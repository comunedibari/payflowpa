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71FA0D" w14:textId="66E02C36" w:rsidR="00ED664C" w:rsidRDefault="00ED664C" w:rsidP="00ED664C">
      <w:bookmarkStart w:id="0" w:name="_Toc4075460"/>
      <w:bookmarkStart w:id="1" w:name="_Toc36115853"/>
      <w:r>
        <w:rPr>
          <w:noProof/>
          <w:lang w:eastAsia="it-IT"/>
        </w:rPr>
        <w:drawing>
          <wp:anchor distT="0" distB="0" distL="114300" distR="114300" simplePos="0" relativeHeight="251677696" behindDoc="0" locked="0" layoutInCell="1" allowOverlap="1" wp14:anchorId="2873710C" wp14:editId="2CD75F5B">
            <wp:simplePos x="0" y="0"/>
            <wp:positionH relativeFrom="margin">
              <wp:posOffset>4052570</wp:posOffset>
            </wp:positionH>
            <wp:positionV relativeFrom="paragraph">
              <wp:posOffset>-1003935</wp:posOffset>
            </wp:positionV>
            <wp:extent cx="1910080" cy="580390"/>
            <wp:effectExtent l="0" t="0" r="0" b="0"/>
            <wp:wrapNone/>
            <wp:docPr id="4"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0080" cy="58039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it-IT"/>
        </w:rPr>
        <w:drawing>
          <wp:anchor distT="0" distB="0" distL="114300" distR="114300" simplePos="0" relativeHeight="251680768" behindDoc="0" locked="0" layoutInCell="1" allowOverlap="0" wp14:anchorId="2F6902FD" wp14:editId="6AA47B59">
            <wp:simplePos x="0" y="0"/>
            <wp:positionH relativeFrom="page">
              <wp:posOffset>0</wp:posOffset>
            </wp:positionH>
            <wp:positionV relativeFrom="page">
              <wp:posOffset>1558290</wp:posOffset>
            </wp:positionV>
            <wp:extent cx="7553325" cy="150495"/>
            <wp:effectExtent l="0" t="0" r="9525" b="1905"/>
            <wp:wrapTopAndBottom/>
            <wp:docPr id="20" name="Picture 17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8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53325" cy="15049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it-IT"/>
        </w:rPr>
        <w:drawing>
          <wp:anchor distT="0" distB="0" distL="114300" distR="114300" simplePos="0" relativeHeight="251682816" behindDoc="1" locked="0" layoutInCell="1" allowOverlap="1" wp14:anchorId="431D048F" wp14:editId="4B44CC1F">
            <wp:simplePos x="0" y="0"/>
            <wp:positionH relativeFrom="column">
              <wp:posOffset>-648335</wp:posOffset>
            </wp:positionH>
            <wp:positionV relativeFrom="paragraph">
              <wp:posOffset>88900</wp:posOffset>
            </wp:positionV>
            <wp:extent cx="7675245" cy="9246870"/>
            <wp:effectExtent l="0" t="0" r="1905" b="0"/>
            <wp:wrapNone/>
            <wp:docPr id="21"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6"/>
                    <pic:cNvPicPr>
                      <a:picLocks noChangeAspect="1" noChangeArrowheads="1"/>
                    </pic:cNvPicPr>
                  </pic:nvPicPr>
                  <pic:blipFill>
                    <a:blip r:embed="rId15">
                      <a:extLst>
                        <a:ext uri="{28A0092B-C50C-407E-A947-70E740481C1C}">
                          <a14:useLocalDpi xmlns:a14="http://schemas.microsoft.com/office/drawing/2010/main" val="0"/>
                        </a:ext>
                      </a:extLst>
                    </a:blip>
                    <a:srcRect t="14824"/>
                    <a:stretch>
                      <a:fillRect/>
                    </a:stretch>
                  </pic:blipFill>
                  <pic:spPr bwMode="auto">
                    <a:xfrm>
                      <a:off x="0" y="0"/>
                      <a:ext cx="7675245" cy="924687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it-IT"/>
        </w:rPr>
        <w:drawing>
          <wp:anchor distT="0" distB="0" distL="114300" distR="114300" simplePos="0" relativeHeight="251684864" behindDoc="0" locked="0" layoutInCell="1" allowOverlap="1" wp14:anchorId="2957A9DD" wp14:editId="231C4CA4">
            <wp:simplePos x="0" y="0"/>
            <wp:positionH relativeFrom="column">
              <wp:posOffset>-123825</wp:posOffset>
            </wp:positionH>
            <wp:positionV relativeFrom="paragraph">
              <wp:posOffset>-1167765</wp:posOffset>
            </wp:positionV>
            <wp:extent cx="1158240" cy="985520"/>
            <wp:effectExtent l="0" t="0" r="3810" b="5080"/>
            <wp:wrapNone/>
            <wp:docPr id="22"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8240" cy="985520"/>
                    </a:xfrm>
                    <a:prstGeom prst="rect">
                      <a:avLst/>
                    </a:prstGeom>
                    <a:noFill/>
                  </pic:spPr>
                </pic:pic>
              </a:graphicData>
            </a:graphic>
            <wp14:sizeRelH relativeFrom="page">
              <wp14:pctWidth>0</wp14:pctWidth>
            </wp14:sizeRelH>
            <wp14:sizeRelV relativeFrom="page">
              <wp14:pctHeight>0</wp14:pctHeight>
            </wp14:sizeRelV>
          </wp:anchor>
        </w:drawing>
      </w:r>
    </w:p>
    <w:p w14:paraId="7892B650" w14:textId="77777777" w:rsidR="00ED664C" w:rsidRDefault="00ED664C" w:rsidP="00ED664C">
      <w:pPr>
        <w:rPr>
          <w:noProof/>
          <w:color w:val="000000"/>
          <w:sz w:val="36"/>
          <w:szCs w:val="36"/>
          <w:lang w:eastAsia="it-IT"/>
        </w:rPr>
      </w:pPr>
      <w:r>
        <w:rPr>
          <w:noProof/>
          <w:lang w:eastAsia="it-IT"/>
        </w:rPr>
        <w:drawing>
          <wp:anchor distT="0" distB="0" distL="114300" distR="114300" simplePos="0" relativeHeight="251681792" behindDoc="0" locked="0" layoutInCell="1" allowOverlap="0" wp14:anchorId="1A47209F" wp14:editId="35BB20A5">
            <wp:simplePos x="0" y="0"/>
            <wp:positionH relativeFrom="page">
              <wp:posOffset>0</wp:posOffset>
            </wp:positionH>
            <wp:positionV relativeFrom="page">
              <wp:posOffset>10098405</wp:posOffset>
            </wp:positionV>
            <wp:extent cx="7553960" cy="747395"/>
            <wp:effectExtent l="0" t="0" r="8890" b="0"/>
            <wp:wrapTopAndBottom/>
            <wp:docPr id="24" name="Picture 18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53960" cy="747395"/>
                    </a:xfrm>
                    <a:prstGeom prst="rect">
                      <a:avLst/>
                    </a:prstGeom>
                    <a:noFill/>
                  </pic:spPr>
                </pic:pic>
              </a:graphicData>
            </a:graphic>
            <wp14:sizeRelH relativeFrom="page">
              <wp14:pctWidth>0</wp14:pctWidth>
            </wp14:sizeRelH>
            <wp14:sizeRelV relativeFrom="page">
              <wp14:pctHeight>0</wp14:pctHeight>
            </wp14:sizeRelV>
          </wp:anchor>
        </w:drawing>
      </w:r>
      <w:r>
        <w:br w:type="page"/>
      </w:r>
    </w:p>
    <w:p w14:paraId="7F2CFA97" w14:textId="77777777" w:rsidR="00ED664C" w:rsidRDefault="00ED664C" w:rsidP="00ED664C">
      <w:pPr>
        <w:pStyle w:val="Titolodeldocumento"/>
        <w:jc w:val="both"/>
        <w:rPr>
          <w:rFonts w:cs="Times New Roman"/>
        </w:rPr>
      </w:pPr>
    </w:p>
    <w:p w14:paraId="7B9666EB" w14:textId="77777777" w:rsidR="00ED664C" w:rsidRDefault="00ED664C" w:rsidP="00ED664C">
      <w:pPr>
        <w:pStyle w:val="Titolodeldocumento"/>
        <w:jc w:val="both"/>
        <w:rPr>
          <w:rFonts w:cs="Times New Roman"/>
        </w:rPr>
      </w:pPr>
    </w:p>
    <w:p w14:paraId="53F72D25" w14:textId="77777777" w:rsidR="00ED664C" w:rsidRPr="00872633" w:rsidRDefault="00ED664C" w:rsidP="00ED664C">
      <w:pPr>
        <w:pStyle w:val="Titolodeldocumento"/>
        <w:jc w:val="both"/>
        <w:rPr>
          <w:rFonts w:cs="Times New Roman"/>
        </w:rPr>
      </w:pPr>
    </w:p>
    <w:p w14:paraId="4C8BD44F" w14:textId="77777777" w:rsidR="00ED664C" w:rsidRDefault="00ED664C" w:rsidP="00ED664C">
      <w:pPr>
        <w:pStyle w:val="Titolodeldocumento"/>
        <w:jc w:val="both"/>
        <w:rPr>
          <w:rFonts w:cs="Times New Roman"/>
        </w:rPr>
      </w:pPr>
    </w:p>
    <w:p w14:paraId="2B5CBBCF" w14:textId="77777777" w:rsidR="00ED664C" w:rsidRPr="004F2BF5" w:rsidRDefault="00ED664C" w:rsidP="00ED664C">
      <w:pPr>
        <w:pStyle w:val="Titolodeldocumento"/>
        <w:rPr>
          <w:b/>
          <w:bCs/>
          <w:color w:val="0070C0"/>
        </w:rPr>
      </w:pPr>
      <w:r w:rsidRPr="004F2BF5">
        <w:rPr>
          <w:b/>
          <w:bCs/>
          <w:color w:val="0070C0"/>
        </w:rPr>
        <w:t>Linee</w:t>
      </w:r>
      <w:r>
        <w:rPr>
          <w:b/>
          <w:bCs/>
          <w:color w:val="0070C0"/>
        </w:rPr>
        <w:t xml:space="preserve"> </w:t>
      </w:r>
      <w:r w:rsidRPr="004F2BF5">
        <w:rPr>
          <w:b/>
          <w:bCs/>
          <w:color w:val="0070C0"/>
        </w:rPr>
        <w:t>guida</w:t>
      </w:r>
      <w:r>
        <w:rPr>
          <w:b/>
          <w:bCs/>
          <w:color w:val="0070C0"/>
        </w:rPr>
        <w:t xml:space="preserve"> </w:t>
      </w:r>
      <w:r w:rsidRPr="004F2BF5">
        <w:rPr>
          <w:b/>
          <w:bCs/>
          <w:color w:val="0070C0"/>
        </w:rPr>
        <w:t>tecnologiche</w:t>
      </w:r>
      <w:r>
        <w:rPr>
          <w:b/>
          <w:bCs/>
          <w:color w:val="0070C0"/>
        </w:rPr>
        <w:t xml:space="preserve"> </w:t>
      </w:r>
      <w:r w:rsidRPr="004F2BF5">
        <w:rPr>
          <w:b/>
          <w:bCs/>
          <w:color w:val="0070C0"/>
        </w:rPr>
        <w:t>per</w:t>
      </w:r>
      <w:r>
        <w:rPr>
          <w:b/>
          <w:bCs/>
          <w:color w:val="0070C0"/>
        </w:rPr>
        <w:t xml:space="preserve"> </w:t>
      </w:r>
      <w:r w:rsidRPr="004F2BF5">
        <w:rPr>
          <w:b/>
          <w:bCs/>
          <w:color w:val="0070C0"/>
        </w:rPr>
        <w:t>il</w:t>
      </w:r>
      <w:r>
        <w:rPr>
          <w:b/>
          <w:bCs/>
          <w:color w:val="0070C0"/>
        </w:rPr>
        <w:t xml:space="preserve"> </w:t>
      </w:r>
      <w:r w:rsidRPr="004F2BF5">
        <w:rPr>
          <w:b/>
          <w:bCs/>
          <w:color w:val="0070C0"/>
        </w:rPr>
        <w:t>dispiegamento/adozione</w:t>
      </w:r>
      <w:r>
        <w:rPr>
          <w:b/>
          <w:bCs/>
          <w:color w:val="0070C0"/>
        </w:rPr>
        <w:t xml:space="preserve"> </w:t>
      </w:r>
      <w:r w:rsidRPr="004F2BF5">
        <w:rPr>
          <w:b/>
          <w:bCs/>
          <w:color w:val="0070C0"/>
        </w:rPr>
        <w:t>del</w:t>
      </w:r>
      <w:r>
        <w:rPr>
          <w:b/>
          <w:bCs/>
          <w:color w:val="0070C0"/>
        </w:rPr>
        <w:t xml:space="preserve"> </w:t>
      </w:r>
      <w:r w:rsidRPr="004F2BF5">
        <w:rPr>
          <w:b/>
          <w:bCs/>
          <w:color w:val="0070C0"/>
        </w:rPr>
        <w:t>Kit</w:t>
      </w:r>
    </w:p>
    <w:p w14:paraId="1F9DB743" w14:textId="77777777" w:rsidR="00ED664C" w:rsidRPr="004F2BF5" w:rsidRDefault="00ED664C" w:rsidP="00ED664C">
      <w:pPr>
        <w:pStyle w:val="Titolodeldocumento"/>
        <w:rPr>
          <w:b/>
          <w:bCs/>
          <w:color w:val="0070C0"/>
        </w:rPr>
      </w:pPr>
      <w:r>
        <w:rPr>
          <w:b/>
          <w:bCs/>
          <w:color w:val="0070C0"/>
        </w:rPr>
        <w:t>- Ente Intermediari</w:t>
      </w:r>
      <w:r w:rsidRPr="004F2BF5">
        <w:rPr>
          <w:b/>
          <w:bCs/>
          <w:color w:val="0070C0"/>
        </w:rPr>
        <w:t>o</w:t>
      </w:r>
      <w:r>
        <w:rPr>
          <w:b/>
          <w:bCs/>
          <w:color w:val="0070C0"/>
        </w:rPr>
        <w:t xml:space="preserve"> </w:t>
      </w:r>
      <w:r w:rsidRPr="004F2BF5">
        <w:rPr>
          <w:b/>
          <w:bCs/>
          <w:color w:val="0070C0"/>
        </w:rPr>
        <w:t>-</w:t>
      </w:r>
    </w:p>
    <w:p w14:paraId="008C4EA0" w14:textId="77777777" w:rsidR="00ED664C" w:rsidRDefault="00ED664C" w:rsidP="00ED664C">
      <w:pPr>
        <w:pStyle w:val="Titolodeldocumento"/>
        <w:jc w:val="both"/>
        <w:rPr>
          <w:rFonts w:cs="Times New Roman"/>
        </w:rPr>
      </w:pPr>
    </w:p>
    <w:p w14:paraId="21B0F5F7" w14:textId="5FC8A147" w:rsidR="00ED664C" w:rsidRPr="00A061A6" w:rsidRDefault="00ED664C" w:rsidP="00ED664C">
      <w:pPr>
        <w:pStyle w:val="Titolodeldocumento"/>
        <w:rPr>
          <w:b/>
          <w:bCs/>
          <w:color w:val="0070C0"/>
        </w:rPr>
      </w:pPr>
      <w:r>
        <w:rPr>
          <w:b/>
          <w:bCs/>
          <w:color w:val="0070C0"/>
        </w:rPr>
        <w:t xml:space="preserve">ALLEGATO </w:t>
      </w:r>
      <w:r w:rsidRPr="00A061A6">
        <w:rPr>
          <w:b/>
          <w:bCs/>
          <w:color w:val="0070C0"/>
        </w:rPr>
        <w:t xml:space="preserve">– </w:t>
      </w:r>
      <w:r>
        <w:rPr>
          <w:b/>
          <w:bCs/>
          <w:color w:val="0070C0"/>
        </w:rPr>
        <w:t>Documentazione tecnica Kit di Riuso – Piano dei Test</w:t>
      </w:r>
    </w:p>
    <w:p w14:paraId="1CD8D428" w14:textId="77777777" w:rsidR="00ED664C" w:rsidRDefault="00ED664C">
      <w:pPr>
        <w:rPr>
          <w:rFonts w:asciiTheme="majorHAnsi" w:eastAsiaTheme="majorEastAsia" w:hAnsiTheme="majorHAnsi" w:cstheme="majorBidi"/>
          <w:color w:val="2E74B5" w:themeColor="accent1" w:themeShade="BF"/>
          <w:sz w:val="26"/>
          <w:szCs w:val="26"/>
        </w:rPr>
      </w:pPr>
    </w:p>
    <w:p w14:paraId="454FD630" w14:textId="77777777" w:rsidR="00ED664C" w:rsidRDefault="00ED664C">
      <w:pPr>
        <w:rPr>
          <w:rFonts w:asciiTheme="majorHAnsi" w:eastAsiaTheme="majorEastAsia" w:hAnsiTheme="majorHAnsi" w:cstheme="majorBidi"/>
          <w:color w:val="2E74B5" w:themeColor="accent1" w:themeShade="BF"/>
          <w:sz w:val="26"/>
          <w:szCs w:val="26"/>
        </w:rPr>
      </w:pPr>
    </w:p>
    <w:p w14:paraId="22D8D4DB" w14:textId="77777777" w:rsidR="00ED664C" w:rsidRDefault="00ED664C">
      <w:pPr>
        <w:rPr>
          <w:rFonts w:asciiTheme="majorHAnsi" w:eastAsiaTheme="majorEastAsia" w:hAnsiTheme="majorHAnsi" w:cstheme="majorBidi"/>
          <w:color w:val="2E74B5" w:themeColor="accent1" w:themeShade="BF"/>
          <w:sz w:val="26"/>
          <w:szCs w:val="26"/>
        </w:rPr>
      </w:pPr>
    </w:p>
    <w:p w14:paraId="736A9672" w14:textId="77777777" w:rsidR="00ED664C" w:rsidRDefault="00ED664C">
      <w:pPr>
        <w:rPr>
          <w:rFonts w:asciiTheme="majorHAnsi" w:eastAsiaTheme="majorEastAsia" w:hAnsiTheme="majorHAnsi" w:cstheme="majorBidi"/>
          <w:color w:val="2E74B5" w:themeColor="accent1" w:themeShade="BF"/>
          <w:sz w:val="26"/>
          <w:szCs w:val="26"/>
        </w:rPr>
      </w:pPr>
    </w:p>
    <w:p w14:paraId="5B1A78CA" w14:textId="77777777" w:rsidR="00ED664C" w:rsidRDefault="00ED664C">
      <w:pPr>
        <w:rPr>
          <w:rFonts w:asciiTheme="majorHAnsi" w:eastAsiaTheme="majorEastAsia" w:hAnsiTheme="majorHAnsi" w:cstheme="majorBidi"/>
          <w:color w:val="2E74B5" w:themeColor="accent1" w:themeShade="BF"/>
          <w:sz w:val="26"/>
          <w:szCs w:val="26"/>
        </w:rPr>
      </w:pPr>
    </w:p>
    <w:p w14:paraId="2198D472" w14:textId="77777777" w:rsidR="00ED664C" w:rsidRDefault="00ED664C">
      <w:pPr>
        <w:rPr>
          <w:rFonts w:asciiTheme="majorHAnsi" w:eastAsiaTheme="majorEastAsia" w:hAnsiTheme="majorHAnsi" w:cstheme="majorBidi"/>
          <w:color w:val="2E74B5" w:themeColor="accent1" w:themeShade="BF"/>
          <w:sz w:val="26"/>
          <w:szCs w:val="26"/>
        </w:rPr>
      </w:pPr>
    </w:p>
    <w:p w14:paraId="7F1AE4F0" w14:textId="77777777" w:rsidR="00ED664C" w:rsidRDefault="00ED664C">
      <w:pPr>
        <w:rPr>
          <w:rFonts w:asciiTheme="majorHAnsi" w:eastAsiaTheme="majorEastAsia" w:hAnsiTheme="majorHAnsi" w:cstheme="majorBidi"/>
          <w:color w:val="2E74B5" w:themeColor="accent1" w:themeShade="BF"/>
          <w:sz w:val="26"/>
          <w:szCs w:val="26"/>
        </w:rPr>
      </w:pPr>
    </w:p>
    <w:p w14:paraId="45CDCEFD" w14:textId="77777777" w:rsidR="00ED664C" w:rsidRDefault="00ED664C">
      <w:pPr>
        <w:rPr>
          <w:rFonts w:asciiTheme="majorHAnsi" w:eastAsiaTheme="majorEastAsia" w:hAnsiTheme="majorHAnsi" w:cstheme="majorBidi"/>
          <w:color w:val="2E74B5" w:themeColor="accent1" w:themeShade="BF"/>
          <w:sz w:val="26"/>
          <w:szCs w:val="26"/>
        </w:rPr>
      </w:pPr>
    </w:p>
    <w:p w14:paraId="038A86DF" w14:textId="77777777" w:rsidR="00ED664C" w:rsidRDefault="00ED664C">
      <w:pPr>
        <w:rPr>
          <w:rFonts w:asciiTheme="majorHAnsi" w:eastAsiaTheme="majorEastAsia" w:hAnsiTheme="majorHAnsi" w:cstheme="majorBidi"/>
          <w:color w:val="2E74B5" w:themeColor="accent1" w:themeShade="BF"/>
          <w:sz w:val="26"/>
          <w:szCs w:val="26"/>
        </w:rPr>
      </w:pPr>
    </w:p>
    <w:p w14:paraId="7464CD02" w14:textId="77777777" w:rsidR="00ED664C" w:rsidRDefault="00ED664C">
      <w:pPr>
        <w:rPr>
          <w:rFonts w:asciiTheme="majorHAnsi" w:eastAsiaTheme="majorEastAsia" w:hAnsiTheme="majorHAnsi" w:cstheme="majorBidi"/>
          <w:color w:val="2E74B5" w:themeColor="accent1" w:themeShade="BF"/>
          <w:sz w:val="26"/>
          <w:szCs w:val="26"/>
        </w:rPr>
      </w:pPr>
    </w:p>
    <w:p w14:paraId="5A19C82D" w14:textId="77777777" w:rsidR="00ED664C" w:rsidRDefault="00ED664C">
      <w:pPr>
        <w:rPr>
          <w:rFonts w:asciiTheme="majorHAnsi" w:eastAsiaTheme="majorEastAsia" w:hAnsiTheme="majorHAnsi" w:cstheme="majorBidi"/>
          <w:color w:val="2E74B5" w:themeColor="accent1" w:themeShade="BF"/>
          <w:sz w:val="26"/>
          <w:szCs w:val="26"/>
        </w:rPr>
      </w:pPr>
    </w:p>
    <w:p w14:paraId="2A214954" w14:textId="77777777" w:rsidR="00ED664C" w:rsidRDefault="00ED664C">
      <w:pPr>
        <w:rPr>
          <w:rFonts w:asciiTheme="majorHAnsi" w:eastAsiaTheme="majorEastAsia" w:hAnsiTheme="majorHAnsi" w:cstheme="majorBidi"/>
          <w:color w:val="2E74B5" w:themeColor="accent1" w:themeShade="BF"/>
          <w:sz w:val="26"/>
          <w:szCs w:val="26"/>
        </w:rPr>
      </w:pPr>
    </w:p>
    <w:p w14:paraId="5A06F355" w14:textId="77777777" w:rsidR="00ED664C" w:rsidRDefault="00ED664C">
      <w:pPr>
        <w:rPr>
          <w:rFonts w:asciiTheme="majorHAnsi" w:eastAsiaTheme="majorEastAsia" w:hAnsiTheme="majorHAnsi" w:cstheme="majorBidi"/>
          <w:color w:val="2E74B5" w:themeColor="accent1" w:themeShade="BF"/>
          <w:sz w:val="26"/>
          <w:szCs w:val="26"/>
        </w:rPr>
      </w:pPr>
    </w:p>
    <w:p w14:paraId="57B1D939" w14:textId="77777777" w:rsidR="00ED664C" w:rsidRDefault="00ED664C">
      <w:pPr>
        <w:rPr>
          <w:rFonts w:asciiTheme="majorHAnsi" w:eastAsiaTheme="majorEastAsia" w:hAnsiTheme="majorHAnsi" w:cstheme="majorBidi"/>
          <w:color w:val="2E74B5" w:themeColor="accent1" w:themeShade="BF"/>
          <w:sz w:val="26"/>
          <w:szCs w:val="26"/>
        </w:rPr>
      </w:pPr>
    </w:p>
    <w:p w14:paraId="07581B6B" w14:textId="2CF3A8E7" w:rsidR="00ED664C" w:rsidRDefault="00ED664C">
      <w:pPr>
        <w:rPr>
          <w:rFonts w:asciiTheme="majorHAnsi" w:eastAsiaTheme="majorEastAsia" w:hAnsiTheme="majorHAnsi" w:cstheme="majorBidi"/>
          <w:color w:val="2E74B5" w:themeColor="accent1" w:themeShade="BF"/>
          <w:sz w:val="26"/>
          <w:szCs w:val="26"/>
        </w:rPr>
      </w:pPr>
    </w:p>
    <w:sdt>
      <w:sdtPr>
        <w:id w:val="-1108819671"/>
        <w:docPartObj>
          <w:docPartGallery w:val="Table of Contents"/>
          <w:docPartUnique/>
        </w:docPartObj>
      </w:sdtPr>
      <w:sdtEndPr>
        <w:rPr>
          <w:rFonts w:asciiTheme="minorHAnsi" w:eastAsiaTheme="minorHAnsi" w:hAnsiTheme="minorHAnsi" w:cstheme="minorBidi"/>
          <w:b/>
          <w:bCs/>
          <w:caps w:val="0"/>
          <w:color w:val="auto"/>
          <w:sz w:val="22"/>
          <w:szCs w:val="22"/>
          <w:lang w:eastAsia="en-US"/>
        </w:rPr>
      </w:sdtEndPr>
      <w:sdtContent>
        <w:p w14:paraId="0034DA88" w14:textId="60C89B37" w:rsidR="006074A3" w:rsidRDefault="006074A3">
          <w:pPr>
            <w:pStyle w:val="Titolosommario"/>
          </w:pPr>
          <w:r>
            <w:t>Sommario</w:t>
          </w:r>
        </w:p>
        <w:p w14:paraId="0FB260AD" w14:textId="77777777" w:rsidR="006074A3" w:rsidRDefault="006074A3">
          <w:pPr>
            <w:pStyle w:val="Sommario2"/>
          </w:pPr>
          <w:r>
            <w:fldChar w:fldCharType="begin"/>
          </w:r>
          <w:r>
            <w:instrText xml:space="preserve"> TOC \o "1-3" \h \z \u </w:instrText>
          </w:r>
          <w:r>
            <w:fldChar w:fldCharType="separate"/>
          </w:r>
          <w:hyperlink w:anchor="_Toc60676780" w:history="1">
            <w:r w:rsidRPr="009C1035">
              <w:rPr>
                <w:rStyle w:val="Collegamentoipertestuale"/>
              </w:rPr>
              <w:t>1.1</w:t>
            </w:r>
            <w:r>
              <w:tab/>
            </w:r>
            <w:r w:rsidRPr="009C1035">
              <w:rPr>
                <w:rStyle w:val="Collegamentoipertestuale"/>
              </w:rPr>
              <w:t>Introduzione</w:t>
            </w:r>
            <w:r>
              <w:rPr>
                <w:webHidden/>
              </w:rPr>
              <w:tab/>
            </w:r>
            <w:r>
              <w:rPr>
                <w:webHidden/>
              </w:rPr>
              <w:fldChar w:fldCharType="begin"/>
            </w:r>
            <w:r>
              <w:rPr>
                <w:webHidden/>
              </w:rPr>
              <w:instrText xml:space="preserve"> PAGEREF _Toc60676780 \h </w:instrText>
            </w:r>
            <w:r>
              <w:rPr>
                <w:webHidden/>
              </w:rPr>
            </w:r>
            <w:r>
              <w:rPr>
                <w:webHidden/>
              </w:rPr>
              <w:fldChar w:fldCharType="separate"/>
            </w:r>
            <w:r>
              <w:rPr>
                <w:webHidden/>
              </w:rPr>
              <w:t>3</w:t>
            </w:r>
            <w:r>
              <w:rPr>
                <w:webHidden/>
              </w:rPr>
              <w:fldChar w:fldCharType="end"/>
            </w:r>
          </w:hyperlink>
        </w:p>
        <w:p w14:paraId="49337E3A" w14:textId="77777777" w:rsidR="006074A3" w:rsidRDefault="006074A3">
          <w:pPr>
            <w:pStyle w:val="Sommario2"/>
          </w:pPr>
          <w:hyperlink w:anchor="_Toc60676781" w:history="1">
            <w:r w:rsidRPr="009C1035">
              <w:rPr>
                <w:rStyle w:val="Collegamentoipertestuale"/>
              </w:rPr>
              <w:t>1.2</w:t>
            </w:r>
            <w:r>
              <w:tab/>
            </w:r>
            <w:r w:rsidRPr="009C1035">
              <w:rPr>
                <w:rStyle w:val="Collegamentoipertestuale"/>
              </w:rPr>
              <w:t>Moduli piattaforma e casi di test</w:t>
            </w:r>
            <w:r>
              <w:rPr>
                <w:webHidden/>
              </w:rPr>
              <w:tab/>
            </w:r>
            <w:r>
              <w:rPr>
                <w:webHidden/>
              </w:rPr>
              <w:fldChar w:fldCharType="begin"/>
            </w:r>
            <w:r>
              <w:rPr>
                <w:webHidden/>
              </w:rPr>
              <w:instrText xml:space="preserve"> PAGEREF _Toc60676781 \h </w:instrText>
            </w:r>
            <w:r>
              <w:rPr>
                <w:webHidden/>
              </w:rPr>
            </w:r>
            <w:r>
              <w:rPr>
                <w:webHidden/>
              </w:rPr>
              <w:fldChar w:fldCharType="separate"/>
            </w:r>
            <w:r>
              <w:rPr>
                <w:webHidden/>
              </w:rPr>
              <w:t>3</w:t>
            </w:r>
            <w:r>
              <w:rPr>
                <w:webHidden/>
              </w:rPr>
              <w:fldChar w:fldCharType="end"/>
            </w:r>
          </w:hyperlink>
        </w:p>
        <w:p w14:paraId="577E4572" w14:textId="77777777" w:rsidR="006074A3" w:rsidRDefault="006074A3">
          <w:pPr>
            <w:pStyle w:val="Sommario1"/>
            <w:rPr>
              <w:b w:val="0"/>
              <w:bCs w:val="0"/>
              <w:caps w:val="0"/>
            </w:rPr>
          </w:pPr>
          <w:hyperlink w:anchor="_Toc60676782" w:history="1">
            <w:r w:rsidRPr="009C1035">
              <w:rPr>
                <w:rStyle w:val="Collegamentoipertestuale"/>
              </w:rPr>
              <w:t>2</w:t>
            </w:r>
            <w:r>
              <w:rPr>
                <w:b w:val="0"/>
                <w:bCs w:val="0"/>
                <w:caps w:val="0"/>
              </w:rPr>
              <w:tab/>
            </w:r>
            <w:r w:rsidRPr="009C1035">
              <w:rPr>
                <w:rStyle w:val="Collegamentoipertestuale"/>
              </w:rPr>
              <w:t>Dettaglio dei Test CASE</w:t>
            </w:r>
            <w:r>
              <w:rPr>
                <w:webHidden/>
              </w:rPr>
              <w:tab/>
            </w:r>
            <w:r>
              <w:rPr>
                <w:webHidden/>
              </w:rPr>
              <w:fldChar w:fldCharType="begin"/>
            </w:r>
            <w:r>
              <w:rPr>
                <w:webHidden/>
              </w:rPr>
              <w:instrText xml:space="preserve"> PAGEREF _Toc60676782 \h </w:instrText>
            </w:r>
            <w:r>
              <w:rPr>
                <w:webHidden/>
              </w:rPr>
            </w:r>
            <w:r>
              <w:rPr>
                <w:webHidden/>
              </w:rPr>
              <w:fldChar w:fldCharType="separate"/>
            </w:r>
            <w:r>
              <w:rPr>
                <w:webHidden/>
              </w:rPr>
              <w:t>9</w:t>
            </w:r>
            <w:r>
              <w:rPr>
                <w:webHidden/>
              </w:rPr>
              <w:fldChar w:fldCharType="end"/>
            </w:r>
          </w:hyperlink>
        </w:p>
        <w:p w14:paraId="223B001B" w14:textId="77777777" w:rsidR="006074A3" w:rsidRDefault="006074A3">
          <w:pPr>
            <w:pStyle w:val="Sommario2"/>
          </w:pPr>
          <w:hyperlink w:anchor="_Toc60676783" w:history="1">
            <w:r w:rsidRPr="009C1035">
              <w:rPr>
                <w:rStyle w:val="Collegamentoipertestuale"/>
              </w:rPr>
              <w:t>2.1</w:t>
            </w:r>
            <w:r>
              <w:tab/>
            </w:r>
            <w:r w:rsidRPr="009C1035">
              <w:rPr>
                <w:rStyle w:val="Collegamentoipertestuale"/>
              </w:rPr>
              <w:t>Postman</w:t>
            </w:r>
            <w:r>
              <w:rPr>
                <w:webHidden/>
              </w:rPr>
              <w:tab/>
            </w:r>
            <w:r>
              <w:rPr>
                <w:webHidden/>
              </w:rPr>
              <w:fldChar w:fldCharType="begin"/>
            </w:r>
            <w:r>
              <w:rPr>
                <w:webHidden/>
              </w:rPr>
              <w:instrText xml:space="preserve"> PAGEREF _Toc60676783 \h </w:instrText>
            </w:r>
            <w:r>
              <w:rPr>
                <w:webHidden/>
              </w:rPr>
            </w:r>
            <w:r>
              <w:rPr>
                <w:webHidden/>
              </w:rPr>
              <w:fldChar w:fldCharType="separate"/>
            </w:r>
            <w:r>
              <w:rPr>
                <w:webHidden/>
              </w:rPr>
              <w:t>9</w:t>
            </w:r>
            <w:r>
              <w:rPr>
                <w:webHidden/>
              </w:rPr>
              <w:fldChar w:fldCharType="end"/>
            </w:r>
          </w:hyperlink>
        </w:p>
        <w:p w14:paraId="4C7FCF8B" w14:textId="77777777" w:rsidR="006074A3" w:rsidRDefault="006074A3">
          <w:pPr>
            <w:pStyle w:val="Sommario2"/>
          </w:pPr>
          <w:hyperlink w:anchor="_Toc60676784" w:history="1">
            <w:r w:rsidRPr="009C1035">
              <w:rPr>
                <w:rStyle w:val="Collegamentoipertestuale"/>
              </w:rPr>
              <w:t>2.2</w:t>
            </w:r>
            <w:r>
              <w:tab/>
            </w:r>
            <w:r w:rsidRPr="009C1035">
              <w:rPr>
                <w:rStyle w:val="Collegamentoipertestuale"/>
              </w:rPr>
              <w:t>SoapUI</w:t>
            </w:r>
            <w:r>
              <w:rPr>
                <w:webHidden/>
              </w:rPr>
              <w:tab/>
            </w:r>
            <w:r>
              <w:rPr>
                <w:webHidden/>
              </w:rPr>
              <w:fldChar w:fldCharType="begin"/>
            </w:r>
            <w:r>
              <w:rPr>
                <w:webHidden/>
              </w:rPr>
              <w:instrText xml:space="preserve"> PAGEREF _Toc60676784 \h </w:instrText>
            </w:r>
            <w:r>
              <w:rPr>
                <w:webHidden/>
              </w:rPr>
            </w:r>
            <w:r>
              <w:rPr>
                <w:webHidden/>
              </w:rPr>
              <w:fldChar w:fldCharType="separate"/>
            </w:r>
            <w:r>
              <w:rPr>
                <w:webHidden/>
              </w:rPr>
              <w:t>10</w:t>
            </w:r>
            <w:r>
              <w:rPr>
                <w:webHidden/>
              </w:rPr>
              <w:fldChar w:fldCharType="end"/>
            </w:r>
          </w:hyperlink>
        </w:p>
        <w:p w14:paraId="5E49E920" w14:textId="77777777" w:rsidR="006074A3" w:rsidRDefault="006074A3">
          <w:pPr>
            <w:pStyle w:val="Sommario2"/>
          </w:pPr>
          <w:hyperlink w:anchor="_Toc60676785" w:history="1">
            <w:r w:rsidRPr="009C1035">
              <w:rPr>
                <w:rStyle w:val="Collegamentoipertestuale"/>
              </w:rPr>
              <w:t>2.3</w:t>
            </w:r>
            <w:r>
              <w:tab/>
            </w:r>
            <w:r w:rsidRPr="009C1035">
              <w:rPr>
                <w:rStyle w:val="Collegamentoipertestuale"/>
              </w:rPr>
              <w:t>Modulo Riconciliazione: MyPivot</w:t>
            </w:r>
            <w:r>
              <w:rPr>
                <w:webHidden/>
              </w:rPr>
              <w:tab/>
            </w:r>
            <w:r>
              <w:rPr>
                <w:webHidden/>
              </w:rPr>
              <w:fldChar w:fldCharType="begin"/>
            </w:r>
            <w:r>
              <w:rPr>
                <w:webHidden/>
              </w:rPr>
              <w:instrText xml:space="preserve"> PAGEREF _Toc60676785 \h </w:instrText>
            </w:r>
            <w:r>
              <w:rPr>
                <w:webHidden/>
              </w:rPr>
            </w:r>
            <w:r>
              <w:rPr>
                <w:webHidden/>
              </w:rPr>
              <w:fldChar w:fldCharType="separate"/>
            </w:r>
            <w:r>
              <w:rPr>
                <w:webHidden/>
              </w:rPr>
              <w:t>11</w:t>
            </w:r>
            <w:r>
              <w:rPr>
                <w:webHidden/>
              </w:rPr>
              <w:fldChar w:fldCharType="end"/>
            </w:r>
          </w:hyperlink>
        </w:p>
        <w:p w14:paraId="54816477" w14:textId="77777777" w:rsidR="006074A3" w:rsidRDefault="006074A3">
          <w:pPr>
            <w:pStyle w:val="Sommario3"/>
          </w:pPr>
          <w:hyperlink w:anchor="_Toc60676786" w:history="1">
            <w:r w:rsidRPr="009C1035">
              <w:rPr>
                <w:rStyle w:val="Collegamentoipertestuale"/>
              </w:rPr>
              <w:t>2.3.1</w:t>
            </w:r>
            <w:r>
              <w:tab/>
            </w:r>
            <w:r w:rsidRPr="009C1035">
              <w:rPr>
                <w:rStyle w:val="Collegamentoipertestuale"/>
              </w:rPr>
              <w:t>Selezione Beneficiario</w:t>
            </w:r>
            <w:r>
              <w:rPr>
                <w:webHidden/>
              </w:rPr>
              <w:tab/>
            </w:r>
            <w:r>
              <w:rPr>
                <w:webHidden/>
              </w:rPr>
              <w:fldChar w:fldCharType="begin"/>
            </w:r>
            <w:r>
              <w:rPr>
                <w:webHidden/>
              </w:rPr>
              <w:instrText xml:space="preserve"> PAGEREF _Toc60676786 \h </w:instrText>
            </w:r>
            <w:r>
              <w:rPr>
                <w:webHidden/>
              </w:rPr>
            </w:r>
            <w:r>
              <w:rPr>
                <w:webHidden/>
              </w:rPr>
              <w:fldChar w:fldCharType="separate"/>
            </w:r>
            <w:r>
              <w:rPr>
                <w:webHidden/>
              </w:rPr>
              <w:t>11</w:t>
            </w:r>
            <w:r>
              <w:rPr>
                <w:webHidden/>
              </w:rPr>
              <w:fldChar w:fldCharType="end"/>
            </w:r>
          </w:hyperlink>
        </w:p>
        <w:p w14:paraId="02F7FC08" w14:textId="77777777" w:rsidR="006074A3" w:rsidRDefault="006074A3">
          <w:pPr>
            <w:pStyle w:val="Sommario3"/>
          </w:pPr>
          <w:hyperlink w:anchor="_Toc60676787" w:history="1">
            <w:r w:rsidRPr="009C1035">
              <w:rPr>
                <w:rStyle w:val="Collegamentoipertestuale"/>
              </w:rPr>
              <w:t>2.3.2</w:t>
            </w:r>
            <w:r>
              <w:tab/>
            </w:r>
            <w:r w:rsidRPr="009C1035">
              <w:rPr>
                <w:rStyle w:val="Collegamentoipertestuale"/>
              </w:rPr>
              <w:t>Riconciliazioni e Anomalie</w:t>
            </w:r>
            <w:r>
              <w:rPr>
                <w:webHidden/>
              </w:rPr>
              <w:tab/>
            </w:r>
            <w:r>
              <w:rPr>
                <w:webHidden/>
              </w:rPr>
              <w:fldChar w:fldCharType="begin"/>
            </w:r>
            <w:r>
              <w:rPr>
                <w:webHidden/>
              </w:rPr>
              <w:instrText xml:space="preserve"> PAGEREF _Toc60676787 \h </w:instrText>
            </w:r>
            <w:r>
              <w:rPr>
                <w:webHidden/>
              </w:rPr>
            </w:r>
            <w:r>
              <w:rPr>
                <w:webHidden/>
              </w:rPr>
              <w:fldChar w:fldCharType="separate"/>
            </w:r>
            <w:r>
              <w:rPr>
                <w:webHidden/>
              </w:rPr>
              <w:t>13</w:t>
            </w:r>
            <w:r>
              <w:rPr>
                <w:webHidden/>
              </w:rPr>
              <w:fldChar w:fldCharType="end"/>
            </w:r>
          </w:hyperlink>
        </w:p>
        <w:p w14:paraId="7E8C675D" w14:textId="77777777" w:rsidR="006074A3" w:rsidRDefault="006074A3">
          <w:pPr>
            <w:pStyle w:val="Sommario3"/>
          </w:pPr>
          <w:hyperlink w:anchor="_Toc60676788" w:history="1">
            <w:r w:rsidRPr="009C1035">
              <w:rPr>
                <w:rStyle w:val="Collegamentoipertestuale"/>
              </w:rPr>
              <w:t>2.3.3</w:t>
            </w:r>
            <w:r>
              <w:tab/>
            </w:r>
            <w:r w:rsidRPr="009C1035">
              <w:rPr>
                <w:rStyle w:val="Collegamentoipertestuale"/>
              </w:rPr>
              <w:t>Ricevute Telematiche</w:t>
            </w:r>
            <w:r>
              <w:rPr>
                <w:webHidden/>
              </w:rPr>
              <w:tab/>
            </w:r>
            <w:r>
              <w:rPr>
                <w:webHidden/>
              </w:rPr>
              <w:fldChar w:fldCharType="begin"/>
            </w:r>
            <w:r>
              <w:rPr>
                <w:webHidden/>
              </w:rPr>
              <w:instrText xml:space="preserve"> PAGEREF _Toc60676788 \h </w:instrText>
            </w:r>
            <w:r>
              <w:rPr>
                <w:webHidden/>
              </w:rPr>
            </w:r>
            <w:r>
              <w:rPr>
                <w:webHidden/>
              </w:rPr>
              <w:fldChar w:fldCharType="separate"/>
            </w:r>
            <w:r>
              <w:rPr>
                <w:webHidden/>
              </w:rPr>
              <w:t>31</w:t>
            </w:r>
            <w:r>
              <w:rPr>
                <w:webHidden/>
              </w:rPr>
              <w:fldChar w:fldCharType="end"/>
            </w:r>
          </w:hyperlink>
        </w:p>
        <w:p w14:paraId="6B665E49" w14:textId="77777777" w:rsidR="006074A3" w:rsidRDefault="006074A3">
          <w:pPr>
            <w:pStyle w:val="Sommario3"/>
          </w:pPr>
          <w:hyperlink w:anchor="_Toc60676789" w:history="1">
            <w:r w:rsidRPr="009C1035">
              <w:rPr>
                <w:rStyle w:val="Collegamentoipertestuale"/>
              </w:rPr>
              <w:t>2.3.4</w:t>
            </w:r>
            <w:r>
              <w:tab/>
            </w:r>
            <w:r w:rsidRPr="009C1035">
              <w:rPr>
                <w:rStyle w:val="Collegamentoipertestuale"/>
              </w:rPr>
              <w:t>Rendicontazione Pago PA</w:t>
            </w:r>
            <w:r>
              <w:rPr>
                <w:webHidden/>
              </w:rPr>
              <w:tab/>
            </w:r>
            <w:r>
              <w:rPr>
                <w:webHidden/>
              </w:rPr>
              <w:fldChar w:fldCharType="begin"/>
            </w:r>
            <w:r>
              <w:rPr>
                <w:webHidden/>
              </w:rPr>
              <w:instrText xml:space="preserve"> PAGEREF _Toc60676789 \h </w:instrText>
            </w:r>
            <w:r>
              <w:rPr>
                <w:webHidden/>
              </w:rPr>
            </w:r>
            <w:r>
              <w:rPr>
                <w:webHidden/>
              </w:rPr>
              <w:fldChar w:fldCharType="separate"/>
            </w:r>
            <w:r>
              <w:rPr>
                <w:webHidden/>
              </w:rPr>
              <w:t>41</w:t>
            </w:r>
            <w:r>
              <w:rPr>
                <w:webHidden/>
              </w:rPr>
              <w:fldChar w:fldCharType="end"/>
            </w:r>
          </w:hyperlink>
        </w:p>
        <w:p w14:paraId="513BFEE5" w14:textId="77777777" w:rsidR="006074A3" w:rsidRDefault="006074A3">
          <w:pPr>
            <w:pStyle w:val="Sommario3"/>
          </w:pPr>
          <w:hyperlink w:anchor="_Toc60676790" w:history="1">
            <w:r w:rsidRPr="009C1035">
              <w:rPr>
                <w:rStyle w:val="Collegamentoipertestuale"/>
              </w:rPr>
              <w:t>2.3.5</w:t>
            </w:r>
            <w:r>
              <w:tab/>
            </w:r>
            <w:r w:rsidRPr="009C1035">
              <w:rPr>
                <w:rStyle w:val="Collegamentoipertestuale"/>
              </w:rPr>
              <w:t>Giornale di cassa</w:t>
            </w:r>
            <w:r>
              <w:rPr>
                <w:webHidden/>
              </w:rPr>
              <w:tab/>
            </w:r>
            <w:r>
              <w:rPr>
                <w:webHidden/>
              </w:rPr>
              <w:fldChar w:fldCharType="begin"/>
            </w:r>
            <w:r>
              <w:rPr>
                <w:webHidden/>
              </w:rPr>
              <w:instrText xml:space="preserve"> PAGEREF _Toc60676790 \h </w:instrText>
            </w:r>
            <w:r>
              <w:rPr>
                <w:webHidden/>
              </w:rPr>
            </w:r>
            <w:r>
              <w:rPr>
                <w:webHidden/>
              </w:rPr>
              <w:fldChar w:fldCharType="separate"/>
            </w:r>
            <w:r>
              <w:rPr>
                <w:webHidden/>
              </w:rPr>
              <w:t>43</w:t>
            </w:r>
            <w:r>
              <w:rPr>
                <w:webHidden/>
              </w:rPr>
              <w:fldChar w:fldCharType="end"/>
            </w:r>
          </w:hyperlink>
        </w:p>
        <w:p w14:paraId="05AE7215" w14:textId="77777777" w:rsidR="006074A3" w:rsidRDefault="006074A3">
          <w:pPr>
            <w:pStyle w:val="Sommario3"/>
          </w:pPr>
          <w:hyperlink w:anchor="_Toc60676791" w:history="1">
            <w:r w:rsidRPr="009C1035">
              <w:rPr>
                <w:rStyle w:val="Collegamentoipertestuale"/>
              </w:rPr>
              <w:t>2.3.6</w:t>
            </w:r>
            <w:r>
              <w:tab/>
            </w:r>
            <w:r w:rsidRPr="009C1035">
              <w:rPr>
                <w:rStyle w:val="Collegamentoipertestuale"/>
              </w:rPr>
              <w:t>Segnalazioni</w:t>
            </w:r>
            <w:r>
              <w:rPr>
                <w:webHidden/>
              </w:rPr>
              <w:tab/>
            </w:r>
            <w:r>
              <w:rPr>
                <w:webHidden/>
              </w:rPr>
              <w:fldChar w:fldCharType="begin"/>
            </w:r>
            <w:r>
              <w:rPr>
                <w:webHidden/>
              </w:rPr>
              <w:instrText xml:space="preserve"> PAGEREF _Toc60676791 \h </w:instrText>
            </w:r>
            <w:r>
              <w:rPr>
                <w:webHidden/>
              </w:rPr>
            </w:r>
            <w:r>
              <w:rPr>
                <w:webHidden/>
              </w:rPr>
              <w:fldChar w:fldCharType="separate"/>
            </w:r>
            <w:r>
              <w:rPr>
                <w:webHidden/>
              </w:rPr>
              <w:t>51</w:t>
            </w:r>
            <w:r>
              <w:rPr>
                <w:webHidden/>
              </w:rPr>
              <w:fldChar w:fldCharType="end"/>
            </w:r>
          </w:hyperlink>
        </w:p>
        <w:p w14:paraId="105B4FC5" w14:textId="77777777" w:rsidR="006074A3" w:rsidRDefault="006074A3">
          <w:pPr>
            <w:pStyle w:val="Sommario3"/>
          </w:pPr>
          <w:hyperlink w:anchor="_Toc60676792" w:history="1">
            <w:r w:rsidRPr="009C1035">
              <w:rPr>
                <w:rStyle w:val="Collegamentoipertestuale"/>
              </w:rPr>
              <w:t>2.3.7</w:t>
            </w:r>
            <w:r>
              <w:tab/>
            </w:r>
            <w:r w:rsidRPr="009C1035">
              <w:rPr>
                <w:rStyle w:val="Collegamentoipertestuale"/>
              </w:rPr>
              <w:t>Gestione Flussi</w:t>
            </w:r>
            <w:r>
              <w:rPr>
                <w:webHidden/>
              </w:rPr>
              <w:tab/>
            </w:r>
            <w:r>
              <w:rPr>
                <w:webHidden/>
              </w:rPr>
              <w:fldChar w:fldCharType="begin"/>
            </w:r>
            <w:r>
              <w:rPr>
                <w:webHidden/>
              </w:rPr>
              <w:instrText xml:space="preserve"> PAGEREF _Toc60676792 \h </w:instrText>
            </w:r>
            <w:r>
              <w:rPr>
                <w:webHidden/>
              </w:rPr>
            </w:r>
            <w:r>
              <w:rPr>
                <w:webHidden/>
              </w:rPr>
              <w:fldChar w:fldCharType="separate"/>
            </w:r>
            <w:r>
              <w:rPr>
                <w:webHidden/>
              </w:rPr>
              <w:t>58</w:t>
            </w:r>
            <w:r>
              <w:rPr>
                <w:webHidden/>
              </w:rPr>
              <w:fldChar w:fldCharType="end"/>
            </w:r>
          </w:hyperlink>
        </w:p>
        <w:p w14:paraId="1A0FFEA1" w14:textId="77777777" w:rsidR="006074A3" w:rsidRDefault="006074A3">
          <w:pPr>
            <w:pStyle w:val="Sommario3"/>
          </w:pPr>
          <w:hyperlink w:anchor="_Toc60676793" w:history="1">
            <w:r w:rsidRPr="009C1035">
              <w:rPr>
                <w:rStyle w:val="Collegamentoipertestuale"/>
              </w:rPr>
              <w:t>2.3.8</w:t>
            </w:r>
            <w:r>
              <w:tab/>
            </w:r>
            <w:r w:rsidRPr="009C1035">
              <w:rPr>
                <w:rStyle w:val="Collegamentoipertestuale"/>
              </w:rPr>
              <w:t>Accertamenti</w:t>
            </w:r>
            <w:r>
              <w:rPr>
                <w:webHidden/>
              </w:rPr>
              <w:tab/>
            </w:r>
            <w:r>
              <w:rPr>
                <w:webHidden/>
              </w:rPr>
              <w:fldChar w:fldCharType="begin"/>
            </w:r>
            <w:r>
              <w:rPr>
                <w:webHidden/>
              </w:rPr>
              <w:instrText xml:space="preserve"> PAGEREF _Toc60676793 \h </w:instrText>
            </w:r>
            <w:r>
              <w:rPr>
                <w:webHidden/>
              </w:rPr>
            </w:r>
            <w:r>
              <w:rPr>
                <w:webHidden/>
              </w:rPr>
              <w:fldChar w:fldCharType="separate"/>
            </w:r>
            <w:r>
              <w:rPr>
                <w:webHidden/>
              </w:rPr>
              <w:t>71</w:t>
            </w:r>
            <w:r>
              <w:rPr>
                <w:webHidden/>
              </w:rPr>
              <w:fldChar w:fldCharType="end"/>
            </w:r>
          </w:hyperlink>
        </w:p>
        <w:p w14:paraId="72A81398" w14:textId="77777777" w:rsidR="006074A3" w:rsidRDefault="006074A3">
          <w:pPr>
            <w:pStyle w:val="Sommario3"/>
          </w:pPr>
          <w:hyperlink w:anchor="_Toc60676794" w:history="1">
            <w:r w:rsidRPr="009C1035">
              <w:rPr>
                <w:rStyle w:val="Collegamentoipertestuale"/>
              </w:rPr>
              <w:t>2.3.9</w:t>
            </w:r>
            <w:r>
              <w:tab/>
            </w:r>
            <w:r w:rsidRPr="009C1035">
              <w:rPr>
                <w:rStyle w:val="Collegamentoipertestuale"/>
              </w:rPr>
              <w:t>Capitoli</w:t>
            </w:r>
            <w:r>
              <w:rPr>
                <w:webHidden/>
              </w:rPr>
              <w:tab/>
            </w:r>
            <w:r>
              <w:rPr>
                <w:webHidden/>
              </w:rPr>
              <w:fldChar w:fldCharType="begin"/>
            </w:r>
            <w:r>
              <w:rPr>
                <w:webHidden/>
              </w:rPr>
              <w:instrText xml:space="preserve"> PAGEREF _Toc60676794 \h </w:instrText>
            </w:r>
            <w:r>
              <w:rPr>
                <w:webHidden/>
              </w:rPr>
            </w:r>
            <w:r>
              <w:rPr>
                <w:webHidden/>
              </w:rPr>
              <w:fldChar w:fldCharType="separate"/>
            </w:r>
            <w:r>
              <w:rPr>
                <w:webHidden/>
              </w:rPr>
              <w:t>89</w:t>
            </w:r>
            <w:r>
              <w:rPr>
                <w:webHidden/>
              </w:rPr>
              <w:fldChar w:fldCharType="end"/>
            </w:r>
          </w:hyperlink>
        </w:p>
        <w:p w14:paraId="35049565" w14:textId="77777777" w:rsidR="006074A3" w:rsidRDefault="006074A3">
          <w:pPr>
            <w:pStyle w:val="Sommario3"/>
          </w:pPr>
          <w:hyperlink w:anchor="_Toc60676795" w:history="1">
            <w:r w:rsidRPr="009C1035">
              <w:rPr>
                <w:rStyle w:val="Collegamentoipertestuale"/>
              </w:rPr>
              <w:t>2.3.10</w:t>
            </w:r>
            <w:r>
              <w:tab/>
            </w:r>
            <w:r w:rsidRPr="009C1035">
              <w:rPr>
                <w:rStyle w:val="Collegamentoipertestuale"/>
              </w:rPr>
              <w:t>Statistiche</w:t>
            </w:r>
            <w:r>
              <w:rPr>
                <w:webHidden/>
              </w:rPr>
              <w:tab/>
            </w:r>
            <w:r>
              <w:rPr>
                <w:webHidden/>
              </w:rPr>
              <w:fldChar w:fldCharType="begin"/>
            </w:r>
            <w:r>
              <w:rPr>
                <w:webHidden/>
              </w:rPr>
              <w:instrText xml:space="preserve"> PAGEREF _Toc60676795 \h </w:instrText>
            </w:r>
            <w:r>
              <w:rPr>
                <w:webHidden/>
              </w:rPr>
            </w:r>
            <w:r>
              <w:rPr>
                <w:webHidden/>
              </w:rPr>
              <w:fldChar w:fldCharType="separate"/>
            </w:r>
            <w:r>
              <w:rPr>
                <w:webHidden/>
              </w:rPr>
              <w:t>106</w:t>
            </w:r>
            <w:r>
              <w:rPr>
                <w:webHidden/>
              </w:rPr>
              <w:fldChar w:fldCharType="end"/>
            </w:r>
          </w:hyperlink>
        </w:p>
        <w:p w14:paraId="0BE4222E" w14:textId="77777777" w:rsidR="006074A3" w:rsidRDefault="006074A3">
          <w:pPr>
            <w:pStyle w:val="Sommario3"/>
          </w:pPr>
          <w:hyperlink w:anchor="_Toc60676796" w:history="1">
            <w:r w:rsidRPr="009C1035">
              <w:rPr>
                <w:rStyle w:val="Collegamentoipertestuale"/>
              </w:rPr>
              <w:t>2.3.11</w:t>
            </w:r>
            <w:r>
              <w:tab/>
            </w:r>
            <w:r w:rsidRPr="009C1035">
              <w:rPr>
                <w:rStyle w:val="Collegamentoipertestuale"/>
              </w:rPr>
              <w:t>Configurazione</w:t>
            </w:r>
            <w:r>
              <w:rPr>
                <w:webHidden/>
              </w:rPr>
              <w:tab/>
            </w:r>
            <w:r>
              <w:rPr>
                <w:webHidden/>
              </w:rPr>
              <w:fldChar w:fldCharType="begin"/>
            </w:r>
            <w:r>
              <w:rPr>
                <w:webHidden/>
              </w:rPr>
              <w:instrText xml:space="preserve"> PAGEREF _Toc60676796 \h </w:instrText>
            </w:r>
            <w:r>
              <w:rPr>
                <w:webHidden/>
              </w:rPr>
            </w:r>
            <w:r>
              <w:rPr>
                <w:webHidden/>
              </w:rPr>
              <w:fldChar w:fldCharType="separate"/>
            </w:r>
            <w:r>
              <w:rPr>
                <w:webHidden/>
              </w:rPr>
              <w:t>122</w:t>
            </w:r>
            <w:r>
              <w:rPr>
                <w:webHidden/>
              </w:rPr>
              <w:fldChar w:fldCharType="end"/>
            </w:r>
          </w:hyperlink>
        </w:p>
        <w:p w14:paraId="49FFF40F" w14:textId="77777777" w:rsidR="006074A3" w:rsidRDefault="006074A3">
          <w:pPr>
            <w:pStyle w:val="Sommario2"/>
          </w:pPr>
          <w:hyperlink w:anchor="_Toc60676797" w:history="1">
            <w:r w:rsidRPr="009C1035">
              <w:rPr>
                <w:rStyle w:val="Collegamentoipertestuale"/>
              </w:rPr>
              <w:t>2.4</w:t>
            </w:r>
            <w:r>
              <w:tab/>
            </w:r>
            <w:r w:rsidRPr="009C1035">
              <w:rPr>
                <w:rStyle w:val="Collegamentoipertestuale"/>
              </w:rPr>
              <w:t>Modulo Posizione Debitoria: GePos</w:t>
            </w:r>
            <w:r>
              <w:rPr>
                <w:webHidden/>
              </w:rPr>
              <w:tab/>
            </w:r>
            <w:r>
              <w:rPr>
                <w:webHidden/>
              </w:rPr>
              <w:fldChar w:fldCharType="begin"/>
            </w:r>
            <w:r>
              <w:rPr>
                <w:webHidden/>
              </w:rPr>
              <w:instrText xml:space="preserve"> PAGEREF _Toc60676797 \h </w:instrText>
            </w:r>
            <w:r>
              <w:rPr>
                <w:webHidden/>
              </w:rPr>
            </w:r>
            <w:r>
              <w:rPr>
                <w:webHidden/>
              </w:rPr>
              <w:fldChar w:fldCharType="separate"/>
            </w:r>
            <w:r>
              <w:rPr>
                <w:webHidden/>
              </w:rPr>
              <w:t>131</w:t>
            </w:r>
            <w:r>
              <w:rPr>
                <w:webHidden/>
              </w:rPr>
              <w:fldChar w:fldCharType="end"/>
            </w:r>
          </w:hyperlink>
        </w:p>
        <w:p w14:paraId="7B42C9DF" w14:textId="77777777" w:rsidR="006074A3" w:rsidRDefault="006074A3">
          <w:pPr>
            <w:pStyle w:val="Sommario3"/>
          </w:pPr>
          <w:hyperlink w:anchor="_Toc60676798" w:history="1">
            <w:r w:rsidRPr="009C1035">
              <w:rPr>
                <w:rStyle w:val="Collegamentoipertestuale"/>
              </w:rPr>
              <w:t>2.4.1</w:t>
            </w:r>
            <w:r>
              <w:tab/>
            </w:r>
            <w:r w:rsidRPr="009C1035">
              <w:rPr>
                <w:rStyle w:val="Collegamentoipertestuale"/>
              </w:rPr>
              <w:t>Sezione: Censimento ente e tributi</w:t>
            </w:r>
            <w:r>
              <w:rPr>
                <w:webHidden/>
              </w:rPr>
              <w:tab/>
            </w:r>
            <w:r>
              <w:rPr>
                <w:webHidden/>
              </w:rPr>
              <w:fldChar w:fldCharType="begin"/>
            </w:r>
            <w:r>
              <w:rPr>
                <w:webHidden/>
              </w:rPr>
              <w:instrText xml:space="preserve"> PAGEREF _Toc60676798 \h </w:instrText>
            </w:r>
            <w:r>
              <w:rPr>
                <w:webHidden/>
              </w:rPr>
            </w:r>
            <w:r>
              <w:rPr>
                <w:webHidden/>
              </w:rPr>
              <w:fldChar w:fldCharType="separate"/>
            </w:r>
            <w:r>
              <w:rPr>
                <w:webHidden/>
              </w:rPr>
              <w:t>131</w:t>
            </w:r>
            <w:r>
              <w:rPr>
                <w:webHidden/>
              </w:rPr>
              <w:fldChar w:fldCharType="end"/>
            </w:r>
          </w:hyperlink>
        </w:p>
        <w:p w14:paraId="4C477BD4" w14:textId="77777777" w:rsidR="006074A3" w:rsidRDefault="006074A3">
          <w:pPr>
            <w:pStyle w:val="Sommario3"/>
          </w:pPr>
          <w:hyperlink w:anchor="_Toc60676799" w:history="1">
            <w:r w:rsidRPr="009C1035">
              <w:rPr>
                <w:rStyle w:val="Collegamentoipertestuale"/>
              </w:rPr>
              <w:t>2.4.2</w:t>
            </w:r>
            <w:r>
              <w:tab/>
            </w:r>
            <w:r w:rsidRPr="009C1035">
              <w:rPr>
                <w:rStyle w:val="Collegamentoipertestuale"/>
              </w:rPr>
              <w:t>Sezione: Generazione IUV</w:t>
            </w:r>
            <w:r>
              <w:rPr>
                <w:webHidden/>
              </w:rPr>
              <w:tab/>
            </w:r>
            <w:r>
              <w:rPr>
                <w:webHidden/>
              </w:rPr>
              <w:fldChar w:fldCharType="begin"/>
            </w:r>
            <w:r>
              <w:rPr>
                <w:webHidden/>
              </w:rPr>
              <w:instrText xml:space="preserve"> PAGEREF _Toc60676799 \h </w:instrText>
            </w:r>
            <w:r>
              <w:rPr>
                <w:webHidden/>
              </w:rPr>
            </w:r>
            <w:r>
              <w:rPr>
                <w:webHidden/>
              </w:rPr>
              <w:fldChar w:fldCharType="separate"/>
            </w:r>
            <w:r>
              <w:rPr>
                <w:webHidden/>
              </w:rPr>
              <w:t>145</w:t>
            </w:r>
            <w:r>
              <w:rPr>
                <w:webHidden/>
              </w:rPr>
              <w:fldChar w:fldCharType="end"/>
            </w:r>
          </w:hyperlink>
        </w:p>
        <w:p w14:paraId="6D664BC1" w14:textId="77777777" w:rsidR="006074A3" w:rsidRDefault="006074A3">
          <w:pPr>
            <w:pStyle w:val="Sommario3"/>
          </w:pPr>
          <w:hyperlink w:anchor="_Toc60676800" w:history="1">
            <w:r w:rsidRPr="009C1035">
              <w:rPr>
                <w:rStyle w:val="Collegamentoipertestuale"/>
              </w:rPr>
              <w:t>2.4.3</w:t>
            </w:r>
            <w:r>
              <w:tab/>
            </w:r>
            <w:r w:rsidRPr="009C1035">
              <w:rPr>
                <w:rStyle w:val="Collegamentoipertestuale"/>
              </w:rPr>
              <w:t>Sezione: Allineamento posizioni debitorie</w:t>
            </w:r>
            <w:r>
              <w:rPr>
                <w:webHidden/>
              </w:rPr>
              <w:tab/>
            </w:r>
            <w:r>
              <w:rPr>
                <w:webHidden/>
              </w:rPr>
              <w:fldChar w:fldCharType="begin"/>
            </w:r>
            <w:r>
              <w:rPr>
                <w:webHidden/>
              </w:rPr>
              <w:instrText xml:space="preserve"> PAGEREF _Toc60676800 \h </w:instrText>
            </w:r>
            <w:r>
              <w:rPr>
                <w:webHidden/>
              </w:rPr>
            </w:r>
            <w:r>
              <w:rPr>
                <w:webHidden/>
              </w:rPr>
              <w:fldChar w:fldCharType="separate"/>
            </w:r>
            <w:r>
              <w:rPr>
                <w:webHidden/>
              </w:rPr>
              <w:t>147</w:t>
            </w:r>
            <w:r>
              <w:rPr>
                <w:webHidden/>
              </w:rPr>
              <w:fldChar w:fldCharType="end"/>
            </w:r>
          </w:hyperlink>
        </w:p>
        <w:p w14:paraId="08751FDB" w14:textId="77777777" w:rsidR="006074A3" w:rsidRDefault="006074A3">
          <w:pPr>
            <w:pStyle w:val="Sommario3"/>
          </w:pPr>
          <w:hyperlink w:anchor="_Toc60676801" w:history="1">
            <w:r w:rsidRPr="009C1035">
              <w:rPr>
                <w:rStyle w:val="Collegamentoipertestuale"/>
              </w:rPr>
              <w:t>2.4.4</w:t>
            </w:r>
            <w:r>
              <w:tab/>
            </w:r>
            <w:r w:rsidRPr="009C1035">
              <w:rPr>
                <w:rStyle w:val="Collegamentoipertestuale"/>
              </w:rPr>
              <w:t>Sezione: Scadenze</w:t>
            </w:r>
            <w:r>
              <w:rPr>
                <w:webHidden/>
              </w:rPr>
              <w:tab/>
            </w:r>
            <w:r>
              <w:rPr>
                <w:webHidden/>
              </w:rPr>
              <w:fldChar w:fldCharType="begin"/>
            </w:r>
            <w:r>
              <w:rPr>
                <w:webHidden/>
              </w:rPr>
              <w:instrText xml:space="preserve"> PAGEREF _Toc60676801 \h </w:instrText>
            </w:r>
            <w:r>
              <w:rPr>
                <w:webHidden/>
              </w:rPr>
            </w:r>
            <w:r>
              <w:rPr>
                <w:webHidden/>
              </w:rPr>
              <w:fldChar w:fldCharType="separate"/>
            </w:r>
            <w:r>
              <w:rPr>
                <w:webHidden/>
              </w:rPr>
              <w:t>163</w:t>
            </w:r>
            <w:r>
              <w:rPr>
                <w:webHidden/>
              </w:rPr>
              <w:fldChar w:fldCharType="end"/>
            </w:r>
          </w:hyperlink>
        </w:p>
        <w:p w14:paraId="1053C80A" w14:textId="77777777" w:rsidR="006074A3" w:rsidRDefault="006074A3">
          <w:pPr>
            <w:pStyle w:val="Sommario3"/>
          </w:pPr>
          <w:hyperlink w:anchor="_Toc60676802" w:history="1">
            <w:r w:rsidRPr="009C1035">
              <w:rPr>
                <w:rStyle w:val="Collegamentoipertestuale"/>
              </w:rPr>
              <w:t>2.4.5</w:t>
            </w:r>
            <w:r>
              <w:tab/>
            </w:r>
            <w:r w:rsidRPr="009C1035">
              <w:rPr>
                <w:rStyle w:val="Collegamentoipertestuale"/>
              </w:rPr>
              <w:t>Sezione: Verifica e autorizzazione pagamento atteso</w:t>
            </w:r>
            <w:r>
              <w:rPr>
                <w:webHidden/>
              </w:rPr>
              <w:tab/>
            </w:r>
            <w:r>
              <w:rPr>
                <w:webHidden/>
              </w:rPr>
              <w:fldChar w:fldCharType="begin"/>
            </w:r>
            <w:r>
              <w:rPr>
                <w:webHidden/>
              </w:rPr>
              <w:instrText xml:space="preserve"> PAGEREF _Toc60676802 \h </w:instrText>
            </w:r>
            <w:r>
              <w:rPr>
                <w:webHidden/>
              </w:rPr>
            </w:r>
            <w:r>
              <w:rPr>
                <w:webHidden/>
              </w:rPr>
              <w:fldChar w:fldCharType="separate"/>
            </w:r>
            <w:r>
              <w:rPr>
                <w:webHidden/>
              </w:rPr>
              <w:t>169</w:t>
            </w:r>
            <w:r>
              <w:rPr>
                <w:webHidden/>
              </w:rPr>
              <w:fldChar w:fldCharType="end"/>
            </w:r>
          </w:hyperlink>
        </w:p>
        <w:p w14:paraId="792DD2F0" w14:textId="77777777" w:rsidR="006074A3" w:rsidRDefault="006074A3">
          <w:pPr>
            <w:pStyle w:val="Sommario3"/>
          </w:pPr>
          <w:hyperlink w:anchor="_Toc60676803" w:history="1">
            <w:r w:rsidRPr="009C1035">
              <w:rPr>
                <w:rStyle w:val="Collegamentoipertestuale"/>
              </w:rPr>
              <w:t>2.4.6</w:t>
            </w:r>
            <w:r>
              <w:tab/>
            </w:r>
            <w:r w:rsidRPr="009C1035">
              <w:rPr>
                <w:rStyle w:val="Collegamentoipertestuale"/>
              </w:rPr>
              <w:t>Sezione: Ricezione ricevuta telematica</w:t>
            </w:r>
            <w:r>
              <w:rPr>
                <w:webHidden/>
              </w:rPr>
              <w:tab/>
            </w:r>
            <w:r>
              <w:rPr>
                <w:webHidden/>
              </w:rPr>
              <w:fldChar w:fldCharType="begin"/>
            </w:r>
            <w:r>
              <w:rPr>
                <w:webHidden/>
              </w:rPr>
              <w:instrText xml:space="preserve"> PAGEREF _Toc60676803 \h </w:instrText>
            </w:r>
            <w:r>
              <w:rPr>
                <w:webHidden/>
              </w:rPr>
            </w:r>
            <w:r>
              <w:rPr>
                <w:webHidden/>
              </w:rPr>
              <w:fldChar w:fldCharType="separate"/>
            </w:r>
            <w:r>
              <w:rPr>
                <w:webHidden/>
              </w:rPr>
              <w:t>173</w:t>
            </w:r>
            <w:r>
              <w:rPr>
                <w:webHidden/>
              </w:rPr>
              <w:fldChar w:fldCharType="end"/>
            </w:r>
          </w:hyperlink>
        </w:p>
        <w:p w14:paraId="6E0240F0" w14:textId="77777777" w:rsidR="006074A3" w:rsidRDefault="006074A3">
          <w:pPr>
            <w:pStyle w:val="Sommario3"/>
          </w:pPr>
          <w:hyperlink w:anchor="_Toc60676804" w:history="1">
            <w:r w:rsidRPr="009C1035">
              <w:rPr>
                <w:rStyle w:val="Collegamentoipertestuale"/>
              </w:rPr>
              <w:t>2.4.7</w:t>
            </w:r>
            <w:r>
              <w:tab/>
            </w:r>
            <w:r w:rsidRPr="009C1035">
              <w:rPr>
                <w:rStyle w:val="Collegamentoipertestuale"/>
              </w:rPr>
              <w:t>Sezione: Verifica stato di esecuzione del pagamento</w:t>
            </w:r>
            <w:r>
              <w:rPr>
                <w:webHidden/>
              </w:rPr>
              <w:tab/>
            </w:r>
            <w:r>
              <w:rPr>
                <w:webHidden/>
              </w:rPr>
              <w:fldChar w:fldCharType="begin"/>
            </w:r>
            <w:r>
              <w:rPr>
                <w:webHidden/>
              </w:rPr>
              <w:instrText xml:space="preserve"> PAGEREF _Toc60676804 \h </w:instrText>
            </w:r>
            <w:r>
              <w:rPr>
                <w:webHidden/>
              </w:rPr>
            </w:r>
            <w:r>
              <w:rPr>
                <w:webHidden/>
              </w:rPr>
              <w:fldChar w:fldCharType="separate"/>
            </w:r>
            <w:r>
              <w:rPr>
                <w:webHidden/>
              </w:rPr>
              <w:t>175</w:t>
            </w:r>
            <w:r>
              <w:rPr>
                <w:webHidden/>
              </w:rPr>
              <w:fldChar w:fldCharType="end"/>
            </w:r>
          </w:hyperlink>
        </w:p>
        <w:p w14:paraId="67822BD9" w14:textId="77777777" w:rsidR="006074A3" w:rsidRDefault="006074A3">
          <w:pPr>
            <w:pStyle w:val="Sommario3"/>
          </w:pPr>
          <w:hyperlink w:anchor="_Toc60676805" w:history="1">
            <w:r w:rsidRPr="009C1035">
              <w:rPr>
                <w:rStyle w:val="Collegamentoipertestuale"/>
              </w:rPr>
              <w:t>2.4.8</w:t>
            </w:r>
            <w:r>
              <w:tab/>
            </w:r>
            <w:r w:rsidRPr="009C1035">
              <w:rPr>
                <w:rStyle w:val="Collegamentoipertestuale"/>
              </w:rPr>
              <w:t>Sezione: Notifica movimenti contabili</w:t>
            </w:r>
            <w:r>
              <w:rPr>
                <w:webHidden/>
              </w:rPr>
              <w:tab/>
            </w:r>
            <w:r>
              <w:rPr>
                <w:webHidden/>
              </w:rPr>
              <w:fldChar w:fldCharType="begin"/>
            </w:r>
            <w:r>
              <w:rPr>
                <w:webHidden/>
              </w:rPr>
              <w:instrText xml:space="preserve"> PAGEREF _Toc60676805 \h </w:instrText>
            </w:r>
            <w:r>
              <w:rPr>
                <w:webHidden/>
              </w:rPr>
            </w:r>
            <w:r>
              <w:rPr>
                <w:webHidden/>
              </w:rPr>
              <w:fldChar w:fldCharType="separate"/>
            </w:r>
            <w:r>
              <w:rPr>
                <w:webHidden/>
              </w:rPr>
              <w:t>178</w:t>
            </w:r>
            <w:r>
              <w:rPr>
                <w:webHidden/>
              </w:rPr>
              <w:fldChar w:fldCharType="end"/>
            </w:r>
          </w:hyperlink>
        </w:p>
        <w:p w14:paraId="07D91CFF" w14:textId="77777777" w:rsidR="006074A3" w:rsidRDefault="006074A3">
          <w:pPr>
            <w:pStyle w:val="Sommario3"/>
          </w:pPr>
          <w:hyperlink w:anchor="_Toc60676806" w:history="1">
            <w:r w:rsidRPr="009C1035">
              <w:rPr>
                <w:rStyle w:val="Collegamentoipertestuale"/>
              </w:rPr>
              <w:t>2.4.9</w:t>
            </w:r>
            <w:r>
              <w:tab/>
            </w:r>
            <w:r w:rsidRPr="009C1035">
              <w:rPr>
                <w:rStyle w:val="Collegamentoipertestuale"/>
              </w:rPr>
              <w:t>Sezione: Informative di pagamento</w:t>
            </w:r>
            <w:r>
              <w:rPr>
                <w:webHidden/>
              </w:rPr>
              <w:tab/>
            </w:r>
            <w:r>
              <w:rPr>
                <w:webHidden/>
              </w:rPr>
              <w:fldChar w:fldCharType="begin"/>
            </w:r>
            <w:r>
              <w:rPr>
                <w:webHidden/>
              </w:rPr>
              <w:instrText xml:space="preserve"> PAGEREF _Toc60676806 \h </w:instrText>
            </w:r>
            <w:r>
              <w:rPr>
                <w:webHidden/>
              </w:rPr>
            </w:r>
            <w:r>
              <w:rPr>
                <w:webHidden/>
              </w:rPr>
              <w:fldChar w:fldCharType="separate"/>
            </w:r>
            <w:r>
              <w:rPr>
                <w:webHidden/>
              </w:rPr>
              <w:t>180</w:t>
            </w:r>
            <w:r>
              <w:rPr>
                <w:webHidden/>
              </w:rPr>
              <w:fldChar w:fldCharType="end"/>
            </w:r>
          </w:hyperlink>
        </w:p>
        <w:p w14:paraId="06B03F65" w14:textId="2F3A0B19" w:rsidR="006074A3" w:rsidRDefault="006074A3">
          <w:r>
            <w:rPr>
              <w:b/>
              <w:bCs/>
            </w:rPr>
            <w:fldChar w:fldCharType="end"/>
          </w:r>
        </w:p>
      </w:sdtContent>
    </w:sdt>
    <w:p w14:paraId="5AB201A5" w14:textId="77777777" w:rsidR="006074A3" w:rsidRDefault="006074A3">
      <w:pPr>
        <w:rPr>
          <w:rFonts w:asciiTheme="majorHAnsi" w:eastAsiaTheme="majorEastAsia" w:hAnsiTheme="majorHAnsi" w:cstheme="majorBidi"/>
          <w:color w:val="2E74B5" w:themeColor="accent1" w:themeShade="BF"/>
          <w:sz w:val="26"/>
          <w:szCs w:val="26"/>
        </w:rPr>
      </w:pPr>
      <w:bookmarkStart w:id="2" w:name="_GoBack"/>
      <w:bookmarkEnd w:id="2"/>
    </w:p>
    <w:p w14:paraId="4797FC25" w14:textId="1982C72E" w:rsidR="005A5905" w:rsidRDefault="00361E07" w:rsidP="00A04A39">
      <w:pPr>
        <w:pStyle w:val="Titolo2"/>
      </w:pPr>
      <w:bookmarkStart w:id="3" w:name="_Toc60676780"/>
      <w:r>
        <w:t>Introduzione</w:t>
      </w:r>
      <w:bookmarkEnd w:id="0"/>
      <w:bookmarkEnd w:id="1"/>
      <w:bookmarkEnd w:id="3"/>
    </w:p>
    <w:p w14:paraId="1D7DEDCD" w14:textId="20FD4EA9" w:rsidR="00A04A39" w:rsidRDefault="00361E07" w:rsidP="00361E07">
      <w:r>
        <w:t>Nel presente documento saranno definiti i casi di test relativi al sist</w:t>
      </w:r>
      <w:r w:rsidR="00D75F29">
        <w:t>ema</w:t>
      </w:r>
      <w:r>
        <w:t>.</w:t>
      </w:r>
    </w:p>
    <w:p w14:paraId="0318998F" w14:textId="77777777" w:rsidR="00361E07" w:rsidRDefault="00361E07" w:rsidP="00361E07">
      <w:r>
        <w:t>Il documento si basa su quanto definito nel relativo documento di analisi dei requisiti</w:t>
      </w:r>
      <w:r w:rsidR="00A04A39">
        <w:t xml:space="preserve"> e progettazione software.</w:t>
      </w:r>
    </w:p>
    <w:p w14:paraId="61C7AC62" w14:textId="77777777" w:rsidR="007405DB" w:rsidRDefault="007405DB" w:rsidP="00361E07"/>
    <w:p w14:paraId="442D169A" w14:textId="77777777" w:rsidR="00361E07" w:rsidRDefault="00361E07" w:rsidP="00361E07">
      <w:r>
        <w:t>In particolare, il piano di test è focalizzato sui segue</w:t>
      </w:r>
      <w:r w:rsidR="003D5C60">
        <w:t>nti attori (ruoli)</w:t>
      </w:r>
      <w:r>
        <w:t>:</w:t>
      </w:r>
    </w:p>
    <w:tbl>
      <w:tblPr>
        <w:tblStyle w:val="Tabellastandard-01"/>
        <w:tblW w:w="9918" w:type="dxa"/>
        <w:tblBorders>
          <w:insideH w:val="single" w:sz="6" w:space="0" w:color="4472C4" w:themeColor="accent5"/>
          <w:insideV w:val="single" w:sz="6" w:space="0" w:color="4472C4" w:themeColor="accent5"/>
        </w:tblBorders>
        <w:tblLook w:val="0420" w:firstRow="1" w:lastRow="0" w:firstColumn="0" w:lastColumn="0" w:noHBand="0" w:noVBand="1"/>
      </w:tblPr>
      <w:tblGrid>
        <w:gridCol w:w="944"/>
        <w:gridCol w:w="4296"/>
        <w:gridCol w:w="4678"/>
      </w:tblGrid>
      <w:tr w:rsidR="000D7321" w:rsidRPr="00676D96" w14:paraId="25331A7A" w14:textId="77777777" w:rsidTr="00DD2189">
        <w:trPr>
          <w:cnfStyle w:val="100000000000" w:firstRow="1" w:lastRow="0" w:firstColumn="0" w:lastColumn="0" w:oddVBand="0" w:evenVBand="0" w:oddHBand="0" w:evenHBand="0" w:firstRowFirstColumn="0" w:firstRowLastColumn="0" w:lastRowFirstColumn="0" w:lastRowLastColumn="0"/>
          <w:trHeight w:val="115"/>
          <w:tblHeader/>
        </w:trPr>
        <w:tc>
          <w:tcPr>
            <w:tcW w:w="944" w:type="dxa"/>
          </w:tcPr>
          <w:p w14:paraId="10C8EB1D" w14:textId="77777777" w:rsidR="000D7321" w:rsidRPr="00676D96" w:rsidRDefault="000D7321" w:rsidP="00D9004E">
            <w:pPr>
              <w:pStyle w:val="tabella"/>
            </w:pPr>
            <w:r>
              <w:t>ID Ruolo</w:t>
            </w:r>
          </w:p>
        </w:tc>
        <w:tc>
          <w:tcPr>
            <w:tcW w:w="4296" w:type="dxa"/>
          </w:tcPr>
          <w:p w14:paraId="06F070DC" w14:textId="77777777" w:rsidR="000D7321" w:rsidRPr="00676D96" w:rsidRDefault="000D7321" w:rsidP="00D9004E">
            <w:pPr>
              <w:pStyle w:val="tabella"/>
            </w:pPr>
            <w:r>
              <w:t>Attore</w:t>
            </w:r>
          </w:p>
        </w:tc>
        <w:tc>
          <w:tcPr>
            <w:tcW w:w="4678" w:type="dxa"/>
          </w:tcPr>
          <w:p w14:paraId="512659AC" w14:textId="77777777" w:rsidR="000D7321" w:rsidRPr="00676D96" w:rsidRDefault="000D7321" w:rsidP="00D9004E">
            <w:pPr>
              <w:pStyle w:val="tabella"/>
            </w:pPr>
            <w:r>
              <w:t>Descrizione</w:t>
            </w:r>
          </w:p>
        </w:tc>
      </w:tr>
      <w:tr w:rsidR="00C75F1D" w:rsidRPr="00676D96" w14:paraId="22AD03BA" w14:textId="77777777" w:rsidTr="000A2819">
        <w:trPr>
          <w:cnfStyle w:val="000000100000" w:firstRow="0" w:lastRow="0" w:firstColumn="0" w:lastColumn="0" w:oddVBand="0" w:evenVBand="0" w:oddHBand="1" w:evenHBand="0" w:firstRowFirstColumn="0" w:firstRowLastColumn="0" w:lastRowFirstColumn="0" w:lastRowLastColumn="0"/>
          <w:trHeight w:val="556"/>
        </w:trPr>
        <w:tc>
          <w:tcPr>
            <w:tcW w:w="944" w:type="dxa"/>
          </w:tcPr>
          <w:p w14:paraId="4F7D5E93" w14:textId="026D5995" w:rsidR="00C75F1D" w:rsidRDefault="00C75F1D" w:rsidP="000A2819">
            <w:r>
              <w:lastRenderedPageBreak/>
              <w:t>001</w:t>
            </w:r>
          </w:p>
        </w:tc>
        <w:tc>
          <w:tcPr>
            <w:tcW w:w="4296" w:type="dxa"/>
          </w:tcPr>
          <w:p w14:paraId="17A20512" w14:textId="0F643B27" w:rsidR="00C75F1D" w:rsidRPr="00577447" w:rsidRDefault="00C75F1D" w:rsidP="000A2819">
            <w:r w:rsidRPr="00577447">
              <w:t>Front-end amministrazione per Enti creditori e/o intermediari</w:t>
            </w:r>
          </w:p>
        </w:tc>
        <w:tc>
          <w:tcPr>
            <w:tcW w:w="4678" w:type="dxa"/>
          </w:tcPr>
          <w:p w14:paraId="3DA94AF2" w14:textId="7D59EF6D" w:rsidR="00C75F1D" w:rsidRPr="00577447" w:rsidRDefault="00577447" w:rsidP="000A2819">
            <w:r>
              <w:t>Applicativo per amministrazioni per Enti creditori e/o intermediari</w:t>
            </w:r>
          </w:p>
        </w:tc>
      </w:tr>
      <w:tr w:rsidR="001C6D03" w:rsidRPr="00676D96" w14:paraId="3DF28063" w14:textId="77777777" w:rsidTr="000A2819">
        <w:trPr>
          <w:trHeight w:val="556"/>
        </w:trPr>
        <w:tc>
          <w:tcPr>
            <w:tcW w:w="944" w:type="dxa"/>
          </w:tcPr>
          <w:p w14:paraId="5A22384F" w14:textId="307ADA62" w:rsidR="001C6D03" w:rsidRDefault="001C6D03" w:rsidP="000A2819">
            <w:r>
              <w:t>00</w:t>
            </w:r>
            <w:r w:rsidR="00C75F1D">
              <w:t>2</w:t>
            </w:r>
          </w:p>
        </w:tc>
        <w:tc>
          <w:tcPr>
            <w:tcW w:w="4296" w:type="dxa"/>
          </w:tcPr>
          <w:p w14:paraId="6DD72083" w14:textId="754957D5" w:rsidR="001C6D03" w:rsidRPr="00577447" w:rsidRDefault="00C75F1D" w:rsidP="000A2819">
            <w:r w:rsidRPr="00577447">
              <w:t>Modulo WorkFlow PagoPA</w:t>
            </w:r>
          </w:p>
        </w:tc>
        <w:tc>
          <w:tcPr>
            <w:tcW w:w="4678" w:type="dxa"/>
          </w:tcPr>
          <w:p w14:paraId="71073E6B" w14:textId="33D8DBD1" w:rsidR="001C6D03" w:rsidRPr="00577447" w:rsidRDefault="00577447" w:rsidP="000A2819">
            <w:r>
              <w:t>Modulo che si occupa tra le atre cose di i</w:t>
            </w:r>
            <w:r w:rsidR="00C75F1D" w:rsidRPr="00577447">
              <w:t>nvia</w:t>
            </w:r>
            <w:r>
              <w:t>re</w:t>
            </w:r>
            <w:r w:rsidR="00C75F1D" w:rsidRPr="00577447">
              <w:t xml:space="preserve"> flussi RT e Rendicontazioni Pago PA</w:t>
            </w:r>
          </w:p>
        </w:tc>
      </w:tr>
      <w:tr w:rsidR="00C75F1D" w:rsidRPr="00676D96" w14:paraId="7F1689BE" w14:textId="77777777" w:rsidTr="000A2819">
        <w:trPr>
          <w:cnfStyle w:val="000000100000" w:firstRow="0" w:lastRow="0" w:firstColumn="0" w:lastColumn="0" w:oddVBand="0" w:evenVBand="0" w:oddHBand="1" w:evenHBand="0" w:firstRowFirstColumn="0" w:firstRowLastColumn="0" w:lastRowFirstColumn="0" w:lastRowLastColumn="0"/>
          <w:trHeight w:val="556"/>
        </w:trPr>
        <w:tc>
          <w:tcPr>
            <w:tcW w:w="944" w:type="dxa"/>
          </w:tcPr>
          <w:p w14:paraId="04A31ADB" w14:textId="0EC57A9A" w:rsidR="00C75F1D" w:rsidRDefault="00C75F1D" w:rsidP="000A2819">
            <w:r>
              <w:t>003</w:t>
            </w:r>
          </w:p>
        </w:tc>
        <w:tc>
          <w:tcPr>
            <w:tcW w:w="4296" w:type="dxa"/>
          </w:tcPr>
          <w:p w14:paraId="0049E55B" w14:textId="466A17D3" w:rsidR="00C75F1D" w:rsidRPr="00577447" w:rsidRDefault="00C75F1D" w:rsidP="000A2819">
            <w:r w:rsidRPr="00577447">
              <w:t>Applicativo Banca Tesoriera</w:t>
            </w:r>
          </w:p>
        </w:tc>
        <w:tc>
          <w:tcPr>
            <w:tcW w:w="4678" w:type="dxa"/>
          </w:tcPr>
          <w:p w14:paraId="2DF08477" w14:textId="30F3E74D" w:rsidR="00C75F1D" w:rsidRPr="00577447" w:rsidRDefault="00577447" w:rsidP="000A2819">
            <w:r>
              <w:t>Applicativo della Banca Tesoriere che si occupa di inviare il f</w:t>
            </w:r>
            <w:r w:rsidR="00C75F1D" w:rsidRPr="00577447">
              <w:t xml:space="preserve">lusso </w:t>
            </w:r>
            <w:r>
              <w:t xml:space="preserve">dei </w:t>
            </w:r>
            <w:r w:rsidR="00C75F1D" w:rsidRPr="00577447">
              <w:t>Giornali di cassa</w:t>
            </w:r>
          </w:p>
        </w:tc>
      </w:tr>
      <w:tr w:rsidR="004D6877" w:rsidRPr="00676D96" w14:paraId="2938EE9D" w14:textId="77777777" w:rsidTr="00F71BEB">
        <w:trPr>
          <w:trHeight w:val="556"/>
        </w:trPr>
        <w:tc>
          <w:tcPr>
            <w:tcW w:w="944" w:type="dxa"/>
          </w:tcPr>
          <w:p w14:paraId="66A8CCA4" w14:textId="77777777" w:rsidR="004D6877" w:rsidRDefault="004D6877" w:rsidP="00F71BEB">
            <w:r>
              <w:t>005</w:t>
            </w:r>
          </w:p>
        </w:tc>
        <w:tc>
          <w:tcPr>
            <w:tcW w:w="4296" w:type="dxa"/>
          </w:tcPr>
          <w:p w14:paraId="74BFA67D" w14:textId="77777777" w:rsidR="004D6877" w:rsidRPr="00673A76" w:rsidRDefault="004D6877" w:rsidP="00F71BEB">
            <w:pPr>
              <w:rPr>
                <w:highlight w:val="yellow"/>
              </w:rPr>
            </w:pPr>
            <w:r w:rsidRPr="00B258C0">
              <w:t>Sistema informativo dell'Ente Creditore</w:t>
            </w:r>
          </w:p>
        </w:tc>
        <w:tc>
          <w:tcPr>
            <w:tcW w:w="4678" w:type="dxa"/>
          </w:tcPr>
          <w:p w14:paraId="7762ED5D" w14:textId="77777777" w:rsidR="004D6877" w:rsidRPr="00C75F1D" w:rsidRDefault="004D6877" w:rsidP="00F71BEB">
            <w:r>
              <w:t xml:space="preserve">Applicativo dedicato alla gestione della posizione creditoria per conto dell’ente </w:t>
            </w:r>
          </w:p>
        </w:tc>
      </w:tr>
      <w:tr w:rsidR="004D6877" w:rsidRPr="00676D96" w14:paraId="76C69E90" w14:textId="77777777" w:rsidTr="00F71BEB">
        <w:trPr>
          <w:cnfStyle w:val="000000100000" w:firstRow="0" w:lastRow="0" w:firstColumn="0" w:lastColumn="0" w:oddVBand="0" w:evenVBand="0" w:oddHBand="1" w:evenHBand="0" w:firstRowFirstColumn="0" w:firstRowLastColumn="0" w:lastRowFirstColumn="0" w:lastRowLastColumn="0"/>
          <w:trHeight w:val="556"/>
        </w:trPr>
        <w:tc>
          <w:tcPr>
            <w:tcW w:w="944" w:type="dxa"/>
          </w:tcPr>
          <w:p w14:paraId="0826D12F" w14:textId="77777777" w:rsidR="004D6877" w:rsidRDefault="004D6877" w:rsidP="00F71BEB">
            <w:r>
              <w:t>006</w:t>
            </w:r>
          </w:p>
        </w:tc>
        <w:tc>
          <w:tcPr>
            <w:tcW w:w="4296" w:type="dxa"/>
          </w:tcPr>
          <w:p w14:paraId="5433AAE0" w14:textId="77777777" w:rsidR="004D6877" w:rsidRPr="00673A76" w:rsidRDefault="004D6877" w:rsidP="00F71BEB">
            <w:pPr>
              <w:rPr>
                <w:highlight w:val="yellow"/>
              </w:rPr>
            </w:pPr>
            <w:r w:rsidRPr="00B258C0">
              <w:t>Applicativo di Front-End dell'Ente Creditore</w:t>
            </w:r>
          </w:p>
        </w:tc>
        <w:tc>
          <w:tcPr>
            <w:tcW w:w="4678" w:type="dxa"/>
          </w:tcPr>
          <w:p w14:paraId="5D2F330F" w14:textId="77777777" w:rsidR="004D6877" w:rsidRPr="00C75F1D" w:rsidRDefault="004D6877" w:rsidP="00F71BEB">
            <w:r w:rsidRPr="000D300D">
              <w:t xml:space="preserve">Applicativo </w:t>
            </w:r>
            <w:r>
              <w:t>per gli utenti finali dedicato ai pagamenti verso la PA</w:t>
            </w:r>
          </w:p>
        </w:tc>
      </w:tr>
      <w:tr w:rsidR="004D6877" w:rsidRPr="00676D96" w14:paraId="3F46DFF1" w14:textId="77777777" w:rsidTr="00F71BEB">
        <w:trPr>
          <w:trHeight w:val="556"/>
        </w:trPr>
        <w:tc>
          <w:tcPr>
            <w:tcW w:w="944" w:type="dxa"/>
          </w:tcPr>
          <w:p w14:paraId="03804503" w14:textId="77777777" w:rsidR="004D6877" w:rsidRDefault="004D6877" w:rsidP="00F71BEB">
            <w:r>
              <w:t>008</w:t>
            </w:r>
          </w:p>
        </w:tc>
        <w:tc>
          <w:tcPr>
            <w:tcW w:w="4296" w:type="dxa"/>
          </w:tcPr>
          <w:p w14:paraId="6AE43C35" w14:textId="77777777" w:rsidR="004D6877" w:rsidRPr="00673A76" w:rsidRDefault="004D6877" w:rsidP="00F71BEB">
            <w:pPr>
              <w:rPr>
                <w:highlight w:val="yellow"/>
              </w:rPr>
            </w:pPr>
            <w:r w:rsidRPr="00B258C0">
              <w:t>Sistema di riconciliazione dei pagamenti</w:t>
            </w:r>
            <w:r>
              <w:t xml:space="preserve"> (MYPIVOT)</w:t>
            </w:r>
          </w:p>
        </w:tc>
        <w:tc>
          <w:tcPr>
            <w:tcW w:w="4678" w:type="dxa"/>
          </w:tcPr>
          <w:p w14:paraId="50E6BF54" w14:textId="77777777" w:rsidR="004D6877" w:rsidRPr="00C75F1D" w:rsidRDefault="004D6877" w:rsidP="00F71BEB">
            <w:r>
              <w:t>Modulo di riconciliazione dei Pagamenti</w:t>
            </w:r>
          </w:p>
        </w:tc>
      </w:tr>
    </w:tbl>
    <w:p w14:paraId="278BA00B" w14:textId="77777777" w:rsidR="003746A2" w:rsidRDefault="003746A2" w:rsidP="007D52DE">
      <w:pPr>
        <w:pStyle w:val="Didascalia"/>
        <w:jc w:val="center"/>
      </w:pPr>
      <w:bookmarkStart w:id="4" w:name="_Ref5360148"/>
    </w:p>
    <w:p w14:paraId="32878F94" w14:textId="0515899F" w:rsidR="00656CC4" w:rsidRDefault="007D52DE" w:rsidP="007D52DE">
      <w:pPr>
        <w:pStyle w:val="Didascalia"/>
        <w:jc w:val="center"/>
      </w:pPr>
      <w:bookmarkStart w:id="5" w:name="_Ref29993032"/>
      <w:r>
        <w:t xml:space="preserve">Tabella </w:t>
      </w:r>
      <w:r w:rsidR="00885D2F">
        <w:rPr>
          <w:noProof/>
        </w:rPr>
        <w:fldChar w:fldCharType="begin"/>
      </w:r>
      <w:r w:rsidR="0002417B">
        <w:rPr>
          <w:noProof/>
        </w:rPr>
        <w:instrText xml:space="preserve"> SEQ Tabella \* ARABIC </w:instrText>
      </w:r>
      <w:r w:rsidR="00885D2F">
        <w:rPr>
          <w:noProof/>
        </w:rPr>
        <w:fldChar w:fldCharType="separate"/>
      </w:r>
      <w:r w:rsidR="00CB053C">
        <w:rPr>
          <w:noProof/>
        </w:rPr>
        <w:t>1</w:t>
      </w:r>
      <w:r w:rsidR="00885D2F">
        <w:rPr>
          <w:noProof/>
        </w:rPr>
        <w:fldChar w:fldCharType="end"/>
      </w:r>
      <w:bookmarkEnd w:id="4"/>
      <w:bookmarkEnd w:id="5"/>
      <w:r>
        <w:t xml:space="preserve"> </w:t>
      </w:r>
      <w:r w:rsidR="00EC5917">
        <w:t>–</w:t>
      </w:r>
      <w:r>
        <w:t xml:space="preserve"> Attori</w:t>
      </w:r>
    </w:p>
    <w:p w14:paraId="159BE27B" w14:textId="77777777" w:rsidR="00EC5917" w:rsidRDefault="00EC5917" w:rsidP="00EC5917"/>
    <w:p w14:paraId="184C47A0" w14:textId="77777777" w:rsidR="00656CC4" w:rsidRDefault="00361E07" w:rsidP="00A04A39">
      <w:pPr>
        <w:pStyle w:val="Titolo2"/>
      </w:pPr>
      <w:bookmarkStart w:id="6" w:name="_Toc36115854"/>
      <w:bookmarkStart w:id="7" w:name="_Toc60676781"/>
      <w:r w:rsidRPr="007D52DE">
        <w:t xml:space="preserve">Moduli piattaforma e </w:t>
      </w:r>
      <w:r w:rsidR="007D52DE" w:rsidRPr="007D52DE">
        <w:t>casi di test</w:t>
      </w:r>
      <w:bookmarkEnd w:id="6"/>
      <w:bookmarkEnd w:id="7"/>
    </w:p>
    <w:p w14:paraId="3C17DD9E" w14:textId="77777777" w:rsidR="001A6B3D" w:rsidRDefault="00E6589F" w:rsidP="00E6589F">
      <w:pPr>
        <w:jc w:val="both"/>
      </w:pPr>
      <w:r w:rsidRPr="00404B39">
        <w:t>Il sistema</w:t>
      </w:r>
      <w:r w:rsidR="00F77CC5" w:rsidRPr="00404B39">
        <w:t xml:space="preserve"> PayFlowPA</w:t>
      </w:r>
      <w:r w:rsidRPr="00404B39">
        <w:t xml:space="preserve"> è suddiviso in due moduli</w:t>
      </w:r>
      <w:r w:rsidR="001451BD" w:rsidRPr="00404B39">
        <w:t>: Modulo di Ri</w:t>
      </w:r>
      <w:r w:rsidR="00E777BF" w:rsidRPr="00404B39">
        <w:t>c</w:t>
      </w:r>
      <w:r w:rsidR="001451BD" w:rsidRPr="00404B39">
        <w:t>onciliazione (</w:t>
      </w:r>
      <w:r w:rsidRPr="00404B39">
        <w:t>MyPivot</w:t>
      </w:r>
      <w:r w:rsidR="001451BD" w:rsidRPr="00404B39">
        <w:t>)</w:t>
      </w:r>
      <w:r w:rsidRPr="00404B39">
        <w:t xml:space="preserve"> e </w:t>
      </w:r>
      <w:r w:rsidR="001451BD" w:rsidRPr="00404B39">
        <w:t>Modulo Posizione Debitoria (</w:t>
      </w:r>
      <w:r w:rsidRPr="00404B39">
        <w:t>GePos</w:t>
      </w:r>
      <w:r w:rsidR="001451BD" w:rsidRPr="00404B39">
        <w:t>)</w:t>
      </w:r>
      <w:r w:rsidRPr="00404B39">
        <w:t xml:space="preserve">. </w:t>
      </w:r>
    </w:p>
    <w:p w14:paraId="1489977B" w14:textId="77777777" w:rsidR="001A6B3D" w:rsidRDefault="00E6589F" w:rsidP="00E6589F">
      <w:pPr>
        <w:jc w:val="both"/>
      </w:pPr>
      <w:r w:rsidRPr="00404B39">
        <w:t xml:space="preserve">Le interfacce elencate nel documento “SPCL4-ComuneBari-PayFlowPA-SpecificheInterfacce” sono state raggruppate in </w:t>
      </w:r>
      <w:r w:rsidR="001451BD" w:rsidRPr="00404B39">
        <w:t>S</w:t>
      </w:r>
      <w:r w:rsidRPr="00404B39">
        <w:t xml:space="preserve">ezioni secondo </w:t>
      </w:r>
      <w:r w:rsidR="00F77CC5" w:rsidRPr="00404B39">
        <w:t xml:space="preserve">la funzionalità. </w:t>
      </w:r>
    </w:p>
    <w:p w14:paraId="72529B2B" w14:textId="2355DE96" w:rsidR="001A6B3D" w:rsidRDefault="00F77CC5" w:rsidP="00E6589F">
      <w:pPr>
        <w:jc w:val="both"/>
      </w:pPr>
      <w:r w:rsidRPr="00404B39">
        <w:t>P</w:t>
      </w:r>
      <w:r w:rsidR="00E6589F" w:rsidRPr="00404B39">
        <w:t>er ogn</w:t>
      </w:r>
      <w:r w:rsidR="00A74DD6" w:rsidRPr="00404B39">
        <w:t xml:space="preserve">i </w:t>
      </w:r>
      <w:r w:rsidR="001451BD" w:rsidRPr="00404B39">
        <w:t xml:space="preserve">interfaccia </w:t>
      </w:r>
      <w:r w:rsidR="00E6589F" w:rsidRPr="00404B39">
        <w:t>sono stati identificati</w:t>
      </w:r>
      <w:r w:rsidR="00A74DD6" w:rsidRPr="00404B39">
        <w:t xml:space="preserve"> i</w:t>
      </w:r>
      <w:r w:rsidR="00E6589F" w:rsidRPr="00404B39">
        <w:t xml:space="preserve"> test case</w:t>
      </w:r>
      <w:r w:rsidR="00A74DD6" w:rsidRPr="00404B39">
        <w:t xml:space="preserve"> e</w:t>
      </w:r>
      <w:r w:rsidR="00E6589F" w:rsidRPr="00404B39">
        <w:t>lencat</w:t>
      </w:r>
      <w:r w:rsidR="00A74DD6" w:rsidRPr="00404B39">
        <w:t>i</w:t>
      </w:r>
      <w:r w:rsidR="00E6589F" w:rsidRPr="00404B39">
        <w:t xml:space="preserve"> nella tabella seguente</w:t>
      </w:r>
      <w:r w:rsidR="0035687C" w:rsidRPr="00404B39">
        <w:t xml:space="preserve"> (</w:t>
      </w:r>
      <w:r w:rsidR="0035687C" w:rsidRPr="00404B39">
        <w:fldChar w:fldCharType="begin"/>
      </w:r>
      <w:r w:rsidR="0035687C" w:rsidRPr="00404B39">
        <w:instrText xml:space="preserve"> REF _Ref29993038 \h </w:instrText>
      </w:r>
      <w:r w:rsidR="00E6589F" w:rsidRPr="00404B39">
        <w:instrText xml:space="preserve"> \* MERGEFORMAT </w:instrText>
      </w:r>
      <w:r w:rsidR="0035687C" w:rsidRPr="00404B39">
        <w:fldChar w:fldCharType="separate"/>
      </w:r>
      <w:r w:rsidR="00CB053C">
        <w:t xml:space="preserve">Tabella </w:t>
      </w:r>
      <w:r w:rsidR="00CB053C">
        <w:rPr>
          <w:noProof/>
        </w:rPr>
        <w:t>2</w:t>
      </w:r>
      <w:r w:rsidR="0035687C" w:rsidRPr="00404B39">
        <w:fldChar w:fldCharType="end"/>
      </w:r>
      <w:r w:rsidR="0035687C" w:rsidRPr="00404B39">
        <w:t>)</w:t>
      </w:r>
      <w:r w:rsidR="007D52DE" w:rsidRPr="00404B39">
        <w:t xml:space="preserve">. </w:t>
      </w:r>
    </w:p>
    <w:p w14:paraId="41648EC8" w14:textId="0BEFDC8C" w:rsidR="007D52DE" w:rsidRDefault="007D52DE" w:rsidP="00E6589F">
      <w:pPr>
        <w:jc w:val="both"/>
      </w:pPr>
      <w:r w:rsidRPr="00404B39">
        <w:t>Per ogni Test Case è stato inoltre riportata l’associazione con i relativi attori, tramite l’ID Ruolo definito in</w:t>
      </w:r>
      <w:r w:rsidR="0035687C" w:rsidRPr="00404B39">
        <w:t xml:space="preserve"> </w:t>
      </w:r>
      <w:r w:rsidR="0035687C" w:rsidRPr="00404B39">
        <w:fldChar w:fldCharType="begin"/>
      </w:r>
      <w:r w:rsidR="0035687C" w:rsidRPr="00404B39">
        <w:instrText xml:space="preserve"> REF _Ref29993032 \h </w:instrText>
      </w:r>
      <w:r w:rsidR="00E6589F" w:rsidRPr="00404B39">
        <w:instrText xml:space="preserve"> \* MERGEFORMAT </w:instrText>
      </w:r>
      <w:r w:rsidR="0035687C" w:rsidRPr="00404B39">
        <w:fldChar w:fldCharType="separate"/>
      </w:r>
      <w:r w:rsidR="00CB053C">
        <w:t xml:space="preserve">Tabella </w:t>
      </w:r>
      <w:r w:rsidR="00CB053C">
        <w:rPr>
          <w:noProof/>
        </w:rPr>
        <w:t>1</w:t>
      </w:r>
      <w:r w:rsidR="0035687C" w:rsidRPr="00404B39">
        <w:fldChar w:fldCharType="end"/>
      </w:r>
      <w:r w:rsidRPr="00404B39">
        <w:t>.</w:t>
      </w:r>
    </w:p>
    <w:p w14:paraId="771E2AAC" w14:textId="77777777" w:rsidR="00567B83" w:rsidRDefault="00567B83" w:rsidP="00E6589F">
      <w:pPr>
        <w:jc w:val="both"/>
      </w:pPr>
    </w:p>
    <w:tbl>
      <w:tblPr>
        <w:tblStyle w:val="Tabellastandard-01"/>
        <w:tblW w:w="10324" w:type="dxa"/>
        <w:jc w:val="center"/>
        <w:tblBorders>
          <w:insideH w:val="single" w:sz="6" w:space="0" w:color="4472C4" w:themeColor="accent5"/>
          <w:insideV w:val="single" w:sz="6" w:space="0" w:color="4472C4" w:themeColor="accent5"/>
        </w:tblBorders>
        <w:tblLook w:val="0420" w:firstRow="1" w:lastRow="0" w:firstColumn="0" w:lastColumn="0" w:noHBand="0" w:noVBand="1"/>
      </w:tblPr>
      <w:tblGrid>
        <w:gridCol w:w="1576"/>
        <w:gridCol w:w="2095"/>
        <w:gridCol w:w="825"/>
        <w:gridCol w:w="870"/>
        <w:gridCol w:w="2320"/>
        <w:gridCol w:w="2018"/>
        <w:gridCol w:w="620"/>
      </w:tblGrid>
      <w:tr w:rsidR="00567B83" w:rsidRPr="0076495E" w14:paraId="77754FF5" w14:textId="77777777" w:rsidTr="00567B83">
        <w:trPr>
          <w:cnfStyle w:val="100000000000" w:firstRow="1" w:lastRow="0" w:firstColumn="0" w:lastColumn="0" w:oddVBand="0" w:evenVBand="0" w:oddHBand="0" w:evenHBand="0" w:firstRowFirstColumn="0" w:firstRowLastColumn="0" w:lastRowFirstColumn="0" w:lastRowLastColumn="0"/>
          <w:trHeight w:val="511"/>
          <w:tblHeader/>
          <w:jc w:val="center"/>
        </w:trPr>
        <w:tc>
          <w:tcPr>
            <w:tcW w:w="1576" w:type="dxa"/>
            <w:vAlign w:val="center"/>
          </w:tcPr>
          <w:p w14:paraId="189E188C" w14:textId="77777777" w:rsidR="00567B83" w:rsidRPr="0076495E" w:rsidRDefault="00567B83" w:rsidP="001A6B3D">
            <w:pPr>
              <w:pStyle w:val="tabella"/>
            </w:pPr>
            <w:bookmarkStart w:id="8" w:name="_Hlk35539108"/>
            <w:r w:rsidRPr="0076495E">
              <w:t>Sezione</w:t>
            </w:r>
          </w:p>
        </w:tc>
        <w:tc>
          <w:tcPr>
            <w:tcW w:w="2095" w:type="dxa"/>
            <w:vAlign w:val="center"/>
          </w:tcPr>
          <w:p w14:paraId="04207A58" w14:textId="77777777" w:rsidR="00567B83" w:rsidRPr="0076495E" w:rsidRDefault="00567B83" w:rsidP="001A6B3D">
            <w:pPr>
              <w:pStyle w:val="tabella"/>
            </w:pPr>
            <w:r w:rsidRPr="0076495E">
              <w:t>I</w:t>
            </w:r>
            <w:r>
              <w:t>nterfaccia</w:t>
            </w:r>
          </w:p>
        </w:tc>
        <w:tc>
          <w:tcPr>
            <w:tcW w:w="825" w:type="dxa"/>
            <w:vAlign w:val="center"/>
          </w:tcPr>
          <w:p w14:paraId="6D024062" w14:textId="77777777" w:rsidR="00567B83" w:rsidRPr="0076495E" w:rsidRDefault="00567B83" w:rsidP="001A6B3D">
            <w:pPr>
              <w:pStyle w:val="tabella"/>
            </w:pPr>
            <w:r w:rsidRPr="0076495E">
              <w:t>ID Ruolo</w:t>
            </w:r>
          </w:p>
        </w:tc>
        <w:tc>
          <w:tcPr>
            <w:tcW w:w="870" w:type="dxa"/>
            <w:vAlign w:val="center"/>
          </w:tcPr>
          <w:p w14:paraId="0A6CD535" w14:textId="77777777" w:rsidR="00567B83" w:rsidRPr="0076495E" w:rsidRDefault="00567B83" w:rsidP="001A6B3D">
            <w:pPr>
              <w:pStyle w:val="tabella"/>
            </w:pPr>
            <w:r w:rsidRPr="0076495E">
              <w:t>Modulo</w:t>
            </w:r>
          </w:p>
        </w:tc>
        <w:tc>
          <w:tcPr>
            <w:tcW w:w="2320" w:type="dxa"/>
            <w:vAlign w:val="center"/>
          </w:tcPr>
          <w:p w14:paraId="0C3C116C" w14:textId="77777777" w:rsidR="00567B83" w:rsidRPr="0076495E" w:rsidRDefault="00567B83" w:rsidP="001A6B3D">
            <w:pPr>
              <w:pStyle w:val="tabella"/>
            </w:pPr>
            <w:r w:rsidRPr="0076495E">
              <w:t>Titolo Test Case</w:t>
            </w:r>
          </w:p>
        </w:tc>
        <w:tc>
          <w:tcPr>
            <w:tcW w:w="2018" w:type="dxa"/>
            <w:vAlign w:val="center"/>
          </w:tcPr>
          <w:p w14:paraId="7775146D" w14:textId="77777777" w:rsidR="00567B83" w:rsidRPr="0076495E" w:rsidRDefault="00567B83" w:rsidP="001A6B3D">
            <w:pPr>
              <w:pStyle w:val="tabella"/>
            </w:pPr>
            <w:r w:rsidRPr="0076495E">
              <w:t>ID Test Case</w:t>
            </w:r>
          </w:p>
        </w:tc>
        <w:tc>
          <w:tcPr>
            <w:tcW w:w="620" w:type="dxa"/>
            <w:vAlign w:val="center"/>
          </w:tcPr>
          <w:p w14:paraId="619DA2A4" w14:textId="77777777" w:rsidR="00567B83" w:rsidRPr="0076495E" w:rsidRDefault="00567B83" w:rsidP="001A6B3D">
            <w:pPr>
              <w:pStyle w:val="tabella"/>
            </w:pPr>
            <w:r w:rsidRPr="0076495E">
              <w:t>Esito</w:t>
            </w:r>
          </w:p>
        </w:tc>
      </w:tr>
      <w:tr w:rsidR="00567B83" w:rsidRPr="0076495E" w14:paraId="25A04BAC" w14:textId="77777777" w:rsidTr="00567B83">
        <w:trPr>
          <w:cnfStyle w:val="000000100000" w:firstRow="0" w:lastRow="0" w:firstColumn="0" w:lastColumn="0" w:oddVBand="0" w:evenVBand="0" w:oddHBand="1" w:evenHBand="0" w:firstRowFirstColumn="0" w:firstRowLastColumn="0" w:lastRowFirstColumn="0" w:lastRowLastColumn="0"/>
          <w:trHeight w:val="771"/>
          <w:jc w:val="center"/>
        </w:trPr>
        <w:tc>
          <w:tcPr>
            <w:tcW w:w="1576" w:type="dxa"/>
            <w:vAlign w:val="center"/>
          </w:tcPr>
          <w:p w14:paraId="6A8956CC" w14:textId="77777777" w:rsidR="00567B83" w:rsidRDefault="00567B83" w:rsidP="001A6B3D">
            <w:pPr>
              <w:rPr>
                <w:rFonts w:cstheme="minorHAnsi"/>
                <w:sz w:val="16"/>
                <w:szCs w:val="16"/>
              </w:rPr>
            </w:pPr>
            <w:r w:rsidRPr="0076495E">
              <w:rPr>
                <w:rFonts w:asciiTheme="minorHAnsi" w:hAnsiTheme="minorHAnsi" w:cstheme="minorHAnsi"/>
                <w:sz w:val="16"/>
                <w:szCs w:val="16"/>
              </w:rPr>
              <w:t>Selezione Beneficiario</w:t>
            </w:r>
          </w:p>
        </w:tc>
        <w:tc>
          <w:tcPr>
            <w:tcW w:w="2095" w:type="dxa"/>
            <w:vAlign w:val="center"/>
          </w:tcPr>
          <w:p w14:paraId="31D3C66C"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2.1.1 Elenco Enti</w:t>
            </w:r>
          </w:p>
        </w:tc>
        <w:tc>
          <w:tcPr>
            <w:tcW w:w="825" w:type="dxa"/>
            <w:vAlign w:val="center"/>
          </w:tcPr>
          <w:p w14:paraId="246FEFCF"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001</w:t>
            </w:r>
          </w:p>
        </w:tc>
        <w:tc>
          <w:tcPr>
            <w:tcW w:w="870" w:type="dxa"/>
            <w:vAlign w:val="center"/>
          </w:tcPr>
          <w:p w14:paraId="754F921E"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MyPivot</w:t>
            </w:r>
          </w:p>
        </w:tc>
        <w:tc>
          <w:tcPr>
            <w:tcW w:w="2320" w:type="dxa"/>
            <w:vAlign w:val="center"/>
          </w:tcPr>
          <w:p w14:paraId="08A57267"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Elenco Enti</w:t>
            </w:r>
          </w:p>
        </w:tc>
        <w:tc>
          <w:tcPr>
            <w:tcW w:w="2018" w:type="dxa"/>
            <w:vAlign w:val="center"/>
          </w:tcPr>
          <w:p w14:paraId="4E22834D" w14:textId="018E5493" w:rsidR="00567B83" w:rsidRPr="0076495E" w:rsidRDefault="00567B83" w:rsidP="001A6B3D">
            <w:pPr>
              <w:jc w:val="center"/>
              <w:rPr>
                <w:rFonts w:asciiTheme="minorHAnsi" w:hAnsiTheme="minorHAnsi" w:cstheme="minorHAnsi"/>
                <w:sz w:val="16"/>
                <w:szCs w:val="16"/>
              </w:rPr>
            </w:pPr>
            <w:r w:rsidRPr="0076495E">
              <w:rPr>
                <w:rFonts w:cstheme="minorHAnsi"/>
                <w:sz w:val="16"/>
                <w:szCs w:val="16"/>
              </w:rPr>
              <w:fldChar w:fldCharType="begin"/>
            </w:r>
            <w:r w:rsidRPr="0076495E">
              <w:rPr>
                <w:rFonts w:asciiTheme="minorHAnsi" w:hAnsiTheme="minorHAnsi" w:cstheme="minorHAnsi"/>
                <w:sz w:val="16"/>
                <w:szCs w:val="16"/>
              </w:rPr>
              <w:instrText xml:space="preserve"> REF _Ref20822666 \h  \* MERGEFORMAT </w:instrText>
            </w:r>
            <w:r w:rsidRPr="0076495E">
              <w:rPr>
                <w:rFonts w:cstheme="minorHAnsi"/>
                <w:sz w:val="16"/>
                <w:szCs w:val="16"/>
              </w:rPr>
            </w:r>
            <w:r w:rsidRPr="0076495E">
              <w:rPr>
                <w:rFonts w:cstheme="minorHAnsi"/>
                <w:sz w:val="16"/>
                <w:szCs w:val="16"/>
              </w:rPr>
              <w:fldChar w:fldCharType="separate"/>
            </w:r>
            <w:r w:rsidR="00CB053C" w:rsidRPr="00CB053C">
              <w:rPr>
                <w:rFonts w:asciiTheme="minorHAnsi" w:hAnsiTheme="minorHAnsi" w:cstheme="minorHAnsi"/>
                <w:sz w:val="16"/>
                <w:szCs w:val="16"/>
              </w:rPr>
              <w:t>TC_BENEFICIARIO_01</w:t>
            </w:r>
            <w:r w:rsidRPr="0076495E">
              <w:rPr>
                <w:rFonts w:cstheme="minorHAnsi"/>
                <w:sz w:val="16"/>
                <w:szCs w:val="16"/>
              </w:rPr>
              <w:fldChar w:fldCharType="end"/>
            </w:r>
          </w:p>
        </w:tc>
        <w:tc>
          <w:tcPr>
            <w:tcW w:w="620" w:type="dxa"/>
            <w:vAlign w:val="center"/>
          </w:tcPr>
          <w:p w14:paraId="1D140F6B" w14:textId="77777777" w:rsidR="00567B83" w:rsidRPr="0076495E" w:rsidRDefault="00567B83" w:rsidP="001A6B3D">
            <w:pPr>
              <w:jc w:val="center"/>
              <w:rPr>
                <w:rFonts w:asciiTheme="minorHAnsi" w:hAnsiTheme="minorHAnsi" w:cstheme="minorHAnsi"/>
                <w:sz w:val="16"/>
                <w:szCs w:val="16"/>
              </w:rPr>
            </w:pPr>
          </w:p>
        </w:tc>
      </w:tr>
      <w:tr w:rsidR="00567B83" w:rsidRPr="0076495E" w14:paraId="75D7F2F9" w14:textId="77777777" w:rsidTr="00567B83">
        <w:trPr>
          <w:trHeight w:val="548"/>
          <w:jc w:val="center"/>
        </w:trPr>
        <w:tc>
          <w:tcPr>
            <w:tcW w:w="1576" w:type="dxa"/>
            <w:vMerge w:val="restart"/>
            <w:vAlign w:val="center"/>
          </w:tcPr>
          <w:p w14:paraId="1183CA1F"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Riconciliazioni e Anomalie</w:t>
            </w:r>
          </w:p>
        </w:tc>
        <w:tc>
          <w:tcPr>
            <w:tcW w:w="2095" w:type="dxa"/>
            <w:vMerge w:val="restart"/>
            <w:vAlign w:val="center"/>
          </w:tcPr>
          <w:p w14:paraId="07EDC96D"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 xml:space="preserve">2.2.1 </w:t>
            </w:r>
            <w:r w:rsidRPr="00D9004E">
              <w:rPr>
                <w:rFonts w:asciiTheme="minorHAnsi" w:hAnsiTheme="minorHAnsi" w:cstheme="minorHAnsi"/>
                <w:sz w:val="16"/>
                <w:szCs w:val="16"/>
              </w:rPr>
              <w:t>Ricerca Riconciliazioni/Anomalie</w:t>
            </w:r>
          </w:p>
        </w:tc>
        <w:tc>
          <w:tcPr>
            <w:tcW w:w="825" w:type="dxa"/>
            <w:vMerge w:val="restart"/>
            <w:vAlign w:val="center"/>
          </w:tcPr>
          <w:p w14:paraId="48551CFC"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001</w:t>
            </w:r>
          </w:p>
        </w:tc>
        <w:tc>
          <w:tcPr>
            <w:tcW w:w="870" w:type="dxa"/>
            <w:vMerge w:val="restart"/>
            <w:vAlign w:val="center"/>
          </w:tcPr>
          <w:p w14:paraId="0445C6D8"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MyPivot</w:t>
            </w:r>
          </w:p>
        </w:tc>
        <w:tc>
          <w:tcPr>
            <w:tcW w:w="2320" w:type="dxa"/>
            <w:vAlign w:val="center"/>
          </w:tcPr>
          <w:p w14:paraId="03E9F10A"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Ricerca Riconciliazioni</w:t>
            </w:r>
          </w:p>
        </w:tc>
        <w:tc>
          <w:tcPr>
            <w:tcW w:w="2018" w:type="dxa"/>
            <w:vAlign w:val="center"/>
          </w:tcPr>
          <w:p w14:paraId="40D0B252" w14:textId="77777777" w:rsidR="00567B83" w:rsidRPr="0076495E" w:rsidRDefault="00567B83" w:rsidP="001A6B3D">
            <w:pPr>
              <w:jc w:val="center"/>
              <w:rPr>
                <w:rFonts w:asciiTheme="minorHAnsi" w:hAnsiTheme="minorHAnsi" w:cstheme="minorHAnsi"/>
                <w:sz w:val="16"/>
                <w:szCs w:val="16"/>
                <w:lang w:val="en-US"/>
              </w:rPr>
            </w:pPr>
            <w:r w:rsidRPr="0076495E">
              <w:rPr>
                <w:rFonts w:asciiTheme="minorHAnsi" w:hAnsiTheme="minorHAnsi" w:cstheme="minorHAnsi"/>
                <w:sz w:val="16"/>
                <w:szCs w:val="16"/>
                <w:lang w:val="en-US"/>
              </w:rPr>
              <w:t>TC_RICONCILIAZIONI_01</w:t>
            </w:r>
          </w:p>
        </w:tc>
        <w:tc>
          <w:tcPr>
            <w:tcW w:w="620" w:type="dxa"/>
            <w:vAlign w:val="center"/>
          </w:tcPr>
          <w:p w14:paraId="2155DBA4" w14:textId="77777777" w:rsidR="00567B83" w:rsidRPr="0076495E" w:rsidRDefault="00567B83" w:rsidP="001A6B3D">
            <w:pPr>
              <w:jc w:val="center"/>
              <w:rPr>
                <w:rFonts w:asciiTheme="minorHAnsi" w:hAnsiTheme="minorHAnsi" w:cstheme="minorHAnsi"/>
                <w:sz w:val="16"/>
                <w:szCs w:val="16"/>
              </w:rPr>
            </w:pPr>
          </w:p>
        </w:tc>
      </w:tr>
      <w:tr w:rsidR="00567B83" w:rsidRPr="0076495E" w14:paraId="4F5BCB77"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789136D6" w14:textId="77777777" w:rsidR="00567B83" w:rsidRPr="0076495E" w:rsidRDefault="00567B83" w:rsidP="001A6B3D">
            <w:pPr>
              <w:rPr>
                <w:rFonts w:cstheme="minorHAnsi"/>
                <w:sz w:val="16"/>
                <w:szCs w:val="16"/>
              </w:rPr>
            </w:pPr>
          </w:p>
        </w:tc>
        <w:tc>
          <w:tcPr>
            <w:tcW w:w="2095" w:type="dxa"/>
            <w:vMerge/>
            <w:vAlign w:val="center"/>
          </w:tcPr>
          <w:p w14:paraId="75F19DA9" w14:textId="77777777" w:rsidR="00567B83" w:rsidRPr="0076495E" w:rsidRDefault="00567B83" w:rsidP="001A6B3D">
            <w:pPr>
              <w:rPr>
                <w:rFonts w:asciiTheme="minorHAnsi" w:hAnsiTheme="minorHAnsi" w:cstheme="minorHAnsi"/>
                <w:sz w:val="16"/>
                <w:szCs w:val="16"/>
              </w:rPr>
            </w:pPr>
          </w:p>
        </w:tc>
        <w:tc>
          <w:tcPr>
            <w:tcW w:w="825" w:type="dxa"/>
            <w:vMerge/>
            <w:vAlign w:val="center"/>
          </w:tcPr>
          <w:p w14:paraId="513A4837" w14:textId="77777777" w:rsidR="00567B83" w:rsidRPr="0076495E" w:rsidRDefault="00567B83" w:rsidP="001A6B3D">
            <w:pPr>
              <w:jc w:val="center"/>
              <w:rPr>
                <w:rFonts w:asciiTheme="minorHAnsi" w:hAnsiTheme="minorHAnsi" w:cstheme="minorHAnsi"/>
                <w:sz w:val="16"/>
                <w:szCs w:val="16"/>
              </w:rPr>
            </w:pPr>
          </w:p>
        </w:tc>
        <w:tc>
          <w:tcPr>
            <w:tcW w:w="870" w:type="dxa"/>
            <w:vMerge/>
            <w:vAlign w:val="center"/>
          </w:tcPr>
          <w:p w14:paraId="43F14E81" w14:textId="77777777" w:rsidR="00567B83" w:rsidRPr="0076495E" w:rsidRDefault="00567B83" w:rsidP="001A6B3D">
            <w:pPr>
              <w:jc w:val="center"/>
              <w:rPr>
                <w:rFonts w:asciiTheme="minorHAnsi" w:hAnsiTheme="minorHAnsi" w:cstheme="minorHAnsi"/>
                <w:sz w:val="16"/>
                <w:szCs w:val="16"/>
              </w:rPr>
            </w:pPr>
          </w:p>
        </w:tc>
        <w:tc>
          <w:tcPr>
            <w:tcW w:w="2320" w:type="dxa"/>
            <w:vAlign w:val="center"/>
          </w:tcPr>
          <w:p w14:paraId="1B5D939E"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Ricerca Anomalie</w:t>
            </w:r>
          </w:p>
        </w:tc>
        <w:tc>
          <w:tcPr>
            <w:tcW w:w="2018" w:type="dxa"/>
            <w:vAlign w:val="center"/>
          </w:tcPr>
          <w:p w14:paraId="6FF4C553" w14:textId="77777777" w:rsidR="00567B83" w:rsidRPr="0076495E" w:rsidRDefault="00567B83" w:rsidP="001A6B3D">
            <w:pPr>
              <w:jc w:val="center"/>
              <w:rPr>
                <w:rFonts w:asciiTheme="minorHAnsi" w:hAnsiTheme="minorHAnsi" w:cstheme="minorHAnsi"/>
                <w:sz w:val="16"/>
                <w:szCs w:val="16"/>
                <w:lang w:val="en-US"/>
              </w:rPr>
            </w:pPr>
            <w:r w:rsidRPr="0076495E">
              <w:rPr>
                <w:rFonts w:asciiTheme="minorHAnsi" w:hAnsiTheme="minorHAnsi" w:cstheme="minorHAnsi"/>
                <w:sz w:val="16"/>
                <w:szCs w:val="16"/>
                <w:lang w:val="en-US"/>
              </w:rPr>
              <w:t>TC_RICONCILIAZIONI_02</w:t>
            </w:r>
          </w:p>
        </w:tc>
        <w:tc>
          <w:tcPr>
            <w:tcW w:w="620" w:type="dxa"/>
            <w:vAlign w:val="center"/>
          </w:tcPr>
          <w:p w14:paraId="1C42F272" w14:textId="77777777" w:rsidR="00567B83" w:rsidRPr="0076495E" w:rsidRDefault="00567B83" w:rsidP="001A6B3D">
            <w:pPr>
              <w:jc w:val="center"/>
              <w:rPr>
                <w:rFonts w:asciiTheme="minorHAnsi" w:hAnsiTheme="minorHAnsi" w:cstheme="minorHAnsi"/>
                <w:sz w:val="16"/>
                <w:szCs w:val="16"/>
              </w:rPr>
            </w:pPr>
          </w:p>
        </w:tc>
      </w:tr>
      <w:tr w:rsidR="00567B83" w:rsidRPr="0076495E" w14:paraId="167DE749" w14:textId="77777777" w:rsidTr="00567B83">
        <w:trPr>
          <w:trHeight w:val="548"/>
          <w:jc w:val="center"/>
        </w:trPr>
        <w:tc>
          <w:tcPr>
            <w:tcW w:w="1576" w:type="dxa"/>
            <w:vMerge/>
            <w:vAlign w:val="center"/>
          </w:tcPr>
          <w:p w14:paraId="0F997C16" w14:textId="77777777" w:rsidR="00567B83" w:rsidRPr="0076495E" w:rsidRDefault="00567B83" w:rsidP="001A6B3D">
            <w:pPr>
              <w:rPr>
                <w:rFonts w:cstheme="minorHAnsi"/>
                <w:sz w:val="16"/>
                <w:szCs w:val="16"/>
              </w:rPr>
            </w:pPr>
          </w:p>
        </w:tc>
        <w:tc>
          <w:tcPr>
            <w:tcW w:w="2095" w:type="dxa"/>
            <w:vAlign w:val="center"/>
          </w:tcPr>
          <w:p w14:paraId="0E3A0208"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2.2.2 Esporta Riconciliazioni</w:t>
            </w:r>
          </w:p>
        </w:tc>
        <w:tc>
          <w:tcPr>
            <w:tcW w:w="825" w:type="dxa"/>
            <w:vMerge/>
            <w:vAlign w:val="center"/>
          </w:tcPr>
          <w:p w14:paraId="626C9C8F" w14:textId="77777777" w:rsidR="00567B83" w:rsidRPr="0076495E" w:rsidRDefault="00567B83" w:rsidP="001A6B3D">
            <w:pPr>
              <w:jc w:val="center"/>
              <w:rPr>
                <w:rFonts w:asciiTheme="minorHAnsi" w:hAnsiTheme="minorHAnsi" w:cstheme="minorHAnsi"/>
                <w:sz w:val="16"/>
                <w:szCs w:val="16"/>
              </w:rPr>
            </w:pPr>
          </w:p>
        </w:tc>
        <w:tc>
          <w:tcPr>
            <w:tcW w:w="870" w:type="dxa"/>
            <w:vMerge/>
            <w:vAlign w:val="center"/>
          </w:tcPr>
          <w:p w14:paraId="7BBF07DE" w14:textId="77777777" w:rsidR="00567B83" w:rsidRPr="0076495E" w:rsidRDefault="00567B83" w:rsidP="001A6B3D">
            <w:pPr>
              <w:rPr>
                <w:rFonts w:asciiTheme="minorHAnsi" w:hAnsiTheme="minorHAnsi" w:cstheme="minorHAnsi"/>
                <w:sz w:val="16"/>
                <w:szCs w:val="16"/>
              </w:rPr>
            </w:pPr>
          </w:p>
        </w:tc>
        <w:tc>
          <w:tcPr>
            <w:tcW w:w="2320" w:type="dxa"/>
            <w:vAlign w:val="center"/>
          </w:tcPr>
          <w:p w14:paraId="6A9DBB65"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Esporta Riconciliazioni</w:t>
            </w:r>
          </w:p>
        </w:tc>
        <w:tc>
          <w:tcPr>
            <w:tcW w:w="2018" w:type="dxa"/>
            <w:vAlign w:val="center"/>
          </w:tcPr>
          <w:p w14:paraId="402AF353"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lang w:val="en-US"/>
              </w:rPr>
              <w:t>TC_RICONCILIAZIONI_03</w:t>
            </w:r>
          </w:p>
        </w:tc>
        <w:tc>
          <w:tcPr>
            <w:tcW w:w="620" w:type="dxa"/>
            <w:vAlign w:val="center"/>
          </w:tcPr>
          <w:p w14:paraId="4AC584A1" w14:textId="77777777" w:rsidR="00567B83" w:rsidRPr="0076495E" w:rsidRDefault="00567B83" w:rsidP="001A6B3D">
            <w:pPr>
              <w:jc w:val="center"/>
              <w:rPr>
                <w:rFonts w:asciiTheme="minorHAnsi" w:hAnsiTheme="minorHAnsi" w:cstheme="minorHAnsi"/>
                <w:sz w:val="16"/>
                <w:szCs w:val="16"/>
              </w:rPr>
            </w:pPr>
          </w:p>
        </w:tc>
      </w:tr>
      <w:tr w:rsidR="00567B83" w:rsidRPr="0076495E" w14:paraId="38734088"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771EAA57" w14:textId="77777777" w:rsidR="00567B83" w:rsidRPr="0076495E" w:rsidRDefault="00567B83" w:rsidP="001A6B3D">
            <w:pPr>
              <w:rPr>
                <w:rFonts w:cstheme="minorHAnsi"/>
                <w:sz w:val="16"/>
                <w:szCs w:val="16"/>
              </w:rPr>
            </w:pPr>
          </w:p>
        </w:tc>
        <w:tc>
          <w:tcPr>
            <w:tcW w:w="2095" w:type="dxa"/>
            <w:vAlign w:val="center"/>
          </w:tcPr>
          <w:p w14:paraId="6E79CF1A"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2.2.3 Visualizza dettaglio Riconcil</w:t>
            </w:r>
            <w:r>
              <w:rPr>
                <w:rFonts w:asciiTheme="minorHAnsi" w:hAnsiTheme="minorHAnsi" w:cstheme="minorHAnsi"/>
                <w:sz w:val="16"/>
                <w:szCs w:val="16"/>
              </w:rPr>
              <w:t>i</w:t>
            </w:r>
            <w:r w:rsidRPr="00D9004E">
              <w:rPr>
                <w:rFonts w:asciiTheme="minorHAnsi" w:hAnsiTheme="minorHAnsi" w:cstheme="minorHAnsi"/>
                <w:sz w:val="16"/>
                <w:szCs w:val="16"/>
              </w:rPr>
              <w:t>azione (‘IUF_NO_TES’,’IUV_NO_RT’)</w:t>
            </w:r>
          </w:p>
        </w:tc>
        <w:tc>
          <w:tcPr>
            <w:tcW w:w="825" w:type="dxa"/>
            <w:vMerge/>
            <w:vAlign w:val="center"/>
          </w:tcPr>
          <w:p w14:paraId="520B1041" w14:textId="77777777" w:rsidR="00567B83" w:rsidRPr="0076495E" w:rsidRDefault="00567B83" w:rsidP="001A6B3D">
            <w:pPr>
              <w:jc w:val="center"/>
              <w:rPr>
                <w:rFonts w:asciiTheme="minorHAnsi" w:hAnsiTheme="minorHAnsi" w:cstheme="minorHAnsi"/>
                <w:sz w:val="16"/>
                <w:szCs w:val="16"/>
              </w:rPr>
            </w:pPr>
          </w:p>
        </w:tc>
        <w:tc>
          <w:tcPr>
            <w:tcW w:w="870" w:type="dxa"/>
            <w:vMerge/>
            <w:vAlign w:val="center"/>
          </w:tcPr>
          <w:p w14:paraId="0D7B788A" w14:textId="77777777" w:rsidR="00567B83" w:rsidRPr="0076495E" w:rsidRDefault="00567B83" w:rsidP="001A6B3D">
            <w:pPr>
              <w:rPr>
                <w:rFonts w:asciiTheme="minorHAnsi" w:hAnsiTheme="minorHAnsi" w:cstheme="minorHAnsi"/>
                <w:sz w:val="16"/>
                <w:szCs w:val="16"/>
              </w:rPr>
            </w:pPr>
          </w:p>
        </w:tc>
        <w:tc>
          <w:tcPr>
            <w:tcW w:w="2320" w:type="dxa"/>
            <w:vAlign w:val="center"/>
          </w:tcPr>
          <w:p w14:paraId="54CC0153"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Visualizza dettaglio Riconciliazione (‘IUF_NO_TES’,’IUV_NO_RT’)</w:t>
            </w:r>
          </w:p>
        </w:tc>
        <w:tc>
          <w:tcPr>
            <w:tcW w:w="2018" w:type="dxa"/>
            <w:vAlign w:val="center"/>
          </w:tcPr>
          <w:p w14:paraId="315BBA06" w14:textId="77777777" w:rsidR="00567B83" w:rsidRPr="0076495E" w:rsidRDefault="00567B83" w:rsidP="001A6B3D">
            <w:pPr>
              <w:jc w:val="center"/>
              <w:rPr>
                <w:rFonts w:asciiTheme="minorHAnsi" w:hAnsiTheme="minorHAnsi" w:cstheme="minorHAnsi"/>
                <w:sz w:val="16"/>
                <w:szCs w:val="16"/>
                <w:lang w:val="en-US"/>
              </w:rPr>
            </w:pPr>
            <w:r w:rsidRPr="0076495E">
              <w:rPr>
                <w:rFonts w:asciiTheme="minorHAnsi" w:hAnsiTheme="minorHAnsi" w:cstheme="minorHAnsi"/>
                <w:sz w:val="16"/>
                <w:szCs w:val="16"/>
                <w:lang w:val="en-US"/>
              </w:rPr>
              <w:t>TC_RICONCILIAZIONI_04</w:t>
            </w:r>
          </w:p>
        </w:tc>
        <w:tc>
          <w:tcPr>
            <w:tcW w:w="620" w:type="dxa"/>
            <w:vAlign w:val="center"/>
          </w:tcPr>
          <w:p w14:paraId="26FC4F19" w14:textId="77777777" w:rsidR="00567B83" w:rsidRPr="0076495E" w:rsidRDefault="00567B83" w:rsidP="001A6B3D">
            <w:pPr>
              <w:jc w:val="center"/>
              <w:rPr>
                <w:rFonts w:asciiTheme="minorHAnsi" w:hAnsiTheme="minorHAnsi" w:cstheme="minorHAnsi"/>
                <w:sz w:val="16"/>
                <w:szCs w:val="16"/>
              </w:rPr>
            </w:pPr>
          </w:p>
        </w:tc>
      </w:tr>
      <w:tr w:rsidR="00567B83" w:rsidRPr="0076495E" w14:paraId="38803294" w14:textId="77777777" w:rsidTr="00567B83">
        <w:trPr>
          <w:trHeight w:val="548"/>
          <w:jc w:val="center"/>
        </w:trPr>
        <w:tc>
          <w:tcPr>
            <w:tcW w:w="1576" w:type="dxa"/>
            <w:vMerge/>
            <w:vAlign w:val="center"/>
          </w:tcPr>
          <w:p w14:paraId="387F8211" w14:textId="77777777" w:rsidR="00567B83" w:rsidRPr="0076495E" w:rsidRDefault="00567B83" w:rsidP="001A6B3D">
            <w:pPr>
              <w:rPr>
                <w:rFonts w:cstheme="minorHAnsi"/>
                <w:sz w:val="16"/>
                <w:szCs w:val="16"/>
              </w:rPr>
            </w:pPr>
          </w:p>
        </w:tc>
        <w:tc>
          <w:tcPr>
            <w:tcW w:w="2095" w:type="dxa"/>
            <w:vAlign w:val="center"/>
          </w:tcPr>
          <w:p w14:paraId="0EAD85CB"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2.2.4 Visualizza dettaglio Riconciliazione (not in ‘IUF_NO_TES’,’IUV_NO_RT’)</w:t>
            </w:r>
          </w:p>
        </w:tc>
        <w:tc>
          <w:tcPr>
            <w:tcW w:w="825" w:type="dxa"/>
            <w:vMerge/>
            <w:vAlign w:val="center"/>
          </w:tcPr>
          <w:p w14:paraId="31F27864" w14:textId="77777777" w:rsidR="00567B83" w:rsidRPr="0076495E" w:rsidRDefault="00567B83" w:rsidP="001A6B3D">
            <w:pPr>
              <w:jc w:val="center"/>
              <w:rPr>
                <w:rFonts w:asciiTheme="minorHAnsi" w:hAnsiTheme="minorHAnsi" w:cstheme="minorHAnsi"/>
                <w:sz w:val="16"/>
                <w:szCs w:val="16"/>
              </w:rPr>
            </w:pPr>
          </w:p>
        </w:tc>
        <w:tc>
          <w:tcPr>
            <w:tcW w:w="870" w:type="dxa"/>
            <w:vMerge/>
            <w:vAlign w:val="center"/>
          </w:tcPr>
          <w:p w14:paraId="3E015E48" w14:textId="77777777" w:rsidR="00567B83" w:rsidRPr="0076495E" w:rsidRDefault="00567B83" w:rsidP="001A6B3D">
            <w:pPr>
              <w:rPr>
                <w:rFonts w:asciiTheme="minorHAnsi" w:hAnsiTheme="minorHAnsi" w:cstheme="minorHAnsi"/>
                <w:sz w:val="16"/>
                <w:szCs w:val="16"/>
              </w:rPr>
            </w:pPr>
          </w:p>
        </w:tc>
        <w:tc>
          <w:tcPr>
            <w:tcW w:w="2320" w:type="dxa"/>
            <w:vAlign w:val="center"/>
          </w:tcPr>
          <w:p w14:paraId="558AD4B6" w14:textId="77777777" w:rsidR="00567B83" w:rsidRPr="0076495E" w:rsidRDefault="00567B83" w:rsidP="001A6B3D">
            <w:pPr>
              <w:rPr>
                <w:rFonts w:asciiTheme="minorHAnsi" w:hAnsiTheme="minorHAnsi" w:cstheme="minorHAnsi"/>
                <w:sz w:val="16"/>
                <w:szCs w:val="16"/>
              </w:rPr>
            </w:pPr>
            <w:bookmarkStart w:id="9" w:name="_Toc34401453"/>
            <w:r w:rsidRPr="0076495E">
              <w:rPr>
                <w:rFonts w:asciiTheme="minorHAnsi" w:hAnsiTheme="minorHAnsi" w:cstheme="minorHAnsi"/>
                <w:sz w:val="16"/>
                <w:szCs w:val="16"/>
              </w:rPr>
              <w:t>Visualizza dettaglio Riconciliazione (not in ‘IUF_NO_TES’,’IUV_NO_RT’)</w:t>
            </w:r>
            <w:bookmarkEnd w:id="9"/>
          </w:p>
        </w:tc>
        <w:tc>
          <w:tcPr>
            <w:tcW w:w="2018" w:type="dxa"/>
            <w:vAlign w:val="center"/>
          </w:tcPr>
          <w:p w14:paraId="4A0F1AD1"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lang w:val="en-US"/>
              </w:rPr>
              <w:t>TC_RICONCILIAZIONI_05</w:t>
            </w:r>
          </w:p>
        </w:tc>
        <w:tc>
          <w:tcPr>
            <w:tcW w:w="620" w:type="dxa"/>
            <w:vAlign w:val="center"/>
          </w:tcPr>
          <w:p w14:paraId="40848F74" w14:textId="77777777" w:rsidR="00567B83" w:rsidRPr="0076495E" w:rsidRDefault="00567B83" w:rsidP="001A6B3D">
            <w:pPr>
              <w:jc w:val="center"/>
              <w:rPr>
                <w:rFonts w:asciiTheme="minorHAnsi" w:hAnsiTheme="minorHAnsi" w:cstheme="minorHAnsi"/>
                <w:sz w:val="16"/>
                <w:szCs w:val="16"/>
              </w:rPr>
            </w:pPr>
          </w:p>
        </w:tc>
      </w:tr>
      <w:tr w:rsidR="00567B83" w:rsidRPr="0076495E" w14:paraId="4687025B"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29211EA6" w14:textId="77777777" w:rsidR="00567B83" w:rsidRPr="0076495E" w:rsidRDefault="00567B83" w:rsidP="001A6B3D">
            <w:pPr>
              <w:rPr>
                <w:rFonts w:cstheme="minorHAnsi"/>
                <w:sz w:val="16"/>
                <w:szCs w:val="16"/>
              </w:rPr>
            </w:pPr>
          </w:p>
        </w:tc>
        <w:tc>
          <w:tcPr>
            <w:tcW w:w="2095" w:type="dxa"/>
            <w:vAlign w:val="center"/>
          </w:tcPr>
          <w:p w14:paraId="76A199B2"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2.2.5 Elenco Classificazioni</w:t>
            </w:r>
          </w:p>
        </w:tc>
        <w:tc>
          <w:tcPr>
            <w:tcW w:w="825" w:type="dxa"/>
            <w:vMerge/>
            <w:vAlign w:val="center"/>
          </w:tcPr>
          <w:p w14:paraId="3092483D" w14:textId="77777777" w:rsidR="00567B83" w:rsidRPr="0076495E" w:rsidRDefault="00567B83" w:rsidP="001A6B3D">
            <w:pPr>
              <w:jc w:val="center"/>
              <w:rPr>
                <w:rFonts w:asciiTheme="minorHAnsi" w:hAnsiTheme="minorHAnsi" w:cstheme="minorHAnsi"/>
                <w:sz w:val="16"/>
                <w:szCs w:val="16"/>
              </w:rPr>
            </w:pPr>
          </w:p>
        </w:tc>
        <w:tc>
          <w:tcPr>
            <w:tcW w:w="870" w:type="dxa"/>
            <w:vMerge/>
            <w:vAlign w:val="center"/>
          </w:tcPr>
          <w:p w14:paraId="76EA0853" w14:textId="77777777" w:rsidR="00567B83" w:rsidRPr="0076495E" w:rsidRDefault="00567B83" w:rsidP="001A6B3D">
            <w:pPr>
              <w:rPr>
                <w:rFonts w:asciiTheme="minorHAnsi" w:hAnsiTheme="minorHAnsi" w:cstheme="minorHAnsi"/>
                <w:sz w:val="16"/>
                <w:szCs w:val="16"/>
              </w:rPr>
            </w:pPr>
          </w:p>
        </w:tc>
        <w:tc>
          <w:tcPr>
            <w:tcW w:w="2320" w:type="dxa"/>
            <w:vAlign w:val="center"/>
          </w:tcPr>
          <w:p w14:paraId="0B4E52E3"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Elenco Classificazioni</w:t>
            </w:r>
          </w:p>
        </w:tc>
        <w:tc>
          <w:tcPr>
            <w:tcW w:w="2018" w:type="dxa"/>
            <w:vAlign w:val="center"/>
          </w:tcPr>
          <w:p w14:paraId="56CE9652"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lang w:val="en-US"/>
              </w:rPr>
              <w:t>TC_RICONCILIAZIONI_06</w:t>
            </w:r>
          </w:p>
        </w:tc>
        <w:tc>
          <w:tcPr>
            <w:tcW w:w="620" w:type="dxa"/>
            <w:vAlign w:val="center"/>
          </w:tcPr>
          <w:p w14:paraId="4E69A90C" w14:textId="77777777" w:rsidR="00567B83" w:rsidRPr="0076495E" w:rsidRDefault="00567B83" w:rsidP="001A6B3D">
            <w:pPr>
              <w:jc w:val="center"/>
              <w:rPr>
                <w:rFonts w:asciiTheme="minorHAnsi" w:hAnsiTheme="minorHAnsi" w:cstheme="minorHAnsi"/>
                <w:sz w:val="16"/>
                <w:szCs w:val="16"/>
              </w:rPr>
            </w:pPr>
          </w:p>
        </w:tc>
      </w:tr>
      <w:tr w:rsidR="00567B83" w:rsidRPr="0076495E" w14:paraId="1E969A18" w14:textId="77777777" w:rsidTr="00567B83">
        <w:trPr>
          <w:trHeight w:val="548"/>
          <w:jc w:val="center"/>
        </w:trPr>
        <w:tc>
          <w:tcPr>
            <w:tcW w:w="1576" w:type="dxa"/>
            <w:vAlign w:val="center"/>
          </w:tcPr>
          <w:p w14:paraId="44724476"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Ricevute Telematiche</w:t>
            </w:r>
          </w:p>
        </w:tc>
        <w:tc>
          <w:tcPr>
            <w:tcW w:w="2095" w:type="dxa"/>
            <w:vAlign w:val="center"/>
          </w:tcPr>
          <w:p w14:paraId="6EB92FD1"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2.3.1 Ricerca Ricevute Telematiche</w:t>
            </w:r>
          </w:p>
        </w:tc>
        <w:tc>
          <w:tcPr>
            <w:tcW w:w="825" w:type="dxa"/>
            <w:vAlign w:val="center"/>
          </w:tcPr>
          <w:p w14:paraId="516C53AB"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001</w:t>
            </w:r>
          </w:p>
        </w:tc>
        <w:tc>
          <w:tcPr>
            <w:tcW w:w="870" w:type="dxa"/>
            <w:vAlign w:val="center"/>
          </w:tcPr>
          <w:p w14:paraId="43D2B2F1"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MyPivot</w:t>
            </w:r>
          </w:p>
        </w:tc>
        <w:tc>
          <w:tcPr>
            <w:tcW w:w="2320" w:type="dxa"/>
            <w:vAlign w:val="center"/>
          </w:tcPr>
          <w:p w14:paraId="0527B001"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Ricerca Ricevute Telematiche</w:t>
            </w:r>
          </w:p>
        </w:tc>
        <w:tc>
          <w:tcPr>
            <w:tcW w:w="2018" w:type="dxa"/>
            <w:vAlign w:val="center"/>
          </w:tcPr>
          <w:p w14:paraId="5E97D1C8"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TC_RT_01</w:t>
            </w:r>
          </w:p>
        </w:tc>
        <w:tc>
          <w:tcPr>
            <w:tcW w:w="620" w:type="dxa"/>
            <w:vAlign w:val="center"/>
          </w:tcPr>
          <w:p w14:paraId="0157C113" w14:textId="77777777" w:rsidR="00567B83" w:rsidRPr="0076495E" w:rsidRDefault="00567B83" w:rsidP="001A6B3D">
            <w:pPr>
              <w:jc w:val="center"/>
              <w:rPr>
                <w:rFonts w:asciiTheme="minorHAnsi" w:hAnsiTheme="minorHAnsi" w:cstheme="minorHAnsi"/>
                <w:sz w:val="16"/>
                <w:szCs w:val="16"/>
              </w:rPr>
            </w:pPr>
          </w:p>
        </w:tc>
      </w:tr>
      <w:tr w:rsidR="00567B83" w:rsidRPr="0076495E" w14:paraId="551B1F70"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Align w:val="center"/>
          </w:tcPr>
          <w:p w14:paraId="12A25A4C"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Rendicontazione Pago PA</w:t>
            </w:r>
          </w:p>
        </w:tc>
        <w:tc>
          <w:tcPr>
            <w:tcW w:w="2095" w:type="dxa"/>
            <w:vAlign w:val="center"/>
          </w:tcPr>
          <w:p w14:paraId="796ED0D6"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2.4.1 Ricerca Rendicontazioni Pago PA</w:t>
            </w:r>
          </w:p>
        </w:tc>
        <w:tc>
          <w:tcPr>
            <w:tcW w:w="825" w:type="dxa"/>
            <w:vAlign w:val="center"/>
          </w:tcPr>
          <w:p w14:paraId="2B4EA548"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001</w:t>
            </w:r>
          </w:p>
        </w:tc>
        <w:tc>
          <w:tcPr>
            <w:tcW w:w="870" w:type="dxa"/>
            <w:vAlign w:val="center"/>
          </w:tcPr>
          <w:p w14:paraId="03277CDF"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MyPivot</w:t>
            </w:r>
          </w:p>
        </w:tc>
        <w:tc>
          <w:tcPr>
            <w:tcW w:w="2320" w:type="dxa"/>
            <w:vAlign w:val="center"/>
          </w:tcPr>
          <w:p w14:paraId="1CEE35F4"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Ricerca Rendicontazioni Pago PA</w:t>
            </w:r>
          </w:p>
        </w:tc>
        <w:tc>
          <w:tcPr>
            <w:tcW w:w="2018" w:type="dxa"/>
            <w:vAlign w:val="center"/>
          </w:tcPr>
          <w:p w14:paraId="79989B4B"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TC_RENDICONTAZIONI_01</w:t>
            </w:r>
          </w:p>
        </w:tc>
        <w:tc>
          <w:tcPr>
            <w:tcW w:w="620" w:type="dxa"/>
            <w:vAlign w:val="center"/>
          </w:tcPr>
          <w:p w14:paraId="6E8A924A" w14:textId="77777777" w:rsidR="00567B83" w:rsidRPr="0076495E" w:rsidRDefault="00567B83" w:rsidP="001A6B3D">
            <w:pPr>
              <w:jc w:val="center"/>
              <w:rPr>
                <w:rFonts w:asciiTheme="minorHAnsi" w:hAnsiTheme="minorHAnsi" w:cstheme="minorHAnsi"/>
                <w:sz w:val="16"/>
                <w:szCs w:val="16"/>
              </w:rPr>
            </w:pPr>
          </w:p>
        </w:tc>
      </w:tr>
      <w:tr w:rsidR="00567B83" w:rsidRPr="0076495E" w14:paraId="35BF10B5" w14:textId="77777777" w:rsidTr="00567B83">
        <w:trPr>
          <w:trHeight w:val="548"/>
          <w:jc w:val="center"/>
        </w:trPr>
        <w:tc>
          <w:tcPr>
            <w:tcW w:w="1576" w:type="dxa"/>
            <w:vMerge w:val="restart"/>
            <w:vAlign w:val="center"/>
          </w:tcPr>
          <w:p w14:paraId="0C91DD96"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Giornale di cassa</w:t>
            </w:r>
          </w:p>
        </w:tc>
        <w:tc>
          <w:tcPr>
            <w:tcW w:w="2095" w:type="dxa"/>
            <w:vAlign w:val="center"/>
          </w:tcPr>
          <w:p w14:paraId="52EE8B6C"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2.5.1 Ricerca Giornali di Cassa</w:t>
            </w:r>
          </w:p>
        </w:tc>
        <w:tc>
          <w:tcPr>
            <w:tcW w:w="825" w:type="dxa"/>
            <w:vMerge w:val="restart"/>
            <w:vAlign w:val="center"/>
          </w:tcPr>
          <w:p w14:paraId="24679676"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001</w:t>
            </w:r>
          </w:p>
        </w:tc>
        <w:tc>
          <w:tcPr>
            <w:tcW w:w="870" w:type="dxa"/>
            <w:vMerge w:val="restart"/>
            <w:vAlign w:val="center"/>
          </w:tcPr>
          <w:p w14:paraId="3503F9BF"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MyPivot</w:t>
            </w:r>
          </w:p>
        </w:tc>
        <w:tc>
          <w:tcPr>
            <w:tcW w:w="2320" w:type="dxa"/>
            <w:vAlign w:val="center"/>
          </w:tcPr>
          <w:p w14:paraId="7490D5CC"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Ricerca Giornali di Cassa</w:t>
            </w:r>
          </w:p>
        </w:tc>
        <w:tc>
          <w:tcPr>
            <w:tcW w:w="2018" w:type="dxa"/>
            <w:vAlign w:val="center"/>
          </w:tcPr>
          <w:p w14:paraId="7366E2E6"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TC_GIORNALE_CASSA_01</w:t>
            </w:r>
          </w:p>
        </w:tc>
        <w:tc>
          <w:tcPr>
            <w:tcW w:w="620" w:type="dxa"/>
            <w:vAlign w:val="center"/>
          </w:tcPr>
          <w:p w14:paraId="4D1B920E" w14:textId="77777777" w:rsidR="00567B83" w:rsidRPr="0076495E" w:rsidRDefault="00567B83" w:rsidP="001A6B3D">
            <w:pPr>
              <w:jc w:val="center"/>
              <w:rPr>
                <w:rFonts w:asciiTheme="minorHAnsi" w:hAnsiTheme="minorHAnsi" w:cstheme="minorHAnsi"/>
                <w:sz w:val="16"/>
                <w:szCs w:val="16"/>
              </w:rPr>
            </w:pPr>
          </w:p>
        </w:tc>
      </w:tr>
      <w:tr w:rsidR="00567B83" w:rsidRPr="0076495E" w14:paraId="586E74E6"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7DF0BFA0" w14:textId="77777777" w:rsidR="00567B83" w:rsidRPr="0076495E" w:rsidRDefault="00567B83" w:rsidP="001A6B3D">
            <w:pPr>
              <w:rPr>
                <w:rFonts w:cstheme="minorHAnsi"/>
                <w:sz w:val="16"/>
                <w:szCs w:val="16"/>
              </w:rPr>
            </w:pPr>
          </w:p>
        </w:tc>
        <w:tc>
          <w:tcPr>
            <w:tcW w:w="2095" w:type="dxa"/>
            <w:vAlign w:val="center"/>
          </w:tcPr>
          <w:p w14:paraId="17F44F18"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2.5.2 Dettaglio espanso del Giornale di cassa</w:t>
            </w:r>
          </w:p>
        </w:tc>
        <w:tc>
          <w:tcPr>
            <w:tcW w:w="825" w:type="dxa"/>
            <w:vMerge/>
            <w:vAlign w:val="center"/>
          </w:tcPr>
          <w:p w14:paraId="128B09D6"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7B052078" w14:textId="77777777" w:rsidR="00567B83" w:rsidRPr="0076495E" w:rsidRDefault="00567B83" w:rsidP="001A6B3D">
            <w:pPr>
              <w:rPr>
                <w:rFonts w:asciiTheme="minorHAnsi" w:hAnsiTheme="minorHAnsi" w:cstheme="minorHAnsi"/>
                <w:sz w:val="16"/>
                <w:szCs w:val="16"/>
              </w:rPr>
            </w:pPr>
          </w:p>
        </w:tc>
        <w:tc>
          <w:tcPr>
            <w:tcW w:w="2320" w:type="dxa"/>
            <w:vAlign w:val="center"/>
          </w:tcPr>
          <w:p w14:paraId="0EBB919C"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Dettaglio espanso del Giornale di cassa</w:t>
            </w:r>
          </w:p>
        </w:tc>
        <w:tc>
          <w:tcPr>
            <w:tcW w:w="2018" w:type="dxa"/>
            <w:vAlign w:val="center"/>
          </w:tcPr>
          <w:p w14:paraId="4CCDC472"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TC_GIORNALE_CASSA_02</w:t>
            </w:r>
          </w:p>
        </w:tc>
        <w:tc>
          <w:tcPr>
            <w:tcW w:w="620" w:type="dxa"/>
            <w:vAlign w:val="center"/>
          </w:tcPr>
          <w:p w14:paraId="0CF61ACA" w14:textId="77777777" w:rsidR="00567B83" w:rsidRPr="0076495E" w:rsidRDefault="00567B83" w:rsidP="001A6B3D">
            <w:pPr>
              <w:jc w:val="center"/>
              <w:rPr>
                <w:rFonts w:asciiTheme="minorHAnsi" w:hAnsiTheme="minorHAnsi" w:cstheme="minorHAnsi"/>
                <w:sz w:val="16"/>
                <w:szCs w:val="16"/>
              </w:rPr>
            </w:pPr>
          </w:p>
        </w:tc>
      </w:tr>
      <w:tr w:rsidR="00567B83" w:rsidRPr="0076495E" w14:paraId="440E31E5" w14:textId="77777777" w:rsidTr="00567B83">
        <w:trPr>
          <w:trHeight w:val="548"/>
          <w:jc w:val="center"/>
        </w:trPr>
        <w:tc>
          <w:tcPr>
            <w:tcW w:w="1576" w:type="dxa"/>
            <w:vMerge w:val="restart"/>
            <w:vAlign w:val="center"/>
          </w:tcPr>
          <w:p w14:paraId="20877A44"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Segnalazioni</w:t>
            </w:r>
          </w:p>
        </w:tc>
        <w:tc>
          <w:tcPr>
            <w:tcW w:w="2095" w:type="dxa"/>
            <w:vAlign w:val="center"/>
          </w:tcPr>
          <w:p w14:paraId="086A4CF6"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2.6.1 Ricerca Segnalazioni</w:t>
            </w:r>
          </w:p>
        </w:tc>
        <w:tc>
          <w:tcPr>
            <w:tcW w:w="825" w:type="dxa"/>
            <w:vMerge w:val="restart"/>
            <w:vAlign w:val="center"/>
          </w:tcPr>
          <w:p w14:paraId="71172D11"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001</w:t>
            </w:r>
          </w:p>
        </w:tc>
        <w:tc>
          <w:tcPr>
            <w:tcW w:w="870" w:type="dxa"/>
            <w:vMerge w:val="restart"/>
            <w:vAlign w:val="center"/>
          </w:tcPr>
          <w:p w14:paraId="2128CBC1"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MyPivot</w:t>
            </w:r>
          </w:p>
        </w:tc>
        <w:tc>
          <w:tcPr>
            <w:tcW w:w="2320" w:type="dxa"/>
            <w:vAlign w:val="center"/>
          </w:tcPr>
          <w:p w14:paraId="351D7837"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Ricerca Segnalazioni</w:t>
            </w:r>
          </w:p>
        </w:tc>
        <w:tc>
          <w:tcPr>
            <w:tcW w:w="2018" w:type="dxa"/>
            <w:vAlign w:val="center"/>
          </w:tcPr>
          <w:p w14:paraId="4699AC4C"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TC_SEGNALAZIONI_01</w:t>
            </w:r>
          </w:p>
        </w:tc>
        <w:tc>
          <w:tcPr>
            <w:tcW w:w="620" w:type="dxa"/>
            <w:vAlign w:val="center"/>
          </w:tcPr>
          <w:p w14:paraId="1073C30B" w14:textId="77777777" w:rsidR="00567B83" w:rsidRPr="0076495E" w:rsidRDefault="00567B83" w:rsidP="001A6B3D">
            <w:pPr>
              <w:jc w:val="center"/>
              <w:rPr>
                <w:rFonts w:asciiTheme="minorHAnsi" w:hAnsiTheme="minorHAnsi" w:cstheme="minorHAnsi"/>
                <w:sz w:val="16"/>
                <w:szCs w:val="16"/>
              </w:rPr>
            </w:pPr>
          </w:p>
        </w:tc>
      </w:tr>
      <w:tr w:rsidR="00567B83" w:rsidRPr="0076495E" w14:paraId="0A743E0E"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6F9D012B" w14:textId="77777777" w:rsidR="00567B83" w:rsidRPr="0076495E" w:rsidRDefault="00567B83" w:rsidP="001A6B3D">
            <w:pPr>
              <w:rPr>
                <w:rFonts w:cstheme="minorHAnsi"/>
                <w:sz w:val="16"/>
                <w:szCs w:val="16"/>
              </w:rPr>
            </w:pPr>
          </w:p>
        </w:tc>
        <w:tc>
          <w:tcPr>
            <w:tcW w:w="2095" w:type="dxa"/>
            <w:vAlign w:val="center"/>
          </w:tcPr>
          <w:p w14:paraId="7542CCCC"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2.6.2 Nuova Segnalazione</w:t>
            </w:r>
          </w:p>
        </w:tc>
        <w:tc>
          <w:tcPr>
            <w:tcW w:w="825" w:type="dxa"/>
            <w:vMerge/>
            <w:vAlign w:val="center"/>
          </w:tcPr>
          <w:p w14:paraId="1EB7A9D1"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06FA8C93" w14:textId="77777777" w:rsidR="00567B83" w:rsidRPr="0076495E" w:rsidRDefault="00567B83" w:rsidP="001A6B3D">
            <w:pPr>
              <w:rPr>
                <w:rFonts w:asciiTheme="minorHAnsi" w:hAnsiTheme="minorHAnsi" w:cstheme="minorHAnsi"/>
                <w:sz w:val="16"/>
                <w:szCs w:val="16"/>
              </w:rPr>
            </w:pPr>
          </w:p>
        </w:tc>
        <w:tc>
          <w:tcPr>
            <w:tcW w:w="2320" w:type="dxa"/>
            <w:vAlign w:val="center"/>
          </w:tcPr>
          <w:p w14:paraId="54EF881E"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Nuova Segnalazione</w:t>
            </w:r>
          </w:p>
        </w:tc>
        <w:tc>
          <w:tcPr>
            <w:tcW w:w="2018" w:type="dxa"/>
            <w:vAlign w:val="center"/>
          </w:tcPr>
          <w:p w14:paraId="0445C0E4"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TC_SEGNALAZIONI_02</w:t>
            </w:r>
          </w:p>
        </w:tc>
        <w:tc>
          <w:tcPr>
            <w:tcW w:w="620" w:type="dxa"/>
            <w:vAlign w:val="center"/>
          </w:tcPr>
          <w:p w14:paraId="0305A414" w14:textId="77777777" w:rsidR="00567B83" w:rsidRPr="0076495E" w:rsidRDefault="00567B83" w:rsidP="001A6B3D">
            <w:pPr>
              <w:jc w:val="center"/>
              <w:rPr>
                <w:rFonts w:asciiTheme="minorHAnsi" w:hAnsiTheme="minorHAnsi" w:cstheme="minorHAnsi"/>
                <w:sz w:val="16"/>
                <w:szCs w:val="16"/>
              </w:rPr>
            </w:pPr>
          </w:p>
        </w:tc>
      </w:tr>
      <w:tr w:rsidR="00567B83" w:rsidRPr="0076495E" w14:paraId="1D0DA573" w14:textId="77777777" w:rsidTr="00567B83">
        <w:trPr>
          <w:trHeight w:val="548"/>
          <w:jc w:val="center"/>
        </w:trPr>
        <w:tc>
          <w:tcPr>
            <w:tcW w:w="1576" w:type="dxa"/>
            <w:vMerge/>
            <w:vAlign w:val="center"/>
          </w:tcPr>
          <w:p w14:paraId="287D47B4" w14:textId="77777777" w:rsidR="00567B83" w:rsidRPr="0076495E" w:rsidRDefault="00567B83" w:rsidP="001A6B3D">
            <w:pPr>
              <w:rPr>
                <w:rFonts w:cstheme="minorHAnsi"/>
                <w:sz w:val="16"/>
                <w:szCs w:val="16"/>
              </w:rPr>
            </w:pPr>
          </w:p>
        </w:tc>
        <w:tc>
          <w:tcPr>
            <w:tcW w:w="2095" w:type="dxa"/>
            <w:vAlign w:val="center"/>
          </w:tcPr>
          <w:p w14:paraId="693479BA"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2.6.3 Modifica Segnalazione</w:t>
            </w:r>
          </w:p>
        </w:tc>
        <w:tc>
          <w:tcPr>
            <w:tcW w:w="825" w:type="dxa"/>
            <w:vMerge/>
            <w:vAlign w:val="center"/>
          </w:tcPr>
          <w:p w14:paraId="1D2ED21D"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283F7628" w14:textId="77777777" w:rsidR="00567B83" w:rsidRPr="0076495E" w:rsidRDefault="00567B83" w:rsidP="001A6B3D">
            <w:pPr>
              <w:rPr>
                <w:rFonts w:asciiTheme="minorHAnsi" w:hAnsiTheme="minorHAnsi" w:cstheme="minorHAnsi"/>
                <w:sz w:val="16"/>
                <w:szCs w:val="16"/>
              </w:rPr>
            </w:pPr>
          </w:p>
        </w:tc>
        <w:tc>
          <w:tcPr>
            <w:tcW w:w="2320" w:type="dxa"/>
            <w:vAlign w:val="center"/>
          </w:tcPr>
          <w:p w14:paraId="25A4AB48"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Modifica Segnalazione</w:t>
            </w:r>
          </w:p>
        </w:tc>
        <w:tc>
          <w:tcPr>
            <w:tcW w:w="2018" w:type="dxa"/>
            <w:vAlign w:val="center"/>
          </w:tcPr>
          <w:p w14:paraId="394BBF53"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TC_SEGNALAZIONI_03</w:t>
            </w:r>
          </w:p>
        </w:tc>
        <w:tc>
          <w:tcPr>
            <w:tcW w:w="620" w:type="dxa"/>
            <w:vAlign w:val="center"/>
          </w:tcPr>
          <w:p w14:paraId="29F7A8A6" w14:textId="77777777" w:rsidR="00567B83" w:rsidRPr="0076495E" w:rsidRDefault="00567B83" w:rsidP="001A6B3D">
            <w:pPr>
              <w:jc w:val="center"/>
              <w:rPr>
                <w:rFonts w:asciiTheme="minorHAnsi" w:hAnsiTheme="minorHAnsi" w:cstheme="minorHAnsi"/>
                <w:sz w:val="16"/>
                <w:szCs w:val="16"/>
              </w:rPr>
            </w:pPr>
          </w:p>
        </w:tc>
      </w:tr>
      <w:tr w:rsidR="00567B83" w:rsidRPr="0076495E" w14:paraId="56624920"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restart"/>
            <w:vAlign w:val="center"/>
          </w:tcPr>
          <w:p w14:paraId="2F90E8A5"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Gestione flussi</w:t>
            </w:r>
          </w:p>
        </w:tc>
        <w:tc>
          <w:tcPr>
            <w:tcW w:w="2095" w:type="dxa"/>
            <w:vAlign w:val="center"/>
          </w:tcPr>
          <w:p w14:paraId="6539E0CC" w14:textId="77777777" w:rsidR="00567B83" w:rsidRPr="0076495E" w:rsidRDefault="00567B83" w:rsidP="001A6B3D">
            <w:pPr>
              <w:rPr>
                <w:rFonts w:asciiTheme="minorHAnsi" w:hAnsiTheme="minorHAnsi" w:cstheme="minorHAnsi"/>
                <w:sz w:val="16"/>
                <w:szCs w:val="16"/>
              </w:rPr>
            </w:pPr>
            <w:r w:rsidRPr="0044748F">
              <w:rPr>
                <w:rFonts w:asciiTheme="minorHAnsi" w:hAnsiTheme="minorHAnsi" w:cstheme="minorHAnsi"/>
                <w:sz w:val="16"/>
                <w:szCs w:val="16"/>
              </w:rPr>
              <w:t>2.7.1 Upload file Import RT / Rendicontazioni Pago PA / Giornali di Cassa</w:t>
            </w:r>
          </w:p>
        </w:tc>
        <w:tc>
          <w:tcPr>
            <w:tcW w:w="825" w:type="dxa"/>
            <w:vMerge w:val="restart"/>
            <w:vAlign w:val="center"/>
          </w:tcPr>
          <w:p w14:paraId="7871F0A9"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002 / 001</w:t>
            </w:r>
          </w:p>
        </w:tc>
        <w:tc>
          <w:tcPr>
            <w:tcW w:w="870" w:type="dxa"/>
            <w:vMerge w:val="restart"/>
            <w:vAlign w:val="center"/>
          </w:tcPr>
          <w:p w14:paraId="462A7B94"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MyPivot</w:t>
            </w:r>
          </w:p>
        </w:tc>
        <w:tc>
          <w:tcPr>
            <w:tcW w:w="2320" w:type="dxa"/>
            <w:vAlign w:val="center"/>
          </w:tcPr>
          <w:p w14:paraId="66D3C417"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Upload file: Import RT</w:t>
            </w:r>
          </w:p>
        </w:tc>
        <w:tc>
          <w:tcPr>
            <w:tcW w:w="2018" w:type="dxa"/>
            <w:vAlign w:val="center"/>
          </w:tcPr>
          <w:p w14:paraId="651692B3"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TC_FLUSSI_01</w:t>
            </w:r>
          </w:p>
        </w:tc>
        <w:tc>
          <w:tcPr>
            <w:tcW w:w="620" w:type="dxa"/>
            <w:vAlign w:val="center"/>
          </w:tcPr>
          <w:p w14:paraId="2E06CFE5" w14:textId="77777777" w:rsidR="00567B83" w:rsidRPr="0076495E" w:rsidRDefault="00567B83" w:rsidP="001A6B3D">
            <w:pPr>
              <w:jc w:val="center"/>
              <w:rPr>
                <w:rFonts w:asciiTheme="minorHAnsi" w:hAnsiTheme="minorHAnsi" w:cstheme="minorHAnsi"/>
                <w:sz w:val="16"/>
                <w:szCs w:val="16"/>
              </w:rPr>
            </w:pPr>
          </w:p>
        </w:tc>
      </w:tr>
      <w:tr w:rsidR="00567B83" w:rsidRPr="0076495E" w14:paraId="5CC835DC" w14:textId="77777777" w:rsidTr="00567B83">
        <w:trPr>
          <w:trHeight w:val="548"/>
          <w:jc w:val="center"/>
        </w:trPr>
        <w:tc>
          <w:tcPr>
            <w:tcW w:w="1576" w:type="dxa"/>
            <w:vMerge/>
            <w:vAlign w:val="center"/>
          </w:tcPr>
          <w:p w14:paraId="139C2EAA" w14:textId="77777777" w:rsidR="00567B83" w:rsidRPr="0076495E" w:rsidRDefault="00567B83" w:rsidP="001A6B3D">
            <w:pPr>
              <w:rPr>
                <w:rFonts w:cstheme="minorHAnsi"/>
                <w:sz w:val="16"/>
                <w:szCs w:val="16"/>
              </w:rPr>
            </w:pPr>
          </w:p>
        </w:tc>
        <w:tc>
          <w:tcPr>
            <w:tcW w:w="2095" w:type="dxa"/>
            <w:vAlign w:val="center"/>
          </w:tcPr>
          <w:p w14:paraId="69B6E1A8" w14:textId="77777777" w:rsidR="00567B83" w:rsidRPr="0076495E" w:rsidRDefault="00567B83" w:rsidP="001A6B3D">
            <w:pPr>
              <w:rPr>
                <w:rFonts w:asciiTheme="minorHAnsi" w:hAnsiTheme="minorHAnsi" w:cstheme="minorHAnsi"/>
                <w:sz w:val="16"/>
                <w:szCs w:val="16"/>
              </w:rPr>
            </w:pPr>
            <w:r w:rsidRPr="0044748F">
              <w:rPr>
                <w:rFonts w:asciiTheme="minorHAnsi" w:hAnsiTheme="minorHAnsi" w:cstheme="minorHAnsi"/>
                <w:sz w:val="16"/>
                <w:szCs w:val="16"/>
              </w:rPr>
              <w:t>2.7.2 Importa massivo RT / Rendicontazioni Pago PA / Giornali di Cassa</w:t>
            </w:r>
          </w:p>
        </w:tc>
        <w:tc>
          <w:tcPr>
            <w:tcW w:w="825" w:type="dxa"/>
            <w:vMerge/>
            <w:vAlign w:val="center"/>
          </w:tcPr>
          <w:p w14:paraId="27FBE930"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062D9348" w14:textId="77777777" w:rsidR="00567B83" w:rsidRPr="0076495E" w:rsidRDefault="00567B83" w:rsidP="001A6B3D">
            <w:pPr>
              <w:rPr>
                <w:rFonts w:asciiTheme="minorHAnsi" w:hAnsiTheme="minorHAnsi" w:cstheme="minorHAnsi"/>
                <w:sz w:val="16"/>
                <w:szCs w:val="16"/>
              </w:rPr>
            </w:pPr>
          </w:p>
        </w:tc>
        <w:tc>
          <w:tcPr>
            <w:tcW w:w="2320" w:type="dxa"/>
            <w:vAlign w:val="center"/>
          </w:tcPr>
          <w:p w14:paraId="1D77F784"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Importa massivo RT</w:t>
            </w:r>
          </w:p>
        </w:tc>
        <w:tc>
          <w:tcPr>
            <w:tcW w:w="2018" w:type="dxa"/>
            <w:vAlign w:val="center"/>
          </w:tcPr>
          <w:p w14:paraId="1E5F4BF0"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TC_FLUSSI_02</w:t>
            </w:r>
          </w:p>
        </w:tc>
        <w:tc>
          <w:tcPr>
            <w:tcW w:w="620" w:type="dxa"/>
            <w:vAlign w:val="center"/>
          </w:tcPr>
          <w:p w14:paraId="48F0E684" w14:textId="77777777" w:rsidR="00567B83" w:rsidRPr="0076495E" w:rsidRDefault="00567B83" w:rsidP="001A6B3D">
            <w:pPr>
              <w:jc w:val="center"/>
              <w:rPr>
                <w:rFonts w:asciiTheme="minorHAnsi" w:hAnsiTheme="minorHAnsi" w:cstheme="minorHAnsi"/>
                <w:sz w:val="16"/>
                <w:szCs w:val="16"/>
              </w:rPr>
            </w:pPr>
          </w:p>
        </w:tc>
      </w:tr>
      <w:tr w:rsidR="00567B83" w:rsidRPr="0076495E" w14:paraId="2228F84A"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07C725F2" w14:textId="77777777" w:rsidR="00567B83" w:rsidRPr="0076495E" w:rsidRDefault="00567B83" w:rsidP="001A6B3D">
            <w:pPr>
              <w:rPr>
                <w:rFonts w:cstheme="minorHAnsi"/>
                <w:sz w:val="16"/>
                <w:szCs w:val="16"/>
              </w:rPr>
            </w:pPr>
          </w:p>
        </w:tc>
        <w:tc>
          <w:tcPr>
            <w:tcW w:w="2095" w:type="dxa"/>
            <w:vAlign w:val="center"/>
          </w:tcPr>
          <w:p w14:paraId="7E077367" w14:textId="77777777" w:rsidR="00567B83" w:rsidRPr="0076495E" w:rsidRDefault="00567B83" w:rsidP="001A6B3D">
            <w:pPr>
              <w:rPr>
                <w:rFonts w:asciiTheme="minorHAnsi" w:hAnsiTheme="minorHAnsi" w:cstheme="minorHAnsi"/>
                <w:sz w:val="16"/>
                <w:szCs w:val="16"/>
              </w:rPr>
            </w:pPr>
            <w:r w:rsidRPr="0044748F">
              <w:rPr>
                <w:rFonts w:asciiTheme="minorHAnsi" w:hAnsiTheme="minorHAnsi" w:cstheme="minorHAnsi"/>
                <w:sz w:val="16"/>
                <w:szCs w:val="16"/>
              </w:rPr>
              <w:t>2.7.1 Upload file Import RT / Rendicontazioni Pago PA / Giornali di Cassa</w:t>
            </w:r>
          </w:p>
        </w:tc>
        <w:tc>
          <w:tcPr>
            <w:tcW w:w="825" w:type="dxa"/>
            <w:vMerge/>
            <w:vAlign w:val="center"/>
          </w:tcPr>
          <w:p w14:paraId="7EE322FC"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6AC22564" w14:textId="77777777" w:rsidR="00567B83" w:rsidRPr="0076495E" w:rsidRDefault="00567B83" w:rsidP="001A6B3D">
            <w:pPr>
              <w:rPr>
                <w:rFonts w:asciiTheme="minorHAnsi" w:hAnsiTheme="minorHAnsi" w:cstheme="minorHAnsi"/>
                <w:sz w:val="16"/>
                <w:szCs w:val="16"/>
              </w:rPr>
            </w:pPr>
          </w:p>
        </w:tc>
        <w:tc>
          <w:tcPr>
            <w:tcW w:w="2320" w:type="dxa"/>
            <w:vAlign w:val="center"/>
          </w:tcPr>
          <w:p w14:paraId="3521534E"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Upload file: Import Rendicontazioni Pago PA</w:t>
            </w:r>
          </w:p>
        </w:tc>
        <w:tc>
          <w:tcPr>
            <w:tcW w:w="2018" w:type="dxa"/>
            <w:vAlign w:val="center"/>
          </w:tcPr>
          <w:p w14:paraId="5A85B957"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TC_FLUSSI_03</w:t>
            </w:r>
          </w:p>
        </w:tc>
        <w:tc>
          <w:tcPr>
            <w:tcW w:w="620" w:type="dxa"/>
            <w:vAlign w:val="center"/>
          </w:tcPr>
          <w:p w14:paraId="57242EEC" w14:textId="77777777" w:rsidR="00567B83" w:rsidRPr="0076495E" w:rsidRDefault="00567B83" w:rsidP="001A6B3D">
            <w:pPr>
              <w:jc w:val="center"/>
              <w:rPr>
                <w:rFonts w:asciiTheme="minorHAnsi" w:hAnsiTheme="minorHAnsi" w:cstheme="minorHAnsi"/>
                <w:sz w:val="16"/>
                <w:szCs w:val="16"/>
              </w:rPr>
            </w:pPr>
          </w:p>
        </w:tc>
      </w:tr>
      <w:tr w:rsidR="00567B83" w:rsidRPr="0076495E" w14:paraId="6181FCDA" w14:textId="77777777" w:rsidTr="00567B83">
        <w:trPr>
          <w:trHeight w:val="548"/>
          <w:jc w:val="center"/>
        </w:trPr>
        <w:tc>
          <w:tcPr>
            <w:tcW w:w="1576" w:type="dxa"/>
            <w:vMerge/>
            <w:vAlign w:val="center"/>
          </w:tcPr>
          <w:p w14:paraId="18C9FF95" w14:textId="77777777" w:rsidR="00567B83" w:rsidRPr="0076495E" w:rsidRDefault="00567B83" w:rsidP="001A6B3D">
            <w:pPr>
              <w:rPr>
                <w:rFonts w:cstheme="minorHAnsi"/>
                <w:sz w:val="16"/>
                <w:szCs w:val="16"/>
              </w:rPr>
            </w:pPr>
          </w:p>
        </w:tc>
        <w:tc>
          <w:tcPr>
            <w:tcW w:w="2095" w:type="dxa"/>
            <w:vAlign w:val="center"/>
          </w:tcPr>
          <w:p w14:paraId="185EC2A9" w14:textId="77777777" w:rsidR="00567B83" w:rsidRPr="0076495E" w:rsidRDefault="00567B83" w:rsidP="001A6B3D">
            <w:pPr>
              <w:rPr>
                <w:rFonts w:asciiTheme="minorHAnsi" w:hAnsiTheme="minorHAnsi" w:cstheme="minorHAnsi"/>
                <w:sz w:val="16"/>
                <w:szCs w:val="16"/>
              </w:rPr>
            </w:pPr>
            <w:r w:rsidRPr="0044748F">
              <w:rPr>
                <w:rFonts w:asciiTheme="minorHAnsi" w:hAnsiTheme="minorHAnsi" w:cstheme="minorHAnsi"/>
                <w:sz w:val="16"/>
                <w:szCs w:val="16"/>
              </w:rPr>
              <w:t>2.7.2 Importa massivo RT / Rendicontazioni Pago PA / Giornali di Cassa</w:t>
            </w:r>
          </w:p>
        </w:tc>
        <w:tc>
          <w:tcPr>
            <w:tcW w:w="825" w:type="dxa"/>
            <w:vMerge/>
            <w:vAlign w:val="center"/>
          </w:tcPr>
          <w:p w14:paraId="065E8478"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730CB679" w14:textId="77777777" w:rsidR="00567B83" w:rsidRPr="0076495E" w:rsidRDefault="00567B83" w:rsidP="001A6B3D">
            <w:pPr>
              <w:rPr>
                <w:rFonts w:asciiTheme="minorHAnsi" w:hAnsiTheme="minorHAnsi" w:cstheme="minorHAnsi"/>
                <w:sz w:val="16"/>
                <w:szCs w:val="16"/>
              </w:rPr>
            </w:pPr>
          </w:p>
        </w:tc>
        <w:tc>
          <w:tcPr>
            <w:tcW w:w="2320" w:type="dxa"/>
            <w:vAlign w:val="center"/>
          </w:tcPr>
          <w:p w14:paraId="49C139B7"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Importa massivo Rendicontazioni Pago PA</w:t>
            </w:r>
          </w:p>
        </w:tc>
        <w:tc>
          <w:tcPr>
            <w:tcW w:w="2018" w:type="dxa"/>
            <w:vAlign w:val="center"/>
          </w:tcPr>
          <w:p w14:paraId="14D001C4"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TC_FLUSSI_04</w:t>
            </w:r>
          </w:p>
        </w:tc>
        <w:tc>
          <w:tcPr>
            <w:tcW w:w="620" w:type="dxa"/>
            <w:vAlign w:val="center"/>
          </w:tcPr>
          <w:p w14:paraId="0AE07F58" w14:textId="77777777" w:rsidR="00567B83" w:rsidRPr="0076495E" w:rsidRDefault="00567B83" w:rsidP="001A6B3D">
            <w:pPr>
              <w:jc w:val="center"/>
              <w:rPr>
                <w:rFonts w:asciiTheme="minorHAnsi" w:hAnsiTheme="minorHAnsi" w:cstheme="minorHAnsi"/>
                <w:sz w:val="16"/>
                <w:szCs w:val="16"/>
              </w:rPr>
            </w:pPr>
          </w:p>
        </w:tc>
      </w:tr>
      <w:tr w:rsidR="00567B83" w:rsidRPr="0076495E" w14:paraId="2FFCEFEE"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restart"/>
            <w:vAlign w:val="center"/>
          </w:tcPr>
          <w:p w14:paraId="52CE25A4"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Gestione flussi</w:t>
            </w:r>
          </w:p>
        </w:tc>
        <w:tc>
          <w:tcPr>
            <w:tcW w:w="2095" w:type="dxa"/>
            <w:vAlign w:val="center"/>
          </w:tcPr>
          <w:p w14:paraId="4986D460" w14:textId="77777777" w:rsidR="00567B83" w:rsidRPr="0076495E" w:rsidRDefault="00567B83" w:rsidP="001A6B3D">
            <w:pPr>
              <w:rPr>
                <w:rFonts w:asciiTheme="minorHAnsi" w:hAnsiTheme="minorHAnsi" w:cstheme="minorHAnsi"/>
                <w:sz w:val="16"/>
                <w:szCs w:val="16"/>
              </w:rPr>
            </w:pPr>
            <w:r w:rsidRPr="0044748F">
              <w:rPr>
                <w:rFonts w:asciiTheme="minorHAnsi" w:hAnsiTheme="minorHAnsi" w:cstheme="minorHAnsi"/>
                <w:sz w:val="16"/>
                <w:szCs w:val="16"/>
              </w:rPr>
              <w:t>2.7.1 Upload file Import RT / Rendicontazioni Pago PA / Giornali di Cassa</w:t>
            </w:r>
          </w:p>
        </w:tc>
        <w:tc>
          <w:tcPr>
            <w:tcW w:w="825" w:type="dxa"/>
            <w:vMerge w:val="restart"/>
            <w:vAlign w:val="center"/>
          </w:tcPr>
          <w:p w14:paraId="548E51DF"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003 / 001</w:t>
            </w:r>
          </w:p>
        </w:tc>
        <w:tc>
          <w:tcPr>
            <w:tcW w:w="870" w:type="dxa"/>
            <w:vMerge w:val="restart"/>
            <w:vAlign w:val="center"/>
          </w:tcPr>
          <w:p w14:paraId="72E7C089"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MyPivot</w:t>
            </w:r>
          </w:p>
        </w:tc>
        <w:tc>
          <w:tcPr>
            <w:tcW w:w="2320" w:type="dxa"/>
            <w:vAlign w:val="center"/>
          </w:tcPr>
          <w:p w14:paraId="3FD23085"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Upload file: Giornali di Cassa</w:t>
            </w:r>
          </w:p>
        </w:tc>
        <w:tc>
          <w:tcPr>
            <w:tcW w:w="2018" w:type="dxa"/>
            <w:vAlign w:val="center"/>
          </w:tcPr>
          <w:p w14:paraId="7D9C35C1"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TC_FLUSSI_05</w:t>
            </w:r>
          </w:p>
        </w:tc>
        <w:tc>
          <w:tcPr>
            <w:tcW w:w="620" w:type="dxa"/>
            <w:vAlign w:val="center"/>
          </w:tcPr>
          <w:p w14:paraId="6CC72C57" w14:textId="77777777" w:rsidR="00567B83" w:rsidRPr="0076495E" w:rsidRDefault="00567B83" w:rsidP="001A6B3D">
            <w:pPr>
              <w:jc w:val="center"/>
              <w:rPr>
                <w:rFonts w:asciiTheme="minorHAnsi" w:hAnsiTheme="minorHAnsi" w:cstheme="minorHAnsi"/>
                <w:sz w:val="16"/>
                <w:szCs w:val="16"/>
              </w:rPr>
            </w:pPr>
          </w:p>
        </w:tc>
      </w:tr>
      <w:tr w:rsidR="00567B83" w:rsidRPr="0076495E" w14:paraId="3022A391" w14:textId="77777777" w:rsidTr="00567B83">
        <w:trPr>
          <w:trHeight w:val="548"/>
          <w:jc w:val="center"/>
        </w:trPr>
        <w:tc>
          <w:tcPr>
            <w:tcW w:w="1576" w:type="dxa"/>
            <w:vMerge/>
            <w:vAlign w:val="center"/>
          </w:tcPr>
          <w:p w14:paraId="158D4DB6" w14:textId="77777777" w:rsidR="00567B83" w:rsidRPr="0076495E" w:rsidRDefault="00567B83" w:rsidP="001A6B3D">
            <w:pPr>
              <w:rPr>
                <w:rFonts w:cstheme="minorHAnsi"/>
                <w:sz w:val="16"/>
                <w:szCs w:val="16"/>
              </w:rPr>
            </w:pPr>
          </w:p>
        </w:tc>
        <w:tc>
          <w:tcPr>
            <w:tcW w:w="2095" w:type="dxa"/>
            <w:vAlign w:val="center"/>
          </w:tcPr>
          <w:p w14:paraId="68EB0732" w14:textId="77777777" w:rsidR="00567B83" w:rsidRPr="0076495E" w:rsidRDefault="00567B83" w:rsidP="001A6B3D">
            <w:pPr>
              <w:rPr>
                <w:rFonts w:asciiTheme="minorHAnsi" w:hAnsiTheme="minorHAnsi" w:cstheme="minorHAnsi"/>
                <w:sz w:val="16"/>
                <w:szCs w:val="16"/>
              </w:rPr>
            </w:pPr>
            <w:r w:rsidRPr="0044748F">
              <w:rPr>
                <w:rFonts w:asciiTheme="minorHAnsi" w:hAnsiTheme="minorHAnsi" w:cstheme="minorHAnsi"/>
                <w:sz w:val="16"/>
                <w:szCs w:val="16"/>
              </w:rPr>
              <w:t>2.7.2 Importa massivo RT / Rendicontazioni Pago PA / Giornali di Cassa</w:t>
            </w:r>
          </w:p>
        </w:tc>
        <w:tc>
          <w:tcPr>
            <w:tcW w:w="825" w:type="dxa"/>
            <w:vMerge/>
            <w:vAlign w:val="center"/>
          </w:tcPr>
          <w:p w14:paraId="1B7FFF54"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1872FE27" w14:textId="77777777" w:rsidR="00567B83" w:rsidRPr="0076495E" w:rsidRDefault="00567B83" w:rsidP="001A6B3D">
            <w:pPr>
              <w:rPr>
                <w:rFonts w:asciiTheme="minorHAnsi" w:hAnsiTheme="minorHAnsi" w:cstheme="minorHAnsi"/>
                <w:sz w:val="16"/>
                <w:szCs w:val="16"/>
              </w:rPr>
            </w:pPr>
          </w:p>
        </w:tc>
        <w:tc>
          <w:tcPr>
            <w:tcW w:w="2320" w:type="dxa"/>
            <w:vAlign w:val="center"/>
          </w:tcPr>
          <w:p w14:paraId="0E8CE055"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Importa massivo Giornali di Cassa</w:t>
            </w:r>
          </w:p>
        </w:tc>
        <w:tc>
          <w:tcPr>
            <w:tcW w:w="2018" w:type="dxa"/>
            <w:vAlign w:val="center"/>
          </w:tcPr>
          <w:p w14:paraId="4D86DF44"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TC_FLUSSI_06</w:t>
            </w:r>
          </w:p>
        </w:tc>
        <w:tc>
          <w:tcPr>
            <w:tcW w:w="620" w:type="dxa"/>
            <w:vAlign w:val="center"/>
          </w:tcPr>
          <w:p w14:paraId="4A300AFF" w14:textId="77777777" w:rsidR="00567B83" w:rsidRPr="0076495E" w:rsidRDefault="00567B83" w:rsidP="001A6B3D">
            <w:pPr>
              <w:jc w:val="center"/>
              <w:rPr>
                <w:rFonts w:asciiTheme="minorHAnsi" w:hAnsiTheme="minorHAnsi" w:cstheme="minorHAnsi"/>
                <w:sz w:val="16"/>
                <w:szCs w:val="16"/>
              </w:rPr>
            </w:pPr>
          </w:p>
        </w:tc>
      </w:tr>
      <w:tr w:rsidR="00567B83" w:rsidRPr="0076495E" w14:paraId="5CA75162" w14:textId="77777777" w:rsidTr="00567B83">
        <w:trPr>
          <w:cnfStyle w:val="000000100000" w:firstRow="0" w:lastRow="0" w:firstColumn="0" w:lastColumn="0" w:oddVBand="0" w:evenVBand="0" w:oddHBand="1" w:evenHBand="0" w:firstRowFirstColumn="0" w:firstRowLastColumn="0" w:lastRowFirstColumn="0" w:lastRowLastColumn="0"/>
          <w:trHeight w:val="606"/>
          <w:jc w:val="center"/>
        </w:trPr>
        <w:tc>
          <w:tcPr>
            <w:tcW w:w="1576" w:type="dxa"/>
            <w:vMerge w:val="restart"/>
            <w:vAlign w:val="center"/>
          </w:tcPr>
          <w:p w14:paraId="3BE9BDBB"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Gestione flussi</w:t>
            </w:r>
          </w:p>
        </w:tc>
        <w:tc>
          <w:tcPr>
            <w:tcW w:w="2095" w:type="dxa"/>
            <w:vMerge w:val="restart"/>
            <w:vAlign w:val="center"/>
          </w:tcPr>
          <w:p w14:paraId="1120706D" w14:textId="77777777" w:rsidR="00567B83" w:rsidRPr="0076495E" w:rsidRDefault="00567B83" w:rsidP="001A6B3D">
            <w:pPr>
              <w:rPr>
                <w:rFonts w:asciiTheme="minorHAnsi" w:hAnsiTheme="minorHAnsi" w:cstheme="minorHAnsi"/>
                <w:sz w:val="16"/>
                <w:szCs w:val="16"/>
              </w:rPr>
            </w:pPr>
            <w:r w:rsidRPr="0044748F">
              <w:rPr>
                <w:rFonts w:asciiTheme="minorHAnsi" w:hAnsiTheme="minorHAnsi" w:cstheme="minorHAnsi"/>
                <w:sz w:val="16"/>
                <w:szCs w:val="16"/>
              </w:rPr>
              <w:t>2.7.3 Ricerca Import RT / Rendicontazioni Pago PA / Giornali di Cassa</w:t>
            </w:r>
          </w:p>
        </w:tc>
        <w:tc>
          <w:tcPr>
            <w:tcW w:w="825" w:type="dxa"/>
            <w:vMerge w:val="restart"/>
            <w:vAlign w:val="center"/>
          </w:tcPr>
          <w:p w14:paraId="2485AFA2"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001</w:t>
            </w:r>
          </w:p>
        </w:tc>
        <w:tc>
          <w:tcPr>
            <w:tcW w:w="870" w:type="dxa"/>
            <w:vMerge w:val="restart"/>
            <w:vAlign w:val="center"/>
          </w:tcPr>
          <w:p w14:paraId="37AFAFDF"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MyPivot</w:t>
            </w:r>
          </w:p>
        </w:tc>
        <w:tc>
          <w:tcPr>
            <w:tcW w:w="2320" w:type="dxa"/>
            <w:vAlign w:val="center"/>
          </w:tcPr>
          <w:p w14:paraId="69FAC591"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Ricerca Import RT</w:t>
            </w:r>
          </w:p>
        </w:tc>
        <w:tc>
          <w:tcPr>
            <w:tcW w:w="2018" w:type="dxa"/>
            <w:vAlign w:val="center"/>
          </w:tcPr>
          <w:p w14:paraId="547A376C"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TC_FLUSSI_07</w:t>
            </w:r>
          </w:p>
        </w:tc>
        <w:tc>
          <w:tcPr>
            <w:tcW w:w="620" w:type="dxa"/>
            <w:vAlign w:val="center"/>
          </w:tcPr>
          <w:p w14:paraId="6FAD0BB7" w14:textId="77777777" w:rsidR="00567B83" w:rsidRPr="0076495E" w:rsidRDefault="00567B83" w:rsidP="001A6B3D">
            <w:pPr>
              <w:jc w:val="center"/>
              <w:rPr>
                <w:rFonts w:asciiTheme="minorHAnsi" w:hAnsiTheme="minorHAnsi" w:cstheme="minorHAnsi"/>
                <w:sz w:val="16"/>
                <w:szCs w:val="16"/>
              </w:rPr>
            </w:pPr>
          </w:p>
        </w:tc>
      </w:tr>
      <w:tr w:rsidR="00567B83" w:rsidRPr="0076495E" w14:paraId="2FAED230" w14:textId="77777777" w:rsidTr="00567B83">
        <w:trPr>
          <w:trHeight w:val="606"/>
          <w:jc w:val="center"/>
        </w:trPr>
        <w:tc>
          <w:tcPr>
            <w:tcW w:w="1576" w:type="dxa"/>
            <w:vMerge/>
            <w:vAlign w:val="center"/>
          </w:tcPr>
          <w:p w14:paraId="19E9F7A4" w14:textId="77777777" w:rsidR="00567B83" w:rsidRPr="0076495E" w:rsidRDefault="00567B83" w:rsidP="001A6B3D">
            <w:pPr>
              <w:rPr>
                <w:rFonts w:cstheme="minorHAnsi"/>
                <w:sz w:val="16"/>
                <w:szCs w:val="16"/>
              </w:rPr>
            </w:pPr>
          </w:p>
        </w:tc>
        <w:tc>
          <w:tcPr>
            <w:tcW w:w="2095" w:type="dxa"/>
            <w:vMerge/>
            <w:vAlign w:val="center"/>
          </w:tcPr>
          <w:p w14:paraId="3FCE1CA7" w14:textId="77777777" w:rsidR="00567B83" w:rsidRPr="0076495E" w:rsidRDefault="00567B83" w:rsidP="001A6B3D">
            <w:pPr>
              <w:rPr>
                <w:rFonts w:asciiTheme="minorHAnsi" w:hAnsiTheme="minorHAnsi" w:cstheme="minorHAnsi"/>
                <w:sz w:val="16"/>
                <w:szCs w:val="16"/>
              </w:rPr>
            </w:pPr>
          </w:p>
        </w:tc>
        <w:tc>
          <w:tcPr>
            <w:tcW w:w="825" w:type="dxa"/>
            <w:vMerge/>
            <w:vAlign w:val="center"/>
          </w:tcPr>
          <w:p w14:paraId="612E16D8"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402F570D" w14:textId="77777777" w:rsidR="00567B83" w:rsidRPr="0076495E" w:rsidRDefault="00567B83" w:rsidP="001A6B3D">
            <w:pPr>
              <w:rPr>
                <w:rFonts w:asciiTheme="minorHAnsi" w:hAnsiTheme="minorHAnsi" w:cstheme="minorHAnsi"/>
                <w:sz w:val="16"/>
                <w:szCs w:val="16"/>
              </w:rPr>
            </w:pPr>
          </w:p>
        </w:tc>
        <w:tc>
          <w:tcPr>
            <w:tcW w:w="2320" w:type="dxa"/>
            <w:vAlign w:val="center"/>
          </w:tcPr>
          <w:p w14:paraId="732B6DDA"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Ricerca Import Rendicontazioni Pago PA</w:t>
            </w:r>
          </w:p>
        </w:tc>
        <w:tc>
          <w:tcPr>
            <w:tcW w:w="2018" w:type="dxa"/>
            <w:vAlign w:val="center"/>
          </w:tcPr>
          <w:p w14:paraId="6422461E"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TC_FLUSSI_08</w:t>
            </w:r>
          </w:p>
        </w:tc>
        <w:tc>
          <w:tcPr>
            <w:tcW w:w="620" w:type="dxa"/>
            <w:vAlign w:val="center"/>
          </w:tcPr>
          <w:p w14:paraId="11E8EBE8" w14:textId="77777777" w:rsidR="00567B83" w:rsidRPr="0076495E" w:rsidRDefault="00567B83" w:rsidP="001A6B3D">
            <w:pPr>
              <w:jc w:val="center"/>
              <w:rPr>
                <w:rFonts w:asciiTheme="minorHAnsi" w:hAnsiTheme="minorHAnsi" w:cstheme="minorHAnsi"/>
                <w:sz w:val="16"/>
                <w:szCs w:val="16"/>
              </w:rPr>
            </w:pPr>
          </w:p>
        </w:tc>
      </w:tr>
      <w:tr w:rsidR="00567B83" w:rsidRPr="0076495E" w14:paraId="4982C2C4" w14:textId="77777777" w:rsidTr="00567B83">
        <w:trPr>
          <w:cnfStyle w:val="000000100000" w:firstRow="0" w:lastRow="0" w:firstColumn="0" w:lastColumn="0" w:oddVBand="0" w:evenVBand="0" w:oddHBand="1" w:evenHBand="0" w:firstRowFirstColumn="0" w:firstRowLastColumn="0" w:lastRowFirstColumn="0" w:lastRowLastColumn="0"/>
          <w:trHeight w:val="606"/>
          <w:jc w:val="center"/>
        </w:trPr>
        <w:tc>
          <w:tcPr>
            <w:tcW w:w="1576" w:type="dxa"/>
            <w:vMerge/>
            <w:vAlign w:val="center"/>
          </w:tcPr>
          <w:p w14:paraId="60C24A09" w14:textId="77777777" w:rsidR="00567B83" w:rsidRPr="0076495E" w:rsidRDefault="00567B83" w:rsidP="001A6B3D">
            <w:pPr>
              <w:rPr>
                <w:rFonts w:cstheme="minorHAnsi"/>
                <w:sz w:val="16"/>
                <w:szCs w:val="16"/>
              </w:rPr>
            </w:pPr>
          </w:p>
        </w:tc>
        <w:tc>
          <w:tcPr>
            <w:tcW w:w="2095" w:type="dxa"/>
            <w:vMerge/>
            <w:vAlign w:val="center"/>
          </w:tcPr>
          <w:p w14:paraId="189F29DE" w14:textId="77777777" w:rsidR="00567B83" w:rsidRPr="0076495E" w:rsidRDefault="00567B83" w:rsidP="001A6B3D">
            <w:pPr>
              <w:rPr>
                <w:rFonts w:asciiTheme="minorHAnsi" w:hAnsiTheme="minorHAnsi" w:cstheme="minorHAnsi"/>
                <w:sz w:val="16"/>
                <w:szCs w:val="16"/>
              </w:rPr>
            </w:pPr>
          </w:p>
        </w:tc>
        <w:tc>
          <w:tcPr>
            <w:tcW w:w="825" w:type="dxa"/>
            <w:vMerge/>
            <w:vAlign w:val="center"/>
          </w:tcPr>
          <w:p w14:paraId="2D15E106"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3B665F93" w14:textId="77777777" w:rsidR="00567B83" w:rsidRPr="0076495E" w:rsidRDefault="00567B83" w:rsidP="001A6B3D">
            <w:pPr>
              <w:rPr>
                <w:rFonts w:asciiTheme="minorHAnsi" w:hAnsiTheme="minorHAnsi" w:cstheme="minorHAnsi"/>
                <w:sz w:val="16"/>
                <w:szCs w:val="16"/>
              </w:rPr>
            </w:pPr>
          </w:p>
        </w:tc>
        <w:tc>
          <w:tcPr>
            <w:tcW w:w="2320" w:type="dxa"/>
            <w:vAlign w:val="center"/>
          </w:tcPr>
          <w:p w14:paraId="616D4D50"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Ricerca Import Giornali di Cassa</w:t>
            </w:r>
          </w:p>
        </w:tc>
        <w:tc>
          <w:tcPr>
            <w:tcW w:w="2018" w:type="dxa"/>
            <w:vAlign w:val="center"/>
          </w:tcPr>
          <w:p w14:paraId="393BD7C5"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TC_FLUSSI_09</w:t>
            </w:r>
          </w:p>
        </w:tc>
        <w:tc>
          <w:tcPr>
            <w:tcW w:w="620" w:type="dxa"/>
            <w:vAlign w:val="center"/>
          </w:tcPr>
          <w:p w14:paraId="47D17503" w14:textId="77777777" w:rsidR="00567B83" w:rsidRPr="0076495E" w:rsidRDefault="00567B83" w:rsidP="001A6B3D">
            <w:pPr>
              <w:jc w:val="center"/>
              <w:rPr>
                <w:rFonts w:asciiTheme="minorHAnsi" w:hAnsiTheme="minorHAnsi" w:cstheme="minorHAnsi"/>
                <w:sz w:val="16"/>
                <w:szCs w:val="16"/>
              </w:rPr>
            </w:pPr>
          </w:p>
        </w:tc>
      </w:tr>
      <w:tr w:rsidR="00567B83" w:rsidRPr="0076495E" w14:paraId="379A6186" w14:textId="77777777" w:rsidTr="00567B83">
        <w:trPr>
          <w:trHeight w:val="548"/>
          <w:jc w:val="center"/>
        </w:trPr>
        <w:tc>
          <w:tcPr>
            <w:tcW w:w="1576" w:type="dxa"/>
            <w:vMerge/>
            <w:vAlign w:val="center"/>
          </w:tcPr>
          <w:p w14:paraId="3876A867" w14:textId="77777777" w:rsidR="00567B83" w:rsidRPr="0076495E" w:rsidRDefault="00567B83" w:rsidP="001A6B3D">
            <w:pPr>
              <w:rPr>
                <w:rFonts w:cstheme="minorHAnsi"/>
                <w:sz w:val="16"/>
                <w:szCs w:val="16"/>
              </w:rPr>
            </w:pPr>
          </w:p>
        </w:tc>
        <w:tc>
          <w:tcPr>
            <w:tcW w:w="2095" w:type="dxa"/>
            <w:vAlign w:val="center"/>
          </w:tcPr>
          <w:p w14:paraId="3B275108" w14:textId="77777777" w:rsidR="00567B83" w:rsidRPr="0076495E" w:rsidRDefault="00567B83" w:rsidP="001A6B3D">
            <w:pPr>
              <w:rPr>
                <w:rFonts w:asciiTheme="minorHAnsi" w:hAnsiTheme="minorHAnsi" w:cstheme="minorHAnsi"/>
                <w:sz w:val="16"/>
                <w:szCs w:val="16"/>
              </w:rPr>
            </w:pPr>
            <w:r w:rsidRPr="0044748F">
              <w:rPr>
                <w:rFonts w:asciiTheme="minorHAnsi" w:hAnsiTheme="minorHAnsi" w:cstheme="minorHAnsi"/>
                <w:sz w:val="16"/>
                <w:szCs w:val="16"/>
              </w:rPr>
              <w:t>2.7.4 Ricerca export</w:t>
            </w:r>
          </w:p>
        </w:tc>
        <w:tc>
          <w:tcPr>
            <w:tcW w:w="825" w:type="dxa"/>
            <w:vMerge/>
            <w:vAlign w:val="center"/>
          </w:tcPr>
          <w:p w14:paraId="6E5C8309"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6E1BD605" w14:textId="77777777" w:rsidR="00567B83" w:rsidRPr="0076495E" w:rsidRDefault="00567B83" w:rsidP="001A6B3D">
            <w:pPr>
              <w:rPr>
                <w:rFonts w:asciiTheme="minorHAnsi" w:hAnsiTheme="minorHAnsi" w:cstheme="minorHAnsi"/>
                <w:sz w:val="16"/>
                <w:szCs w:val="16"/>
              </w:rPr>
            </w:pPr>
          </w:p>
        </w:tc>
        <w:tc>
          <w:tcPr>
            <w:tcW w:w="2320" w:type="dxa"/>
            <w:vAlign w:val="center"/>
          </w:tcPr>
          <w:p w14:paraId="3CEE716E"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Ricerca export</w:t>
            </w:r>
          </w:p>
        </w:tc>
        <w:tc>
          <w:tcPr>
            <w:tcW w:w="2018" w:type="dxa"/>
            <w:vAlign w:val="center"/>
          </w:tcPr>
          <w:p w14:paraId="22826D4B"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TC_FLUSSI_10</w:t>
            </w:r>
          </w:p>
        </w:tc>
        <w:tc>
          <w:tcPr>
            <w:tcW w:w="620" w:type="dxa"/>
            <w:vAlign w:val="center"/>
          </w:tcPr>
          <w:p w14:paraId="00A7920B" w14:textId="77777777" w:rsidR="00567B83" w:rsidRPr="0076495E" w:rsidRDefault="00567B83" w:rsidP="001A6B3D">
            <w:pPr>
              <w:jc w:val="center"/>
              <w:rPr>
                <w:rFonts w:asciiTheme="minorHAnsi" w:hAnsiTheme="minorHAnsi" w:cstheme="minorHAnsi"/>
                <w:sz w:val="16"/>
                <w:szCs w:val="16"/>
              </w:rPr>
            </w:pPr>
          </w:p>
        </w:tc>
      </w:tr>
      <w:tr w:rsidR="00567B83" w:rsidRPr="0076495E" w14:paraId="7C19EC68"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389C2DFE" w14:textId="77777777" w:rsidR="00567B83" w:rsidRPr="0076495E" w:rsidRDefault="00567B83" w:rsidP="001A6B3D">
            <w:pPr>
              <w:rPr>
                <w:rFonts w:cstheme="minorHAnsi"/>
                <w:sz w:val="16"/>
                <w:szCs w:val="16"/>
              </w:rPr>
            </w:pPr>
          </w:p>
        </w:tc>
        <w:tc>
          <w:tcPr>
            <w:tcW w:w="2095" w:type="dxa"/>
            <w:vAlign w:val="center"/>
          </w:tcPr>
          <w:p w14:paraId="5A9D462F" w14:textId="77777777" w:rsidR="00567B83" w:rsidRPr="0076495E" w:rsidRDefault="00567B83" w:rsidP="001A6B3D">
            <w:pPr>
              <w:rPr>
                <w:rFonts w:asciiTheme="minorHAnsi" w:hAnsiTheme="minorHAnsi" w:cstheme="minorHAnsi"/>
                <w:sz w:val="16"/>
                <w:szCs w:val="16"/>
              </w:rPr>
            </w:pPr>
            <w:r w:rsidRPr="0044748F">
              <w:rPr>
                <w:rFonts w:asciiTheme="minorHAnsi" w:hAnsiTheme="minorHAnsi" w:cstheme="minorHAnsi"/>
                <w:sz w:val="16"/>
                <w:szCs w:val="16"/>
              </w:rPr>
              <w:t>2.7.5 Download file Export</w:t>
            </w:r>
          </w:p>
        </w:tc>
        <w:tc>
          <w:tcPr>
            <w:tcW w:w="825" w:type="dxa"/>
            <w:vMerge/>
            <w:vAlign w:val="center"/>
          </w:tcPr>
          <w:p w14:paraId="5E9A5BE7"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62C49D29" w14:textId="77777777" w:rsidR="00567B83" w:rsidRPr="0076495E" w:rsidRDefault="00567B83" w:rsidP="001A6B3D">
            <w:pPr>
              <w:rPr>
                <w:rFonts w:asciiTheme="minorHAnsi" w:hAnsiTheme="minorHAnsi" w:cstheme="minorHAnsi"/>
                <w:sz w:val="16"/>
                <w:szCs w:val="16"/>
              </w:rPr>
            </w:pPr>
          </w:p>
        </w:tc>
        <w:tc>
          <w:tcPr>
            <w:tcW w:w="2320" w:type="dxa"/>
            <w:vAlign w:val="center"/>
          </w:tcPr>
          <w:p w14:paraId="2BCE0B7B"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Download file Export</w:t>
            </w:r>
          </w:p>
        </w:tc>
        <w:tc>
          <w:tcPr>
            <w:tcW w:w="2018" w:type="dxa"/>
            <w:vAlign w:val="center"/>
          </w:tcPr>
          <w:p w14:paraId="1A9B4281"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TC_FLUSSI_11</w:t>
            </w:r>
          </w:p>
        </w:tc>
        <w:tc>
          <w:tcPr>
            <w:tcW w:w="620" w:type="dxa"/>
            <w:vAlign w:val="center"/>
          </w:tcPr>
          <w:p w14:paraId="51531A04" w14:textId="77777777" w:rsidR="00567B83" w:rsidRPr="0076495E" w:rsidRDefault="00567B83" w:rsidP="001A6B3D">
            <w:pPr>
              <w:jc w:val="center"/>
              <w:rPr>
                <w:rFonts w:asciiTheme="minorHAnsi" w:hAnsiTheme="minorHAnsi" w:cstheme="minorHAnsi"/>
                <w:sz w:val="16"/>
                <w:szCs w:val="16"/>
              </w:rPr>
            </w:pPr>
          </w:p>
        </w:tc>
      </w:tr>
      <w:tr w:rsidR="00567B83" w:rsidRPr="0076495E" w14:paraId="256C478B" w14:textId="77777777" w:rsidTr="00567B83">
        <w:trPr>
          <w:trHeight w:val="548"/>
          <w:jc w:val="center"/>
        </w:trPr>
        <w:tc>
          <w:tcPr>
            <w:tcW w:w="1576" w:type="dxa"/>
            <w:vMerge w:val="restart"/>
            <w:vAlign w:val="center"/>
          </w:tcPr>
          <w:p w14:paraId="098F53A3"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lastRenderedPageBreak/>
              <w:t>Accertamenti</w:t>
            </w:r>
          </w:p>
        </w:tc>
        <w:tc>
          <w:tcPr>
            <w:tcW w:w="2095" w:type="dxa"/>
            <w:vAlign w:val="center"/>
          </w:tcPr>
          <w:p w14:paraId="5A883F72"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2.8.1 Nuovo Accertamento</w:t>
            </w:r>
          </w:p>
        </w:tc>
        <w:tc>
          <w:tcPr>
            <w:tcW w:w="825" w:type="dxa"/>
            <w:vMerge w:val="restart"/>
            <w:vAlign w:val="center"/>
          </w:tcPr>
          <w:p w14:paraId="37F6F133"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001</w:t>
            </w:r>
          </w:p>
        </w:tc>
        <w:tc>
          <w:tcPr>
            <w:tcW w:w="870" w:type="dxa"/>
            <w:vMerge w:val="restart"/>
            <w:vAlign w:val="center"/>
          </w:tcPr>
          <w:p w14:paraId="179003E0"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MyPivot</w:t>
            </w:r>
          </w:p>
        </w:tc>
        <w:tc>
          <w:tcPr>
            <w:tcW w:w="2320" w:type="dxa"/>
            <w:vAlign w:val="center"/>
          </w:tcPr>
          <w:p w14:paraId="0AF173C2"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Nuovo Accertamento</w:t>
            </w:r>
          </w:p>
        </w:tc>
        <w:tc>
          <w:tcPr>
            <w:tcW w:w="2018" w:type="dxa"/>
            <w:vAlign w:val="center"/>
          </w:tcPr>
          <w:p w14:paraId="6BF2829C"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TC_ACCERTAMENTI_01</w:t>
            </w:r>
          </w:p>
        </w:tc>
        <w:tc>
          <w:tcPr>
            <w:tcW w:w="620" w:type="dxa"/>
            <w:vAlign w:val="center"/>
          </w:tcPr>
          <w:p w14:paraId="51899029" w14:textId="77777777" w:rsidR="00567B83" w:rsidRPr="0076495E" w:rsidRDefault="00567B83" w:rsidP="001A6B3D">
            <w:pPr>
              <w:jc w:val="center"/>
              <w:rPr>
                <w:rFonts w:asciiTheme="minorHAnsi" w:hAnsiTheme="minorHAnsi" w:cstheme="minorHAnsi"/>
                <w:sz w:val="16"/>
                <w:szCs w:val="16"/>
              </w:rPr>
            </w:pPr>
          </w:p>
        </w:tc>
      </w:tr>
      <w:tr w:rsidR="00567B83" w:rsidRPr="0076495E" w14:paraId="5A1CBC11"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46016062" w14:textId="77777777" w:rsidR="00567B83" w:rsidRPr="0076495E" w:rsidRDefault="00567B83" w:rsidP="001A6B3D">
            <w:pPr>
              <w:rPr>
                <w:rFonts w:cstheme="minorHAnsi"/>
                <w:sz w:val="16"/>
                <w:szCs w:val="16"/>
              </w:rPr>
            </w:pPr>
          </w:p>
        </w:tc>
        <w:tc>
          <w:tcPr>
            <w:tcW w:w="2095" w:type="dxa"/>
            <w:vAlign w:val="center"/>
          </w:tcPr>
          <w:p w14:paraId="3DDB74FB"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2.8.2 Ricerca Accertamenti</w:t>
            </w:r>
          </w:p>
        </w:tc>
        <w:tc>
          <w:tcPr>
            <w:tcW w:w="825" w:type="dxa"/>
            <w:vMerge/>
            <w:vAlign w:val="center"/>
          </w:tcPr>
          <w:p w14:paraId="272391CF"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1A9D76C3" w14:textId="77777777" w:rsidR="00567B83" w:rsidRPr="0076495E" w:rsidRDefault="00567B83" w:rsidP="001A6B3D">
            <w:pPr>
              <w:rPr>
                <w:rFonts w:asciiTheme="minorHAnsi" w:hAnsiTheme="minorHAnsi" w:cstheme="minorHAnsi"/>
                <w:sz w:val="16"/>
                <w:szCs w:val="16"/>
              </w:rPr>
            </w:pPr>
          </w:p>
        </w:tc>
        <w:tc>
          <w:tcPr>
            <w:tcW w:w="2320" w:type="dxa"/>
            <w:vAlign w:val="center"/>
          </w:tcPr>
          <w:p w14:paraId="25E1D209"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Ricerca Accertamenti</w:t>
            </w:r>
          </w:p>
        </w:tc>
        <w:tc>
          <w:tcPr>
            <w:tcW w:w="2018" w:type="dxa"/>
            <w:vAlign w:val="center"/>
          </w:tcPr>
          <w:p w14:paraId="634369C6"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TC_ACCERTAMENTI_02</w:t>
            </w:r>
          </w:p>
        </w:tc>
        <w:tc>
          <w:tcPr>
            <w:tcW w:w="620" w:type="dxa"/>
            <w:vAlign w:val="center"/>
          </w:tcPr>
          <w:p w14:paraId="2C3DCE36" w14:textId="77777777" w:rsidR="00567B83" w:rsidRPr="0076495E" w:rsidRDefault="00567B83" w:rsidP="001A6B3D">
            <w:pPr>
              <w:jc w:val="center"/>
              <w:rPr>
                <w:rFonts w:asciiTheme="minorHAnsi" w:hAnsiTheme="minorHAnsi" w:cstheme="minorHAnsi"/>
                <w:sz w:val="16"/>
                <w:szCs w:val="16"/>
              </w:rPr>
            </w:pPr>
          </w:p>
        </w:tc>
      </w:tr>
      <w:tr w:rsidR="00567B83" w:rsidRPr="0076495E" w14:paraId="444F2EE6" w14:textId="77777777" w:rsidTr="00567B83">
        <w:trPr>
          <w:trHeight w:val="548"/>
          <w:jc w:val="center"/>
        </w:trPr>
        <w:tc>
          <w:tcPr>
            <w:tcW w:w="1576" w:type="dxa"/>
            <w:vMerge/>
            <w:vAlign w:val="center"/>
          </w:tcPr>
          <w:p w14:paraId="1B67B8D6" w14:textId="77777777" w:rsidR="00567B83" w:rsidRPr="0076495E" w:rsidRDefault="00567B83" w:rsidP="001A6B3D">
            <w:pPr>
              <w:rPr>
                <w:rFonts w:cstheme="minorHAnsi"/>
                <w:sz w:val="16"/>
                <w:szCs w:val="16"/>
              </w:rPr>
            </w:pPr>
          </w:p>
        </w:tc>
        <w:tc>
          <w:tcPr>
            <w:tcW w:w="2095" w:type="dxa"/>
            <w:vAlign w:val="center"/>
          </w:tcPr>
          <w:p w14:paraId="752AA95A"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2.8.3 Visualizza Accertamenti</w:t>
            </w:r>
          </w:p>
        </w:tc>
        <w:tc>
          <w:tcPr>
            <w:tcW w:w="825" w:type="dxa"/>
            <w:vMerge/>
            <w:vAlign w:val="center"/>
          </w:tcPr>
          <w:p w14:paraId="00AFEA12"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77B35820" w14:textId="77777777" w:rsidR="00567B83" w:rsidRPr="0076495E" w:rsidRDefault="00567B83" w:rsidP="001A6B3D">
            <w:pPr>
              <w:rPr>
                <w:rFonts w:asciiTheme="minorHAnsi" w:hAnsiTheme="minorHAnsi" w:cstheme="minorHAnsi"/>
                <w:sz w:val="16"/>
                <w:szCs w:val="16"/>
              </w:rPr>
            </w:pPr>
          </w:p>
        </w:tc>
        <w:tc>
          <w:tcPr>
            <w:tcW w:w="2320" w:type="dxa"/>
            <w:vAlign w:val="center"/>
          </w:tcPr>
          <w:p w14:paraId="3648CE8B"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Visualizza Accertamenti</w:t>
            </w:r>
          </w:p>
        </w:tc>
        <w:tc>
          <w:tcPr>
            <w:tcW w:w="2018" w:type="dxa"/>
            <w:vAlign w:val="center"/>
          </w:tcPr>
          <w:p w14:paraId="222886BC"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TC_ACCERTAMENTI_03</w:t>
            </w:r>
          </w:p>
        </w:tc>
        <w:tc>
          <w:tcPr>
            <w:tcW w:w="620" w:type="dxa"/>
            <w:vAlign w:val="center"/>
          </w:tcPr>
          <w:p w14:paraId="07C5A4C8" w14:textId="77777777" w:rsidR="00567B83" w:rsidRPr="0076495E" w:rsidRDefault="00567B83" w:rsidP="001A6B3D">
            <w:pPr>
              <w:jc w:val="center"/>
              <w:rPr>
                <w:rFonts w:asciiTheme="minorHAnsi" w:hAnsiTheme="minorHAnsi" w:cstheme="minorHAnsi"/>
                <w:sz w:val="16"/>
                <w:szCs w:val="16"/>
              </w:rPr>
            </w:pPr>
          </w:p>
        </w:tc>
      </w:tr>
      <w:tr w:rsidR="00567B83" w:rsidRPr="0076495E" w14:paraId="485D342D"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2CC707C5" w14:textId="77777777" w:rsidR="00567B83" w:rsidRPr="0076495E" w:rsidRDefault="00567B83" w:rsidP="001A6B3D">
            <w:pPr>
              <w:rPr>
                <w:rFonts w:cstheme="minorHAnsi"/>
                <w:sz w:val="16"/>
                <w:szCs w:val="16"/>
              </w:rPr>
            </w:pPr>
          </w:p>
        </w:tc>
        <w:tc>
          <w:tcPr>
            <w:tcW w:w="2095" w:type="dxa"/>
            <w:vAlign w:val="center"/>
          </w:tcPr>
          <w:p w14:paraId="6A81DEB7"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2.8.4 Aggiorna Stato Accertamento</w:t>
            </w:r>
          </w:p>
        </w:tc>
        <w:tc>
          <w:tcPr>
            <w:tcW w:w="825" w:type="dxa"/>
            <w:vMerge/>
            <w:vAlign w:val="center"/>
          </w:tcPr>
          <w:p w14:paraId="1349FDA2"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1893D997" w14:textId="77777777" w:rsidR="00567B83" w:rsidRPr="0076495E" w:rsidRDefault="00567B83" w:rsidP="001A6B3D">
            <w:pPr>
              <w:rPr>
                <w:rFonts w:asciiTheme="minorHAnsi" w:hAnsiTheme="minorHAnsi" w:cstheme="minorHAnsi"/>
                <w:sz w:val="16"/>
                <w:szCs w:val="16"/>
              </w:rPr>
            </w:pPr>
          </w:p>
        </w:tc>
        <w:tc>
          <w:tcPr>
            <w:tcW w:w="2320" w:type="dxa"/>
            <w:vAlign w:val="center"/>
          </w:tcPr>
          <w:p w14:paraId="7B0F2FFF"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Aggiorna Stato Accertamento</w:t>
            </w:r>
          </w:p>
        </w:tc>
        <w:tc>
          <w:tcPr>
            <w:tcW w:w="2018" w:type="dxa"/>
            <w:vAlign w:val="center"/>
          </w:tcPr>
          <w:p w14:paraId="10B1480B"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TC_ACCERTAMENTI_04</w:t>
            </w:r>
          </w:p>
        </w:tc>
        <w:tc>
          <w:tcPr>
            <w:tcW w:w="620" w:type="dxa"/>
            <w:vAlign w:val="center"/>
          </w:tcPr>
          <w:p w14:paraId="7C2591F4" w14:textId="77777777" w:rsidR="00567B83" w:rsidRPr="0076495E" w:rsidRDefault="00567B83" w:rsidP="001A6B3D">
            <w:pPr>
              <w:jc w:val="center"/>
              <w:rPr>
                <w:rFonts w:asciiTheme="minorHAnsi" w:hAnsiTheme="minorHAnsi" w:cstheme="minorHAnsi"/>
                <w:sz w:val="16"/>
                <w:szCs w:val="16"/>
              </w:rPr>
            </w:pPr>
          </w:p>
        </w:tc>
      </w:tr>
      <w:tr w:rsidR="00567B83" w:rsidRPr="0076495E" w14:paraId="14447733" w14:textId="77777777" w:rsidTr="00567B83">
        <w:trPr>
          <w:trHeight w:val="548"/>
          <w:jc w:val="center"/>
        </w:trPr>
        <w:tc>
          <w:tcPr>
            <w:tcW w:w="1576" w:type="dxa"/>
            <w:vMerge/>
            <w:vAlign w:val="center"/>
          </w:tcPr>
          <w:p w14:paraId="3AA789F9" w14:textId="77777777" w:rsidR="00567B83" w:rsidRPr="0076495E" w:rsidRDefault="00567B83" w:rsidP="001A6B3D">
            <w:pPr>
              <w:rPr>
                <w:rFonts w:cstheme="minorHAnsi"/>
                <w:sz w:val="16"/>
                <w:szCs w:val="16"/>
              </w:rPr>
            </w:pPr>
          </w:p>
        </w:tc>
        <w:tc>
          <w:tcPr>
            <w:tcW w:w="2095" w:type="dxa"/>
            <w:vAlign w:val="center"/>
          </w:tcPr>
          <w:p w14:paraId="4864F750"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2.8.5 Dettaglio Capitoli di un Pagamenti in Accertamento</w:t>
            </w:r>
          </w:p>
        </w:tc>
        <w:tc>
          <w:tcPr>
            <w:tcW w:w="825" w:type="dxa"/>
            <w:vMerge/>
            <w:vAlign w:val="center"/>
          </w:tcPr>
          <w:p w14:paraId="64709A71"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4EE1CDD9" w14:textId="77777777" w:rsidR="00567B83" w:rsidRPr="0076495E" w:rsidRDefault="00567B83" w:rsidP="001A6B3D">
            <w:pPr>
              <w:rPr>
                <w:rFonts w:asciiTheme="minorHAnsi" w:hAnsiTheme="minorHAnsi" w:cstheme="minorHAnsi"/>
                <w:sz w:val="16"/>
                <w:szCs w:val="16"/>
              </w:rPr>
            </w:pPr>
          </w:p>
        </w:tc>
        <w:tc>
          <w:tcPr>
            <w:tcW w:w="2320" w:type="dxa"/>
            <w:vAlign w:val="center"/>
          </w:tcPr>
          <w:p w14:paraId="47A2CDC8"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Dettaglio Capitoli di un Pagamenti in Accertamento</w:t>
            </w:r>
          </w:p>
        </w:tc>
        <w:tc>
          <w:tcPr>
            <w:tcW w:w="2018" w:type="dxa"/>
            <w:vAlign w:val="center"/>
          </w:tcPr>
          <w:p w14:paraId="4BBD443A"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TC_ACCERTAMENTI_05</w:t>
            </w:r>
          </w:p>
        </w:tc>
        <w:tc>
          <w:tcPr>
            <w:tcW w:w="620" w:type="dxa"/>
            <w:vAlign w:val="center"/>
          </w:tcPr>
          <w:p w14:paraId="36EF455B" w14:textId="77777777" w:rsidR="00567B83" w:rsidRPr="0076495E" w:rsidRDefault="00567B83" w:rsidP="001A6B3D">
            <w:pPr>
              <w:jc w:val="center"/>
              <w:rPr>
                <w:rFonts w:asciiTheme="minorHAnsi" w:hAnsiTheme="minorHAnsi" w:cstheme="minorHAnsi"/>
                <w:sz w:val="16"/>
                <w:szCs w:val="16"/>
              </w:rPr>
            </w:pPr>
          </w:p>
        </w:tc>
      </w:tr>
      <w:tr w:rsidR="00567B83" w:rsidRPr="0076495E" w14:paraId="5DE41554"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219D896A" w14:textId="77777777" w:rsidR="00567B83" w:rsidRPr="0076495E" w:rsidRDefault="00567B83" w:rsidP="001A6B3D">
            <w:pPr>
              <w:rPr>
                <w:rFonts w:cstheme="minorHAnsi"/>
                <w:sz w:val="16"/>
                <w:szCs w:val="16"/>
              </w:rPr>
            </w:pPr>
          </w:p>
        </w:tc>
        <w:tc>
          <w:tcPr>
            <w:tcW w:w="2095" w:type="dxa"/>
            <w:vAlign w:val="center"/>
          </w:tcPr>
          <w:p w14:paraId="33AD6F97"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2.8.6 Modifica Accertamento: Elenco Pagamenti da poter aggiungere</w:t>
            </w:r>
          </w:p>
        </w:tc>
        <w:tc>
          <w:tcPr>
            <w:tcW w:w="825" w:type="dxa"/>
            <w:vMerge/>
            <w:vAlign w:val="center"/>
          </w:tcPr>
          <w:p w14:paraId="1F9EC3A8"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28C4C8AB" w14:textId="77777777" w:rsidR="00567B83" w:rsidRPr="0076495E" w:rsidRDefault="00567B83" w:rsidP="001A6B3D">
            <w:pPr>
              <w:rPr>
                <w:rFonts w:asciiTheme="minorHAnsi" w:hAnsiTheme="minorHAnsi" w:cstheme="minorHAnsi"/>
                <w:sz w:val="16"/>
                <w:szCs w:val="16"/>
              </w:rPr>
            </w:pPr>
          </w:p>
        </w:tc>
        <w:tc>
          <w:tcPr>
            <w:tcW w:w="2320" w:type="dxa"/>
            <w:vAlign w:val="center"/>
          </w:tcPr>
          <w:p w14:paraId="20530A49"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Modifica Accertamento: Elenco Pagamenti da poter aggiungere</w:t>
            </w:r>
          </w:p>
        </w:tc>
        <w:tc>
          <w:tcPr>
            <w:tcW w:w="2018" w:type="dxa"/>
            <w:vAlign w:val="center"/>
          </w:tcPr>
          <w:p w14:paraId="2CBE54E8"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TC_ACCERTAMENTI_06</w:t>
            </w:r>
          </w:p>
        </w:tc>
        <w:tc>
          <w:tcPr>
            <w:tcW w:w="620" w:type="dxa"/>
            <w:vAlign w:val="center"/>
          </w:tcPr>
          <w:p w14:paraId="1CCC1F93" w14:textId="77777777" w:rsidR="00567B83" w:rsidRPr="0076495E" w:rsidRDefault="00567B83" w:rsidP="001A6B3D">
            <w:pPr>
              <w:jc w:val="center"/>
              <w:rPr>
                <w:rFonts w:asciiTheme="minorHAnsi" w:hAnsiTheme="minorHAnsi" w:cstheme="minorHAnsi"/>
                <w:sz w:val="16"/>
                <w:szCs w:val="16"/>
              </w:rPr>
            </w:pPr>
          </w:p>
        </w:tc>
      </w:tr>
      <w:tr w:rsidR="00567B83" w:rsidRPr="0076495E" w14:paraId="2476FD64" w14:textId="77777777" w:rsidTr="00567B83">
        <w:trPr>
          <w:trHeight w:val="548"/>
          <w:jc w:val="center"/>
        </w:trPr>
        <w:tc>
          <w:tcPr>
            <w:tcW w:w="1576" w:type="dxa"/>
            <w:vMerge/>
            <w:vAlign w:val="center"/>
          </w:tcPr>
          <w:p w14:paraId="121329EF" w14:textId="77777777" w:rsidR="00567B83" w:rsidRPr="0076495E" w:rsidRDefault="00567B83" w:rsidP="001A6B3D">
            <w:pPr>
              <w:rPr>
                <w:rFonts w:cstheme="minorHAnsi"/>
                <w:sz w:val="16"/>
                <w:szCs w:val="16"/>
              </w:rPr>
            </w:pPr>
          </w:p>
        </w:tc>
        <w:tc>
          <w:tcPr>
            <w:tcW w:w="2095" w:type="dxa"/>
            <w:vAlign w:val="center"/>
          </w:tcPr>
          <w:p w14:paraId="043C7751"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2.8.7 Modifica Accertamento: Aggiungi Pagamenti</w:t>
            </w:r>
          </w:p>
        </w:tc>
        <w:tc>
          <w:tcPr>
            <w:tcW w:w="825" w:type="dxa"/>
            <w:vMerge/>
            <w:vAlign w:val="center"/>
          </w:tcPr>
          <w:p w14:paraId="1EBA0877"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61E36CE2" w14:textId="77777777" w:rsidR="00567B83" w:rsidRPr="0076495E" w:rsidRDefault="00567B83" w:rsidP="001A6B3D">
            <w:pPr>
              <w:rPr>
                <w:rFonts w:asciiTheme="minorHAnsi" w:hAnsiTheme="minorHAnsi" w:cstheme="minorHAnsi"/>
                <w:sz w:val="16"/>
                <w:szCs w:val="16"/>
              </w:rPr>
            </w:pPr>
          </w:p>
        </w:tc>
        <w:tc>
          <w:tcPr>
            <w:tcW w:w="2320" w:type="dxa"/>
            <w:vAlign w:val="center"/>
          </w:tcPr>
          <w:p w14:paraId="6CD50805"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Modifica Accertamento: Aggiungi Pagamenti</w:t>
            </w:r>
          </w:p>
        </w:tc>
        <w:tc>
          <w:tcPr>
            <w:tcW w:w="2018" w:type="dxa"/>
            <w:vAlign w:val="center"/>
          </w:tcPr>
          <w:p w14:paraId="43A19390"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TC_ACCERTAMENTI_07</w:t>
            </w:r>
          </w:p>
        </w:tc>
        <w:tc>
          <w:tcPr>
            <w:tcW w:w="620" w:type="dxa"/>
            <w:vAlign w:val="center"/>
          </w:tcPr>
          <w:p w14:paraId="28A6DCF2" w14:textId="77777777" w:rsidR="00567B83" w:rsidRPr="0076495E" w:rsidRDefault="00567B83" w:rsidP="001A6B3D">
            <w:pPr>
              <w:jc w:val="center"/>
              <w:rPr>
                <w:rFonts w:asciiTheme="minorHAnsi" w:hAnsiTheme="minorHAnsi" w:cstheme="minorHAnsi"/>
                <w:sz w:val="16"/>
                <w:szCs w:val="16"/>
              </w:rPr>
            </w:pPr>
          </w:p>
        </w:tc>
      </w:tr>
      <w:tr w:rsidR="00567B83" w:rsidRPr="0076495E" w14:paraId="1ACCB5AD"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03E3B821" w14:textId="77777777" w:rsidR="00567B83" w:rsidRPr="0076495E" w:rsidRDefault="00567B83" w:rsidP="001A6B3D">
            <w:pPr>
              <w:rPr>
                <w:rFonts w:cstheme="minorHAnsi"/>
                <w:sz w:val="16"/>
                <w:szCs w:val="16"/>
              </w:rPr>
            </w:pPr>
          </w:p>
        </w:tc>
        <w:tc>
          <w:tcPr>
            <w:tcW w:w="2095" w:type="dxa"/>
            <w:vAlign w:val="center"/>
          </w:tcPr>
          <w:p w14:paraId="521B7273"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2.8.8 Modifica Accertamento: Elenco Pagamenti da poter rimuovere</w:t>
            </w:r>
          </w:p>
        </w:tc>
        <w:tc>
          <w:tcPr>
            <w:tcW w:w="825" w:type="dxa"/>
            <w:vMerge/>
            <w:vAlign w:val="center"/>
          </w:tcPr>
          <w:p w14:paraId="020282EB"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35651C62" w14:textId="77777777" w:rsidR="00567B83" w:rsidRPr="0076495E" w:rsidRDefault="00567B83" w:rsidP="001A6B3D">
            <w:pPr>
              <w:rPr>
                <w:rFonts w:asciiTheme="minorHAnsi" w:hAnsiTheme="minorHAnsi" w:cstheme="minorHAnsi"/>
                <w:sz w:val="16"/>
                <w:szCs w:val="16"/>
              </w:rPr>
            </w:pPr>
          </w:p>
        </w:tc>
        <w:tc>
          <w:tcPr>
            <w:tcW w:w="2320" w:type="dxa"/>
            <w:vAlign w:val="center"/>
          </w:tcPr>
          <w:p w14:paraId="02FE9920"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Modifica Accertamento: Elenco Pagamenti da poter rimuovere</w:t>
            </w:r>
          </w:p>
        </w:tc>
        <w:tc>
          <w:tcPr>
            <w:tcW w:w="2018" w:type="dxa"/>
            <w:vAlign w:val="center"/>
          </w:tcPr>
          <w:p w14:paraId="7C45099C"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TC_ACCERTAMENTI_08</w:t>
            </w:r>
          </w:p>
        </w:tc>
        <w:tc>
          <w:tcPr>
            <w:tcW w:w="620" w:type="dxa"/>
            <w:vAlign w:val="center"/>
          </w:tcPr>
          <w:p w14:paraId="7F8E8D39" w14:textId="77777777" w:rsidR="00567B83" w:rsidRPr="0076495E" w:rsidRDefault="00567B83" w:rsidP="001A6B3D">
            <w:pPr>
              <w:jc w:val="center"/>
              <w:rPr>
                <w:rFonts w:asciiTheme="minorHAnsi" w:hAnsiTheme="minorHAnsi" w:cstheme="minorHAnsi"/>
                <w:sz w:val="16"/>
                <w:szCs w:val="16"/>
              </w:rPr>
            </w:pPr>
          </w:p>
        </w:tc>
      </w:tr>
      <w:tr w:rsidR="00567B83" w:rsidRPr="0076495E" w14:paraId="1DDD88AB" w14:textId="77777777" w:rsidTr="00567B83">
        <w:trPr>
          <w:trHeight w:val="548"/>
          <w:jc w:val="center"/>
        </w:trPr>
        <w:tc>
          <w:tcPr>
            <w:tcW w:w="1576" w:type="dxa"/>
            <w:vMerge/>
            <w:vAlign w:val="center"/>
          </w:tcPr>
          <w:p w14:paraId="3A626BF7" w14:textId="77777777" w:rsidR="00567B83" w:rsidRPr="0076495E" w:rsidRDefault="00567B83" w:rsidP="001A6B3D">
            <w:pPr>
              <w:rPr>
                <w:rFonts w:cstheme="minorHAnsi"/>
                <w:sz w:val="16"/>
                <w:szCs w:val="16"/>
              </w:rPr>
            </w:pPr>
          </w:p>
        </w:tc>
        <w:tc>
          <w:tcPr>
            <w:tcW w:w="2095" w:type="dxa"/>
            <w:vAlign w:val="center"/>
          </w:tcPr>
          <w:p w14:paraId="6CD4AC75"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2.8.9 Modifica Accertamento: Rimuovi Pagamenti</w:t>
            </w:r>
          </w:p>
        </w:tc>
        <w:tc>
          <w:tcPr>
            <w:tcW w:w="825" w:type="dxa"/>
            <w:vMerge/>
            <w:vAlign w:val="center"/>
          </w:tcPr>
          <w:p w14:paraId="35E8FA84"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45DF7717" w14:textId="77777777" w:rsidR="00567B83" w:rsidRPr="0076495E" w:rsidRDefault="00567B83" w:rsidP="001A6B3D">
            <w:pPr>
              <w:rPr>
                <w:rFonts w:asciiTheme="minorHAnsi" w:hAnsiTheme="minorHAnsi" w:cstheme="minorHAnsi"/>
                <w:sz w:val="16"/>
                <w:szCs w:val="16"/>
              </w:rPr>
            </w:pPr>
          </w:p>
        </w:tc>
        <w:tc>
          <w:tcPr>
            <w:tcW w:w="2320" w:type="dxa"/>
            <w:vAlign w:val="center"/>
          </w:tcPr>
          <w:p w14:paraId="28E87EBB"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Modifica Accertamento: Rimuovi Pagamenti</w:t>
            </w:r>
          </w:p>
        </w:tc>
        <w:tc>
          <w:tcPr>
            <w:tcW w:w="2018" w:type="dxa"/>
            <w:vAlign w:val="center"/>
          </w:tcPr>
          <w:p w14:paraId="7A528972"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TC_ACCERTAMENTI_09</w:t>
            </w:r>
          </w:p>
        </w:tc>
        <w:tc>
          <w:tcPr>
            <w:tcW w:w="620" w:type="dxa"/>
            <w:vAlign w:val="center"/>
          </w:tcPr>
          <w:p w14:paraId="4B6FDF7D" w14:textId="77777777" w:rsidR="00567B83" w:rsidRPr="0076495E" w:rsidRDefault="00567B83" w:rsidP="001A6B3D">
            <w:pPr>
              <w:jc w:val="center"/>
              <w:rPr>
                <w:rFonts w:asciiTheme="minorHAnsi" w:hAnsiTheme="minorHAnsi" w:cstheme="minorHAnsi"/>
                <w:sz w:val="16"/>
                <w:szCs w:val="16"/>
              </w:rPr>
            </w:pPr>
          </w:p>
        </w:tc>
      </w:tr>
      <w:tr w:rsidR="00567B83" w:rsidRPr="0076495E" w14:paraId="6E2FA281"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56D0BBD2" w14:textId="77777777" w:rsidR="00567B83" w:rsidRPr="0076495E" w:rsidRDefault="00567B83" w:rsidP="001A6B3D">
            <w:pPr>
              <w:rPr>
                <w:rFonts w:cstheme="minorHAnsi"/>
                <w:sz w:val="16"/>
                <w:szCs w:val="16"/>
              </w:rPr>
            </w:pPr>
          </w:p>
        </w:tc>
        <w:tc>
          <w:tcPr>
            <w:tcW w:w="2095" w:type="dxa"/>
            <w:vAlign w:val="center"/>
          </w:tcPr>
          <w:p w14:paraId="20C24DDE"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2.8.1 Nuovo Accertamento</w:t>
            </w:r>
          </w:p>
        </w:tc>
        <w:tc>
          <w:tcPr>
            <w:tcW w:w="825" w:type="dxa"/>
            <w:vMerge/>
            <w:vAlign w:val="center"/>
          </w:tcPr>
          <w:p w14:paraId="59320AAC"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6FD05E32" w14:textId="77777777" w:rsidR="00567B83" w:rsidRPr="0076495E" w:rsidRDefault="00567B83" w:rsidP="001A6B3D">
            <w:pPr>
              <w:rPr>
                <w:rFonts w:asciiTheme="minorHAnsi" w:hAnsiTheme="minorHAnsi" w:cstheme="minorHAnsi"/>
                <w:sz w:val="16"/>
                <w:szCs w:val="16"/>
              </w:rPr>
            </w:pPr>
          </w:p>
        </w:tc>
        <w:tc>
          <w:tcPr>
            <w:tcW w:w="2320" w:type="dxa"/>
            <w:vAlign w:val="center"/>
          </w:tcPr>
          <w:p w14:paraId="27BA8BB7"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Elenco Stati Accertamenti</w:t>
            </w:r>
          </w:p>
        </w:tc>
        <w:tc>
          <w:tcPr>
            <w:tcW w:w="2018" w:type="dxa"/>
            <w:vAlign w:val="center"/>
          </w:tcPr>
          <w:p w14:paraId="3A8EC685"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TC_ACCERTAMENTI_10</w:t>
            </w:r>
          </w:p>
        </w:tc>
        <w:tc>
          <w:tcPr>
            <w:tcW w:w="620" w:type="dxa"/>
            <w:vAlign w:val="center"/>
          </w:tcPr>
          <w:p w14:paraId="1262AA65" w14:textId="77777777" w:rsidR="00567B83" w:rsidRPr="0076495E" w:rsidRDefault="00567B83" w:rsidP="001A6B3D">
            <w:pPr>
              <w:jc w:val="center"/>
              <w:rPr>
                <w:rFonts w:asciiTheme="minorHAnsi" w:hAnsiTheme="minorHAnsi" w:cstheme="minorHAnsi"/>
                <w:sz w:val="16"/>
                <w:szCs w:val="16"/>
              </w:rPr>
            </w:pPr>
          </w:p>
        </w:tc>
      </w:tr>
      <w:tr w:rsidR="00567B83" w:rsidRPr="0076495E" w14:paraId="20649F92" w14:textId="77777777" w:rsidTr="00567B83">
        <w:trPr>
          <w:trHeight w:val="548"/>
          <w:jc w:val="center"/>
        </w:trPr>
        <w:tc>
          <w:tcPr>
            <w:tcW w:w="1576" w:type="dxa"/>
            <w:vMerge w:val="restart"/>
            <w:vAlign w:val="center"/>
          </w:tcPr>
          <w:p w14:paraId="347A2972"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Capitoli</w:t>
            </w:r>
          </w:p>
        </w:tc>
        <w:tc>
          <w:tcPr>
            <w:tcW w:w="2095" w:type="dxa"/>
            <w:vAlign w:val="center"/>
          </w:tcPr>
          <w:p w14:paraId="4D94DA8C"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2.9.1 Ricerca Capitoli</w:t>
            </w:r>
          </w:p>
        </w:tc>
        <w:tc>
          <w:tcPr>
            <w:tcW w:w="825" w:type="dxa"/>
            <w:vMerge w:val="restart"/>
            <w:vAlign w:val="center"/>
          </w:tcPr>
          <w:p w14:paraId="6291086C"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001</w:t>
            </w:r>
          </w:p>
        </w:tc>
        <w:tc>
          <w:tcPr>
            <w:tcW w:w="870" w:type="dxa"/>
            <w:vMerge w:val="restart"/>
            <w:vAlign w:val="center"/>
          </w:tcPr>
          <w:p w14:paraId="70FCEFB9"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MyPivot</w:t>
            </w:r>
          </w:p>
        </w:tc>
        <w:tc>
          <w:tcPr>
            <w:tcW w:w="2320" w:type="dxa"/>
            <w:vAlign w:val="center"/>
          </w:tcPr>
          <w:p w14:paraId="328579E7"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Ricerca Capitoli</w:t>
            </w:r>
          </w:p>
        </w:tc>
        <w:tc>
          <w:tcPr>
            <w:tcW w:w="2018" w:type="dxa"/>
            <w:vAlign w:val="center"/>
          </w:tcPr>
          <w:p w14:paraId="45A269C3"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TC_CAPITOLI_01</w:t>
            </w:r>
          </w:p>
        </w:tc>
        <w:tc>
          <w:tcPr>
            <w:tcW w:w="620" w:type="dxa"/>
            <w:vAlign w:val="center"/>
          </w:tcPr>
          <w:p w14:paraId="02C02553" w14:textId="77777777" w:rsidR="00567B83" w:rsidRPr="0076495E" w:rsidRDefault="00567B83" w:rsidP="001A6B3D">
            <w:pPr>
              <w:jc w:val="center"/>
              <w:rPr>
                <w:rFonts w:asciiTheme="minorHAnsi" w:hAnsiTheme="minorHAnsi" w:cstheme="minorHAnsi"/>
                <w:sz w:val="16"/>
                <w:szCs w:val="16"/>
              </w:rPr>
            </w:pPr>
          </w:p>
        </w:tc>
      </w:tr>
      <w:tr w:rsidR="00567B83" w:rsidRPr="0076495E" w14:paraId="5E77BB26"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4F4A6348" w14:textId="77777777" w:rsidR="00567B83" w:rsidRPr="0076495E" w:rsidRDefault="00567B83" w:rsidP="001A6B3D">
            <w:pPr>
              <w:rPr>
                <w:rFonts w:cstheme="minorHAnsi"/>
                <w:sz w:val="16"/>
                <w:szCs w:val="16"/>
              </w:rPr>
            </w:pPr>
          </w:p>
        </w:tc>
        <w:tc>
          <w:tcPr>
            <w:tcW w:w="2095" w:type="dxa"/>
            <w:vAlign w:val="center"/>
          </w:tcPr>
          <w:p w14:paraId="73CF9752"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2.9.2 Nuovo Capitolo</w:t>
            </w:r>
          </w:p>
        </w:tc>
        <w:tc>
          <w:tcPr>
            <w:tcW w:w="825" w:type="dxa"/>
            <w:vMerge/>
            <w:vAlign w:val="center"/>
          </w:tcPr>
          <w:p w14:paraId="7DED20A4"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0D0A3D86" w14:textId="77777777" w:rsidR="00567B83" w:rsidRPr="0076495E" w:rsidRDefault="00567B83" w:rsidP="001A6B3D">
            <w:pPr>
              <w:rPr>
                <w:rFonts w:asciiTheme="minorHAnsi" w:hAnsiTheme="minorHAnsi" w:cstheme="minorHAnsi"/>
                <w:sz w:val="16"/>
                <w:szCs w:val="16"/>
              </w:rPr>
            </w:pPr>
          </w:p>
        </w:tc>
        <w:tc>
          <w:tcPr>
            <w:tcW w:w="2320" w:type="dxa"/>
            <w:vAlign w:val="center"/>
          </w:tcPr>
          <w:p w14:paraId="5CE70097"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Nuovo Capitolo</w:t>
            </w:r>
          </w:p>
        </w:tc>
        <w:tc>
          <w:tcPr>
            <w:tcW w:w="2018" w:type="dxa"/>
            <w:vAlign w:val="center"/>
          </w:tcPr>
          <w:p w14:paraId="250E8290"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TC_CAPITOLI_02</w:t>
            </w:r>
          </w:p>
        </w:tc>
        <w:tc>
          <w:tcPr>
            <w:tcW w:w="620" w:type="dxa"/>
            <w:vAlign w:val="center"/>
          </w:tcPr>
          <w:p w14:paraId="38B3A2C2" w14:textId="77777777" w:rsidR="00567B83" w:rsidRPr="0076495E" w:rsidRDefault="00567B83" w:rsidP="001A6B3D">
            <w:pPr>
              <w:jc w:val="center"/>
              <w:rPr>
                <w:rFonts w:asciiTheme="minorHAnsi" w:hAnsiTheme="minorHAnsi" w:cstheme="minorHAnsi"/>
                <w:sz w:val="16"/>
                <w:szCs w:val="16"/>
              </w:rPr>
            </w:pPr>
          </w:p>
        </w:tc>
      </w:tr>
      <w:tr w:rsidR="00567B83" w:rsidRPr="0076495E" w14:paraId="79CA20FD" w14:textId="77777777" w:rsidTr="00567B83">
        <w:trPr>
          <w:trHeight w:val="548"/>
          <w:jc w:val="center"/>
        </w:trPr>
        <w:tc>
          <w:tcPr>
            <w:tcW w:w="1576" w:type="dxa"/>
            <w:vMerge/>
            <w:vAlign w:val="center"/>
          </w:tcPr>
          <w:p w14:paraId="3253965E" w14:textId="77777777" w:rsidR="00567B83" w:rsidRPr="0076495E" w:rsidRDefault="00567B83" w:rsidP="001A6B3D">
            <w:pPr>
              <w:rPr>
                <w:rFonts w:cstheme="minorHAnsi"/>
                <w:sz w:val="16"/>
                <w:szCs w:val="16"/>
              </w:rPr>
            </w:pPr>
          </w:p>
        </w:tc>
        <w:tc>
          <w:tcPr>
            <w:tcW w:w="2095" w:type="dxa"/>
            <w:vAlign w:val="center"/>
          </w:tcPr>
          <w:p w14:paraId="4BBC6DC3"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2.9.3 Dettaglio Capitolo</w:t>
            </w:r>
          </w:p>
        </w:tc>
        <w:tc>
          <w:tcPr>
            <w:tcW w:w="825" w:type="dxa"/>
            <w:vMerge/>
            <w:vAlign w:val="center"/>
          </w:tcPr>
          <w:p w14:paraId="16CBB4F9"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1FEA73D9" w14:textId="77777777" w:rsidR="00567B83" w:rsidRPr="0076495E" w:rsidRDefault="00567B83" w:rsidP="001A6B3D">
            <w:pPr>
              <w:rPr>
                <w:rFonts w:asciiTheme="minorHAnsi" w:hAnsiTheme="minorHAnsi" w:cstheme="minorHAnsi"/>
                <w:sz w:val="16"/>
                <w:szCs w:val="16"/>
              </w:rPr>
            </w:pPr>
          </w:p>
        </w:tc>
        <w:tc>
          <w:tcPr>
            <w:tcW w:w="2320" w:type="dxa"/>
            <w:vAlign w:val="center"/>
          </w:tcPr>
          <w:p w14:paraId="006B18F0"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Dettaglio Capitolo</w:t>
            </w:r>
          </w:p>
        </w:tc>
        <w:tc>
          <w:tcPr>
            <w:tcW w:w="2018" w:type="dxa"/>
            <w:vAlign w:val="center"/>
          </w:tcPr>
          <w:p w14:paraId="27A85F25"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TC_CAPITOLI_03</w:t>
            </w:r>
          </w:p>
        </w:tc>
        <w:tc>
          <w:tcPr>
            <w:tcW w:w="620" w:type="dxa"/>
            <w:vAlign w:val="center"/>
          </w:tcPr>
          <w:p w14:paraId="0156CB83" w14:textId="77777777" w:rsidR="00567B83" w:rsidRPr="0076495E" w:rsidRDefault="00567B83" w:rsidP="001A6B3D">
            <w:pPr>
              <w:jc w:val="center"/>
              <w:rPr>
                <w:rFonts w:asciiTheme="minorHAnsi" w:hAnsiTheme="minorHAnsi" w:cstheme="minorHAnsi"/>
                <w:sz w:val="16"/>
                <w:szCs w:val="16"/>
              </w:rPr>
            </w:pPr>
          </w:p>
        </w:tc>
      </w:tr>
      <w:tr w:rsidR="00567B83" w:rsidRPr="0076495E" w14:paraId="4785AAD2"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5A607B8A" w14:textId="77777777" w:rsidR="00567B83" w:rsidRPr="0076495E" w:rsidRDefault="00567B83" w:rsidP="001A6B3D">
            <w:pPr>
              <w:rPr>
                <w:rFonts w:cstheme="minorHAnsi"/>
                <w:sz w:val="16"/>
                <w:szCs w:val="16"/>
              </w:rPr>
            </w:pPr>
          </w:p>
        </w:tc>
        <w:tc>
          <w:tcPr>
            <w:tcW w:w="2095" w:type="dxa"/>
            <w:vAlign w:val="center"/>
          </w:tcPr>
          <w:p w14:paraId="427040DD"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2.9.4 Modifica Capitolo</w:t>
            </w:r>
          </w:p>
        </w:tc>
        <w:tc>
          <w:tcPr>
            <w:tcW w:w="825" w:type="dxa"/>
            <w:vMerge/>
            <w:vAlign w:val="center"/>
          </w:tcPr>
          <w:p w14:paraId="67752F0E"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159B24F3" w14:textId="77777777" w:rsidR="00567B83" w:rsidRPr="0076495E" w:rsidRDefault="00567B83" w:rsidP="001A6B3D">
            <w:pPr>
              <w:rPr>
                <w:rFonts w:asciiTheme="minorHAnsi" w:hAnsiTheme="minorHAnsi" w:cstheme="minorHAnsi"/>
                <w:sz w:val="16"/>
                <w:szCs w:val="16"/>
              </w:rPr>
            </w:pPr>
          </w:p>
        </w:tc>
        <w:tc>
          <w:tcPr>
            <w:tcW w:w="2320" w:type="dxa"/>
            <w:vAlign w:val="center"/>
          </w:tcPr>
          <w:p w14:paraId="7BE5313A"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Modifica Capitolo</w:t>
            </w:r>
          </w:p>
        </w:tc>
        <w:tc>
          <w:tcPr>
            <w:tcW w:w="2018" w:type="dxa"/>
            <w:vAlign w:val="center"/>
          </w:tcPr>
          <w:p w14:paraId="229E6BB1"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TC_CAPITOLI_04</w:t>
            </w:r>
          </w:p>
        </w:tc>
        <w:tc>
          <w:tcPr>
            <w:tcW w:w="620" w:type="dxa"/>
            <w:vAlign w:val="center"/>
          </w:tcPr>
          <w:p w14:paraId="32963540" w14:textId="77777777" w:rsidR="00567B83" w:rsidRPr="0076495E" w:rsidRDefault="00567B83" w:rsidP="001A6B3D">
            <w:pPr>
              <w:jc w:val="center"/>
              <w:rPr>
                <w:rFonts w:asciiTheme="minorHAnsi" w:hAnsiTheme="minorHAnsi" w:cstheme="minorHAnsi"/>
                <w:sz w:val="16"/>
                <w:szCs w:val="16"/>
              </w:rPr>
            </w:pPr>
          </w:p>
        </w:tc>
      </w:tr>
      <w:tr w:rsidR="00567B83" w:rsidRPr="0076495E" w14:paraId="2F2F1A93" w14:textId="77777777" w:rsidTr="00567B83">
        <w:trPr>
          <w:trHeight w:val="548"/>
          <w:jc w:val="center"/>
        </w:trPr>
        <w:tc>
          <w:tcPr>
            <w:tcW w:w="1576" w:type="dxa"/>
            <w:vMerge/>
            <w:vAlign w:val="center"/>
          </w:tcPr>
          <w:p w14:paraId="6DF71A92" w14:textId="77777777" w:rsidR="00567B83" w:rsidRPr="0076495E" w:rsidRDefault="00567B83" w:rsidP="001A6B3D">
            <w:pPr>
              <w:rPr>
                <w:rFonts w:cstheme="minorHAnsi"/>
                <w:sz w:val="16"/>
                <w:szCs w:val="16"/>
              </w:rPr>
            </w:pPr>
          </w:p>
        </w:tc>
        <w:tc>
          <w:tcPr>
            <w:tcW w:w="2095" w:type="dxa"/>
            <w:vAlign w:val="center"/>
          </w:tcPr>
          <w:p w14:paraId="3BC33C8A"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2.9.5 Cancellazione Capitolo</w:t>
            </w:r>
          </w:p>
        </w:tc>
        <w:tc>
          <w:tcPr>
            <w:tcW w:w="825" w:type="dxa"/>
            <w:vMerge/>
            <w:vAlign w:val="center"/>
          </w:tcPr>
          <w:p w14:paraId="4BF64A61"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429059AF" w14:textId="77777777" w:rsidR="00567B83" w:rsidRPr="0076495E" w:rsidRDefault="00567B83" w:rsidP="001A6B3D">
            <w:pPr>
              <w:rPr>
                <w:rFonts w:asciiTheme="minorHAnsi" w:hAnsiTheme="minorHAnsi" w:cstheme="minorHAnsi"/>
                <w:sz w:val="16"/>
                <w:szCs w:val="16"/>
              </w:rPr>
            </w:pPr>
          </w:p>
        </w:tc>
        <w:tc>
          <w:tcPr>
            <w:tcW w:w="2320" w:type="dxa"/>
            <w:vAlign w:val="center"/>
          </w:tcPr>
          <w:p w14:paraId="36CD5E60"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Cancellazione Capitolo</w:t>
            </w:r>
          </w:p>
        </w:tc>
        <w:tc>
          <w:tcPr>
            <w:tcW w:w="2018" w:type="dxa"/>
            <w:vAlign w:val="center"/>
          </w:tcPr>
          <w:p w14:paraId="7FAA4D81"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TC_CAPITOLI_05</w:t>
            </w:r>
          </w:p>
        </w:tc>
        <w:tc>
          <w:tcPr>
            <w:tcW w:w="620" w:type="dxa"/>
            <w:vAlign w:val="center"/>
          </w:tcPr>
          <w:p w14:paraId="436C5CC0" w14:textId="77777777" w:rsidR="00567B83" w:rsidRPr="0076495E" w:rsidRDefault="00567B83" w:rsidP="001A6B3D">
            <w:pPr>
              <w:jc w:val="center"/>
              <w:rPr>
                <w:rFonts w:asciiTheme="minorHAnsi" w:hAnsiTheme="minorHAnsi" w:cstheme="minorHAnsi"/>
                <w:sz w:val="16"/>
                <w:szCs w:val="16"/>
              </w:rPr>
            </w:pPr>
          </w:p>
        </w:tc>
      </w:tr>
      <w:tr w:rsidR="00567B83" w:rsidRPr="0076495E" w14:paraId="257AFDF6"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3D1B57AA" w14:textId="77777777" w:rsidR="00567B83" w:rsidRPr="0076495E" w:rsidRDefault="00567B83" w:rsidP="001A6B3D">
            <w:pPr>
              <w:rPr>
                <w:rFonts w:cstheme="minorHAnsi"/>
                <w:sz w:val="16"/>
                <w:szCs w:val="16"/>
              </w:rPr>
            </w:pPr>
          </w:p>
        </w:tc>
        <w:tc>
          <w:tcPr>
            <w:tcW w:w="2095" w:type="dxa"/>
            <w:vAlign w:val="center"/>
          </w:tcPr>
          <w:p w14:paraId="5CFEDB90"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2.9.6 Import massivo Capitoli</w:t>
            </w:r>
          </w:p>
        </w:tc>
        <w:tc>
          <w:tcPr>
            <w:tcW w:w="825" w:type="dxa"/>
            <w:vMerge/>
            <w:vAlign w:val="center"/>
          </w:tcPr>
          <w:p w14:paraId="383A161A"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276EC7C7" w14:textId="77777777" w:rsidR="00567B83" w:rsidRPr="0076495E" w:rsidRDefault="00567B83" w:rsidP="001A6B3D">
            <w:pPr>
              <w:rPr>
                <w:rFonts w:asciiTheme="minorHAnsi" w:hAnsiTheme="minorHAnsi" w:cstheme="minorHAnsi"/>
                <w:sz w:val="16"/>
                <w:szCs w:val="16"/>
              </w:rPr>
            </w:pPr>
          </w:p>
        </w:tc>
        <w:tc>
          <w:tcPr>
            <w:tcW w:w="2320" w:type="dxa"/>
            <w:vAlign w:val="center"/>
          </w:tcPr>
          <w:p w14:paraId="5FF2D916"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Import massivo Capitoli</w:t>
            </w:r>
          </w:p>
        </w:tc>
        <w:tc>
          <w:tcPr>
            <w:tcW w:w="2018" w:type="dxa"/>
            <w:vAlign w:val="center"/>
          </w:tcPr>
          <w:p w14:paraId="027EF8E3"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TC_CAPITOLI_06</w:t>
            </w:r>
          </w:p>
        </w:tc>
        <w:tc>
          <w:tcPr>
            <w:tcW w:w="620" w:type="dxa"/>
            <w:vAlign w:val="center"/>
          </w:tcPr>
          <w:p w14:paraId="5C1ED269" w14:textId="77777777" w:rsidR="00567B83" w:rsidRPr="0076495E" w:rsidRDefault="00567B83" w:rsidP="001A6B3D">
            <w:pPr>
              <w:jc w:val="center"/>
              <w:rPr>
                <w:rFonts w:asciiTheme="minorHAnsi" w:hAnsiTheme="minorHAnsi" w:cstheme="minorHAnsi"/>
                <w:sz w:val="16"/>
                <w:szCs w:val="16"/>
              </w:rPr>
            </w:pPr>
          </w:p>
        </w:tc>
      </w:tr>
      <w:tr w:rsidR="00567B83" w:rsidRPr="0076495E" w14:paraId="24DDB083" w14:textId="77777777" w:rsidTr="00567B83">
        <w:trPr>
          <w:trHeight w:val="548"/>
          <w:jc w:val="center"/>
        </w:trPr>
        <w:tc>
          <w:tcPr>
            <w:tcW w:w="1576" w:type="dxa"/>
            <w:vMerge/>
            <w:vAlign w:val="center"/>
          </w:tcPr>
          <w:p w14:paraId="7A6D7B7D" w14:textId="77777777" w:rsidR="00567B83" w:rsidRPr="0076495E" w:rsidRDefault="00567B83" w:rsidP="001A6B3D">
            <w:pPr>
              <w:rPr>
                <w:rFonts w:cstheme="minorHAnsi"/>
                <w:sz w:val="16"/>
                <w:szCs w:val="16"/>
              </w:rPr>
            </w:pPr>
          </w:p>
        </w:tc>
        <w:tc>
          <w:tcPr>
            <w:tcW w:w="2095" w:type="dxa"/>
            <w:vAlign w:val="center"/>
          </w:tcPr>
          <w:p w14:paraId="5527624B"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2.9.7 Elenco Uffici</w:t>
            </w:r>
          </w:p>
        </w:tc>
        <w:tc>
          <w:tcPr>
            <w:tcW w:w="825" w:type="dxa"/>
            <w:vMerge/>
            <w:vAlign w:val="center"/>
          </w:tcPr>
          <w:p w14:paraId="62F2C90F"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17184148" w14:textId="77777777" w:rsidR="00567B83" w:rsidRPr="0076495E" w:rsidRDefault="00567B83" w:rsidP="001A6B3D">
            <w:pPr>
              <w:rPr>
                <w:rFonts w:asciiTheme="minorHAnsi" w:hAnsiTheme="minorHAnsi" w:cstheme="minorHAnsi"/>
                <w:sz w:val="16"/>
                <w:szCs w:val="16"/>
              </w:rPr>
            </w:pPr>
          </w:p>
        </w:tc>
        <w:tc>
          <w:tcPr>
            <w:tcW w:w="2320" w:type="dxa"/>
            <w:vAlign w:val="center"/>
          </w:tcPr>
          <w:p w14:paraId="188D322A"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Elenco Uffici</w:t>
            </w:r>
          </w:p>
        </w:tc>
        <w:tc>
          <w:tcPr>
            <w:tcW w:w="2018" w:type="dxa"/>
            <w:vAlign w:val="center"/>
          </w:tcPr>
          <w:p w14:paraId="7BCA21E9"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TC_CAPITOLI_07</w:t>
            </w:r>
          </w:p>
        </w:tc>
        <w:tc>
          <w:tcPr>
            <w:tcW w:w="620" w:type="dxa"/>
            <w:vAlign w:val="center"/>
          </w:tcPr>
          <w:p w14:paraId="1483F1BE" w14:textId="77777777" w:rsidR="00567B83" w:rsidRPr="0076495E" w:rsidRDefault="00567B83" w:rsidP="001A6B3D">
            <w:pPr>
              <w:jc w:val="center"/>
              <w:rPr>
                <w:rFonts w:asciiTheme="minorHAnsi" w:hAnsiTheme="minorHAnsi" w:cstheme="minorHAnsi"/>
                <w:sz w:val="16"/>
                <w:szCs w:val="16"/>
              </w:rPr>
            </w:pPr>
          </w:p>
        </w:tc>
      </w:tr>
      <w:tr w:rsidR="00567B83" w:rsidRPr="0076495E" w14:paraId="43F7960E"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67C944B0" w14:textId="77777777" w:rsidR="00567B83" w:rsidRPr="0076495E" w:rsidRDefault="00567B83" w:rsidP="001A6B3D">
            <w:pPr>
              <w:rPr>
                <w:rFonts w:cstheme="minorHAnsi"/>
                <w:sz w:val="16"/>
                <w:szCs w:val="16"/>
              </w:rPr>
            </w:pPr>
          </w:p>
        </w:tc>
        <w:tc>
          <w:tcPr>
            <w:tcW w:w="2095" w:type="dxa"/>
            <w:vAlign w:val="center"/>
          </w:tcPr>
          <w:p w14:paraId="2F5D0F7F"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2.9.8 Elenco Tipi Dovuto</w:t>
            </w:r>
          </w:p>
        </w:tc>
        <w:tc>
          <w:tcPr>
            <w:tcW w:w="825" w:type="dxa"/>
            <w:vMerge/>
            <w:vAlign w:val="center"/>
          </w:tcPr>
          <w:p w14:paraId="202842C5"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43964BEB" w14:textId="77777777" w:rsidR="00567B83" w:rsidRPr="0076495E" w:rsidRDefault="00567B83" w:rsidP="001A6B3D">
            <w:pPr>
              <w:rPr>
                <w:rFonts w:asciiTheme="minorHAnsi" w:hAnsiTheme="minorHAnsi" w:cstheme="minorHAnsi"/>
                <w:sz w:val="16"/>
                <w:szCs w:val="16"/>
              </w:rPr>
            </w:pPr>
          </w:p>
        </w:tc>
        <w:tc>
          <w:tcPr>
            <w:tcW w:w="2320" w:type="dxa"/>
            <w:vAlign w:val="center"/>
          </w:tcPr>
          <w:p w14:paraId="77EB53BB"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Elenco Tipi Dovuto</w:t>
            </w:r>
          </w:p>
        </w:tc>
        <w:tc>
          <w:tcPr>
            <w:tcW w:w="2018" w:type="dxa"/>
            <w:vAlign w:val="center"/>
          </w:tcPr>
          <w:p w14:paraId="19F81337"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TC_CAPITOLI_08</w:t>
            </w:r>
          </w:p>
        </w:tc>
        <w:tc>
          <w:tcPr>
            <w:tcW w:w="620" w:type="dxa"/>
            <w:vAlign w:val="center"/>
          </w:tcPr>
          <w:p w14:paraId="5D05D635" w14:textId="77777777" w:rsidR="00567B83" w:rsidRPr="0076495E" w:rsidRDefault="00567B83" w:rsidP="001A6B3D">
            <w:pPr>
              <w:jc w:val="center"/>
              <w:rPr>
                <w:rFonts w:asciiTheme="minorHAnsi" w:hAnsiTheme="minorHAnsi" w:cstheme="minorHAnsi"/>
                <w:sz w:val="16"/>
                <w:szCs w:val="16"/>
              </w:rPr>
            </w:pPr>
          </w:p>
        </w:tc>
      </w:tr>
      <w:tr w:rsidR="00567B83" w:rsidRPr="0076495E" w14:paraId="1083879F" w14:textId="77777777" w:rsidTr="00567B83">
        <w:trPr>
          <w:trHeight w:val="548"/>
          <w:jc w:val="center"/>
        </w:trPr>
        <w:tc>
          <w:tcPr>
            <w:tcW w:w="1576" w:type="dxa"/>
            <w:vMerge/>
            <w:vAlign w:val="center"/>
          </w:tcPr>
          <w:p w14:paraId="0C447905" w14:textId="77777777" w:rsidR="00567B83" w:rsidRPr="0076495E" w:rsidRDefault="00567B83" w:rsidP="001A6B3D">
            <w:pPr>
              <w:rPr>
                <w:rFonts w:cstheme="minorHAnsi"/>
                <w:sz w:val="16"/>
                <w:szCs w:val="16"/>
              </w:rPr>
            </w:pPr>
          </w:p>
        </w:tc>
        <w:tc>
          <w:tcPr>
            <w:tcW w:w="2095" w:type="dxa"/>
            <w:vAlign w:val="center"/>
          </w:tcPr>
          <w:p w14:paraId="39E377CE"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2.9.9 Elenco Capitoli</w:t>
            </w:r>
          </w:p>
        </w:tc>
        <w:tc>
          <w:tcPr>
            <w:tcW w:w="825" w:type="dxa"/>
            <w:vMerge/>
            <w:vAlign w:val="center"/>
          </w:tcPr>
          <w:p w14:paraId="6677DC25"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1F456E21" w14:textId="77777777" w:rsidR="00567B83" w:rsidRPr="0076495E" w:rsidRDefault="00567B83" w:rsidP="001A6B3D">
            <w:pPr>
              <w:rPr>
                <w:rFonts w:asciiTheme="minorHAnsi" w:hAnsiTheme="minorHAnsi" w:cstheme="minorHAnsi"/>
                <w:sz w:val="16"/>
                <w:szCs w:val="16"/>
              </w:rPr>
            </w:pPr>
          </w:p>
        </w:tc>
        <w:tc>
          <w:tcPr>
            <w:tcW w:w="2320" w:type="dxa"/>
            <w:vAlign w:val="center"/>
          </w:tcPr>
          <w:p w14:paraId="459EB70A"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Elenco Capitoli</w:t>
            </w:r>
          </w:p>
        </w:tc>
        <w:tc>
          <w:tcPr>
            <w:tcW w:w="2018" w:type="dxa"/>
            <w:vAlign w:val="center"/>
          </w:tcPr>
          <w:p w14:paraId="74E0C64F"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TC_CAPITOLI_09</w:t>
            </w:r>
          </w:p>
        </w:tc>
        <w:tc>
          <w:tcPr>
            <w:tcW w:w="620" w:type="dxa"/>
            <w:vAlign w:val="center"/>
          </w:tcPr>
          <w:p w14:paraId="6E24B012" w14:textId="77777777" w:rsidR="00567B83" w:rsidRPr="0076495E" w:rsidRDefault="00567B83" w:rsidP="001A6B3D">
            <w:pPr>
              <w:jc w:val="center"/>
              <w:rPr>
                <w:rFonts w:asciiTheme="minorHAnsi" w:hAnsiTheme="minorHAnsi" w:cstheme="minorHAnsi"/>
                <w:sz w:val="16"/>
                <w:szCs w:val="16"/>
              </w:rPr>
            </w:pPr>
          </w:p>
        </w:tc>
      </w:tr>
      <w:tr w:rsidR="00567B83" w:rsidRPr="0076495E" w14:paraId="4FE5281A"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20F69397" w14:textId="77777777" w:rsidR="00567B83" w:rsidRPr="0076495E" w:rsidRDefault="00567B83" w:rsidP="001A6B3D">
            <w:pPr>
              <w:rPr>
                <w:rFonts w:cstheme="minorHAnsi"/>
                <w:sz w:val="16"/>
                <w:szCs w:val="16"/>
              </w:rPr>
            </w:pPr>
          </w:p>
        </w:tc>
        <w:tc>
          <w:tcPr>
            <w:tcW w:w="2095" w:type="dxa"/>
            <w:vAlign w:val="center"/>
          </w:tcPr>
          <w:p w14:paraId="2E88BD81"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2.9.10 Elenco Accertamenti (per Capitoli)</w:t>
            </w:r>
          </w:p>
        </w:tc>
        <w:tc>
          <w:tcPr>
            <w:tcW w:w="825" w:type="dxa"/>
            <w:vMerge/>
            <w:vAlign w:val="center"/>
          </w:tcPr>
          <w:p w14:paraId="4EDAD9CD"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3CE26271" w14:textId="77777777" w:rsidR="00567B83" w:rsidRPr="0076495E" w:rsidRDefault="00567B83" w:rsidP="001A6B3D">
            <w:pPr>
              <w:rPr>
                <w:rFonts w:asciiTheme="minorHAnsi" w:hAnsiTheme="minorHAnsi" w:cstheme="minorHAnsi"/>
                <w:sz w:val="16"/>
                <w:szCs w:val="16"/>
              </w:rPr>
            </w:pPr>
          </w:p>
        </w:tc>
        <w:tc>
          <w:tcPr>
            <w:tcW w:w="2320" w:type="dxa"/>
            <w:vAlign w:val="center"/>
          </w:tcPr>
          <w:p w14:paraId="53E76224"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Elenco Accertamenti (per Capitoli)</w:t>
            </w:r>
          </w:p>
        </w:tc>
        <w:tc>
          <w:tcPr>
            <w:tcW w:w="2018" w:type="dxa"/>
            <w:vAlign w:val="center"/>
          </w:tcPr>
          <w:p w14:paraId="6EACD7CA"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TC_CAPITOLI_10</w:t>
            </w:r>
          </w:p>
        </w:tc>
        <w:tc>
          <w:tcPr>
            <w:tcW w:w="620" w:type="dxa"/>
            <w:vAlign w:val="center"/>
          </w:tcPr>
          <w:p w14:paraId="77DF62FB" w14:textId="77777777" w:rsidR="00567B83" w:rsidRPr="0076495E" w:rsidRDefault="00567B83" w:rsidP="001A6B3D">
            <w:pPr>
              <w:jc w:val="center"/>
              <w:rPr>
                <w:rFonts w:asciiTheme="minorHAnsi" w:hAnsiTheme="minorHAnsi" w:cstheme="minorHAnsi"/>
                <w:sz w:val="16"/>
                <w:szCs w:val="16"/>
              </w:rPr>
            </w:pPr>
          </w:p>
        </w:tc>
      </w:tr>
      <w:tr w:rsidR="00567B83" w:rsidRPr="0076495E" w14:paraId="3361AFDA" w14:textId="77777777" w:rsidTr="00567B83">
        <w:trPr>
          <w:trHeight w:val="548"/>
          <w:jc w:val="center"/>
        </w:trPr>
        <w:tc>
          <w:tcPr>
            <w:tcW w:w="1576" w:type="dxa"/>
            <w:vMerge w:val="restart"/>
            <w:vAlign w:val="center"/>
          </w:tcPr>
          <w:p w14:paraId="25403D19"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Statistiche</w:t>
            </w:r>
          </w:p>
        </w:tc>
        <w:tc>
          <w:tcPr>
            <w:tcW w:w="2095" w:type="dxa"/>
            <w:vAlign w:val="center"/>
          </w:tcPr>
          <w:p w14:paraId="2C749EC8"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2.10.1 Dettaglio Statistica: Totali ripartiti per Anno/Mese/Giorno</w:t>
            </w:r>
          </w:p>
        </w:tc>
        <w:tc>
          <w:tcPr>
            <w:tcW w:w="825" w:type="dxa"/>
            <w:vMerge w:val="restart"/>
            <w:vAlign w:val="center"/>
          </w:tcPr>
          <w:p w14:paraId="10FC2910"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001</w:t>
            </w:r>
          </w:p>
        </w:tc>
        <w:tc>
          <w:tcPr>
            <w:tcW w:w="870" w:type="dxa"/>
            <w:vMerge w:val="restart"/>
            <w:vAlign w:val="center"/>
          </w:tcPr>
          <w:p w14:paraId="34C00C73"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MyPivot</w:t>
            </w:r>
          </w:p>
        </w:tc>
        <w:tc>
          <w:tcPr>
            <w:tcW w:w="2320" w:type="dxa"/>
            <w:vAlign w:val="center"/>
          </w:tcPr>
          <w:p w14:paraId="46AA761D"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Dettaglio Statistica: Totali ripartiti per Anno/Mese/Giorno</w:t>
            </w:r>
          </w:p>
        </w:tc>
        <w:tc>
          <w:tcPr>
            <w:tcW w:w="2018" w:type="dxa"/>
            <w:vAlign w:val="center"/>
          </w:tcPr>
          <w:p w14:paraId="14820450"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TC_STATISTICHE_01</w:t>
            </w:r>
          </w:p>
        </w:tc>
        <w:tc>
          <w:tcPr>
            <w:tcW w:w="620" w:type="dxa"/>
            <w:vAlign w:val="center"/>
          </w:tcPr>
          <w:p w14:paraId="5AEC395E" w14:textId="77777777" w:rsidR="00567B83" w:rsidRPr="0076495E" w:rsidRDefault="00567B83" w:rsidP="001A6B3D">
            <w:pPr>
              <w:jc w:val="center"/>
              <w:rPr>
                <w:rFonts w:asciiTheme="minorHAnsi" w:hAnsiTheme="minorHAnsi" w:cstheme="minorHAnsi"/>
                <w:sz w:val="16"/>
                <w:szCs w:val="16"/>
              </w:rPr>
            </w:pPr>
          </w:p>
        </w:tc>
      </w:tr>
      <w:tr w:rsidR="00567B83" w:rsidRPr="0076495E" w14:paraId="5B82921D"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45A41CD4" w14:textId="77777777" w:rsidR="00567B83" w:rsidRPr="0076495E" w:rsidRDefault="00567B83" w:rsidP="001A6B3D">
            <w:pPr>
              <w:rPr>
                <w:rFonts w:cstheme="minorHAnsi"/>
                <w:sz w:val="16"/>
                <w:szCs w:val="16"/>
              </w:rPr>
            </w:pPr>
          </w:p>
        </w:tc>
        <w:tc>
          <w:tcPr>
            <w:tcW w:w="2095" w:type="dxa"/>
            <w:vAlign w:val="center"/>
          </w:tcPr>
          <w:p w14:paraId="43F2DAAA"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2.10.2 Dettaglio Statistica: Totali ripartiti per Uffici</w:t>
            </w:r>
          </w:p>
        </w:tc>
        <w:tc>
          <w:tcPr>
            <w:tcW w:w="825" w:type="dxa"/>
            <w:vMerge/>
            <w:vAlign w:val="center"/>
          </w:tcPr>
          <w:p w14:paraId="56BB89F1"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73A7C8C0" w14:textId="77777777" w:rsidR="00567B83" w:rsidRPr="0076495E" w:rsidRDefault="00567B83" w:rsidP="001A6B3D">
            <w:pPr>
              <w:rPr>
                <w:rFonts w:asciiTheme="minorHAnsi" w:hAnsiTheme="minorHAnsi" w:cstheme="minorHAnsi"/>
                <w:sz w:val="16"/>
                <w:szCs w:val="16"/>
              </w:rPr>
            </w:pPr>
          </w:p>
        </w:tc>
        <w:tc>
          <w:tcPr>
            <w:tcW w:w="2320" w:type="dxa"/>
            <w:vAlign w:val="center"/>
          </w:tcPr>
          <w:p w14:paraId="06CD64AA"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Dettaglio Statistica: Totali ripartiti per Uffici</w:t>
            </w:r>
          </w:p>
        </w:tc>
        <w:tc>
          <w:tcPr>
            <w:tcW w:w="2018" w:type="dxa"/>
            <w:vAlign w:val="center"/>
          </w:tcPr>
          <w:p w14:paraId="109B8B6D"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TC_STATISTICHE_02</w:t>
            </w:r>
          </w:p>
        </w:tc>
        <w:tc>
          <w:tcPr>
            <w:tcW w:w="620" w:type="dxa"/>
            <w:vAlign w:val="center"/>
          </w:tcPr>
          <w:p w14:paraId="3A409AE2" w14:textId="77777777" w:rsidR="00567B83" w:rsidRPr="0076495E" w:rsidRDefault="00567B83" w:rsidP="001A6B3D">
            <w:pPr>
              <w:jc w:val="center"/>
              <w:rPr>
                <w:rFonts w:asciiTheme="minorHAnsi" w:hAnsiTheme="minorHAnsi" w:cstheme="minorHAnsi"/>
                <w:sz w:val="16"/>
                <w:szCs w:val="16"/>
              </w:rPr>
            </w:pPr>
          </w:p>
        </w:tc>
      </w:tr>
      <w:tr w:rsidR="00567B83" w:rsidRPr="0076495E" w14:paraId="2C914360" w14:textId="77777777" w:rsidTr="00567B83">
        <w:trPr>
          <w:trHeight w:val="548"/>
          <w:jc w:val="center"/>
        </w:trPr>
        <w:tc>
          <w:tcPr>
            <w:tcW w:w="1576" w:type="dxa"/>
            <w:vMerge/>
            <w:vAlign w:val="center"/>
          </w:tcPr>
          <w:p w14:paraId="3B2C3D59" w14:textId="77777777" w:rsidR="00567B83" w:rsidRPr="0076495E" w:rsidRDefault="00567B83" w:rsidP="001A6B3D">
            <w:pPr>
              <w:rPr>
                <w:rFonts w:cstheme="minorHAnsi"/>
                <w:sz w:val="16"/>
                <w:szCs w:val="16"/>
              </w:rPr>
            </w:pPr>
          </w:p>
        </w:tc>
        <w:tc>
          <w:tcPr>
            <w:tcW w:w="2095" w:type="dxa"/>
            <w:vAlign w:val="center"/>
          </w:tcPr>
          <w:p w14:paraId="2B3A5EDE"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2.10.3 Dettaglio Statistica: Totali ripartiti per Tipi di Dovuto</w:t>
            </w:r>
          </w:p>
        </w:tc>
        <w:tc>
          <w:tcPr>
            <w:tcW w:w="825" w:type="dxa"/>
            <w:vMerge/>
            <w:vAlign w:val="center"/>
          </w:tcPr>
          <w:p w14:paraId="795634D3"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7B357C1C" w14:textId="77777777" w:rsidR="00567B83" w:rsidRPr="0076495E" w:rsidRDefault="00567B83" w:rsidP="001A6B3D">
            <w:pPr>
              <w:rPr>
                <w:rFonts w:asciiTheme="minorHAnsi" w:hAnsiTheme="minorHAnsi" w:cstheme="minorHAnsi"/>
                <w:sz w:val="16"/>
                <w:szCs w:val="16"/>
              </w:rPr>
            </w:pPr>
          </w:p>
        </w:tc>
        <w:tc>
          <w:tcPr>
            <w:tcW w:w="2320" w:type="dxa"/>
            <w:vAlign w:val="center"/>
          </w:tcPr>
          <w:p w14:paraId="4DE728F2"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Dettaglio Statistica: Totali ripartiti per Tipi di Dovuto</w:t>
            </w:r>
          </w:p>
        </w:tc>
        <w:tc>
          <w:tcPr>
            <w:tcW w:w="2018" w:type="dxa"/>
            <w:vAlign w:val="center"/>
          </w:tcPr>
          <w:p w14:paraId="381A9F9C"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TC_STATISTICHE_03</w:t>
            </w:r>
          </w:p>
        </w:tc>
        <w:tc>
          <w:tcPr>
            <w:tcW w:w="620" w:type="dxa"/>
            <w:vAlign w:val="center"/>
          </w:tcPr>
          <w:p w14:paraId="7069F963" w14:textId="77777777" w:rsidR="00567B83" w:rsidRPr="0076495E" w:rsidRDefault="00567B83" w:rsidP="001A6B3D">
            <w:pPr>
              <w:jc w:val="center"/>
              <w:rPr>
                <w:rFonts w:asciiTheme="minorHAnsi" w:hAnsiTheme="minorHAnsi" w:cstheme="minorHAnsi"/>
                <w:sz w:val="16"/>
                <w:szCs w:val="16"/>
              </w:rPr>
            </w:pPr>
          </w:p>
        </w:tc>
      </w:tr>
      <w:tr w:rsidR="00567B83" w:rsidRPr="0076495E" w14:paraId="49226428"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5BD28FD1" w14:textId="77777777" w:rsidR="00567B83" w:rsidRPr="0076495E" w:rsidRDefault="00567B83" w:rsidP="001A6B3D">
            <w:pPr>
              <w:rPr>
                <w:rFonts w:cstheme="minorHAnsi"/>
                <w:sz w:val="16"/>
                <w:szCs w:val="16"/>
              </w:rPr>
            </w:pPr>
          </w:p>
        </w:tc>
        <w:tc>
          <w:tcPr>
            <w:tcW w:w="2095" w:type="dxa"/>
            <w:vAlign w:val="center"/>
          </w:tcPr>
          <w:p w14:paraId="37E42BE1"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2.10.4 Dettaglio Statistica: Totali ripartiti Capitolo</w:t>
            </w:r>
          </w:p>
        </w:tc>
        <w:tc>
          <w:tcPr>
            <w:tcW w:w="825" w:type="dxa"/>
            <w:vMerge/>
            <w:vAlign w:val="center"/>
          </w:tcPr>
          <w:p w14:paraId="4774203E"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4D05CBA1" w14:textId="77777777" w:rsidR="00567B83" w:rsidRPr="0076495E" w:rsidRDefault="00567B83" w:rsidP="001A6B3D">
            <w:pPr>
              <w:rPr>
                <w:rFonts w:asciiTheme="minorHAnsi" w:hAnsiTheme="minorHAnsi" w:cstheme="minorHAnsi"/>
                <w:sz w:val="16"/>
                <w:szCs w:val="16"/>
              </w:rPr>
            </w:pPr>
          </w:p>
        </w:tc>
        <w:tc>
          <w:tcPr>
            <w:tcW w:w="2320" w:type="dxa"/>
            <w:vAlign w:val="center"/>
          </w:tcPr>
          <w:p w14:paraId="7261C8E9"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Dettaglio Statistica: Totali ripartiti Capitolo</w:t>
            </w:r>
          </w:p>
        </w:tc>
        <w:tc>
          <w:tcPr>
            <w:tcW w:w="2018" w:type="dxa"/>
            <w:vAlign w:val="center"/>
          </w:tcPr>
          <w:p w14:paraId="2C65824A"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TC_STATISTICHE_04</w:t>
            </w:r>
          </w:p>
        </w:tc>
        <w:tc>
          <w:tcPr>
            <w:tcW w:w="620" w:type="dxa"/>
            <w:vAlign w:val="center"/>
          </w:tcPr>
          <w:p w14:paraId="4D441D3C" w14:textId="77777777" w:rsidR="00567B83" w:rsidRPr="0076495E" w:rsidRDefault="00567B83" w:rsidP="001A6B3D">
            <w:pPr>
              <w:jc w:val="center"/>
              <w:rPr>
                <w:rFonts w:asciiTheme="minorHAnsi" w:hAnsiTheme="minorHAnsi" w:cstheme="minorHAnsi"/>
                <w:sz w:val="16"/>
                <w:szCs w:val="16"/>
              </w:rPr>
            </w:pPr>
          </w:p>
        </w:tc>
      </w:tr>
      <w:tr w:rsidR="00567B83" w:rsidRPr="0076495E" w14:paraId="3CEC4382" w14:textId="77777777" w:rsidTr="00567B83">
        <w:trPr>
          <w:trHeight w:val="548"/>
          <w:jc w:val="center"/>
        </w:trPr>
        <w:tc>
          <w:tcPr>
            <w:tcW w:w="1576" w:type="dxa"/>
            <w:vMerge/>
            <w:vAlign w:val="center"/>
          </w:tcPr>
          <w:p w14:paraId="476938CF" w14:textId="77777777" w:rsidR="00567B83" w:rsidRPr="0076495E" w:rsidRDefault="00567B83" w:rsidP="001A6B3D">
            <w:pPr>
              <w:rPr>
                <w:rFonts w:cstheme="minorHAnsi"/>
                <w:sz w:val="16"/>
                <w:szCs w:val="16"/>
              </w:rPr>
            </w:pPr>
          </w:p>
        </w:tc>
        <w:tc>
          <w:tcPr>
            <w:tcW w:w="2095" w:type="dxa"/>
            <w:vAlign w:val="center"/>
          </w:tcPr>
          <w:p w14:paraId="2AB534B8"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2.10.5 Dettaglio Statistica: Totali ripartiti per Accertamenti</w:t>
            </w:r>
          </w:p>
        </w:tc>
        <w:tc>
          <w:tcPr>
            <w:tcW w:w="825" w:type="dxa"/>
            <w:vMerge/>
            <w:vAlign w:val="center"/>
          </w:tcPr>
          <w:p w14:paraId="04B43051"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0FAE531E" w14:textId="77777777" w:rsidR="00567B83" w:rsidRPr="0076495E" w:rsidRDefault="00567B83" w:rsidP="001A6B3D">
            <w:pPr>
              <w:rPr>
                <w:rFonts w:asciiTheme="minorHAnsi" w:hAnsiTheme="minorHAnsi" w:cstheme="minorHAnsi"/>
                <w:sz w:val="16"/>
                <w:szCs w:val="16"/>
              </w:rPr>
            </w:pPr>
          </w:p>
        </w:tc>
        <w:tc>
          <w:tcPr>
            <w:tcW w:w="2320" w:type="dxa"/>
            <w:vAlign w:val="center"/>
          </w:tcPr>
          <w:p w14:paraId="2DB76883"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Dettaglio Statistica: Totali ripartiti per Accertamenti</w:t>
            </w:r>
          </w:p>
        </w:tc>
        <w:tc>
          <w:tcPr>
            <w:tcW w:w="2018" w:type="dxa"/>
            <w:vAlign w:val="center"/>
          </w:tcPr>
          <w:p w14:paraId="70312F6C"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TC_STATISTICHE_05</w:t>
            </w:r>
          </w:p>
        </w:tc>
        <w:tc>
          <w:tcPr>
            <w:tcW w:w="620" w:type="dxa"/>
            <w:vAlign w:val="center"/>
          </w:tcPr>
          <w:p w14:paraId="29F5272A" w14:textId="77777777" w:rsidR="00567B83" w:rsidRPr="0076495E" w:rsidRDefault="00567B83" w:rsidP="001A6B3D">
            <w:pPr>
              <w:jc w:val="center"/>
              <w:rPr>
                <w:rFonts w:asciiTheme="minorHAnsi" w:hAnsiTheme="minorHAnsi" w:cstheme="minorHAnsi"/>
                <w:sz w:val="16"/>
                <w:szCs w:val="16"/>
              </w:rPr>
            </w:pPr>
          </w:p>
        </w:tc>
      </w:tr>
      <w:tr w:rsidR="00567B83" w:rsidRPr="0076495E" w14:paraId="618541E4"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4EE6B67B" w14:textId="77777777" w:rsidR="00567B83" w:rsidRPr="0076495E" w:rsidRDefault="00567B83" w:rsidP="001A6B3D">
            <w:pPr>
              <w:rPr>
                <w:rFonts w:cstheme="minorHAnsi"/>
                <w:sz w:val="16"/>
                <w:szCs w:val="16"/>
              </w:rPr>
            </w:pPr>
          </w:p>
        </w:tc>
        <w:tc>
          <w:tcPr>
            <w:tcW w:w="2095" w:type="dxa"/>
            <w:vAlign w:val="center"/>
          </w:tcPr>
          <w:p w14:paraId="03F367E0"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2.10.6 Dettaglio Statistica per Capitolo</w:t>
            </w:r>
          </w:p>
        </w:tc>
        <w:tc>
          <w:tcPr>
            <w:tcW w:w="825" w:type="dxa"/>
            <w:vMerge/>
            <w:vAlign w:val="center"/>
          </w:tcPr>
          <w:p w14:paraId="2BE4B206"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7F8E6C1D" w14:textId="77777777" w:rsidR="00567B83" w:rsidRPr="0076495E" w:rsidRDefault="00567B83" w:rsidP="001A6B3D">
            <w:pPr>
              <w:rPr>
                <w:rFonts w:asciiTheme="minorHAnsi" w:hAnsiTheme="minorHAnsi" w:cstheme="minorHAnsi"/>
                <w:sz w:val="16"/>
                <w:szCs w:val="16"/>
              </w:rPr>
            </w:pPr>
          </w:p>
        </w:tc>
        <w:tc>
          <w:tcPr>
            <w:tcW w:w="2320" w:type="dxa"/>
            <w:vAlign w:val="center"/>
          </w:tcPr>
          <w:p w14:paraId="15D68FDF"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Dettaglio Statistica per Capitolo</w:t>
            </w:r>
          </w:p>
        </w:tc>
        <w:tc>
          <w:tcPr>
            <w:tcW w:w="2018" w:type="dxa"/>
            <w:vAlign w:val="center"/>
          </w:tcPr>
          <w:p w14:paraId="635A10E3"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TC_STATISTICHE_06</w:t>
            </w:r>
          </w:p>
        </w:tc>
        <w:tc>
          <w:tcPr>
            <w:tcW w:w="620" w:type="dxa"/>
            <w:vAlign w:val="center"/>
          </w:tcPr>
          <w:p w14:paraId="1146BB1F" w14:textId="77777777" w:rsidR="00567B83" w:rsidRPr="0076495E" w:rsidRDefault="00567B83" w:rsidP="001A6B3D">
            <w:pPr>
              <w:jc w:val="center"/>
              <w:rPr>
                <w:rFonts w:asciiTheme="minorHAnsi" w:hAnsiTheme="minorHAnsi" w:cstheme="minorHAnsi"/>
                <w:sz w:val="16"/>
                <w:szCs w:val="16"/>
              </w:rPr>
            </w:pPr>
          </w:p>
        </w:tc>
      </w:tr>
      <w:tr w:rsidR="00567B83" w:rsidRPr="0076495E" w14:paraId="2C0D04CC" w14:textId="77777777" w:rsidTr="00567B83">
        <w:trPr>
          <w:trHeight w:val="548"/>
          <w:jc w:val="center"/>
        </w:trPr>
        <w:tc>
          <w:tcPr>
            <w:tcW w:w="1576" w:type="dxa"/>
            <w:vMerge/>
            <w:vAlign w:val="center"/>
          </w:tcPr>
          <w:p w14:paraId="503DB96B" w14:textId="77777777" w:rsidR="00567B83" w:rsidRPr="0076495E" w:rsidRDefault="00567B83" w:rsidP="001A6B3D">
            <w:pPr>
              <w:rPr>
                <w:rFonts w:cstheme="minorHAnsi"/>
                <w:sz w:val="16"/>
                <w:szCs w:val="16"/>
              </w:rPr>
            </w:pPr>
          </w:p>
        </w:tc>
        <w:tc>
          <w:tcPr>
            <w:tcW w:w="2095" w:type="dxa"/>
            <w:vAlign w:val="center"/>
          </w:tcPr>
          <w:p w14:paraId="6AFF25CB"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2.10.7 Dettaglio Statistica per Accertamento</w:t>
            </w:r>
          </w:p>
        </w:tc>
        <w:tc>
          <w:tcPr>
            <w:tcW w:w="825" w:type="dxa"/>
            <w:vMerge/>
            <w:vAlign w:val="center"/>
          </w:tcPr>
          <w:p w14:paraId="5959DA79"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671F4C5D" w14:textId="77777777" w:rsidR="00567B83" w:rsidRPr="0076495E" w:rsidRDefault="00567B83" w:rsidP="001A6B3D">
            <w:pPr>
              <w:rPr>
                <w:rFonts w:asciiTheme="minorHAnsi" w:hAnsiTheme="minorHAnsi" w:cstheme="minorHAnsi"/>
                <w:sz w:val="16"/>
                <w:szCs w:val="16"/>
              </w:rPr>
            </w:pPr>
          </w:p>
        </w:tc>
        <w:tc>
          <w:tcPr>
            <w:tcW w:w="2320" w:type="dxa"/>
            <w:vAlign w:val="center"/>
          </w:tcPr>
          <w:p w14:paraId="36C18804"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Dettaglio Statistica per Accertamento</w:t>
            </w:r>
          </w:p>
        </w:tc>
        <w:tc>
          <w:tcPr>
            <w:tcW w:w="2018" w:type="dxa"/>
            <w:vAlign w:val="center"/>
          </w:tcPr>
          <w:p w14:paraId="398BE170"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TC_STATISTICHE_07</w:t>
            </w:r>
          </w:p>
        </w:tc>
        <w:tc>
          <w:tcPr>
            <w:tcW w:w="620" w:type="dxa"/>
            <w:vAlign w:val="center"/>
          </w:tcPr>
          <w:p w14:paraId="46545350" w14:textId="77777777" w:rsidR="00567B83" w:rsidRPr="0076495E" w:rsidRDefault="00567B83" w:rsidP="001A6B3D">
            <w:pPr>
              <w:jc w:val="center"/>
              <w:rPr>
                <w:rFonts w:asciiTheme="minorHAnsi" w:hAnsiTheme="minorHAnsi" w:cstheme="minorHAnsi"/>
                <w:sz w:val="16"/>
                <w:szCs w:val="16"/>
              </w:rPr>
            </w:pPr>
          </w:p>
        </w:tc>
      </w:tr>
      <w:tr w:rsidR="00567B83" w:rsidRPr="0076495E" w14:paraId="1825CFFA"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0A7DCCB2" w14:textId="77777777" w:rsidR="00567B83" w:rsidRPr="0076495E" w:rsidRDefault="00567B83" w:rsidP="001A6B3D">
            <w:pPr>
              <w:rPr>
                <w:rFonts w:cstheme="minorHAnsi"/>
                <w:sz w:val="16"/>
                <w:szCs w:val="16"/>
              </w:rPr>
            </w:pPr>
          </w:p>
        </w:tc>
        <w:tc>
          <w:tcPr>
            <w:tcW w:w="2095" w:type="dxa"/>
            <w:vAlign w:val="center"/>
          </w:tcPr>
          <w:p w14:paraId="17228030"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2.10.8 Dettaglio elenco delle RT</w:t>
            </w:r>
          </w:p>
        </w:tc>
        <w:tc>
          <w:tcPr>
            <w:tcW w:w="825" w:type="dxa"/>
            <w:vMerge/>
            <w:vAlign w:val="center"/>
          </w:tcPr>
          <w:p w14:paraId="219C7BC5"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0B44EF3D" w14:textId="77777777" w:rsidR="00567B83" w:rsidRPr="0076495E" w:rsidRDefault="00567B83" w:rsidP="001A6B3D">
            <w:pPr>
              <w:rPr>
                <w:rFonts w:asciiTheme="minorHAnsi" w:hAnsiTheme="minorHAnsi" w:cstheme="minorHAnsi"/>
                <w:sz w:val="16"/>
                <w:szCs w:val="16"/>
              </w:rPr>
            </w:pPr>
          </w:p>
        </w:tc>
        <w:tc>
          <w:tcPr>
            <w:tcW w:w="2320" w:type="dxa"/>
            <w:vAlign w:val="center"/>
          </w:tcPr>
          <w:p w14:paraId="6E9AB340"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Dettaglio elenco delle RT</w:t>
            </w:r>
          </w:p>
        </w:tc>
        <w:tc>
          <w:tcPr>
            <w:tcW w:w="2018" w:type="dxa"/>
            <w:vAlign w:val="center"/>
          </w:tcPr>
          <w:p w14:paraId="3FDB9204"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TC_STATISTICHE_08</w:t>
            </w:r>
          </w:p>
        </w:tc>
        <w:tc>
          <w:tcPr>
            <w:tcW w:w="620" w:type="dxa"/>
            <w:vAlign w:val="center"/>
          </w:tcPr>
          <w:p w14:paraId="657D6F5B" w14:textId="77777777" w:rsidR="00567B83" w:rsidRPr="0076495E" w:rsidRDefault="00567B83" w:rsidP="001A6B3D">
            <w:pPr>
              <w:jc w:val="center"/>
              <w:rPr>
                <w:rFonts w:asciiTheme="minorHAnsi" w:hAnsiTheme="minorHAnsi" w:cstheme="minorHAnsi"/>
                <w:sz w:val="16"/>
                <w:szCs w:val="16"/>
              </w:rPr>
            </w:pPr>
          </w:p>
        </w:tc>
      </w:tr>
      <w:tr w:rsidR="00567B83" w:rsidRPr="0076495E" w14:paraId="55F4A017" w14:textId="77777777" w:rsidTr="00567B83">
        <w:trPr>
          <w:trHeight w:val="548"/>
          <w:jc w:val="center"/>
        </w:trPr>
        <w:tc>
          <w:tcPr>
            <w:tcW w:w="1576" w:type="dxa"/>
            <w:vMerge w:val="restart"/>
            <w:vAlign w:val="center"/>
          </w:tcPr>
          <w:p w14:paraId="7DA85C18"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Configurazione</w:t>
            </w:r>
          </w:p>
        </w:tc>
        <w:tc>
          <w:tcPr>
            <w:tcW w:w="2095" w:type="dxa"/>
            <w:vAlign w:val="center"/>
          </w:tcPr>
          <w:p w14:paraId="3EE2005A"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2.11.1 Visualizza Ente</w:t>
            </w:r>
          </w:p>
        </w:tc>
        <w:tc>
          <w:tcPr>
            <w:tcW w:w="825" w:type="dxa"/>
            <w:vMerge w:val="restart"/>
            <w:vAlign w:val="center"/>
          </w:tcPr>
          <w:p w14:paraId="7F344B71"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001</w:t>
            </w:r>
          </w:p>
        </w:tc>
        <w:tc>
          <w:tcPr>
            <w:tcW w:w="870" w:type="dxa"/>
            <w:vMerge w:val="restart"/>
            <w:vAlign w:val="center"/>
          </w:tcPr>
          <w:p w14:paraId="143F2A96"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MyPivot</w:t>
            </w:r>
          </w:p>
        </w:tc>
        <w:tc>
          <w:tcPr>
            <w:tcW w:w="2320" w:type="dxa"/>
            <w:vAlign w:val="center"/>
          </w:tcPr>
          <w:p w14:paraId="56516BC5"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Visualizza Ente</w:t>
            </w:r>
          </w:p>
        </w:tc>
        <w:tc>
          <w:tcPr>
            <w:tcW w:w="2018" w:type="dxa"/>
            <w:vAlign w:val="center"/>
          </w:tcPr>
          <w:p w14:paraId="0CA05603"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TC_CONFIGURAZIONE_01</w:t>
            </w:r>
          </w:p>
        </w:tc>
        <w:tc>
          <w:tcPr>
            <w:tcW w:w="620" w:type="dxa"/>
            <w:vAlign w:val="center"/>
          </w:tcPr>
          <w:p w14:paraId="7E1064B6" w14:textId="77777777" w:rsidR="00567B83" w:rsidRPr="0076495E" w:rsidRDefault="00567B83" w:rsidP="001A6B3D">
            <w:pPr>
              <w:jc w:val="center"/>
              <w:rPr>
                <w:rFonts w:asciiTheme="minorHAnsi" w:hAnsiTheme="minorHAnsi" w:cstheme="minorHAnsi"/>
                <w:sz w:val="16"/>
                <w:szCs w:val="16"/>
              </w:rPr>
            </w:pPr>
          </w:p>
        </w:tc>
      </w:tr>
      <w:tr w:rsidR="00567B83" w:rsidRPr="0076495E" w14:paraId="4788206D"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24AE6381" w14:textId="77777777" w:rsidR="00567B83" w:rsidRPr="0076495E" w:rsidRDefault="00567B83" w:rsidP="001A6B3D">
            <w:pPr>
              <w:rPr>
                <w:rFonts w:cstheme="minorHAnsi"/>
                <w:sz w:val="16"/>
                <w:szCs w:val="16"/>
              </w:rPr>
            </w:pPr>
          </w:p>
        </w:tc>
        <w:tc>
          <w:tcPr>
            <w:tcW w:w="2095" w:type="dxa"/>
            <w:vAlign w:val="center"/>
          </w:tcPr>
          <w:p w14:paraId="512C1AD6"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2.11.2 Aggiungi Ente</w:t>
            </w:r>
          </w:p>
        </w:tc>
        <w:tc>
          <w:tcPr>
            <w:tcW w:w="825" w:type="dxa"/>
            <w:vMerge/>
            <w:vAlign w:val="center"/>
          </w:tcPr>
          <w:p w14:paraId="240E6ED1"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58BE110E" w14:textId="77777777" w:rsidR="00567B83" w:rsidRPr="0076495E" w:rsidRDefault="00567B83" w:rsidP="001A6B3D">
            <w:pPr>
              <w:rPr>
                <w:rFonts w:asciiTheme="minorHAnsi" w:hAnsiTheme="minorHAnsi" w:cstheme="minorHAnsi"/>
                <w:sz w:val="16"/>
                <w:szCs w:val="16"/>
              </w:rPr>
            </w:pPr>
          </w:p>
        </w:tc>
        <w:tc>
          <w:tcPr>
            <w:tcW w:w="2320" w:type="dxa"/>
            <w:vAlign w:val="center"/>
          </w:tcPr>
          <w:p w14:paraId="0EA12AB8"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Aggiungi Ente</w:t>
            </w:r>
          </w:p>
        </w:tc>
        <w:tc>
          <w:tcPr>
            <w:tcW w:w="2018" w:type="dxa"/>
            <w:vAlign w:val="center"/>
          </w:tcPr>
          <w:p w14:paraId="57F08625"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TC_CONFIGURAZIONE_02</w:t>
            </w:r>
          </w:p>
        </w:tc>
        <w:tc>
          <w:tcPr>
            <w:tcW w:w="620" w:type="dxa"/>
            <w:vAlign w:val="center"/>
          </w:tcPr>
          <w:p w14:paraId="41572736" w14:textId="77777777" w:rsidR="00567B83" w:rsidRPr="0076495E" w:rsidRDefault="00567B83" w:rsidP="001A6B3D">
            <w:pPr>
              <w:jc w:val="center"/>
              <w:rPr>
                <w:rFonts w:asciiTheme="minorHAnsi" w:hAnsiTheme="minorHAnsi" w:cstheme="minorHAnsi"/>
                <w:sz w:val="16"/>
                <w:szCs w:val="16"/>
              </w:rPr>
            </w:pPr>
          </w:p>
        </w:tc>
      </w:tr>
      <w:tr w:rsidR="00567B83" w:rsidRPr="0076495E" w14:paraId="5D8FF54A" w14:textId="77777777" w:rsidTr="00567B83">
        <w:trPr>
          <w:trHeight w:val="548"/>
          <w:jc w:val="center"/>
        </w:trPr>
        <w:tc>
          <w:tcPr>
            <w:tcW w:w="1576" w:type="dxa"/>
            <w:vMerge/>
            <w:vAlign w:val="center"/>
          </w:tcPr>
          <w:p w14:paraId="4C50DF52" w14:textId="77777777" w:rsidR="00567B83" w:rsidRPr="0076495E" w:rsidRDefault="00567B83" w:rsidP="001A6B3D">
            <w:pPr>
              <w:rPr>
                <w:rFonts w:cstheme="minorHAnsi"/>
                <w:sz w:val="16"/>
                <w:szCs w:val="16"/>
              </w:rPr>
            </w:pPr>
          </w:p>
        </w:tc>
        <w:tc>
          <w:tcPr>
            <w:tcW w:w="2095" w:type="dxa"/>
            <w:vAlign w:val="center"/>
          </w:tcPr>
          <w:p w14:paraId="559431F1"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2.11.3 Modifica Ente</w:t>
            </w:r>
          </w:p>
        </w:tc>
        <w:tc>
          <w:tcPr>
            <w:tcW w:w="825" w:type="dxa"/>
            <w:vMerge/>
            <w:vAlign w:val="center"/>
          </w:tcPr>
          <w:p w14:paraId="314CCCA2"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6A5333C6" w14:textId="77777777" w:rsidR="00567B83" w:rsidRPr="0076495E" w:rsidRDefault="00567B83" w:rsidP="001A6B3D">
            <w:pPr>
              <w:rPr>
                <w:rFonts w:asciiTheme="minorHAnsi" w:hAnsiTheme="minorHAnsi" w:cstheme="minorHAnsi"/>
                <w:sz w:val="16"/>
                <w:szCs w:val="16"/>
              </w:rPr>
            </w:pPr>
          </w:p>
        </w:tc>
        <w:tc>
          <w:tcPr>
            <w:tcW w:w="2320" w:type="dxa"/>
            <w:vAlign w:val="center"/>
          </w:tcPr>
          <w:p w14:paraId="14F6135E"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Modifica Ente</w:t>
            </w:r>
          </w:p>
        </w:tc>
        <w:tc>
          <w:tcPr>
            <w:tcW w:w="2018" w:type="dxa"/>
            <w:vAlign w:val="center"/>
          </w:tcPr>
          <w:p w14:paraId="3F51A7DC"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TC_CONFIGURAZIONE_03</w:t>
            </w:r>
          </w:p>
        </w:tc>
        <w:tc>
          <w:tcPr>
            <w:tcW w:w="620" w:type="dxa"/>
            <w:vAlign w:val="center"/>
          </w:tcPr>
          <w:p w14:paraId="3AA16AEE" w14:textId="77777777" w:rsidR="00567B83" w:rsidRPr="0076495E" w:rsidRDefault="00567B83" w:rsidP="001A6B3D">
            <w:pPr>
              <w:jc w:val="center"/>
              <w:rPr>
                <w:rFonts w:asciiTheme="minorHAnsi" w:hAnsiTheme="minorHAnsi" w:cstheme="minorHAnsi"/>
                <w:sz w:val="16"/>
                <w:szCs w:val="16"/>
              </w:rPr>
            </w:pPr>
          </w:p>
        </w:tc>
      </w:tr>
      <w:tr w:rsidR="00567B83" w:rsidRPr="0076495E" w14:paraId="4521748E"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76C20700" w14:textId="77777777" w:rsidR="00567B83" w:rsidRPr="0076495E" w:rsidRDefault="00567B83" w:rsidP="001A6B3D">
            <w:pPr>
              <w:rPr>
                <w:rFonts w:cstheme="minorHAnsi"/>
                <w:sz w:val="16"/>
                <w:szCs w:val="16"/>
              </w:rPr>
            </w:pPr>
          </w:p>
        </w:tc>
        <w:tc>
          <w:tcPr>
            <w:tcW w:w="2095" w:type="dxa"/>
            <w:vAlign w:val="center"/>
          </w:tcPr>
          <w:p w14:paraId="0C937327"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2.11.4 Elimina Ente</w:t>
            </w:r>
          </w:p>
        </w:tc>
        <w:tc>
          <w:tcPr>
            <w:tcW w:w="825" w:type="dxa"/>
            <w:vMerge/>
            <w:vAlign w:val="center"/>
          </w:tcPr>
          <w:p w14:paraId="0FB5653B"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3CF9358A" w14:textId="77777777" w:rsidR="00567B83" w:rsidRPr="0076495E" w:rsidRDefault="00567B83" w:rsidP="001A6B3D">
            <w:pPr>
              <w:rPr>
                <w:rFonts w:asciiTheme="minorHAnsi" w:hAnsiTheme="minorHAnsi" w:cstheme="minorHAnsi"/>
                <w:sz w:val="16"/>
                <w:szCs w:val="16"/>
              </w:rPr>
            </w:pPr>
          </w:p>
        </w:tc>
        <w:tc>
          <w:tcPr>
            <w:tcW w:w="2320" w:type="dxa"/>
            <w:vAlign w:val="center"/>
          </w:tcPr>
          <w:p w14:paraId="3F87D64F"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Elimina Ente</w:t>
            </w:r>
          </w:p>
        </w:tc>
        <w:tc>
          <w:tcPr>
            <w:tcW w:w="2018" w:type="dxa"/>
            <w:vAlign w:val="center"/>
          </w:tcPr>
          <w:p w14:paraId="5935731C"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TC_CONFIGURAZIONE_04</w:t>
            </w:r>
          </w:p>
        </w:tc>
        <w:tc>
          <w:tcPr>
            <w:tcW w:w="620" w:type="dxa"/>
            <w:vAlign w:val="center"/>
          </w:tcPr>
          <w:p w14:paraId="728DCDEA" w14:textId="77777777" w:rsidR="00567B83" w:rsidRPr="0076495E" w:rsidRDefault="00567B83" w:rsidP="001A6B3D">
            <w:pPr>
              <w:jc w:val="center"/>
              <w:rPr>
                <w:rFonts w:asciiTheme="minorHAnsi" w:hAnsiTheme="minorHAnsi" w:cstheme="minorHAnsi"/>
                <w:sz w:val="16"/>
                <w:szCs w:val="16"/>
              </w:rPr>
            </w:pPr>
          </w:p>
        </w:tc>
      </w:tr>
      <w:tr w:rsidR="00567B83" w:rsidRPr="0076495E" w14:paraId="60CBEE66" w14:textId="77777777" w:rsidTr="00567B83">
        <w:trPr>
          <w:trHeight w:val="548"/>
          <w:jc w:val="center"/>
        </w:trPr>
        <w:tc>
          <w:tcPr>
            <w:tcW w:w="1576" w:type="dxa"/>
            <w:vMerge/>
            <w:vAlign w:val="center"/>
          </w:tcPr>
          <w:p w14:paraId="2F8150D1" w14:textId="77777777" w:rsidR="00567B83" w:rsidRPr="0076495E" w:rsidRDefault="00567B83" w:rsidP="001A6B3D">
            <w:pPr>
              <w:rPr>
                <w:rFonts w:cstheme="minorHAnsi"/>
                <w:sz w:val="16"/>
                <w:szCs w:val="16"/>
              </w:rPr>
            </w:pPr>
          </w:p>
        </w:tc>
        <w:tc>
          <w:tcPr>
            <w:tcW w:w="2095" w:type="dxa"/>
            <w:vAlign w:val="center"/>
          </w:tcPr>
          <w:p w14:paraId="0F06249E"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2.11.5 Visualizza Tipo Dovuto</w:t>
            </w:r>
          </w:p>
        </w:tc>
        <w:tc>
          <w:tcPr>
            <w:tcW w:w="825" w:type="dxa"/>
            <w:vMerge/>
            <w:vAlign w:val="center"/>
          </w:tcPr>
          <w:p w14:paraId="79B767D5"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0C175D8E" w14:textId="77777777" w:rsidR="00567B83" w:rsidRPr="0076495E" w:rsidRDefault="00567B83" w:rsidP="001A6B3D">
            <w:pPr>
              <w:rPr>
                <w:rFonts w:asciiTheme="minorHAnsi" w:hAnsiTheme="minorHAnsi" w:cstheme="minorHAnsi"/>
                <w:sz w:val="16"/>
                <w:szCs w:val="16"/>
              </w:rPr>
            </w:pPr>
          </w:p>
        </w:tc>
        <w:tc>
          <w:tcPr>
            <w:tcW w:w="2320" w:type="dxa"/>
            <w:vAlign w:val="center"/>
          </w:tcPr>
          <w:p w14:paraId="776CB7C5"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Visualizza Tipo Dovuto</w:t>
            </w:r>
          </w:p>
        </w:tc>
        <w:tc>
          <w:tcPr>
            <w:tcW w:w="2018" w:type="dxa"/>
            <w:vAlign w:val="center"/>
          </w:tcPr>
          <w:p w14:paraId="20D300B2"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TC_CONFIGURAZIONE_05</w:t>
            </w:r>
          </w:p>
        </w:tc>
        <w:tc>
          <w:tcPr>
            <w:tcW w:w="620" w:type="dxa"/>
            <w:vAlign w:val="center"/>
          </w:tcPr>
          <w:p w14:paraId="59CE7784" w14:textId="77777777" w:rsidR="00567B83" w:rsidRPr="0076495E" w:rsidRDefault="00567B83" w:rsidP="001A6B3D">
            <w:pPr>
              <w:jc w:val="center"/>
              <w:rPr>
                <w:rFonts w:asciiTheme="minorHAnsi" w:hAnsiTheme="minorHAnsi" w:cstheme="minorHAnsi"/>
                <w:sz w:val="16"/>
                <w:szCs w:val="16"/>
              </w:rPr>
            </w:pPr>
          </w:p>
        </w:tc>
      </w:tr>
      <w:tr w:rsidR="00567B83" w:rsidRPr="0076495E" w14:paraId="0565DA96"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0A85AB08" w14:textId="77777777" w:rsidR="00567B83" w:rsidRPr="0076495E" w:rsidRDefault="00567B83" w:rsidP="001A6B3D">
            <w:pPr>
              <w:rPr>
                <w:rFonts w:cstheme="minorHAnsi"/>
                <w:sz w:val="16"/>
                <w:szCs w:val="16"/>
              </w:rPr>
            </w:pPr>
          </w:p>
        </w:tc>
        <w:tc>
          <w:tcPr>
            <w:tcW w:w="2095" w:type="dxa"/>
            <w:vAlign w:val="center"/>
          </w:tcPr>
          <w:p w14:paraId="44FEFB91"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2.11.6 Aggiungi Tipo Dovuto</w:t>
            </w:r>
          </w:p>
        </w:tc>
        <w:tc>
          <w:tcPr>
            <w:tcW w:w="825" w:type="dxa"/>
            <w:vMerge/>
            <w:vAlign w:val="center"/>
          </w:tcPr>
          <w:p w14:paraId="0505C338"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491EF124" w14:textId="77777777" w:rsidR="00567B83" w:rsidRPr="0076495E" w:rsidRDefault="00567B83" w:rsidP="001A6B3D">
            <w:pPr>
              <w:rPr>
                <w:rFonts w:asciiTheme="minorHAnsi" w:hAnsiTheme="minorHAnsi" w:cstheme="minorHAnsi"/>
                <w:sz w:val="16"/>
                <w:szCs w:val="16"/>
              </w:rPr>
            </w:pPr>
          </w:p>
        </w:tc>
        <w:tc>
          <w:tcPr>
            <w:tcW w:w="2320" w:type="dxa"/>
            <w:vAlign w:val="center"/>
          </w:tcPr>
          <w:p w14:paraId="4315DBF4"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Aggiungi Tipo Dovuto</w:t>
            </w:r>
          </w:p>
        </w:tc>
        <w:tc>
          <w:tcPr>
            <w:tcW w:w="2018" w:type="dxa"/>
            <w:vAlign w:val="center"/>
          </w:tcPr>
          <w:p w14:paraId="38A3EC5E"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TC_CONFIGURAZIONE_06</w:t>
            </w:r>
          </w:p>
        </w:tc>
        <w:tc>
          <w:tcPr>
            <w:tcW w:w="620" w:type="dxa"/>
            <w:vAlign w:val="center"/>
          </w:tcPr>
          <w:p w14:paraId="03AFABFE" w14:textId="77777777" w:rsidR="00567B83" w:rsidRPr="0076495E" w:rsidRDefault="00567B83" w:rsidP="001A6B3D">
            <w:pPr>
              <w:jc w:val="center"/>
              <w:rPr>
                <w:rFonts w:asciiTheme="minorHAnsi" w:hAnsiTheme="minorHAnsi" w:cstheme="minorHAnsi"/>
                <w:sz w:val="16"/>
                <w:szCs w:val="16"/>
              </w:rPr>
            </w:pPr>
          </w:p>
        </w:tc>
      </w:tr>
      <w:tr w:rsidR="00567B83" w:rsidRPr="0076495E" w14:paraId="6DE8F119" w14:textId="77777777" w:rsidTr="00567B83">
        <w:trPr>
          <w:trHeight w:val="548"/>
          <w:jc w:val="center"/>
        </w:trPr>
        <w:tc>
          <w:tcPr>
            <w:tcW w:w="1576" w:type="dxa"/>
            <w:vMerge/>
            <w:vAlign w:val="center"/>
          </w:tcPr>
          <w:p w14:paraId="2F7F5F85" w14:textId="77777777" w:rsidR="00567B83" w:rsidRPr="0076495E" w:rsidRDefault="00567B83" w:rsidP="001A6B3D">
            <w:pPr>
              <w:rPr>
                <w:rFonts w:cstheme="minorHAnsi"/>
                <w:sz w:val="16"/>
                <w:szCs w:val="16"/>
              </w:rPr>
            </w:pPr>
          </w:p>
        </w:tc>
        <w:tc>
          <w:tcPr>
            <w:tcW w:w="2095" w:type="dxa"/>
            <w:vAlign w:val="center"/>
          </w:tcPr>
          <w:p w14:paraId="44803F8B"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2.11.7 Modifica Tipo Dovuto</w:t>
            </w:r>
          </w:p>
        </w:tc>
        <w:tc>
          <w:tcPr>
            <w:tcW w:w="825" w:type="dxa"/>
            <w:vMerge/>
            <w:vAlign w:val="center"/>
          </w:tcPr>
          <w:p w14:paraId="07128341"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6C41FA3A" w14:textId="77777777" w:rsidR="00567B83" w:rsidRPr="0076495E" w:rsidRDefault="00567B83" w:rsidP="001A6B3D">
            <w:pPr>
              <w:rPr>
                <w:rFonts w:asciiTheme="minorHAnsi" w:hAnsiTheme="minorHAnsi" w:cstheme="minorHAnsi"/>
                <w:sz w:val="16"/>
                <w:szCs w:val="16"/>
              </w:rPr>
            </w:pPr>
          </w:p>
        </w:tc>
        <w:tc>
          <w:tcPr>
            <w:tcW w:w="2320" w:type="dxa"/>
            <w:vAlign w:val="center"/>
          </w:tcPr>
          <w:p w14:paraId="3A2963F4"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Modifica Tipo Dovuto</w:t>
            </w:r>
          </w:p>
        </w:tc>
        <w:tc>
          <w:tcPr>
            <w:tcW w:w="2018" w:type="dxa"/>
            <w:vAlign w:val="center"/>
          </w:tcPr>
          <w:p w14:paraId="60EC5C3C"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TC_CONFIGURAZIONE_07</w:t>
            </w:r>
          </w:p>
        </w:tc>
        <w:tc>
          <w:tcPr>
            <w:tcW w:w="620" w:type="dxa"/>
            <w:vAlign w:val="center"/>
          </w:tcPr>
          <w:p w14:paraId="669B4668" w14:textId="77777777" w:rsidR="00567B83" w:rsidRPr="0076495E" w:rsidRDefault="00567B83" w:rsidP="001A6B3D">
            <w:pPr>
              <w:jc w:val="center"/>
              <w:rPr>
                <w:rFonts w:asciiTheme="minorHAnsi" w:hAnsiTheme="minorHAnsi" w:cstheme="minorHAnsi"/>
                <w:sz w:val="16"/>
                <w:szCs w:val="16"/>
              </w:rPr>
            </w:pPr>
          </w:p>
        </w:tc>
      </w:tr>
      <w:tr w:rsidR="00567B83" w:rsidRPr="0076495E" w14:paraId="02E22032"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1C764CD0" w14:textId="77777777" w:rsidR="00567B83" w:rsidRPr="0076495E" w:rsidRDefault="00567B83" w:rsidP="001A6B3D">
            <w:pPr>
              <w:rPr>
                <w:rFonts w:cstheme="minorHAnsi"/>
                <w:sz w:val="16"/>
                <w:szCs w:val="16"/>
              </w:rPr>
            </w:pPr>
          </w:p>
        </w:tc>
        <w:tc>
          <w:tcPr>
            <w:tcW w:w="2095" w:type="dxa"/>
            <w:vAlign w:val="center"/>
          </w:tcPr>
          <w:p w14:paraId="016D7D71"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2.11.8 Elimina Tipo Dovuto</w:t>
            </w:r>
          </w:p>
        </w:tc>
        <w:tc>
          <w:tcPr>
            <w:tcW w:w="825" w:type="dxa"/>
            <w:vMerge/>
            <w:vAlign w:val="center"/>
          </w:tcPr>
          <w:p w14:paraId="6071FC2A"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0FE3C63B" w14:textId="77777777" w:rsidR="00567B83" w:rsidRPr="0076495E" w:rsidRDefault="00567B83" w:rsidP="001A6B3D">
            <w:pPr>
              <w:rPr>
                <w:rFonts w:asciiTheme="minorHAnsi" w:hAnsiTheme="minorHAnsi" w:cstheme="minorHAnsi"/>
                <w:sz w:val="16"/>
                <w:szCs w:val="16"/>
              </w:rPr>
            </w:pPr>
          </w:p>
        </w:tc>
        <w:tc>
          <w:tcPr>
            <w:tcW w:w="2320" w:type="dxa"/>
            <w:vAlign w:val="center"/>
          </w:tcPr>
          <w:p w14:paraId="303884C0"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Elimina Tipo Dovuto</w:t>
            </w:r>
          </w:p>
        </w:tc>
        <w:tc>
          <w:tcPr>
            <w:tcW w:w="2018" w:type="dxa"/>
            <w:vAlign w:val="center"/>
          </w:tcPr>
          <w:p w14:paraId="03497FE3"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TC_CONFIGURAZIONE_08</w:t>
            </w:r>
          </w:p>
        </w:tc>
        <w:tc>
          <w:tcPr>
            <w:tcW w:w="620" w:type="dxa"/>
            <w:vAlign w:val="center"/>
          </w:tcPr>
          <w:p w14:paraId="35BBDB8A" w14:textId="77777777" w:rsidR="00567B83" w:rsidRPr="0076495E" w:rsidRDefault="00567B83" w:rsidP="001A6B3D">
            <w:pPr>
              <w:jc w:val="center"/>
              <w:rPr>
                <w:rFonts w:asciiTheme="minorHAnsi" w:hAnsiTheme="minorHAnsi" w:cstheme="minorHAnsi"/>
                <w:sz w:val="16"/>
                <w:szCs w:val="16"/>
              </w:rPr>
            </w:pPr>
          </w:p>
        </w:tc>
      </w:tr>
      <w:tr w:rsidR="00567B83" w:rsidRPr="0076495E" w14:paraId="303F53E7" w14:textId="77777777" w:rsidTr="00567B83">
        <w:trPr>
          <w:trHeight w:val="548"/>
          <w:jc w:val="center"/>
        </w:trPr>
        <w:tc>
          <w:tcPr>
            <w:tcW w:w="1576" w:type="dxa"/>
            <w:vMerge w:val="restart"/>
            <w:vAlign w:val="center"/>
          </w:tcPr>
          <w:p w14:paraId="37F9C73A"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Censimento ente/tributi</w:t>
            </w:r>
          </w:p>
        </w:tc>
        <w:tc>
          <w:tcPr>
            <w:tcW w:w="2095" w:type="dxa"/>
            <w:vAlign w:val="center"/>
          </w:tcPr>
          <w:p w14:paraId="045CC43C"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3.4.1 Configurazione ente</w:t>
            </w:r>
          </w:p>
        </w:tc>
        <w:tc>
          <w:tcPr>
            <w:tcW w:w="825" w:type="dxa"/>
            <w:vMerge w:val="restart"/>
            <w:vAlign w:val="center"/>
          </w:tcPr>
          <w:p w14:paraId="75E0D2D6"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001</w:t>
            </w:r>
          </w:p>
        </w:tc>
        <w:tc>
          <w:tcPr>
            <w:tcW w:w="870" w:type="dxa"/>
            <w:vMerge w:val="restart"/>
            <w:vAlign w:val="center"/>
          </w:tcPr>
          <w:p w14:paraId="4D055FEA"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GePos</w:t>
            </w:r>
          </w:p>
        </w:tc>
        <w:tc>
          <w:tcPr>
            <w:tcW w:w="2320" w:type="dxa"/>
            <w:vAlign w:val="center"/>
          </w:tcPr>
          <w:p w14:paraId="623D7DBB"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Inserimento nuovo ente</w:t>
            </w:r>
          </w:p>
        </w:tc>
        <w:tc>
          <w:tcPr>
            <w:tcW w:w="2018" w:type="dxa"/>
            <w:vAlign w:val="center"/>
          </w:tcPr>
          <w:p w14:paraId="6C0D5416"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TC_CENSIMENTO_01</w:t>
            </w:r>
          </w:p>
        </w:tc>
        <w:tc>
          <w:tcPr>
            <w:tcW w:w="620" w:type="dxa"/>
            <w:vAlign w:val="center"/>
          </w:tcPr>
          <w:p w14:paraId="565FB213" w14:textId="77777777" w:rsidR="00567B83" w:rsidRPr="0076495E" w:rsidRDefault="00567B83" w:rsidP="001A6B3D">
            <w:pPr>
              <w:jc w:val="center"/>
              <w:rPr>
                <w:rFonts w:asciiTheme="minorHAnsi" w:hAnsiTheme="minorHAnsi" w:cstheme="minorHAnsi"/>
                <w:sz w:val="16"/>
                <w:szCs w:val="16"/>
              </w:rPr>
            </w:pPr>
          </w:p>
        </w:tc>
      </w:tr>
      <w:tr w:rsidR="00567B83" w:rsidRPr="0076495E" w14:paraId="41635BA5"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088285F6" w14:textId="77777777" w:rsidR="00567B83" w:rsidRPr="0076495E" w:rsidRDefault="00567B83" w:rsidP="001A6B3D">
            <w:pPr>
              <w:rPr>
                <w:rFonts w:cstheme="minorHAnsi"/>
                <w:sz w:val="16"/>
                <w:szCs w:val="16"/>
              </w:rPr>
            </w:pPr>
          </w:p>
        </w:tc>
        <w:tc>
          <w:tcPr>
            <w:tcW w:w="2095" w:type="dxa"/>
            <w:vAlign w:val="center"/>
          </w:tcPr>
          <w:p w14:paraId="1259D4F5"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3.4.1 Configurazione ente</w:t>
            </w:r>
          </w:p>
        </w:tc>
        <w:tc>
          <w:tcPr>
            <w:tcW w:w="825" w:type="dxa"/>
            <w:vMerge/>
            <w:vAlign w:val="center"/>
          </w:tcPr>
          <w:p w14:paraId="1B4B8363"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3AFC3246" w14:textId="77777777" w:rsidR="00567B83" w:rsidRPr="0076495E" w:rsidRDefault="00567B83" w:rsidP="001A6B3D">
            <w:pPr>
              <w:rPr>
                <w:rFonts w:asciiTheme="minorHAnsi" w:hAnsiTheme="minorHAnsi" w:cstheme="minorHAnsi"/>
                <w:sz w:val="16"/>
                <w:szCs w:val="16"/>
              </w:rPr>
            </w:pPr>
          </w:p>
        </w:tc>
        <w:tc>
          <w:tcPr>
            <w:tcW w:w="2320" w:type="dxa"/>
            <w:vAlign w:val="center"/>
          </w:tcPr>
          <w:p w14:paraId="782181F1"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Aggiornamento configurazione ente</w:t>
            </w:r>
          </w:p>
        </w:tc>
        <w:tc>
          <w:tcPr>
            <w:tcW w:w="2018" w:type="dxa"/>
            <w:vAlign w:val="center"/>
          </w:tcPr>
          <w:p w14:paraId="3882E493"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TC_CENSIMENTO_02</w:t>
            </w:r>
          </w:p>
        </w:tc>
        <w:tc>
          <w:tcPr>
            <w:tcW w:w="620" w:type="dxa"/>
            <w:vAlign w:val="center"/>
          </w:tcPr>
          <w:p w14:paraId="1087B625" w14:textId="77777777" w:rsidR="00567B83" w:rsidRPr="0076495E" w:rsidRDefault="00567B83" w:rsidP="001A6B3D">
            <w:pPr>
              <w:jc w:val="center"/>
              <w:rPr>
                <w:rFonts w:asciiTheme="minorHAnsi" w:hAnsiTheme="minorHAnsi" w:cstheme="minorHAnsi"/>
                <w:sz w:val="16"/>
                <w:szCs w:val="16"/>
              </w:rPr>
            </w:pPr>
          </w:p>
        </w:tc>
      </w:tr>
      <w:tr w:rsidR="00567B83" w:rsidRPr="0076495E" w14:paraId="087639A8" w14:textId="77777777" w:rsidTr="00567B83">
        <w:trPr>
          <w:trHeight w:val="548"/>
          <w:jc w:val="center"/>
        </w:trPr>
        <w:tc>
          <w:tcPr>
            <w:tcW w:w="1576" w:type="dxa"/>
            <w:vMerge/>
            <w:vAlign w:val="center"/>
          </w:tcPr>
          <w:p w14:paraId="1BBF973E" w14:textId="77777777" w:rsidR="00567B83" w:rsidRPr="0076495E" w:rsidRDefault="00567B83" w:rsidP="001A6B3D">
            <w:pPr>
              <w:rPr>
                <w:rFonts w:cstheme="minorHAnsi"/>
                <w:sz w:val="16"/>
                <w:szCs w:val="16"/>
              </w:rPr>
            </w:pPr>
          </w:p>
        </w:tc>
        <w:tc>
          <w:tcPr>
            <w:tcW w:w="2095" w:type="dxa"/>
            <w:vAlign w:val="center"/>
          </w:tcPr>
          <w:p w14:paraId="2019F83F"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3.4.2 Configurazione tipologia debito</w:t>
            </w:r>
          </w:p>
        </w:tc>
        <w:tc>
          <w:tcPr>
            <w:tcW w:w="825" w:type="dxa"/>
            <w:vMerge/>
            <w:vAlign w:val="center"/>
          </w:tcPr>
          <w:p w14:paraId="1F5550BF"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27076A48" w14:textId="77777777" w:rsidR="00567B83" w:rsidRPr="0076495E" w:rsidRDefault="00567B83" w:rsidP="001A6B3D">
            <w:pPr>
              <w:rPr>
                <w:rFonts w:asciiTheme="minorHAnsi" w:hAnsiTheme="minorHAnsi" w:cstheme="minorHAnsi"/>
                <w:sz w:val="16"/>
                <w:szCs w:val="16"/>
              </w:rPr>
            </w:pPr>
          </w:p>
        </w:tc>
        <w:tc>
          <w:tcPr>
            <w:tcW w:w="2320" w:type="dxa"/>
            <w:vAlign w:val="center"/>
          </w:tcPr>
          <w:p w14:paraId="62851D27"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Inserimento tributo 1</w:t>
            </w:r>
          </w:p>
        </w:tc>
        <w:tc>
          <w:tcPr>
            <w:tcW w:w="2018" w:type="dxa"/>
            <w:vAlign w:val="center"/>
          </w:tcPr>
          <w:p w14:paraId="27BC4892"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TC_CENSIMENTO_03</w:t>
            </w:r>
          </w:p>
        </w:tc>
        <w:tc>
          <w:tcPr>
            <w:tcW w:w="620" w:type="dxa"/>
            <w:vAlign w:val="center"/>
          </w:tcPr>
          <w:p w14:paraId="7D38D5FD" w14:textId="77777777" w:rsidR="00567B83" w:rsidRPr="0076495E" w:rsidRDefault="00567B83" w:rsidP="001A6B3D">
            <w:pPr>
              <w:jc w:val="center"/>
              <w:rPr>
                <w:rFonts w:asciiTheme="minorHAnsi" w:hAnsiTheme="minorHAnsi" w:cstheme="minorHAnsi"/>
                <w:sz w:val="16"/>
                <w:szCs w:val="16"/>
              </w:rPr>
            </w:pPr>
          </w:p>
        </w:tc>
      </w:tr>
      <w:tr w:rsidR="00567B83" w:rsidRPr="0076495E" w14:paraId="1977AC9E"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3A8EA77E" w14:textId="77777777" w:rsidR="00567B83" w:rsidRPr="0076495E" w:rsidRDefault="00567B83" w:rsidP="001A6B3D">
            <w:pPr>
              <w:rPr>
                <w:rFonts w:cstheme="minorHAnsi"/>
                <w:sz w:val="16"/>
                <w:szCs w:val="16"/>
              </w:rPr>
            </w:pPr>
          </w:p>
        </w:tc>
        <w:tc>
          <w:tcPr>
            <w:tcW w:w="2095" w:type="dxa"/>
            <w:vAlign w:val="center"/>
          </w:tcPr>
          <w:p w14:paraId="0DBC4EDD"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3.4.2 Configurazione tipologia debito</w:t>
            </w:r>
          </w:p>
        </w:tc>
        <w:tc>
          <w:tcPr>
            <w:tcW w:w="825" w:type="dxa"/>
            <w:vMerge/>
            <w:vAlign w:val="center"/>
          </w:tcPr>
          <w:p w14:paraId="0C2A2FB5"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4974E7CE" w14:textId="77777777" w:rsidR="00567B83" w:rsidRPr="0076495E" w:rsidRDefault="00567B83" w:rsidP="001A6B3D">
            <w:pPr>
              <w:rPr>
                <w:rFonts w:asciiTheme="minorHAnsi" w:hAnsiTheme="minorHAnsi" w:cstheme="minorHAnsi"/>
                <w:sz w:val="16"/>
                <w:szCs w:val="16"/>
              </w:rPr>
            </w:pPr>
          </w:p>
        </w:tc>
        <w:tc>
          <w:tcPr>
            <w:tcW w:w="2320" w:type="dxa"/>
            <w:vAlign w:val="center"/>
          </w:tcPr>
          <w:p w14:paraId="24ED9464"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Aggiornamento dati tributo 1</w:t>
            </w:r>
          </w:p>
        </w:tc>
        <w:tc>
          <w:tcPr>
            <w:tcW w:w="2018" w:type="dxa"/>
            <w:vAlign w:val="center"/>
          </w:tcPr>
          <w:p w14:paraId="49628FE7"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TC_CENSIMENTO_04</w:t>
            </w:r>
          </w:p>
        </w:tc>
        <w:tc>
          <w:tcPr>
            <w:tcW w:w="620" w:type="dxa"/>
            <w:vAlign w:val="center"/>
          </w:tcPr>
          <w:p w14:paraId="65376702" w14:textId="77777777" w:rsidR="00567B83" w:rsidRPr="0076495E" w:rsidRDefault="00567B83" w:rsidP="001A6B3D">
            <w:pPr>
              <w:jc w:val="center"/>
              <w:rPr>
                <w:rFonts w:asciiTheme="minorHAnsi" w:hAnsiTheme="minorHAnsi" w:cstheme="minorHAnsi"/>
                <w:sz w:val="16"/>
                <w:szCs w:val="16"/>
              </w:rPr>
            </w:pPr>
          </w:p>
        </w:tc>
      </w:tr>
      <w:tr w:rsidR="00567B83" w:rsidRPr="0076495E" w14:paraId="48BF1F86" w14:textId="77777777" w:rsidTr="00567B83">
        <w:trPr>
          <w:trHeight w:val="548"/>
          <w:jc w:val="center"/>
        </w:trPr>
        <w:tc>
          <w:tcPr>
            <w:tcW w:w="1576" w:type="dxa"/>
            <w:vMerge/>
            <w:vAlign w:val="center"/>
          </w:tcPr>
          <w:p w14:paraId="1F25EAAA" w14:textId="77777777" w:rsidR="00567B83" w:rsidRPr="0076495E" w:rsidRDefault="00567B83" w:rsidP="001A6B3D">
            <w:pPr>
              <w:rPr>
                <w:rFonts w:cstheme="minorHAnsi"/>
                <w:sz w:val="16"/>
                <w:szCs w:val="16"/>
              </w:rPr>
            </w:pPr>
          </w:p>
        </w:tc>
        <w:tc>
          <w:tcPr>
            <w:tcW w:w="2095" w:type="dxa"/>
            <w:vAlign w:val="center"/>
          </w:tcPr>
          <w:p w14:paraId="0CA83741"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3.4.2 Configurazione tipologia debito</w:t>
            </w:r>
          </w:p>
        </w:tc>
        <w:tc>
          <w:tcPr>
            <w:tcW w:w="825" w:type="dxa"/>
            <w:vMerge/>
            <w:vAlign w:val="center"/>
          </w:tcPr>
          <w:p w14:paraId="2C5C74A2"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71F33148" w14:textId="77777777" w:rsidR="00567B83" w:rsidRPr="0076495E" w:rsidRDefault="00567B83" w:rsidP="001A6B3D">
            <w:pPr>
              <w:rPr>
                <w:rFonts w:asciiTheme="minorHAnsi" w:hAnsiTheme="minorHAnsi" w:cstheme="minorHAnsi"/>
                <w:sz w:val="16"/>
                <w:szCs w:val="16"/>
              </w:rPr>
            </w:pPr>
          </w:p>
        </w:tc>
        <w:tc>
          <w:tcPr>
            <w:tcW w:w="2320" w:type="dxa"/>
            <w:vAlign w:val="center"/>
          </w:tcPr>
          <w:p w14:paraId="19B68D78"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Inserimento tributo 2</w:t>
            </w:r>
          </w:p>
        </w:tc>
        <w:tc>
          <w:tcPr>
            <w:tcW w:w="2018" w:type="dxa"/>
            <w:vAlign w:val="center"/>
          </w:tcPr>
          <w:p w14:paraId="0B5E073E"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TC_CENSIMENTO_05</w:t>
            </w:r>
          </w:p>
        </w:tc>
        <w:tc>
          <w:tcPr>
            <w:tcW w:w="620" w:type="dxa"/>
            <w:vAlign w:val="center"/>
          </w:tcPr>
          <w:p w14:paraId="3148966A" w14:textId="77777777" w:rsidR="00567B83" w:rsidRPr="0076495E" w:rsidRDefault="00567B83" w:rsidP="001A6B3D">
            <w:pPr>
              <w:jc w:val="center"/>
              <w:rPr>
                <w:rFonts w:asciiTheme="minorHAnsi" w:hAnsiTheme="minorHAnsi" w:cstheme="minorHAnsi"/>
                <w:sz w:val="16"/>
                <w:szCs w:val="16"/>
              </w:rPr>
            </w:pPr>
          </w:p>
        </w:tc>
      </w:tr>
      <w:tr w:rsidR="00567B83" w:rsidRPr="0076495E" w14:paraId="059132C7"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6729284D" w14:textId="77777777" w:rsidR="00567B83" w:rsidRPr="0076495E" w:rsidRDefault="00567B83" w:rsidP="001A6B3D">
            <w:pPr>
              <w:rPr>
                <w:rFonts w:cstheme="minorHAnsi"/>
                <w:sz w:val="16"/>
                <w:szCs w:val="16"/>
              </w:rPr>
            </w:pPr>
          </w:p>
        </w:tc>
        <w:tc>
          <w:tcPr>
            <w:tcW w:w="2095" w:type="dxa"/>
            <w:vAlign w:val="center"/>
          </w:tcPr>
          <w:p w14:paraId="30FBFCE6"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3.4.2 Configurazione tipologia debito</w:t>
            </w:r>
          </w:p>
        </w:tc>
        <w:tc>
          <w:tcPr>
            <w:tcW w:w="825" w:type="dxa"/>
            <w:vMerge/>
            <w:vAlign w:val="center"/>
          </w:tcPr>
          <w:p w14:paraId="4E21BEBF"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7F9F9241" w14:textId="77777777" w:rsidR="00567B83" w:rsidRPr="0076495E" w:rsidRDefault="00567B83" w:rsidP="001A6B3D">
            <w:pPr>
              <w:rPr>
                <w:rFonts w:asciiTheme="minorHAnsi" w:hAnsiTheme="minorHAnsi" w:cstheme="minorHAnsi"/>
                <w:sz w:val="16"/>
                <w:szCs w:val="16"/>
              </w:rPr>
            </w:pPr>
          </w:p>
        </w:tc>
        <w:tc>
          <w:tcPr>
            <w:tcW w:w="2320" w:type="dxa"/>
            <w:vAlign w:val="center"/>
          </w:tcPr>
          <w:p w14:paraId="27BAC4E5"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Aggiornamento tributo 2</w:t>
            </w:r>
          </w:p>
        </w:tc>
        <w:tc>
          <w:tcPr>
            <w:tcW w:w="2018" w:type="dxa"/>
            <w:vAlign w:val="center"/>
          </w:tcPr>
          <w:p w14:paraId="432053A4"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TC_CENSIMENTO_06</w:t>
            </w:r>
          </w:p>
        </w:tc>
        <w:tc>
          <w:tcPr>
            <w:tcW w:w="620" w:type="dxa"/>
            <w:vAlign w:val="center"/>
          </w:tcPr>
          <w:p w14:paraId="4A359B3C" w14:textId="77777777" w:rsidR="00567B83" w:rsidRPr="0076495E" w:rsidRDefault="00567B83" w:rsidP="001A6B3D">
            <w:pPr>
              <w:jc w:val="center"/>
              <w:rPr>
                <w:rFonts w:asciiTheme="minorHAnsi" w:hAnsiTheme="minorHAnsi" w:cstheme="minorHAnsi"/>
                <w:sz w:val="16"/>
                <w:szCs w:val="16"/>
              </w:rPr>
            </w:pPr>
          </w:p>
        </w:tc>
      </w:tr>
      <w:tr w:rsidR="00567B83" w:rsidRPr="0076495E" w14:paraId="00AE5465" w14:textId="77777777" w:rsidTr="00567B83">
        <w:trPr>
          <w:trHeight w:val="548"/>
          <w:jc w:val="center"/>
        </w:trPr>
        <w:tc>
          <w:tcPr>
            <w:tcW w:w="1576" w:type="dxa"/>
            <w:vMerge w:val="restart"/>
            <w:vAlign w:val="center"/>
          </w:tcPr>
          <w:p w14:paraId="2E55B7F0"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Generazione IUV</w:t>
            </w:r>
          </w:p>
        </w:tc>
        <w:tc>
          <w:tcPr>
            <w:tcW w:w="2095" w:type="dxa"/>
            <w:vAlign w:val="center"/>
          </w:tcPr>
          <w:p w14:paraId="297E3C25"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3.1.8 Generazione IUV</w:t>
            </w:r>
          </w:p>
        </w:tc>
        <w:tc>
          <w:tcPr>
            <w:tcW w:w="825" w:type="dxa"/>
            <w:vMerge w:val="restart"/>
            <w:vAlign w:val="center"/>
          </w:tcPr>
          <w:p w14:paraId="6AD615A1"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005</w:t>
            </w:r>
          </w:p>
        </w:tc>
        <w:tc>
          <w:tcPr>
            <w:tcW w:w="870" w:type="dxa"/>
            <w:vMerge w:val="restart"/>
            <w:vAlign w:val="center"/>
          </w:tcPr>
          <w:p w14:paraId="3208B88D"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GePos</w:t>
            </w:r>
          </w:p>
        </w:tc>
        <w:tc>
          <w:tcPr>
            <w:tcW w:w="2320" w:type="dxa"/>
            <w:vAlign w:val="center"/>
          </w:tcPr>
          <w:p w14:paraId="139CC4D4"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Generazione IUV singolo per Tributo 1</w:t>
            </w:r>
          </w:p>
        </w:tc>
        <w:tc>
          <w:tcPr>
            <w:tcW w:w="2018" w:type="dxa"/>
            <w:vAlign w:val="center"/>
          </w:tcPr>
          <w:p w14:paraId="0037B70F"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TC_IUV_01</w:t>
            </w:r>
          </w:p>
        </w:tc>
        <w:tc>
          <w:tcPr>
            <w:tcW w:w="620" w:type="dxa"/>
            <w:vAlign w:val="center"/>
          </w:tcPr>
          <w:p w14:paraId="74767D35" w14:textId="77777777" w:rsidR="00567B83" w:rsidRPr="0076495E" w:rsidRDefault="00567B83" w:rsidP="001A6B3D">
            <w:pPr>
              <w:jc w:val="center"/>
              <w:rPr>
                <w:rFonts w:asciiTheme="minorHAnsi" w:hAnsiTheme="minorHAnsi" w:cstheme="minorHAnsi"/>
                <w:sz w:val="16"/>
                <w:szCs w:val="16"/>
              </w:rPr>
            </w:pPr>
          </w:p>
        </w:tc>
      </w:tr>
      <w:tr w:rsidR="00567B83" w:rsidRPr="0076495E" w14:paraId="712C584D"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3AE8450A" w14:textId="77777777" w:rsidR="00567B83" w:rsidRPr="0076495E" w:rsidRDefault="00567B83" w:rsidP="001A6B3D">
            <w:pPr>
              <w:rPr>
                <w:rFonts w:cstheme="minorHAnsi"/>
                <w:sz w:val="16"/>
                <w:szCs w:val="16"/>
              </w:rPr>
            </w:pPr>
          </w:p>
        </w:tc>
        <w:tc>
          <w:tcPr>
            <w:tcW w:w="2095" w:type="dxa"/>
            <w:vAlign w:val="center"/>
          </w:tcPr>
          <w:p w14:paraId="7BAD59C3"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3.1.9 Generazione lotto IUV</w:t>
            </w:r>
          </w:p>
        </w:tc>
        <w:tc>
          <w:tcPr>
            <w:tcW w:w="825" w:type="dxa"/>
            <w:vMerge/>
            <w:vAlign w:val="center"/>
          </w:tcPr>
          <w:p w14:paraId="44597DEF"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38410979" w14:textId="77777777" w:rsidR="00567B83" w:rsidRPr="0076495E" w:rsidRDefault="00567B83" w:rsidP="001A6B3D">
            <w:pPr>
              <w:rPr>
                <w:rFonts w:asciiTheme="minorHAnsi" w:hAnsiTheme="minorHAnsi" w:cstheme="minorHAnsi"/>
                <w:sz w:val="16"/>
                <w:szCs w:val="16"/>
              </w:rPr>
            </w:pPr>
          </w:p>
        </w:tc>
        <w:tc>
          <w:tcPr>
            <w:tcW w:w="2320" w:type="dxa"/>
            <w:vAlign w:val="center"/>
          </w:tcPr>
          <w:p w14:paraId="32154405"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Generazione lotto IUV per Tributo 2</w:t>
            </w:r>
          </w:p>
        </w:tc>
        <w:tc>
          <w:tcPr>
            <w:tcW w:w="2018" w:type="dxa"/>
            <w:vAlign w:val="center"/>
          </w:tcPr>
          <w:p w14:paraId="74DF3E38"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TC_IUV_02</w:t>
            </w:r>
          </w:p>
        </w:tc>
        <w:tc>
          <w:tcPr>
            <w:tcW w:w="620" w:type="dxa"/>
            <w:vAlign w:val="center"/>
          </w:tcPr>
          <w:p w14:paraId="3362D258" w14:textId="77777777" w:rsidR="00567B83" w:rsidRPr="0076495E" w:rsidRDefault="00567B83" w:rsidP="001A6B3D">
            <w:pPr>
              <w:jc w:val="center"/>
              <w:rPr>
                <w:rFonts w:asciiTheme="minorHAnsi" w:hAnsiTheme="minorHAnsi" w:cstheme="minorHAnsi"/>
                <w:sz w:val="16"/>
                <w:szCs w:val="16"/>
              </w:rPr>
            </w:pPr>
          </w:p>
        </w:tc>
      </w:tr>
      <w:tr w:rsidR="00567B83" w:rsidRPr="0076495E" w14:paraId="61887DC9" w14:textId="77777777" w:rsidTr="00567B83">
        <w:trPr>
          <w:trHeight w:val="548"/>
          <w:jc w:val="center"/>
        </w:trPr>
        <w:tc>
          <w:tcPr>
            <w:tcW w:w="1576" w:type="dxa"/>
            <w:vMerge w:val="restart"/>
            <w:vAlign w:val="center"/>
          </w:tcPr>
          <w:p w14:paraId="4D44761C"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Allineamento posizioni debitorie</w:t>
            </w:r>
          </w:p>
        </w:tc>
        <w:tc>
          <w:tcPr>
            <w:tcW w:w="2095" w:type="dxa"/>
            <w:vAlign w:val="center"/>
          </w:tcPr>
          <w:p w14:paraId="5673FEFD"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3.1.1 Inserimento Pendenze</w:t>
            </w:r>
          </w:p>
        </w:tc>
        <w:tc>
          <w:tcPr>
            <w:tcW w:w="825" w:type="dxa"/>
            <w:vMerge w:val="restart"/>
            <w:vAlign w:val="center"/>
          </w:tcPr>
          <w:p w14:paraId="3B0A228D"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005</w:t>
            </w:r>
          </w:p>
        </w:tc>
        <w:tc>
          <w:tcPr>
            <w:tcW w:w="870" w:type="dxa"/>
            <w:vMerge w:val="restart"/>
            <w:vAlign w:val="center"/>
          </w:tcPr>
          <w:p w14:paraId="0EDC519E"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GePos</w:t>
            </w:r>
          </w:p>
        </w:tc>
        <w:tc>
          <w:tcPr>
            <w:tcW w:w="2320" w:type="dxa"/>
            <w:vAlign w:val="center"/>
          </w:tcPr>
          <w:p w14:paraId="3533DE6F"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Inserimento Posizione singola su Tributo 1 con debitore 1</w:t>
            </w:r>
          </w:p>
        </w:tc>
        <w:tc>
          <w:tcPr>
            <w:tcW w:w="2018" w:type="dxa"/>
            <w:vAlign w:val="center"/>
          </w:tcPr>
          <w:p w14:paraId="21E91F78"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TC_ALLINEAMENTO_01</w:t>
            </w:r>
          </w:p>
        </w:tc>
        <w:tc>
          <w:tcPr>
            <w:tcW w:w="620" w:type="dxa"/>
            <w:vAlign w:val="center"/>
          </w:tcPr>
          <w:p w14:paraId="0768FB97" w14:textId="77777777" w:rsidR="00567B83" w:rsidRPr="0076495E" w:rsidRDefault="00567B83" w:rsidP="001A6B3D">
            <w:pPr>
              <w:jc w:val="center"/>
              <w:rPr>
                <w:rFonts w:asciiTheme="minorHAnsi" w:hAnsiTheme="minorHAnsi" w:cstheme="minorHAnsi"/>
                <w:sz w:val="16"/>
                <w:szCs w:val="16"/>
              </w:rPr>
            </w:pPr>
          </w:p>
        </w:tc>
      </w:tr>
      <w:tr w:rsidR="00567B83" w:rsidRPr="0076495E" w14:paraId="69A95694"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4C4E6F1F" w14:textId="77777777" w:rsidR="00567B83" w:rsidRPr="0076495E" w:rsidRDefault="00567B83" w:rsidP="001A6B3D">
            <w:pPr>
              <w:rPr>
                <w:rFonts w:cstheme="minorHAnsi"/>
                <w:sz w:val="16"/>
                <w:szCs w:val="16"/>
              </w:rPr>
            </w:pPr>
          </w:p>
        </w:tc>
        <w:tc>
          <w:tcPr>
            <w:tcW w:w="2095" w:type="dxa"/>
            <w:vAlign w:val="center"/>
          </w:tcPr>
          <w:p w14:paraId="7809CFB3"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3.1.3 Sostituzione Pendenze</w:t>
            </w:r>
          </w:p>
        </w:tc>
        <w:tc>
          <w:tcPr>
            <w:tcW w:w="825" w:type="dxa"/>
            <w:vMerge/>
            <w:vAlign w:val="center"/>
          </w:tcPr>
          <w:p w14:paraId="2B720542"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504078F0" w14:textId="77777777" w:rsidR="00567B83" w:rsidRPr="0076495E" w:rsidRDefault="00567B83" w:rsidP="001A6B3D">
            <w:pPr>
              <w:rPr>
                <w:rFonts w:asciiTheme="minorHAnsi" w:hAnsiTheme="minorHAnsi" w:cstheme="minorHAnsi"/>
                <w:sz w:val="16"/>
                <w:szCs w:val="16"/>
              </w:rPr>
            </w:pPr>
          </w:p>
        </w:tc>
        <w:tc>
          <w:tcPr>
            <w:tcW w:w="2320" w:type="dxa"/>
            <w:vAlign w:val="center"/>
          </w:tcPr>
          <w:p w14:paraId="546C5F5C"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Sostituzione Posizione singola su Tributo 1 con debitore 1</w:t>
            </w:r>
          </w:p>
        </w:tc>
        <w:tc>
          <w:tcPr>
            <w:tcW w:w="2018" w:type="dxa"/>
            <w:vAlign w:val="center"/>
          </w:tcPr>
          <w:p w14:paraId="5C9333E5"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TC_ALLINEAMENTO_02</w:t>
            </w:r>
          </w:p>
        </w:tc>
        <w:tc>
          <w:tcPr>
            <w:tcW w:w="620" w:type="dxa"/>
            <w:vAlign w:val="center"/>
          </w:tcPr>
          <w:p w14:paraId="163AD27A" w14:textId="77777777" w:rsidR="00567B83" w:rsidRPr="0076495E" w:rsidRDefault="00567B83" w:rsidP="001A6B3D">
            <w:pPr>
              <w:jc w:val="center"/>
              <w:rPr>
                <w:rFonts w:asciiTheme="minorHAnsi" w:hAnsiTheme="minorHAnsi" w:cstheme="minorHAnsi"/>
                <w:sz w:val="16"/>
                <w:szCs w:val="16"/>
              </w:rPr>
            </w:pPr>
          </w:p>
        </w:tc>
      </w:tr>
      <w:tr w:rsidR="00567B83" w:rsidRPr="0076495E" w14:paraId="7D98DC6E" w14:textId="77777777" w:rsidTr="00567B83">
        <w:trPr>
          <w:trHeight w:val="548"/>
          <w:jc w:val="center"/>
        </w:trPr>
        <w:tc>
          <w:tcPr>
            <w:tcW w:w="1576" w:type="dxa"/>
            <w:vMerge/>
            <w:vAlign w:val="center"/>
          </w:tcPr>
          <w:p w14:paraId="206B57D1" w14:textId="77777777" w:rsidR="00567B83" w:rsidRPr="0076495E" w:rsidRDefault="00567B83" w:rsidP="001A6B3D">
            <w:pPr>
              <w:rPr>
                <w:rFonts w:cstheme="minorHAnsi"/>
                <w:sz w:val="16"/>
                <w:szCs w:val="16"/>
              </w:rPr>
            </w:pPr>
          </w:p>
        </w:tc>
        <w:tc>
          <w:tcPr>
            <w:tcW w:w="2095" w:type="dxa"/>
            <w:vAlign w:val="center"/>
          </w:tcPr>
          <w:p w14:paraId="51149D8E"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3.1.2 Aggiornamento Pendenze</w:t>
            </w:r>
          </w:p>
        </w:tc>
        <w:tc>
          <w:tcPr>
            <w:tcW w:w="825" w:type="dxa"/>
            <w:vMerge/>
            <w:vAlign w:val="center"/>
          </w:tcPr>
          <w:p w14:paraId="1EED2602"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0AD7D0E7" w14:textId="77777777" w:rsidR="00567B83" w:rsidRPr="0076495E" w:rsidRDefault="00567B83" w:rsidP="001A6B3D">
            <w:pPr>
              <w:rPr>
                <w:rFonts w:asciiTheme="minorHAnsi" w:hAnsiTheme="minorHAnsi" w:cstheme="minorHAnsi"/>
                <w:sz w:val="16"/>
                <w:szCs w:val="16"/>
              </w:rPr>
            </w:pPr>
          </w:p>
        </w:tc>
        <w:tc>
          <w:tcPr>
            <w:tcW w:w="2320" w:type="dxa"/>
            <w:vAlign w:val="center"/>
          </w:tcPr>
          <w:p w14:paraId="1475EDE9"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 xml:space="preserve">Aggiornamento dati posizione singola su Tributo 1 con debitore 1 </w:t>
            </w:r>
          </w:p>
        </w:tc>
        <w:tc>
          <w:tcPr>
            <w:tcW w:w="2018" w:type="dxa"/>
            <w:vAlign w:val="center"/>
          </w:tcPr>
          <w:p w14:paraId="0B34BBC5"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TC_ALLINEAMENTO_03</w:t>
            </w:r>
          </w:p>
        </w:tc>
        <w:tc>
          <w:tcPr>
            <w:tcW w:w="620" w:type="dxa"/>
            <w:vAlign w:val="center"/>
          </w:tcPr>
          <w:p w14:paraId="011429EB" w14:textId="77777777" w:rsidR="00567B83" w:rsidRPr="0076495E" w:rsidRDefault="00567B83" w:rsidP="001A6B3D">
            <w:pPr>
              <w:jc w:val="center"/>
              <w:rPr>
                <w:rFonts w:asciiTheme="minorHAnsi" w:hAnsiTheme="minorHAnsi" w:cstheme="minorHAnsi"/>
                <w:sz w:val="16"/>
                <w:szCs w:val="16"/>
              </w:rPr>
            </w:pPr>
          </w:p>
        </w:tc>
      </w:tr>
      <w:tr w:rsidR="00567B83" w:rsidRPr="0076495E" w14:paraId="3A6F13FF"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6C4D73C7" w14:textId="77777777" w:rsidR="00567B83" w:rsidRPr="0076495E" w:rsidRDefault="00567B83" w:rsidP="001A6B3D">
            <w:pPr>
              <w:rPr>
                <w:rFonts w:cstheme="minorHAnsi"/>
                <w:sz w:val="16"/>
                <w:szCs w:val="16"/>
              </w:rPr>
            </w:pPr>
          </w:p>
        </w:tc>
        <w:tc>
          <w:tcPr>
            <w:tcW w:w="2095" w:type="dxa"/>
            <w:vAlign w:val="center"/>
          </w:tcPr>
          <w:p w14:paraId="725F7C6C"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3.1.4 Cancellazione Pendenze</w:t>
            </w:r>
          </w:p>
        </w:tc>
        <w:tc>
          <w:tcPr>
            <w:tcW w:w="825" w:type="dxa"/>
            <w:vMerge/>
            <w:vAlign w:val="center"/>
          </w:tcPr>
          <w:p w14:paraId="54352110"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154236F6" w14:textId="77777777" w:rsidR="00567B83" w:rsidRPr="0076495E" w:rsidRDefault="00567B83" w:rsidP="001A6B3D">
            <w:pPr>
              <w:rPr>
                <w:rFonts w:asciiTheme="minorHAnsi" w:hAnsiTheme="minorHAnsi" w:cstheme="minorHAnsi"/>
                <w:sz w:val="16"/>
                <w:szCs w:val="16"/>
              </w:rPr>
            </w:pPr>
          </w:p>
        </w:tc>
        <w:tc>
          <w:tcPr>
            <w:tcW w:w="2320" w:type="dxa"/>
            <w:vAlign w:val="center"/>
          </w:tcPr>
          <w:p w14:paraId="28432E2C"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Cancellazione posizione su Tributo 1 con debitore 1</w:t>
            </w:r>
          </w:p>
        </w:tc>
        <w:tc>
          <w:tcPr>
            <w:tcW w:w="2018" w:type="dxa"/>
            <w:vAlign w:val="center"/>
          </w:tcPr>
          <w:p w14:paraId="344F074E"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TC_ALLINEAMENTO_04</w:t>
            </w:r>
          </w:p>
        </w:tc>
        <w:tc>
          <w:tcPr>
            <w:tcW w:w="620" w:type="dxa"/>
            <w:vAlign w:val="center"/>
          </w:tcPr>
          <w:p w14:paraId="56D81373" w14:textId="77777777" w:rsidR="00567B83" w:rsidRPr="0076495E" w:rsidRDefault="00567B83" w:rsidP="001A6B3D">
            <w:pPr>
              <w:jc w:val="center"/>
              <w:rPr>
                <w:rFonts w:asciiTheme="minorHAnsi" w:hAnsiTheme="minorHAnsi" w:cstheme="minorHAnsi"/>
                <w:sz w:val="16"/>
                <w:szCs w:val="16"/>
              </w:rPr>
            </w:pPr>
          </w:p>
        </w:tc>
      </w:tr>
      <w:tr w:rsidR="00567B83" w:rsidRPr="0076495E" w14:paraId="792304B6" w14:textId="77777777" w:rsidTr="00567B83">
        <w:trPr>
          <w:trHeight w:val="548"/>
          <w:jc w:val="center"/>
        </w:trPr>
        <w:tc>
          <w:tcPr>
            <w:tcW w:w="1576" w:type="dxa"/>
            <w:vMerge/>
            <w:vAlign w:val="center"/>
          </w:tcPr>
          <w:p w14:paraId="525EE2B8" w14:textId="77777777" w:rsidR="00567B83" w:rsidRPr="0076495E" w:rsidRDefault="00567B83" w:rsidP="001A6B3D">
            <w:pPr>
              <w:rPr>
                <w:rFonts w:cstheme="minorHAnsi"/>
                <w:sz w:val="16"/>
                <w:szCs w:val="16"/>
              </w:rPr>
            </w:pPr>
          </w:p>
        </w:tc>
        <w:tc>
          <w:tcPr>
            <w:tcW w:w="2095" w:type="dxa"/>
            <w:vAlign w:val="center"/>
          </w:tcPr>
          <w:p w14:paraId="1D2C98D1"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3.1.1 Inserimento Pendenze</w:t>
            </w:r>
          </w:p>
        </w:tc>
        <w:tc>
          <w:tcPr>
            <w:tcW w:w="825" w:type="dxa"/>
            <w:vMerge/>
            <w:vAlign w:val="center"/>
          </w:tcPr>
          <w:p w14:paraId="52EF59F3"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435A98D1" w14:textId="77777777" w:rsidR="00567B83" w:rsidRPr="0076495E" w:rsidRDefault="00567B83" w:rsidP="001A6B3D">
            <w:pPr>
              <w:rPr>
                <w:rFonts w:asciiTheme="minorHAnsi" w:hAnsiTheme="minorHAnsi" w:cstheme="minorHAnsi"/>
                <w:sz w:val="16"/>
                <w:szCs w:val="16"/>
              </w:rPr>
            </w:pPr>
          </w:p>
        </w:tc>
        <w:tc>
          <w:tcPr>
            <w:tcW w:w="2320" w:type="dxa"/>
            <w:vAlign w:val="center"/>
          </w:tcPr>
          <w:p w14:paraId="05A56617"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Nuovo inserimento posizione cancellata su Tributo 1 con debitore 1</w:t>
            </w:r>
          </w:p>
        </w:tc>
        <w:tc>
          <w:tcPr>
            <w:tcW w:w="2018" w:type="dxa"/>
            <w:vAlign w:val="center"/>
          </w:tcPr>
          <w:p w14:paraId="354A43DE"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TC_ALLINEAMENTO_05</w:t>
            </w:r>
          </w:p>
        </w:tc>
        <w:tc>
          <w:tcPr>
            <w:tcW w:w="620" w:type="dxa"/>
            <w:vAlign w:val="center"/>
          </w:tcPr>
          <w:p w14:paraId="7D1A685F" w14:textId="77777777" w:rsidR="00567B83" w:rsidRPr="0076495E" w:rsidRDefault="00567B83" w:rsidP="001A6B3D">
            <w:pPr>
              <w:jc w:val="center"/>
              <w:rPr>
                <w:rFonts w:asciiTheme="minorHAnsi" w:hAnsiTheme="minorHAnsi" w:cstheme="minorHAnsi"/>
                <w:sz w:val="16"/>
                <w:szCs w:val="16"/>
              </w:rPr>
            </w:pPr>
          </w:p>
        </w:tc>
      </w:tr>
      <w:tr w:rsidR="00567B83" w:rsidRPr="0076495E" w14:paraId="3F1AE0CB"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4F78B23A" w14:textId="77777777" w:rsidR="00567B83" w:rsidRPr="0076495E" w:rsidRDefault="00567B83" w:rsidP="001A6B3D">
            <w:pPr>
              <w:rPr>
                <w:rFonts w:cstheme="minorHAnsi"/>
                <w:sz w:val="16"/>
                <w:szCs w:val="16"/>
              </w:rPr>
            </w:pPr>
          </w:p>
        </w:tc>
        <w:tc>
          <w:tcPr>
            <w:tcW w:w="2095" w:type="dxa"/>
            <w:vAlign w:val="center"/>
          </w:tcPr>
          <w:p w14:paraId="645A3B80"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3.1.5 Comunicazione Massiva Pendenze</w:t>
            </w:r>
          </w:p>
        </w:tc>
        <w:tc>
          <w:tcPr>
            <w:tcW w:w="825" w:type="dxa"/>
            <w:vMerge/>
            <w:vAlign w:val="center"/>
          </w:tcPr>
          <w:p w14:paraId="74A994EF"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28C38332" w14:textId="77777777" w:rsidR="00567B83" w:rsidRPr="0076495E" w:rsidRDefault="00567B83" w:rsidP="001A6B3D">
            <w:pPr>
              <w:rPr>
                <w:rFonts w:asciiTheme="minorHAnsi" w:hAnsiTheme="minorHAnsi" w:cstheme="minorHAnsi"/>
                <w:sz w:val="16"/>
                <w:szCs w:val="16"/>
              </w:rPr>
            </w:pPr>
          </w:p>
        </w:tc>
        <w:tc>
          <w:tcPr>
            <w:tcW w:w="2320" w:type="dxa"/>
            <w:vAlign w:val="center"/>
          </w:tcPr>
          <w:p w14:paraId="6F8CDE11"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Inserimento massivo 5 posizioni su Tributo 2 con debitore 2</w:t>
            </w:r>
          </w:p>
        </w:tc>
        <w:tc>
          <w:tcPr>
            <w:tcW w:w="2018" w:type="dxa"/>
            <w:vAlign w:val="center"/>
          </w:tcPr>
          <w:p w14:paraId="0A302844"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TC_ALLINEAMENTO_06</w:t>
            </w:r>
          </w:p>
        </w:tc>
        <w:tc>
          <w:tcPr>
            <w:tcW w:w="620" w:type="dxa"/>
            <w:vAlign w:val="center"/>
          </w:tcPr>
          <w:p w14:paraId="7485765E" w14:textId="77777777" w:rsidR="00567B83" w:rsidRPr="0076495E" w:rsidRDefault="00567B83" w:rsidP="001A6B3D">
            <w:pPr>
              <w:jc w:val="center"/>
              <w:rPr>
                <w:rFonts w:asciiTheme="minorHAnsi" w:hAnsiTheme="minorHAnsi" w:cstheme="minorHAnsi"/>
                <w:sz w:val="16"/>
                <w:szCs w:val="16"/>
              </w:rPr>
            </w:pPr>
          </w:p>
        </w:tc>
      </w:tr>
      <w:tr w:rsidR="00567B83" w:rsidRPr="0076495E" w14:paraId="7B7E4901" w14:textId="77777777" w:rsidTr="00567B83">
        <w:trPr>
          <w:trHeight w:val="548"/>
          <w:jc w:val="center"/>
        </w:trPr>
        <w:tc>
          <w:tcPr>
            <w:tcW w:w="1576" w:type="dxa"/>
            <w:vMerge/>
            <w:vAlign w:val="center"/>
          </w:tcPr>
          <w:p w14:paraId="052EB446" w14:textId="77777777" w:rsidR="00567B83" w:rsidRPr="0076495E" w:rsidRDefault="00567B83" w:rsidP="001A6B3D">
            <w:pPr>
              <w:rPr>
                <w:rFonts w:cstheme="minorHAnsi"/>
                <w:sz w:val="16"/>
                <w:szCs w:val="16"/>
              </w:rPr>
            </w:pPr>
          </w:p>
        </w:tc>
        <w:tc>
          <w:tcPr>
            <w:tcW w:w="2095" w:type="dxa"/>
            <w:vAlign w:val="center"/>
          </w:tcPr>
          <w:p w14:paraId="6BC6A3D0"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3.1.6 Stato della Comunicazione Massiva Pendenze</w:t>
            </w:r>
          </w:p>
        </w:tc>
        <w:tc>
          <w:tcPr>
            <w:tcW w:w="825" w:type="dxa"/>
            <w:vMerge/>
            <w:vAlign w:val="center"/>
          </w:tcPr>
          <w:p w14:paraId="3E876038"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6A830F58" w14:textId="77777777" w:rsidR="00567B83" w:rsidRPr="0076495E" w:rsidRDefault="00567B83" w:rsidP="001A6B3D">
            <w:pPr>
              <w:rPr>
                <w:rFonts w:asciiTheme="minorHAnsi" w:hAnsiTheme="minorHAnsi" w:cstheme="minorHAnsi"/>
                <w:sz w:val="16"/>
                <w:szCs w:val="16"/>
              </w:rPr>
            </w:pPr>
          </w:p>
        </w:tc>
        <w:tc>
          <w:tcPr>
            <w:tcW w:w="2320" w:type="dxa"/>
            <w:vAlign w:val="center"/>
          </w:tcPr>
          <w:p w14:paraId="40F09C5A"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Stato elaborazione caricamento massivo</w:t>
            </w:r>
          </w:p>
        </w:tc>
        <w:tc>
          <w:tcPr>
            <w:tcW w:w="2018" w:type="dxa"/>
            <w:vAlign w:val="center"/>
          </w:tcPr>
          <w:p w14:paraId="69AB0C6C"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TC_ALLINEAMENTO_07</w:t>
            </w:r>
          </w:p>
        </w:tc>
        <w:tc>
          <w:tcPr>
            <w:tcW w:w="620" w:type="dxa"/>
            <w:vAlign w:val="center"/>
          </w:tcPr>
          <w:p w14:paraId="6208825E" w14:textId="77777777" w:rsidR="00567B83" w:rsidRPr="0076495E" w:rsidRDefault="00567B83" w:rsidP="001A6B3D">
            <w:pPr>
              <w:jc w:val="center"/>
              <w:rPr>
                <w:rFonts w:asciiTheme="minorHAnsi" w:hAnsiTheme="minorHAnsi" w:cstheme="minorHAnsi"/>
                <w:sz w:val="16"/>
                <w:szCs w:val="16"/>
              </w:rPr>
            </w:pPr>
          </w:p>
        </w:tc>
      </w:tr>
      <w:tr w:rsidR="00567B83" w:rsidRPr="0076495E" w14:paraId="2E0144D7"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36C3AB0B" w14:textId="77777777" w:rsidR="00567B83" w:rsidRPr="0076495E" w:rsidRDefault="00567B83" w:rsidP="001A6B3D">
            <w:pPr>
              <w:rPr>
                <w:rFonts w:cstheme="minorHAnsi"/>
                <w:sz w:val="16"/>
                <w:szCs w:val="16"/>
              </w:rPr>
            </w:pPr>
          </w:p>
        </w:tc>
        <w:tc>
          <w:tcPr>
            <w:tcW w:w="2095" w:type="dxa"/>
            <w:vAlign w:val="center"/>
          </w:tcPr>
          <w:p w14:paraId="0B858C42"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3.1.7 Esito della Comunicazione Massiva Pendenze</w:t>
            </w:r>
          </w:p>
        </w:tc>
        <w:tc>
          <w:tcPr>
            <w:tcW w:w="825" w:type="dxa"/>
            <w:vMerge/>
            <w:vAlign w:val="center"/>
          </w:tcPr>
          <w:p w14:paraId="1D62697D"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6375AC03" w14:textId="77777777" w:rsidR="00567B83" w:rsidRPr="0076495E" w:rsidRDefault="00567B83" w:rsidP="001A6B3D">
            <w:pPr>
              <w:rPr>
                <w:rFonts w:asciiTheme="minorHAnsi" w:hAnsiTheme="minorHAnsi" w:cstheme="minorHAnsi"/>
                <w:sz w:val="16"/>
                <w:szCs w:val="16"/>
              </w:rPr>
            </w:pPr>
          </w:p>
        </w:tc>
        <w:tc>
          <w:tcPr>
            <w:tcW w:w="2320" w:type="dxa"/>
            <w:vAlign w:val="center"/>
          </w:tcPr>
          <w:p w14:paraId="3454D37F"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Esito finale elaborazione caricamento massivo</w:t>
            </w:r>
          </w:p>
        </w:tc>
        <w:tc>
          <w:tcPr>
            <w:tcW w:w="2018" w:type="dxa"/>
            <w:vAlign w:val="center"/>
          </w:tcPr>
          <w:p w14:paraId="354271E6"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TC_ALLINEAMENTO_08</w:t>
            </w:r>
          </w:p>
        </w:tc>
        <w:tc>
          <w:tcPr>
            <w:tcW w:w="620" w:type="dxa"/>
            <w:vAlign w:val="center"/>
          </w:tcPr>
          <w:p w14:paraId="51185853" w14:textId="77777777" w:rsidR="00567B83" w:rsidRPr="0076495E" w:rsidRDefault="00567B83" w:rsidP="001A6B3D">
            <w:pPr>
              <w:jc w:val="center"/>
              <w:rPr>
                <w:rFonts w:asciiTheme="minorHAnsi" w:hAnsiTheme="minorHAnsi" w:cstheme="minorHAnsi"/>
                <w:sz w:val="16"/>
                <w:szCs w:val="16"/>
              </w:rPr>
            </w:pPr>
          </w:p>
        </w:tc>
      </w:tr>
      <w:tr w:rsidR="00567B83" w:rsidRPr="0076495E" w14:paraId="1F341869" w14:textId="77777777" w:rsidTr="00567B83">
        <w:trPr>
          <w:trHeight w:val="548"/>
          <w:jc w:val="center"/>
        </w:trPr>
        <w:tc>
          <w:tcPr>
            <w:tcW w:w="1576" w:type="dxa"/>
            <w:vMerge w:val="restart"/>
            <w:vAlign w:val="center"/>
          </w:tcPr>
          <w:p w14:paraId="01BABA09"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Scadenze</w:t>
            </w:r>
          </w:p>
        </w:tc>
        <w:tc>
          <w:tcPr>
            <w:tcW w:w="2095" w:type="dxa"/>
            <w:vAlign w:val="center"/>
          </w:tcPr>
          <w:p w14:paraId="737F9B25"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3.2.1 Estratto Conto Debitorio</w:t>
            </w:r>
          </w:p>
        </w:tc>
        <w:tc>
          <w:tcPr>
            <w:tcW w:w="825" w:type="dxa"/>
            <w:vMerge w:val="restart"/>
            <w:vAlign w:val="center"/>
          </w:tcPr>
          <w:p w14:paraId="016FDD46"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006</w:t>
            </w:r>
          </w:p>
        </w:tc>
        <w:tc>
          <w:tcPr>
            <w:tcW w:w="870" w:type="dxa"/>
            <w:vMerge w:val="restart"/>
            <w:vAlign w:val="center"/>
          </w:tcPr>
          <w:p w14:paraId="3B88702A"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GePos</w:t>
            </w:r>
          </w:p>
        </w:tc>
        <w:tc>
          <w:tcPr>
            <w:tcW w:w="2320" w:type="dxa"/>
            <w:vAlign w:val="center"/>
          </w:tcPr>
          <w:p w14:paraId="7C43DBC3"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Lista pagamenti attesi per debitore 1</w:t>
            </w:r>
          </w:p>
        </w:tc>
        <w:tc>
          <w:tcPr>
            <w:tcW w:w="2018" w:type="dxa"/>
            <w:vAlign w:val="center"/>
          </w:tcPr>
          <w:p w14:paraId="5252D1B5"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TC_SCADENZE_01</w:t>
            </w:r>
          </w:p>
        </w:tc>
        <w:tc>
          <w:tcPr>
            <w:tcW w:w="620" w:type="dxa"/>
            <w:vAlign w:val="center"/>
          </w:tcPr>
          <w:p w14:paraId="4E43EEFC" w14:textId="77777777" w:rsidR="00567B83" w:rsidRPr="0076495E" w:rsidRDefault="00567B83" w:rsidP="001A6B3D">
            <w:pPr>
              <w:jc w:val="center"/>
              <w:rPr>
                <w:rFonts w:asciiTheme="minorHAnsi" w:hAnsiTheme="minorHAnsi" w:cstheme="minorHAnsi"/>
                <w:sz w:val="16"/>
                <w:szCs w:val="16"/>
              </w:rPr>
            </w:pPr>
          </w:p>
        </w:tc>
      </w:tr>
      <w:tr w:rsidR="00567B83" w:rsidRPr="0076495E" w14:paraId="18E1A225"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2C9925F9" w14:textId="77777777" w:rsidR="00567B83" w:rsidRPr="0076495E" w:rsidRDefault="00567B83" w:rsidP="001A6B3D">
            <w:pPr>
              <w:rPr>
                <w:rFonts w:cstheme="minorHAnsi"/>
                <w:sz w:val="16"/>
                <w:szCs w:val="16"/>
              </w:rPr>
            </w:pPr>
          </w:p>
        </w:tc>
        <w:tc>
          <w:tcPr>
            <w:tcW w:w="2095" w:type="dxa"/>
            <w:vAlign w:val="center"/>
          </w:tcPr>
          <w:p w14:paraId="0A529348"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3.2.1 Estratto Conto Debitorio</w:t>
            </w:r>
          </w:p>
        </w:tc>
        <w:tc>
          <w:tcPr>
            <w:tcW w:w="825" w:type="dxa"/>
            <w:vMerge/>
            <w:vAlign w:val="center"/>
          </w:tcPr>
          <w:p w14:paraId="1CE8F21F"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2F9D553F" w14:textId="77777777" w:rsidR="00567B83" w:rsidRPr="0076495E" w:rsidRDefault="00567B83" w:rsidP="001A6B3D">
            <w:pPr>
              <w:rPr>
                <w:rFonts w:asciiTheme="minorHAnsi" w:hAnsiTheme="minorHAnsi" w:cstheme="minorHAnsi"/>
                <w:sz w:val="16"/>
                <w:szCs w:val="16"/>
              </w:rPr>
            </w:pPr>
          </w:p>
        </w:tc>
        <w:tc>
          <w:tcPr>
            <w:tcW w:w="2320" w:type="dxa"/>
            <w:vAlign w:val="center"/>
          </w:tcPr>
          <w:p w14:paraId="41DC1E64"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Lista pagamenti attesi per debitore 2</w:t>
            </w:r>
          </w:p>
        </w:tc>
        <w:tc>
          <w:tcPr>
            <w:tcW w:w="2018" w:type="dxa"/>
            <w:vAlign w:val="center"/>
          </w:tcPr>
          <w:p w14:paraId="3486A743"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TC_SCADENZE_02</w:t>
            </w:r>
          </w:p>
        </w:tc>
        <w:tc>
          <w:tcPr>
            <w:tcW w:w="620" w:type="dxa"/>
            <w:vAlign w:val="center"/>
          </w:tcPr>
          <w:p w14:paraId="2CCB9360" w14:textId="77777777" w:rsidR="00567B83" w:rsidRPr="0076495E" w:rsidRDefault="00567B83" w:rsidP="001A6B3D">
            <w:pPr>
              <w:jc w:val="center"/>
              <w:rPr>
                <w:rFonts w:asciiTheme="minorHAnsi" w:hAnsiTheme="minorHAnsi" w:cstheme="minorHAnsi"/>
                <w:sz w:val="16"/>
                <w:szCs w:val="16"/>
              </w:rPr>
            </w:pPr>
          </w:p>
        </w:tc>
      </w:tr>
      <w:tr w:rsidR="00567B83" w:rsidRPr="0076495E" w14:paraId="0A1548C3" w14:textId="77777777" w:rsidTr="00567B83">
        <w:trPr>
          <w:trHeight w:val="548"/>
          <w:jc w:val="center"/>
        </w:trPr>
        <w:tc>
          <w:tcPr>
            <w:tcW w:w="1576" w:type="dxa"/>
            <w:vMerge w:val="restart"/>
            <w:vAlign w:val="center"/>
          </w:tcPr>
          <w:p w14:paraId="231617DF"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Verifica e autorizzazione pagamenti attesi</w:t>
            </w:r>
          </w:p>
        </w:tc>
        <w:tc>
          <w:tcPr>
            <w:tcW w:w="2095" w:type="dxa"/>
            <w:vAlign w:val="center"/>
          </w:tcPr>
          <w:p w14:paraId="219E82DB"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3.3.1 Verifca di un pagamento in attesa</w:t>
            </w:r>
          </w:p>
        </w:tc>
        <w:tc>
          <w:tcPr>
            <w:tcW w:w="825" w:type="dxa"/>
            <w:vMerge w:val="restart"/>
            <w:vAlign w:val="center"/>
          </w:tcPr>
          <w:p w14:paraId="590ED1EA"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002</w:t>
            </w:r>
          </w:p>
        </w:tc>
        <w:tc>
          <w:tcPr>
            <w:tcW w:w="870" w:type="dxa"/>
            <w:vMerge w:val="restart"/>
            <w:vAlign w:val="center"/>
          </w:tcPr>
          <w:p w14:paraId="2897ED5A"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GePos</w:t>
            </w:r>
          </w:p>
        </w:tc>
        <w:tc>
          <w:tcPr>
            <w:tcW w:w="2320" w:type="dxa"/>
            <w:vAlign w:val="center"/>
          </w:tcPr>
          <w:p w14:paraId="67796C63"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 xml:space="preserve">Verifica posizione Tributo 1 </w:t>
            </w:r>
          </w:p>
        </w:tc>
        <w:tc>
          <w:tcPr>
            <w:tcW w:w="2018" w:type="dxa"/>
            <w:vAlign w:val="center"/>
          </w:tcPr>
          <w:p w14:paraId="383FF1E0"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TC_AUTORIZZAZIONE_01</w:t>
            </w:r>
          </w:p>
        </w:tc>
        <w:tc>
          <w:tcPr>
            <w:tcW w:w="620" w:type="dxa"/>
            <w:vAlign w:val="center"/>
          </w:tcPr>
          <w:p w14:paraId="082EE509" w14:textId="77777777" w:rsidR="00567B83" w:rsidRPr="0076495E" w:rsidRDefault="00567B83" w:rsidP="001A6B3D">
            <w:pPr>
              <w:jc w:val="center"/>
              <w:rPr>
                <w:rFonts w:asciiTheme="minorHAnsi" w:hAnsiTheme="minorHAnsi" w:cstheme="minorHAnsi"/>
                <w:sz w:val="16"/>
                <w:szCs w:val="16"/>
              </w:rPr>
            </w:pPr>
          </w:p>
        </w:tc>
      </w:tr>
      <w:tr w:rsidR="00567B83" w:rsidRPr="0076495E" w14:paraId="473EB5D3"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6D95270C" w14:textId="77777777" w:rsidR="00567B83" w:rsidRPr="0076495E" w:rsidRDefault="00567B83" w:rsidP="001A6B3D">
            <w:pPr>
              <w:rPr>
                <w:rFonts w:cstheme="minorHAnsi"/>
                <w:sz w:val="16"/>
                <w:szCs w:val="16"/>
              </w:rPr>
            </w:pPr>
          </w:p>
        </w:tc>
        <w:tc>
          <w:tcPr>
            <w:tcW w:w="2095" w:type="dxa"/>
            <w:vAlign w:val="center"/>
          </w:tcPr>
          <w:p w14:paraId="0E07D8C5"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3.3.2 Attivazione di un pagamento in attesa</w:t>
            </w:r>
          </w:p>
        </w:tc>
        <w:tc>
          <w:tcPr>
            <w:tcW w:w="825" w:type="dxa"/>
            <w:vMerge/>
            <w:vAlign w:val="center"/>
          </w:tcPr>
          <w:p w14:paraId="5E13B623"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353F3BE0" w14:textId="77777777" w:rsidR="00567B83" w:rsidRPr="0076495E" w:rsidRDefault="00567B83" w:rsidP="001A6B3D">
            <w:pPr>
              <w:rPr>
                <w:rFonts w:asciiTheme="minorHAnsi" w:hAnsiTheme="minorHAnsi" w:cstheme="minorHAnsi"/>
                <w:sz w:val="16"/>
                <w:szCs w:val="16"/>
              </w:rPr>
            </w:pPr>
          </w:p>
        </w:tc>
        <w:tc>
          <w:tcPr>
            <w:tcW w:w="2320" w:type="dxa"/>
            <w:vAlign w:val="center"/>
          </w:tcPr>
          <w:p w14:paraId="55E8CE13"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Autorizzazione pagamento su Tributo 1</w:t>
            </w:r>
          </w:p>
        </w:tc>
        <w:tc>
          <w:tcPr>
            <w:tcW w:w="2018" w:type="dxa"/>
            <w:vAlign w:val="center"/>
          </w:tcPr>
          <w:p w14:paraId="5F36969A"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TC_AUTORIZZAZIONE_02</w:t>
            </w:r>
          </w:p>
        </w:tc>
        <w:tc>
          <w:tcPr>
            <w:tcW w:w="620" w:type="dxa"/>
            <w:vAlign w:val="center"/>
          </w:tcPr>
          <w:p w14:paraId="4C3C7AC5" w14:textId="77777777" w:rsidR="00567B83" w:rsidRPr="0076495E" w:rsidRDefault="00567B83" w:rsidP="001A6B3D">
            <w:pPr>
              <w:jc w:val="center"/>
              <w:rPr>
                <w:rFonts w:asciiTheme="minorHAnsi" w:hAnsiTheme="minorHAnsi" w:cstheme="minorHAnsi"/>
                <w:sz w:val="16"/>
                <w:szCs w:val="16"/>
              </w:rPr>
            </w:pPr>
          </w:p>
        </w:tc>
      </w:tr>
      <w:tr w:rsidR="00567B83" w:rsidRPr="0076495E" w14:paraId="04B90CFB" w14:textId="77777777" w:rsidTr="00567B83">
        <w:trPr>
          <w:trHeight w:val="548"/>
          <w:jc w:val="center"/>
        </w:trPr>
        <w:tc>
          <w:tcPr>
            <w:tcW w:w="1576" w:type="dxa"/>
            <w:vMerge/>
            <w:vAlign w:val="center"/>
          </w:tcPr>
          <w:p w14:paraId="4BD24CD3" w14:textId="77777777" w:rsidR="00567B83" w:rsidRPr="0076495E" w:rsidRDefault="00567B83" w:rsidP="001A6B3D">
            <w:pPr>
              <w:rPr>
                <w:rFonts w:cstheme="minorHAnsi"/>
                <w:sz w:val="16"/>
                <w:szCs w:val="16"/>
              </w:rPr>
            </w:pPr>
          </w:p>
        </w:tc>
        <w:tc>
          <w:tcPr>
            <w:tcW w:w="2095" w:type="dxa"/>
            <w:vAlign w:val="center"/>
          </w:tcPr>
          <w:p w14:paraId="5DDA0714"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3.3.3 Disattivazione di un pagamento in attesa</w:t>
            </w:r>
          </w:p>
        </w:tc>
        <w:tc>
          <w:tcPr>
            <w:tcW w:w="825" w:type="dxa"/>
            <w:vMerge/>
            <w:vAlign w:val="center"/>
          </w:tcPr>
          <w:p w14:paraId="104E6E99"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2BF59F60" w14:textId="77777777" w:rsidR="00567B83" w:rsidRPr="0076495E" w:rsidRDefault="00567B83" w:rsidP="001A6B3D">
            <w:pPr>
              <w:rPr>
                <w:rFonts w:asciiTheme="minorHAnsi" w:hAnsiTheme="minorHAnsi" w:cstheme="minorHAnsi"/>
                <w:sz w:val="16"/>
                <w:szCs w:val="16"/>
              </w:rPr>
            </w:pPr>
          </w:p>
        </w:tc>
        <w:tc>
          <w:tcPr>
            <w:tcW w:w="2320" w:type="dxa"/>
            <w:vAlign w:val="center"/>
          </w:tcPr>
          <w:p w14:paraId="08EFFDC5"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Annullo autorizzazione pagamento su Tributo 1</w:t>
            </w:r>
          </w:p>
        </w:tc>
        <w:tc>
          <w:tcPr>
            <w:tcW w:w="2018" w:type="dxa"/>
            <w:vAlign w:val="center"/>
          </w:tcPr>
          <w:p w14:paraId="79E72483"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TC_AUTORIZZAZIONE_03</w:t>
            </w:r>
          </w:p>
        </w:tc>
        <w:tc>
          <w:tcPr>
            <w:tcW w:w="620" w:type="dxa"/>
            <w:vAlign w:val="center"/>
          </w:tcPr>
          <w:p w14:paraId="3370AD67" w14:textId="77777777" w:rsidR="00567B83" w:rsidRPr="0076495E" w:rsidRDefault="00567B83" w:rsidP="001A6B3D">
            <w:pPr>
              <w:jc w:val="center"/>
              <w:rPr>
                <w:rFonts w:asciiTheme="minorHAnsi" w:hAnsiTheme="minorHAnsi" w:cstheme="minorHAnsi"/>
                <w:sz w:val="16"/>
                <w:szCs w:val="16"/>
              </w:rPr>
            </w:pPr>
          </w:p>
        </w:tc>
      </w:tr>
      <w:tr w:rsidR="00567B83" w:rsidRPr="0076495E" w14:paraId="7B46F137"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4A33B460" w14:textId="77777777" w:rsidR="00567B83" w:rsidRPr="0076495E" w:rsidRDefault="00567B83" w:rsidP="001A6B3D">
            <w:pPr>
              <w:rPr>
                <w:rFonts w:cstheme="minorHAnsi"/>
                <w:sz w:val="16"/>
                <w:szCs w:val="16"/>
              </w:rPr>
            </w:pPr>
          </w:p>
        </w:tc>
        <w:tc>
          <w:tcPr>
            <w:tcW w:w="2095" w:type="dxa"/>
            <w:vAlign w:val="center"/>
          </w:tcPr>
          <w:p w14:paraId="3C9BB3BF"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3.3.1 Verifca di un pagamento in attesa</w:t>
            </w:r>
          </w:p>
        </w:tc>
        <w:tc>
          <w:tcPr>
            <w:tcW w:w="825" w:type="dxa"/>
            <w:vMerge/>
            <w:vAlign w:val="center"/>
          </w:tcPr>
          <w:p w14:paraId="3C4B7D4E"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3712E7C9" w14:textId="77777777" w:rsidR="00567B83" w:rsidRPr="0076495E" w:rsidRDefault="00567B83" w:rsidP="001A6B3D">
            <w:pPr>
              <w:rPr>
                <w:rFonts w:asciiTheme="minorHAnsi" w:hAnsiTheme="minorHAnsi" w:cstheme="minorHAnsi"/>
                <w:sz w:val="16"/>
                <w:szCs w:val="16"/>
              </w:rPr>
            </w:pPr>
          </w:p>
        </w:tc>
        <w:tc>
          <w:tcPr>
            <w:tcW w:w="2320" w:type="dxa"/>
            <w:vAlign w:val="center"/>
          </w:tcPr>
          <w:p w14:paraId="6B52EAAD"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 xml:space="preserve">Verifica posizione 1 caricata su Tributo 2 con debitore 2 </w:t>
            </w:r>
          </w:p>
        </w:tc>
        <w:tc>
          <w:tcPr>
            <w:tcW w:w="2018" w:type="dxa"/>
            <w:vAlign w:val="center"/>
          </w:tcPr>
          <w:p w14:paraId="6701D4D3"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TC_AUTORIZZAZIONE_04</w:t>
            </w:r>
          </w:p>
        </w:tc>
        <w:tc>
          <w:tcPr>
            <w:tcW w:w="620" w:type="dxa"/>
            <w:vAlign w:val="center"/>
          </w:tcPr>
          <w:p w14:paraId="4C4E84BC" w14:textId="77777777" w:rsidR="00567B83" w:rsidRPr="0076495E" w:rsidRDefault="00567B83" w:rsidP="001A6B3D">
            <w:pPr>
              <w:jc w:val="center"/>
              <w:rPr>
                <w:rFonts w:asciiTheme="minorHAnsi" w:hAnsiTheme="minorHAnsi" w:cstheme="minorHAnsi"/>
                <w:sz w:val="16"/>
                <w:szCs w:val="16"/>
              </w:rPr>
            </w:pPr>
          </w:p>
        </w:tc>
      </w:tr>
      <w:tr w:rsidR="00567B83" w:rsidRPr="0076495E" w14:paraId="02CB6DF7" w14:textId="77777777" w:rsidTr="00567B83">
        <w:trPr>
          <w:trHeight w:val="548"/>
          <w:jc w:val="center"/>
        </w:trPr>
        <w:tc>
          <w:tcPr>
            <w:tcW w:w="1576" w:type="dxa"/>
            <w:vMerge/>
            <w:vAlign w:val="center"/>
          </w:tcPr>
          <w:p w14:paraId="6BA0D1C6" w14:textId="77777777" w:rsidR="00567B83" w:rsidRPr="0076495E" w:rsidRDefault="00567B83" w:rsidP="001A6B3D">
            <w:pPr>
              <w:rPr>
                <w:rFonts w:cstheme="minorHAnsi"/>
                <w:sz w:val="16"/>
                <w:szCs w:val="16"/>
              </w:rPr>
            </w:pPr>
          </w:p>
        </w:tc>
        <w:tc>
          <w:tcPr>
            <w:tcW w:w="2095" w:type="dxa"/>
            <w:vAlign w:val="center"/>
          </w:tcPr>
          <w:p w14:paraId="139C9071"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3.3.2 Attivazione di un pagamento in attesa</w:t>
            </w:r>
          </w:p>
        </w:tc>
        <w:tc>
          <w:tcPr>
            <w:tcW w:w="825" w:type="dxa"/>
            <w:vMerge/>
            <w:vAlign w:val="center"/>
          </w:tcPr>
          <w:p w14:paraId="785E0E19"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4B4FC71F" w14:textId="77777777" w:rsidR="00567B83" w:rsidRPr="0076495E" w:rsidRDefault="00567B83" w:rsidP="001A6B3D">
            <w:pPr>
              <w:rPr>
                <w:rFonts w:asciiTheme="minorHAnsi" w:hAnsiTheme="minorHAnsi" w:cstheme="minorHAnsi"/>
                <w:sz w:val="16"/>
                <w:szCs w:val="16"/>
              </w:rPr>
            </w:pPr>
          </w:p>
        </w:tc>
        <w:tc>
          <w:tcPr>
            <w:tcW w:w="2320" w:type="dxa"/>
            <w:vAlign w:val="center"/>
          </w:tcPr>
          <w:p w14:paraId="4E96DBC9"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Autorizzazione pagamento posizione caricata su Tributo 2 per debitore 2</w:t>
            </w:r>
          </w:p>
        </w:tc>
        <w:tc>
          <w:tcPr>
            <w:tcW w:w="2018" w:type="dxa"/>
            <w:vAlign w:val="center"/>
          </w:tcPr>
          <w:p w14:paraId="0C7A7A9A"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TC_AUTORIZZAZIONE_05</w:t>
            </w:r>
          </w:p>
        </w:tc>
        <w:tc>
          <w:tcPr>
            <w:tcW w:w="620" w:type="dxa"/>
            <w:vAlign w:val="center"/>
          </w:tcPr>
          <w:p w14:paraId="51BE0B7C" w14:textId="77777777" w:rsidR="00567B83" w:rsidRPr="0076495E" w:rsidRDefault="00567B83" w:rsidP="001A6B3D">
            <w:pPr>
              <w:jc w:val="center"/>
              <w:rPr>
                <w:rFonts w:asciiTheme="minorHAnsi" w:hAnsiTheme="minorHAnsi" w:cstheme="minorHAnsi"/>
                <w:sz w:val="16"/>
                <w:szCs w:val="16"/>
              </w:rPr>
            </w:pPr>
          </w:p>
        </w:tc>
      </w:tr>
      <w:tr w:rsidR="00567B83" w:rsidRPr="0076495E" w14:paraId="709C8A42"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Align w:val="center"/>
          </w:tcPr>
          <w:p w14:paraId="51464F02"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lastRenderedPageBreak/>
              <w:t>Ricezione ricevuta telematica</w:t>
            </w:r>
          </w:p>
        </w:tc>
        <w:tc>
          <w:tcPr>
            <w:tcW w:w="2095" w:type="dxa"/>
            <w:vAlign w:val="center"/>
          </w:tcPr>
          <w:p w14:paraId="1151D500"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3.3.4 Notifica dell’esecuzione di un pagamento</w:t>
            </w:r>
          </w:p>
        </w:tc>
        <w:tc>
          <w:tcPr>
            <w:tcW w:w="825" w:type="dxa"/>
            <w:vAlign w:val="center"/>
          </w:tcPr>
          <w:p w14:paraId="0B65203E"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002</w:t>
            </w:r>
          </w:p>
        </w:tc>
        <w:tc>
          <w:tcPr>
            <w:tcW w:w="870" w:type="dxa"/>
            <w:vAlign w:val="center"/>
          </w:tcPr>
          <w:p w14:paraId="4192A9B0"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GePos</w:t>
            </w:r>
          </w:p>
        </w:tc>
        <w:tc>
          <w:tcPr>
            <w:tcW w:w="2320" w:type="dxa"/>
            <w:vAlign w:val="center"/>
          </w:tcPr>
          <w:p w14:paraId="3284A380"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Ricezione della ricevuta telematica del pagamento autorizzato sul Tributo 2</w:t>
            </w:r>
          </w:p>
        </w:tc>
        <w:tc>
          <w:tcPr>
            <w:tcW w:w="2018" w:type="dxa"/>
            <w:vAlign w:val="center"/>
          </w:tcPr>
          <w:p w14:paraId="258121D2"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TC_RICEVUTA_01</w:t>
            </w:r>
          </w:p>
        </w:tc>
        <w:tc>
          <w:tcPr>
            <w:tcW w:w="620" w:type="dxa"/>
            <w:vAlign w:val="center"/>
          </w:tcPr>
          <w:p w14:paraId="65FB313B" w14:textId="77777777" w:rsidR="00567B83" w:rsidRPr="0076495E" w:rsidRDefault="00567B83" w:rsidP="001A6B3D">
            <w:pPr>
              <w:jc w:val="center"/>
              <w:rPr>
                <w:rFonts w:asciiTheme="minorHAnsi" w:hAnsiTheme="minorHAnsi" w:cstheme="minorHAnsi"/>
                <w:sz w:val="16"/>
                <w:szCs w:val="16"/>
              </w:rPr>
            </w:pPr>
          </w:p>
        </w:tc>
      </w:tr>
      <w:tr w:rsidR="00567B83" w:rsidRPr="0076495E" w14:paraId="5B933E47" w14:textId="77777777" w:rsidTr="00567B83">
        <w:trPr>
          <w:trHeight w:val="548"/>
          <w:jc w:val="center"/>
        </w:trPr>
        <w:tc>
          <w:tcPr>
            <w:tcW w:w="1576" w:type="dxa"/>
            <w:vAlign w:val="center"/>
          </w:tcPr>
          <w:p w14:paraId="40710069"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Verifica stato di esecuzione del pagamento</w:t>
            </w:r>
          </w:p>
        </w:tc>
        <w:tc>
          <w:tcPr>
            <w:tcW w:w="2095" w:type="dxa"/>
            <w:vAlign w:val="center"/>
          </w:tcPr>
          <w:p w14:paraId="4A298E7E"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3.2.2 Verifica Pagamento IUV</w:t>
            </w:r>
          </w:p>
        </w:tc>
        <w:tc>
          <w:tcPr>
            <w:tcW w:w="825" w:type="dxa"/>
            <w:vAlign w:val="center"/>
          </w:tcPr>
          <w:p w14:paraId="374C4327"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005 / 006</w:t>
            </w:r>
          </w:p>
        </w:tc>
        <w:tc>
          <w:tcPr>
            <w:tcW w:w="870" w:type="dxa"/>
            <w:vAlign w:val="center"/>
          </w:tcPr>
          <w:p w14:paraId="03B8FEAC"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GePos</w:t>
            </w:r>
          </w:p>
        </w:tc>
        <w:tc>
          <w:tcPr>
            <w:tcW w:w="2320" w:type="dxa"/>
            <w:vAlign w:val="center"/>
          </w:tcPr>
          <w:p w14:paraId="6B0EB53E"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Verifica stato del pagamento effettuato sul Tributo 2</w:t>
            </w:r>
          </w:p>
        </w:tc>
        <w:tc>
          <w:tcPr>
            <w:tcW w:w="2018" w:type="dxa"/>
            <w:vAlign w:val="center"/>
          </w:tcPr>
          <w:p w14:paraId="2E4C0489"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TC_VERIFICA_01</w:t>
            </w:r>
          </w:p>
        </w:tc>
        <w:tc>
          <w:tcPr>
            <w:tcW w:w="620" w:type="dxa"/>
            <w:vAlign w:val="center"/>
          </w:tcPr>
          <w:p w14:paraId="3556BCBC" w14:textId="77777777" w:rsidR="00567B83" w:rsidRPr="0076495E" w:rsidRDefault="00567B83" w:rsidP="001A6B3D">
            <w:pPr>
              <w:jc w:val="center"/>
              <w:rPr>
                <w:rFonts w:asciiTheme="minorHAnsi" w:hAnsiTheme="minorHAnsi" w:cstheme="minorHAnsi"/>
                <w:sz w:val="16"/>
                <w:szCs w:val="16"/>
              </w:rPr>
            </w:pPr>
          </w:p>
        </w:tc>
      </w:tr>
      <w:tr w:rsidR="00567B83" w:rsidRPr="0076495E" w14:paraId="54467DE7"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restart"/>
            <w:vAlign w:val="center"/>
          </w:tcPr>
          <w:p w14:paraId="3AC91CA9"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Notifiche movimenti contabili</w:t>
            </w:r>
          </w:p>
        </w:tc>
        <w:tc>
          <w:tcPr>
            <w:tcW w:w="2095" w:type="dxa"/>
            <w:vAlign w:val="center"/>
          </w:tcPr>
          <w:p w14:paraId="505D4454"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3.3.5 Notifica di riconciliazione di un Pagamento</w:t>
            </w:r>
          </w:p>
        </w:tc>
        <w:tc>
          <w:tcPr>
            <w:tcW w:w="825" w:type="dxa"/>
            <w:vMerge w:val="restart"/>
            <w:vAlign w:val="center"/>
          </w:tcPr>
          <w:p w14:paraId="2513288D"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008</w:t>
            </w:r>
          </w:p>
        </w:tc>
        <w:tc>
          <w:tcPr>
            <w:tcW w:w="870" w:type="dxa"/>
            <w:vMerge w:val="restart"/>
            <w:vAlign w:val="center"/>
          </w:tcPr>
          <w:p w14:paraId="6B07817C"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GePos</w:t>
            </w:r>
          </w:p>
        </w:tc>
        <w:tc>
          <w:tcPr>
            <w:tcW w:w="2320" w:type="dxa"/>
            <w:vAlign w:val="center"/>
          </w:tcPr>
          <w:p w14:paraId="19FF7134"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 xml:space="preserve">Notifica del regolamento contabile del pagamento effettuato sul Tributo 2  </w:t>
            </w:r>
          </w:p>
        </w:tc>
        <w:tc>
          <w:tcPr>
            <w:tcW w:w="2018" w:type="dxa"/>
            <w:vAlign w:val="center"/>
          </w:tcPr>
          <w:p w14:paraId="77A694CE"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TC_NOTIFICHE_01</w:t>
            </w:r>
          </w:p>
        </w:tc>
        <w:tc>
          <w:tcPr>
            <w:tcW w:w="620" w:type="dxa"/>
            <w:vAlign w:val="center"/>
          </w:tcPr>
          <w:p w14:paraId="4CA79686" w14:textId="77777777" w:rsidR="00567B83" w:rsidRPr="0076495E" w:rsidRDefault="00567B83" w:rsidP="001A6B3D">
            <w:pPr>
              <w:jc w:val="center"/>
              <w:rPr>
                <w:rFonts w:asciiTheme="minorHAnsi" w:hAnsiTheme="minorHAnsi" w:cstheme="minorHAnsi"/>
                <w:sz w:val="16"/>
                <w:szCs w:val="16"/>
              </w:rPr>
            </w:pPr>
          </w:p>
        </w:tc>
      </w:tr>
      <w:tr w:rsidR="00567B83" w:rsidRPr="0076495E" w14:paraId="43527D2A" w14:textId="77777777" w:rsidTr="00567B83">
        <w:trPr>
          <w:trHeight w:val="548"/>
          <w:jc w:val="center"/>
        </w:trPr>
        <w:tc>
          <w:tcPr>
            <w:tcW w:w="1576" w:type="dxa"/>
            <w:vMerge/>
            <w:vAlign w:val="center"/>
          </w:tcPr>
          <w:p w14:paraId="2F58DDFC" w14:textId="77777777" w:rsidR="00567B83" w:rsidRPr="0076495E" w:rsidRDefault="00567B83" w:rsidP="001A6B3D">
            <w:pPr>
              <w:rPr>
                <w:rFonts w:cstheme="minorHAnsi"/>
                <w:sz w:val="16"/>
                <w:szCs w:val="16"/>
              </w:rPr>
            </w:pPr>
          </w:p>
        </w:tc>
        <w:tc>
          <w:tcPr>
            <w:tcW w:w="2095" w:type="dxa"/>
            <w:vAlign w:val="center"/>
          </w:tcPr>
          <w:p w14:paraId="7F48E8EE"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3.3.5 Notifica di riconciliazione di un Pagamento</w:t>
            </w:r>
          </w:p>
        </w:tc>
        <w:tc>
          <w:tcPr>
            <w:tcW w:w="825" w:type="dxa"/>
            <w:vMerge/>
            <w:vAlign w:val="center"/>
          </w:tcPr>
          <w:p w14:paraId="2B1CF13E"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105F97E4" w14:textId="77777777" w:rsidR="00567B83" w:rsidRPr="0076495E" w:rsidRDefault="00567B83" w:rsidP="001A6B3D">
            <w:pPr>
              <w:rPr>
                <w:rFonts w:asciiTheme="minorHAnsi" w:hAnsiTheme="minorHAnsi" w:cstheme="minorHAnsi"/>
                <w:sz w:val="16"/>
                <w:szCs w:val="16"/>
              </w:rPr>
            </w:pPr>
          </w:p>
        </w:tc>
        <w:tc>
          <w:tcPr>
            <w:tcW w:w="2320" w:type="dxa"/>
            <w:vAlign w:val="center"/>
          </w:tcPr>
          <w:p w14:paraId="3E52BA6E"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Notifica di incasso del pagamento effettuato sul Tributo 2</w:t>
            </w:r>
          </w:p>
        </w:tc>
        <w:tc>
          <w:tcPr>
            <w:tcW w:w="2018" w:type="dxa"/>
            <w:vAlign w:val="center"/>
          </w:tcPr>
          <w:p w14:paraId="06C6D512"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TC_NOTIFICHE_02</w:t>
            </w:r>
          </w:p>
        </w:tc>
        <w:tc>
          <w:tcPr>
            <w:tcW w:w="620" w:type="dxa"/>
            <w:vAlign w:val="center"/>
          </w:tcPr>
          <w:p w14:paraId="14E8D57B" w14:textId="77777777" w:rsidR="00567B83" w:rsidRPr="0076495E" w:rsidRDefault="00567B83" w:rsidP="001A6B3D">
            <w:pPr>
              <w:jc w:val="center"/>
              <w:rPr>
                <w:rFonts w:asciiTheme="minorHAnsi" w:hAnsiTheme="minorHAnsi" w:cstheme="minorHAnsi"/>
                <w:sz w:val="16"/>
                <w:szCs w:val="16"/>
              </w:rPr>
            </w:pPr>
          </w:p>
        </w:tc>
      </w:tr>
      <w:tr w:rsidR="00567B83" w:rsidRPr="0076495E" w14:paraId="56D30962"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restart"/>
            <w:vAlign w:val="center"/>
          </w:tcPr>
          <w:p w14:paraId="4E9897E9"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Informative di pagamento</w:t>
            </w:r>
          </w:p>
        </w:tc>
        <w:tc>
          <w:tcPr>
            <w:tcW w:w="2095" w:type="dxa"/>
            <w:vAlign w:val="center"/>
          </w:tcPr>
          <w:p w14:paraId="4F08B5D0"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3.2.3 Elenco informative di Pagamento</w:t>
            </w:r>
          </w:p>
        </w:tc>
        <w:tc>
          <w:tcPr>
            <w:tcW w:w="825" w:type="dxa"/>
            <w:vMerge w:val="restart"/>
            <w:vAlign w:val="center"/>
          </w:tcPr>
          <w:p w14:paraId="1C33C32F"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005</w:t>
            </w:r>
          </w:p>
        </w:tc>
        <w:tc>
          <w:tcPr>
            <w:tcW w:w="870" w:type="dxa"/>
            <w:vMerge w:val="restart"/>
            <w:vAlign w:val="center"/>
          </w:tcPr>
          <w:p w14:paraId="08D394A8"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GePos</w:t>
            </w:r>
          </w:p>
        </w:tc>
        <w:tc>
          <w:tcPr>
            <w:tcW w:w="2320" w:type="dxa"/>
            <w:vAlign w:val="center"/>
          </w:tcPr>
          <w:p w14:paraId="37FA9572"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Elenco informative di pagamento ente</w:t>
            </w:r>
          </w:p>
        </w:tc>
        <w:tc>
          <w:tcPr>
            <w:tcW w:w="2018" w:type="dxa"/>
            <w:vAlign w:val="center"/>
          </w:tcPr>
          <w:p w14:paraId="23441AE5"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TC_INFORMATIVE_01</w:t>
            </w:r>
          </w:p>
        </w:tc>
        <w:tc>
          <w:tcPr>
            <w:tcW w:w="620" w:type="dxa"/>
            <w:vAlign w:val="center"/>
          </w:tcPr>
          <w:p w14:paraId="06C88CED" w14:textId="77777777" w:rsidR="00567B83" w:rsidRPr="0076495E" w:rsidRDefault="00567B83" w:rsidP="001A6B3D">
            <w:pPr>
              <w:jc w:val="center"/>
              <w:rPr>
                <w:rFonts w:asciiTheme="minorHAnsi" w:hAnsiTheme="minorHAnsi" w:cstheme="minorHAnsi"/>
                <w:sz w:val="16"/>
                <w:szCs w:val="16"/>
              </w:rPr>
            </w:pPr>
          </w:p>
        </w:tc>
      </w:tr>
      <w:tr w:rsidR="00567B83" w:rsidRPr="0076495E" w14:paraId="01BBB42C" w14:textId="77777777" w:rsidTr="00567B83">
        <w:trPr>
          <w:trHeight w:val="548"/>
          <w:jc w:val="center"/>
        </w:trPr>
        <w:tc>
          <w:tcPr>
            <w:tcW w:w="1576" w:type="dxa"/>
            <w:vMerge/>
            <w:vAlign w:val="center"/>
          </w:tcPr>
          <w:p w14:paraId="791BD1A9" w14:textId="77777777" w:rsidR="00567B83" w:rsidRPr="0076495E" w:rsidRDefault="00567B83" w:rsidP="001A6B3D">
            <w:pPr>
              <w:rPr>
                <w:rFonts w:cstheme="minorHAnsi"/>
                <w:sz w:val="16"/>
                <w:szCs w:val="16"/>
              </w:rPr>
            </w:pPr>
          </w:p>
        </w:tc>
        <w:tc>
          <w:tcPr>
            <w:tcW w:w="2095" w:type="dxa"/>
            <w:vAlign w:val="center"/>
          </w:tcPr>
          <w:p w14:paraId="3B47312A"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3.2.4 Ricezioe informativa di Pagamento</w:t>
            </w:r>
          </w:p>
        </w:tc>
        <w:tc>
          <w:tcPr>
            <w:tcW w:w="825" w:type="dxa"/>
            <w:vMerge/>
            <w:vAlign w:val="center"/>
          </w:tcPr>
          <w:p w14:paraId="3535D9F9"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6DF7E465" w14:textId="77777777" w:rsidR="00567B83" w:rsidRPr="0076495E" w:rsidRDefault="00567B83" w:rsidP="001A6B3D">
            <w:pPr>
              <w:rPr>
                <w:rFonts w:asciiTheme="minorHAnsi" w:hAnsiTheme="minorHAnsi" w:cstheme="minorHAnsi"/>
                <w:sz w:val="16"/>
                <w:szCs w:val="16"/>
              </w:rPr>
            </w:pPr>
          </w:p>
        </w:tc>
        <w:tc>
          <w:tcPr>
            <w:tcW w:w="2320" w:type="dxa"/>
            <w:vAlign w:val="center"/>
          </w:tcPr>
          <w:p w14:paraId="5A01E6B5"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Scarico informativa pagamento eseguito</w:t>
            </w:r>
          </w:p>
        </w:tc>
        <w:tc>
          <w:tcPr>
            <w:tcW w:w="2018" w:type="dxa"/>
            <w:vAlign w:val="center"/>
          </w:tcPr>
          <w:p w14:paraId="15FC9CE0"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TC_INFORMATIVE_02</w:t>
            </w:r>
          </w:p>
        </w:tc>
        <w:tc>
          <w:tcPr>
            <w:tcW w:w="620" w:type="dxa"/>
            <w:vAlign w:val="center"/>
          </w:tcPr>
          <w:p w14:paraId="171AFF2A" w14:textId="77777777" w:rsidR="00567B83" w:rsidRPr="0076495E" w:rsidRDefault="00567B83" w:rsidP="001A6B3D">
            <w:pPr>
              <w:jc w:val="center"/>
              <w:rPr>
                <w:rFonts w:asciiTheme="minorHAnsi" w:hAnsiTheme="minorHAnsi" w:cstheme="minorHAnsi"/>
                <w:sz w:val="16"/>
                <w:szCs w:val="16"/>
              </w:rPr>
            </w:pPr>
          </w:p>
        </w:tc>
      </w:tr>
      <w:tr w:rsidR="00567B83" w:rsidRPr="0076495E" w14:paraId="0FC52A35"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18FB9B28" w14:textId="77777777" w:rsidR="00567B83" w:rsidRPr="0076495E" w:rsidRDefault="00567B83" w:rsidP="001A6B3D">
            <w:pPr>
              <w:rPr>
                <w:rFonts w:cstheme="minorHAnsi"/>
                <w:sz w:val="16"/>
                <w:szCs w:val="16"/>
              </w:rPr>
            </w:pPr>
          </w:p>
        </w:tc>
        <w:tc>
          <w:tcPr>
            <w:tcW w:w="2095" w:type="dxa"/>
            <w:vAlign w:val="center"/>
          </w:tcPr>
          <w:p w14:paraId="077C1698"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3.2.4 Ricezioe informativa di Pagamento</w:t>
            </w:r>
          </w:p>
        </w:tc>
        <w:tc>
          <w:tcPr>
            <w:tcW w:w="825" w:type="dxa"/>
            <w:vMerge/>
            <w:vAlign w:val="center"/>
          </w:tcPr>
          <w:p w14:paraId="3E7B6D28"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20176A41" w14:textId="77777777" w:rsidR="00567B83" w:rsidRPr="0076495E" w:rsidRDefault="00567B83" w:rsidP="001A6B3D">
            <w:pPr>
              <w:rPr>
                <w:rFonts w:asciiTheme="minorHAnsi" w:hAnsiTheme="minorHAnsi" w:cstheme="minorHAnsi"/>
                <w:sz w:val="16"/>
                <w:szCs w:val="16"/>
              </w:rPr>
            </w:pPr>
          </w:p>
        </w:tc>
        <w:tc>
          <w:tcPr>
            <w:tcW w:w="2320" w:type="dxa"/>
            <w:vAlign w:val="center"/>
          </w:tcPr>
          <w:p w14:paraId="3D540778"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Scarico informativa pagamento regolato</w:t>
            </w:r>
          </w:p>
        </w:tc>
        <w:tc>
          <w:tcPr>
            <w:tcW w:w="2018" w:type="dxa"/>
            <w:vAlign w:val="center"/>
          </w:tcPr>
          <w:p w14:paraId="5BAF67D9"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TC_INFORMATIVE_03</w:t>
            </w:r>
          </w:p>
        </w:tc>
        <w:tc>
          <w:tcPr>
            <w:tcW w:w="620" w:type="dxa"/>
            <w:vAlign w:val="center"/>
          </w:tcPr>
          <w:p w14:paraId="732FE731" w14:textId="77777777" w:rsidR="00567B83" w:rsidRPr="0076495E" w:rsidRDefault="00567B83" w:rsidP="001A6B3D">
            <w:pPr>
              <w:jc w:val="center"/>
              <w:rPr>
                <w:rFonts w:asciiTheme="minorHAnsi" w:hAnsiTheme="minorHAnsi" w:cstheme="minorHAnsi"/>
                <w:sz w:val="16"/>
                <w:szCs w:val="16"/>
              </w:rPr>
            </w:pPr>
          </w:p>
        </w:tc>
      </w:tr>
      <w:tr w:rsidR="00567B83" w:rsidRPr="0076495E" w14:paraId="33DEA10C" w14:textId="77777777" w:rsidTr="00567B83">
        <w:trPr>
          <w:trHeight w:val="548"/>
          <w:jc w:val="center"/>
        </w:trPr>
        <w:tc>
          <w:tcPr>
            <w:tcW w:w="1576" w:type="dxa"/>
            <w:vMerge/>
            <w:vAlign w:val="center"/>
          </w:tcPr>
          <w:p w14:paraId="19F0D9D8" w14:textId="77777777" w:rsidR="00567B83" w:rsidRPr="0076495E" w:rsidRDefault="00567B83" w:rsidP="001A6B3D">
            <w:pPr>
              <w:rPr>
                <w:rFonts w:cstheme="minorHAnsi"/>
                <w:sz w:val="16"/>
                <w:szCs w:val="16"/>
              </w:rPr>
            </w:pPr>
          </w:p>
        </w:tc>
        <w:tc>
          <w:tcPr>
            <w:tcW w:w="2095" w:type="dxa"/>
            <w:vAlign w:val="center"/>
          </w:tcPr>
          <w:p w14:paraId="47E1FBD9"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3.2.4 Ricezioe informativa di Pagamento</w:t>
            </w:r>
          </w:p>
        </w:tc>
        <w:tc>
          <w:tcPr>
            <w:tcW w:w="825" w:type="dxa"/>
            <w:vMerge/>
            <w:vAlign w:val="center"/>
          </w:tcPr>
          <w:p w14:paraId="43879F81"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44FEF260" w14:textId="77777777" w:rsidR="00567B83" w:rsidRPr="0076495E" w:rsidRDefault="00567B83" w:rsidP="001A6B3D">
            <w:pPr>
              <w:rPr>
                <w:rFonts w:asciiTheme="minorHAnsi" w:hAnsiTheme="minorHAnsi" w:cstheme="minorHAnsi"/>
                <w:sz w:val="16"/>
                <w:szCs w:val="16"/>
              </w:rPr>
            </w:pPr>
          </w:p>
        </w:tc>
        <w:tc>
          <w:tcPr>
            <w:tcW w:w="2320" w:type="dxa"/>
            <w:vAlign w:val="center"/>
          </w:tcPr>
          <w:p w14:paraId="03A536E7"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Scarico informativa pagamento incassato</w:t>
            </w:r>
          </w:p>
        </w:tc>
        <w:tc>
          <w:tcPr>
            <w:tcW w:w="2018" w:type="dxa"/>
            <w:vAlign w:val="center"/>
          </w:tcPr>
          <w:p w14:paraId="7437F037"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TC_INFORMATIVE_04</w:t>
            </w:r>
          </w:p>
        </w:tc>
        <w:tc>
          <w:tcPr>
            <w:tcW w:w="620" w:type="dxa"/>
            <w:vAlign w:val="center"/>
          </w:tcPr>
          <w:p w14:paraId="210765F1" w14:textId="77777777" w:rsidR="00567B83" w:rsidRPr="0076495E" w:rsidRDefault="00567B83" w:rsidP="001A6B3D">
            <w:pPr>
              <w:jc w:val="center"/>
              <w:rPr>
                <w:rFonts w:asciiTheme="minorHAnsi" w:hAnsiTheme="minorHAnsi" w:cstheme="minorHAnsi"/>
                <w:sz w:val="16"/>
                <w:szCs w:val="16"/>
              </w:rPr>
            </w:pPr>
          </w:p>
        </w:tc>
      </w:tr>
      <w:bookmarkEnd w:id="8"/>
    </w:tbl>
    <w:p w14:paraId="49C65756" w14:textId="77777777" w:rsidR="00EC5917" w:rsidRDefault="00EC5917" w:rsidP="007D52DE"/>
    <w:p w14:paraId="0E2D7CBB" w14:textId="221724CD" w:rsidR="005A5905" w:rsidRDefault="00F4419C" w:rsidP="00F4419C">
      <w:pPr>
        <w:pStyle w:val="Didascalia"/>
        <w:jc w:val="center"/>
      </w:pPr>
      <w:bookmarkStart w:id="10" w:name="_Ref5360137"/>
      <w:bookmarkStart w:id="11" w:name="_Ref29993038"/>
      <w:r>
        <w:t xml:space="preserve">Tabella </w:t>
      </w:r>
      <w:r w:rsidR="00885D2F">
        <w:rPr>
          <w:noProof/>
        </w:rPr>
        <w:fldChar w:fldCharType="begin"/>
      </w:r>
      <w:r w:rsidR="0002417B">
        <w:rPr>
          <w:noProof/>
        </w:rPr>
        <w:instrText xml:space="preserve"> SEQ Tabella \* ARABIC </w:instrText>
      </w:r>
      <w:r w:rsidR="00885D2F">
        <w:rPr>
          <w:noProof/>
        </w:rPr>
        <w:fldChar w:fldCharType="separate"/>
      </w:r>
      <w:r w:rsidR="00CB053C">
        <w:rPr>
          <w:noProof/>
        </w:rPr>
        <w:t>2</w:t>
      </w:r>
      <w:r w:rsidR="00885D2F">
        <w:rPr>
          <w:noProof/>
        </w:rPr>
        <w:fldChar w:fldCharType="end"/>
      </w:r>
      <w:bookmarkEnd w:id="10"/>
      <w:bookmarkEnd w:id="11"/>
      <w:r w:rsidR="00681443">
        <w:t xml:space="preserve"> – Elenco Test Cases</w:t>
      </w:r>
    </w:p>
    <w:p w14:paraId="0216BC0C" w14:textId="26DB7C01" w:rsidR="00445A46" w:rsidRDefault="00445A46" w:rsidP="00D9411A">
      <w:pPr>
        <w:pStyle w:val="xmsolistparagraph"/>
        <w:ind w:left="0"/>
      </w:pPr>
      <w:r>
        <w:br w:type="page"/>
      </w:r>
    </w:p>
    <w:p w14:paraId="3D38CEFC" w14:textId="5ADDB1C6" w:rsidR="005A5905" w:rsidRDefault="00A04A39" w:rsidP="00A04A39">
      <w:pPr>
        <w:pStyle w:val="Titolo1"/>
      </w:pPr>
      <w:bookmarkStart w:id="12" w:name="_Toc36115855"/>
      <w:bookmarkStart w:id="13" w:name="_Toc60676782"/>
      <w:r>
        <w:lastRenderedPageBreak/>
        <w:t>Dettaglio dei Test CA</w:t>
      </w:r>
      <w:r w:rsidR="00EA7026">
        <w:t>SE</w:t>
      </w:r>
      <w:bookmarkEnd w:id="12"/>
      <w:bookmarkEnd w:id="13"/>
    </w:p>
    <w:p w14:paraId="347BDC5F" w14:textId="77777777" w:rsidR="001A6B3D" w:rsidRDefault="00C84A37" w:rsidP="00E60197">
      <w:pPr>
        <w:jc w:val="both"/>
      </w:pPr>
      <w:r w:rsidRPr="00404B39">
        <w:t>Di seguito, saranno descritti i casi di test relativi al sist</w:t>
      </w:r>
      <w:r w:rsidR="00C870CC" w:rsidRPr="00404B39">
        <w:t>ema</w:t>
      </w:r>
      <w:r w:rsidRPr="00404B39">
        <w:t>.</w:t>
      </w:r>
      <w:r w:rsidR="00DA2AD9" w:rsidRPr="00404B39">
        <w:t xml:space="preserve"> </w:t>
      </w:r>
    </w:p>
    <w:p w14:paraId="47695CFC" w14:textId="01227CD8" w:rsidR="007D52DE" w:rsidRDefault="001A6B3D" w:rsidP="00E60197">
      <w:pPr>
        <w:jc w:val="both"/>
      </w:pPr>
      <w:r>
        <w:t>I</w:t>
      </w:r>
      <w:r w:rsidR="00DA2AD9" w:rsidRPr="00404B39">
        <w:t xml:space="preserve"> test saranno eseguit</w:t>
      </w:r>
      <w:r w:rsidR="00F77CC5" w:rsidRPr="00404B39">
        <w:t>i</w:t>
      </w:r>
      <w:r w:rsidR="00DA2AD9" w:rsidRPr="00404B39">
        <w:t xml:space="preserve"> </w:t>
      </w:r>
      <w:r>
        <w:t xml:space="preserve">su tutte le interfacce API disponibili dal KIT </w:t>
      </w:r>
      <w:r w:rsidR="00DA2AD9" w:rsidRPr="00404B39">
        <w:t>mediante l’esecuzione di request con l’ausilio di SW che consentono test di API.</w:t>
      </w:r>
    </w:p>
    <w:p w14:paraId="231C14F5" w14:textId="7801E941" w:rsidR="001A6B3D" w:rsidRDefault="001A6B3D" w:rsidP="00E60197">
      <w:pPr>
        <w:jc w:val="both"/>
      </w:pPr>
      <w:r>
        <w:t>I tool di testing API utilizzati sono:</w:t>
      </w:r>
    </w:p>
    <w:p w14:paraId="013DFA7A" w14:textId="66207C7E" w:rsidR="00FD64B7" w:rsidRPr="00404B39" w:rsidRDefault="00F77CC5" w:rsidP="001A6B3D">
      <w:pPr>
        <w:pStyle w:val="Paragrafoelenco"/>
        <w:numPr>
          <w:ilvl w:val="0"/>
          <w:numId w:val="22"/>
        </w:numPr>
        <w:jc w:val="both"/>
      </w:pPr>
      <w:r w:rsidRPr="00404B39">
        <w:t xml:space="preserve">estensione </w:t>
      </w:r>
      <w:r w:rsidR="00DA2AD9" w:rsidRPr="00404B39">
        <w:t>Postman</w:t>
      </w:r>
      <w:r w:rsidR="00FD64B7" w:rsidRPr="00404B39">
        <w:t xml:space="preserve"> per il browser Chrome</w:t>
      </w:r>
      <w:r w:rsidR="001A6B3D">
        <w:t>;</w:t>
      </w:r>
    </w:p>
    <w:p w14:paraId="10260B1B" w14:textId="29B053BD" w:rsidR="00DA2AD9" w:rsidRDefault="001451BD" w:rsidP="001A6B3D">
      <w:pPr>
        <w:pStyle w:val="Paragrafoelenco"/>
        <w:numPr>
          <w:ilvl w:val="0"/>
          <w:numId w:val="22"/>
        </w:numPr>
        <w:jc w:val="both"/>
      </w:pPr>
      <w:r w:rsidRPr="00404B39">
        <w:t>suite SoapUI.</w:t>
      </w:r>
    </w:p>
    <w:p w14:paraId="6C893A9F" w14:textId="28ECAB35" w:rsidR="001A6B3D" w:rsidRDefault="001A6B3D" w:rsidP="001A6B3D">
      <w:pPr>
        <w:jc w:val="both"/>
      </w:pPr>
    </w:p>
    <w:p w14:paraId="1A70CA40" w14:textId="1DF16667" w:rsidR="001A6B3D" w:rsidRDefault="001A6B3D" w:rsidP="001A6B3D">
      <w:pPr>
        <w:jc w:val="both"/>
      </w:pPr>
      <w:r>
        <w:t>Per l’esecuzione dei casi di test sono stati predisposti i seguenti dati di configurazione:</w:t>
      </w:r>
    </w:p>
    <w:p w14:paraId="50F24BCB" w14:textId="63A08CDC" w:rsidR="001A6B3D" w:rsidRDefault="001A6B3D" w:rsidP="001A6B3D">
      <w:pPr>
        <w:pStyle w:val="Paragrafoelenco"/>
        <w:numPr>
          <w:ilvl w:val="0"/>
          <w:numId w:val="23"/>
        </w:numPr>
        <w:jc w:val="both"/>
      </w:pPr>
      <w:r>
        <w:t>file di configurazione ambienti di testing API;</w:t>
      </w:r>
    </w:p>
    <w:p w14:paraId="30CA4E4D" w14:textId="5BC16256" w:rsidR="001A6B3D" w:rsidRDefault="001A6B3D" w:rsidP="001A6B3D">
      <w:pPr>
        <w:pStyle w:val="Paragrafoelenco"/>
        <w:numPr>
          <w:ilvl w:val="0"/>
          <w:numId w:val="23"/>
        </w:numPr>
        <w:jc w:val="both"/>
      </w:pPr>
      <w:r>
        <w:t>file di configurazione dati per l’esecuzione dei test</w:t>
      </w:r>
      <w:r w:rsidR="00741807">
        <w:t xml:space="preserve"> (db, csv, xml, …)</w:t>
      </w:r>
    </w:p>
    <w:p w14:paraId="5ACB2016" w14:textId="77777777" w:rsidR="001A6B3D" w:rsidRDefault="001A6B3D" w:rsidP="001A6B3D">
      <w:pPr>
        <w:pStyle w:val="Paragrafoelenco"/>
        <w:jc w:val="both"/>
      </w:pPr>
    </w:p>
    <w:p w14:paraId="7696AE16" w14:textId="2BC8D6A3" w:rsidR="00FB3DDC" w:rsidRDefault="00FB3DDC" w:rsidP="00FB3DDC">
      <w:pPr>
        <w:pStyle w:val="Titolo2"/>
      </w:pPr>
      <w:bookmarkStart w:id="14" w:name="_Toc36115856"/>
      <w:bookmarkStart w:id="15" w:name="_Toc60676783"/>
      <w:r>
        <w:t>Postman</w:t>
      </w:r>
      <w:bookmarkEnd w:id="14"/>
      <w:bookmarkEnd w:id="15"/>
    </w:p>
    <w:p w14:paraId="0DA17982" w14:textId="2A4CB837" w:rsidR="00FB3DDC" w:rsidRPr="00404B39" w:rsidRDefault="00FB3DDC" w:rsidP="00FB3DDC">
      <w:pPr>
        <w:jc w:val="both"/>
      </w:pPr>
      <w:r w:rsidRPr="00404B39">
        <w:t>Postman consiste in un</w:t>
      </w:r>
      <w:r w:rsidR="0080069A" w:rsidRPr="00404B39">
        <w:t>’</w:t>
      </w:r>
      <w:r w:rsidRPr="00404B39">
        <w:t>app</w:t>
      </w:r>
      <w:r w:rsidR="0080069A" w:rsidRPr="00404B39">
        <w:t>licazione</w:t>
      </w:r>
      <w:r w:rsidRPr="00404B39">
        <w:t xml:space="preserve"> per il browser Google Chrome che permette di testare le API inviando richieste complete di ogni aspetto previsto dal protocollo HTTP e mostrando il contenuto completo delle risposte ricevute. L’utilizzo è immediato proprio perché basta scaricare l’estensione per Chrome e Postman sarà subito pronto nel proprio browser. Postman consente di creare le Collection che consistono in una raccolta di request (invocazioni di API), con la possibilità di definire delle variabili globali e quindi da poter utilizzare nelle singole Request. </w:t>
      </w:r>
    </w:p>
    <w:p w14:paraId="06BF18EB" w14:textId="77777777" w:rsidR="00FB3DDC" w:rsidRPr="00404B39" w:rsidRDefault="00FB3DDC" w:rsidP="00485D50">
      <w:pPr>
        <w:jc w:val="both"/>
      </w:pPr>
      <w:r w:rsidRPr="00404B39">
        <w:t>Per ogni singola Request è possibile definire:</w:t>
      </w:r>
    </w:p>
    <w:p w14:paraId="6C2B94AF" w14:textId="77777777" w:rsidR="00FB3DDC" w:rsidRPr="00404B39" w:rsidRDefault="00FB3DDC" w:rsidP="00485D50">
      <w:pPr>
        <w:pStyle w:val="Paragrafoelenco"/>
        <w:numPr>
          <w:ilvl w:val="0"/>
          <w:numId w:val="9"/>
        </w:numPr>
        <w:jc w:val="both"/>
      </w:pPr>
      <w:r w:rsidRPr="00404B39">
        <w:t>Metodo http: POST, GET, DELETE, PATCH</w:t>
      </w:r>
    </w:p>
    <w:p w14:paraId="5EF3E8F2" w14:textId="77777777" w:rsidR="00FB3DDC" w:rsidRPr="00404B39" w:rsidRDefault="00FB3DDC" w:rsidP="00485D50">
      <w:pPr>
        <w:pStyle w:val="Paragrafoelenco"/>
        <w:numPr>
          <w:ilvl w:val="0"/>
          <w:numId w:val="9"/>
        </w:numPr>
        <w:jc w:val="both"/>
      </w:pPr>
      <w:r w:rsidRPr="00404B39">
        <w:t xml:space="preserve">Url richiesta: endpoint del servizio da invocare </w:t>
      </w:r>
    </w:p>
    <w:p w14:paraId="4E3C70FE" w14:textId="77777777" w:rsidR="00FB3DDC" w:rsidRPr="00404B39" w:rsidRDefault="00FB3DDC" w:rsidP="00485D50">
      <w:pPr>
        <w:pStyle w:val="Paragrafoelenco"/>
        <w:numPr>
          <w:ilvl w:val="0"/>
          <w:numId w:val="9"/>
        </w:numPr>
        <w:jc w:val="both"/>
      </w:pPr>
      <w:r w:rsidRPr="00404B39">
        <w:t>Autorizzazione: nel nostro caso “No Auth” in quanto le API non necessitano di autorizzazione</w:t>
      </w:r>
    </w:p>
    <w:p w14:paraId="7FC79B62" w14:textId="77777777" w:rsidR="00FB3DDC" w:rsidRPr="00404B39" w:rsidRDefault="00FB3DDC" w:rsidP="00485D50">
      <w:pPr>
        <w:pStyle w:val="Paragrafoelenco"/>
        <w:numPr>
          <w:ilvl w:val="0"/>
          <w:numId w:val="9"/>
        </w:numPr>
        <w:jc w:val="both"/>
      </w:pPr>
      <w:r w:rsidRPr="00404B39">
        <w:t>Definizione dell’Header per la selezione del Content-Type della request</w:t>
      </w:r>
    </w:p>
    <w:p w14:paraId="27A0FA03" w14:textId="77777777" w:rsidR="00FB3DDC" w:rsidRPr="00404B39" w:rsidRDefault="00FB3DDC" w:rsidP="00485D50">
      <w:pPr>
        <w:pStyle w:val="Paragrafoelenco"/>
        <w:numPr>
          <w:ilvl w:val="0"/>
          <w:numId w:val="9"/>
        </w:numPr>
        <w:jc w:val="both"/>
      </w:pPr>
      <w:r w:rsidRPr="00404B39">
        <w:t>Definizione dei Parametri: inserendo le coppie key e valore</w:t>
      </w:r>
    </w:p>
    <w:p w14:paraId="65A3FEDC" w14:textId="77777777" w:rsidR="00FB3DDC" w:rsidRPr="00404B39" w:rsidRDefault="00FB3DDC" w:rsidP="00485D50">
      <w:pPr>
        <w:pStyle w:val="Paragrafoelenco"/>
        <w:numPr>
          <w:ilvl w:val="0"/>
          <w:numId w:val="9"/>
        </w:numPr>
        <w:jc w:val="both"/>
      </w:pPr>
      <w:r w:rsidRPr="00404B39">
        <w:t>Definizione del Body: inserimento del contenuto che si vuole inviare nella richiesta.</w:t>
      </w:r>
    </w:p>
    <w:p w14:paraId="6D3DCAB7" w14:textId="16231F3A" w:rsidR="00FB3DDC" w:rsidRPr="00404B39" w:rsidRDefault="00FB3DDC" w:rsidP="00485D50">
      <w:pPr>
        <w:jc w:val="both"/>
      </w:pPr>
      <w:r w:rsidRPr="00404B39">
        <w:t>Le requests contenute in una collection possono essere raggruppate in cartelle per meglio catalogarle.</w:t>
      </w:r>
      <w:r w:rsidR="00485D50" w:rsidRPr="00404B39">
        <w:t xml:space="preserve"> </w:t>
      </w:r>
      <w:r w:rsidRPr="00404B39">
        <w:t>Le collection postman possono essere esportate e quindi importate in una nuova installazione dell’app Postman molto facilmente eseguendo un semplice import</w:t>
      </w:r>
      <w:r w:rsidR="00485D50" w:rsidRPr="00404B39">
        <w:t xml:space="preserve"> dall’interfaccia di Postman</w:t>
      </w:r>
      <w:r w:rsidRPr="00404B39">
        <w:t>.</w:t>
      </w:r>
    </w:p>
    <w:p w14:paraId="5C71B87A" w14:textId="77777777" w:rsidR="00404B39" w:rsidRPr="00485D50" w:rsidRDefault="00404B39" w:rsidP="00485D50">
      <w:pPr>
        <w:jc w:val="both"/>
        <w:rPr>
          <w:highlight w:val="yellow"/>
        </w:rPr>
      </w:pPr>
    </w:p>
    <w:p w14:paraId="2AABFAEB" w14:textId="68683D5D" w:rsidR="001451BD" w:rsidRDefault="001451BD" w:rsidP="001451BD">
      <w:pPr>
        <w:pStyle w:val="Titolo2"/>
      </w:pPr>
      <w:bookmarkStart w:id="16" w:name="_Toc36115857"/>
      <w:bookmarkStart w:id="17" w:name="_Toc60676784"/>
      <w:r>
        <w:t>SoapUI</w:t>
      </w:r>
      <w:bookmarkEnd w:id="16"/>
      <w:bookmarkEnd w:id="17"/>
    </w:p>
    <w:p w14:paraId="7B9D5FFD" w14:textId="77777777" w:rsidR="00397097" w:rsidRDefault="00397097" w:rsidP="00397097">
      <w:pPr>
        <w:jc w:val="both"/>
      </w:pPr>
      <w:r>
        <w:t xml:space="preserve">SoapUI è un’applicazione che consente di realizzare suite di test programmabili per servizi web SOAP e REST. </w:t>
      </w:r>
    </w:p>
    <w:p w14:paraId="5F786CD0" w14:textId="77777777" w:rsidR="00397097" w:rsidRDefault="00397097" w:rsidP="00397097">
      <w:pPr>
        <w:jc w:val="both"/>
      </w:pPr>
      <w:r>
        <w:t xml:space="preserve">Il software consente di automatizzare l’esecuzione dei test case tramite l’ausilio di variabili globali e l’integrazione di script in linguaggio groovy (un linguaggio di scripting derivato da java).  </w:t>
      </w:r>
    </w:p>
    <w:p w14:paraId="29F343CD" w14:textId="77777777" w:rsidR="00397097" w:rsidRDefault="00397097" w:rsidP="00397097">
      <w:pPr>
        <w:jc w:val="both"/>
      </w:pPr>
      <w:r>
        <w:t xml:space="preserve">Il software può altresì gestire test step diversi dalle semplici request a servizi web potendo interrogare database e code JMS. </w:t>
      </w:r>
    </w:p>
    <w:p w14:paraId="747CD9F3" w14:textId="77777777" w:rsidR="00397097" w:rsidRDefault="00397097" w:rsidP="00397097">
      <w:pPr>
        <w:jc w:val="both"/>
      </w:pPr>
      <w:r>
        <w:t>Per realizzare l’insieme delle request di test per un specifico web service con SoapUI è sufficiente creare un progetto vuoto e cliccare sull’icona del progetto con il tasto destro del mouse, a questo punto l’utente visualizzerà un menu dal quale potrà selezione la voce:</w:t>
      </w:r>
    </w:p>
    <w:p w14:paraId="74C22E3E" w14:textId="77777777" w:rsidR="00397097" w:rsidRDefault="00397097" w:rsidP="00397097">
      <w:pPr>
        <w:pStyle w:val="Paragrafoelenco"/>
        <w:numPr>
          <w:ilvl w:val="0"/>
          <w:numId w:val="14"/>
        </w:numPr>
        <w:jc w:val="both"/>
      </w:pPr>
      <w:r>
        <w:t xml:space="preserve"> “add WSDL”: per generare l’insieme delle request relative alle operazioni definite su un web service SOAP</w:t>
      </w:r>
    </w:p>
    <w:p w14:paraId="5875012D" w14:textId="77777777" w:rsidR="00397097" w:rsidRDefault="00397097" w:rsidP="00397097">
      <w:pPr>
        <w:pStyle w:val="Paragrafoelenco"/>
        <w:numPr>
          <w:ilvl w:val="0"/>
          <w:numId w:val="14"/>
        </w:numPr>
        <w:jc w:val="both"/>
      </w:pPr>
      <w:r>
        <w:t xml:space="preserve"> “add WADL” (o “import swagger”): per generare l’insieme delle request su un servizio web REST</w:t>
      </w:r>
    </w:p>
    <w:p w14:paraId="1BBAF08B" w14:textId="77777777" w:rsidR="00397097" w:rsidRDefault="00397097" w:rsidP="00397097">
      <w:pPr>
        <w:jc w:val="both"/>
      </w:pPr>
      <w:r>
        <w:t xml:space="preserve">Le request generate in automatico da SoapUI sono dei template vuoti dove l’utente in fase di realizzazione della suite di test dovrà compilare i parametri direttamente oppure indirettamente inserendo dei riferimenti a variabili globali definite sul progetto. </w:t>
      </w:r>
    </w:p>
    <w:p w14:paraId="6DAACC20" w14:textId="77777777" w:rsidR="00397097" w:rsidRDefault="00397097" w:rsidP="00397097">
      <w:pPr>
        <w:jc w:val="both"/>
      </w:pPr>
      <w:r>
        <w:t>Per importare la suite di test realizzata per le interfacce GePos sarà necessario scaricare i due file:</w:t>
      </w:r>
    </w:p>
    <w:p w14:paraId="4C65DA57" w14:textId="77777777" w:rsidR="00397097" w:rsidRDefault="00397097" w:rsidP="00397097">
      <w:pPr>
        <w:pStyle w:val="Paragrafoelenco"/>
        <w:numPr>
          <w:ilvl w:val="0"/>
          <w:numId w:val="14"/>
        </w:numPr>
        <w:jc w:val="both"/>
      </w:pPr>
      <w:r>
        <w:t>Gepos-workspace.xml</w:t>
      </w:r>
    </w:p>
    <w:p w14:paraId="7A76190A" w14:textId="77777777" w:rsidR="00397097" w:rsidRDefault="00397097" w:rsidP="00397097">
      <w:pPr>
        <w:pStyle w:val="Paragrafoelenco"/>
        <w:numPr>
          <w:ilvl w:val="0"/>
          <w:numId w:val="14"/>
        </w:numPr>
        <w:jc w:val="both"/>
      </w:pPr>
      <w:r>
        <w:t>Gepos-testsuite.xml</w:t>
      </w:r>
    </w:p>
    <w:p w14:paraId="1FAB81E1" w14:textId="77777777" w:rsidR="00397097" w:rsidRDefault="00397097" w:rsidP="00397097">
      <w:pPr>
        <w:jc w:val="both"/>
      </w:pPr>
      <w:r>
        <w:t>All’apertura dell’applicazione cliccare sul menu dell’applicazione “File&gt;switch workspace” e indicare la cartella contenente il file Gepos-workspace.xml.</w:t>
      </w:r>
    </w:p>
    <w:p w14:paraId="11A26849" w14:textId="77777777" w:rsidR="00397097" w:rsidRDefault="00397097" w:rsidP="00397097">
      <w:pPr>
        <w:jc w:val="both"/>
      </w:pPr>
      <w:r>
        <w:t xml:space="preserve">Per avviare il test automatico l’utente dovrà cliccare due volte sull’icona della test suite “Gepos-testsuite”, l’applicazione mostrerà la finestra del </w:t>
      </w:r>
      <w:r w:rsidRPr="004C317B">
        <w:rPr>
          <w:b/>
        </w:rPr>
        <w:t>modulo di gestione della suite di test</w:t>
      </w:r>
      <w:r>
        <w:t xml:space="preserve">, rappresentante la lista delle sezioni componenti la suite di test. </w:t>
      </w:r>
    </w:p>
    <w:p w14:paraId="1E87804E" w14:textId="77777777" w:rsidR="00397097" w:rsidRDefault="00397097" w:rsidP="00397097">
      <w:pPr>
        <w:jc w:val="both"/>
      </w:pPr>
      <w:r>
        <w:t>Per eseguire la suite di test integralmente basterà cliccare sull’icona di avvio rappresentata dal triangolino verde.</w:t>
      </w:r>
    </w:p>
    <w:p w14:paraId="4F51E443" w14:textId="77777777" w:rsidR="00397097" w:rsidRDefault="00397097" w:rsidP="00397097">
      <w:pPr>
        <w:jc w:val="both"/>
      </w:pPr>
      <w:r>
        <w:t xml:space="preserve">L’utente può anche eseguire una sezione particolare della suite eseguendo il doppio click sulla sezione. Sulla nuova finestra del </w:t>
      </w:r>
      <w:r w:rsidRPr="004C317B">
        <w:rPr>
          <w:b/>
        </w:rPr>
        <w:t>modulo di gestione della sezione</w:t>
      </w:r>
      <w:r>
        <w:t xml:space="preserve"> basterà cliccare sull’icona di avvio rappresentata dal triangolino verde. </w:t>
      </w:r>
    </w:p>
    <w:p w14:paraId="13AEB376" w14:textId="77777777" w:rsidR="00397097" w:rsidRDefault="00397097" w:rsidP="00397097">
      <w:pPr>
        <w:jc w:val="both"/>
      </w:pPr>
      <w:r>
        <w:t>Sul modulo di gestione della suite di test sono presenti due barre di esecuzione: una globale relativa all’intera suite e una parziale relativa ad una specifica sezione della suite di test.</w:t>
      </w:r>
    </w:p>
    <w:p w14:paraId="30277688" w14:textId="77777777" w:rsidR="00397097" w:rsidRDefault="00397097" w:rsidP="00397097">
      <w:pPr>
        <w:jc w:val="both"/>
      </w:pPr>
      <w:r>
        <w:t>Se il test è stato eseguito con successo la barra apparirà verde altrimenti sarà rossa.</w:t>
      </w:r>
    </w:p>
    <w:p w14:paraId="74FB0FE0" w14:textId="77777777" w:rsidR="00397097" w:rsidRDefault="00397097" w:rsidP="00397097">
      <w:pPr>
        <w:jc w:val="both"/>
      </w:pPr>
      <w:r>
        <w:lastRenderedPageBreak/>
        <w:t>Per poter capire quale test step specifico è andato in errore l’utente può cliccare la sezione in errore all’interno del modulo di gestione della suite, nel modulo di gestione della sezione potrà visualizzare i test step in errore, che saranno segnalati da un’icona colorata di rosso.</w:t>
      </w:r>
    </w:p>
    <w:p w14:paraId="5E9D07B9" w14:textId="77777777" w:rsidR="00397097" w:rsidRDefault="00397097" w:rsidP="00397097">
      <w:pPr>
        <w:jc w:val="both"/>
      </w:pPr>
      <w:r>
        <w:rPr>
          <w:noProof/>
          <w:lang w:eastAsia="it-IT"/>
        </w:rPr>
        <mc:AlternateContent>
          <mc:Choice Requires="wps">
            <w:drawing>
              <wp:anchor distT="0" distB="0" distL="114300" distR="114300" simplePos="0" relativeHeight="251671552" behindDoc="0" locked="0" layoutInCell="1" allowOverlap="1" wp14:anchorId="717AA85A" wp14:editId="099984E7">
                <wp:simplePos x="0" y="0"/>
                <wp:positionH relativeFrom="column">
                  <wp:posOffset>3523615</wp:posOffset>
                </wp:positionH>
                <wp:positionV relativeFrom="paragraph">
                  <wp:posOffset>7620</wp:posOffset>
                </wp:positionV>
                <wp:extent cx="914400" cy="476250"/>
                <wp:effectExtent l="742950" t="0" r="19050" b="476250"/>
                <wp:wrapNone/>
                <wp:docPr id="15" name="Callout 1 15"/>
                <wp:cNvGraphicFramePr/>
                <a:graphic xmlns:a="http://schemas.openxmlformats.org/drawingml/2006/main">
                  <a:graphicData uri="http://schemas.microsoft.com/office/word/2010/wordprocessingShape">
                    <wps:wsp>
                      <wps:cNvSpPr/>
                      <wps:spPr>
                        <a:xfrm>
                          <a:off x="0" y="0"/>
                          <a:ext cx="914400" cy="476250"/>
                        </a:xfrm>
                        <a:prstGeom prst="borderCallout1">
                          <a:avLst>
                            <a:gd name="adj1" fmla="val 90750"/>
                            <a:gd name="adj2" fmla="val -4962"/>
                            <a:gd name="adj3" fmla="val 194500"/>
                            <a:gd name="adj4" fmla="val -81030"/>
                          </a:avLst>
                        </a:prstGeom>
                      </wps:spPr>
                      <wps:style>
                        <a:lnRef idx="2">
                          <a:schemeClr val="dk1"/>
                        </a:lnRef>
                        <a:fillRef idx="1">
                          <a:schemeClr val="lt1"/>
                        </a:fillRef>
                        <a:effectRef idx="0">
                          <a:schemeClr val="dk1"/>
                        </a:effectRef>
                        <a:fontRef idx="minor">
                          <a:schemeClr val="dk1"/>
                        </a:fontRef>
                      </wps:style>
                      <wps:txbx>
                        <w:txbxContent>
                          <w:p w14:paraId="4D31B68E" w14:textId="77777777" w:rsidR="001A6B3D" w:rsidRPr="0017412E" w:rsidRDefault="001A6B3D" w:rsidP="00397097">
                            <w:pPr>
                              <w:rPr>
                                <w:sz w:val="16"/>
                                <w:szCs w:val="16"/>
                              </w:rPr>
                            </w:pPr>
                            <w:r w:rsidRPr="0017412E">
                              <w:rPr>
                                <w:sz w:val="16"/>
                                <w:szCs w:val="16"/>
                              </w:rPr>
                              <w:t>Barra esecuzione</w:t>
                            </w:r>
                            <w:r>
                              <w:rPr>
                                <w:sz w:val="16"/>
                                <w:szCs w:val="16"/>
                              </w:rPr>
                              <w:t xml:space="preserve"> integrale</w:t>
                            </w:r>
                            <w:r w:rsidRPr="0017412E">
                              <w:rPr>
                                <w:sz w:val="16"/>
                                <w:szCs w:val="16"/>
                              </w:rPr>
                              <w:t xml:space="preserve"> test suite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1 15" o:spid="_x0000_s1026" type="#_x0000_t47" style="position:absolute;left:0;text-align:left;margin-left:277.45pt;margin-top:.6pt;width:1in;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" adj="-17502,42012,-1072,19602" fillcolor="white [3201]" strokecolor="black [3200]" strokeweight="1pt">
                <v:textbox>
                  <w:txbxContent>
                    <w:p w14:paraId="4D31B68E" w14:textId="77777777" w:rsidR="001A6B3D" w:rsidRPr="0017412E" w:rsidRDefault="001A6B3D" w:rsidP="00397097">
                      <w:pPr>
                        <w:rPr>
                          <w:sz w:val="16"/>
                          <w:szCs w:val="16"/>
                        </w:rPr>
                      </w:pPr>
                      <w:r w:rsidRPr="0017412E">
                        <w:rPr>
                          <w:sz w:val="16"/>
                          <w:szCs w:val="16"/>
                        </w:rPr>
                        <w:t>Barra esecuzione</w:t>
                      </w:r>
                      <w:r>
                        <w:rPr>
                          <w:sz w:val="16"/>
                          <w:szCs w:val="16"/>
                        </w:rPr>
                        <w:t xml:space="preserve"> integrale</w:t>
                      </w:r>
                      <w:r w:rsidRPr="0017412E">
                        <w:rPr>
                          <w:sz w:val="16"/>
                          <w:szCs w:val="16"/>
                        </w:rPr>
                        <w:t xml:space="preserve"> test suite</w:t>
                      </w:r>
                    </w:p>
                  </w:txbxContent>
                </v:textbox>
                <o:callout v:ext="edit" minusy="t"/>
              </v:shape>
            </w:pict>
          </mc:Fallback>
        </mc:AlternateContent>
      </w:r>
      <w:r>
        <w:rPr>
          <w:noProof/>
          <w:lang w:eastAsia="it-IT"/>
        </w:rPr>
        <mc:AlternateContent>
          <mc:Choice Requires="wps">
            <w:drawing>
              <wp:anchor distT="0" distB="0" distL="114300" distR="114300" simplePos="0" relativeHeight="251672576" behindDoc="0" locked="0" layoutInCell="1" allowOverlap="1" wp14:anchorId="618C3D4D" wp14:editId="5C189354">
                <wp:simplePos x="0" y="0"/>
                <wp:positionH relativeFrom="column">
                  <wp:posOffset>3561715</wp:posOffset>
                </wp:positionH>
                <wp:positionV relativeFrom="paragraph">
                  <wp:posOffset>1826895</wp:posOffset>
                </wp:positionV>
                <wp:extent cx="933450" cy="409575"/>
                <wp:effectExtent l="781050" t="266700" r="19050" b="28575"/>
                <wp:wrapNone/>
                <wp:docPr id="16" name="Callout 1 16"/>
                <wp:cNvGraphicFramePr/>
                <a:graphic xmlns:a="http://schemas.openxmlformats.org/drawingml/2006/main">
                  <a:graphicData uri="http://schemas.microsoft.com/office/word/2010/wordprocessingShape">
                    <wps:wsp>
                      <wps:cNvSpPr/>
                      <wps:spPr>
                        <a:xfrm>
                          <a:off x="0" y="0"/>
                          <a:ext cx="933450" cy="409575"/>
                        </a:xfrm>
                        <a:prstGeom prst="borderCallout1">
                          <a:avLst>
                            <a:gd name="adj1" fmla="val 18750"/>
                            <a:gd name="adj2" fmla="val -8333"/>
                            <a:gd name="adj3" fmla="val -61918"/>
                            <a:gd name="adj4" fmla="val -83666"/>
                          </a:avLst>
                        </a:prstGeom>
                      </wps:spPr>
                      <wps:style>
                        <a:lnRef idx="2">
                          <a:schemeClr val="dk1"/>
                        </a:lnRef>
                        <a:fillRef idx="1">
                          <a:schemeClr val="lt1"/>
                        </a:fillRef>
                        <a:effectRef idx="0">
                          <a:schemeClr val="dk1"/>
                        </a:effectRef>
                        <a:fontRef idx="minor">
                          <a:schemeClr val="dk1"/>
                        </a:fontRef>
                      </wps:style>
                      <wps:txbx>
                        <w:txbxContent>
                          <w:p w14:paraId="244FE1EC" w14:textId="77777777" w:rsidR="001A6B3D" w:rsidRPr="0017412E" w:rsidRDefault="001A6B3D" w:rsidP="00397097">
                            <w:pPr>
                              <w:rPr>
                                <w:sz w:val="16"/>
                                <w:szCs w:val="16"/>
                              </w:rPr>
                            </w:pPr>
                            <w:r w:rsidRPr="0017412E">
                              <w:rPr>
                                <w:sz w:val="16"/>
                                <w:szCs w:val="16"/>
                              </w:rPr>
                              <w:t>Barra esecuzione</w:t>
                            </w:r>
                            <w:r>
                              <w:rPr>
                                <w:sz w:val="16"/>
                                <w:szCs w:val="16"/>
                              </w:rPr>
                              <w:t xml:space="preserve"> sezione test suite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llout 1 16" o:spid="_x0000_s1027" type="#_x0000_t47" style="position:absolute;left:0;text-align:left;margin-left:280.45pt;margin-top:143.85pt;width:73.5pt;height:32.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" adj="-18072,-13374" fillcolor="white [3201]" strokecolor="black [3200]" strokeweight="1pt">
                <v:textbox>
                  <w:txbxContent>
                    <w:p w14:paraId="244FE1EC" w14:textId="77777777" w:rsidR="001A6B3D" w:rsidRPr="0017412E" w:rsidRDefault="001A6B3D" w:rsidP="00397097">
                      <w:pPr>
                        <w:rPr>
                          <w:sz w:val="16"/>
                          <w:szCs w:val="16"/>
                        </w:rPr>
                      </w:pPr>
                      <w:r w:rsidRPr="0017412E">
                        <w:rPr>
                          <w:sz w:val="16"/>
                          <w:szCs w:val="16"/>
                        </w:rPr>
                        <w:t>Barra esecuzione</w:t>
                      </w:r>
                      <w:r>
                        <w:rPr>
                          <w:sz w:val="16"/>
                          <w:szCs w:val="16"/>
                        </w:rPr>
                        <w:t xml:space="preserve"> sezione test suite</w:t>
                      </w:r>
                    </w:p>
                  </w:txbxContent>
                </v:textbox>
              </v:shape>
            </w:pict>
          </mc:Fallback>
        </mc:AlternateContent>
      </w:r>
      <w:r>
        <w:rPr>
          <w:noProof/>
          <w:lang w:eastAsia="it-IT"/>
        </w:rPr>
        <mc:AlternateContent>
          <mc:Choice Requires="wps">
            <w:drawing>
              <wp:anchor distT="0" distB="0" distL="114300" distR="114300" simplePos="0" relativeHeight="251670528" behindDoc="0" locked="0" layoutInCell="1" allowOverlap="1" wp14:anchorId="35D8EDFC" wp14:editId="5E2EA8AC">
                <wp:simplePos x="0" y="0"/>
                <wp:positionH relativeFrom="margin">
                  <wp:posOffset>4304347</wp:posOffset>
                </wp:positionH>
                <wp:positionV relativeFrom="paragraph">
                  <wp:posOffset>477203</wp:posOffset>
                </wp:positionV>
                <wp:extent cx="266178" cy="410770"/>
                <wp:effectExtent l="0" t="72072" r="4762" b="42863"/>
                <wp:wrapNone/>
                <wp:docPr id="14" name="Freccia in su 14"/>
                <wp:cNvGraphicFramePr/>
                <a:graphic xmlns:a="http://schemas.openxmlformats.org/drawingml/2006/main">
                  <a:graphicData uri="http://schemas.microsoft.com/office/word/2010/wordprocessingShape">
                    <wps:wsp>
                      <wps:cNvSpPr/>
                      <wps:spPr>
                        <a:xfrm rot="14058686">
                          <a:off x="0" y="0"/>
                          <a:ext cx="266178" cy="41077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5DEF3E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reccia in su 14" o:spid="_x0000_s1026" type="#_x0000_t68" style="position:absolute;margin-left:338.9pt;margin-top:37.6pt;width:20.95pt;height:32.35pt;rotation:-8237126fd;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" adj="6998" fillcolor="#5b9bd5 [3204]" strokecolor="#1f4d78 [1604]" strokeweight="1pt">
                <w10:wrap anchorx="margin"/>
              </v:shape>
            </w:pict>
          </mc:Fallback>
        </mc:AlternateContent>
      </w:r>
      <w:r>
        <w:rPr>
          <w:noProof/>
          <w:lang w:eastAsia="it-IT"/>
        </w:rPr>
        <mc:AlternateContent>
          <mc:Choice Requires="wps">
            <w:drawing>
              <wp:anchor distT="0" distB="0" distL="114300" distR="114300" simplePos="0" relativeHeight="251669504" behindDoc="0" locked="0" layoutInCell="1" allowOverlap="1" wp14:anchorId="3F09BD4E" wp14:editId="73B0259C">
                <wp:simplePos x="0" y="0"/>
                <wp:positionH relativeFrom="column">
                  <wp:posOffset>2771140</wp:posOffset>
                </wp:positionH>
                <wp:positionV relativeFrom="paragraph">
                  <wp:posOffset>1858645</wp:posOffset>
                </wp:positionV>
                <wp:extent cx="209550" cy="400050"/>
                <wp:effectExtent l="19050" t="19050" r="38100" b="19050"/>
                <wp:wrapNone/>
                <wp:docPr id="10" name="Freccia in su 10"/>
                <wp:cNvGraphicFramePr/>
                <a:graphic xmlns:a="http://schemas.openxmlformats.org/drawingml/2006/main">
                  <a:graphicData uri="http://schemas.microsoft.com/office/word/2010/wordprocessingShape">
                    <wps:wsp>
                      <wps:cNvSpPr/>
                      <wps:spPr>
                        <a:xfrm>
                          <a:off x="0" y="0"/>
                          <a:ext cx="209550" cy="4000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2D0CF8" id="Freccia in su 10" o:spid="_x0000_s1026" type="#_x0000_t68" style="position:absolute;margin-left:218.2pt;margin-top:146.35pt;width:16.5pt;height: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" adj="5657" fillcolor="#5b9bd5 [3204]" strokecolor="#1f4d78 [1604]" strokeweight="1pt"/>
            </w:pict>
          </mc:Fallback>
        </mc:AlternateContent>
      </w:r>
      <w:r>
        <w:rPr>
          <w:noProof/>
          <w:lang w:eastAsia="it-IT"/>
        </w:rPr>
        <mc:AlternateContent>
          <mc:Choice Requires="wps">
            <w:drawing>
              <wp:anchor distT="0" distB="0" distL="114300" distR="114300" simplePos="0" relativeHeight="251668480" behindDoc="0" locked="0" layoutInCell="1" allowOverlap="1" wp14:anchorId="479FCE6D" wp14:editId="58BF1612">
                <wp:simplePos x="0" y="0"/>
                <wp:positionH relativeFrom="margin">
                  <wp:posOffset>2377122</wp:posOffset>
                </wp:positionH>
                <wp:positionV relativeFrom="paragraph">
                  <wp:posOffset>405448</wp:posOffset>
                </wp:positionV>
                <wp:extent cx="266178" cy="410770"/>
                <wp:effectExtent l="0" t="72072" r="4762" b="42863"/>
                <wp:wrapNone/>
                <wp:docPr id="7" name="Freccia in su 7"/>
                <wp:cNvGraphicFramePr/>
                <a:graphic xmlns:a="http://schemas.openxmlformats.org/drawingml/2006/main">
                  <a:graphicData uri="http://schemas.microsoft.com/office/word/2010/wordprocessingShape">
                    <wps:wsp>
                      <wps:cNvSpPr/>
                      <wps:spPr>
                        <a:xfrm rot="14058686">
                          <a:off x="0" y="0"/>
                          <a:ext cx="266178" cy="41077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800BB9" id="Freccia in su 7" o:spid="_x0000_s1026" type="#_x0000_t68" style="position:absolute;margin-left:187.15pt;margin-top:31.95pt;width:20.95pt;height:32.35pt;rotation:-8237126fd;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" adj="6998" fillcolor="#5b9bd5 [3204]" strokecolor="#1f4d78 [1604]" strokeweight="1pt">
                <w10:wrap anchorx="margin"/>
              </v:shape>
            </w:pict>
          </mc:Fallback>
        </mc:AlternateContent>
      </w:r>
      <w:r>
        <w:rPr>
          <w:noProof/>
          <w:lang w:eastAsia="it-IT"/>
        </w:rPr>
        <w:drawing>
          <wp:inline distT="0" distB="0" distL="0" distR="0" wp14:anchorId="35BE8EA6" wp14:editId="6A735589">
            <wp:extent cx="6263640" cy="2014855"/>
            <wp:effectExtent l="0" t="0" r="3810" b="444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63640" cy="2014855"/>
                    </a:xfrm>
                    <a:prstGeom prst="rect">
                      <a:avLst/>
                    </a:prstGeom>
                  </pic:spPr>
                </pic:pic>
              </a:graphicData>
            </a:graphic>
          </wp:inline>
        </w:drawing>
      </w:r>
      <w:r>
        <w:rPr>
          <w:noProof/>
          <w:lang w:eastAsia="it-IT"/>
        </w:rPr>
        <mc:AlternateContent>
          <mc:Choice Requires="wps">
            <w:drawing>
              <wp:anchor distT="0" distB="0" distL="114300" distR="114300" simplePos="0" relativeHeight="251667456" behindDoc="0" locked="0" layoutInCell="1" allowOverlap="1" wp14:anchorId="65A563CD" wp14:editId="14F2930E">
                <wp:simplePos x="0" y="0"/>
                <wp:positionH relativeFrom="column">
                  <wp:posOffset>427990</wp:posOffset>
                </wp:positionH>
                <wp:positionV relativeFrom="paragraph">
                  <wp:posOffset>1600835</wp:posOffset>
                </wp:positionV>
                <wp:extent cx="209550" cy="400050"/>
                <wp:effectExtent l="19050" t="19050" r="38100" b="19050"/>
                <wp:wrapNone/>
                <wp:docPr id="6" name="Freccia in su 6"/>
                <wp:cNvGraphicFramePr/>
                <a:graphic xmlns:a="http://schemas.openxmlformats.org/drawingml/2006/main">
                  <a:graphicData uri="http://schemas.microsoft.com/office/word/2010/wordprocessingShape">
                    <wps:wsp>
                      <wps:cNvSpPr/>
                      <wps:spPr>
                        <a:xfrm>
                          <a:off x="0" y="0"/>
                          <a:ext cx="209550" cy="4000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3A8014" id="Freccia in su 6" o:spid="_x0000_s1026" type="#_x0000_t68" style="position:absolute;margin-left:33.7pt;margin-top:126.05pt;width:16.5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" adj="5657" fillcolor="#5b9bd5 [3204]" strokecolor="#1f4d78 [1604]" strokeweight="1pt"/>
            </w:pict>
          </mc:Fallback>
        </mc:AlternateContent>
      </w:r>
    </w:p>
    <w:p w14:paraId="493E2E15" w14:textId="77777777" w:rsidR="00397097" w:rsidRDefault="00397097" w:rsidP="00397097">
      <w:pPr>
        <w:jc w:val="both"/>
      </w:pPr>
    </w:p>
    <w:p w14:paraId="48BC29EE" w14:textId="77777777" w:rsidR="00397097" w:rsidRDefault="00397097" w:rsidP="001451BD">
      <w:pPr>
        <w:jc w:val="both"/>
      </w:pPr>
    </w:p>
    <w:p w14:paraId="30210C4F" w14:textId="2306C833" w:rsidR="00C84A37" w:rsidRDefault="00CF2BD9" w:rsidP="00D458BA">
      <w:pPr>
        <w:pStyle w:val="Titolo2"/>
      </w:pPr>
      <w:bookmarkStart w:id="18" w:name="_Toc36115858"/>
      <w:bookmarkStart w:id="19" w:name="_Toc60676785"/>
      <w:r>
        <w:t>Modulo</w:t>
      </w:r>
      <w:r w:rsidR="001451BD">
        <w:t xml:space="preserve"> Riconciliazione</w:t>
      </w:r>
      <w:r>
        <w:t>: MyPivot</w:t>
      </w:r>
      <w:bookmarkEnd w:id="18"/>
      <w:bookmarkEnd w:id="19"/>
    </w:p>
    <w:p w14:paraId="25D25C0D" w14:textId="6D7CCED9" w:rsidR="00FB3DDC" w:rsidRPr="00404B39" w:rsidRDefault="00FB3DDC" w:rsidP="00FB3DDC">
      <w:pPr>
        <w:jc w:val="both"/>
      </w:pPr>
      <w:r w:rsidRPr="00404B39">
        <w:t>Per i test da eseguire relativamente al modulo MyPivot è stata predisposta una collection nominata “</w:t>
      </w:r>
      <w:r w:rsidR="00F37546" w:rsidRPr="00404B39">
        <w:t>PayFlowPA -</w:t>
      </w:r>
      <w:r w:rsidRPr="00404B39">
        <w:t>MyPivot”</w:t>
      </w:r>
      <w:r w:rsidR="001A6B3D">
        <w:t xml:space="preserve"> e impostata in Postman, configurando </w:t>
      </w:r>
      <w:r w:rsidRPr="00404B39">
        <w:t>l</w:t>
      </w:r>
      <w:r w:rsidR="00404B39">
        <w:t>a</w:t>
      </w:r>
      <w:r w:rsidRPr="00404B39">
        <w:t xml:space="preserve"> seguent</w:t>
      </w:r>
      <w:r w:rsidR="00404B39" w:rsidRPr="00404B39">
        <w:t>e</w:t>
      </w:r>
      <w:r w:rsidRPr="00404B39">
        <w:t xml:space="preserve"> variabil</w:t>
      </w:r>
      <w:r w:rsidR="00404B39" w:rsidRPr="00404B39">
        <w:t>e</w:t>
      </w:r>
      <w:r w:rsidRPr="00404B39">
        <w:t>:</w:t>
      </w:r>
    </w:p>
    <w:p w14:paraId="12222229" w14:textId="364C56F2" w:rsidR="00FB3DDC" w:rsidRPr="00404B39" w:rsidRDefault="00404B39" w:rsidP="00FB3DDC">
      <w:pPr>
        <w:pStyle w:val="Paragrafoelenco"/>
        <w:numPr>
          <w:ilvl w:val="0"/>
          <w:numId w:val="10"/>
        </w:numPr>
        <w:jc w:val="both"/>
      </w:pPr>
      <w:r w:rsidRPr="00404B39">
        <w:t>h</w:t>
      </w:r>
      <w:r w:rsidR="00FB3DDC" w:rsidRPr="00404B39">
        <w:t>ost</w:t>
      </w:r>
      <w:r w:rsidRPr="00404B39">
        <w:t xml:space="preserve"> : valorizzare con ip della VM su cui sarà </w:t>
      </w:r>
      <w:r>
        <w:t>effettuato il deploy</w:t>
      </w:r>
      <w:r w:rsidRPr="00404B39">
        <w:t xml:space="preserve"> </w:t>
      </w:r>
      <w:r>
        <w:t>del</w:t>
      </w:r>
      <w:r w:rsidRPr="00404B39">
        <w:t xml:space="preserve">l’applicazione per </w:t>
      </w:r>
      <w:r w:rsidR="001A6B3D">
        <w:t>la verifica</w:t>
      </w:r>
      <w:r w:rsidRPr="00404B39">
        <w:t>.</w:t>
      </w:r>
    </w:p>
    <w:p w14:paraId="0DA798A2" w14:textId="77777777" w:rsidR="00FB3DDC" w:rsidRPr="00404B39" w:rsidRDefault="00FB3DDC" w:rsidP="00FB3DDC">
      <w:pPr>
        <w:jc w:val="both"/>
      </w:pPr>
      <w:r w:rsidRPr="00404B39">
        <w:t>La collection è stata organizzata in cartelle, una per ogni sezione in cui sono state suddivise le interfacce (Tabella 2). Ogni cartella contiene le request per ogni test case della sezione. Le request sono state nominate con gli ID TEST CASE riportati nella Tabella 2.</w:t>
      </w:r>
    </w:p>
    <w:p w14:paraId="719729C8" w14:textId="3C067C38" w:rsidR="00FB3DDC" w:rsidRDefault="00FB3DDC" w:rsidP="00FB3DDC">
      <w:pPr>
        <w:jc w:val="both"/>
      </w:pPr>
      <w:r w:rsidRPr="00404B39">
        <w:t>Per ogni request sono stati predisposti header</w:t>
      </w:r>
      <w:r w:rsidR="00F0154C" w:rsidRPr="00404B39">
        <w:t>s</w:t>
      </w:r>
      <w:r w:rsidRPr="00404B39">
        <w:t>, payload e body così come dettagliato nei test case</w:t>
      </w:r>
      <w:r w:rsidR="00485D50" w:rsidRPr="00404B39">
        <w:t xml:space="preserve"> dei seguenti paragrafi</w:t>
      </w:r>
      <w:r w:rsidRPr="00404B39">
        <w:t>. Per i servizi che consentono l’upload di file sono stati creati dei file zip da poter utilizzare nei test.</w:t>
      </w:r>
    </w:p>
    <w:p w14:paraId="5BABA16A" w14:textId="77777777" w:rsidR="00FB3DDC" w:rsidRPr="00930870" w:rsidRDefault="00FB3DDC" w:rsidP="00930870"/>
    <w:p w14:paraId="1273EF0D" w14:textId="67A5C758" w:rsidR="00CF2BD9" w:rsidRDefault="00F37546" w:rsidP="00CF2BD9">
      <w:pPr>
        <w:pStyle w:val="Titolo3"/>
      </w:pPr>
      <w:bookmarkStart w:id="20" w:name="_Toc36115859"/>
      <w:bookmarkStart w:id="21" w:name="_Toc60676786"/>
      <w:r>
        <w:t>Selezione Beneficiario</w:t>
      </w:r>
      <w:bookmarkEnd w:id="20"/>
      <w:bookmarkEnd w:id="21"/>
    </w:p>
    <w:p w14:paraId="44C612D6" w14:textId="77777777" w:rsidR="00CF2BD9" w:rsidRPr="00CF2BD9" w:rsidRDefault="00CF2BD9" w:rsidP="00CF2BD9"/>
    <w:p w14:paraId="7EE20797" w14:textId="13E890D1" w:rsidR="00A04A39" w:rsidRDefault="00A04A39" w:rsidP="00CF2BD9">
      <w:pPr>
        <w:pStyle w:val="Titolo4"/>
      </w:pPr>
      <w:bookmarkStart w:id="22" w:name="_Ref20822186"/>
      <w:bookmarkStart w:id="23" w:name="_Ref20822666"/>
      <w:r w:rsidRPr="00A04A39">
        <w:t>TC_</w:t>
      </w:r>
      <w:r w:rsidR="000A2819">
        <w:t>BENEFICIARIO</w:t>
      </w:r>
      <w:r w:rsidRPr="00A04A39">
        <w:t>_01</w:t>
      </w:r>
      <w:bookmarkEnd w:id="22"/>
      <w:bookmarkEnd w:id="23"/>
    </w:p>
    <w:tbl>
      <w:tblPr>
        <w:tblStyle w:val="Grigliatabella"/>
        <w:tblW w:w="9854" w:type="dxa"/>
        <w:tblLook w:val="04A0" w:firstRow="1" w:lastRow="0" w:firstColumn="1" w:lastColumn="0" w:noHBand="0" w:noVBand="1"/>
      </w:tblPr>
      <w:tblGrid>
        <w:gridCol w:w="626"/>
        <w:gridCol w:w="1779"/>
        <w:gridCol w:w="1784"/>
        <w:gridCol w:w="4548"/>
        <w:gridCol w:w="1117"/>
      </w:tblGrid>
      <w:tr w:rsidR="00C84A37" w:rsidRPr="00C84A37" w14:paraId="7760FA70" w14:textId="77777777" w:rsidTr="00A42E56">
        <w:trPr>
          <w:gridAfter w:val="2"/>
          <w:wAfter w:w="5665" w:type="dxa"/>
          <w:trHeight w:val="583"/>
        </w:trPr>
        <w:tc>
          <w:tcPr>
            <w:tcW w:w="4189" w:type="dxa"/>
            <w:gridSpan w:val="3"/>
            <w:shd w:val="clear" w:color="auto" w:fill="DEEAF6" w:themeFill="accent1" w:themeFillTint="33"/>
          </w:tcPr>
          <w:p w14:paraId="404A2457" w14:textId="75FDDE81" w:rsidR="00C84A37" w:rsidRPr="00C84A37" w:rsidRDefault="00C84A37" w:rsidP="00CF2BD9">
            <w:pPr>
              <w:rPr>
                <w:b/>
              </w:rPr>
            </w:pPr>
            <w:bookmarkStart w:id="24" w:name="tc_01"/>
            <w:r w:rsidRPr="00C84A37">
              <w:rPr>
                <w:b/>
              </w:rPr>
              <w:t>TC_</w:t>
            </w:r>
            <w:r w:rsidR="000A2819">
              <w:rPr>
                <w:b/>
              </w:rPr>
              <w:t>BENEFICIARIO</w:t>
            </w:r>
            <w:r w:rsidRPr="00C84A37">
              <w:rPr>
                <w:b/>
              </w:rPr>
              <w:t>_01</w:t>
            </w:r>
            <w:bookmarkEnd w:id="24"/>
          </w:p>
        </w:tc>
      </w:tr>
      <w:tr w:rsidR="00A64401" w:rsidRPr="00C84A37" w14:paraId="3B4B68AE" w14:textId="77777777" w:rsidTr="00A42E56">
        <w:trPr>
          <w:trHeight w:val="550"/>
        </w:trPr>
        <w:tc>
          <w:tcPr>
            <w:tcW w:w="2405" w:type="dxa"/>
            <w:gridSpan w:val="2"/>
          </w:tcPr>
          <w:p w14:paraId="5E749CE9" w14:textId="77777777" w:rsidR="00C84A37" w:rsidRPr="00C84A37" w:rsidRDefault="00C84A37" w:rsidP="00CF2BD9">
            <w:pPr>
              <w:rPr>
                <w:b/>
              </w:rPr>
            </w:pPr>
            <w:r w:rsidRPr="00C84A37">
              <w:rPr>
                <w:b/>
              </w:rPr>
              <w:t>Titolo</w:t>
            </w:r>
          </w:p>
        </w:tc>
        <w:tc>
          <w:tcPr>
            <w:tcW w:w="7449" w:type="dxa"/>
            <w:gridSpan w:val="3"/>
          </w:tcPr>
          <w:p w14:paraId="3AB48B29" w14:textId="40D53348" w:rsidR="00C84A37" w:rsidRPr="00C84A37" w:rsidRDefault="00F37546" w:rsidP="00CF2BD9">
            <w:r>
              <w:t>Elenco Enti</w:t>
            </w:r>
          </w:p>
        </w:tc>
      </w:tr>
      <w:tr w:rsidR="00A64401" w:rsidRPr="00C84A37" w14:paraId="4C11874B" w14:textId="77777777" w:rsidTr="00A42E56">
        <w:trPr>
          <w:trHeight w:val="550"/>
        </w:trPr>
        <w:tc>
          <w:tcPr>
            <w:tcW w:w="2405" w:type="dxa"/>
            <w:gridSpan w:val="2"/>
          </w:tcPr>
          <w:p w14:paraId="56FBAB4F" w14:textId="77777777" w:rsidR="00C84A37" w:rsidRPr="00C84A37" w:rsidRDefault="00C84A37" w:rsidP="00CF2BD9">
            <w:pPr>
              <w:rPr>
                <w:b/>
              </w:rPr>
            </w:pPr>
            <w:r w:rsidRPr="00C84A37">
              <w:rPr>
                <w:b/>
              </w:rPr>
              <w:lastRenderedPageBreak/>
              <w:t>Descrizione</w:t>
            </w:r>
          </w:p>
        </w:tc>
        <w:tc>
          <w:tcPr>
            <w:tcW w:w="7449" w:type="dxa"/>
            <w:gridSpan w:val="3"/>
          </w:tcPr>
          <w:p w14:paraId="0FE7D636" w14:textId="5FB9E024" w:rsidR="00C84A37" w:rsidRPr="00C84A37" w:rsidRDefault="00F37546" w:rsidP="00CF2BD9">
            <w:r w:rsidRPr="00146646">
              <w:t xml:space="preserve">Elenco degli Enti </w:t>
            </w:r>
            <w:r w:rsidR="000A2819">
              <w:t>b</w:t>
            </w:r>
            <w:r w:rsidRPr="00146646">
              <w:t>eneficiari disponibili nel sistema</w:t>
            </w:r>
            <w:r>
              <w:t>.</w:t>
            </w:r>
          </w:p>
        </w:tc>
      </w:tr>
      <w:tr w:rsidR="006A1342" w:rsidRPr="00C84A37" w14:paraId="68532A2D" w14:textId="77777777" w:rsidTr="00A42E56">
        <w:trPr>
          <w:trHeight w:val="550"/>
        </w:trPr>
        <w:tc>
          <w:tcPr>
            <w:tcW w:w="2405" w:type="dxa"/>
            <w:gridSpan w:val="2"/>
          </w:tcPr>
          <w:p w14:paraId="5AC8AF5B" w14:textId="42B50E33" w:rsidR="006A1342" w:rsidRPr="00C84A37" w:rsidRDefault="003A2D55" w:rsidP="00CF2BD9">
            <w:pPr>
              <w:rPr>
                <w:b/>
              </w:rPr>
            </w:pPr>
            <w:r>
              <w:rPr>
                <w:b/>
              </w:rPr>
              <w:t>Id Ruolo/Attore</w:t>
            </w:r>
          </w:p>
        </w:tc>
        <w:tc>
          <w:tcPr>
            <w:tcW w:w="7449" w:type="dxa"/>
            <w:gridSpan w:val="3"/>
          </w:tcPr>
          <w:p w14:paraId="5FFC2CE5" w14:textId="68312E64" w:rsidR="006A1342" w:rsidRPr="00146646" w:rsidRDefault="006A1342" w:rsidP="00CF2BD9">
            <w:r>
              <w:t>001</w:t>
            </w:r>
          </w:p>
        </w:tc>
      </w:tr>
      <w:tr w:rsidR="00F37546" w:rsidRPr="00C84A37" w14:paraId="1489F0DD" w14:textId="77777777" w:rsidTr="00A42E56">
        <w:tc>
          <w:tcPr>
            <w:tcW w:w="2405" w:type="dxa"/>
            <w:gridSpan w:val="2"/>
            <w:vAlign w:val="center"/>
          </w:tcPr>
          <w:p w14:paraId="57FF8738" w14:textId="77777777" w:rsidR="00F37546" w:rsidRPr="00C84A37" w:rsidRDefault="00F37546" w:rsidP="00A26AE7">
            <w:pPr>
              <w:rPr>
                <w:b/>
              </w:rPr>
            </w:pPr>
            <w:r w:rsidRPr="00C84A37">
              <w:rPr>
                <w:b/>
              </w:rPr>
              <w:t>Pre-condizioni</w:t>
            </w:r>
          </w:p>
        </w:tc>
        <w:tc>
          <w:tcPr>
            <w:tcW w:w="7449" w:type="dxa"/>
            <w:gridSpan w:val="3"/>
            <w:vAlign w:val="center"/>
          </w:tcPr>
          <w:p w14:paraId="39FC34B3" w14:textId="148B2614" w:rsidR="00F37546" w:rsidRDefault="00F37546" w:rsidP="00A42E56">
            <w:pPr>
              <w:pStyle w:val="Paragrafoelenco"/>
              <w:numPr>
                <w:ilvl w:val="0"/>
                <w:numId w:val="7"/>
              </w:numPr>
              <w:ind w:left="714" w:hanging="357"/>
            </w:pPr>
            <w:r>
              <w:t>L’utente ha avviato l’ap</w:t>
            </w:r>
            <w:r w:rsidR="0070426A">
              <w:t>p</w:t>
            </w:r>
            <w:r>
              <w:t xml:space="preserve"> Postman e caricato la Collection di request “PayFlowPA-MyPivot” </w:t>
            </w:r>
          </w:p>
          <w:p w14:paraId="6F9B8877" w14:textId="77777777" w:rsidR="00F37546" w:rsidRDefault="00F37546" w:rsidP="00A42E56">
            <w:pPr>
              <w:pStyle w:val="Paragrafoelenco"/>
              <w:numPr>
                <w:ilvl w:val="0"/>
                <w:numId w:val="7"/>
              </w:numPr>
              <w:ind w:left="714" w:hanging="357"/>
            </w:pPr>
            <w:r>
              <w:t xml:space="preserve">L’utente deve avere selezionato la request </w:t>
            </w:r>
            <w:r w:rsidR="0070426A">
              <w:t>TC_</w:t>
            </w:r>
            <w:r w:rsidR="00BC5D2E">
              <w:t>BENIFICIARIO</w:t>
            </w:r>
            <w:r w:rsidR="0070426A">
              <w:t>_01</w:t>
            </w:r>
          </w:p>
          <w:p w14:paraId="4BD45AF3" w14:textId="77777777" w:rsidR="00E64882" w:rsidRDefault="00E64882" w:rsidP="00A42E56">
            <w:pPr>
              <w:pStyle w:val="Paragrafoelenco"/>
              <w:numPr>
                <w:ilvl w:val="0"/>
                <w:numId w:val="7"/>
              </w:numPr>
              <w:ind w:left="714" w:hanging="357"/>
            </w:pPr>
            <w:r>
              <w:t>Nel database risultano inseriti n. 2 Enti beneficiari</w:t>
            </w:r>
            <w:r w:rsidR="00440978">
              <w:t>:</w:t>
            </w:r>
          </w:p>
          <w:p w14:paraId="61C2716C" w14:textId="77777777" w:rsidR="00440978" w:rsidRDefault="00440978" w:rsidP="00440978">
            <w:pPr>
              <w:pStyle w:val="Paragrafoelenco"/>
              <w:numPr>
                <w:ilvl w:val="1"/>
                <w:numId w:val="7"/>
              </w:numPr>
            </w:pPr>
            <w:r>
              <w:t>R_CAMPAN</w:t>
            </w:r>
          </w:p>
          <w:p w14:paraId="00F36583" w14:textId="5C76A029" w:rsidR="00440978" w:rsidRPr="00C84A37" w:rsidRDefault="00440978" w:rsidP="00440978">
            <w:pPr>
              <w:pStyle w:val="Paragrafoelenco"/>
              <w:numPr>
                <w:ilvl w:val="1"/>
                <w:numId w:val="7"/>
              </w:numPr>
            </w:pPr>
            <w:r>
              <w:t>R_CALABRIA</w:t>
            </w:r>
          </w:p>
        </w:tc>
      </w:tr>
      <w:tr w:rsidR="00E64882" w:rsidRPr="00C84A37" w14:paraId="2675DCD2" w14:textId="77777777" w:rsidTr="00A42E56">
        <w:tc>
          <w:tcPr>
            <w:tcW w:w="2405" w:type="dxa"/>
            <w:gridSpan w:val="2"/>
            <w:vAlign w:val="center"/>
          </w:tcPr>
          <w:p w14:paraId="5D3EF65C" w14:textId="59A64209" w:rsidR="00E64882" w:rsidRPr="00C84A37" w:rsidRDefault="00E64882" w:rsidP="00A26AE7">
            <w:pPr>
              <w:rPr>
                <w:b/>
              </w:rPr>
            </w:pPr>
            <w:r>
              <w:rPr>
                <w:b/>
              </w:rPr>
              <w:t>Post-condizione</w:t>
            </w:r>
          </w:p>
        </w:tc>
        <w:tc>
          <w:tcPr>
            <w:tcW w:w="7449" w:type="dxa"/>
            <w:gridSpan w:val="3"/>
            <w:vAlign w:val="center"/>
          </w:tcPr>
          <w:p w14:paraId="48764D4B" w14:textId="114B58B9" w:rsidR="00E64882" w:rsidRDefault="00E64882" w:rsidP="00A42E56">
            <w:pPr>
              <w:pStyle w:val="Paragrafoelenco"/>
              <w:numPr>
                <w:ilvl w:val="0"/>
                <w:numId w:val="7"/>
              </w:numPr>
              <w:ind w:left="714" w:hanging="357"/>
            </w:pPr>
            <w:r>
              <w:t xml:space="preserve">Il servizio restituisce una lista </w:t>
            </w:r>
            <w:r w:rsidR="00440978">
              <w:t xml:space="preserve">paginata </w:t>
            </w:r>
            <w:r>
              <w:t>contene</w:t>
            </w:r>
            <w:r w:rsidR="00440978">
              <w:t>n</w:t>
            </w:r>
            <w:r>
              <w:t>te n.</w:t>
            </w:r>
            <w:r w:rsidR="00440978">
              <w:t>1</w:t>
            </w:r>
            <w:r>
              <w:t xml:space="preserve"> Ent</w:t>
            </w:r>
            <w:r w:rsidR="00440978">
              <w:t>e</w:t>
            </w:r>
            <w:r>
              <w:t>.</w:t>
            </w:r>
          </w:p>
          <w:tbl>
            <w:tblPr>
              <w:tblStyle w:val="GridTable6Colorful"/>
              <w:tblW w:w="0" w:type="auto"/>
              <w:tblInd w:w="736" w:type="dxa"/>
              <w:tblLook w:val="04A0" w:firstRow="1" w:lastRow="0" w:firstColumn="1" w:lastColumn="0" w:noHBand="0" w:noVBand="1"/>
            </w:tblPr>
            <w:tblGrid>
              <w:gridCol w:w="6378"/>
            </w:tblGrid>
            <w:tr w:rsidR="00CF423F" w14:paraId="4CEF0AE5" w14:textId="77777777" w:rsidTr="000D7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577F6268" w14:textId="13B084D1" w:rsidR="00CF423F" w:rsidRDefault="00CF423F" w:rsidP="00CF423F">
                  <w:pPr>
                    <w:pStyle w:val="Paragrafoelenco"/>
                    <w:ind w:left="0"/>
                  </w:pPr>
                  <w:r>
                    <w:t>Codice IPA Ente</w:t>
                  </w:r>
                </w:p>
              </w:tc>
            </w:tr>
            <w:tr w:rsidR="00CF423F" w14:paraId="52EB85DB" w14:textId="77777777" w:rsidTr="000D7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0981C83D" w14:textId="36B09397" w:rsidR="00CF423F" w:rsidRDefault="00CF423F" w:rsidP="00CF423F">
                  <w:pPr>
                    <w:pStyle w:val="Paragrafoelenco"/>
                    <w:ind w:left="0"/>
                  </w:pPr>
                  <w:r>
                    <w:t>R_CAMPAN</w:t>
                  </w:r>
                </w:p>
              </w:tc>
            </w:tr>
          </w:tbl>
          <w:p w14:paraId="12977565" w14:textId="77777777" w:rsidR="00CF423F" w:rsidRDefault="00CF423F" w:rsidP="00CF423F">
            <w:pPr>
              <w:pStyle w:val="Paragrafoelenco"/>
              <w:ind w:left="714"/>
            </w:pPr>
          </w:p>
          <w:p w14:paraId="4803134A" w14:textId="25BE50BA" w:rsidR="00440978" w:rsidRDefault="00440978" w:rsidP="00440978">
            <w:pPr>
              <w:pStyle w:val="Paragrafoelenco"/>
              <w:numPr>
                <w:ilvl w:val="0"/>
                <w:numId w:val="7"/>
              </w:numPr>
            </w:pPr>
            <w:r>
              <w:t>La paginazione conterrà le seguenti info:</w:t>
            </w:r>
          </w:p>
          <w:p w14:paraId="537E1198" w14:textId="599759B2" w:rsidR="00440978" w:rsidRDefault="00440978" w:rsidP="00440978">
            <w:pPr>
              <w:pStyle w:val="Paragrafoelenco"/>
            </w:pPr>
            <w:r>
              <w:t>"totalPages": 2,</w:t>
            </w:r>
            <w:r>
              <w:br/>
              <w:t>"totalRecords": 2</w:t>
            </w:r>
          </w:p>
        </w:tc>
      </w:tr>
      <w:tr w:rsidR="00F37546" w:rsidRPr="00C84A37" w14:paraId="46C6E3E5" w14:textId="77777777" w:rsidTr="00A42E56">
        <w:tc>
          <w:tcPr>
            <w:tcW w:w="2405" w:type="dxa"/>
            <w:gridSpan w:val="2"/>
            <w:vAlign w:val="center"/>
          </w:tcPr>
          <w:p w14:paraId="6E0E8B9F" w14:textId="2D136CC7" w:rsidR="00F37546" w:rsidRPr="00C84A37" w:rsidRDefault="00F37546" w:rsidP="00A26AE7">
            <w:pPr>
              <w:rPr>
                <w:b/>
              </w:rPr>
            </w:pPr>
            <w:r>
              <w:rPr>
                <w:b/>
              </w:rPr>
              <w:t>Input</w:t>
            </w:r>
          </w:p>
        </w:tc>
        <w:tc>
          <w:tcPr>
            <w:tcW w:w="7449" w:type="dxa"/>
            <w:gridSpan w:val="3"/>
            <w:vAlign w:val="center"/>
          </w:tcPr>
          <w:p w14:paraId="1EAF57B7" w14:textId="77777777" w:rsidR="00F37546" w:rsidRDefault="00F37546" w:rsidP="00A42E56"/>
          <w:tbl>
            <w:tblPr>
              <w:tblStyle w:val="GridTable3"/>
              <w:tblW w:w="0" w:type="auto"/>
              <w:tblLook w:val="04A0" w:firstRow="1" w:lastRow="0" w:firstColumn="1" w:lastColumn="0" w:noHBand="0" w:noVBand="1"/>
            </w:tblPr>
            <w:tblGrid>
              <w:gridCol w:w="1212"/>
              <w:gridCol w:w="6011"/>
            </w:tblGrid>
            <w:tr w:rsidR="00F0154C" w14:paraId="60B76331" w14:textId="77777777" w:rsidTr="00C602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0C4A4CC2" w14:textId="78522609" w:rsidR="00F0154C" w:rsidRDefault="00F0154C" w:rsidP="00A42E56">
                  <w:r>
                    <w:t>Key</w:t>
                  </w:r>
                </w:p>
              </w:tc>
              <w:tc>
                <w:tcPr>
                  <w:tcW w:w="6011" w:type="dxa"/>
                </w:tcPr>
                <w:p w14:paraId="196F5FB5" w14:textId="71B0148B" w:rsidR="00F0154C" w:rsidRDefault="00F0154C" w:rsidP="00A42E56">
                  <w:pPr>
                    <w:cnfStyle w:val="100000000000" w:firstRow="1" w:lastRow="0" w:firstColumn="0" w:lastColumn="0" w:oddVBand="0" w:evenVBand="0" w:oddHBand="0" w:evenHBand="0" w:firstRowFirstColumn="0" w:firstRowLastColumn="0" w:lastRowFirstColumn="0" w:lastRowLastColumn="0"/>
                  </w:pPr>
                  <w:r>
                    <w:t>Value</w:t>
                  </w:r>
                </w:p>
              </w:tc>
            </w:tr>
            <w:tr w:rsidR="00F0154C" w14:paraId="065335FC" w14:textId="77777777" w:rsidTr="00C6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766530BB" w14:textId="2AC27DDB" w:rsidR="00F0154C" w:rsidRDefault="00F0154C" w:rsidP="00A42E56">
                  <w:r>
                    <w:t>page</w:t>
                  </w:r>
                </w:p>
              </w:tc>
              <w:tc>
                <w:tcPr>
                  <w:tcW w:w="6011" w:type="dxa"/>
                </w:tcPr>
                <w:p w14:paraId="230B5F49" w14:textId="5C9E20EF" w:rsidR="00F0154C" w:rsidRDefault="00F0154C" w:rsidP="00A42E56">
                  <w:pPr>
                    <w:cnfStyle w:val="000000100000" w:firstRow="0" w:lastRow="0" w:firstColumn="0" w:lastColumn="0" w:oddVBand="0" w:evenVBand="0" w:oddHBand="1" w:evenHBand="0" w:firstRowFirstColumn="0" w:firstRowLastColumn="0" w:lastRowFirstColumn="0" w:lastRowLastColumn="0"/>
                  </w:pPr>
                  <w:r>
                    <w:t>1</w:t>
                  </w:r>
                </w:p>
              </w:tc>
            </w:tr>
            <w:tr w:rsidR="00F0154C" w14:paraId="180FDF23" w14:textId="77777777" w:rsidTr="00C602E1">
              <w:tc>
                <w:tcPr>
                  <w:cnfStyle w:val="001000000000" w:firstRow="0" w:lastRow="0" w:firstColumn="1" w:lastColumn="0" w:oddVBand="0" w:evenVBand="0" w:oddHBand="0" w:evenHBand="0" w:firstRowFirstColumn="0" w:firstRowLastColumn="0" w:lastRowFirstColumn="0" w:lastRowLastColumn="0"/>
                  <w:tcW w:w="1212" w:type="dxa"/>
                </w:tcPr>
                <w:p w14:paraId="414ABC72" w14:textId="26C7309D" w:rsidR="00F0154C" w:rsidRDefault="00F0154C" w:rsidP="00A42E56">
                  <w:r>
                    <w:t>size</w:t>
                  </w:r>
                </w:p>
              </w:tc>
              <w:tc>
                <w:tcPr>
                  <w:tcW w:w="6011" w:type="dxa"/>
                </w:tcPr>
                <w:p w14:paraId="6B2C2838" w14:textId="52FAC940" w:rsidR="00F0154C" w:rsidRDefault="00440978" w:rsidP="00A42E56">
                  <w:pPr>
                    <w:cnfStyle w:val="000000000000" w:firstRow="0" w:lastRow="0" w:firstColumn="0" w:lastColumn="0" w:oddVBand="0" w:evenVBand="0" w:oddHBand="0" w:evenHBand="0" w:firstRowFirstColumn="0" w:firstRowLastColumn="0" w:lastRowFirstColumn="0" w:lastRowLastColumn="0"/>
                  </w:pPr>
                  <w:r>
                    <w:t>1</w:t>
                  </w:r>
                </w:p>
              </w:tc>
            </w:tr>
          </w:tbl>
          <w:p w14:paraId="3F0F3DE9" w14:textId="0B8990CF" w:rsidR="00F0154C" w:rsidRDefault="00F0154C" w:rsidP="00A42E56">
            <w:r>
              <w:t xml:space="preserve"> </w:t>
            </w:r>
          </w:p>
        </w:tc>
      </w:tr>
      <w:tr w:rsidR="00A42E56" w:rsidRPr="00C84A37" w14:paraId="6D8159FB" w14:textId="77777777" w:rsidTr="00A42E56">
        <w:trPr>
          <w:trHeight w:val="540"/>
        </w:trPr>
        <w:tc>
          <w:tcPr>
            <w:tcW w:w="626" w:type="dxa"/>
          </w:tcPr>
          <w:p w14:paraId="18B9B270" w14:textId="77777777" w:rsidR="00A42E56" w:rsidRPr="00C84A37" w:rsidRDefault="00A42E56" w:rsidP="00CF2BD9">
            <w:pPr>
              <w:rPr>
                <w:b/>
              </w:rPr>
            </w:pPr>
            <w:r w:rsidRPr="00C84A37">
              <w:rPr>
                <w:b/>
              </w:rPr>
              <w:t>Step</w:t>
            </w:r>
          </w:p>
        </w:tc>
        <w:tc>
          <w:tcPr>
            <w:tcW w:w="1779" w:type="dxa"/>
          </w:tcPr>
          <w:p w14:paraId="26FF3A78" w14:textId="77777777" w:rsidR="00A42E56" w:rsidRPr="00C84A37" w:rsidRDefault="00A42E56" w:rsidP="00CF2BD9">
            <w:pPr>
              <w:rPr>
                <w:b/>
              </w:rPr>
            </w:pPr>
            <w:r w:rsidRPr="00C84A37">
              <w:rPr>
                <w:b/>
              </w:rPr>
              <w:t>Azione</w:t>
            </w:r>
          </w:p>
        </w:tc>
        <w:tc>
          <w:tcPr>
            <w:tcW w:w="6332" w:type="dxa"/>
            <w:gridSpan w:val="2"/>
          </w:tcPr>
          <w:p w14:paraId="2872E7E2" w14:textId="77777777" w:rsidR="00A42E56" w:rsidRPr="00C84A37" w:rsidRDefault="00A42E56" w:rsidP="00CF2BD9">
            <w:pPr>
              <w:rPr>
                <w:b/>
              </w:rPr>
            </w:pPr>
            <w:r w:rsidRPr="00C84A37">
              <w:rPr>
                <w:b/>
              </w:rPr>
              <w:t>Risultato atteso</w:t>
            </w:r>
          </w:p>
        </w:tc>
        <w:tc>
          <w:tcPr>
            <w:tcW w:w="1117" w:type="dxa"/>
          </w:tcPr>
          <w:p w14:paraId="5960B15E" w14:textId="3600AB6E" w:rsidR="00A42E56" w:rsidRPr="00C84A37" w:rsidRDefault="00A42E56" w:rsidP="00CF2BD9">
            <w:pPr>
              <w:rPr>
                <w:b/>
              </w:rPr>
            </w:pPr>
            <w:r w:rsidRPr="00C84A37">
              <w:rPr>
                <w:b/>
              </w:rPr>
              <w:t>Esito</w:t>
            </w:r>
          </w:p>
        </w:tc>
      </w:tr>
      <w:tr w:rsidR="00A42E56" w:rsidRPr="00C84A37" w14:paraId="3E03EF16" w14:textId="77777777" w:rsidTr="00A42E56">
        <w:trPr>
          <w:trHeight w:val="1800"/>
        </w:trPr>
        <w:tc>
          <w:tcPr>
            <w:tcW w:w="626" w:type="dxa"/>
          </w:tcPr>
          <w:p w14:paraId="7BF4ED4E" w14:textId="2F69CBF8" w:rsidR="00A42E56" w:rsidRPr="00C84A37" w:rsidRDefault="00A42E56" w:rsidP="00CF2BD9">
            <w:r>
              <w:t>1</w:t>
            </w:r>
          </w:p>
        </w:tc>
        <w:tc>
          <w:tcPr>
            <w:tcW w:w="1779" w:type="dxa"/>
          </w:tcPr>
          <w:p w14:paraId="7E40BB73" w14:textId="702EEEE5" w:rsidR="00A42E56" w:rsidRPr="00C84A37" w:rsidRDefault="00A42E56" w:rsidP="00CF2BD9">
            <w:r>
              <w:t xml:space="preserve">L’utente seleziona il pulsante </w:t>
            </w:r>
            <w:r w:rsidR="00F0154C">
              <w:t>SEND</w:t>
            </w:r>
            <w:r w:rsidR="001451BD">
              <w:t>.</w:t>
            </w:r>
          </w:p>
        </w:tc>
        <w:tc>
          <w:tcPr>
            <w:tcW w:w="6332" w:type="dxa"/>
            <w:gridSpan w:val="2"/>
          </w:tcPr>
          <w:p w14:paraId="4E2EE5FA" w14:textId="77777777" w:rsidR="00440978" w:rsidRDefault="00440978" w:rsidP="00440978">
            <w:pPr>
              <w:shd w:val="clear" w:color="auto" w:fill="FFFFFE"/>
              <w:spacing w:line="240" w:lineRule="atLeast"/>
            </w:pPr>
            <w:r>
              <w:t>{</w:t>
            </w:r>
          </w:p>
          <w:p w14:paraId="78399237" w14:textId="77777777" w:rsidR="00440978" w:rsidRDefault="00440978" w:rsidP="00440978">
            <w:pPr>
              <w:shd w:val="clear" w:color="auto" w:fill="FFFFFE"/>
              <w:spacing w:line="240" w:lineRule="atLeast"/>
            </w:pPr>
            <w:r>
              <w:t xml:space="preserve">    "timestamp": "2020-03-23T10:57:19.423+0000",</w:t>
            </w:r>
          </w:p>
          <w:p w14:paraId="53AB457C" w14:textId="77777777" w:rsidR="00440978" w:rsidRDefault="00440978" w:rsidP="00440978">
            <w:pPr>
              <w:shd w:val="clear" w:color="auto" w:fill="FFFFFE"/>
              <w:spacing w:line="240" w:lineRule="atLeast"/>
            </w:pPr>
            <w:r>
              <w:t xml:space="preserve">    "messages": null,</w:t>
            </w:r>
          </w:p>
          <w:p w14:paraId="6C958979" w14:textId="77777777" w:rsidR="00440978" w:rsidRDefault="00440978" w:rsidP="00440978">
            <w:pPr>
              <w:shd w:val="clear" w:color="auto" w:fill="FFFFFE"/>
              <w:spacing w:line="240" w:lineRule="atLeast"/>
            </w:pPr>
            <w:r>
              <w:t xml:space="preserve">    "page": {</w:t>
            </w:r>
          </w:p>
          <w:p w14:paraId="3FC7E895" w14:textId="77777777" w:rsidR="00440978" w:rsidRDefault="00440978" w:rsidP="00440978">
            <w:pPr>
              <w:shd w:val="clear" w:color="auto" w:fill="FFFFFE"/>
              <w:spacing w:line="240" w:lineRule="atLeast"/>
            </w:pPr>
            <w:r>
              <w:t xml:space="preserve">        "page": 1,</w:t>
            </w:r>
          </w:p>
          <w:p w14:paraId="73327F42" w14:textId="77777777" w:rsidR="00440978" w:rsidRDefault="00440978" w:rsidP="00440978">
            <w:pPr>
              <w:shd w:val="clear" w:color="auto" w:fill="FFFFFE"/>
              <w:spacing w:line="240" w:lineRule="atLeast"/>
            </w:pPr>
            <w:r>
              <w:t xml:space="preserve">        "pageSize": 1,</w:t>
            </w:r>
          </w:p>
          <w:p w14:paraId="7348ECBA" w14:textId="77777777" w:rsidR="00440978" w:rsidRDefault="00440978" w:rsidP="00440978">
            <w:pPr>
              <w:shd w:val="clear" w:color="auto" w:fill="FFFFFE"/>
              <w:spacing w:line="240" w:lineRule="atLeast"/>
            </w:pPr>
            <w:r>
              <w:t xml:space="preserve">        "previousPage": false,</w:t>
            </w:r>
          </w:p>
          <w:p w14:paraId="4FAE8F2F" w14:textId="77777777" w:rsidR="00440978" w:rsidRDefault="00440978" w:rsidP="00440978">
            <w:pPr>
              <w:shd w:val="clear" w:color="auto" w:fill="FFFFFE"/>
              <w:spacing w:line="240" w:lineRule="atLeast"/>
            </w:pPr>
            <w:r>
              <w:t xml:space="preserve">        "nextPage": true,</w:t>
            </w:r>
          </w:p>
          <w:p w14:paraId="76B7E266" w14:textId="77777777" w:rsidR="00440978" w:rsidRDefault="00440978" w:rsidP="00440978">
            <w:pPr>
              <w:shd w:val="clear" w:color="auto" w:fill="FFFFFE"/>
              <w:spacing w:line="240" w:lineRule="atLeast"/>
            </w:pPr>
            <w:r>
              <w:t xml:space="preserve">        "list": [</w:t>
            </w:r>
          </w:p>
          <w:p w14:paraId="07756B94" w14:textId="77777777" w:rsidR="00440978" w:rsidRDefault="00440978" w:rsidP="00440978">
            <w:pPr>
              <w:shd w:val="clear" w:color="auto" w:fill="FFFFFE"/>
              <w:spacing w:line="240" w:lineRule="atLeast"/>
            </w:pPr>
            <w:r>
              <w:t xml:space="preserve">            {</w:t>
            </w:r>
          </w:p>
          <w:p w14:paraId="3EACBE72" w14:textId="77777777" w:rsidR="00440978" w:rsidRDefault="00440978" w:rsidP="00440978">
            <w:pPr>
              <w:shd w:val="clear" w:color="auto" w:fill="FFFFFE"/>
              <w:spacing w:line="240" w:lineRule="atLeast"/>
            </w:pPr>
            <w:r>
              <w:t xml:space="preserve">                "id": 1,</w:t>
            </w:r>
          </w:p>
          <w:p w14:paraId="0412DF4E" w14:textId="77777777" w:rsidR="00440978" w:rsidRDefault="00440978" w:rsidP="00440978">
            <w:pPr>
              <w:shd w:val="clear" w:color="auto" w:fill="FFFFFE"/>
              <w:spacing w:line="240" w:lineRule="atLeast"/>
            </w:pPr>
            <w:r>
              <w:t xml:space="preserve">                "codIpaEnte": "R_CAMPAN",</w:t>
            </w:r>
          </w:p>
          <w:p w14:paraId="630D562D" w14:textId="77777777" w:rsidR="00440978" w:rsidRDefault="00440978" w:rsidP="00440978">
            <w:pPr>
              <w:shd w:val="clear" w:color="auto" w:fill="FFFFFE"/>
              <w:spacing w:line="240" w:lineRule="atLeast"/>
            </w:pPr>
            <w:r>
              <w:t xml:space="preserve">                "codiceFiscaleEnte": "80011990639",</w:t>
            </w:r>
          </w:p>
          <w:p w14:paraId="11AFE7F3" w14:textId="77777777" w:rsidR="00440978" w:rsidRDefault="00440978" w:rsidP="00440978">
            <w:pPr>
              <w:shd w:val="clear" w:color="auto" w:fill="FFFFFE"/>
              <w:spacing w:line="240" w:lineRule="atLeast"/>
            </w:pPr>
            <w:r>
              <w:t xml:space="preserve">                "deNomeEnte": "Regione Campania",</w:t>
            </w:r>
          </w:p>
          <w:p w14:paraId="24620276" w14:textId="77777777" w:rsidR="00440978" w:rsidRDefault="00440978" w:rsidP="00440978">
            <w:pPr>
              <w:shd w:val="clear" w:color="auto" w:fill="FFFFFE"/>
              <w:spacing w:line="240" w:lineRule="atLeast"/>
            </w:pPr>
            <w:r>
              <w:t xml:space="preserve">                "dtCreazione": "2017-07-18T15:19:17.725+0000",</w:t>
            </w:r>
          </w:p>
          <w:p w14:paraId="5F0530A6" w14:textId="77777777" w:rsidR="00440978" w:rsidRDefault="00440978" w:rsidP="00440978">
            <w:pPr>
              <w:shd w:val="clear" w:color="auto" w:fill="FFFFFE"/>
              <w:spacing w:line="240" w:lineRule="atLeast"/>
            </w:pPr>
            <w:r>
              <w:t xml:space="preserve">                "dtUltimaModifica": "2017-07-18T15:19:17.725+0000",</w:t>
            </w:r>
          </w:p>
          <w:p w14:paraId="65282A97" w14:textId="77777777" w:rsidR="00440978" w:rsidRDefault="00440978" w:rsidP="00440978">
            <w:pPr>
              <w:shd w:val="clear" w:color="auto" w:fill="FFFFFE"/>
              <w:spacing w:line="240" w:lineRule="atLeast"/>
            </w:pPr>
            <w:r>
              <w:t xml:space="preserve">                "emailAmministratore": "m.guariniello@almaviva.it",</w:t>
            </w:r>
          </w:p>
          <w:p w14:paraId="50F6DE56" w14:textId="77777777" w:rsidR="00440978" w:rsidRDefault="00440978" w:rsidP="00440978">
            <w:pPr>
              <w:shd w:val="clear" w:color="auto" w:fill="FFFFFE"/>
              <w:spacing w:line="240" w:lineRule="atLeast"/>
            </w:pPr>
            <w:r>
              <w:t xml:space="preserve">                "flgPagati": true,</w:t>
            </w:r>
          </w:p>
          <w:p w14:paraId="29BC7045" w14:textId="77777777" w:rsidR="00440978" w:rsidRDefault="00440978" w:rsidP="00440978">
            <w:pPr>
              <w:shd w:val="clear" w:color="auto" w:fill="FFFFFE"/>
              <w:spacing w:line="240" w:lineRule="atLeast"/>
            </w:pPr>
            <w:r>
              <w:t xml:space="preserve">                "flgTesoreria": true,</w:t>
            </w:r>
          </w:p>
          <w:p w14:paraId="3D2BD78A" w14:textId="77777777" w:rsidR="00440978" w:rsidRDefault="00440978" w:rsidP="00440978">
            <w:pPr>
              <w:shd w:val="clear" w:color="auto" w:fill="FFFFFE"/>
              <w:spacing w:line="240" w:lineRule="atLeast"/>
            </w:pPr>
            <w:r>
              <w:t xml:space="preserve">                "myboxClientKey": "833bfbd1-b3f4-40c6-8abb-</w:t>
            </w:r>
            <w:r>
              <w:lastRenderedPageBreak/>
              <w:t>269fa6be0827",</w:t>
            </w:r>
          </w:p>
          <w:p w14:paraId="55F8A61E" w14:textId="77777777" w:rsidR="00440978" w:rsidRDefault="00440978" w:rsidP="00440978">
            <w:pPr>
              <w:shd w:val="clear" w:color="auto" w:fill="FFFFFE"/>
              <w:spacing w:line="240" w:lineRule="atLeast"/>
            </w:pPr>
            <w:r>
              <w:t xml:space="preserve">                "myboxClientSecret": "2a245a39-c5ac-458f-b8c2-87b105aa8352",</w:t>
            </w:r>
          </w:p>
          <w:p w14:paraId="3F09B6B3" w14:textId="77777777" w:rsidR="00440978" w:rsidRDefault="00440978" w:rsidP="00440978">
            <w:pPr>
              <w:shd w:val="clear" w:color="auto" w:fill="FFFFFE"/>
              <w:spacing w:line="240" w:lineRule="atLeast"/>
            </w:pPr>
            <w:r>
              <w:t xml:space="preserve">                "numGiorniPagamentoPresunti": 3,</w:t>
            </w:r>
          </w:p>
          <w:p w14:paraId="72B2B6C8" w14:textId="77777777" w:rsidR="00440978" w:rsidRDefault="00440978" w:rsidP="00440978">
            <w:pPr>
              <w:shd w:val="clear" w:color="auto" w:fill="FFFFFE"/>
              <w:spacing w:line="240" w:lineRule="atLeast"/>
            </w:pPr>
            <w:r>
              <w:t xml:space="preserve">                "deLogoEnte": null</w:t>
            </w:r>
          </w:p>
          <w:p w14:paraId="4D1B1AFB" w14:textId="77777777" w:rsidR="00440978" w:rsidRDefault="00440978" w:rsidP="00440978">
            <w:pPr>
              <w:shd w:val="clear" w:color="auto" w:fill="FFFFFE"/>
              <w:spacing w:line="240" w:lineRule="atLeast"/>
            </w:pPr>
            <w:r>
              <w:t xml:space="preserve">            }</w:t>
            </w:r>
          </w:p>
          <w:p w14:paraId="23E6E0A2" w14:textId="77777777" w:rsidR="00440978" w:rsidRDefault="00440978" w:rsidP="00440978">
            <w:pPr>
              <w:shd w:val="clear" w:color="auto" w:fill="FFFFFE"/>
              <w:spacing w:line="240" w:lineRule="atLeast"/>
            </w:pPr>
            <w:r>
              <w:t xml:space="preserve">        ],</w:t>
            </w:r>
          </w:p>
          <w:p w14:paraId="6B446B55" w14:textId="77777777" w:rsidR="00440978" w:rsidRDefault="00440978" w:rsidP="00440978">
            <w:pPr>
              <w:shd w:val="clear" w:color="auto" w:fill="FFFFFE"/>
              <w:spacing w:line="240" w:lineRule="atLeast"/>
            </w:pPr>
            <w:r>
              <w:t xml:space="preserve">        "totalPages": 2,</w:t>
            </w:r>
          </w:p>
          <w:p w14:paraId="3AD69CD5" w14:textId="77777777" w:rsidR="00440978" w:rsidRDefault="00440978" w:rsidP="00440978">
            <w:pPr>
              <w:shd w:val="clear" w:color="auto" w:fill="FFFFFE"/>
              <w:spacing w:line="240" w:lineRule="atLeast"/>
            </w:pPr>
            <w:r>
              <w:t xml:space="preserve">        "totalRecords": 2</w:t>
            </w:r>
          </w:p>
          <w:p w14:paraId="564B6215" w14:textId="77777777" w:rsidR="00440978" w:rsidRDefault="00440978" w:rsidP="00440978">
            <w:pPr>
              <w:shd w:val="clear" w:color="auto" w:fill="FFFFFE"/>
              <w:spacing w:line="240" w:lineRule="atLeast"/>
            </w:pPr>
            <w:r>
              <w:t xml:space="preserve">    }</w:t>
            </w:r>
          </w:p>
          <w:p w14:paraId="14641D32" w14:textId="24FE9D24" w:rsidR="00A42E56" w:rsidRPr="00C84A37" w:rsidRDefault="00440978" w:rsidP="00440978">
            <w:pPr>
              <w:shd w:val="clear" w:color="auto" w:fill="FFFFFE"/>
              <w:spacing w:line="240" w:lineRule="atLeast"/>
            </w:pPr>
            <w:r>
              <w:t>}</w:t>
            </w:r>
          </w:p>
        </w:tc>
        <w:tc>
          <w:tcPr>
            <w:tcW w:w="1117" w:type="dxa"/>
            <w:vAlign w:val="center"/>
          </w:tcPr>
          <w:p w14:paraId="01E15EF1" w14:textId="77777777" w:rsidR="00A42E56" w:rsidRPr="00C84A37" w:rsidRDefault="00A42E56" w:rsidP="00CF2BD9">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36843659" w14:textId="69ED340A" w:rsidR="009F4663" w:rsidRDefault="009F4663" w:rsidP="00CF2BD9"/>
    <w:p w14:paraId="4BF258D2" w14:textId="4442F8E5" w:rsidR="00930870" w:rsidRDefault="00930870" w:rsidP="00CF2BD9"/>
    <w:p w14:paraId="0FE5BD0F" w14:textId="77777777" w:rsidR="006A67B5" w:rsidRPr="00930870" w:rsidRDefault="006A67B5" w:rsidP="006A67B5"/>
    <w:p w14:paraId="7B92B459" w14:textId="25C5202E" w:rsidR="006A67B5" w:rsidRDefault="006A67B5" w:rsidP="006A67B5">
      <w:pPr>
        <w:pStyle w:val="Titolo3"/>
      </w:pPr>
      <w:bookmarkStart w:id="25" w:name="_Toc36115860"/>
      <w:bookmarkStart w:id="26" w:name="_Toc60676787"/>
      <w:r w:rsidRPr="006A67B5">
        <w:t>Riconciliazioni e Anomalie</w:t>
      </w:r>
      <w:bookmarkEnd w:id="25"/>
      <w:bookmarkEnd w:id="26"/>
    </w:p>
    <w:p w14:paraId="461DBA9C" w14:textId="77777777" w:rsidR="006A67B5" w:rsidRPr="00CF2BD9" w:rsidRDefault="006A67B5" w:rsidP="006A67B5"/>
    <w:p w14:paraId="7D8CCB4F" w14:textId="239EC408" w:rsidR="006A67B5" w:rsidRDefault="006A67B5" w:rsidP="006A67B5">
      <w:pPr>
        <w:pStyle w:val="Titolo4"/>
      </w:pPr>
      <w:r w:rsidRPr="00A04A39">
        <w:t>TC_</w:t>
      </w:r>
      <w:r w:rsidRPr="006A67B5">
        <w:t>RICONCILIAZIONI</w:t>
      </w:r>
      <w:r w:rsidRPr="00A04A39">
        <w:t>_01</w:t>
      </w:r>
    </w:p>
    <w:tbl>
      <w:tblPr>
        <w:tblStyle w:val="Grigliatabella"/>
        <w:tblW w:w="9854" w:type="dxa"/>
        <w:tblLook w:val="04A0" w:firstRow="1" w:lastRow="0" w:firstColumn="1" w:lastColumn="0" w:noHBand="0" w:noVBand="1"/>
      </w:tblPr>
      <w:tblGrid>
        <w:gridCol w:w="626"/>
        <w:gridCol w:w="1779"/>
        <w:gridCol w:w="1784"/>
        <w:gridCol w:w="4548"/>
        <w:gridCol w:w="1117"/>
      </w:tblGrid>
      <w:tr w:rsidR="006A67B5" w:rsidRPr="00C84A37" w14:paraId="1CB438A2" w14:textId="77777777" w:rsidTr="008726BD">
        <w:trPr>
          <w:gridAfter w:val="2"/>
          <w:wAfter w:w="5665" w:type="dxa"/>
          <w:trHeight w:val="583"/>
        </w:trPr>
        <w:tc>
          <w:tcPr>
            <w:tcW w:w="4189" w:type="dxa"/>
            <w:gridSpan w:val="3"/>
            <w:shd w:val="clear" w:color="auto" w:fill="DEEAF6" w:themeFill="accent1" w:themeFillTint="33"/>
          </w:tcPr>
          <w:p w14:paraId="1D609155" w14:textId="70764880" w:rsidR="006A67B5" w:rsidRPr="00C84A37" w:rsidRDefault="006A67B5" w:rsidP="008726BD">
            <w:pPr>
              <w:rPr>
                <w:b/>
              </w:rPr>
            </w:pPr>
            <w:r w:rsidRPr="00C84A37">
              <w:rPr>
                <w:b/>
              </w:rPr>
              <w:t>TC_</w:t>
            </w:r>
            <w:r w:rsidRPr="006A67B5">
              <w:rPr>
                <w:b/>
              </w:rPr>
              <w:t>RICONCILIAZIONI</w:t>
            </w:r>
            <w:r w:rsidRPr="00C84A37">
              <w:rPr>
                <w:b/>
              </w:rPr>
              <w:t>_01</w:t>
            </w:r>
          </w:p>
        </w:tc>
      </w:tr>
      <w:tr w:rsidR="006A67B5" w:rsidRPr="00C84A37" w14:paraId="4323F02F" w14:textId="77777777" w:rsidTr="008726BD">
        <w:trPr>
          <w:trHeight w:val="550"/>
        </w:trPr>
        <w:tc>
          <w:tcPr>
            <w:tcW w:w="2405" w:type="dxa"/>
            <w:gridSpan w:val="2"/>
          </w:tcPr>
          <w:p w14:paraId="48ED4EA8" w14:textId="77777777" w:rsidR="006A67B5" w:rsidRPr="00C84A37" w:rsidRDefault="006A67B5" w:rsidP="008726BD">
            <w:pPr>
              <w:rPr>
                <w:b/>
              </w:rPr>
            </w:pPr>
            <w:r w:rsidRPr="00C84A37">
              <w:rPr>
                <w:b/>
              </w:rPr>
              <w:t>Titolo</w:t>
            </w:r>
          </w:p>
        </w:tc>
        <w:tc>
          <w:tcPr>
            <w:tcW w:w="7449" w:type="dxa"/>
            <w:gridSpan w:val="3"/>
          </w:tcPr>
          <w:p w14:paraId="52EF5886" w14:textId="592AA112" w:rsidR="006A67B5" w:rsidRPr="00C84A37" w:rsidRDefault="006A67B5" w:rsidP="008726BD">
            <w:r w:rsidRPr="006A67B5">
              <w:t>Ricerca Riconciliazioni</w:t>
            </w:r>
          </w:p>
        </w:tc>
      </w:tr>
      <w:tr w:rsidR="006A67B5" w:rsidRPr="00C84A37" w14:paraId="170C0E5C" w14:textId="77777777" w:rsidTr="008726BD">
        <w:trPr>
          <w:trHeight w:val="550"/>
        </w:trPr>
        <w:tc>
          <w:tcPr>
            <w:tcW w:w="2405" w:type="dxa"/>
            <w:gridSpan w:val="2"/>
          </w:tcPr>
          <w:p w14:paraId="54C21D4E" w14:textId="77777777" w:rsidR="006A67B5" w:rsidRPr="00C84A37" w:rsidRDefault="006A67B5" w:rsidP="008726BD">
            <w:pPr>
              <w:rPr>
                <w:b/>
              </w:rPr>
            </w:pPr>
            <w:r w:rsidRPr="00C84A37">
              <w:rPr>
                <w:b/>
              </w:rPr>
              <w:t>Descrizione</w:t>
            </w:r>
          </w:p>
        </w:tc>
        <w:tc>
          <w:tcPr>
            <w:tcW w:w="7449" w:type="dxa"/>
            <w:gridSpan w:val="3"/>
          </w:tcPr>
          <w:p w14:paraId="35EB1832" w14:textId="780A2EB5" w:rsidR="006A67B5" w:rsidRPr="00C84A37" w:rsidRDefault="006A67B5" w:rsidP="008726BD">
            <w:r>
              <w:t xml:space="preserve">Ricerca le Riconciliazioni dei pagamenti con Classificazione </w:t>
            </w:r>
            <w:r w:rsidR="0035367E">
              <w:t>p</w:t>
            </w:r>
            <w:r>
              <w:t>ositiva.</w:t>
            </w:r>
          </w:p>
        </w:tc>
      </w:tr>
      <w:tr w:rsidR="006A67B5" w:rsidRPr="00C84A37" w14:paraId="2A2E6F29" w14:textId="77777777" w:rsidTr="008726BD">
        <w:trPr>
          <w:trHeight w:val="550"/>
        </w:trPr>
        <w:tc>
          <w:tcPr>
            <w:tcW w:w="2405" w:type="dxa"/>
            <w:gridSpan w:val="2"/>
          </w:tcPr>
          <w:p w14:paraId="448F8AE1" w14:textId="77777777" w:rsidR="006A67B5" w:rsidRPr="00C84A37" w:rsidRDefault="006A67B5" w:rsidP="008726BD">
            <w:pPr>
              <w:rPr>
                <w:b/>
              </w:rPr>
            </w:pPr>
            <w:r>
              <w:rPr>
                <w:b/>
              </w:rPr>
              <w:t>Id Ruolo/Attore</w:t>
            </w:r>
          </w:p>
        </w:tc>
        <w:tc>
          <w:tcPr>
            <w:tcW w:w="7449" w:type="dxa"/>
            <w:gridSpan w:val="3"/>
          </w:tcPr>
          <w:p w14:paraId="51CFC110" w14:textId="77777777" w:rsidR="006A67B5" w:rsidRPr="00146646" w:rsidRDefault="006A67B5" w:rsidP="008726BD">
            <w:r>
              <w:t>001</w:t>
            </w:r>
          </w:p>
        </w:tc>
      </w:tr>
      <w:tr w:rsidR="006A67B5" w:rsidRPr="00C84A37" w14:paraId="2D04F042" w14:textId="77777777" w:rsidTr="008726BD">
        <w:tc>
          <w:tcPr>
            <w:tcW w:w="2405" w:type="dxa"/>
            <w:gridSpan w:val="2"/>
            <w:vAlign w:val="center"/>
          </w:tcPr>
          <w:p w14:paraId="526B4465" w14:textId="77777777" w:rsidR="006A67B5" w:rsidRPr="00C84A37" w:rsidRDefault="006A67B5" w:rsidP="008726BD">
            <w:pPr>
              <w:rPr>
                <w:b/>
              </w:rPr>
            </w:pPr>
            <w:r w:rsidRPr="00C84A37">
              <w:rPr>
                <w:b/>
              </w:rPr>
              <w:t>Pre-condizioni</w:t>
            </w:r>
          </w:p>
        </w:tc>
        <w:tc>
          <w:tcPr>
            <w:tcW w:w="7449" w:type="dxa"/>
            <w:gridSpan w:val="3"/>
            <w:vAlign w:val="center"/>
          </w:tcPr>
          <w:p w14:paraId="782BC1FC" w14:textId="77777777" w:rsidR="006A67B5" w:rsidRDefault="006A67B5" w:rsidP="008726BD">
            <w:pPr>
              <w:pStyle w:val="Paragrafoelenco"/>
              <w:numPr>
                <w:ilvl w:val="0"/>
                <w:numId w:val="7"/>
              </w:numPr>
              <w:ind w:left="714" w:hanging="357"/>
            </w:pPr>
            <w:r>
              <w:t xml:space="preserve">L’utente ha avviato l’app Postman e caricato la Collection di request “PayFlowPA-MyPivot” </w:t>
            </w:r>
          </w:p>
          <w:p w14:paraId="752C8513" w14:textId="77777777" w:rsidR="006A67B5" w:rsidRDefault="006A67B5" w:rsidP="008726BD">
            <w:pPr>
              <w:pStyle w:val="Paragrafoelenco"/>
              <w:numPr>
                <w:ilvl w:val="0"/>
                <w:numId w:val="7"/>
              </w:numPr>
              <w:ind w:left="714" w:hanging="357"/>
            </w:pPr>
            <w:r>
              <w:t>L’utente deve avere selezionato la request TC_</w:t>
            </w:r>
            <w:r w:rsidRPr="006A67B5">
              <w:t>RICONCILIAZIONI</w:t>
            </w:r>
            <w:r>
              <w:t>_01</w:t>
            </w:r>
          </w:p>
          <w:p w14:paraId="2D66EE37" w14:textId="77777777" w:rsidR="00485480" w:rsidRDefault="00485480" w:rsidP="008726BD">
            <w:pPr>
              <w:pStyle w:val="Paragrafoelenco"/>
              <w:numPr>
                <w:ilvl w:val="0"/>
                <w:numId w:val="7"/>
              </w:numPr>
              <w:ind w:left="714" w:hanging="357"/>
            </w:pPr>
            <w:r>
              <w:t>Nel sistema siano presente due riconciliazioni con codice di completezza RT_IUF_TES</w:t>
            </w:r>
            <w:r w:rsidR="003A24D3">
              <w:t xml:space="preserve"> e codici IUV:</w:t>
            </w:r>
          </w:p>
          <w:tbl>
            <w:tblPr>
              <w:tblStyle w:val="GridTable6Colorful"/>
              <w:tblW w:w="0" w:type="auto"/>
              <w:tblInd w:w="736" w:type="dxa"/>
              <w:tblLook w:val="04A0" w:firstRow="1" w:lastRow="0" w:firstColumn="1" w:lastColumn="0" w:noHBand="0" w:noVBand="1"/>
            </w:tblPr>
            <w:tblGrid>
              <w:gridCol w:w="6378"/>
            </w:tblGrid>
            <w:tr w:rsidR="003A24D3" w14:paraId="462BA0F7" w14:textId="77777777" w:rsidTr="00B21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60CD7C6F" w14:textId="77777777" w:rsidR="003A24D3" w:rsidRDefault="003A24D3" w:rsidP="003A24D3">
                  <w:pPr>
                    <w:pStyle w:val="Paragrafoelenco"/>
                    <w:ind w:left="0"/>
                  </w:pPr>
                  <w:r>
                    <w:t>IUV</w:t>
                  </w:r>
                </w:p>
              </w:tc>
            </w:tr>
            <w:tr w:rsidR="003A24D3" w14:paraId="0FEA61AA"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12CAFA20" w14:textId="77777777" w:rsidR="003A24D3" w:rsidRDefault="003A24D3" w:rsidP="003A24D3">
                  <w:pPr>
                    <w:pStyle w:val="Paragrafoelenco"/>
                    <w:ind w:left="0"/>
                  </w:pPr>
                  <w:r w:rsidRPr="00CF423F">
                    <w:t>01000000000004083</w:t>
                  </w:r>
                </w:p>
              </w:tc>
            </w:tr>
            <w:tr w:rsidR="003A24D3" w14:paraId="09DDD621" w14:textId="77777777" w:rsidTr="00B21121">
              <w:tc>
                <w:tcPr>
                  <w:cnfStyle w:val="001000000000" w:firstRow="0" w:lastRow="0" w:firstColumn="1" w:lastColumn="0" w:oddVBand="0" w:evenVBand="0" w:oddHBand="0" w:evenHBand="0" w:firstRowFirstColumn="0" w:firstRowLastColumn="0" w:lastRowFirstColumn="0" w:lastRowLastColumn="0"/>
                  <w:tcW w:w="6378" w:type="dxa"/>
                </w:tcPr>
                <w:p w14:paraId="2DB1678A" w14:textId="77777777" w:rsidR="003A24D3" w:rsidRDefault="003A24D3" w:rsidP="003A24D3">
                  <w:pPr>
                    <w:pStyle w:val="Paragrafoelenco"/>
                    <w:ind w:left="0"/>
                  </w:pPr>
                  <w:r w:rsidRPr="00CF423F">
                    <w:t>01000000000004285</w:t>
                  </w:r>
                </w:p>
              </w:tc>
            </w:tr>
          </w:tbl>
          <w:p w14:paraId="41BDE4F2" w14:textId="77059D0D" w:rsidR="003A24D3" w:rsidRPr="00C84A37" w:rsidRDefault="003A24D3" w:rsidP="003A24D3">
            <w:pPr>
              <w:pStyle w:val="Paragrafoelenco"/>
              <w:ind w:left="714"/>
            </w:pPr>
          </w:p>
        </w:tc>
      </w:tr>
      <w:tr w:rsidR="00440978" w:rsidRPr="00C84A37" w14:paraId="38E6F784" w14:textId="77777777" w:rsidTr="008726BD">
        <w:tc>
          <w:tcPr>
            <w:tcW w:w="2405" w:type="dxa"/>
            <w:gridSpan w:val="2"/>
            <w:vAlign w:val="center"/>
          </w:tcPr>
          <w:p w14:paraId="368F54E1" w14:textId="669F62C0" w:rsidR="00440978" w:rsidRPr="00C84A37" w:rsidRDefault="00440978" w:rsidP="008726BD">
            <w:pPr>
              <w:rPr>
                <w:b/>
              </w:rPr>
            </w:pPr>
            <w:r>
              <w:rPr>
                <w:b/>
              </w:rPr>
              <w:t>Post-condizione</w:t>
            </w:r>
          </w:p>
        </w:tc>
        <w:tc>
          <w:tcPr>
            <w:tcW w:w="7449" w:type="dxa"/>
            <w:gridSpan w:val="3"/>
            <w:vAlign w:val="center"/>
          </w:tcPr>
          <w:p w14:paraId="63684610" w14:textId="215C16E5" w:rsidR="00440978" w:rsidRDefault="00440978" w:rsidP="00440978">
            <w:pPr>
              <w:pStyle w:val="Paragrafoelenco"/>
              <w:numPr>
                <w:ilvl w:val="0"/>
                <w:numId w:val="7"/>
              </w:numPr>
              <w:ind w:left="714" w:hanging="357"/>
            </w:pPr>
            <w:r>
              <w:t xml:space="preserve">Il servizio restituisce una lista paginata contenente </w:t>
            </w:r>
            <w:r w:rsidR="00485480">
              <w:t>due</w:t>
            </w:r>
            <w:r>
              <w:t xml:space="preserve"> Riconciliazioni.</w:t>
            </w:r>
          </w:p>
          <w:tbl>
            <w:tblPr>
              <w:tblStyle w:val="GridTable6Colorful"/>
              <w:tblW w:w="0" w:type="auto"/>
              <w:tblInd w:w="736" w:type="dxa"/>
              <w:tblLook w:val="04A0" w:firstRow="1" w:lastRow="0" w:firstColumn="1" w:lastColumn="0" w:noHBand="0" w:noVBand="1"/>
            </w:tblPr>
            <w:tblGrid>
              <w:gridCol w:w="6378"/>
            </w:tblGrid>
            <w:tr w:rsidR="00CF423F" w14:paraId="71E8937B" w14:textId="77777777" w:rsidTr="00CF42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1763FCDE" w14:textId="7E8D1EA0" w:rsidR="00CF423F" w:rsidRDefault="00CF423F" w:rsidP="00440978">
                  <w:pPr>
                    <w:pStyle w:val="Paragrafoelenco"/>
                    <w:ind w:left="0"/>
                  </w:pPr>
                  <w:r>
                    <w:t>IUV</w:t>
                  </w:r>
                </w:p>
              </w:tc>
            </w:tr>
            <w:tr w:rsidR="00CF423F" w14:paraId="7132B5A8" w14:textId="77777777" w:rsidTr="00CF4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026ED6CA" w14:textId="430B604D" w:rsidR="00CF423F" w:rsidRDefault="00CF423F" w:rsidP="00440978">
                  <w:pPr>
                    <w:pStyle w:val="Paragrafoelenco"/>
                    <w:ind w:left="0"/>
                  </w:pPr>
                  <w:r w:rsidRPr="00CF423F">
                    <w:t>01000000000004083</w:t>
                  </w:r>
                </w:p>
              </w:tc>
            </w:tr>
            <w:tr w:rsidR="00CF423F" w14:paraId="7D64046F" w14:textId="77777777" w:rsidTr="00CF423F">
              <w:tc>
                <w:tcPr>
                  <w:cnfStyle w:val="001000000000" w:firstRow="0" w:lastRow="0" w:firstColumn="1" w:lastColumn="0" w:oddVBand="0" w:evenVBand="0" w:oddHBand="0" w:evenHBand="0" w:firstRowFirstColumn="0" w:firstRowLastColumn="0" w:lastRowFirstColumn="0" w:lastRowLastColumn="0"/>
                  <w:tcW w:w="6378" w:type="dxa"/>
                </w:tcPr>
                <w:p w14:paraId="416FE9AA" w14:textId="1B8C5CDC" w:rsidR="00CF423F" w:rsidRDefault="00CF423F" w:rsidP="00440978">
                  <w:pPr>
                    <w:pStyle w:val="Paragrafoelenco"/>
                    <w:ind w:left="0"/>
                  </w:pPr>
                  <w:r w:rsidRPr="00CF423F">
                    <w:t>01000000000004285</w:t>
                  </w:r>
                </w:p>
              </w:tc>
            </w:tr>
          </w:tbl>
          <w:p w14:paraId="63CF5C64" w14:textId="77777777" w:rsidR="00440978" w:rsidRDefault="00440978" w:rsidP="00440978">
            <w:pPr>
              <w:pStyle w:val="Paragrafoelenco"/>
            </w:pPr>
          </w:p>
          <w:p w14:paraId="78CCCC59" w14:textId="4BCF1E6F" w:rsidR="00440978" w:rsidRDefault="00440978" w:rsidP="00440978">
            <w:pPr>
              <w:pStyle w:val="Paragrafoelenco"/>
              <w:numPr>
                <w:ilvl w:val="0"/>
                <w:numId w:val="7"/>
              </w:numPr>
            </w:pPr>
            <w:r>
              <w:t>La lista paginata conterrà le seguenti info:</w:t>
            </w:r>
          </w:p>
          <w:p w14:paraId="33B81AC0" w14:textId="6167C070" w:rsidR="00440978" w:rsidRDefault="00440978" w:rsidP="00440978">
            <w:pPr>
              <w:pStyle w:val="Paragrafoelenco"/>
              <w:ind w:left="714"/>
            </w:pPr>
            <w:r>
              <w:t>"totalPages": 1,</w:t>
            </w:r>
            <w:r>
              <w:br/>
            </w:r>
            <w:r>
              <w:lastRenderedPageBreak/>
              <w:t>"totalRecords": 2</w:t>
            </w:r>
          </w:p>
        </w:tc>
      </w:tr>
      <w:tr w:rsidR="006A67B5" w:rsidRPr="00C84A37" w14:paraId="370DC6E7" w14:textId="77777777" w:rsidTr="008726BD">
        <w:tc>
          <w:tcPr>
            <w:tcW w:w="2405" w:type="dxa"/>
            <w:gridSpan w:val="2"/>
            <w:vAlign w:val="center"/>
          </w:tcPr>
          <w:p w14:paraId="3181CD5F" w14:textId="77777777" w:rsidR="006A67B5" w:rsidRPr="00C84A37" w:rsidRDefault="006A67B5" w:rsidP="008726BD">
            <w:pPr>
              <w:rPr>
                <w:b/>
              </w:rPr>
            </w:pPr>
            <w:r>
              <w:rPr>
                <w:b/>
              </w:rPr>
              <w:lastRenderedPageBreak/>
              <w:t>Input</w:t>
            </w:r>
          </w:p>
        </w:tc>
        <w:tc>
          <w:tcPr>
            <w:tcW w:w="7449" w:type="dxa"/>
            <w:gridSpan w:val="3"/>
            <w:vAlign w:val="center"/>
          </w:tcPr>
          <w:p w14:paraId="5BB09498" w14:textId="77777777" w:rsidR="006A67B5" w:rsidRDefault="006A67B5" w:rsidP="008726BD"/>
          <w:tbl>
            <w:tblPr>
              <w:tblStyle w:val="GridTable3"/>
              <w:tblW w:w="0" w:type="auto"/>
              <w:tblLook w:val="04A0" w:firstRow="1" w:lastRow="0" w:firstColumn="1" w:lastColumn="0" w:noHBand="0" w:noVBand="1"/>
            </w:tblPr>
            <w:tblGrid>
              <w:gridCol w:w="1212"/>
              <w:gridCol w:w="6011"/>
            </w:tblGrid>
            <w:tr w:rsidR="006A67B5" w14:paraId="56AA468D"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20417851" w14:textId="77777777" w:rsidR="006A67B5" w:rsidRDefault="006A67B5" w:rsidP="008726BD">
                  <w:r>
                    <w:t>Key</w:t>
                  </w:r>
                </w:p>
              </w:tc>
              <w:tc>
                <w:tcPr>
                  <w:tcW w:w="6011" w:type="dxa"/>
                </w:tcPr>
                <w:p w14:paraId="0AB180E3" w14:textId="77777777" w:rsidR="006A67B5" w:rsidRDefault="006A67B5" w:rsidP="008726BD">
                  <w:pPr>
                    <w:cnfStyle w:val="100000000000" w:firstRow="1" w:lastRow="0" w:firstColumn="0" w:lastColumn="0" w:oddVBand="0" w:evenVBand="0" w:oddHBand="0" w:evenHBand="0" w:firstRowFirstColumn="0" w:firstRowLastColumn="0" w:lastRowFirstColumn="0" w:lastRowLastColumn="0"/>
                  </w:pPr>
                  <w:r>
                    <w:t>Value</w:t>
                  </w:r>
                </w:p>
              </w:tc>
            </w:tr>
            <w:tr w:rsidR="006A67B5" w14:paraId="6DF8B2D8"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5D617101" w14:textId="77777777" w:rsidR="006A67B5" w:rsidRDefault="006A67B5" w:rsidP="008726BD">
                  <w:r>
                    <w:t>page</w:t>
                  </w:r>
                </w:p>
              </w:tc>
              <w:tc>
                <w:tcPr>
                  <w:tcW w:w="6011" w:type="dxa"/>
                </w:tcPr>
                <w:p w14:paraId="7E390EC6" w14:textId="77777777" w:rsidR="006A67B5" w:rsidRDefault="006A67B5" w:rsidP="008726BD">
                  <w:pPr>
                    <w:cnfStyle w:val="000000100000" w:firstRow="0" w:lastRow="0" w:firstColumn="0" w:lastColumn="0" w:oddVBand="0" w:evenVBand="0" w:oddHBand="1" w:evenHBand="0" w:firstRowFirstColumn="0" w:firstRowLastColumn="0" w:lastRowFirstColumn="0" w:lastRowLastColumn="0"/>
                  </w:pPr>
                  <w:r>
                    <w:t>1</w:t>
                  </w:r>
                </w:p>
              </w:tc>
            </w:tr>
            <w:tr w:rsidR="006A67B5" w14:paraId="3B32F6BD"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78F1FE7A" w14:textId="77777777" w:rsidR="006A67B5" w:rsidRDefault="006A67B5" w:rsidP="008726BD">
                  <w:r>
                    <w:t>size</w:t>
                  </w:r>
                </w:p>
              </w:tc>
              <w:tc>
                <w:tcPr>
                  <w:tcW w:w="6011" w:type="dxa"/>
                </w:tcPr>
                <w:p w14:paraId="76BC91D1" w14:textId="77777777" w:rsidR="006A67B5" w:rsidRDefault="006A67B5" w:rsidP="008726BD">
                  <w:pPr>
                    <w:cnfStyle w:val="000000000000" w:firstRow="0" w:lastRow="0" w:firstColumn="0" w:lastColumn="0" w:oddVBand="0" w:evenVBand="0" w:oddHBand="0" w:evenHBand="0" w:firstRowFirstColumn="0" w:firstRowLastColumn="0" w:lastRowFirstColumn="0" w:lastRowLastColumn="0"/>
                  </w:pPr>
                  <w:r>
                    <w:t>5</w:t>
                  </w:r>
                </w:p>
              </w:tc>
            </w:tr>
            <w:tr w:rsidR="001C36D4" w14:paraId="7E47E1A5"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53EF9DBB" w14:textId="038B2804" w:rsidR="001C36D4" w:rsidRDefault="001C36D4" w:rsidP="008726BD">
                  <w:r>
                    <w:t>codIpa</w:t>
                  </w:r>
                </w:p>
              </w:tc>
              <w:tc>
                <w:tcPr>
                  <w:tcW w:w="6011" w:type="dxa"/>
                </w:tcPr>
                <w:p w14:paraId="2A82FD9B" w14:textId="5BBD590B" w:rsidR="001C36D4" w:rsidRDefault="001C36D4" w:rsidP="008726BD">
                  <w:pPr>
                    <w:cnfStyle w:val="000000100000" w:firstRow="0" w:lastRow="0" w:firstColumn="0" w:lastColumn="0" w:oddVBand="0" w:evenVBand="0" w:oddHBand="1" w:evenHBand="0" w:firstRowFirstColumn="0" w:firstRowLastColumn="0" w:lastRowFirstColumn="0" w:lastRowLastColumn="0"/>
                  </w:pPr>
                  <w:r>
                    <w:t>R_CAMPAN</w:t>
                  </w:r>
                </w:p>
              </w:tc>
            </w:tr>
            <w:tr w:rsidR="001C36D4" w14:paraId="1BAA1CB0"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58086225" w14:textId="6C194F94" w:rsidR="001C36D4" w:rsidRDefault="001C36D4" w:rsidP="008726BD">
                  <w:r w:rsidRPr="001C36D4">
                    <w:t>errorCode</w:t>
                  </w:r>
                </w:p>
              </w:tc>
              <w:tc>
                <w:tcPr>
                  <w:tcW w:w="6011" w:type="dxa"/>
                </w:tcPr>
                <w:p w14:paraId="54AA1310" w14:textId="200EDF8A" w:rsidR="001C36D4" w:rsidRDefault="001C36D4" w:rsidP="008726BD">
                  <w:pPr>
                    <w:cnfStyle w:val="000000000000" w:firstRow="0" w:lastRow="0" w:firstColumn="0" w:lastColumn="0" w:oddVBand="0" w:evenVBand="0" w:oddHBand="0" w:evenHBand="0" w:firstRowFirstColumn="0" w:firstRowLastColumn="0" w:lastRowFirstColumn="0" w:lastRowLastColumn="0"/>
                  </w:pPr>
                  <w:r>
                    <w:t>RT_IUF</w:t>
                  </w:r>
                  <w:r w:rsidR="00440978">
                    <w:t>_TES</w:t>
                  </w:r>
                </w:p>
              </w:tc>
            </w:tr>
          </w:tbl>
          <w:p w14:paraId="2D307539" w14:textId="77777777" w:rsidR="006A67B5" w:rsidRDefault="006A67B5" w:rsidP="008726BD">
            <w:r>
              <w:t xml:space="preserve"> </w:t>
            </w:r>
          </w:p>
        </w:tc>
      </w:tr>
      <w:tr w:rsidR="006A67B5" w:rsidRPr="00C84A37" w14:paraId="6F9362E1" w14:textId="77777777" w:rsidTr="008726BD">
        <w:trPr>
          <w:trHeight w:val="540"/>
        </w:trPr>
        <w:tc>
          <w:tcPr>
            <w:tcW w:w="626" w:type="dxa"/>
          </w:tcPr>
          <w:p w14:paraId="2694526D" w14:textId="77777777" w:rsidR="006A67B5" w:rsidRPr="00C84A37" w:rsidRDefault="006A67B5" w:rsidP="008726BD">
            <w:pPr>
              <w:rPr>
                <w:b/>
              </w:rPr>
            </w:pPr>
            <w:r w:rsidRPr="00C84A37">
              <w:rPr>
                <w:b/>
              </w:rPr>
              <w:t>Step</w:t>
            </w:r>
          </w:p>
        </w:tc>
        <w:tc>
          <w:tcPr>
            <w:tcW w:w="1779" w:type="dxa"/>
          </w:tcPr>
          <w:p w14:paraId="232AF684" w14:textId="77777777" w:rsidR="006A67B5" w:rsidRPr="00C84A37" w:rsidRDefault="006A67B5" w:rsidP="008726BD">
            <w:pPr>
              <w:rPr>
                <w:b/>
              </w:rPr>
            </w:pPr>
            <w:r w:rsidRPr="00C84A37">
              <w:rPr>
                <w:b/>
              </w:rPr>
              <w:t>Azione</w:t>
            </w:r>
          </w:p>
        </w:tc>
        <w:tc>
          <w:tcPr>
            <w:tcW w:w="6332" w:type="dxa"/>
            <w:gridSpan w:val="2"/>
          </w:tcPr>
          <w:p w14:paraId="423FF467" w14:textId="77777777" w:rsidR="006A67B5" w:rsidRPr="00C84A37" w:rsidRDefault="006A67B5" w:rsidP="008726BD">
            <w:pPr>
              <w:rPr>
                <w:b/>
              </w:rPr>
            </w:pPr>
            <w:r w:rsidRPr="00C84A37">
              <w:rPr>
                <w:b/>
              </w:rPr>
              <w:t>Risultato atteso</w:t>
            </w:r>
          </w:p>
        </w:tc>
        <w:tc>
          <w:tcPr>
            <w:tcW w:w="1117" w:type="dxa"/>
          </w:tcPr>
          <w:p w14:paraId="2A8FF414" w14:textId="77777777" w:rsidR="006A67B5" w:rsidRPr="00C84A37" w:rsidRDefault="006A67B5" w:rsidP="008726BD">
            <w:pPr>
              <w:rPr>
                <w:b/>
              </w:rPr>
            </w:pPr>
            <w:r w:rsidRPr="00C84A37">
              <w:rPr>
                <w:b/>
              </w:rPr>
              <w:t>Esito</w:t>
            </w:r>
          </w:p>
        </w:tc>
      </w:tr>
      <w:tr w:rsidR="006A67B5" w:rsidRPr="00C84A37" w14:paraId="10FC93A1" w14:textId="77777777" w:rsidTr="008726BD">
        <w:trPr>
          <w:trHeight w:val="1800"/>
        </w:trPr>
        <w:tc>
          <w:tcPr>
            <w:tcW w:w="626" w:type="dxa"/>
          </w:tcPr>
          <w:p w14:paraId="044533C0" w14:textId="77777777" w:rsidR="006A67B5" w:rsidRPr="00C84A37" w:rsidRDefault="006A67B5" w:rsidP="008726BD">
            <w:r>
              <w:t>1</w:t>
            </w:r>
          </w:p>
        </w:tc>
        <w:tc>
          <w:tcPr>
            <w:tcW w:w="1779" w:type="dxa"/>
          </w:tcPr>
          <w:p w14:paraId="6DDEF057" w14:textId="77777777" w:rsidR="006A67B5" w:rsidRPr="00C84A37" w:rsidRDefault="006A67B5" w:rsidP="008726BD">
            <w:r>
              <w:t>L’utente seleziona il pulsante SEND.</w:t>
            </w:r>
          </w:p>
        </w:tc>
        <w:tc>
          <w:tcPr>
            <w:tcW w:w="6332" w:type="dxa"/>
            <w:gridSpan w:val="2"/>
          </w:tcPr>
          <w:p w14:paraId="71BF7F23" w14:textId="77777777" w:rsidR="00CA208E" w:rsidRDefault="00CA208E" w:rsidP="00CA208E">
            <w:pPr>
              <w:shd w:val="clear" w:color="auto" w:fill="FFFFFE"/>
              <w:spacing w:line="240" w:lineRule="atLeast"/>
            </w:pPr>
            <w:r>
              <w:t>{</w:t>
            </w:r>
          </w:p>
          <w:p w14:paraId="5A7D45D1" w14:textId="77777777" w:rsidR="00CA208E" w:rsidRDefault="00CA208E" w:rsidP="00CA208E">
            <w:pPr>
              <w:shd w:val="clear" w:color="auto" w:fill="FFFFFE"/>
              <w:spacing w:line="240" w:lineRule="atLeast"/>
            </w:pPr>
            <w:r>
              <w:t xml:space="preserve">    "timestamp": "2020-03-23T11:06:53.549+0000",</w:t>
            </w:r>
          </w:p>
          <w:p w14:paraId="12EC568B" w14:textId="77777777" w:rsidR="00CA208E" w:rsidRDefault="00CA208E" w:rsidP="00CA208E">
            <w:pPr>
              <w:shd w:val="clear" w:color="auto" w:fill="FFFFFE"/>
              <w:spacing w:line="240" w:lineRule="atLeast"/>
            </w:pPr>
            <w:r>
              <w:t xml:space="preserve">    "messages": {</w:t>
            </w:r>
          </w:p>
          <w:p w14:paraId="0FC0D064" w14:textId="77777777" w:rsidR="00CA208E" w:rsidRDefault="00CA208E" w:rsidP="00CA208E">
            <w:pPr>
              <w:shd w:val="clear" w:color="auto" w:fill="FFFFFE"/>
              <w:spacing w:line="240" w:lineRule="atLeast"/>
            </w:pPr>
            <w:r>
              <w:t xml:space="preserve">        "successMessages": [],</w:t>
            </w:r>
          </w:p>
          <w:p w14:paraId="73074126" w14:textId="77777777" w:rsidR="00CA208E" w:rsidRDefault="00CA208E" w:rsidP="00CA208E">
            <w:pPr>
              <w:shd w:val="clear" w:color="auto" w:fill="FFFFFE"/>
              <w:spacing w:line="240" w:lineRule="atLeast"/>
            </w:pPr>
            <w:r>
              <w:t xml:space="preserve">        "informationMessages": [</w:t>
            </w:r>
          </w:p>
          <w:p w14:paraId="785B512D" w14:textId="77777777" w:rsidR="00CA208E" w:rsidRDefault="00CA208E" w:rsidP="00CA208E">
            <w:pPr>
              <w:shd w:val="clear" w:color="auto" w:fill="FFFFFE"/>
              <w:spacing w:line="240" w:lineRule="atLeast"/>
            </w:pPr>
            <w:r>
              <w:t xml:space="preserve">            {</w:t>
            </w:r>
          </w:p>
          <w:p w14:paraId="62462DA5" w14:textId="77777777" w:rsidR="00CA208E" w:rsidRDefault="00CA208E" w:rsidP="00CA208E">
            <w:pPr>
              <w:shd w:val="clear" w:color="auto" w:fill="FFFFFE"/>
              <w:spacing w:line="240" w:lineRule="atLeast"/>
            </w:pPr>
            <w:r>
              <w:t xml:space="preserve">                "code": "mypivot.classificazioni.RT_IUF_TES.info",</w:t>
            </w:r>
          </w:p>
          <w:p w14:paraId="39520E59" w14:textId="77777777" w:rsidR="00CA208E" w:rsidRDefault="00CA208E" w:rsidP="00CA208E">
            <w:pPr>
              <w:shd w:val="clear" w:color="auto" w:fill="FFFFFE"/>
              <w:spacing w:line="240" w:lineRule="atLeast"/>
            </w:pPr>
            <w:r>
              <w:t xml:space="preserve">                "arguments": []</w:t>
            </w:r>
          </w:p>
          <w:p w14:paraId="1BFD4C65" w14:textId="77777777" w:rsidR="00CA208E" w:rsidRDefault="00CA208E" w:rsidP="00CA208E">
            <w:pPr>
              <w:shd w:val="clear" w:color="auto" w:fill="FFFFFE"/>
              <w:spacing w:line="240" w:lineRule="atLeast"/>
            </w:pPr>
            <w:r>
              <w:t xml:space="preserve">            }</w:t>
            </w:r>
          </w:p>
          <w:p w14:paraId="5F686CEC" w14:textId="77777777" w:rsidR="00CA208E" w:rsidRDefault="00CA208E" w:rsidP="00CA208E">
            <w:pPr>
              <w:shd w:val="clear" w:color="auto" w:fill="FFFFFE"/>
              <w:spacing w:line="240" w:lineRule="atLeast"/>
            </w:pPr>
            <w:r>
              <w:t xml:space="preserve">        ],</w:t>
            </w:r>
          </w:p>
          <w:p w14:paraId="44277659" w14:textId="77777777" w:rsidR="00CA208E" w:rsidRDefault="00CA208E" w:rsidP="00CA208E">
            <w:pPr>
              <w:shd w:val="clear" w:color="auto" w:fill="FFFFFE"/>
              <w:spacing w:line="240" w:lineRule="atLeast"/>
            </w:pPr>
            <w:r>
              <w:t xml:space="preserve">        "warningMessages": [],</w:t>
            </w:r>
          </w:p>
          <w:p w14:paraId="38F3FB4A" w14:textId="77777777" w:rsidR="00CA208E" w:rsidRDefault="00CA208E" w:rsidP="00CA208E">
            <w:pPr>
              <w:shd w:val="clear" w:color="auto" w:fill="FFFFFE"/>
              <w:spacing w:line="240" w:lineRule="atLeast"/>
            </w:pPr>
            <w:r>
              <w:t xml:space="preserve">        "errorMessages": []</w:t>
            </w:r>
          </w:p>
          <w:p w14:paraId="02FC2040" w14:textId="77777777" w:rsidR="00CA208E" w:rsidRDefault="00CA208E" w:rsidP="00CA208E">
            <w:pPr>
              <w:shd w:val="clear" w:color="auto" w:fill="FFFFFE"/>
              <w:spacing w:line="240" w:lineRule="atLeast"/>
            </w:pPr>
            <w:r>
              <w:t xml:space="preserve">    },</w:t>
            </w:r>
          </w:p>
          <w:p w14:paraId="1D6DECFA" w14:textId="77777777" w:rsidR="00CA208E" w:rsidRDefault="00CA208E" w:rsidP="00CA208E">
            <w:pPr>
              <w:shd w:val="clear" w:color="auto" w:fill="FFFFFE"/>
              <w:spacing w:line="240" w:lineRule="atLeast"/>
            </w:pPr>
            <w:r>
              <w:t xml:space="preserve">    "page": {</w:t>
            </w:r>
          </w:p>
          <w:p w14:paraId="1D28EF5E" w14:textId="77777777" w:rsidR="00CA208E" w:rsidRDefault="00CA208E" w:rsidP="00CA208E">
            <w:pPr>
              <w:shd w:val="clear" w:color="auto" w:fill="FFFFFE"/>
              <w:spacing w:line="240" w:lineRule="atLeast"/>
            </w:pPr>
            <w:r>
              <w:t xml:space="preserve">        "page": 1,</w:t>
            </w:r>
          </w:p>
          <w:p w14:paraId="4673AAA3" w14:textId="77777777" w:rsidR="00CA208E" w:rsidRDefault="00CA208E" w:rsidP="00CA208E">
            <w:pPr>
              <w:shd w:val="clear" w:color="auto" w:fill="FFFFFE"/>
              <w:spacing w:line="240" w:lineRule="atLeast"/>
            </w:pPr>
            <w:r>
              <w:t xml:space="preserve">        "pageSize": 5,</w:t>
            </w:r>
          </w:p>
          <w:p w14:paraId="5E65FF9D" w14:textId="77777777" w:rsidR="00CA208E" w:rsidRDefault="00CA208E" w:rsidP="00CA208E">
            <w:pPr>
              <w:shd w:val="clear" w:color="auto" w:fill="FFFFFE"/>
              <w:spacing w:line="240" w:lineRule="atLeast"/>
            </w:pPr>
            <w:r>
              <w:t xml:space="preserve">        "previousPage": false,</w:t>
            </w:r>
          </w:p>
          <w:p w14:paraId="0A0C000E" w14:textId="77777777" w:rsidR="00CA208E" w:rsidRDefault="00CA208E" w:rsidP="00CA208E">
            <w:pPr>
              <w:shd w:val="clear" w:color="auto" w:fill="FFFFFE"/>
              <w:spacing w:line="240" w:lineRule="atLeast"/>
            </w:pPr>
            <w:r>
              <w:t xml:space="preserve">        "nextPage": false,</w:t>
            </w:r>
          </w:p>
          <w:p w14:paraId="096AE0A5" w14:textId="77777777" w:rsidR="00CA208E" w:rsidRDefault="00CA208E" w:rsidP="00CA208E">
            <w:pPr>
              <w:shd w:val="clear" w:color="auto" w:fill="FFFFFE"/>
              <w:spacing w:line="240" w:lineRule="atLeast"/>
            </w:pPr>
            <w:r>
              <w:t xml:space="preserve">        "list": [</w:t>
            </w:r>
          </w:p>
          <w:p w14:paraId="6438DF53" w14:textId="77777777" w:rsidR="00CA208E" w:rsidRDefault="00CA208E" w:rsidP="00CA208E">
            <w:pPr>
              <w:shd w:val="clear" w:color="auto" w:fill="FFFFFE"/>
              <w:spacing w:line="240" w:lineRule="atLeast"/>
            </w:pPr>
            <w:r>
              <w:t xml:space="preserve">            {</w:t>
            </w:r>
          </w:p>
          <w:p w14:paraId="74DC54A2" w14:textId="77777777" w:rsidR="00CA208E" w:rsidRDefault="00CA208E" w:rsidP="00CA208E">
            <w:pPr>
              <w:shd w:val="clear" w:color="auto" w:fill="FFFFFE"/>
              <w:spacing w:line="240" w:lineRule="atLeast"/>
            </w:pPr>
            <w:r>
              <w:t xml:space="preserve">                "importExportRendicontazioneTesoreriaTO": {</w:t>
            </w:r>
          </w:p>
          <w:p w14:paraId="43A7B0C1" w14:textId="77777777" w:rsidR="00CA208E" w:rsidRDefault="00CA208E" w:rsidP="00CA208E">
            <w:pPr>
              <w:shd w:val="clear" w:color="auto" w:fill="FFFFFE"/>
              <w:spacing w:line="240" w:lineRule="atLeast"/>
            </w:pPr>
            <w:r>
              <w:t xml:space="preserve">                    "id": {</w:t>
            </w:r>
          </w:p>
          <w:p w14:paraId="1334B727" w14:textId="77777777" w:rsidR="00CA208E" w:rsidRDefault="00CA208E" w:rsidP="00CA208E">
            <w:pPr>
              <w:shd w:val="clear" w:color="auto" w:fill="FFFFFE"/>
              <w:spacing w:line="240" w:lineRule="atLeast"/>
            </w:pPr>
            <w:r>
              <w:t xml:space="preserve">                        "classificazioneCompletezza": "RT_IUF_TES",</w:t>
            </w:r>
          </w:p>
          <w:p w14:paraId="6863213E" w14:textId="77777777" w:rsidR="00CA208E" w:rsidRDefault="00CA208E" w:rsidP="00CA208E">
            <w:pPr>
              <w:shd w:val="clear" w:color="auto" w:fill="FFFFFE"/>
              <w:spacing w:line="240" w:lineRule="atLeast"/>
            </w:pPr>
            <w:r>
              <w:t xml:space="preserve">                        "codiceIpaEnte": "R_CAMPAN",</w:t>
            </w:r>
          </w:p>
          <w:p w14:paraId="3DFF2BB4" w14:textId="77777777" w:rsidR="00CA208E" w:rsidRDefault="00CA208E" w:rsidP="00CA208E">
            <w:pPr>
              <w:shd w:val="clear" w:color="auto" w:fill="FFFFFE"/>
              <w:spacing w:line="240" w:lineRule="atLeast"/>
            </w:pPr>
            <w:r>
              <w:t xml:space="preserve">                        "codiceIuv": "01000000000004083",</w:t>
            </w:r>
          </w:p>
          <w:p w14:paraId="013C6C9D" w14:textId="77777777" w:rsidR="00CA208E" w:rsidRDefault="00CA208E" w:rsidP="00CA208E">
            <w:pPr>
              <w:shd w:val="clear" w:color="auto" w:fill="FFFFFE"/>
              <w:spacing w:line="240" w:lineRule="atLeast"/>
            </w:pPr>
            <w:r>
              <w:t xml:space="preserve">                        "identificativoFlussoRendicontazione": "2020-02-03SIGPITM1XXX-S083344992",</w:t>
            </w:r>
          </w:p>
          <w:p w14:paraId="061F7CCF" w14:textId="77777777" w:rsidR="00CA208E" w:rsidRDefault="00CA208E" w:rsidP="00CA208E">
            <w:pPr>
              <w:shd w:val="clear" w:color="auto" w:fill="FFFFFE"/>
              <w:spacing w:line="240" w:lineRule="atLeast"/>
            </w:pPr>
            <w:r>
              <w:t xml:space="preserve">                        "identificativoUnivocoRiscossione": "2039E38403022003159"</w:t>
            </w:r>
          </w:p>
          <w:p w14:paraId="0103C667" w14:textId="77777777" w:rsidR="00CA208E" w:rsidRDefault="00CA208E" w:rsidP="00CA208E">
            <w:pPr>
              <w:shd w:val="clear" w:color="auto" w:fill="FFFFFE"/>
              <w:spacing w:line="240" w:lineRule="atLeast"/>
            </w:pPr>
            <w:r>
              <w:t xml:space="preserve">                    },</w:t>
            </w:r>
          </w:p>
          <w:p w14:paraId="08DF1B0C" w14:textId="77777777" w:rsidR="00CA208E" w:rsidRDefault="00CA208E" w:rsidP="00CA208E">
            <w:pPr>
              <w:shd w:val="clear" w:color="auto" w:fill="FFFFFE"/>
              <w:spacing w:line="240" w:lineRule="atLeast"/>
            </w:pPr>
            <w:r>
              <w:t xml:space="preserve">                    "anagraficaPagatore": "Adelio Manzoni",</w:t>
            </w:r>
          </w:p>
          <w:p w14:paraId="721D4359" w14:textId="77777777" w:rsidR="00CA208E" w:rsidRDefault="00CA208E" w:rsidP="00CA208E">
            <w:pPr>
              <w:shd w:val="clear" w:color="auto" w:fill="FFFFFE"/>
              <w:spacing w:line="240" w:lineRule="atLeast"/>
            </w:pPr>
            <w:r>
              <w:t xml:space="preserve">                    "anagraficaVersante": "",</w:t>
            </w:r>
          </w:p>
          <w:p w14:paraId="67AD92BC" w14:textId="77777777" w:rsidR="00CA208E" w:rsidRDefault="00CA208E" w:rsidP="00CA208E">
            <w:pPr>
              <w:shd w:val="clear" w:color="auto" w:fill="FFFFFE"/>
              <w:spacing w:line="240" w:lineRule="atLeast"/>
            </w:pPr>
            <w:r>
              <w:t xml:space="preserve">                    "bilancio": "",</w:t>
            </w:r>
          </w:p>
          <w:p w14:paraId="08E334B4" w14:textId="77777777" w:rsidR="00CA208E" w:rsidRDefault="00CA208E" w:rsidP="00CA208E">
            <w:pPr>
              <w:shd w:val="clear" w:color="auto" w:fill="FFFFFE"/>
              <w:spacing w:line="240" w:lineRule="atLeast"/>
            </w:pPr>
            <w:r>
              <w:t xml:space="preserve">                    "bilancioE": "n/a",</w:t>
            </w:r>
          </w:p>
          <w:p w14:paraId="0F69A147" w14:textId="77777777" w:rsidR="00CA208E" w:rsidRDefault="00CA208E" w:rsidP="00CA208E">
            <w:pPr>
              <w:shd w:val="clear" w:color="auto" w:fill="FFFFFE"/>
              <w:spacing w:line="240" w:lineRule="atLeast"/>
            </w:pPr>
            <w:r>
              <w:t xml:space="preserve">                    "capAttestante": "",</w:t>
            </w:r>
          </w:p>
          <w:p w14:paraId="625CE9FF" w14:textId="77777777" w:rsidR="00CA208E" w:rsidRDefault="00CA208E" w:rsidP="00CA208E">
            <w:pPr>
              <w:shd w:val="clear" w:color="auto" w:fill="FFFFFE"/>
              <w:spacing w:line="240" w:lineRule="atLeast"/>
            </w:pPr>
            <w:r>
              <w:lastRenderedPageBreak/>
              <w:t xml:space="preserve">                    "capBeneficiario": "80132",</w:t>
            </w:r>
          </w:p>
          <w:p w14:paraId="2189C73C" w14:textId="77777777" w:rsidR="00CA208E" w:rsidRDefault="00CA208E" w:rsidP="00CA208E">
            <w:pPr>
              <w:shd w:val="clear" w:color="auto" w:fill="FFFFFE"/>
              <w:spacing w:line="240" w:lineRule="atLeast"/>
            </w:pPr>
            <w:r>
              <w:t xml:space="preserve">                    "capPagatore": "95100",</w:t>
            </w:r>
          </w:p>
          <w:p w14:paraId="3DAD1C58" w14:textId="77777777" w:rsidR="00CA208E" w:rsidRDefault="00CA208E" w:rsidP="00CA208E">
            <w:pPr>
              <w:shd w:val="clear" w:color="auto" w:fill="FFFFFE"/>
              <w:spacing w:line="240" w:lineRule="atLeast"/>
            </w:pPr>
            <w:r>
              <w:t xml:space="preserve">                    "capVersante": "",</w:t>
            </w:r>
          </w:p>
          <w:p w14:paraId="352523C0" w14:textId="77777777" w:rsidR="00CA208E" w:rsidRDefault="00CA208E" w:rsidP="00CA208E">
            <w:pPr>
              <w:shd w:val="clear" w:color="auto" w:fill="FFFFFE"/>
              <w:spacing w:line="240" w:lineRule="atLeast"/>
            </w:pPr>
            <w:r>
              <w:t xml:space="preserve">                    "causaleVersamento": "0811 - Tassa Abilitazione all'Esercizio Professionale#Ordine professionale Ordine dei dottori commercialisti e degli esperti contabili",</w:t>
            </w:r>
          </w:p>
          <w:p w14:paraId="6CD95709" w14:textId="77777777" w:rsidR="00CA208E" w:rsidRDefault="00CA208E" w:rsidP="00CA208E">
            <w:pPr>
              <w:shd w:val="clear" w:color="auto" w:fill="FFFFFE"/>
              <w:spacing w:line="240" w:lineRule="atLeast"/>
            </w:pPr>
            <w:r>
              <w:t xml:space="preserve">                    "civicoAttestante": "",</w:t>
            </w:r>
          </w:p>
          <w:p w14:paraId="68ECEFC0" w14:textId="77777777" w:rsidR="00CA208E" w:rsidRDefault="00CA208E" w:rsidP="00CA208E">
            <w:pPr>
              <w:shd w:val="clear" w:color="auto" w:fill="FFFFFE"/>
              <w:spacing w:line="240" w:lineRule="atLeast"/>
            </w:pPr>
            <w:r>
              <w:t xml:space="preserve">                    "civicoBeneficiario": "81",</w:t>
            </w:r>
          </w:p>
          <w:p w14:paraId="64B67FC6" w14:textId="77777777" w:rsidR="00CA208E" w:rsidRDefault="00CA208E" w:rsidP="00CA208E">
            <w:pPr>
              <w:shd w:val="clear" w:color="auto" w:fill="FFFFFE"/>
              <w:spacing w:line="240" w:lineRule="atLeast"/>
            </w:pPr>
            <w:r>
              <w:t xml:space="preserve">                    "civicoPagatore": "3",</w:t>
            </w:r>
          </w:p>
          <w:p w14:paraId="4850C5C4" w14:textId="77777777" w:rsidR="00CA208E" w:rsidRDefault="00CA208E" w:rsidP="00CA208E">
            <w:pPr>
              <w:shd w:val="clear" w:color="auto" w:fill="FFFFFE"/>
              <w:spacing w:line="240" w:lineRule="atLeast"/>
            </w:pPr>
            <w:r>
              <w:t xml:space="preserve">                    "civicoVersante": "",</w:t>
            </w:r>
          </w:p>
          <w:p w14:paraId="5DBFCD30" w14:textId="77777777" w:rsidR="00CA208E" w:rsidRDefault="00CA208E" w:rsidP="00CA208E">
            <w:pPr>
              <w:shd w:val="clear" w:color="auto" w:fill="FFFFFE"/>
              <w:spacing w:line="240" w:lineRule="atLeast"/>
            </w:pPr>
            <w:r>
              <w:t xml:space="preserve">                    "codBolletta": "53521",</w:t>
            </w:r>
          </w:p>
          <w:p w14:paraId="222F943D" w14:textId="77777777" w:rsidR="00CA208E" w:rsidRDefault="00CA208E" w:rsidP="00CA208E">
            <w:pPr>
              <w:shd w:val="clear" w:color="auto" w:fill="FFFFFE"/>
              <w:spacing w:line="240" w:lineRule="atLeast"/>
            </w:pPr>
            <w:r>
              <w:t xml:space="preserve">                    "codConto": "n/a",</w:t>
            </w:r>
          </w:p>
          <w:p w14:paraId="1656ADEC" w14:textId="77777777" w:rsidR="00CA208E" w:rsidRDefault="00CA208E" w:rsidP="00CA208E">
            <w:pPr>
              <w:shd w:val="clear" w:color="auto" w:fill="FFFFFE"/>
              <w:spacing w:line="240" w:lineRule="atLeast"/>
            </w:pPr>
            <w:r>
              <w:t xml:space="preserve">                    "codDocumento": "0021352",</w:t>
            </w:r>
          </w:p>
          <w:p w14:paraId="165AEE56" w14:textId="77777777" w:rsidR="00CA208E" w:rsidRDefault="00CA208E" w:rsidP="00CA208E">
            <w:pPr>
              <w:shd w:val="clear" w:color="auto" w:fill="FFFFFE"/>
              <w:spacing w:line="240" w:lineRule="atLeast"/>
            </w:pPr>
            <w:r>
              <w:t xml:space="preserve">                    "codIdDominio": "n/a",</w:t>
            </w:r>
          </w:p>
          <w:p w14:paraId="3976042D" w14:textId="77777777" w:rsidR="00CA208E" w:rsidRDefault="00CA208E" w:rsidP="00CA208E">
            <w:pPr>
              <w:shd w:val="clear" w:color="auto" w:fill="FFFFFE"/>
              <w:spacing w:line="240" w:lineRule="atLeast"/>
            </w:pPr>
            <w:r>
              <w:t xml:space="preserve">                    "codIudKey": "0004d88c83c3d4c4a08b86ab53243adbe1d",</w:t>
            </w:r>
          </w:p>
          <w:p w14:paraId="7F8B0F41" w14:textId="77777777" w:rsidR="00CA208E" w:rsidRDefault="00CA208E" w:rsidP="00CA208E">
            <w:pPr>
              <w:shd w:val="clear" w:color="auto" w:fill="FFFFFE"/>
              <w:spacing w:line="240" w:lineRule="atLeast"/>
            </w:pPr>
            <w:r>
              <w:t xml:space="preserve">                    "codIufKey": "2020-02-03SIGPITM1XXX-S083344992",</w:t>
            </w:r>
          </w:p>
          <w:p w14:paraId="14D539CF" w14:textId="77777777" w:rsidR="00CA208E" w:rsidRDefault="00CA208E" w:rsidP="00CA208E">
            <w:pPr>
              <w:shd w:val="clear" w:color="auto" w:fill="FFFFFE"/>
              <w:spacing w:line="240" w:lineRule="atLeast"/>
            </w:pPr>
            <w:r>
              <w:t xml:space="preserve">                    "codIuvKey": "01000000000004083",</w:t>
            </w:r>
          </w:p>
          <w:p w14:paraId="53178427" w14:textId="77777777" w:rsidR="00CA208E" w:rsidRDefault="00CA208E" w:rsidP="00CA208E">
            <w:pPr>
              <w:shd w:val="clear" w:color="auto" w:fill="FFFFFE"/>
              <w:spacing w:line="240" w:lineRule="atLeast"/>
            </w:pPr>
            <w:r>
              <w:t xml:space="preserve">                    "codOr1": "Adelio Manzoni",</w:t>
            </w:r>
          </w:p>
          <w:p w14:paraId="4835B0B9" w14:textId="77777777" w:rsidR="00CA208E" w:rsidRDefault="00CA208E" w:rsidP="00CA208E">
            <w:pPr>
              <w:shd w:val="clear" w:color="auto" w:fill="FFFFFE"/>
              <w:spacing w:line="240" w:lineRule="atLeast"/>
            </w:pPr>
            <w:r>
              <w:t xml:space="preserve">                    "codProvvisorio": "n/a",</w:t>
            </w:r>
          </w:p>
          <w:p w14:paraId="4EC979E7" w14:textId="77777777" w:rsidR="00CA208E" w:rsidRDefault="00CA208E" w:rsidP="00CA208E">
            <w:pPr>
              <w:shd w:val="clear" w:color="auto" w:fill="FFFFFE"/>
              <w:spacing w:line="240" w:lineRule="atLeast"/>
            </w:pPr>
            <w:r>
              <w:t xml:space="preserve">                    "codiceContestoPagamento": "2039E38403022003159",</w:t>
            </w:r>
          </w:p>
          <w:p w14:paraId="225684D0" w14:textId="77777777" w:rsidR="00CA208E" w:rsidRDefault="00CA208E" w:rsidP="00CA208E">
            <w:pPr>
              <w:shd w:val="clear" w:color="auto" w:fill="FFFFFE"/>
              <w:spacing w:line="240" w:lineRule="atLeast"/>
            </w:pPr>
            <w:r>
              <w:t xml:space="preserve">                    "codiceEsitoPagamento": "0",</w:t>
            </w:r>
          </w:p>
          <w:p w14:paraId="6C31D6A2" w14:textId="77777777" w:rsidR="00CA208E" w:rsidRDefault="00CA208E" w:rsidP="00CA208E">
            <w:pPr>
              <w:shd w:val="clear" w:color="auto" w:fill="FFFFFE"/>
              <w:spacing w:line="240" w:lineRule="atLeast"/>
            </w:pPr>
            <w:r>
              <w:t xml:space="preserve">                    "codiceIdentificativoUnivocoAttestante": "SIGPITM1XXX",</w:t>
            </w:r>
          </w:p>
          <w:p w14:paraId="4F03F219" w14:textId="77777777" w:rsidR="00CA208E" w:rsidRDefault="00CA208E" w:rsidP="00CA208E">
            <w:pPr>
              <w:shd w:val="clear" w:color="auto" w:fill="FFFFFE"/>
              <w:spacing w:line="240" w:lineRule="atLeast"/>
            </w:pPr>
            <w:r>
              <w:t xml:space="preserve">                    "codiceIdentificativoUnivocoBeneficiario": "80011990639",</w:t>
            </w:r>
          </w:p>
          <w:p w14:paraId="656B7CA0" w14:textId="77777777" w:rsidR="00CA208E" w:rsidRDefault="00CA208E" w:rsidP="00CA208E">
            <w:pPr>
              <w:shd w:val="clear" w:color="auto" w:fill="FFFFFE"/>
              <w:spacing w:line="240" w:lineRule="atLeast"/>
            </w:pPr>
            <w:r>
              <w:t xml:space="preserve">                    "codiceIdentificativoUnivocoPagatore": "MNZDLA04H11C351U",</w:t>
            </w:r>
          </w:p>
          <w:p w14:paraId="6798F444" w14:textId="77777777" w:rsidR="00CA208E" w:rsidRDefault="00CA208E" w:rsidP="00CA208E">
            <w:pPr>
              <w:shd w:val="clear" w:color="auto" w:fill="FFFFFE"/>
              <w:spacing w:line="240" w:lineRule="atLeast"/>
            </w:pPr>
            <w:r>
              <w:t xml:space="preserve">                    "codiceIdentificativoUnivocoVersante": "",</w:t>
            </w:r>
          </w:p>
          <w:p w14:paraId="71DFD55A" w14:textId="77777777" w:rsidR="00CA208E" w:rsidRDefault="00CA208E" w:rsidP="00CA208E">
            <w:pPr>
              <w:shd w:val="clear" w:color="auto" w:fill="FFFFFE"/>
              <w:spacing w:line="240" w:lineRule="atLeast"/>
            </w:pPr>
            <w:r>
              <w:t xml:space="preserve">                    "codiceIud": "0004d88c83c3d4c4a08b86ab53243adbe1d",</w:t>
            </w:r>
          </w:p>
          <w:p w14:paraId="3308D92E" w14:textId="77777777" w:rsidR="00CA208E" w:rsidRDefault="00CA208E" w:rsidP="00CA208E">
            <w:pPr>
              <w:shd w:val="clear" w:color="auto" w:fill="FFFFFE"/>
              <w:spacing w:line="240" w:lineRule="atLeast"/>
            </w:pPr>
            <w:r>
              <w:t xml:space="preserve">                    "codiceUnitOperAttestante": "",</w:t>
            </w:r>
          </w:p>
          <w:p w14:paraId="75807A5F" w14:textId="77777777" w:rsidR="00CA208E" w:rsidRDefault="00CA208E" w:rsidP="00CA208E">
            <w:pPr>
              <w:shd w:val="clear" w:color="auto" w:fill="FFFFFE"/>
              <w:spacing w:line="240" w:lineRule="atLeast"/>
            </w:pPr>
            <w:r>
              <w:t xml:space="preserve">                    "codiceUnitOperBeneficiario": "",</w:t>
            </w:r>
          </w:p>
          <w:p w14:paraId="5CE38559" w14:textId="77777777" w:rsidR="00CA208E" w:rsidRDefault="00CA208E" w:rsidP="00CA208E">
            <w:pPr>
              <w:shd w:val="clear" w:color="auto" w:fill="FFFFFE"/>
              <w:spacing w:line="240" w:lineRule="atLeast"/>
            </w:pPr>
            <w:r>
              <w:t xml:space="preserve">                    "dataAcquisizione": "23/03/2020",</w:t>
            </w:r>
          </w:p>
          <w:p w14:paraId="1F7F8478" w14:textId="77777777" w:rsidR="00CA208E" w:rsidRDefault="00CA208E" w:rsidP="00CA208E">
            <w:pPr>
              <w:shd w:val="clear" w:color="auto" w:fill="FFFFFE"/>
              <w:spacing w:line="240" w:lineRule="atLeast"/>
            </w:pPr>
            <w:r>
              <w:t xml:space="preserve">                    "dataOraFlussoRendicontazione": "01/02/2020 01:02:01",</w:t>
            </w:r>
          </w:p>
          <w:p w14:paraId="7A09C0F6" w14:textId="77777777" w:rsidR="00CA208E" w:rsidRDefault="00CA208E" w:rsidP="00CA208E">
            <w:pPr>
              <w:shd w:val="clear" w:color="auto" w:fill="FFFFFE"/>
              <w:spacing w:line="240" w:lineRule="atLeast"/>
            </w:pPr>
            <w:r>
              <w:t xml:space="preserve">                    "dataOraMessaggioRicevuta": "31/01/2020 12:01:59",</w:t>
            </w:r>
          </w:p>
          <w:p w14:paraId="633CA79C" w14:textId="77777777" w:rsidR="00CA208E" w:rsidRDefault="00CA208E" w:rsidP="00CA208E">
            <w:pPr>
              <w:shd w:val="clear" w:color="auto" w:fill="FFFFFE"/>
              <w:spacing w:line="240" w:lineRule="atLeast"/>
            </w:pPr>
            <w:r>
              <w:t xml:space="preserve">                    "datiSpecificiRiscossione": "9/0811",</w:t>
            </w:r>
          </w:p>
          <w:p w14:paraId="28F6EA75" w14:textId="77777777" w:rsidR="00CA208E" w:rsidRDefault="00CA208E" w:rsidP="00CA208E">
            <w:pPr>
              <w:shd w:val="clear" w:color="auto" w:fill="FFFFFE"/>
              <w:spacing w:line="240" w:lineRule="atLeast"/>
            </w:pPr>
            <w:r>
              <w:t xml:space="preserve">                    "deAnnoBolletta": "2020",</w:t>
            </w:r>
          </w:p>
          <w:p w14:paraId="238D5BBA" w14:textId="77777777" w:rsidR="00CA208E" w:rsidRDefault="00CA208E" w:rsidP="00CA208E">
            <w:pPr>
              <w:shd w:val="clear" w:color="auto" w:fill="FFFFFE"/>
              <w:spacing w:line="240" w:lineRule="atLeast"/>
            </w:pPr>
            <w:r>
              <w:t xml:space="preserve">                    "deAnnoDocumento": "n/a",</w:t>
            </w:r>
          </w:p>
          <w:p w14:paraId="0104C484" w14:textId="77777777" w:rsidR="00CA208E" w:rsidRDefault="00CA208E" w:rsidP="00CA208E">
            <w:pPr>
              <w:shd w:val="clear" w:color="auto" w:fill="FFFFFE"/>
              <w:spacing w:line="240" w:lineRule="atLeast"/>
            </w:pPr>
            <w:r>
              <w:t xml:space="preserve">                    "deAnnoProvvisorio": "n/a",</w:t>
            </w:r>
          </w:p>
          <w:p w14:paraId="2EF3BC8B" w14:textId="77777777" w:rsidR="00CA208E" w:rsidRDefault="00CA208E" w:rsidP="00CA208E">
            <w:pPr>
              <w:shd w:val="clear" w:color="auto" w:fill="FFFFFE"/>
              <w:spacing w:line="240" w:lineRule="atLeast"/>
            </w:pPr>
            <w:r>
              <w:t xml:space="preserve">                    "deCausaleT": "/PUR/LGPE-RIVERSAMENTO/URI/2020-02-03SIGPITM1XXX-S083344992/104.00/TXT/0811 - Tassa Abilitazione all'Esercizio Professionale Ordine professionale Ordine dei dottori commercialis",</w:t>
            </w:r>
          </w:p>
          <w:p w14:paraId="5794EA00" w14:textId="77777777" w:rsidR="00CA208E" w:rsidRDefault="00CA208E" w:rsidP="00CA208E">
            <w:pPr>
              <w:shd w:val="clear" w:color="auto" w:fill="FFFFFE"/>
              <w:spacing w:line="240" w:lineRule="atLeast"/>
            </w:pPr>
            <w:r>
              <w:lastRenderedPageBreak/>
              <w:t xml:space="preserve">                    "deDataContabile": "31/01/2020",</w:t>
            </w:r>
          </w:p>
          <w:p w14:paraId="06E1EE9D" w14:textId="77777777" w:rsidR="00CA208E" w:rsidRDefault="00CA208E" w:rsidP="00CA208E">
            <w:pPr>
              <w:shd w:val="clear" w:color="auto" w:fill="FFFFFE"/>
              <w:spacing w:line="240" w:lineRule="atLeast"/>
            </w:pPr>
            <w:r>
              <w:t xml:space="preserve">                    "deDataEsecuzionePagamento": "n/a",</w:t>
            </w:r>
          </w:p>
          <w:p w14:paraId="248BA859" w14:textId="77777777" w:rsidR="00CA208E" w:rsidRDefault="00CA208E" w:rsidP="00CA208E">
            <w:pPr>
              <w:shd w:val="clear" w:color="auto" w:fill="FFFFFE"/>
              <w:spacing w:line="240" w:lineRule="atLeast"/>
            </w:pPr>
            <w:r>
              <w:t xml:space="preserve">                    "deDataEsitoSingoloPagamento": "31/01/2020",</w:t>
            </w:r>
          </w:p>
          <w:p w14:paraId="1CC6115C" w14:textId="77777777" w:rsidR="00CA208E" w:rsidRDefault="00CA208E" w:rsidP="00CA208E">
            <w:pPr>
              <w:shd w:val="clear" w:color="auto" w:fill="FFFFFE"/>
              <w:spacing w:line="240" w:lineRule="atLeast"/>
            </w:pPr>
            <w:r>
              <w:t xml:space="preserve">                    "deDataRegolamento": "03/02/2020",</w:t>
            </w:r>
          </w:p>
          <w:p w14:paraId="7594C4A5" w14:textId="77777777" w:rsidR="00CA208E" w:rsidRDefault="00CA208E" w:rsidP="00CA208E">
            <w:pPr>
              <w:shd w:val="clear" w:color="auto" w:fill="FFFFFE"/>
              <w:spacing w:line="240" w:lineRule="atLeast"/>
            </w:pPr>
            <w:r>
              <w:t xml:space="preserve">                    "deDataRicezione": "23/03/2020",</w:t>
            </w:r>
          </w:p>
          <w:p w14:paraId="6748E00E" w14:textId="77777777" w:rsidR="00CA208E" w:rsidRDefault="00CA208E" w:rsidP="00CA208E">
            <w:pPr>
              <w:shd w:val="clear" w:color="auto" w:fill="FFFFFE"/>
              <w:spacing w:line="240" w:lineRule="atLeast"/>
            </w:pPr>
            <w:r>
              <w:t xml:space="preserve">                    "deDataUltimoAggiornamento": "23/03/2020",</w:t>
            </w:r>
          </w:p>
          <w:p w14:paraId="71C86B80" w14:textId="77777777" w:rsidR="00CA208E" w:rsidRDefault="00CA208E" w:rsidP="00CA208E">
            <w:pPr>
              <w:shd w:val="clear" w:color="auto" w:fill="FFFFFE"/>
              <w:spacing w:line="240" w:lineRule="atLeast"/>
            </w:pPr>
            <w:r>
              <w:t xml:space="preserve">                    "deDataValuta": "31/01/2020",</w:t>
            </w:r>
          </w:p>
          <w:p w14:paraId="30D0F55A" w14:textId="77777777" w:rsidR="00CA208E" w:rsidRDefault="00CA208E" w:rsidP="00CA208E">
            <w:pPr>
              <w:shd w:val="clear" w:color="auto" w:fill="FFFFFE"/>
              <w:spacing w:line="240" w:lineRule="atLeast"/>
            </w:pPr>
            <w:r>
              <w:t xml:space="preserve">                    "deImporto": "€ 104",</w:t>
            </w:r>
          </w:p>
          <w:p w14:paraId="5B614E3E" w14:textId="77777777" w:rsidR="00CA208E" w:rsidRDefault="00CA208E" w:rsidP="00CA208E">
            <w:pPr>
              <w:shd w:val="clear" w:color="auto" w:fill="FFFFFE"/>
              <w:spacing w:line="240" w:lineRule="atLeast"/>
            </w:pPr>
            <w:r>
              <w:t xml:space="preserve">                    "denomUnitOperAttestante": "",</w:t>
            </w:r>
          </w:p>
          <w:p w14:paraId="3F03847A" w14:textId="77777777" w:rsidR="00CA208E" w:rsidRDefault="00CA208E" w:rsidP="00CA208E">
            <w:pPr>
              <w:shd w:val="clear" w:color="auto" w:fill="FFFFFE"/>
              <w:spacing w:line="240" w:lineRule="atLeast"/>
            </w:pPr>
            <w:r>
              <w:t xml:space="preserve">                    "denomUnitOperBeneficiario": "",</w:t>
            </w:r>
          </w:p>
          <w:p w14:paraId="04FE2200" w14:textId="77777777" w:rsidR="00CA208E" w:rsidRDefault="00CA208E" w:rsidP="00CA208E">
            <w:pPr>
              <w:shd w:val="clear" w:color="auto" w:fill="FFFFFE"/>
              <w:spacing w:line="240" w:lineRule="atLeast"/>
            </w:pPr>
            <w:r>
              <w:t xml:space="preserve">                    "denominazioneAttestante": "SISALPAY",</w:t>
            </w:r>
          </w:p>
          <w:p w14:paraId="246B2023" w14:textId="77777777" w:rsidR="00CA208E" w:rsidRDefault="00CA208E" w:rsidP="00CA208E">
            <w:pPr>
              <w:shd w:val="clear" w:color="auto" w:fill="FFFFFE"/>
              <w:spacing w:line="240" w:lineRule="atLeast"/>
            </w:pPr>
            <w:r>
              <w:t xml:space="preserve">                    "denominazioneBeneficiario": "Regione Campania",</w:t>
            </w:r>
          </w:p>
          <w:p w14:paraId="3CBC92CA" w14:textId="77777777" w:rsidR="00CA208E" w:rsidRDefault="00CA208E" w:rsidP="00CA208E">
            <w:pPr>
              <w:shd w:val="clear" w:color="auto" w:fill="FFFFFE"/>
              <w:spacing w:line="240" w:lineRule="atLeast"/>
            </w:pPr>
            <w:r>
              <w:t xml:space="preserve">                    "dtDataContabile": "2020-01-31",</w:t>
            </w:r>
          </w:p>
          <w:p w14:paraId="29583271" w14:textId="77777777" w:rsidR="00CA208E" w:rsidRDefault="00CA208E" w:rsidP="00CA208E">
            <w:pPr>
              <w:shd w:val="clear" w:color="auto" w:fill="FFFFFE"/>
              <w:spacing w:line="240" w:lineRule="atLeast"/>
            </w:pPr>
            <w:r>
              <w:t xml:space="preserve">                    "dtDataEsecuzionePagamento": null,</w:t>
            </w:r>
          </w:p>
          <w:p w14:paraId="3793D179" w14:textId="77777777" w:rsidR="00CA208E" w:rsidRDefault="00CA208E" w:rsidP="00CA208E">
            <w:pPr>
              <w:shd w:val="clear" w:color="auto" w:fill="FFFFFE"/>
              <w:spacing w:line="240" w:lineRule="atLeast"/>
            </w:pPr>
            <w:r>
              <w:t xml:space="preserve">                    "dtDataEsitoSingoloPagamento": "2020-01-31",</w:t>
            </w:r>
          </w:p>
          <w:p w14:paraId="3CD7E02E" w14:textId="77777777" w:rsidR="00CA208E" w:rsidRDefault="00CA208E" w:rsidP="00CA208E">
            <w:pPr>
              <w:shd w:val="clear" w:color="auto" w:fill="FFFFFE"/>
              <w:spacing w:line="240" w:lineRule="atLeast"/>
            </w:pPr>
            <w:r>
              <w:t xml:space="preserve">                    "dtDataRegolamento": "2020-02-03",</w:t>
            </w:r>
          </w:p>
          <w:p w14:paraId="40C01AA7" w14:textId="77777777" w:rsidR="00CA208E" w:rsidRDefault="00CA208E" w:rsidP="00CA208E">
            <w:pPr>
              <w:shd w:val="clear" w:color="auto" w:fill="FFFFFE"/>
              <w:spacing w:line="240" w:lineRule="atLeast"/>
            </w:pPr>
            <w:r>
              <w:t xml:space="preserve">                    "dtDataUltimoAggiornamento": "2020-03-23",</w:t>
            </w:r>
          </w:p>
          <w:p w14:paraId="24CB5F9F" w14:textId="77777777" w:rsidR="00CA208E" w:rsidRDefault="00CA208E" w:rsidP="00CA208E">
            <w:pPr>
              <w:shd w:val="clear" w:color="auto" w:fill="FFFFFE"/>
              <w:spacing w:line="240" w:lineRule="atLeast"/>
            </w:pPr>
            <w:r>
              <w:t xml:space="preserve">                    "dtDataValuta": "2020-01-31",</w:t>
            </w:r>
          </w:p>
          <w:p w14:paraId="29202045" w14:textId="77777777" w:rsidR="00CA208E" w:rsidRDefault="00CA208E" w:rsidP="00CA208E">
            <w:pPr>
              <w:shd w:val="clear" w:color="auto" w:fill="FFFFFE"/>
              <w:spacing w:line="240" w:lineRule="atLeast"/>
            </w:pPr>
            <w:r>
              <w:t xml:space="preserve">                    "dtRicezione": "2020-03-23T09:06:08.088+0000",</w:t>
            </w:r>
          </w:p>
          <w:p w14:paraId="5082B1CF" w14:textId="77777777" w:rsidR="00CA208E" w:rsidRDefault="00CA208E" w:rsidP="00CA208E">
            <w:pPr>
              <w:shd w:val="clear" w:color="auto" w:fill="FFFFFE"/>
              <w:spacing w:line="240" w:lineRule="atLeast"/>
            </w:pPr>
            <w:r>
              <w:t xml:space="preserve">                    "emailPagatore": "utente@test.pfp",</w:t>
            </w:r>
          </w:p>
          <w:p w14:paraId="40EC3BA0" w14:textId="77777777" w:rsidR="00CA208E" w:rsidRDefault="00CA208E" w:rsidP="00CA208E">
            <w:pPr>
              <w:shd w:val="clear" w:color="auto" w:fill="FFFFFE"/>
              <w:spacing w:line="240" w:lineRule="atLeast"/>
            </w:pPr>
            <w:r>
              <w:t xml:space="preserve">                    "emailVersante": "",</w:t>
            </w:r>
          </w:p>
          <w:p w14:paraId="41B83268" w14:textId="77777777" w:rsidR="00CA208E" w:rsidRDefault="00CA208E" w:rsidP="00CA208E">
            <w:pPr>
              <w:shd w:val="clear" w:color="auto" w:fill="FFFFFE"/>
              <w:spacing w:line="240" w:lineRule="atLeast"/>
            </w:pPr>
            <w:r>
              <w:t xml:space="preserve">                    "esitoSingoloPagamento": "0",</w:t>
            </w:r>
          </w:p>
          <w:p w14:paraId="52728BFC" w14:textId="77777777" w:rsidR="00CA208E" w:rsidRDefault="00CA208E" w:rsidP="00CA208E">
            <w:pPr>
              <w:shd w:val="clear" w:color="auto" w:fill="FFFFFE"/>
              <w:spacing w:line="240" w:lineRule="atLeast"/>
            </w:pPr>
            <w:r>
              <w:t xml:space="preserve">                    "identificativoDominio": "80011990639",</w:t>
            </w:r>
          </w:p>
          <w:p w14:paraId="0F7111F9" w14:textId="77777777" w:rsidR="00CA208E" w:rsidRDefault="00CA208E" w:rsidP="00CA208E">
            <w:pPr>
              <w:shd w:val="clear" w:color="auto" w:fill="FFFFFE"/>
              <w:spacing w:line="240" w:lineRule="atLeast"/>
            </w:pPr>
            <w:r>
              <w:t xml:space="preserve">                    "identificativoMessaggioRicevuta": "MSGRT20200131124659080",</w:t>
            </w:r>
          </w:p>
          <w:p w14:paraId="7FCB459C" w14:textId="77777777" w:rsidR="00CA208E" w:rsidRDefault="00CA208E" w:rsidP="00CA208E">
            <w:pPr>
              <w:shd w:val="clear" w:color="auto" w:fill="FFFFFE"/>
              <w:spacing w:line="240" w:lineRule="atLeast"/>
            </w:pPr>
            <w:r>
              <w:t xml:space="preserve">                    "identificativoStazioneRichiedente": "",</w:t>
            </w:r>
          </w:p>
          <w:p w14:paraId="343A6ECE" w14:textId="77777777" w:rsidR="00CA208E" w:rsidRDefault="00CA208E" w:rsidP="00CA208E">
            <w:pPr>
              <w:shd w:val="clear" w:color="auto" w:fill="FFFFFE"/>
              <w:spacing w:line="240" w:lineRule="atLeast"/>
            </w:pPr>
            <w:r>
              <w:t xml:space="preserve">                    "identificativoUnivocoRegolamento": "Bonifico SEPA-9E384-80011990639",</w:t>
            </w:r>
          </w:p>
          <w:p w14:paraId="40B99580" w14:textId="77777777" w:rsidR="00CA208E" w:rsidRDefault="00CA208E" w:rsidP="00CA208E">
            <w:pPr>
              <w:shd w:val="clear" w:color="auto" w:fill="FFFFFE"/>
              <w:spacing w:line="240" w:lineRule="atLeast"/>
            </w:pPr>
            <w:r>
              <w:t xml:space="preserve">                    "identificativoUnivocoVersamento": "01000000000004083",</w:t>
            </w:r>
          </w:p>
          <w:p w14:paraId="2AA91FFA" w14:textId="77777777" w:rsidR="00CA208E" w:rsidRDefault="00CA208E" w:rsidP="00CA208E">
            <w:pPr>
              <w:shd w:val="clear" w:color="auto" w:fill="FFFFFE"/>
              <w:spacing w:line="240" w:lineRule="atLeast"/>
            </w:pPr>
            <w:r>
              <w:t xml:space="preserve">                    "importoTotalePagamenti": "€ 104",</w:t>
            </w:r>
          </w:p>
          <w:p w14:paraId="353C7072" w14:textId="77777777" w:rsidR="00CA208E" w:rsidRDefault="00CA208E" w:rsidP="00CA208E">
            <w:pPr>
              <w:shd w:val="clear" w:color="auto" w:fill="FFFFFE"/>
              <w:spacing w:line="240" w:lineRule="atLeast"/>
            </w:pPr>
            <w:r>
              <w:t xml:space="preserve">                    "importoTotalePagato": "104.00",</w:t>
            </w:r>
          </w:p>
          <w:p w14:paraId="6AB288D9" w14:textId="77777777" w:rsidR="00CA208E" w:rsidRDefault="00CA208E" w:rsidP="00CA208E">
            <w:pPr>
              <w:shd w:val="clear" w:color="auto" w:fill="FFFFFE"/>
              <w:spacing w:line="240" w:lineRule="atLeast"/>
            </w:pPr>
            <w:r>
              <w:t xml:space="preserve">                    "indiceDatiSingoloPagamento": 1,</w:t>
            </w:r>
          </w:p>
          <w:p w14:paraId="5E38D8F4" w14:textId="77777777" w:rsidR="00CA208E" w:rsidRDefault="00CA208E" w:rsidP="00CA208E">
            <w:pPr>
              <w:shd w:val="clear" w:color="auto" w:fill="FFFFFE"/>
              <w:spacing w:line="240" w:lineRule="atLeast"/>
            </w:pPr>
            <w:r>
              <w:t xml:space="preserve">                    "indirizzoAttestante": "",</w:t>
            </w:r>
          </w:p>
          <w:p w14:paraId="45E7E69A" w14:textId="77777777" w:rsidR="00CA208E" w:rsidRDefault="00CA208E" w:rsidP="00CA208E">
            <w:pPr>
              <w:shd w:val="clear" w:color="auto" w:fill="FFFFFE"/>
              <w:spacing w:line="240" w:lineRule="atLeast"/>
            </w:pPr>
            <w:r>
              <w:t xml:space="preserve">                    "indirizzoBeneficiario": "Via Santa Lucia",</w:t>
            </w:r>
          </w:p>
          <w:p w14:paraId="6C86733D" w14:textId="77777777" w:rsidR="00CA208E" w:rsidRDefault="00CA208E" w:rsidP="00CA208E">
            <w:pPr>
              <w:shd w:val="clear" w:color="auto" w:fill="FFFFFE"/>
              <w:spacing w:line="240" w:lineRule="atLeast"/>
            </w:pPr>
            <w:r>
              <w:t xml:space="preserve">                    "indirizzoPagatore": "Via Verde",</w:t>
            </w:r>
          </w:p>
          <w:p w14:paraId="7CFFEE6E" w14:textId="77777777" w:rsidR="00CA208E" w:rsidRDefault="00CA208E" w:rsidP="00CA208E">
            <w:pPr>
              <w:shd w:val="clear" w:color="auto" w:fill="FFFFFE"/>
              <w:spacing w:line="240" w:lineRule="atLeast"/>
            </w:pPr>
            <w:r>
              <w:t xml:space="preserve">                    "indirizzoVersante": "",</w:t>
            </w:r>
          </w:p>
          <w:p w14:paraId="016AFB29" w14:textId="77777777" w:rsidR="00CA208E" w:rsidRDefault="00CA208E" w:rsidP="00CA208E">
            <w:pPr>
              <w:shd w:val="clear" w:color="auto" w:fill="FFFFFE"/>
              <w:spacing w:line="240" w:lineRule="atLeast"/>
            </w:pPr>
            <w:r>
              <w:t xml:space="preserve">                    "localitaAttestante": "",</w:t>
            </w:r>
          </w:p>
          <w:p w14:paraId="0031F77D" w14:textId="77777777" w:rsidR="00CA208E" w:rsidRDefault="00CA208E" w:rsidP="00CA208E">
            <w:pPr>
              <w:shd w:val="clear" w:color="auto" w:fill="FFFFFE"/>
              <w:spacing w:line="240" w:lineRule="atLeast"/>
            </w:pPr>
            <w:r>
              <w:t xml:space="preserve">                    "localitaBeneficiario": "Napoli",</w:t>
            </w:r>
          </w:p>
          <w:p w14:paraId="17F0349B" w14:textId="77777777" w:rsidR="00CA208E" w:rsidRDefault="00CA208E" w:rsidP="00CA208E">
            <w:pPr>
              <w:shd w:val="clear" w:color="auto" w:fill="FFFFFE"/>
              <w:spacing w:line="240" w:lineRule="atLeast"/>
            </w:pPr>
            <w:r>
              <w:t xml:space="preserve">                    "localitaPagatore": "CATANIA",</w:t>
            </w:r>
          </w:p>
          <w:p w14:paraId="751ED424" w14:textId="77777777" w:rsidR="00CA208E" w:rsidRDefault="00CA208E" w:rsidP="00CA208E">
            <w:pPr>
              <w:shd w:val="clear" w:color="auto" w:fill="FFFFFE"/>
              <w:spacing w:line="240" w:lineRule="atLeast"/>
            </w:pPr>
            <w:r>
              <w:t xml:space="preserve">                    "localitaVersante": "",</w:t>
            </w:r>
          </w:p>
          <w:p w14:paraId="3ABD5580" w14:textId="77777777" w:rsidR="00CA208E" w:rsidRDefault="00CA208E" w:rsidP="00CA208E">
            <w:pPr>
              <w:shd w:val="clear" w:color="auto" w:fill="FFFFFE"/>
              <w:spacing w:line="240" w:lineRule="atLeast"/>
            </w:pPr>
            <w:r>
              <w:t xml:space="preserve">                    "nazioneAttestante": "",</w:t>
            </w:r>
          </w:p>
          <w:p w14:paraId="0C85E30C" w14:textId="77777777" w:rsidR="00CA208E" w:rsidRDefault="00CA208E" w:rsidP="00CA208E">
            <w:pPr>
              <w:shd w:val="clear" w:color="auto" w:fill="FFFFFE"/>
              <w:spacing w:line="240" w:lineRule="atLeast"/>
            </w:pPr>
            <w:r>
              <w:t xml:space="preserve">                    "nazioneBeneficiario": "IT",</w:t>
            </w:r>
          </w:p>
          <w:p w14:paraId="07640B25" w14:textId="77777777" w:rsidR="00CA208E" w:rsidRDefault="00CA208E" w:rsidP="00CA208E">
            <w:pPr>
              <w:shd w:val="clear" w:color="auto" w:fill="FFFFFE"/>
              <w:spacing w:line="240" w:lineRule="atLeast"/>
            </w:pPr>
            <w:r>
              <w:t xml:space="preserve">                    "nazionePagatore": "IT",</w:t>
            </w:r>
          </w:p>
          <w:p w14:paraId="240C3E5E" w14:textId="77777777" w:rsidR="00CA208E" w:rsidRDefault="00CA208E" w:rsidP="00CA208E">
            <w:pPr>
              <w:shd w:val="clear" w:color="auto" w:fill="FFFFFE"/>
              <w:spacing w:line="240" w:lineRule="atLeast"/>
            </w:pPr>
            <w:r>
              <w:t xml:space="preserve">                    "nazioneVersante": "",</w:t>
            </w:r>
          </w:p>
          <w:p w14:paraId="04C17145" w14:textId="77777777" w:rsidR="00CA208E" w:rsidRDefault="00CA208E" w:rsidP="00CA208E">
            <w:pPr>
              <w:shd w:val="clear" w:color="auto" w:fill="FFFFFE"/>
              <w:spacing w:line="240" w:lineRule="atLeast"/>
            </w:pPr>
            <w:r>
              <w:lastRenderedPageBreak/>
              <w:t xml:space="preserve">                    "nomeFlussoImportEnte": "_r_campan_SPONTANEO",</w:t>
            </w:r>
          </w:p>
          <w:p w14:paraId="0C2324BC" w14:textId="77777777" w:rsidR="00CA208E" w:rsidRDefault="00CA208E" w:rsidP="00CA208E">
            <w:pPr>
              <w:shd w:val="clear" w:color="auto" w:fill="FFFFFE"/>
              <w:spacing w:line="240" w:lineRule="atLeast"/>
            </w:pPr>
            <w:r>
              <w:t xml:space="preserve">                    "numImporto": 104.00,</w:t>
            </w:r>
          </w:p>
          <w:p w14:paraId="3B44EA68" w14:textId="77777777" w:rsidR="00CA208E" w:rsidRDefault="00CA208E" w:rsidP="00CA208E">
            <w:pPr>
              <w:shd w:val="clear" w:color="auto" w:fill="FFFFFE"/>
              <w:spacing w:line="240" w:lineRule="atLeast"/>
            </w:pPr>
            <w:r>
              <w:t xml:space="preserve">                    "numeroTotalePagamenti": "1",</w:t>
            </w:r>
          </w:p>
          <w:p w14:paraId="5DE174C4" w14:textId="77777777" w:rsidR="00CA208E" w:rsidRDefault="00CA208E" w:rsidP="00CA208E">
            <w:pPr>
              <w:shd w:val="clear" w:color="auto" w:fill="FFFFFE"/>
              <w:spacing w:line="240" w:lineRule="atLeast"/>
            </w:pPr>
            <w:r>
              <w:t xml:space="preserve">                    "provinciaAttestante": "",</w:t>
            </w:r>
          </w:p>
          <w:p w14:paraId="2D496D01" w14:textId="77777777" w:rsidR="00CA208E" w:rsidRDefault="00CA208E" w:rsidP="00CA208E">
            <w:pPr>
              <w:shd w:val="clear" w:color="auto" w:fill="FFFFFE"/>
              <w:spacing w:line="240" w:lineRule="atLeast"/>
            </w:pPr>
            <w:r>
              <w:t xml:space="preserve">                    "provinciaBeneficiario": "NA",</w:t>
            </w:r>
          </w:p>
          <w:p w14:paraId="74E7851E" w14:textId="77777777" w:rsidR="00CA208E" w:rsidRDefault="00CA208E" w:rsidP="00CA208E">
            <w:pPr>
              <w:shd w:val="clear" w:color="auto" w:fill="FFFFFE"/>
              <w:spacing w:line="240" w:lineRule="atLeast"/>
            </w:pPr>
            <w:r>
              <w:t xml:space="preserve">                    "provinciaPagatore": "CT",</w:t>
            </w:r>
          </w:p>
          <w:p w14:paraId="70EAD438" w14:textId="77777777" w:rsidR="00CA208E" w:rsidRDefault="00CA208E" w:rsidP="00CA208E">
            <w:pPr>
              <w:shd w:val="clear" w:color="auto" w:fill="FFFFFE"/>
              <w:spacing w:line="240" w:lineRule="atLeast"/>
            </w:pPr>
            <w:r>
              <w:t xml:space="preserve">                    "provinciaVersante": "",</w:t>
            </w:r>
          </w:p>
          <w:p w14:paraId="7BDC6027" w14:textId="77777777" w:rsidR="00CA208E" w:rsidRDefault="00CA208E" w:rsidP="00CA208E">
            <w:pPr>
              <w:shd w:val="clear" w:color="auto" w:fill="FFFFFE"/>
              <w:spacing w:line="240" w:lineRule="atLeast"/>
            </w:pPr>
            <w:r>
              <w:t xml:space="preserve">                    "riferimentoDataRichiesta": "31/01/2020",</w:t>
            </w:r>
          </w:p>
          <w:p w14:paraId="5061A317" w14:textId="77777777" w:rsidR="00CA208E" w:rsidRDefault="00CA208E" w:rsidP="00CA208E">
            <w:pPr>
              <w:shd w:val="clear" w:color="auto" w:fill="FFFFFE"/>
              <w:spacing w:line="240" w:lineRule="atLeast"/>
            </w:pPr>
            <w:r>
              <w:t xml:space="preserve">                    "riferimentoMessaggioRichiesta": "df664c3d94b1fa549a6af455cd2312969f9",</w:t>
            </w:r>
          </w:p>
          <w:p w14:paraId="4CBA8AFD" w14:textId="77777777" w:rsidR="00CA208E" w:rsidRDefault="00CA208E" w:rsidP="00CA208E">
            <w:pPr>
              <w:shd w:val="clear" w:color="auto" w:fill="FFFFFE"/>
              <w:spacing w:line="240" w:lineRule="atLeast"/>
            </w:pPr>
            <w:r>
              <w:t xml:space="preserve">                    "rigaFlussoImportEnte": "0",</w:t>
            </w:r>
          </w:p>
          <w:p w14:paraId="2B72D963" w14:textId="77777777" w:rsidR="00CA208E" w:rsidRDefault="00CA208E" w:rsidP="00CA208E">
            <w:pPr>
              <w:shd w:val="clear" w:color="auto" w:fill="FFFFFE"/>
              <w:spacing w:line="240" w:lineRule="atLeast"/>
            </w:pPr>
            <w:r>
              <w:t xml:space="preserve">                    "singoloImportoCommissioneCaricoPa": "",</w:t>
            </w:r>
          </w:p>
          <w:p w14:paraId="700A7DC2" w14:textId="77777777" w:rsidR="00CA208E" w:rsidRDefault="00CA208E" w:rsidP="00CA208E">
            <w:pPr>
              <w:shd w:val="clear" w:color="auto" w:fill="FFFFFE"/>
              <w:spacing w:line="240" w:lineRule="atLeast"/>
            </w:pPr>
            <w:r>
              <w:t xml:space="preserve">                    "singoloImportoPagato": "€ 104",</w:t>
            </w:r>
          </w:p>
          <w:p w14:paraId="5D8770AA" w14:textId="77777777" w:rsidR="00CA208E" w:rsidRDefault="00CA208E" w:rsidP="00CA208E">
            <w:pPr>
              <w:shd w:val="clear" w:color="auto" w:fill="FFFFFE"/>
              <w:spacing w:line="240" w:lineRule="atLeast"/>
            </w:pPr>
            <w:r>
              <w:t xml:space="preserve">                    "tipoDovuto": "TASSA DI ABILITAZIONE ALL'ESERCIZIO PROFESSIONALE",</w:t>
            </w:r>
          </w:p>
          <w:p w14:paraId="2FFA06E5" w14:textId="77777777" w:rsidR="00CA208E" w:rsidRDefault="00CA208E" w:rsidP="00CA208E">
            <w:pPr>
              <w:shd w:val="clear" w:color="auto" w:fill="FFFFFE"/>
              <w:spacing w:line="240" w:lineRule="atLeast"/>
            </w:pPr>
            <w:r>
              <w:t xml:space="preserve">                    "tipoIdentificativoUnivocoAttestante": "B",</w:t>
            </w:r>
          </w:p>
          <w:p w14:paraId="25E75091" w14:textId="77777777" w:rsidR="00CA208E" w:rsidRDefault="00CA208E" w:rsidP="00CA208E">
            <w:pPr>
              <w:shd w:val="clear" w:color="auto" w:fill="FFFFFE"/>
              <w:spacing w:line="240" w:lineRule="atLeast"/>
            </w:pPr>
            <w:r>
              <w:t xml:space="preserve">                    "tipoIdentificativoUnivocoBeneficiario": "G",</w:t>
            </w:r>
          </w:p>
          <w:p w14:paraId="360A8831" w14:textId="77777777" w:rsidR="00CA208E" w:rsidRDefault="00CA208E" w:rsidP="00CA208E">
            <w:pPr>
              <w:shd w:val="clear" w:color="auto" w:fill="FFFFFE"/>
              <w:spacing w:line="240" w:lineRule="atLeast"/>
            </w:pPr>
            <w:r>
              <w:t xml:space="preserve">                    "tipoIdentificativoUnivocoPagatore": "F",</w:t>
            </w:r>
          </w:p>
          <w:p w14:paraId="4D179E82" w14:textId="77777777" w:rsidR="00CA208E" w:rsidRDefault="00CA208E" w:rsidP="00CA208E">
            <w:pPr>
              <w:shd w:val="clear" w:color="auto" w:fill="FFFFFE"/>
              <w:spacing w:line="240" w:lineRule="atLeast"/>
            </w:pPr>
            <w:r>
              <w:t xml:space="preserve">                    "tipoIdentificativoUnivocoVersante": "",</w:t>
            </w:r>
          </w:p>
          <w:p w14:paraId="1E28D1D9" w14:textId="77777777" w:rsidR="00CA208E" w:rsidRDefault="00CA208E" w:rsidP="00CA208E">
            <w:pPr>
              <w:shd w:val="clear" w:color="auto" w:fill="FFFFFE"/>
              <w:spacing w:line="240" w:lineRule="atLeast"/>
            </w:pPr>
            <w:r>
              <w:t xml:space="preserve">                    "verificaTotale": "KO",</w:t>
            </w:r>
          </w:p>
          <w:p w14:paraId="1F072589" w14:textId="77777777" w:rsidR="00CA208E" w:rsidRDefault="00CA208E" w:rsidP="00CA208E">
            <w:pPr>
              <w:shd w:val="clear" w:color="auto" w:fill="FFFFFE"/>
              <w:spacing w:line="240" w:lineRule="atLeast"/>
            </w:pPr>
            <w:r>
              <w:t xml:space="preserve">                    "versioneOggetto": "6.2.0",</w:t>
            </w:r>
          </w:p>
          <w:p w14:paraId="7037B8FB" w14:textId="77777777" w:rsidR="00CA208E" w:rsidRDefault="00CA208E" w:rsidP="00CA208E">
            <w:pPr>
              <w:shd w:val="clear" w:color="auto" w:fill="FFFFFE"/>
              <w:spacing w:line="240" w:lineRule="atLeast"/>
            </w:pPr>
            <w:r>
              <w:t xml:space="preserve">                    "dtEffettivaSospeso": "2020-01-31",</w:t>
            </w:r>
          </w:p>
          <w:p w14:paraId="24C06893" w14:textId="77777777" w:rsidR="00CA208E" w:rsidRDefault="00CA208E" w:rsidP="00CA208E">
            <w:pPr>
              <w:shd w:val="clear" w:color="auto" w:fill="FFFFFE"/>
              <w:spacing w:line="240" w:lineRule="atLeast"/>
            </w:pPr>
            <w:r>
              <w:t xml:space="preserve">                    "codiceGestionaleProvvisorio": "0000099999"</w:t>
            </w:r>
          </w:p>
          <w:p w14:paraId="04789EC1" w14:textId="77777777" w:rsidR="00CA208E" w:rsidRDefault="00CA208E" w:rsidP="00CA208E">
            <w:pPr>
              <w:shd w:val="clear" w:color="auto" w:fill="FFFFFE"/>
              <w:spacing w:line="240" w:lineRule="atLeast"/>
            </w:pPr>
            <w:r>
              <w:t xml:space="preserve">                },</w:t>
            </w:r>
          </w:p>
          <w:p w14:paraId="226F134E" w14:textId="77777777" w:rsidR="00CA208E" w:rsidRDefault="00CA208E" w:rsidP="00CA208E">
            <w:pPr>
              <w:shd w:val="clear" w:color="auto" w:fill="FFFFFE"/>
              <w:spacing w:line="240" w:lineRule="atLeast"/>
            </w:pPr>
            <w:r>
              <w:t xml:space="preserve">                "codiceIpaEnte": "R_CAMPAN",</w:t>
            </w:r>
          </w:p>
          <w:p w14:paraId="1A444BDD" w14:textId="77777777" w:rsidR="00CA208E" w:rsidRDefault="00CA208E" w:rsidP="00CA208E">
            <w:pPr>
              <w:shd w:val="clear" w:color="auto" w:fill="FFFFFE"/>
              <w:spacing w:line="240" w:lineRule="atLeast"/>
            </w:pPr>
            <w:r>
              <w:t xml:space="preserve">                "codiceIuv": "01000000000004083",</w:t>
            </w:r>
          </w:p>
          <w:p w14:paraId="491F1D6C" w14:textId="77777777" w:rsidR="00CA208E" w:rsidRDefault="00CA208E" w:rsidP="00CA208E">
            <w:pPr>
              <w:shd w:val="clear" w:color="auto" w:fill="FFFFFE"/>
              <w:spacing w:line="240" w:lineRule="atLeast"/>
            </w:pPr>
            <w:r>
              <w:t xml:space="preserve">                "identificativoUnivocoRiscossione": "2039E38403022003159",</w:t>
            </w:r>
          </w:p>
          <w:p w14:paraId="49B8A4A8" w14:textId="77777777" w:rsidR="00CA208E" w:rsidRDefault="00CA208E" w:rsidP="00CA208E">
            <w:pPr>
              <w:shd w:val="clear" w:color="auto" w:fill="FFFFFE"/>
              <w:spacing w:line="240" w:lineRule="atLeast"/>
            </w:pPr>
            <w:r>
              <w:t xml:space="preserve">                "identificativoFlussoRendicontazione": "2020-02-03SIGPITM1XXX-S083344992",</w:t>
            </w:r>
          </w:p>
          <w:p w14:paraId="4B919480" w14:textId="77777777" w:rsidR="00CA208E" w:rsidRDefault="00CA208E" w:rsidP="00CA208E">
            <w:pPr>
              <w:shd w:val="clear" w:color="auto" w:fill="FFFFFE"/>
              <w:spacing w:line="240" w:lineRule="atLeast"/>
            </w:pPr>
            <w:r>
              <w:t xml:space="preserve">                "datiSpecificiRiscossione": null,</w:t>
            </w:r>
          </w:p>
          <w:p w14:paraId="2AFAD9AE" w14:textId="77777777" w:rsidR="00CA208E" w:rsidRDefault="00CA208E" w:rsidP="00CA208E">
            <w:pPr>
              <w:shd w:val="clear" w:color="auto" w:fill="FFFFFE"/>
              <w:spacing w:line="240" w:lineRule="atLeast"/>
            </w:pPr>
            <w:r>
              <w:t xml:space="preserve">                "esitoSingoloPagamento": "0",</w:t>
            </w:r>
          </w:p>
          <w:p w14:paraId="747DA041" w14:textId="77777777" w:rsidR="00CA208E" w:rsidRDefault="00CA208E" w:rsidP="00CA208E">
            <w:pPr>
              <w:shd w:val="clear" w:color="auto" w:fill="FFFFFE"/>
              <w:spacing w:line="240" w:lineRule="atLeast"/>
            </w:pPr>
            <w:r>
              <w:t xml:space="preserve">                "rowClass": "visualizza-lista-row-ko",</w:t>
            </w:r>
          </w:p>
          <w:p w14:paraId="1279D8B9" w14:textId="77777777" w:rsidR="00CA208E" w:rsidRDefault="00CA208E" w:rsidP="00CA208E">
            <w:pPr>
              <w:shd w:val="clear" w:color="auto" w:fill="FFFFFE"/>
              <w:spacing w:line="240" w:lineRule="atLeast"/>
            </w:pPr>
            <w:r>
              <w:t xml:space="preserve">                "identificativoRiversamento": "2020-02-03SIGPITM1XXX-S083344992",</w:t>
            </w:r>
          </w:p>
          <w:p w14:paraId="677BF577" w14:textId="77777777" w:rsidR="00CA208E" w:rsidRDefault="00CA208E" w:rsidP="00CA208E">
            <w:pPr>
              <w:shd w:val="clear" w:color="auto" w:fill="FFFFFE"/>
              <w:spacing w:line="240" w:lineRule="atLeast"/>
            </w:pPr>
            <w:r>
              <w:t xml:space="preserve">                "segnalazione": null</w:t>
            </w:r>
          </w:p>
          <w:p w14:paraId="1984C248" w14:textId="77777777" w:rsidR="00CA208E" w:rsidRDefault="00CA208E" w:rsidP="00CA208E">
            <w:pPr>
              <w:shd w:val="clear" w:color="auto" w:fill="FFFFFE"/>
              <w:spacing w:line="240" w:lineRule="atLeast"/>
            </w:pPr>
            <w:r>
              <w:t xml:space="preserve">            },</w:t>
            </w:r>
          </w:p>
          <w:p w14:paraId="151DF4CA" w14:textId="77777777" w:rsidR="00CA208E" w:rsidRDefault="00CA208E" w:rsidP="00CA208E">
            <w:pPr>
              <w:shd w:val="clear" w:color="auto" w:fill="FFFFFE"/>
              <w:spacing w:line="240" w:lineRule="atLeast"/>
            </w:pPr>
            <w:r>
              <w:t xml:space="preserve">            {</w:t>
            </w:r>
          </w:p>
          <w:p w14:paraId="39449870" w14:textId="77777777" w:rsidR="00CA208E" w:rsidRDefault="00CA208E" w:rsidP="00CA208E">
            <w:pPr>
              <w:shd w:val="clear" w:color="auto" w:fill="FFFFFE"/>
              <w:spacing w:line="240" w:lineRule="atLeast"/>
            </w:pPr>
            <w:r>
              <w:t xml:space="preserve">                "importExportRendicontazioneTesoreriaTO": {</w:t>
            </w:r>
          </w:p>
          <w:p w14:paraId="1798DD3A" w14:textId="77777777" w:rsidR="00CA208E" w:rsidRDefault="00CA208E" w:rsidP="00CA208E">
            <w:pPr>
              <w:shd w:val="clear" w:color="auto" w:fill="FFFFFE"/>
              <w:spacing w:line="240" w:lineRule="atLeast"/>
            </w:pPr>
            <w:r>
              <w:t xml:space="preserve">                    "id": {</w:t>
            </w:r>
          </w:p>
          <w:p w14:paraId="5E6BBA0F" w14:textId="77777777" w:rsidR="00CA208E" w:rsidRDefault="00CA208E" w:rsidP="00CA208E">
            <w:pPr>
              <w:shd w:val="clear" w:color="auto" w:fill="FFFFFE"/>
              <w:spacing w:line="240" w:lineRule="atLeast"/>
            </w:pPr>
            <w:r>
              <w:t xml:space="preserve">                        "classificazioneCompletezza": "RT_IUF_TES",</w:t>
            </w:r>
          </w:p>
          <w:p w14:paraId="65CDAFEF" w14:textId="77777777" w:rsidR="00CA208E" w:rsidRDefault="00CA208E" w:rsidP="00CA208E">
            <w:pPr>
              <w:shd w:val="clear" w:color="auto" w:fill="FFFFFE"/>
              <w:spacing w:line="240" w:lineRule="atLeast"/>
            </w:pPr>
            <w:r>
              <w:t xml:space="preserve">                        "codiceIpaEnte": "R_CAMPAN",</w:t>
            </w:r>
          </w:p>
          <w:p w14:paraId="1EE33F8A" w14:textId="77777777" w:rsidR="00CA208E" w:rsidRDefault="00CA208E" w:rsidP="00CA208E">
            <w:pPr>
              <w:shd w:val="clear" w:color="auto" w:fill="FFFFFE"/>
              <w:spacing w:line="240" w:lineRule="atLeast"/>
            </w:pPr>
            <w:r>
              <w:t xml:space="preserve">                        "codiceIuv": "01000000000004285",</w:t>
            </w:r>
          </w:p>
          <w:p w14:paraId="0F095133" w14:textId="77777777" w:rsidR="00CA208E" w:rsidRDefault="00CA208E" w:rsidP="00CA208E">
            <w:pPr>
              <w:shd w:val="clear" w:color="auto" w:fill="FFFFFE"/>
              <w:spacing w:line="240" w:lineRule="atLeast"/>
            </w:pPr>
            <w:r>
              <w:t xml:space="preserve">                        "identificativoFlussoRendicontazione": "2020-01-31ABI03111-A2I4700000046252",</w:t>
            </w:r>
          </w:p>
          <w:p w14:paraId="737CD09D" w14:textId="77777777" w:rsidR="00CA208E" w:rsidRDefault="00CA208E" w:rsidP="00CA208E">
            <w:pPr>
              <w:shd w:val="clear" w:color="auto" w:fill="FFFFFE"/>
              <w:spacing w:line="240" w:lineRule="atLeast"/>
            </w:pPr>
            <w:r>
              <w:lastRenderedPageBreak/>
              <w:t xml:space="preserve">                        "identificativoUnivocoRiscossione": "2030311107415003176"</w:t>
            </w:r>
          </w:p>
          <w:p w14:paraId="165C14FE" w14:textId="77777777" w:rsidR="00CA208E" w:rsidRDefault="00CA208E" w:rsidP="00CA208E">
            <w:pPr>
              <w:shd w:val="clear" w:color="auto" w:fill="FFFFFE"/>
              <w:spacing w:line="240" w:lineRule="atLeast"/>
            </w:pPr>
            <w:r>
              <w:t xml:space="preserve">                    },</w:t>
            </w:r>
          </w:p>
          <w:p w14:paraId="659E14C9" w14:textId="77777777" w:rsidR="00CA208E" w:rsidRDefault="00CA208E" w:rsidP="00CA208E">
            <w:pPr>
              <w:shd w:val="clear" w:color="auto" w:fill="FFFFFE"/>
              <w:spacing w:line="240" w:lineRule="atLeast"/>
            </w:pPr>
            <w:r>
              <w:t xml:space="preserve">                    "anagraficaPagatore": "Viviana Perini",</w:t>
            </w:r>
          </w:p>
          <w:p w14:paraId="7C904BEA" w14:textId="77777777" w:rsidR="00CA208E" w:rsidRDefault="00CA208E" w:rsidP="00CA208E">
            <w:pPr>
              <w:shd w:val="clear" w:color="auto" w:fill="FFFFFE"/>
              <w:spacing w:line="240" w:lineRule="atLeast"/>
            </w:pPr>
            <w:r>
              <w:t xml:space="preserve">                    "anagraficaVersante": "",</w:t>
            </w:r>
          </w:p>
          <w:p w14:paraId="46BD5B99" w14:textId="77777777" w:rsidR="00CA208E" w:rsidRDefault="00CA208E" w:rsidP="00CA208E">
            <w:pPr>
              <w:shd w:val="clear" w:color="auto" w:fill="FFFFFE"/>
              <w:spacing w:line="240" w:lineRule="atLeast"/>
            </w:pPr>
            <w:r>
              <w:t xml:space="preserve">                    "bilancio": "",</w:t>
            </w:r>
          </w:p>
          <w:p w14:paraId="696FE5B4" w14:textId="77777777" w:rsidR="00CA208E" w:rsidRDefault="00CA208E" w:rsidP="00CA208E">
            <w:pPr>
              <w:shd w:val="clear" w:color="auto" w:fill="FFFFFE"/>
              <w:spacing w:line="240" w:lineRule="atLeast"/>
            </w:pPr>
            <w:r>
              <w:t xml:space="preserve">                    "bilancioE": "n/a",</w:t>
            </w:r>
          </w:p>
          <w:p w14:paraId="04CC2487" w14:textId="77777777" w:rsidR="00CA208E" w:rsidRDefault="00CA208E" w:rsidP="00CA208E">
            <w:pPr>
              <w:shd w:val="clear" w:color="auto" w:fill="FFFFFE"/>
              <w:spacing w:line="240" w:lineRule="atLeast"/>
            </w:pPr>
            <w:r>
              <w:t xml:space="preserve">                    "capAttestante": "",</w:t>
            </w:r>
          </w:p>
          <w:p w14:paraId="26A2055E" w14:textId="77777777" w:rsidR="00CA208E" w:rsidRDefault="00CA208E" w:rsidP="00CA208E">
            <w:pPr>
              <w:shd w:val="clear" w:color="auto" w:fill="FFFFFE"/>
              <w:spacing w:line="240" w:lineRule="atLeast"/>
            </w:pPr>
            <w:r>
              <w:t xml:space="preserve">                    "capBeneficiario": "80132",</w:t>
            </w:r>
          </w:p>
          <w:p w14:paraId="30B4B513" w14:textId="77777777" w:rsidR="00CA208E" w:rsidRDefault="00CA208E" w:rsidP="00CA208E">
            <w:pPr>
              <w:shd w:val="clear" w:color="auto" w:fill="FFFFFE"/>
              <w:spacing w:line="240" w:lineRule="atLeast"/>
            </w:pPr>
            <w:r>
              <w:t xml:space="preserve">                    "capPagatore": "80100",</w:t>
            </w:r>
          </w:p>
          <w:p w14:paraId="1F937026" w14:textId="77777777" w:rsidR="00CA208E" w:rsidRDefault="00CA208E" w:rsidP="00CA208E">
            <w:pPr>
              <w:shd w:val="clear" w:color="auto" w:fill="FFFFFE"/>
              <w:spacing w:line="240" w:lineRule="atLeast"/>
            </w:pPr>
            <w:r>
              <w:t xml:space="preserve">                    "capVersante": "",</w:t>
            </w:r>
          </w:p>
          <w:p w14:paraId="764217E6" w14:textId="77777777" w:rsidR="00CA208E" w:rsidRDefault="00CA208E" w:rsidP="00CA208E">
            <w:pPr>
              <w:shd w:val="clear" w:color="auto" w:fill="FFFFFE"/>
              <w:spacing w:line="240" w:lineRule="atLeast"/>
            </w:pPr>
            <w:r>
              <w:t xml:space="preserve">                    "causaleVersamento": "0811 - Tassa Abilitazione all'Esercizio Professionale#Ordine professionale Avvocato",</w:t>
            </w:r>
          </w:p>
          <w:p w14:paraId="609BD84D" w14:textId="77777777" w:rsidR="00CA208E" w:rsidRDefault="00CA208E" w:rsidP="00CA208E">
            <w:pPr>
              <w:shd w:val="clear" w:color="auto" w:fill="FFFFFE"/>
              <w:spacing w:line="240" w:lineRule="atLeast"/>
            </w:pPr>
            <w:r>
              <w:t xml:space="preserve">                    "civicoAttestante": "",</w:t>
            </w:r>
          </w:p>
          <w:p w14:paraId="55C5E4A7" w14:textId="77777777" w:rsidR="00CA208E" w:rsidRDefault="00CA208E" w:rsidP="00CA208E">
            <w:pPr>
              <w:shd w:val="clear" w:color="auto" w:fill="FFFFFE"/>
              <w:spacing w:line="240" w:lineRule="atLeast"/>
            </w:pPr>
            <w:r>
              <w:t xml:space="preserve">                    "civicoBeneficiario": "81",</w:t>
            </w:r>
          </w:p>
          <w:p w14:paraId="23E1BCFA" w14:textId="77777777" w:rsidR="00CA208E" w:rsidRDefault="00CA208E" w:rsidP="00CA208E">
            <w:pPr>
              <w:shd w:val="clear" w:color="auto" w:fill="FFFFFE"/>
              <w:spacing w:line="240" w:lineRule="atLeast"/>
            </w:pPr>
            <w:r>
              <w:t xml:space="preserve">                    "civicoPagatore": "3",</w:t>
            </w:r>
          </w:p>
          <w:p w14:paraId="261B8249" w14:textId="77777777" w:rsidR="00CA208E" w:rsidRDefault="00CA208E" w:rsidP="00CA208E">
            <w:pPr>
              <w:shd w:val="clear" w:color="auto" w:fill="FFFFFE"/>
              <w:spacing w:line="240" w:lineRule="atLeast"/>
            </w:pPr>
            <w:r>
              <w:t xml:space="preserve">                    "civicoVersante": "",</w:t>
            </w:r>
          </w:p>
          <w:p w14:paraId="0861FE98" w14:textId="77777777" w:rsidR="00CA208E" w:rsidRDefault="00CA208E" w:rsidP="00CA208E">
            <w:pPr>
              <w:shd w:val="clear" w:color="auto" w:fill="FFFFFE"/>
              <w:spacing w:line="240" w:lineRule="atLeast"/>
            </w:pPr>
            <w:r>
              <w:t xml:space="preserve">                    "codBolletta": "53522",</w:t>
            </w:r>
          </w:p>
          <w:p w14:paraId="3270B90E" w14:textId="77777777" w:rsidR="00CA208E" w:rsidRDefault="00CA208E" w:rsidP="00CA208E">
            <w:pPr>
              <w:shd w:val="clear" w:color="auto" w:fill="FFFFFE"/>
              <w:spacing w:line="240" w:lineRule="atLeast"/>
            </w:pPr>
            <w:r>
              <w:t xml:space="preserve">                    "codConto": "n/a",</w:t>
            </w:r>
          </w:p>
          <w:p w14:paraId="29780B87" w14:textId="77777777" w:rsidR="00CA208E" w:rsidRDefault="00CA208E" w:rsidP="00CA208E">
            <w:pPr>
              <w:shd w:val="clear" w:color="auto" w:fill="FFFFFE"/>
              <w:spacing w:line="240" w:lineRule="atLeast"/>
            </w:pPr>
            <w:r>
              <w:t xml:space="preserve">                    "codDocumento": "0021353",</w:t>
            </w:r>
          </w:p>
          <w:p w14:paraId="7D5F11C8" w14:textId="77777777" w:rsidR="00CA208E" w:rsidRDefault="00CA208E" w:rsidP="00CA208E">
            <w:pPr>
              <w:shd w:val="clear" w:color="auto" w:fill="FFFFFE"/>
              <w:spacing w:line="240" w:lineRule="atLeast"/>
            </w:pPr>
            <w:r>
              <w:t xml:space="preserve">                    "codIdDominio": "n/a",</w:t>
            </w:r>
          </w:p>
          <w:p w14:paraId="433A1A65" w14:textId="77777777" w:rsidR="00CA208E" w:rsidRDefault="00CA208E" w:rsidP="00CA208E">
            <w:pPr>
              <w:shd w:val="clear" w:color="auto" w:fill="FFFFFE"/>
              <w:spacing w:line="240" w:lineRule="atLeast"/>
            </w:pPr>
            <w:r>
              <w:t xml:space="preserve">                    "codIudKey": "0002837bff8bf5943c18fdab9de42de274c",</w:t>
            </w:r>
          </w:p>
          <w:p w14:paraId="27136E88" w14:textId="77777777" w:rsidR="00CA208E" w:rsidRDefault="00CA208E" w:rsidP="00CA208E">
            <w:pPr>
              <w:shd w:val="clear" w:color="auto" w:fill="FFFFFE"/>
              <w:spacing w:line="240" w:lineRule="atLeast"/>
            </w:pPr>
            <w:r>
              <w:t xml:space="preserve">                    "codIufKey": "2020-01-31ABI03111-A2I4700000046252",</w:t>
            </w:r>
          </w:p>
          <w:p w14:paraId="2F842914" w14:textId="77777777" w:rsidR="00CA208E" w:rsidRDefault="00CA208E" w:rsidP="00CA208E">
            <w:pPr>
              <w:shd w:val="clear" w:color="auto" w:fill="FFFFFE"/>
              <w:spacing w:line="240" w:lineRule="atLeast"/>
            </w:pPr>
            <w:r>
              <w:t xml:space="preserve">                    "codIuvKey": "01000000000004285",</w:t>
            </w:r>
          </w:p>
          <w:p w14:paraId="7C28BDA7" w14:textId="77777777" w:rsidR="00CA208E" w:rsidRDefault="00CA208E" w:rsidP="00CA208E">
            <w:pPr>
              <w:shd w:val="clear" w:color="auto" w:fill="FFFFFE"/>
              <w:spacing w:line="240" w:lineRule="atLeast"/>
            </w:pPr>
            <w:r>
              <w:t xml:space="preserve">                    "codOr1": "Viviana Perini",</w:t>
            </w:r>
          </w:p>
          <w:p w14:paraId="4200A442" w14:textId="77777777" w:rsidR="00CA208E" w:rsidRDefault="00CA208E" w:rsidP="00CA208E">
            <w:pPr>
              <w:shd w:val="clear" w:color="auto" w:fill="FFFFFE"/>
              <w:spacing w:line="240" w:lineRule="atLeast"/>
            </w:pPr>
            <w:r>
              <w:t xml:space="preserve">                    "codProvvisorio": "n/a",</w:t>
            </w:r>
          </w:p>
          <w:p w14:paraId="2DAA43BB" w14:textId="77777777" w:rsidR="00CA208E" w:rsidRDefault="00CA208E" w:rsidP="00CA208E">
            <w:pPr>
              <w:shd w:val="clear" w:color="auto" w:fill="FFFFFE"/>
              <w:spacing w:line="240" w:lineRule="atLeast"/>
            </w:pPr>
            <w:r>
              <w:t xml:space="preserve">                    "codiceContestoPagamento": "2030311107415003176",</w:t>
            </w:r>
          </w:p>
          <w:p w14:paraId="77F528E8" w14:textId="77777777" w:rsidR="00CA208E" w:rsidRDefault="00CA208E" w:rsidP="00CA208E">
            <w:pPr>
              <w:shd w:val="clear" w:color="auto" w:fill="FFFFFE"/>
              <w:spacing w:line="240" w:lineRule="atLeast"/>
            </w:pPr>
            <w:r>
              <w:t xml:space="preserve">                    "codiceEsitoPagamento": "0",</w:t>
            </w:r>
          </w:p>
          <w:p w14:paraId="132F5388" w14:textId="77777777" w:rsidR="00CA208E" w:rsidRDefault="00CA208E" w:rsidP="00CA208E">
            <w:pPr>
              <w:shd w:val="clear" w:color="auto" w:fill="FFFFFE"/>
              <w:spacing w:line="240" w:lineRule="atLeast"/>
            </w:pPr>
            <w:r>
              <w:t xml:space="preserve">                    "codiceIdentificativoUnivocoAttestante": "ABI03111",</w:t>
            </w:r>
          </w:p>
          <w:p w14:paraId="19A436A4" w14:textId="77777777" w:rsidR="00CA208E" w:rsidRDefault="00CA208E" w:rsidP="00CA208E">
            <w:pPr>
              <w:shd w:val="clear" w:color="auto" w:fill="FFFFFE"/>
              <w:spacing w:line="240" w:lineRule="atLeast"/>
            </w:pPr>
            <w:r>
              <w:t xml:space="preserve">                    "codiceIdentificativoUnivocoBeneficiario": "80011990639",</w:t>
            </w:r>
          </w:p>
          <w:p w14:paraId="4BD0E7D3" w14:textId="77777777" w:rsidR="00CA208E" w:rsidRDefault="00CA208E" w:rsidP="00CA208E">
            <w:pPr>
              <w:shd w:val="clear" w:color="auto" w:fill="FFFFFE"/>
              <w:spacing w:line="240" w:lineRule="atLeast"/>
            </w:pPr>
            <w:r>
              <w:t xml:space="preserve">                    "codiceIdentificativoUnivocoPagatore": "PRNVVN03T47F839P",</w:t>
            </w:r>
          </w:p>
          <w:p w14:paraId="285A76F9" w14:textId="77777777" w:rsidR="00CA208E" w:rsidRDefault="00CA208E" w:rsidP="00CA208E">
            <w:pPr>
              <w:shd w:val="clear" w:color="auto" w:fill="FFFFFE"/>
              <w:spacing w:line="240" w:lineRule="atLeast"/>
            </w:pPr>
            <w:r>
              <w:t xml:space="preserve">                    "codiceIdentificativoUnivocoVersante": "",</w:t>
            </w:r>
          </w:p>
          <w:p w14:paraId="319308D2" w14:textId="77777777" w:rsidR="00CA208E" w:rsidRDefault="00CA208E" w:rsidP="00CA208E">
            <w:pPr>
              <w:shd w:val="clear" w:color="auto" w:fill="FFFFFE"/>
              <w:spacing w:line="240" w:lineRule="atLeast"/>
            </w:pPr>
            <w:r>
              <w:t xml:space="preserve">                    "codiceIud": "0002837bff8bf5943c18fdab9de42de274c",</w:t>
            </w:r>
          </w:p>
          <w:p w14:paraId="70C63C60" w14:textId="77777777" w:rsidR="00CA208E" w:rsidRDefault="00CA208E" w:rsidP="00CA208E">
            <w:pPr>
              <w:shd w:val="clear" w:color="auto" w:fill="FFFFFE"/>
              <w:spacing w:line="240" w:lineRule="atLeast"/>
            </w:pPr>
            <w:r>
              <w:t xml:space="preserve">                    "codiceUnitOperAttestante": "",</w:t>
            </w:r>
          </w:p>
          <w:p w14:paraId="000711C9" w14:textId="77777777" w:rsidR="00CA208E" w:rsidRDefault="00CA208E" w:rsidP="00CA208E">
            <w:pPr>
              <w:shd w:val="clear" w:color="auto" w:fill="FFFFFE"/>
              <w:spacing w:line="240" w:lineRule="atLeast"/>
            </w:pPr>
            <w:r>
              <w:t xml:space="preserve">                    "codiceUnitOperBeneficiario": "",</w:t>
            </w:r>
          </w:p>
          <w:p w14:paraId="2A41F681" w14:textId="77777777" w:rsidR="00CA208E" w:rsidRDefault="00CA208E" w:rsidP="00CA208E">
            <w:pPr>
              <w:shd w:val="clear" w:color="auto" w:fill="FFFFFE"/>
              <w:spacing w:line="240" w:lineRule="atLeast"/>
            </w:pPr>
            <w:r>
              <w:t xml:space="preserve">                    "dataAcquisizione": "23/03/2020",</w:t>
            </w:r>
          </w:p>
          <w:p w14:paraId="3F9A8C54" w14:textId="77777777" w:rsidR="00CA208E" w:rsidRDefault="00CA208E" w:rsidP="00CA208E">
            <w:pPr>
              <w:shd w:val="clear" w:color="auto" w:fill="FFFFFE"/>
              <w:spacing w:line="240" w:lineRule="atLeast"/>
            </w:pPr>
            <w:r>
              <w:t xml:space="preserve">                    "dataOraFlussoRendicontazione": "01/02/2020 01:02:01",</w:t>
            </w:r>
          </w:p>
          <w:p w14:paraId="27065559" w14:textId="77777777" w:rsidR="00CA208E" w:rsidRDefault="00CA208E" w:rsidP="00CA208E">
            <w:pPr>
              <w:shd w:val="clear" w:color="auto" w:fill="FFFFFE"/>
              <w:spacing w:line="240" w:lineRule="atLeast"/>
            </w:pPr>
            <w:r>
              <w:t xml:space="preserve">                    "dataOraMessaggioRicevuta": "31/01/2020 01:01:09",</w:t>
            </w:r>
          </w:p>
          <w:p w14:paraId="39050136" w14:textId="77777777" w:rsidR="00CA208E" w:rsidRDefault="00CA208E" w:rsidP="00CA208E">
            <w:pPr>
              <w:shd w:val="clear" w:color="auto" w:fill="FFFFFE"/>
              <w:spacing w:line="240" w:lineRule="atLeast"/>
            </w:pPr>
            <w:r>
              <w:t xml:space="preserve">                    "datiSpecificiRiscossione": "9/0811",</w:t>
            </w:r>
          </w:p>
          <w:p w14:paraId="100C5235" w14:textId="77777777" w:rsidR="00CA208E" w:rsidRDefault="00CA208E" w:rsidP="00CA208E">
            <w:pPr>
              <w:shd w:val="clear" w:color="auto" w:fill="FFFFFE"/>
              <w:spacing w:line="240" w:lineRule="atLeast"/>
            </w:pPr>
            <w:r>
              <w:t xml:space="preserve">                    "deAnnoBolletta": "2020",</w:t>
            </w:r>
          </w:p>
          <w:p w14:paraId="43BA69B6" w14:textId="77777777" w:rsidR="00CA208E" w:rsidRDefault="00CA208E" w:rsidP="00CA208E">
            <w:pPr>
              <w:shd w:val="clear" w:color="auto" w:fill="FFFFFE"/>
              <w:spacing w:line="240" w:lineRule="atLeast"/>
            </w:pPr>
            <w:r>
              <w:t xml:space="preserve">                    "deAnnoDocumento": "n/a",</w:t>
            </w:r>
          </w:p>
          <w:p w14:paraId="61763645" w14:textId="77777777" w:rsidR="00CA208E" w:rsidRDefault="00CA208E" w:rsidP="00CA208E">
            <w:pPr>
              <w:shd w:val="clear" w:color="auto" w:fill="FFFFFE"/>
              <w:spacing w:line="240" w:lineRule="atLeast"/>
            </w:pPr>
            <w:r>
              <w:lastRenderedPageBreak/>
              <w:t xml:space="preserve">                    "deAnnoProvvisorio": "n/a",</w:t>
            </w:r>
          </w:p>
          <w:p w14:paraId="0F0CD607" w14:textId="77777777" w:rsidR="00CA208E" w:rsidRDefault="00CA208E" w:rsidP="00CA208E">
            <w:pPr>
              <w:shd w:val="clear" w:color="auto" w:fill="FFFFFE"/>
              <w:spacing w:line="240" w:lineRule="atLeast"/>
            </w:pPr>
            <w:r>
              <w:t xml:space="preserve">                    "deCausaleT": "/PUR/LGPE-RIVERSAMENTO/URI/2020-01-31ABI03111-A2I4700000046252/104.00/TXT/0811 - Tassa Abilitazione all'Esercizio Professionale Ordine professionale Avvocato",</w:t>
            </w:r>
          </w:p>
          <w:p w14:paraId="7A7B7FAA" w14:textId="77777777" w:rsidR="00CA208E" w:rsidRDefault="00CA208E" w:rsidP="00CA208E">
            <w:pPr>
              <w:shd w:val="clear" w:color="auto" w:fill="FFFFFE"/>
              <w:spacing w:line="240" w:lineRule="atLeast"/>
            </w:pPr>
            <w:r>
              <w:t xml:space="preserve">                    "deDataContabile": "31/01/2020",</w:t>
            </w:r>
          </w:p>
          <w:p w14:paraId="6EDD94A4" w14:textId="77777777" w:rsidR="00CA208E" w:rsidRDefault="00CA208E" w:rsidP="00CA208E">
            <w:pPr>
              <w:shd w:val="clear" w:color="auto" w:fill="FFFFFE"/>
              <w:spacing w:line="240" w:lineRule="atLeast"/>
            </w:pPr>
            <w:r>
              <w:t xml:space="preserve">                    "deDataEsecuzionePagamento": "n/a",</w:t>
            </w:r>
          </w:p>
          <w:p w14:paraId="459C4965" w14:textId="77777777" w:rsidR="00CA208E" w:rsidRDefault="00CA208E" w:rsidP="00CA208E">
            <w:pPr>
              <w:shd w:val="clear" w:color="auto" w:fill="FFFFFE"/>
              <w:spacing w:line="240" w:lineRule="atLeast"/>
            </w:pPr>
            <w:r>
              <w:t xml:space="preserve">                    "deDataEsitoSingoloPagamento": "31/01/2020",</w:t>
            </w:r>
          </w:p>
          <w:p w14:paraId="17B87E3D" w14:textId="77777777" w:rsidR="00CA208E" w:rsidRDefault="00CA208E" w:rsidP="00CA208E">
            <w:pPr>
              <w:shd w:val="clear" w:color="auto" w:fill="FFFFFE"/>
              <w:spacing w:line="240" w:lineRule="atLeast"/>
            </w:pPr>
            <w:r>
              <w:t xml:space="preserve">                    "deDataRegolamento": "31/01/2020",</w:t>
            </w:r>
          </w:p>
          <w:p w14:paraId="1BCF95C5" w14:textId="77777777" w:rsidR="00CA208E" w:rsidRDefault="00CA208E" w:rsidP="00CA208E">
            <w:pPr>
              <w:shd w:val="clear" w:color="auto" w:fill="FFFFFE"/>
              <w:spacing w:line="240" w:lineRule="atLeast"/>
            </w:pPr>
            <w:r>
              <w:t xml:space="preserve">                    "deDataRicezione": "23/03/2020",</w:t>
            </w:r>
          </w:p>
          <w:p w14:paraId="05B17578" w14:textId="77777777" w:rsidR="00CA208E" w:rsidRDefault="00CA208E" w:rsidP="00CA208E">
            <w:pPr>
              <w:shd w:val="clear" w:color="auto" w:fill="FFFFFE"/>
              <w:spacing w:line="240" w:lineRule="atLeast"/>
            </w:pPr>
            <w:r>
              <w:t xml:space="preserve">                    "deDataUltimoAggiornamento": "23/03/2020",</w:t>
            </w:r>
          </w:p>
          <w:p w14:paraId="03F43A57" w14:textId="77777777" w:rsidR="00CA208E" w:rsidRDefault="00CA208E" w:rsidP="00CA208E">
            <w:pPr>
              <w:shd w:val="clear" w:color="auto" w:fill="FFFFFE"/>
              <w:spacing w:line="240" w:lineRule="atLeast"/>
            </w:pPr>
            <w:r>
              <w:t xml:space="preserve">                    "deDataValuta": "31/01/2020",</w:t>
            </w:r>
          </w:p>
          <w:p w14:paraId="4B6EC27E" w14:textId="77777777" w:rsidR="00CA208E" w:rsidRDefault="00CA208E" w:rsidP="00CA208E">
            <w:pPr>
              <w:shd w:val="clear" w:color="auto" w:fill="FFFFFE"/>
              <w:spacing w:line="240" w:lineRule="atLeast"/>
            </w:pPr>
            <w:r>
              <w:t xml:space="preserve">                    "deImporto": "€ 104",</w:t>
            </w:r>
          </w:p>
          <w:p w14:paraId="73284006" w14:textId="77777777" w:rsidR="00CA208E" w:rsidRDefault="00CA208E" w:rsidP="00CA208E">
            <w:pPr>
              <w:shd w:val="clear" w:color="auto" w:fill="FFFFFE"/>
              <w:spacing w:line="240" w:lineRule="atLeast"/>
            </w:pPr>
            <w:r>
              <w:t xml:space="preserve">                    "denomUnitOperAttestante": "",</w:t>
            </w:r>
          </w:p>
          <w:p w14:paraId="6A2D27BA" w14:textId="77777777" w:rsidR="00CA208E" w:rsidRDefault="00CA208E" w:rsidP="00CA208E">
            <w:pPr>
              <w:shd w:val="clear" w:color="auto" w:fill="FFFFFE"/>
              <w:spacing w:line="240" w:lineRule="atLeast"/>
            </w:pPr>
            <w:r>
              <w:t xml:space="preserve">                    "denomUnitOperBeneficiario": "",</w:t>
            </w:r>
          </w:p>
          <w:p w14:paraId="615A0D05" w14:textId="77777777" w:rsidR="00CA208E" w:rsidRDefault="00CA208E" w:rsidP="00CA208E">
            <w:pPr>
              <w:shd w:val="clear" w:color="auto" w:fill="FFFFFE"/>
              <w:spacing w:line="240" w:lineRule="atLeast"/>
            </w:pPr>
            <w:r>
              <w:t xml:space="preserve">                    "denominazioneAttestante": "UNIONE DI BANCHE ITALIANE S.C.P.A.",</w:t>
            </w:r>
          </w:p>
          <w:p w14:paraId="56B25BB8" w14:textId="77777777" w:rsidR="00CA208E" w:rsidRDefault="00CA208E" w:rsidP="00CA208E">
            <w:pPr>
              <w:shd w:val="clear" w:color="auto" w:fill="FFFFFE"/>
              <w:spacing w:line="240" w:lineRule="atLeast"/>
            </w:pPr>
            <w:r>
              <w:t xml:space="preserve">                    "denominazioneBeneficiario": "Regione Campania",</w:t>
            </w:r>
          </w:p>
          <w:p w14:paraId="1375990F" w14:textId="77777777" w:rsidR="00CA208E" w:rsidRDefault="00CA208E" w:rsidP="00CA208E">
            <w:pPr>
              <w:shd w:val="clear" w:color="auto" w:fill="FFFFFE"/>
              <w:spacing w:line="240" w:lineRule="atLeast"/>
            </w:pPr>
            <w:r>
              <w:t xml:space="preserve">                    "dtDataContabile": "2020-01-31",</w:t>
            </w:r>
          </w:p>
          <w:p w14:paraId="217D878D" w14:textId="77777777" w:rsidR="00CA208E" w:rsidRDefault="00CA208E" w:rsidP="00CA208E">
            <w:pPr>
              <w:shd w:val="clear" w:color="auto" w:fill="FFFFFE"/>
              <w:spacing w:line="240" w:lineRule="atLeast"/>
            </w:pPr>
            <w:r>
              <w:t xml:space="preserve">                    "dtDataEsecuzionePagamento": null,</w:t>
            </w:r>
          </w:p>
          <w:p w14:paraId="67C6016A" w14:textId="77777777" w:rsidR="00CA208E" w:rsidRDefault="00CA208E" w:rsidP="00CA208E">
            <w:pPr>
              <w:shd w:val="clear" w:color="auto" w:fill="FFFFFE"/>
              <w:spacing w:line="240" w:lineRule="atLeast"/>
            </w:pPr>
            <w:r>
              <w:t xml:space="preserve">                    "dtDataEsitoSingoloPagamento": "2020-01-31",</w:t>
            </w:r>
          </w:p>
          <w:p w14:paraId="32312D81" w14:textId="77777777" w:rsidR="00CA208E" w:rsidRDefault="00CA208E" w:rsidP="00CA208E">
            <w:pPr>
              <w:shd w:val="clear" w:color="auto" w:fill="FFFFFE"/>
              <w:spacing w:line="240" w:lineRule="atLeast"/>
            </w:pPr>
            <w:r>
              <w:t xml:space="preserve">                    "dtDataRegolamento": "2020-01-31",</w:t>
            </w:r>
          </w:p>
          <w:p w14:paraId="23AB7A38" w14:textId="77777777" w:rsidR="00CA208E" w:rsidRDefault="00CA208E" w:rsidP="00CA208E">
            <w:pPr>
              <w:shd w:val="clear" w:color="auto" w:fill="FFFFFE"/>
              <w:spacing w:line="240" w:lineRule="atLeast"/>
            </w:pPr>
            <w:r>
              <w:t xml:space="preserve">                    "dtDataUltimoAggiornamento": "2020-03-23",</w:t>
            </w:r>
          </w:p>
          <w:p w14:paraId="047C6D58" w14:textId="77777777" w:rsidR="00CA208E" w:rsidRDefault="00CA208E" w:rsidP="00CA208E">
            <w:pPr>
              <w:shd w:val="clear" w:color="auto" w:fill="FFFFFE"/>
              <w:spacing w:line="240" w:lineRule="atLeast"/>
            </w:pPr>
            <w:r>
              <w:t xml:space="preserve">                    "dtDataValuta": "2020-01-31",</w:t>
            </w:r>
          </w:p>
          <w:p w14:paraId="347B88E2" w14:textId="77777777" w:rsidR="00CA208E" w:rsidRDefault="00CA208E" w:rsidP="00CA208E">
            <w:pPr>
              <w:shd w:val="clear" w:color="auto" w:fill="FFFFFE"/>
              <w:spacing w:line="240" w:lineRule="atLeast"/>
            </w:pPr>
            <w:r>
              <w:t xml:space="preserve">                    "dtRicezione": "2020-03-23T09:06:08.088+0000",</w:t>
            </w:r>
          </w:p>
          <w:p w14:paraId="023F1D9F" w14:textId="77777777" w:rsidR="00CA208E" w:rsidRDefault="00CA208E" w:rsidP="00CA208E">
            <w:pPr>
              <w:shd w:val="clear" w:color="auto" w:fill="FFFFFE"/>
              <w:spacing w:line="240" w:lineRule="atLeast"/>
            </w:pPr>
            <w:r>
              <w:t xml:space="preserve">                    "emailPagatore": "utente@test.pfp",</w:t>
            </w:r>
          </w:p>
          <w:p w14:paraId="4A60163B" w14:textId="77777777" w:rsidR="00CA208E" w:rsidRDefault="00CA208E" w:rsidP="00CA208E">
            <w:pPr>
              <w:shd w:val="clear" w:color="auto" w:fill="FFFFFE"/>
              <w:spacing w:line="240" w:lineRule="atLeast"/>
            </w:pPr>
            <w:r>
              <w:t xml:space="preserve">                    "emailVersante": "",</w:t>
            </w:r>
          </w:p>
          <w:p w14:paraId="6341BB7D" w14:textId="77777777" w:rsidR="00CA208E" w:rsidRDefault="00CA208E" w:rsidP="00CA208E">
            <w:pPr>
              <w:shd w:val="clear" w:color="auto" w:fill="FFFFFE"/>
              <w:spacing w:line="240" w:lineRule="atLeast"/>
            </w:pPr>
            <w:r>
              <w:t xml:space="preserve">                    "esitoSingoloPagamento": "0",</w:t>
            </w:r>
          </w:p>
          <w:p w14:paraId="6BC28406" w14:textId="77777777" w:rsidR="00CA208E" w:rsidRDefault="00CA208E" w:rsidP="00CA208E">
            <w:pPr>
              <w:shd w:val="clear" w:color="auto" w:fill="FFFFFE"/>
              <w:spacing w:line="240" w:lineRule="atLeast"/>
            </w:pPr>
            <w:r>
              <w:t xml:space="preserve">                    "identificativoDominio": "80011990639",</w:t>
            </w:r>
          </w:p>
          <w:p w14:paraId="204FBD50" w14:textId="77777777" w:rsidR="00CA208E" w:rsidRDefault="00CA208E" w:rsidP="00CA208E">
            <w:pPr>
              <w:shd w:val="clear" w:color="auto" w:fill="FFFFFE"/>
              <w:spacing w:line="240" w:lineRule="atLeast"/>
            </w:pPr>
            <w:r>
              <w:t xml:space="preserve">                    "identificativoMessaggioRicevuta": "MSGRT20200131130209000",</w:t>
            </w:r>
          </w:p>
          <w:p w14:paraId="2E1E6587" w14:textId="77777777" w:rsidR="00CA208E" w:rsidRDefault="00CA208E" w:rsidP="00CA208E">
            <w:pPr>
              <w:shd w:val="clear" w:color="auto" w:fill="FFFFFE"/>
              <w:spacing w:line="240" w:lineRule="atLeast"/>
            </w:pPr>
            <w:r>
              <w:t xml:space="preserve">                    "identificativoStazioneRichiedente": "",</w:t>
            </w:r>
          </w:p>
          <w:p w14:paraId="5F29C01C" w14:textId="77777777" w:rsidR="00CA208E" w:rsidRDefault="00CA208E" w:rsidP="00CA208E">
            <w:pPr>
              <w:shd w:val="clear" w:color="auto" w:fill="FFFFFE"/>
              <w:spacing w:line="240" w:lineRule="atLeast"/>
            </w:pPr>
            <w:r>
              <w:t xml:space="preserve">                    "identificativoUnivocoRegolamento": "Bonifico SEPA-03111-A2I47",</w:t>
            </w:r>
          </w:p>
          <w:p w14:paraId="5FBBEABB" w14:textId="77777777" w:rsidR="00CA208E" w:rsidRDefault="00CA208E" w:rsidP="00CA208E">
            <w:pPr>
              <w:shd w:val="clear" w:color="auto" w:fill="FFFFFE"/>
              <w:spacing w:line="240" w:lineRule="atLeast"/>
            </w:pPr>
            <w:r>
              <w:t xml:space="preserve">                    "identificativoUnivocoVersamento": "01000000000004285",</w:t>
            </w:r>
          </w:p>
          <w:p w14:paraId="4728EBBD" w14:textId="77777777" w:rsidR="00CA208E" w:rsidRDefault="00CA208E" w:rsidP="00CA208E">
            <w:pPr>
              <w:shd w:val="clear" w:color="auto" w:fill="FFFFFE"/>
              <w:spacing w:line="240" w:lineRule="atLeast"/>
            </w:pPr>
            <w:r>
              <w:t xml:space="preserve">                    "importoTotalePagamenti": "€ 104",</w:t>
            </w:r>
          </w:p>
          <w:p w14:paraId="07E88968" w14:textId="77777777" w:rsidR="00CA208E" w:rsidRDefault="00CA208E" w:rsidP="00CA208E">
            <w:pPr>
              <w:shd w:val="clear" w:color="auto" w:fill="FFFFFE"/>
              <w:spacing w:line="240" w:lineRule="atLeast"/>
            </w:pPr>
            <w:r>
              <w:t xml:space="preserve">                    "importoTotalePagato": "104.00",</w:t>
            </w:r>
          </w:p>
          <w:p w14:paraId="7EEC02CA" w14:textId="77777777" w:rsidR="00CA208E" w:rsidRDefault="00CA208E" w:rsidP="00CA208E">
            <w:pPr>
              <w:shd w:val="clear" w:color="auto" w:fill="FFFFFE"/>
              <w:spacing w:line="240" w:lineRule="atLeast"/>
            </w:pPr>
            <w:r>
              <w:t xml:space="preserve">                    "indiceDatiSingoloPagamento": 1,</w:t>
            </w:r>
          </w:p>
          <w:p w14:paraId="3F33FF70" w14:textId="77777777" w:rsidR="00CA208E" w:rsidRDefault="00CA208E" w:rsidP="00CA208E">
            <w:pPr>
              <w:shd w:val="clear" w:color="auto" w:fill="FFFFFE"/>
              <w:spacing w:line="240" w:lineRule="atLeast"/>
            </w:pPr>
            <w:r>
              <w:t xml:space="preserve">                    "indirizzoAttestante": "",</w:t>
            </w:r>
          </w:p>
          <w:p w14:paraId="48DB2F7F" w14:textId="77777777" w:rsidR="00CA208E" w:rsidRDefault="00CA208E" w:rsidP="00CA208E">
            <w:pPr>
              <w:shd w:val="clear" w:color="auto" w:fill="FFFFFE"/>
              <w:spacing w:line="240" w:lineRule="atLeast"/>
            </w:pPr>
            <w:r>
              <w:t xml:space="preserve">                    "indirizzoBeneficiario": "Via Santa Lucia",</w:t>
            </w:r>
          </w:p>
          <w:p w14:paraId="1BBA03BD" w14:textId="77777777" w:rsidR="00CA208E" w:rsidRDefault="00CA208E" w:rsidP="00CA208E">
            <w:pPr>
              <w:shd w:val="clear" w:color="auto" w:fill="FFFFFE"/>
              <w:spacing w:line="240" w:lineRule="atLeast"/>
            </w:pPr>
            <w:r>
              <w:t xml:space="preserve">                    "indirizzoPagatore": "Via Rossi",</w:t>
            </w:r>
          </w:p>
          <w:p w14:paraId="4A2E3304" w14:textId="77777777" w:rsidR="00CA208E" w:rsidRDefault="00CA208E" w:rsidP="00CA208E">
            <w:pPr>
              <w:shd w:val="clear" w:color="auto" w:fill="FFFFFE"/>
              <w:spacing w:line="240" w:lineRule="atLeast"/>
            </w:pPr>
            <w:r>
              <w:t xml:space="preserve">                    "indirizzoVersante": "",</w:t>
            </w:r>
          </w:p>
          <w:p w14:paraId="6967F39F" w14:textId="77777777" w:rsidR="00CA208E" w:rsidRDefault="00CA208E" w:rsidP="00CA208E">
            <w:pPr>
              <w:shd w:val="clear" w:color="auto" w:fill="FFFFFE"/>
              <w:spacing w:line="240" w:lineRule="atLeast"/>
            </w:pPr>
            <w:r>
              <w:t xml:space="preserve">                    "localitaAttestante": "",</w:t>
            </w:r>
          </w:p>
          <w:p w14:paraId="53FA0C6D" w14:textId="77777777" w:rsidR="00CA208E" w:rsidRDefault="00CA208E" w:rsidP="00CA208E">
            <w:pPr>
              <w:shd w:val="clear" w:color="auto" w:fill="FFFFFE"/>
              <w:spacing w:line="240" w:lineRule="atLeast"/>
            </w:pPr>
            <w:r>
              <w:t xml:space="preserve">                    "localitaBeneficiario": "Napoli",</w:t>
            </w:r>
          </w:p>
          <w:p w14:paraId="3ABBA07E" w14:textId="77777777" w:rsidR="00CA208E" w:rsidRDefault="00CA208E" w:rsidP="00CA208E">
            <w:pPr>
              <w:shd w:val="clear" w:color="auto" w:fill="FFFFFE"/>
              <w:spacing w:line="240" w:lineRule="atLeast"/>
            </w:pPr>
            <w:r>
              <w:lastRenderedPageBreak/>
              <w:t xml:space="preserve">                    "localitaPagatore": "NAPOLI",</w:t>
            </w:r>
          </w:p>
          <w:p w14:paraId="4B08D505" w14:textId="77777777" w:rsidR="00CA208E" w:rsidRDefault="00CA208E" w:rsidP="00CA208E">
            <w:pPr>
              <w:shd w:val="clear" w:color="auto" w:fill="FFFFFE"/>
              <w:spacing w:line="240" w:lineRule="atLeast"/>
            </w:pPr>
            <w:r>
              <w:t xml:space="preserve">                    "localitaVersante": "",</w:t>
            </w:r>
          </w:p>
          <w:p w14:paraId="2CE0F317" w14:textId="77777777" w:rsidR="00CA208E" w:rsidRDefault="00CA208E" w:rsidP="00CA208E">
            <w:pPr>
              <w:shd w:val="clear" w:color="auto" w:fill="FFFFFE"/>
              <w:spacing w:line="240" w:lineRule="atLeast"/>
            </w:pPr>
            <w:r>
              <w:t xml:space="preserve">                    "nazioneAttestante": "",</w:t>
            </w:r>
          </w:p>
          <w:p w14:paraId="4CDA7DC4" w14:textId="77777777" w:rsidR="00CA208E" w:rsidRDefault="00CA208E" w:rsidP="00CA208E">
            <w:pPr>
              <w:shd w:val="clear" w:color="auto" w:fill="FFFFFE"/>
              <w:spacing w:line="240" w:lineRule="atLeast"/>
            </w:pPr>
            <w:r>
              <w:t xml:space="preserve">                    "nazioneBeneficiario": "IT",</w:t>
            </w:r>
          </w:p>
          <w:p w14:paraId="75179BD2" w14:textId="77777777" w:rsidR="00CA208E" w:rsidRDefault="00CA208E" w:rsidP="00CA208E">
            <w:pPr>
              <w:shd w:val="clear" w:color="auto" w:fill="FFFFFE"/>
              <w:spacing w:line="240" w:lineRule="atLeast"/>
            </w:pPr>
            <w:r>
              <w:t xml:space="preserve">                    "nazionePagatore": "IT",</w:t>
            </w:r>
          </w:p>
          <w:p w14:paraId="25C1BC67" w14:textId="77777777" w:rsidR="00CA208E" w:rsidRDefault="00CA208E" w:rsidP="00CA208E">
            <w:pPr>
              <w:shd w:val="clear" w:color="auto" w:fill="FFFFFE"/>
              <w:spacing w:line="240" w:lineRule="atLeast"/>
            </w:pPr>
            <w:r>
              <w:t xml:space="preserve">                    "nazioneVersante": "",</w:t>
            </w:r>
          </w:p>
          <w:p w14:paraId="146591AA" w14:textId="77777777" w:rsidR="00CA208E" w:rsidRDefault="00CA208E" w:rsidP="00CA208E">
            <w:pPr>
              <w:shd w:val="clear" w:color="auto" w:fill="FFFFFE"/>
              <w:spacing w:line="240" w:lineRule="atLeast"/>
            </w:pPr>
            <w:r>
              <w:t xml:space="preserve">                    "nomeFlussoImportEnte": "_r_campan_SPONTANEO",</w:t>
            </w:r>
          </w:p>
          <w:p w14:paraId="1791DCDC" w14:textId="77777777" w:rsidR="00CA208E" w:rsidRDefault="00CA208E" w:rsidP="00CA208E">
            <w:pPr>
              <w:shd w:val="clear" w:color="auto" w:fill="FFFFFE"/>
              <w:spacing w:line="240" w:lineRule="atLeast"/>
            </w:pPr>
            <w:r>
              <w:t xml:space="preserve">                    "numImporto": 104.00,</w:t>
            </w:r>
          </w:p>
          <w:p w14:paraId="51D29CF1" w14:textId="77777777" w:rsidR="00CA208E" w:rsidRDefault="00CA208E" w:rsidP="00CA208E">
            <w:pPr>
              <w:shd w:val="clear" w:color="auto" w:fill="FFFFFE"/>
              <w:spacing w:line="240" w:lineRule="atLeast"/>
            </w:pPr>
            <w:r>
              <w:t xml:space="preserve">                    "numeroTotalePagamenti": "1",</w:t>
            </w:r>
          </w:p>
          <w:p w14:paraId="17DBAC29" w14:textId="77777777" w:rsidR="00CA208E" w:rsidRDefault="00CA208E" w:rsidP="00CA208E">
            <w:pPr>
              <w:shd w:val="clear" w:color="auto" w:fill="FFFFFE"/>
              <w:spacing w:line="240" w:lineRule="atLeast"/>
            </w:pPr>
            <w:r>
              <w:t xml:space="preserve">                    "provinciaAttestante": "",</w:t>
            </w:r>
          </w:p>
          <w:p w14:paraId="616855DE" w14:textId="77777777" w:rsidR="00CA208E" w:rsidRDefault="00CA208E" w:rsidP="00CA208E">
            <w:pPr>
              <w:shd w:val="clear" w:color="auto" w:fill="FFFFFE"/>
              <w:spacing w:line="240" w:lineRule="atLeast"/>
            </w:pPr>
            <w:r>
              <w:t xml:space="preserve">                    "provinciaBeneficiario": "NA",</w:t>
            </w:r>
          </w:p>
          <w:p w14:paraId="7AB30F98" w14:textId="77777777" w:rsidR="00CA208E" w:rsidRDefault="00CA208E" w:rsidP="00CA208E">
            <w:pPr>
              <w:shd w:val="clear" w:color="auto" w:fill="FFFFFE"/>
              <w:spacing w:line="240" w:lineRule="atLeast"/>
            </w:pPr>
            <w:r>
              <w:t xml:space="preserve">                    "provinciaPagatore": "NA",</w:t>
            </w:r>
          </w:p>
          <w:p w14:paraId="426A3447" w14:textId="77777777" w:rsidR="00CA208E" w:rsidRDefault="00CA208E" w:rsidP="00CA208E">
            <w:pPr>
              <w:shd w:val="clear" w:color="auto" w:fill="FFFFFE"/>
              <w:spacing w:line="240" w:lineRule="atLeast"/>
            </w:pPr>
            <w:r>
              <w:t xml:space="preserve">                    "provinciaVersante": "",</w:t>
            </w:r>
          </w:p>
          <w:p w14:paraId="7F645D95" w14:textId="77777777" w:rsidR="00CA208E" w:rsidRDefault="00CA208E" w:rsidP="00CA208E">
            <w:pPr>
              <w:shd w:val="clear" w:color="auto" w:fill="FFFFFE"/>
              <w:spacing w:line="240" w:lineRule="atLeast"/>
            </w:pPr>
            <w:r>
              <w:t xml:space="preserve">                    "riferimentoDataRichiesta": "31/01/2020",</w:t>
            </w:r>
          </w:p>
          <w:p w14:paraId="48671C82" w14:textId="77777777" w:rsidR="00CA208E" w:rsidRDefault="00CA208E" w:rsidP="00CA208E">
            <w:pPr>
              <w:shd w:val="clear" w:color="auto" w:fill="FFFFFE"/>
              <w:spacing w:line="240" w:lineRule="atLeast"/>
            </w:pPr>
            <w:r>
              <w:t xml:space="preserve">                    "riferimentoMessaggioRichiesta": "1ec6d3d4c8306134b099826195df2a1d9b8",</w:t>
            </w:r>
          </w:p>
          <w:p w14:paraId="36BD78F9" w14:textId="77777777" w:rsidR="00CA208E" w:rsidRDefault="00CA208E" w:rsidP="00CA208E">
            <w:pPr>
              <w:shd w:val="clear" w:color="auto" w:fill="FFFFFE"/>
              <w:spacing w:line="240" w:lineRule="atLeast"/>
            </w:pPr>
            <w:r>
              <w:t xml:space="preserve">                    "rigaFlussoImportEnte": "0",</w:t>
            </w:r>
          </w:p>
          <w:p w14:paraId="1DD6C8D1" w14:textId="77777777" w:rsidR="00CA208E" w:rsidRDefault="00CA208E" w:rsidP="00CA208E">
            <w:pPr>
              <w:shd w:val="clear" w:color="auto" w:fill="FFFFFE"/>
              <w:spacing w:line="240" w:lineRule="atLeast"/>
            </w:pPr>
            <w:r>
              <w:t xml:space="preserve">                    "singoloImportoCommissioneCaricoPa": "",</w:t>
            </w:r>
          </w:p>
          <w:p w14:paraId="53E2C407" w14:textId="77777777" w:rsidR="00CA208E" w:rsidRDefault="00CA208E" w:rsidP="00CA208E">
            <w:pPr>
              <w:shd w:val="clear" w:color="auto" w:fill="FFFFFE"/>
              <w:spacing w:line="240" w:lineRule="atLeast"/>
            </w:pPr>
            <w:r>
              <w:t xml:space="preserve">                    "singoloImportoPagato": "€ 104",</w:t>
            </w:r>
          </w:p>
          <w:p w14:paraId="3D873309" w14:textId="77777777" w:rsidR="00CA208E" w:rsidRDefault="00CA208E" w:rsidP="00CA208E">
            <w:pPr>
              <w:shd w:val="clear" w:color="auto" w:fill="FFFFFE"/>
              <w:spacing w:line="240" w:lineRule="atLeast"/>
            </w:pPr>
            <w:r>
              <w:t xml:space="preserve">                    "tipoDovuto": "TASSA DI ABILITAZIONE ALL'ESERCIZIO PROFESSIONALE",</w:t>
            </w:r>
          </w:p>
          <w:p w14:paraId="06BDA8BB" w14:textId="77777777" w:rsidR="00CA208E" w:rsidRDefault="00CA208E" w:rsidP="00CA208E">
            <w:pPr>
              <w:shd w:val="clear" w:color="auto" w:fill="FFFFFE"/>
              <w:spacing w:line="240" w:lineRule="atLeast"/>
            </w:pPr>
            <w:r>
              <w:t xml:space="preserve">                    "tipoIdentificativoUnivocoAttestante": "B",</w:t>
            </w:r>
          </w:p>
          <w:p w14:paraId="34FEB3D9" w14:textId="77777777" w:rsidR="00CA208E" w:rsidRDefault="00CA208E" w:rsidP="00CA208E">
            <w:pPr>
              <w:shd w:val="clear" w:color="auto" w:fill="FFFFFE"/>
              <w:spacing w:line="240" w:lineRule="atLeast"/>
            </w:pPr>
            <w:r>
              <w:t xml:space="preserve">                    "tipoIdentificativoUnivocoBeneficiario": "G",</w:t>
            </w:r>
          </w:p>
          <w:p w14:paraId="2A46623A" w14:textId="77777777" w:rsidR="00CA208E" w:rsidRDefault="00CA208E" w:rsidP="00CA208E">
            <w:pPr>
              <w:shd w:val="clear" w:color="auto" w:fill="FFFFFE"/>
              <w:spacing w:line="240" w:lineRule="atLeast"/>
            </w:pPr>
            <w:r>
              <w:t xml:space="preserve">                    "tipoIdentificativoUnivocoPagatore": "F",</w:t>
            </w:r>
          </w:p>
          <w:p w14:paraId="69330F1A" w14:textId="77777777" w:rsidR="00CA208E" w:rsidRDefault="00CA208E" w:rsidP="00CA208E">
            <w:pPr>
              <w:shd w:val="clear" w:color="auto" w:fill="FFFFFE"/>
              <w:spacing w:line="240" w:lineRule="atLeast"/>
            </w:pPr>
            <w:r>
              <w:t xml:space="preserve">                    "tipoIdentificativoUnivocoVersante": "",</w:t>
            </w:r>
          </w:p>
          <w:p w14:paraId="66D755F3" w14:textId="77777777" w:rsidR="00CA208E" w:rsidRDefault="00CA208E" w:rsidP="00CA208E">
            <w:pPr>
              <w:shd w:val="clear" w:color="auto" w:fill="FFFFFE"/>
              <w:spacing w:line="240" w:lineRule="atLeast"/>
            </w:pPr>
            <w:r>
              <w:t xml:space="preserve">                    "verificaTotale": "KO",</w:t>
            </w:r>
          </w:p>
          <w:p w14:paraId="6E092EA1" w14:textId="77777777" w:rsidR="00CA208E" w:rsidRDefault="00CA208E" w:rsidP="00CA208E">
            <w:pPr>
              <w:shd w:val="clear" w:color="auto" w:fill="FFFFFE"/>
              <w:spacing w:line="240" w:lineRule="atLeast"/>
            </w:pPr>
            <w:r>
              <w:t xml:space="preserve">                    "versioneOggetto": "6.2.0",</w:t>
            </w:r>
          </w:p>
          <w:p w14:paraId="714ED125" w14:textId="77777777" w:rsidR="00CA208E" w:rsidRDefault="00CA208E" w:rsidP="00CA208E">
            <w:pPr>
              <w:shd w:val="clear" w:color="auto" w:fill="FFFFFE"/>
              <w:spacing w:line="240" w:lineRule="atLeast"/>
            </w:pPr>
            <w:r>
              <w:t xml:space="preserve">                    "dtEffettivaSospeso": "2020-01-31",</w:t>
            </w:r>
          </w:p>
          <w:p w14:paraId="77BA5F9D" w14:textId="77777777" w:rsidR="00CA208E" w:rsidRDefault="00CA208E" w:rsidP="00CA208E">
            <w:pPr>
              <w:shd w:val="clear" w:color="auto" w:fill="FFFFFE"/>
              <w:spacing w:line="240" w:lineRule="atLeast"/>
            </w:pPr>
            <w:r>
              <w:t xml:space="preserve">                    "codiceGestionaleProvvisorio": "0000099999"</w:t>
            </w:r>
          </w:p>
          <w:p w14:paraId="43F30EE2" w14:textId="77777777" w:rsidR="00CA208E" w:rsidRDefault="00CA208E" w:rsidP="00CA208E">
            <w:pPr>
              <w:shd w:val="clear" w:color="auto" w:fill="FFFFFE"/>
              <w:spacing w:line="240" w:lineRule="atLeast"/>
            </w:pPr>
            <w:r>
              <w:t xml:space="preserve">                },</w:t>
            </w:r>
          </w:p>
          <w:p w14:paraId="5E8ECFE3" w14:textId="77777777" w:rsidR="00CA208E" w:rsidRDefault="00CA208E" w:rsidP="00CA208E">
            <w:pPr>
              <w:shd w:val="clear" w:color="auto" w:fill="FFFFFE"/>
              <w:spacing w:line="240" w:lineRule="atLeast"/>
            </w:pPr>
            <w:r>
              <w:t xml:space="preserve">                "codiceIpaEnte": "R_CAMPAN",</w:t>
            </w:r>
          </w:p>
          <w:p w14:paraId="27CA24DD" w14:textId="77777777" w:rsidR="00CA208E" w:rsidRDefault="00CA208E" w:rsidP="00CA208E">
            <w:pPr>
              <w:shd w:val="clear" w:color="auto" w:fill="FFFFFE"/>
              <w:spacing w:line="240" w:lineRule="atLeast"/>
            </w:pPr>
            <w:r>
              <w:t xml:space="preserve">                "codiceIuv": "01000000000004285",</w:t>
            </w:r>
          </w:p>
          <w:p w14:paraId="10F4ED42" w14:textId="77777777" w:rsidR="00CA208E" w:rsidRDefault="00CA208E" w:rsidP="00CA208E">
            <w:pPr>
              <w:shd w:val="clear" w:color="auto" w:fill="FFFFFE"/>
              <w:spacing w:line="240" w:lineRule="atLeast"/>
            </w:pPr>
            <w:r>
              <w:t xml:space="preserve">                "identificativoUnivocoRiscossione": "2030311107415003176",</w:t>
            </w:r>
          </w:p>
          <w:p w14:paraId="1F3EAE95" w14:textId="77777777" w:rsidR="00CA208E" w:rsidRDefault="00CA208E" w:rsidP="00CA208E">
            <w:pPr>
              <w:shd w:val="clear" w:color="auto" w:fill="FFFFFE"/>
              <w:spacing w:line="240" w:lineRule="atLeast"/>
            </w:pPr>
            <w:r>
              <w:t xml:space="preserve">                "identificativoFlussoRendicontazione": "2020-01-31ABI03111-A2I4700000046252",</w:t>
            </w:r>
          </w:p>
          <w:p w14:paraId="42BC470C" w14:textId="77777777" w:rsidR="00CA208E" w:rsidRDefault="00CA208E" w:rsidP="00CA208E">
            <w:pPr>
              <w:shd w:val="clear" w:color="auto" w:fill="FFFFFE"/>
              <w:spacing w:line="240" w:lineRule="atLeast"/>
            </w:pPr>
            <w:r>
              <w:t xml:space="preserve">                "datiSpecificiRiscossione": null,</w:t>
            </w:r>
          </w:p>
          <w:p w14:paraId="4BFE64AF" w14:textId="77777777" w:rsidR="00CA208E" w:rsidRDefault="00CA208E" w:rsidP="00CA208E">
            <w:pPr>
              <w:shd w:val="clear" w:color="auto" w:fill="FFFFFE"/>
              <w:spacing w:line="240" w:lineRule="atLeast"/>
            </w:pPr>
            <w:r>
              <w:t xml:space="preserve">                "esitoSingoloPagamento": "0",</w:t>
            </w:r>
          </w:p>
          <w:p w14:paraId="796978CB" w14:textId="77777777" w:rsidR="00CA208E" w:rsidRDefault="00CA208E" w:rsidP="00CA208E">
            <w:pPr>
              <w:shd w:val="clear" w:color="auto" w:fill="FFFFFE"/>
              <w:spacing w:line="240" w:lineRule="atLeast"/>
            </w:pPr>
            <w:r>
              <w:t xml:space="preserve">                "rowClass": "visualizza-lista-row-ko",</w:t>
            </w:r>
          </w:p>
          <w:p w14:paraId="5E4C012D" w14:textId="77777777" w:rsidR="00CA208E" w:rsidRDefault="00CA208E" w:rsidP="00CA208E">
            <w:pPr>
              <w:shd w:val="clear" w:color="auto" w:fill="FFFFFE"/>
              <w:spacing w:line="240" w:lineRule="atLeast"/>
            </w:pPr>
            <w:r>
              <w:t xml:space="preserve">                "identificativoRiversamento": "2020-01-31ABI03111-A2I4700000046252",</w:t>
            </w:r>
          </w:p>
          <w:p w14:paraId="24D5F7E3" w14:textId="77777777" w:rsidR="00CA208E" w:rsidRDefault="00CA208E" w:rsidP="00CA208E">
            <w:pPr>
              <w:shd w:val="clear" w:color="auto" w:fill="FFFFFE"/>
              <w:spacing w:line="240" w:lineRule="atLeast"/>
            </w:pPr>
            <w:r>
              <w:t xml:space="preserve">                "segnalazione": null</w:t>
            </w:r>
          </w:p>
          <w:p w14:paraId="3F937F74" w14:textId="77777777" w:rsidR="00CA208E" w:rsidRDefault="00CA208E" w:rsidP="00CA208E">
            <w:pPr>
              <w:shd w:val="clear" w:color="auto" w:fill="FFFFFE"/>
              <w:spacing w:line="240" w:lineRule="atLeast"/>
            </w:pPr>
            <w:r>
              <w:t xml:space="preserve">            }</w:t>
            </w:r>
          </w:p>
          <w:p w14:paraId="188D63A1" w14:textId="77777777" w:rsidR="00CA208E" w:rsidRDefault="00CA208E" w:rsidP="00CA208E">
            <w:pPr>
              <w:shd w:val="clear" w:color="auto" w:fill="FFFFFE"/>
              <w:spacing w:line="240" w:lineRule="atLeast"/>
            </w:pPr>
            <w:r>
              <w:t xml:space="preserve">        ],</w:t>
            </w:r>
          </w:p>
          <w:p w14:paraId="0333CCD7" w14:textId="77777777" w:rsidR="00CA208E" w:rsidRDefault="00CA208E" w:rsidP="00CA208E">
            <w:pPr>
              <w:shd w:val="clear" w:color="auto" w:fill="FFFFFE"/>
              <w:spacing w:line="240" w:lineRule="atLeast"/>
            </w:pPr>
            <w:r>
              <w:t xml:space="preserve">        "totalPages": 1,</w:t>
            </w:r>
          </w:p>
          <w:p w14:paraId="7546142B" w14:textId="77777777" w:rsidR="00CA208E" w:rsidRDefault="00CA208E" w:rsidP="00CA208E">
            <w:pPr>
              <w:shd w:val="clear" w:color="auto" w:fill="FFFFFE"/>
              <w:spacing w:line="240" w:lineRule="atLeast"/>
            </w:pPr>
            <w:r>
              <w:lastRenderedPageBreak/>
              <w:t xml:space="preserve">        "totalRecords": 2</w:t>
            </w:r>
          </w:p>
          <w:p w14:paraId="1C809B14" w14:textId="77777777" w:rsidR="00CA208E" w:rsidRDefault="00CA208E" w:rsidP="00CA208E">
            <w:pPr>
              <w:shd w:val="clear" w:color="auto" w:fill="FFFFFE"/>
              <w:spacing w:line="240" w:lineRule="atLeast"/>
            </w:pPr>
            <w:r>
              <w:t xml:space="preserve">    }</w:t>
            </w:r>
          </w:p>
          <w:p w14:paraId="226AC2CF" w14:textId="0CCA1693" w:rsidR="006A67B5" w:rsidRPr="00C84A37" w:rsidRDefault="00CA208E" w:rsidP="00CA208E">
            <w:pPr>
              <w:shd w:val="clear" w:color="auto" w:fill="FFFFFE"/>
              <w:spacing w:line="240" w:lineRule="atLeast"/>
            </w:pPr>
            <w:r>
              <w:t>}</w:t>
            </w:r>
          </w:p>
        </w:tc>
        <w:tc>
          <w:tcPr>
            <w:tcW w:w="1117" w:type="dxa"/>
            <w:vAlign w:val="center"/>
          </w:tcPr>
          <w:p w14:paraId="74C05151" w14:textId="77777777" w:rsidR="006A67B5" w:rsidRPr="00C84A37" w:rsidRDefault="006A67B5"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1D433D26" w14:textId="378DA2BD" w:rsidR="00C025D5" w:rsidRDefault="00C025D5" w:rsidP="00C025D5"/>
    <w:p w14:paraId="4FA8EE86" w14:textId="77777777" w:rsidR="00C025D5" w:rsidRPr="00C025D5" w:rsidRDefault="00C025D5" w:rsidP="00C025D5"/>
    <w:p w14:paraId="1F58C327" w14:textId="63E9E001" w:rsidR="006A67B5" w:rsidRDefault="006A67B5" w:rsidP="006A67B5">
      <w:pPr>
        <w:pStyle w:val="Titolo4"/>
      </w:pPr>
      <w:r w:rsidRPr="00A04A39">
        <w:t>TC_</w:t>
      </w:r>
      <w:r w:rsidRPr="006A67B5">
        <w:t>RICONCILIAZIONI</w:t>
      </w:r>
      <w:r w:rsidRPr="00A04A39">
        <w:t>_0</w:t>
      </w:r>
      <w:r>
        <w:t>2</w:t>
      </w:r>
    </w:p>
    <w:tbl>
      <w:tblPr>
        <w:tblStyle w:val="Grigliatabella"/>
        <w:tblW w:w="9854" w:type="dxa"/>
        <w:tblLook w:val="04A0" w:firstRow="1" w:lastRow="0" w:firstColumn="1" w:lastColumn="0" w:noHBand="0" w:noVBand="1"/>
      </w:tblPr>
      <w:tblGrid>
        <w:gridCol w:w="626"/>
        <w:gridCol w:w="1779"/>
        <w:gridCol w:w="1784"/>
        <w:gridCol w:w="4548"/>
        <w:gridCol w:w="1117"/>
      </w:tblGrid>
      <w:tr w:rsidR="006A67B5" w:rsidRPr="00C84A37" w14:paraId="53DB7DB9" w14:textId="77777777" w:rsidTr="008726BD">
        <w:trPr>
          <w:gridAfter w:val="2"/>
          <w:wAfter w:w="5665" w:type="dxa"/>
          <w:trHeight w:val="583"/>
        </w:trPr>
        <w:tc>
          <w:tcPr>
            <w:tcW w:w="4189" w:type="dxa"/>
            <w:gridSpan w:val="3"/>
            <w:shd w:val="clear" w:color="auto" w:fill="DEEAF6" w:themeFill="accent1" w:themeFillTint="33"/>
          </w:tcPr>
          <w:p w14:paraId="2B436737" w14:textId="350C76D2" w:rsidR="006A67B5" w:rsidRPr="00C84A37" w:rsidRDefault="006A67B5" w:rsidP="008726BD">
            <w:pPr>
              <w:rPr>
                <w:b/>
              </w:rPr>
            </w:pPr>
            <w:r w:rsidRPr="00C84A37">
              <w:rPr>
                <w:b/>
              </w:rPr>
              <w:t>TC_</w:t>
            </w:r>
            <w:r w:rsidRPr="006A67B5">
              <w:rPr>
                <w:b/>
              </w:rPr>
              <w:t>RICONCILIAZIONI</w:t>
            </w:r>
            <w:r w:rsidRPr="00C84A37">
              <w:rPr>
                <w:b/>
              </w:rPr>
              <w:t>_0</w:t>
            </w:r>
            <w:r>
              <w:rPr>
                <w:b/>
              </w:rPr>
              <w:t>2</w:t>
            </w:r>
          </w:p>
        </w:tc>
      </w:tr>
      <w:tr w:rsidR="006A67B5" w:rsidRPr="00C84A37" w14:paraId="427B8BEA" w14:textId="77777777" w:rsidTr="008726BD">
        <w:trPr>
          <w:trHeight w:val="550"/>
        </w:trPr>
        <w:tc>
          <w:tcPr>
            <w:tcW w:w="2405" w:type="dxa"/>
            <w:gridSpan w:val="2"/>
          </w:tcPr>
          <w:p w14:paraId="26730CC2" w14:textId="77777777" w:rsidR="006A67B5" w:rsidRPr="00C84A37" w:rsidRDefault="006A67B5" w:rsidP="008726BD">
            <w:pPr>
              <w:rPr>
                <w:b/>
              </w:rPr>
            </w:pPr>
            <w:r w:rsidRPr="00C84A37">
              <w:rPr>
                <w:b/>
              </w:rPr>
              <w:t>Titolo</w:t>
            </w:r>
          </w:p>
        </w:tc>
        <w:tc>
          <w:tcPr>
            <w:tcW w:w="7449" w:type="dxa"/>
            <w:gridSpan w:val="3"/>
          </w:tcPr>
          <w:p w14:paraId="26BD2D32" w14:textId="3FFF887D" w:rsidR="006A67B5" w:rsidRPr="00C84A37" w:rsidRDefault="006A67B5" w:rsidP="008726BD">
            <w:r w:rsidRPr="006A67B5">
              <w:t xml:space="preserve">Ricerca </w:t>
            </w:r>
            <w:r>
              <w:t>Anomalie</w:t>
            </w:r>
          </w:p>
        </w:tc>
      </w:tr>
      <w:tr w:rsidR="006A67B5" w:rsidRPr="00C84A37" w14:paraId="54246440" w14:textId="77777777" w:rsidTr="008726BD">
        <w:trPr>
          <w:trHeight w:val="550"/>
        </w:trPr>
        <w:tc>
          <w:tcPr>
            <w:tcW w:w="2405" w:type="dxa"/>
            <w:gridSpan w:val="2"/>
          </w:tcPr>
          <w:p w14:paraId="18B3650E" w14:textId="77777777" w:rsidR="006A67B5" w:rsidRPr="00C84A37" w:rsidRDefault="006A67B5" w:rsidP="008726BD">
            <w:pPr>
              <w:rPr>
                <w:b/>
              </w:rPr>
            </w:pPr>
            <w:r w:rsidRPr="00C84A37">
              <w:rPr>
                <w:b/>
              </w:rPr>
              <w:t>Descrizione</w:t>
            </w:r>
          </w:p>
        </w:tc>
        <w:tc>
          <w:tcPr>
            <w:tcW w:w="7449" w:type="dxa"/>
            <w:gridSpan w:val="3"/>
          </w:tcPr>
          <w:p w14:paraId="353883C8" w14:textId="01A61355" w:rsidR="006A67B5" w:rsidRPr="00C84A37" w:rsidRDefault="006A67B5" w:rsidP="008726BD">
            <w:r>
              <w:t>Ricerca le Riconciliazioni dei pagamenti con Classificazione negativa.</w:t>
            </w:r>
          </w:p>
        </w:tc>
      </w:tr>
      <w:tr w:rsidR="006A67B5" w:rsidRPr="00C84A37" w14:paraId="6E1D94E2" w14:textId="77777777" w:rsidTr="008726BD">
        <w:trPr>
          <w:trHeight w:val="550"/>
        </w:trPr>
        <w:tc>
          <w:tcPr>
            <w:tcW w:w="2405" w:type="dxa"/>
            <w:gridSpan w:val="2"/>
          </w:tcPr>
          <w:p w14:paraId="1326C7DD" w14:textId="77777777" w:rsidR="006A67B5" w:rsidRPr="00C84A37" w:rsidRDefault="006A67B5" w:rsidP="008726BD">
            <w:pPr>
              <w:rPr>
                <w:b/>
              </w:rPr>
            </w:pPr>
            <w:r>
              <w:rPr>
                <w:b/>
              </w:rPr>
              <w:t>Id Ruolo/Attore</w:t>
            </w:r>
          </w:p>
        </w:tc>
        <w:tc>
          <w:tcPr>
            <w:tcW w:w="7449" w:type="dxa"/>
            <w:gridSpan w:val="3"/>
          </w:tcPr>
          <w:p w14:paraId="51CE303E" w14:textId="77777777" w:rsidR="006A67B5" w:rsidRPr="00146646" w:rsidRDefault="006A67B5" w:rsidP="008726BD">
            <w:r>
              <w:t>001</w:t>
            </w:r>
          </w:p>
        </w:tc>
      </w:tr>
      <w:tr w:rsidR="006A67B5" w:rsidRPr="00C84A37" w14:paraId="7BFB06F7" w14:textId="77777777" w:rsidTr="008726BD">
        <w:tc>
          <w:tcPr>
            <w:tcW w:w="2405" w:type="dxa"/>
            <w:gridSpan w:val="2"/>
            <w:vAlign w:val="center"/>
          </w:tcPr>
          <w:p w14:paraId="7FE5A48C" w14:textId="77777777" w:rsidR="006A67B5" w:rsidRPr="00C84A37" w:rsidRDefault="006A67B5" w:rsidP="008726BD">
            <w:pPr>
              <w:rPr>
                <w:b/>
              </w:rPr>
            </w:pPr>
            <w:r w:rsidRPr="00C84A37">
              <w:rPr>
                <w:b/>
              </w:rPr>
              <w:t>Pre-condizioni</w:t>
            </w:r>
          </w:p>
        </w:tc>
        <w:tc>
          <w:tcPr>
            <w:tcW w:w="7449" w:type="dxa"/>
            <w:gridSpan w:val="3"/>
            <w:vAlign w:val="center"/>
          </w:tcPr>
          <w:p w14:paraId="27E69834" w14:textId="77777777" w:rsidR="006A67B5" w:rsidRDefault="006A67B5" w:rsidP="008726BD">
            <w:pPr>
              <w:pStyle w:val="Paragrafoelenco"/>
              <w:numPr>
                <w:ilvl w:val="0"/>
                <w:numId w:val="7"/>
              </w:numPr>
              <w:ind w:left="714" w:hanging="357"/>
            </w:pPr>
            <w:r>
              <w:t xml:space="preserve">L’utente ha avviato l’app Postman e caricato la Collection di request “PayFlowPA-MyPivot” </w:t>
            </w:r>
          </w:p>
          <w:p w14:paraId="3CE17456" w14:textId="77777777" w:rsidR="006A67B5" w:rsidRDefault="006A67B5" w:rsidP="008726BD">
            <w:pPr>
              <w:pStyle w:val="Paragrafoelenco"/>
              <w:numPr>
                <w:ilvl w:val="0"/>
                <w:numId w:val="7"/>
              </w:numPr>
              <w:ind w:left="714" w:hanging="357"/>
            </w:pPr>
            <w:r>
              <w:t>L’utente deve avere selezionato la request TC_</w:t>
            </w:r>
            <w:r w:rsidRPr="006A67B5">
              <w:t>RICONCILIAZIONI</w:t>
            </w:r>
            <w:r>
              <w:t>_02</w:t>
            </w:r>
          </w:p>
          <w:p w14:paraId="34A5BC2E" w14:textId="77777777" w:rsidR="00485480" w:rsidRDefault="00485480" w:rsidP="008726BD">
            <w:pPr>
              <w:pStyle w:val="Paragrafoelenco"/>
              <w:numPr>
                <w:ilvl w:val="0"/>
                <w:numId w:val="7"/>
              </w:numPr>
              <w:ind w:left="714" w:hanging="357"/>
            </w:pPr>
            <w:r>
              <w:t>Nel sistema siano presente due riconciliazioni con codice di completezza IUV_NO_RT</w:t>
            </w:r>
            <w:r w:rsidR="003A24D3">
              <w:t xml:space="preserve"> e codici IUF:</w:t>
            </w:r>
          </w:p>
          <w:tbl>
            <w:tblPr>
              <w:tblStyle w:val="GridTable6Colorful"/>
              <w:tblW w:w="0" w:type="auto"/>
              <w:tblInd w:w="736" w:type="dxa"/>
              <w:tblLook w:val="04A0" w:firstRow="1" w:lastRow="0" w:firstColumn="1" w:lastColumn="0" w:noHBand="0" w:noVBand="1"/>
            </w:tblPr>
            <w:tblGrid>
              <w:gridCol w:w="6378"/>
            </w:tblGrid>
            <w:tr w:rsidR="003A24D3" w14:paraId="52C8336A" w14:textId="77777777" w:rsidTr="00B21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5530F8DE" w14:textId="77777777" w:rsidR="003A24D3" w:rsidRDefault="003A24D3" w:rsidP="003A24D3">
                  <w:pPr>
                    <w:pStyle w:val="Paragrafoelenco"/>
                    <w:ind w:left="0"/>
                  </w:pPr>
                  <w:r>
                    <w:t>Codice IUF</w:t>
                  </w:r>
                </w:p>
              </w:tc>
            </w:tr>
            <w:tr w:rsidR="003A24D3" w14:paraId="143DA881"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65695062" w14:textId="77777777" w:rsidR="003A24D3" w:rsidRDefault="003A24D3" w:rsidP="003A24D3">
                  <w:pPr>
                    <w:pStyle w:val="Paragrafoelenco"/>
                    <w:ind w:left="0"/>
                  </w:pPr>
                  <w:r w:rsidRPr="001F4A3B">
                    <w:t>2019-11-14BCITITMM-0000000G93</w:t>
                  </w:r>
                </w:p>
              </w:tc>
            </w:tr>
            <w:tr w:rsidR="003A24D3" w14:paraId="7A12979E" w14:textId="77777777" w:rsidTr="00B21121">
              <w:tc>
                <w:tcPr>
                  <w:cnfStyle w:val="001000000000" w:firstRow="0" w:lastRow="0" w:firstColumn="1" w:lastColumn="0" w:oddVBand="0" w:evenVBand="0" w:oddHBand="0" w:evenHBand="0" w:firstRowFirstColumn="0" w:firstRowLastColumn="0" w:lastRowFirstColumn="0" w:lastRowLastColumn="0"/>
                  <w:tcW w:w="6378" w:type="dxa"/>
                </w:tcPr>
                <w:p w14:paraId="1C761BBB" w14:textId="77777777" w:rsidR="003A24D3" w:rsidRDefault="003A24D3" w:rsidP="003A24D3">
                  <w:pPr>
                    <w:pStyle w:val="Paragrafoelenco"/>
                    <w:ind w:left="0"/>
                  </w:pPr>
                  <w:r w:rsidRPr="001F4A3B">
                    <w:t>2019-11-22BCITITMM-0000000G88</w:t>
                  </w:r>
                </w:p>
              </w:tc>
            </w:tr>
          </w:tbl>
          <w:p w14:paraId="5469DAC8" w14:textId="2C5E31B5" w:rsidR="003A24D3" w:rsidRPr="00C84A37" w:rsidRDefault="003A24D3" w:rsidP="003A24D3">
            <w:pPr>
              <w:pStyle w:val="Paragrafoelenco"/>
              <w:ind w:left="714"/>
            </w:pPr>
          </w:p>
        </w:tc>
      </w:tr>
      <w:tr w:rsidR="00173581" w:rsidRPr="00C84A37" w14:paraId="0536979B" w14:textId="77777777" w:rsidTr="000D7930">
        <w:tc>
          <w:tcPr>
            <w:tcW w:w="2405" w:type="dxa"/>
            <w:gridSpan w:val="2"/>
            <w:vAlign w:val="center"/>
          </w:tcPr>
          <w:p w14:paraId="75BE2178" w14:textId="77777777" w:rsidR="00173581" w:rsidRPr="00C84A37" w:rsidRDefault="00173581" w:rsidP="000D7930">
            <w:pPr>
              <w:rPr>
                <w:b/>
              </w:rPr>
            </w:pPr>
            <w:r>
              <w:rPr>
                <w:b/>
              </w:rPr>
              <w:t>Post-condizione</w:t>
            </w:r>
          </w:p>
        </w:tc>
        <w:tc>
          <w:tcPr>
            <w:tcW w:w="7449" w:type="dxa"/>
            <w:gridSpan w:val="3"/>
            <w:vAlign w:val="center"/>
          </w:tcPr>
          <w:p w14:paraId="1A16E9D0" w14:textId="3C8308D4" w:rsidR="00173581" w:rsidRDefault="00173581" w:rsidP="000D7930">
            <w:pPr>
              <w:pStyle w:val="Paragrafoelenco"/>
              <w:numPr>
                <w:ilvl w:val="0"/>
                <w:numId w:val="7"/>
              </w:numPr>
              <w:ind w:left="714" w:hanging="357"/>
            </w:pPr>
            <w:r>
              <w:t xml:space="preserve">Il servizio restituisce una lista paginata contenente n.2 Anomalie con codice </w:t>
            </w:r>
            <w:r w:rsidR="001F4A3B">
              <w:t>IUV_NO_</w:t>
            </w:r>
            <w:r>
              <w:t>RT (Pagamenti non correttamente Rendicontati).</w:t>
            </w:r>
          </w:p>
          <w:tbl>
            <w:tblPr>
              <w:tblStyle w:val="GridTable6Colorful"/>
              <w:tblW w:w="0" w:type="auto"/>
              <w:tblInd w:w="736" w:type="dxa"/>
              <w:tblLook w:val="04A0" w:firstRow="1" w:lastRow="0" w:firstColumn="1" w:lastColumn="0" w:noHBand="0" w:noVBand="1"/>
            </w:tblPr>
            <w:tblGrid>
              <w:gridCol w:w="6378"/>
            </w:tblGrid>
            <w:tr w:rsidR="00173581" w14:paraId="3CC0A6C9" w14:textId="77777777" w:rsidTr="000D7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7C1495B8" w14:textId="6A85C457" w:rsidR="00173581" w:rsidRDefault="001F4A3B" w:rsidP="000D7930">
                  <w:pPr>
                    <w:pStyle w:val="Paragrafoelenco"/>
                    <w:ind w:left="0"/>
                  </w:pPr>
                  <w:r>
                    <w:t>Codice IUF</w:t>
                  </w:r>
                </w:p>
              </w:tc>
            </w:tr>
            <w:tr w:rsidR="00173581" w14:paraId="20594F64" w14:textId="77777777" w:rsidTr="000D7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45CB3912" w14:textId="5DFDF33F" w:rsidR="00173581" w:rsidRDefault="001F4A3B" w:rsidP="000D7930">
                  <w:pPr>
                    <w:pStyle w:val="Paragrafoelenco"/>
                    <w:ind w:left="0"/>
                  </w:pPr>
                  <w:r w:rsidRPr="001F4A3B">
                    <w:t>2019-11-14BCITITMM-0000000G93</w:t>
                  </w:r>
                </w:p>
              </w:tc>
            </w:tr>
            <w:tr w:rsidR="00173581" w14:paraId="5AFBD896" w14:textId="77777777" w:rsidTr="000D7930">
              <w:tc>
                <w:tcPr>
                  <w:cnfStyle w:val="001000000000" w:firstRow="0" w:lastRow="0" w:firstColumn="1" w:lastColumn="0" w:oddVBand="0" w:evenVBand="0" w:oddHBand="0" w:evenHBand="0" w:firstRowFirstColumn="0" w:firstRowLastColumn="0" w:lastRowFirstColumn="0" w:lastRowLastColumn="0"/>
                  <w:tcW w:w="6378" w:type="dxa"/>
                </w:tcPr>
                <w:p w14:paraId="1D477FBB" w14:textId="6919DC74" w:rsidR="00173581" w:rsidRDefault="001F4A3B" w:rsidP="000D7930">
                  <w:pPr>
                    <w:pStyle w:val="Paragrafoelenco"/>
                    <w:ind w:left="0"/>
                  </w:pPr>
                  <w:r w:rsidRPr="001F4A3B">
                    <w:t>2019-11-22BCITITMM-0000000G88</w:t>
                  </w:r>
                </w:p>
              </w:tc>
            </w:tr>
          </w:tbl>
          <w:p w14:paraId="0AB0E06A" w14:textId="77777777" w:rsidR="00173581" w:rsidRDefault="00173581" w:rsidP="000D7930">
            <w:pPr>
              <w:pStyle w:val="Paragrafoelenco"/>
            </w:pPr>
          </w:p>
          <w:p w14:paraId="3E9E07E4" w14:textId="77777777" w:rsidR="00173581" w:rsidRDefault="00173581" w:rsidP="000D7930">
            <w:pPr>
              <w:pStyle w:val="Paragrafoelenco"/>
              <w:numPr>
                <w:ilvl w:val="0"/>
                <w:numId w:val="7"/>
              </w:numPr>
            </w:pPr>
            <w:r>
              <w:t>La lista paginata conterrà le seguenti info:</w:t>
            </w:r>
          </w:p>
          <w:p w14:paraId="4FA1974F" w14:textId="77777777" w:rsidR="00173581" w:rsidRDefault="00173581" w:rsidP="000D7930">
            <w:pPr>
              <w:pStyle w:val="Paragrafoelenco"/>
              <w:ind w:left="714"/>
            </w:pPr>
            <w:r>
              <w:t>"totalPages": 1,</w:t>
            </w:r>
            <w:r>
              <w:br/>
              <w:t>"totalRecords": 2</w:t>
            </w:r>
          </w:p>
        </w:tc>
      </w:tr>
      <w:tr w:rsidR="006A67B5" w:rsidRPr="00C84A37" w14:paraId="6D5C7F36" w14:textId="77777777" w:rsidTr="008726BD">
        <w:tc>
          <w:tcPr>
            <w:tcW w:w="2405" w:type="dxa"/>
            <w:gridSpan w:val="2"/>
            <w:vAlign w:val="center"/>
          </w:tcPr>
          <w:p w14:paraId="6847298A" w14:textId="77777777" w:rsidR="006A67B5" w:rsidRPr="00C84A37" w:rsidRDefault="006A67B5" w:rsidP="008726BD">
            <w:pPr>
              <w:rPr>
                <w:b/>
              </w:rPr>
            </w:pPr>
            <w:r>
              <w:rPr>
                <w:b/>
              </w:rPr>
              <w:t>Input</w:t>
            </w:r>
          </w:p>
        </w:tc>
        <w:tc>
          <w:tcPr>
            <w:tcW w:w="7449" w:type="dxa"/>
            <w:gridSpan w:val="3"/>
            <w:vAlign w:val="center"/>
          </w:tcPr>
          <w:p w14:paraId="6E034F9C" w14:textId="77777777" w:rsidR="00B73D67" w:rsidRDefault="00B73D67" w:rsidP="00B73D67"/>
          <w:tbl>
            <w:tblPr>
              <w:tblStyle w:val="GridTable3"/>
              <w:tblW w:w="0" w:type="auto"/>
              <w:tblLook w:val="04A0" w:firstRow="1" w:lastRow="0" w:firstColumn="1" w:lastColumn="0" w:noHBand="0" w:noVBand="1"/>
            </w:tblPr>
            <w:tblGrid>
              <w:gridCol w:w="1212"/>
              <w:gridCol w:w="6011"/>
            </w:tblGrid>
            <w:tr w:rsidR="00B73D67" w14:paraId="6B4B2982" w14:textId="77777777" w:rsidTr="00D900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10120E8F" w14:textId="77777777" w:rsidR="00B73D67" w:rsidRDefault="00B73D67" w:rsidP="00B73D67">
                  <w:r>
                    <w:t>Key</w:t>
                  </w:r>
                </w:p>
              </w:tc>
              <w:tc>
                <w:tcPr>
                  <w:tcW w:w="6011" w:type="dxa"/>
                </w:tcPr>
                <w:p w14:paraId="1FC5333B" w14:textId="77777777" w:rsidR="00B73D67" w:rsidRDefault="00B73D67" w:rsidP="00B73D67">
                  <w:pPr>
                    <w:cnfStyle w:val="100000000000" w:firstRow="1" w:lastRow="0" w:firstColumn="0" w:lastColumn="0" w:oddVBand="0" w:evenVBand="0" w:oddHBand="0" w:evenHBand="0" w:firstRowFirstColumn="0" w:firstRowLastColumn="0" w:lastRowFirstColumn="0" w:lastRowLastColumn="0"/>
                  </w:pPr>
                  <w:r>
                    <w:t>Value</w:t>
                  </w:r>
                </w:p>
              </w:tc>
            </w:tr>
            <w:tr w:rsidR="00B73D67" w14:paraId="52972CE4" w14:textId="77777777" w:rsidTr="00D9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3D846094" w14:textId="77777777" w:rsidR="00B73D67" w:rsidRDefault="00B73D67" w:rsidP="00B73D67">
                  <w:r>
                    <w:t>page</w:t>
                  </w:r>
                </w:p>
              </w:tc>
              <w:tc>
                <w:tcPr>
                  <w:tcW w:w="6011" w:type="dxa"/>
                </w:tcPr>
                <w:p w14:paraId="1A79ED74" w14:textId="77777777" w:rsidR="00B73D67" w:rsidRDefault="00B73D67" w:rsidP="00B73D67">
                  <w:pPr>
                    <w:cnfStyle w:val="000000100000" w:firstRow="0" w:lastRow="0" w:firstColumn="0" w:lastColumn="0" w:oddVBand="0" w:evenVBand="0" w:oddHBand="1" w:evenHBand="0" w:firstRowFirstColumn="0" w:firstRowLastColumn="0" w:lastRowFirstColumn="0" w:lastRowLastColumn="0"/>
                  </w:pPr>
                  <w:r>
                    <w:t>1</w:t>
                  </w:r>
                </w:p>
              </w:tc>
            </w:tr>
            <w:tr w:rsidR="00B73D67" w14:paraId="17EB6006" w14:textId="77777777" w:rsidTr="00D9004E">
              <w:tc>
                <w:tcPr>
                  <w:cnfStyle w:val="001000000000" w:firstRow="0" w:lastRow="0" w:firstColumn="1" w:lastColumn="0" w:oddVBand="0" w:evenVBand="0" w:oddHBand="0" w:evenHBand="0" w:firstRowFirstColumn="0" w:firstRowLastColumn="0" w:lastRowFirstColumn="0" w:lastRowLastColumn="0"/>
                  <w:tcW w:w="1212" w:type="dxa"/>
                </w:tcPr>
                <w:p w14:paraId="0CA2180C" w14:textId="77777777" w:rsidR="00B73D67" w:rsidRDefault="00B73D67" w:rsidP="00B73D67">
                  <w:r>
                    <w:t>size</w:t>
                  </w:r>
                </w:p>
              </w:tc>
              <w:tc>
                <w:tcPr>
                  <w:tcW w:w="6011" w:type="dxa"/>
                </w:tcPr>
                <w:p w14:paraId="41814972" w14:textId="77777777" w:rsidR="00B73D67" w:rsidRDefault="00B73D67" w:rsidP="00B73D67">
                  <w:pPr>
                    <w:cnfStyle w:val="000000000000" w:firstRow="0" w:lastRow="0" w:firstColumn="0" w:lastColumn="0" w:oddVBand="0" w:evenVBand="0" w:oddHBand="0" w:evenHBand="0" w:firstRowFirstColumn="0" w:firstRowLastColumn="0" w:lastRowFirstColumn="0" w:lastRowLastColumn="0"/>
                  </w:pPr>
                  <w:r>
                    <w:t>5</w:t>
                  </w:r>
                </w:p>
              </w:tc>
            </w:tr>
            <w:tr w:rsidR="00B73D67" w14:paraId="23AFB220" w14:textId="77777777" w:rsidTr="00D9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3BCF9634" w14:textId="77777777" w:rsidR="00B73D67" w:rsidRDefault="00B73D67" w:rsidP="00B73D67">
                  <w:r>
                    <w:t>codIpa</w:t>
                  </w:r>
                </w:p>
              </w:tc>
              <w:tc>
                <w:tcPr>
                  <w:tcW w:w="6011" w:type="dxa"/>
                </w:tcPr>
                <w:p w14:paraId="25C2226F" w14:textId="77777777" w:rsidR="00B73D67" w:rsidRDefault="00B73D67" w:rsidP="00B73D67">
                  <w:pPr>
                    <w:cnfStyle w:val="000000100000" w:firstRow="0" w:lastRow="0" w:firstColumn="0" w:lastColumn="0" w:oddVBand="0" w:evenVBand="0" w:oddHBand="1" w:evenHBand="0" w:firstRowFirstColumn="0" w:firstRowLastColumn="0" w:lastRowFirstColumn="0" w:lastRowLastColumn="0"/>
                  </w:pPr>
                  <w:r>
                    <w:t>R_CAMPAN</w:t>
                  </w:r>
                </w:p>
              </w:tc>
            </w:tr>
            <w:tr w:rsidR="00B73D67" w14:paraId="322888E4" w14:textId="77777777" w:rsidTr="00D9004E">
              <w:tc>
                <w:tcPr>
                  <w:cnfStyle w:val="001000000000" w:firstRow="0" w:lastRow="0" w:firstColumn="1" w:lastColumn="0" w:oddVBand="0" w:evenVBand="0" w:oddHBand="0" w:evenHBand="0" w:firstRowFirstColumn="0" w:firstRowLastColumn="0" w:lastRowFirstColumn="0" w:lastRowLastColumn="0"/>
                  <w:tcW w:w="1212" w:type="dxa"/>
                </w:tcPr>
                <w:p w14:paraId="26513923" w14:textId="77777777" w:rsidR="00B73D67" w:rsidRDefault="00B73D67" w:rsidP="00B73D67">
                  <w:r w:rsidRPr="001C36D4">
                    <w:t>errorCode</w:t>
                  </w:r>
                </w:p>
              </w:tc>
              <w:tc>
                <w:tcPr>
                  <w:tcW w:w="6011" w:type="dxa"/>
                </w:tcPr>
                <w:p w14:paraId="1509C072" w14:textId="7CC283BA" w:rsidR="00B73D67" w:rsidRDefault="001F4A3B" w:rsidP="00B73D67">
                  <w:pPr>
                    <w:cnfStyle w:val="000000000000" w:firstRow="0" w:lastRow="0" w:firstColumn="0" w:lastColumn="0" w:oddVBand="0" w:evenVBand="0" w:oddHBand="0" w:evenHBand="0" w:firstRowFirstColumn="0" w:firstRowLastColumn="0" w:lastRowFirstColumn="0" w:lastRowLastColumn="0"/>
                  </w:pPr>
                  <w:r w:rsidRPr="001F4A3B">
                    <w:t>IUV_NO_RT</w:t>
                  </w:r>
                </w:p>
              </w:tc>
            </w:tr>
          </w:tbl>
          <w:p w14:paraId="16CA67F8" w14:textId="77777777" w:rsidR="006A67B5" w:rsidRDefault="006A67B5" w:rsidP="008726BD"/>
          <w:p w14:paraId="3174EAB2" w14:textId="3C7CB221" w:rsidR="00B73D67" w:rsidRDefault="00B73D67" w:rsidP="008726BD"/>
        </w:tc>
      </w:tr>
      <w:tr w:rsidR="006A67B5" w:rsidRPr="00C84A37" w14:paraId="0E09082F" w14:textId="77777777" w:rsidTr="008726BD">
        <w:trPr>
          <w:trHeight w:val="540"/>
        </w:trPr>
        <w:tc>
          <w:tcPr>
            <w:tcW w:w="626" w:type="dxa"/>
          </w:tcPr>
          <w:p w14:paraId="10891E93" w14:textId="77777777" w:rsidR="006A67B5" w:rsidRPr="00C84A37" w:rsidRDefault="006A67B5" w:rsidP="008726BD">
            <w:pPr>
              <w:rPr>
                <w:b/>
              </w:rPr>
            </w:pPr>
            <w:r w:rsidRPr="00C84A37">
              <w:rPr>
                <w:b/>
              </w:rPr>
              <w:lastRenderedPageBreak/>
              <w:t>Step</w:t>
            </w:r>
          </w:p>
        </w:tc>
        <w:tc>
          <w:tcPr>
            <w:tcW w:w="1779" w:type="dxa"/>
          </w:tcPr>
          <w:p w14:paraId="7766ACDD" w14:textId="77777777" w:rsidR="006A67B5" w:rsidRPr="00C84A37" w:rsidRDefault="006A67B5" w:rsidP="008726BD">
            <w:pPr>
              <w:rPr>
                <w:b/>
              </w:rPr>
            </w:pPr>
            <w:r w:rsidRPr="00C84A37">
              <w:rPr>
                <w:b/>
              </w:rPr>
              <w:t>Azione</w:t>
            </w:r>
          </w:p>
        </w:tc>
        <w:tc>
          <w:tcPr>
            <w:tcW w:w="6332" w:type="dxa"/>
            <w:gridSpan w:val="2"/>
          </w:tcPr>
          <w:p w14:paraId="390294B8" w14:textId="77777777" w:rsidR="006A67B5" w:rsidRPr="00C84A37" w:rsidRDefault="006A67B5" w:rsidP="008726BD">
            <w:pPr>
              <w:rPr>
                <w:b/>
              </w:rPr>
            </w:pPr>
            <w:r w:rsidRPr="00C84A37">
              <w:rPr>
                <w:b/>
              </w:rPr>
              <w:t>Risultato atteso</w:t>
            </w:r>
          </w:p>
        </w:tc>
        <w:tc>
          <w:tcPr>
            <w:tcW w:w="1117" w:type="dxa"/>
          </w:tcPr>
          <w:p w14:paraId="33102931" w14:textId="77777777" w:rsidR="006A67B5" w:rsidRPr="00C84A37" w:rsidRDefault="006A67B5" w:rsidP="008726BD">
            <w:pPr>
              <w:rPr>
                <w:b/>
              </w:rPr>
            </w:pPr>
            <w:r w:rsidRPr="00C84A37">
              <w:rPr>
                <w:b/>
              </w:rPr>
              <w:t>Esito</w:t>
            </w:r>
          </w:p>
        </w:tc>
      </w:tr>
      <w:tr w:rsidR="006A67B5" w:rsidRPr="00C84A37" w14:paraId="7AC5E9E3" w14:textId="77777777" w:rsidTr="008726BD">
        <w:trPr>
          <w:trHeight w:val="1800"/>
        </w:trPr>
        <w:tc>
          <w:tcPr>
            <w:tcW w:w="626" w:type="dxa"/>
          </w:tcPr>
          <w:p w14:paraId="0B8B9C37" w14:textId="77777777" w:rsidR="006A67B5" w:rsidRPr="00C84A37" w:rsidRDefault="006A67B5" w:rsidP="008726BD">
            <w:r>
              <w:t>1</w:t>
            </w:r>
          </w:p>
        </w:tc>
        <w:tc>
          <w:tcPr>
            <w:tcW w:w="1779" w:type="dxa"/>
          </w:tcPr>
          <w:p w14:paraId="05F492BF" w14:textId="77777777" w:rsidR="006A67B5" w:rsidRPr="00C84A37" w:rsidRDefault="006A67B5" w:rsidP="008726BD">
            <w:r>
              <w:t>L’utente seleziona il pulsante SEND.</w:t>
            </w:r>
          </w:p>
        </w:tc>
        <w:tc>
          <w:tcPr>
            <w:tcW w:w="6332" w:type="dxa"/>
            <w:gridSpan w:val="2"/>
          </w:tcPr>
          <w:p w14:paraId="3B97F680" w14:textId="77777777" w:rsidR="001F4A3B" w:rsidRDefault="001F4A3B" w:rsidP="001F4A3B">
            <w:pPr>
              <w:shd w:val="clear" w:color="auto" w:fill="FFFFFE"/>
              <w:spacing w:line="240" w:lineRule="atLeast"/>
            </w:pPr>
            <w:r>
              <w:t>{</w:t>
            </w:r>
          </w:p>
          <w:p w14:paraId="4FD850C2" w14:textId="77777777" w:rsidR="001F4A3B" w:rsidRDefault="001F4A3B" w:rsidP="001F4A3B">
            <w:pPr>
              <w:shd w:val="clear" w:color="auto" w:fill="FFFFFE"/>
              <w:spacing w:line="240" w:lineRule="atLeast"/>
            </w:pPr>
            <w:r>
              <w:t xml:space="preserve">    "timestamp": "2020-03-23T11:30:23.875+0000",</w:t>
            </w:r>
          </w:p>
          <w:p w14:paraId="389F0E86" w14:textId="77777777" w:rsidR="001F4A3B" w:rsidRDefault="001F4A3B" w:rsidP="001F4A3B">
            <w:pPr>
              <w:shd w:val="clear" w:color="auto" w:fill="FFFFFE"/>
              <w:spacing w:line="240" w:lineRule="atLeast"/>
            </w:pPr>
            <w:r>
              <w:t xml:space="preserve">    "messages": {</w:t>
            </w:r>
          </w:p>
          <w:p w14:paraId="48FD01AC" w14:textId="77777777" w:rsidR="001F4A3B" w:rsidRDefault="001F4A3B" w:rsidP="001F4A3B">
            <w:pPr>
              <w:shd w:val="clear" w:color="auto" w:fill="FFFFFE"/>
              <w:spacing w:line="240" w:lineRule="atLeast"/>
            </w:pPr>
            <w:r>
              <w:t xml:space="preserve">        "successMessages": [],</w:t>
            </w:r>
          </w:p>
          <w:p w14:paraId="2D35F8E7" w14:textId="77777777" w:rsidR="001F4A3B" w:rsidRDefault="001F4A3B" w:rsidP="001F4A3B">
            <w:pPr>
              <w:shd w:val="clear" w:color="auto" w:fill="FFFFFE"/>
              <w:spacing w:line="240" w:lineRule="atLeast"/>
            </w:pPr>
            <w:r>
              <w:t xml:space="preserve">        "informationMessages": [</w:t>
            </w:r>
          </w:p>
          <w:p w14:paraId="0A9A9275" w14:textId="77777777" w:rsidR="001F4A3B" w:rsidRDefault="001F4A3B" w:rsidP="001F4A3B">
            <w:pPr>
              <w:shd w:val="clear" w:color="auto" w:fill="FFFFFE"/>
              <w:spacing w:line="240" w:lineRule="atLeast"/>
            </w:pPr>
            <w:r>
              <w:t xml:space="preserve">            {</w:t>
            </w:r>
          </w:p>
          <w:p w14:paraId="66F1527E" w14:textId="77777777" w:rsidR="001F4A3B" w:rsidRDefault="001F4A3B" w:rsidP="001F4A3B">
            <w:pPr>
              <w:shd w:val="clear" w:color="auto" w:fill="FFFFFE"/>
              <w:spacing w:line="240" w:lineRule="atLeast"/>
            </w:pPr>
            <w:r>
              <w:t xml:space="preserve">                "code": "mypivot.classificazioni.IUV_NO_RT.info",</w:t>
            </w:r>
          </w:p>
          <w:p w14:paraId="52F68A42" w14:textId="77777777" w:rsidR="001F4A3B" w:rsidRDefault="001F4A3B" w:rsidP="001F4A3B">
            <w:pPr>
              <w:shd w:val="clear" w:color="auto" w:fill="FFFFFE"/>
              <w:spacing w:line="240" w:lineRule="atLeast"/>
            </w:pPr>
            <w:r>
              <w:t xml:space="preserve">                "arguments": []</w:t>
            </w:r>
          </w:p>
          <w:p w14:paraId="5722E1B0" w14:textId="77777777" w:rsidR="001F4A3B" w:rsidRDefault="001F4A3B" w:rsidP="001F4A3B">
            <w:pPr>
              <w:shd w:val="clear" w:color="auto" w:fill="FFFFFE"/>
              <w:spacing w:line="240" w:lineRule="atLeast"/>
            </w:pPr>
            <w:r>
              <w:t xml:space="preserve">            }</w:t>
            </w:r>
          </w:p>
          <w:p w14:paraId="7039035D" w14:textId="77777777" w:rsidR="001F4A3B" w:rsidRDefault="001F4A3B" w:rsidP="001F4A3B">
            <w:pPr>
              <w:shd w:val="clear" w:color="auto" w:fill="FFFFFE"/>
              <w:spacing w:line="240" w:lineRule="atLeast"/>
            </w:pPr>
            <w:r>
              <w:t xml:space="preserve">        ],</w:t>
            </w:r>
          </w:p>
          <w:p w14:paraId="5642EC3D" w14:textId="77777777" w:rsidR="001F4A3B" w:rsidRDefault="001F4A3B" w:rsidP="001F4A3B">
            <w:pPr>
              <w:shd w:val="clear" w:color="auto" w:fill="FFFFFE"/>
              <w:spacing w:line="240" w:lineRule="atLeast"/>
            </w:pPr>
            <w:r>
              <w:t xml:space="preserve">        "warningMessages": [],</w:t>
            </w:r>
          </w:p>
          <w:p w14:paraId="606DB7E6" w14:textId="77777777" w:rsidR="001F4A3B" w:rsidRDefault="001F4A3B" w:rsidP="001F4A3B">
            <w:pPr>
              <w:shd w:val="clear" w:color="auto" w:fill="FFFFFE"/>
              <w:spacing w:line="240" w:lineRule="atLeast"/>
            </w:pPr>
            <w:r>
              <w:t xml:space="preserve">        "errorMessages": []</w:t>
            </w:r>
          </w:p>
          <w:p w14:paraId="6C34E74A" w14:textId="77777777" w:rsidR="001F4A3B" w:rsidRDefault="001F4A3B" w:rsidP="001F4A3B">
            <w:pPr>
              <w:shd w:val="clear" w:color="auto" w:fill="FFFFFE"/>
              <w:spacing w:line="240" w:lineRule="atLeast"/>
            </w:pPr>
            <w:r>
              <w:t xml:space="preserve">    },</w:t>
            </w:r>
          </w:p>
          <w:p w14:paraId="449A01EF" w14:textId="77777777" w:rsidR="001F4A3B" w:rsidRDefault="001F4A3B" w:rsidP="001F4A3B">
            <w:pPr>
              <w:shd w:val="clear" w:color="auto" w:fill="FFFFFE"/>
              <w:spacing w:line="240" w:lineRule="atLeast"/>
            </w:pPr>
            <w:r>
              <w:t xml:space="preserve">    "page": {</w:t>
            </w:r>
          </w:p>
          <w:p w14:paraId="634917FF" w14:textId="77777777" w:rsidR="001F4A3B" w:rsidRDefault="001F4A3B" w:rsidP="001F4A3B">
            <w:pPr>
              <w:shd w:val="clear" w:color="auto" w:fill="FFFFFE"/>
              <w:spacing w:line="240" w:lineRule="atLeast"/>
            </w:pPr>
            <w:r>
              <w:t xml:space="preserve">        "page": 1,</w:t>
            </w:r>
          </w:p>
          <w:p w14:paraId="062A7A3E" w14:textId="77777777" w:rsidR="001F4A3B" w:rsidRDefault="001F4A3B" w:rsidP="001F4A3B">
            <w:pPr>
              <w:shd w:val="clear" w:color="auto" w:fill="FFFFFE"/>
              <w:spacing w:line="240" w:lineRule="atLeast"/>
            </w:pPr>
            <w:r>
              <w:t xml:space="preserve">        "pageSize": 5,</w:t>
            </w:r>
          </w:p>
          <w:p w14:paraId="26A03F84" w14:textId="77777777" w:rsidR="001F4A3B" w:rsidRDefault="001F4A3B" w:rsidP="001F4A3B">
            <w:pPr>
              <w:shd w:val="clear" w:color="auto" w:fill="FFFFFE"/>
              <w:spacing w:line="240" w:lineRule="atLeast"/>
            </w:pPr>
            <w:r>
              <w:t xml:space="preserve">        "previousPage": false,</w:t>
            </w:r>
          </w:p>
          <w:p w14:paraId="6CB17E1F" w14:textId="77777777" w:rsidR="001F4A3B" w:rsidRDefault="001F4A3B" w:rsidP="001F4A3B">
            <w:pPr>
              <w:shd w:val="clear" w:color="auto" w:fill="FFFFFE"/>
              <w:spacing w:line="240" w:lineRule="atLeast"/>
            </w:pPr>
            <w:r>
              <w:t xml:space="preserve">        "nextPage": false,</w:t>
            </w:r>
          </w:p>
          <w:p w14:paraId="70405CED" w14:textId="77777777" w:rsidR="001F4A3B" w:rsidRDefault="001F4A3B" w:rsidP="001F4A3B">
            <w:pPr>
              <w:shd w:val="clear" w:color="auto" w:fill="FFFFFE"/>
              <w:spacing w:line="240" w:lineRule="atLeast"/>
            </w:pPr>
            <w:r>
              <w:t xml:space="preserve">        "list": [</w:t>
            </w:r>
          </w:p>
          <w:p w14:paraId="7039DF10" w14:textId="77777777" w:rsidR="001F4A3B" w:rsidRDefault="001F4A3B" w:rsidP="001F4A3B">
            <w:pPr>
              <w:shd w:val="clear" w:color="auto" w:fill="FFFFFE"/>
              <w:spacing w:line="240" w:lineRule="atLeast"/>
            </w:pPr>
            <w:r>
              <w:t xml:space="preserve">            {</w:t>
            </w:r>
          </w:p>
          <w:p w14:paraId="772F6976" w14:textId="77777777" w:rsidR="001F4A3B" w:rsidRDefault="001F4A3B" w:rsidP="001F4A3B">
            <w:pPr>
              <w:shd w:val="clear" w:color="auto" w:fill="FFFFFE"/>
              <w:spacing w:line="240" w:lineRule="atLeast"/>
            </w:pPr>
            <w:r>
              <w:t xml:space="preserve">                "rendicontazioneSubsetTO": {</w:t>
            </w:r>
          </w:p>
          <w:p w14:paraId="70EDCF6C" w14:textId="77777777" w:rsidR="001F4A3B" w:rsidRDefault="001F4A3B" w:rsidP="001F4A3B">
            <w:pPr>
              <w:shd w:val="clear" w:color="auto" w:fill="FFFFFE"/>
              <w:spacing w:line="240" w:lineRule="atLeast"/>
            </w:pPr>
            <w:r>
              <w:t xml:space="preserve">                    "id": {</w:t>
            </w:r>
          </w:p>
          <w:p w14:paraId="6E3B504D" w14:textId="77777777" w:rsidR="001F4A3B" w:rsidRDefault="001F4A3B" w:rsidP="001F4A3B">
            <w:pPr>
              <w:shd w:val="clear" w:color="auto" w:fill="FFFFFE"/>
              <w:spacing w:line="240" w:lineRule="atLeast"/>
            </w:pPr>
            <w:r>
              <w:t xml:space="preserve">                        "codiceIpaEnte": "R_CAMPAN",</w:t>
            </w:r>
          </w:p>
          <w:p w14:paraId="748493BA" w14:textId="77777777" w:rsidR="001F4A3B" w:rsidRDefault="001F4A3B" w:rsidP="001F4A3B">
            <w:pPr>
              <w:shd w:val="clear" w:color="auto" w:fill="FFFFFE"/>
              <w:spacing w:line="240" w:lineRule="atLeast"/>
            </w:pPr>
            <w:r>
              <w:t xml:space="preserve">                        "identificativoFlussoRendicontazione": "2019-11-14BCITITMM-0000000G93"</w:t>
            </w:r>
          </w:p>
          <w:p w14:paraId="1D244D38" w14:textId="77777777" w:rsidR="001F4A3B" w:rsidRDefault="001F4A3B" w:rsidP="001F4A3B">
            <w:pPr>
              <w:shd w:val="clear" w:color="auto" w:fill="FFFFFE"/>
              <w:spacing w:line="240" w:lineRule="atLeast"/>
            </w:pPr>
            <w:r>
              <w:t xml:space="preserve">                    },</w:t>
            </w:r>
          </w:p>
          <w:p w14:paraId="14B3208F" w14:textId="77777777" w:rsidR="001F4A3B" w:rsidRDefault="001F4A3B" w:rsidP="001F4A3B">
            <w:pPr>
              <w:shd w:val="clear" w:color="auto" w:fill="FFFFFE"/>
              <w:spacing w:line="240" w:lineRule="atLeast"/>
            </w:pPr>
            <w:r>
              <w:t xml:space="preserve">                    "bilancio": "",</w:t>
            </w:r>
          </w:p>
          <w:p w14:paraId="36F4BECE" w14:textId="77777777" w:rsidR="001F4A3B" w:rsidRDefault="001F4A3B" w:rsidP="001F4A3B">
            <w:pPr>
              <w:shd w:val="clear" w:color="auto" w:fill="FFFFFE"/>
              <w:spacing w:line="240" w:lineRule="atLeast"/>
            </w:pPr>
            <w:r>
              <w:t xml:space="preserve">                    "classificazioneCompletezza": "IUV_NO_RT",</w:t>
            </w:r>
          </w:p>
          <w:p w14:paraId="6648A8CB" w14:textId="77777777" w:rsidR="001F4A3B" w:rsidRDefault="001F4A3B" w:rsidP="001F4A3B">
            <w:pPr>
              <w:shd w:val="clear" w:color="auto" w:fill="FFFFFE"/>
              <w:spacing w:line="240" w:lineRule="atLeast"/>
            </w:pPr>
            <w:r>
              <w:t xml:space="preserve">                    "codBolletta": "n/a",</w:t>
            </w:r>
          </w:p>
          <w:p w14:paraId="0C806A49" w14:textId="77777777" w:rsidR="001F4A3B" w:rsidRDefault="001F4A3B" w:rsidP="001F4A3B">
            <w:pPr>
              <w:shd w:val="clear" w:color="auto" w:fill="FFFFFE"/>
              <w:spacing w:line="240" w:lineRule="atLeast"/>
            </w:pPr>
            <w:r>
              <w:t xml:space="preserve">                    "codDocumento": "n/a",</w:t>
            </w:r>
          </w:p>
          <w:p w14:paraId="357A33A2" w14:textId="77777777" w:rsidR="001F4A3B" w:rsidRDefault="001F4A3B" w:rsidP="001F4A3B">
            <w:pPr>
              <w:shd w:val="clear" w:color="auto" w:fill="FFFFFE"/>
              <w:spacing w:line="240" w:lineRule="atLeast"/>
            </w:pPr>
            <w:r>
              <w:t xml:space="preserve">                    "codIdDominio": "n/a",</w:t>
            </w:r>
          </w:p>
          <w:p w14:paraId="2C1BA1C6" w14:textId="77777777" w:rsidR="001F4A3B" w:rsidRDefault="001F4A3B" w:rsidP="001F4A3B">
            <w:pPr>
              <w:shd w:val="clear" w:color="auto" w:fill="FFFFFE"/>
              <w:spacing w:line="240" w:lineRule="atLeast"/>
            </w:pPr>
            <w:r>
              <w:t xml:space="preserve">                    "codIufKey": "2019-11-14BCITITMM-0000000G93",</w:t>
            </w:r>
          </w:p>
          <w:p w14:paraId="3B19ED31" w14:textId="77777777" w:rsidR="001F4A3B" w:rsidRDefault="001F4A3B" w:rsidP="001F4A3B">
            <w:pPr>
              <w:shd w:val="clear" w:color="auto" w:fill="FFFFFE"/>
              <w:spacing w:line="240" w:lineRule="atLeast"/>
            </w:pPr>
            <w:r>
              <w:t xml:space="preserve">                    "codProvvisorio": "n/a",</w:t>
            </w:r>
          </w:p>
          <w:p w14:paraId="6CAD367B" w14:textId="77777777" w:rsidR="001F4A3B" w:rsidRDefault="001F4A3B" w:rsidP="001F4A3B">
            <w:pPr>
              <w:shd w:val="clear" w:color="auto" w:fill="FFFFFE"/>
              <w:spacing w:line="240" w:lineRule="atLeast"/>
            </w:pPr>
            <w:r>
              <w:t xml:space="preserve">                    "dataOraFlussoRendicontazione": "15/11/2019 03:11:44",</w:t>
            </w:r>
          </w:p>
          <w:p w14:paraId="4C100A0A" w14:textId="77777777" w:rsidR="001F4A3B" w:rsidRDefault="001F4A3B" w:rsidP="001F4A3B">
            <w:pPr>
              <w:shd w:val="clear" w:color="auto" w:fill="FFFFFE"/>
              <w:spacing w:line="240" w:lineRule="atLeast"/>
            </w:pPr>
            <w:r>
              <w:t xml:space="preserve">                    "deAnnoBolletta": "n/a",</w:t>
            </w:r>
          </w:p>
          <w:p w14:paraId="1E5DF721" w14:textId="77777777" w:rsidR="001F4A3B" w:rsidRDefault="001F4A3B" w:rsidP="001F4A3B">
            <w:pPr>
              <w:shd w:val="clear" w:color="auto" w:fill="FFFFFE"/>
              <w:spacing w:line="240" w:lineRule="atLeast"/>
            </w:pPr>
            <w:r>
              <w:t xml:space="preserve">                    "deAnnoDocumento": "n/a",</w:t>
            </w:r>
          </w:p>
          <w:p w14:paraId="15DE6A22" w14:textId="77777777" w:rsidR="001F4A3B" w:rsidRDefault="001F4A3B" w:rsidP="001F4A3B">
            <w:pPr>
              <w:shd w:val="clear" w:color="auto" w:fill="FFFFFE"/>
              <w:spacing w:line="240" w:lineRule="atLeast"/>
            </w:pPr>
            <w:r>
              <w:t xml:space="preserve">                    "deAnnoProvvisorio": "n/a",</w:t>
            </w:r>
          </w:p>
          <w:p w14:paraId="109A5639" w14:textId="77777777" w:rsidR="001F4A3B" w:rsidRDefault="001F4A3B" w:rsidP="001F4A3B">
            <w:pPr>
              <w:shd w:val="clear" w:color="auto" w:fill="FFFFFE"/>
              <w:spacing w:line="240" w:lineRule="atLeast"/>
            </w:pPr>
            <w:r>
              <w:t xml:space="preserve">                    "deDataRegolamento": "14/11/2019",</w:t>
            </w:r>
          </w:p>
          <w:p w14:paraId="0BEA8135" w14:textId="77777777" w:rsidR="001F4A3B" w:rsidRDefault="001F4A3B" w:rsidP="001F4A3B">
            <w:pPr>
              <w:shd w:val="clear" w:color="auto" w:fill="FFFFFE"/>
              <w:spacing w:line="240" w:lineRule="atLeast"/>
            </w:pPr>
            <w:r>
              <w:t xml:space="preserve">                    "deDataRicezione": "n/a",</w:t>
            </w:r>
          </w:p>
          <w:p w14:paraId="3E6B8015" w14:textId="77777777" w:rsidR="001F4A3B" w:rsidRDefault="001F4A3B" w:rsidP="001F4A3B">
            <w:pPr>
              <w:shd w:val="clear" w:color="auto" w:fill="FFFFFE"/>
              <w:spacing w:line="240" w:lineRule="atLeast"/>
            </w:pPr>
            <w:r>
              <w:t xml:space="preserve">                    "deDataUltimoAggiornamento": "23-03-2020",</w:t>
            </w:r>
          </w:p>
          <w:p w14:paraId="3D1D7773" w14:textId="77777777" w:rsidR="001F4A3B" w:rsidRDefault="001F4A3B" w:rsidP="001F4A3B">
            <w:pPr>
              <w:shd w:val="clear" w:color="auto" w:fill="FFFFFE"/>
              <w:spacing w:line="240" w:lineRule="atLeast"/>
            </w:pPr>
            <w:r>
              <w:t xml:space="preserve">                    "dtDataRegolamento": "2019-11-14",</w:t>
            </w:r>
          </w:p>
          <w:p w14:paraId="2E7C5E1B" w14:textId="77777777" w:rsidR="001F4A3B" w:rsidRDefault="001F4A3B" w:rsidP="001F4A3B">
            <w:pPr>
              <w:shd w:val="clear" w:color="auto" w:fill="FFFFFE"/>
              <w:spacing w:line="240" w:lineRule="atLeast"/>
            </w:pPr>
            <w:r>
              <w:lastRenderedPageBreak/>
              <w:t xml:space="preserve">                    "dtDataUltimoAggiornamento": "2020-03-23",</w:t>
            </w:r>
          </w:p>
          <w:p w14:paraId="7432F7CA" w14:textId="77777777" w:rsidR="001F4A3B" w:rsidRDefault="001F4A3B" w:rsidP="001F4A3B">
            <w:pPr>
              <w:shd w:val="clear" w:color="auto" w:fill="FFFFFE"/>
              <w:spacing w:line="240" w:lineRule="atLeast"/>
            </w:pPr>
            <w:r>
              <w:t xml:space="preserve">                    "dtRicezione": null,</w:t>
            </w:r>
          </w:p>
          <w:p w14:paraId="6258F33F" w14:textId="77777777" w:rsidR="001F4A3B" w:rsidRDefault="001F4A3B" w:rsidP="001F4A3B">
            <w:pPr>
              <w:shd w:val="clear" w:color="auto" w:fill="FFFFFE"/>
              <w:spacing w:line="240" w:lineRule="atLeast"/>
            </w:pPr>
            <w:r>
              <w:t xml:space="preserve">                    "identificativoUnivocoRegolamento": "CROUT191114G93",</w:t>
            </w:r>
          </w:p>
          <w:p w14:paraId="0978A343" w14:textId="77777777" w:rsidR="001F4A3B" w:rsidRDefault="001F4A3B" w:rsidP="001F4A3B">
            <w:pPr>
              <w:shd w:val="clear" w:color="auto" w:fill="FFFFFE"/>
              <w:spacing w:line="240" w:lineRule="atLeast"/>
            </w:pPr>
            <w:r>
              <w:t xml:space="preserve">                    "importoTotalePagamenti": "€ 0.01",</w:t>
            </w:r>
          </w:p>
          <w:p w14:paraId="741BFFFA" w14:textId="77777777" w:rsidR="001F4A3B" w:rsidRDefault="001F4A3B" w:rsidP="001F4A3B">
            <w:pPr>
              <w:shd w:val="clear" w:color="auto" w:fill="FFFFFE"/>
              <w:spacing w:line="240" w:lineRule="atLeast"/>
            </w:pPr>
            <w:r>
              <w:t xml:space="preserve">                    "indiceDatiSingoloPagamento": 1,</w:t>
            </w:r>
          </w:p>
          <w:p w14:paraId="71381453" w14:textId="77777777" w:rsidR="001F4A3B" w:rsidRDefault="001F4A3B" w:rsidP="001F4A3B">
            <w:pPr>
              <w:shd w:val="clear" w:color="auto" w:fill="FFFFFE"/>
              <w:spacing w:line="240" w:lineRule="atLeast"/>
            </w:pPr>
            <w:r>
              <w:t xml:space="preserve">                    "singoloImportoCommissioneCaricoPa": ""</w:t>
            </w:r>
          </w:p>
          <w:p w14:paraId="0F70B3C2" w14:textId="77777777" w:rsidR="001F4A3B" w:rsidRDefault="001F4A3B" w:rsidP="001F4A3B">
            <w:pPr>
              <w:shd w:val="clear" w:color="auto" w:fill="FFFFFE"/>
              <w:spacing w:line="240" w:lineRule="atLeast"/>
            </w:pPr>
            <w:r>
              <w:t xml:space="preserve">                },</w:t>
            </w:r>
          </w:p>
          <w:p w14:paraId="71ACD9D6" w14:textId="77777777" w:rsidR="001F4A3B" w:rsidRDefault="001F4A3B" w:rsidP="001F4A3B">
            <w:pPr>
              <w:shd w:val="clear" w:color="auto" w:fill="FFFFFE"/>
              <w:spacing w:line="240" w:lineRule="atLeast"/>
            </w:pPr>
            <w:r>
              <w:t xml:space="preserve">                "identificativoFlussoRendicontazione": "2019-11-14BCITITMM-0000000G93",</w:t>
            </w:r>
          </w:p>
          <w:p w14:paraId="0F2DE812" w14:textId="77777777" w:rsidR="001F4A3B" w:rsidRDefault="001F4A3B" w:rsidP="001F4A3B">
            <w:pPr>
              <w:shd w:val="clear" w:color="auto" w:fill="FFFFFE"/>
              <w:spacing w:line="240" w:lineRule="atLeast"/>
            </w:pPr>
            <w:r>
              <w:t xml:space="preserve">                "segnalazione": null</w:t>
            </w:r>
          </w:p>
          <w:p w14:paraId="6F2CC1CB" w14:textId="77777777" w:rsidR="001F4A3B" w:rsidRDefault="001F4A3B" w:rsidP="001F4A3B">
            <w:pPr>
              <w:shd w:val="clear" w:color="auto" w:fill="FFFFFE"/>
              <w:spacing w:line="240" w:lineRule="atLeast"/>
            </w:pPr>
            <w:r>
              <w:t xml:space="preserve">            },</w:t>
            </w:r>
          </w:p>
          <w:p w14:paraId="23137EFC" w14:textId="77777777" w:rsidR="001F4A3B" w:rsidRDefault="001F4A3B" w:rsidP="001F4A3B">
            <w:pPr>
              <w:shd w:val="clear" w:color="auto" w:fill="FFFFFE"/>
              <w:spacing w:line="240" w:lineRule="atLeast"/>
            </w:pPr>
            <w:r>
              <w:t xml:space="preserve">            {</w:t>
            </w:r>
          </w:p>
          <w:p w14:paraId="3DFB554D" w14:textId="77777777" w:rsidR="001F4A3B" w:rsidRDefault="001F4A3B" w:rsidP="001F4A3B">
            <w:pPr>
              <w:shd w:val="clear" w:color="auto" w:fill="FFFFFE"/>
              <w:spacing w:line="240" w:lineRule="atLeast"/>
            </w:pPr>
            <w:r>
              <w:t xml:space="preserve">                "rendicontazioneSubsetTO": {</w:t>
            </w:r>
          </w:p>
          <w:p w14:paraId="6E0436F3" w14:textId="77777777" w:rsidR="001F4A3B" w:rsidRDefault="001F4A3B" w:rsidP="001F4A3B">
            <w:pPr>
              <w:shd w:val="clear" w:color="auto" w:fill="FFFFFE"/>
              <w:spacing w:line="240" w:lineRule="atLeast"/>
            </w:pPr>
            <w:r>
              <w:t xml:space="preserve">                    "id": {</w:t>
            </w:r>
          </w:p>
          <w:p w14:paraId="32BCE929" w14:textId="77777777" w:rsidR="001F4A3B" w:rsidRDefault="001F4A3B" w:rsidP="001F4A3B">
            <w:pPr>
              <w:shd w:val="clear" w:color="auto" w:fill="FFFFFE"/>
              <w:spacing w:line="240" w:lineRule="atLeast"/>
            </w:pPr>
            <w:r>
              <w:t xml:space="preserve">                        "codiceIpaEnte": "R_CAMPAN",</w:t>
            </w:r>
          </w:p>
          <w:p w14:paraId="14499E7E" w14:textId="77777777" w:rsidR="001F4A3B" w:rsidRDefault="001F4A3B" w:rsidP="001F4A3B">
            <w:pPr>
              <w:shd w:val="clear" w:color="auto" w:fill="FFFFFE"/>
              <w:spacing w:line="240" w:lineRule="atLeast"/>
            </w:pPr>
            <w:r>
              <w:t xml:space="preserve">                        "identificativoFlussoRendicontazione": "2019-11-22BCITITMM-0000000G88"</w:t>
            </w:r>
          </w:p>
          <w:p w14:paraId="6751FE05" w14:textId="77777777" w:rsidR="001F4A3B" w:rsidRDefault="001F4A3B" w:rsidP="001F4A3B">
            <w:pPr>
              <w:shd w:val="clear" w:color="auto" w:fill="FFFFFE"/>
              <w:spacing w:line="240" w:lineRule="atLeast"/>
            </w:pPr>
            <w:r>
              <w:t xml:space="preserve">                    },</w:t>
            </w:r>
          </w:p>
          <w:p w14:paraId="4F8AF323" w14:textId="77777777" w:rsidR="001F4A3B" w:rsidRDefault="001F4A3B" w:rsidP="001F4A3B">
            <w:pPr>
              <w:shd w:val="clear" w:color="auto" w:fill="FFFFFE"/>
              <w:spacing w:line="240" w:lineRule="atLeast"/>
            </w:pPr>
            <w:r>
              <w:t xml:space="preserve">                    "bilancio": "",</w:t>
            </w:r>
          </w:p>
          <w:p w14:paraId="209E6015" w14:textId="77777777" w:rsidR="001F4A3B" w:rsidRDefault="001F4A3B" w:rsidP="001F4A3B">
            <w:pPr>
              <w:shd w:val="clear" w:color="auto" w:fill="FFFFFE"/>
              <w:spacing w:line="240" w:lineRule="atLeast"/>
            </w:pPr>
            <w:r>
              <w:t xml:space="preserve">                    "classificazioneCompletezza": "IUV_NO_RT",</w:t>
            </w:r>
          </w:p>
          <w:p w14:paraId="76D8BB59" w14:textId="77777777" w:rsidR="001F4A3B" w:rsidRDefault="001F4A3B" w:rsidP="001F4A3B">
            <w:pPr>
              <w:shd w:val="clear" w:color="auto" w:fill="FFFFFE"/>
              <w:spacing w:line="240" w:lineRule="atLeast"/>
            </w:pPr>
            <w:r>
              <w:t xml:space="preserve">                    "codBolletta": "n/a",</w:t>
            </w:r>
          </w:p>
          <w:p w14:paraId="73984E99" w14:textId="77777777" w:rsidR="001F4A3B" w:rsidRDefault="001F4A3B" w:rsidP="001F4A3B">
            <w:pPr>
              <w:shd w:val="clear" w:color="auto" w:fill="FFFFFE"/>
              <w:spacing w:line="240" w:lineRule="atLeast"/>
            </w:pPr>
            <w:r>
              <w:t xml:space="preserve">                    "codDocumento": "n/a",</w:t>
            </w:r>
          </w:p>
          <w:p w14:paraId="350C3ACB" w14:textId="77777777" w:rsidR="001F4A3B" w:rsidRDefault="001F4A3B" w:rsidP="001F4A3B">
            <w:pPr>
              <w:shd w:val="clear" w:color="auto" w:fill="FFFFFE"/>
              <w:spacing w:line="240" w:lineRule="atLeast"/>
            </w:pPr>
            <w:r>
              <w:t xml:space="preserve">                    "codIdDominio": "n/a",</w:t>
            </w:r>
          </w:p>
          <w:p w14:paraId="31385749" w14:textId="77777777" w:rsidR="001F4A3B" w:rsidRDefault="001F4A3B" w:rsidP="001F4A3B">
            <w:pPr>
              <w:shd w:val="clear" w:color="auto" w:fill="FFFFFE"/>
              <w:spacing w:line="240" w:lineRule="atLeast"/>
            </w:pPr>
            <w:r>
              <w:t xml:space="preserve">                    "codIufKey": "2019-11-22BCITITMM-0000000G88",</w:t>
            </w:r>
          </w:p>
          <w:p w14:paraId="597967AE" w14:textId="77777777" w:rsidR="001F4A3B" w:rsidRDefault="001F4A3B" w:rsidP="001F4A3B">
            <w:pPr>
              <w:shd w:val="clear" w:color="auto" w:fill="FFFFFE"/>
              <w:spacing w:line="240" w:lineRule="atLeast"/>
            </w:pPr>
            <w:r>
              <w:t xml:space="preserve">                    "codProvvisorio": "n/a",</w:t>
            </w:r>
          </w:p>
          <w:p w14:paraId="218B6816" w14:textId="77777777" w:rsidR="001F4A3B" w:rsidRDefault="001F4A3B" w:rsidP="001F4A3B">
            <w:pPr>
              <w:shd w:val="clear" w:color="auto" w:fill="FFFFFE"/>
              <w:spacing w:line="240" w:lineRule="atLeast"/>
            </w:pPr>
            <w:r>
              <w:t xml:space="preserve">                    "dataOraFlussoRendicontazione": "23/11/2019 03:11:48",</w:t>
            </w:r>
          </w:p>
          <w:p w14:paraId="7C24E0B7" w14:textId="77777777" w:rsidR="001F4A3B" w:rsidRDefault="001F4A3B" w:rsidP="001F4A3B">
            <w:pPr>
              <w:shd w:val="clear" w:color="auto" w:fill="FFFFFE"/>
              <w:spacing w:line="240" w:lineRule="atLeast"/>
            </w:pPr>
            <w:r>
              <w:t xml:space="preserve">                    "deAnnoBolletta": "n/a",</w:t>
            </w:r>
          </w:p>
          <w:p w14:paraId="2DCDCCAF" w14:textId="77777777" w:rsidR="001F4A3B" w:rsidRDefault="001F4A3B" w:rsidP="001F4A3B">
            <w:pPr>
              <w:shd w:val="clear" w:color="auto" w:fill="FFFFFE"/>
              <w:spacing w:line="240" w:lineRule="atLeast"/>
            </w:pPr>
            <w:r>
              <w:t xml:space="preserve">                    "deAnnoDocumento": "n/a",</w:t>
            </w:r>
          </w:p>
          <w:p w14:paraId="4B322752" w14:textId="77777777" w:rsidR="001F4A3B" w:rsidRDefault="001F4A3B" w:rsidP="001F4A3B">
            <w:pPr>
              <w:shd w:val="clear" w:color="auto" w:fill="FFFFFE"/>
              <w:spacing w:line="240" w:lineRule="atLeast"/>
            </w:pPr>
            <w:r>
              <w:t xml:space="preserve">                    "deAnnoProvvisorio": "n/a",</w:t>
            </w:r>
          </w:p>
          <w:p w14:paraId="5E1B5525" w14:textId="77777777" w:rsidR="001F4A3B" w:rsidRDefault="001F4A3B" w:rsidP="001F4A3B">
            <w:pPr>
              <w:shd w:val="clear" w:color="auto" w:fill="FFFFFE"/>
              <w:spacing w:line="240" w:lineRule="atLeast"/>
            </w:pPr>
            <w:r>
              <w:t xml:space="preserve">                    "deDataRegolamento": "22/11/2019",</w:t>
            </w:r>
          </w:p>
          <w:p w14:paraId="599E5CE8" w14:textId="77777777" w:rsidR="001F4A3B" w:rsidRDefault="001F4A3B" w:rsidP="001F4A3B">
            <w:pPr>
              <w:shd w:val="clear" w:color="auto" w:fill="FFFFFE"/>
              <w:spacing w:line="240" w:lineRule="atLeast"/>
            </w:pPr>
            <w:r>
              <w:t xml:space="preserve">                    "deDataRicezione": "n/a",</w:t>
            </w:r>
          </w:p>
          <w:p w14:paraId="2B5F22C6" w14:textId="77777777" w:rsidR="001F4A3B" w:rsidRDefault="001F4A3B" w:rsidP="001F4A3B">
            <w:pPr>
              <w:shd w:val="clear" w:color="auto" w:fill="FFFFFE"/>
              <w:spacing w:line="240" w:lineRule="atLeast"/>
            </w:pPr>
            <w:r>
              <w:t xml:space="preserve">                    "deDataUltimoAggiornamento": "23-03-2020",</w:t>
            </w:r>
          </w:p>
          <w:p w14:paraId="7BC5CE62" w14:textId="77777777" w:rsidR="001F4A3B" w:rsidRDefault="001F4A3B" w:rsidP="001F4A3B">
            <w:pPr>
              <w:shd w:val="clear" w:color="auto" w:fill="FFFFFE"/>
              <w:spacing w:line="240" w:lineRule="atLeast"/>
            </w:pPr>
            <w:r>
              <w:t xml:space="preserve">                    "dtDataRegolamento": "2019-11-22",</w:t>
            </w:r>
          </w:p>
          <w:p w14:paraId="6E8B783D" w14:textId="77777777" w:rsidR="001F4A3B" w:rsidRDefault="001F4A3B" w:rsidP="001F4A3B">
            <w:pPr>
              <w:shd w:val="clear" w:color="auto" w:fill="FFFFFE"/>
              <w:spacing w:line="240" w:lineRule="atLeast"/>
            </w:pPr>
            <w:r>
              <w:t xml:space="preserve">                    "dtDataUltimoAggiornamento": "2020-03-23",</w:t>
            </w:r>
          </w:p>
          <w:p w14:paraId="7790B910" w14:textId="77777777" w:rsidR="001F4A3B" w:rsidRDefault="001F4A3B" w:rsidP="001F4A3B">
            <w:pPr>
              <w:shd w:val="clear" w:color="auto" w:fill="FFFFFE"/>
              <w:spacing w:line="240" w:lineRule="atLeast"/>
            </w:pPr>
            <w:r>
              <w:t xml:space="preserve">                    "dtRicezione": null,</w:t>
            </w:r>
          </w:p>
          <w:p w14:paraId="0618933A" w14:textId="77777777" w:rsidR="001F4A3B" w:rsidRDefault="001F4A3B" w:rsidP="001F4A3B">
            <w:pPr>
              <w:shd w:val="clear" w:color="auto" w:fill="FFFFFE"/>
              <w:spacing w:line="240" w:lineRule="atLeast"/>
            </w:pPr>
            <w:r>
              <w:t xml:space="preserve">                    "identificativoUnivocoRegolamento": "CROUT191122G88",</w:t>
            </w:r>
          </w:p>
          <w:p w14:paraId="77D4C7A6" w14:textId="77777777" w:rsidR="001F4A3B" w:rsidRDefault="001F4A3B" w:rsidP="001F4A3B">
            <w:pPr>
              <w:shd w:val="clear" w:color="auto" w:fill="FFFFFE"/>
              <w:spacing w:line="240" w:lineRule="atLeast"/>
            </w:pPr>
            <w:r>
              <w:t xml:space="preserve">                    "importoTotalePagamenti": "€ 0.01",</w:t>
            </w:r>
          </w:p>
          <w:p w14:paraId="38FC1242" w14:textId="77777777" w:rsidR="001F4A3B" w:rsidRDefault="001F4A3B" w:rsidP="001F4A3B">
            <w:pPr>
              <w:shd w:val="clear" w:color="auto" w:fill="FFFFFE"/>
              <w:spacing w:line="240" w:lineRule="atLeast"/>
            </w:pPr>
            <w:r>
              <w:t xml:space="preserve">                    "indiceDatiSingoloPagamento": 1,</w:t>
            </w:r>
          </w:p>
          <w:p w14:paraId="395537A2" w14:textId="77777777" w:rsidR="001F4A3B" w:rsidRDefault="001F4A3B" w:rsidP="001F4A3B">
            <w:pPr>
              <w:shd w:val="clear" w:color="auto" w:fill="FFFFFE"/>
              <w:spacing w:line="240" w:lineRule="atLeast"/>
            </w:pPr>
            <w:r>
              <w:t xml:space="preserve">                    "singoloImportoCommissioneCaricoPa": ""</w:t>
            </w:r>
          </w:p>
          <w:p w14:paraId="15440A89" w14:textId="77777777" w:rsidR="001F4A3B" w:rsidRDefault="001F4A3B" w:rsidP="001F4A3B">
            <w:pPr>
              <w:shd w:val="clear" w:color="auto" w:fill="FFFFFE"/>
              <w:spacing w:line="240" w:lineRule="atLeast"/>
            </w:pPr>
            <w:r>
              <w:t xml:space="preserve">                },</w:t>
            </w:r>
          </w:p>
          <w:p w14:paraId="6E54E496" w14:textId="77777777" w:rsidR="001F4A3B" w:rsidRDefault="001F4A3B" w:rsidP="001F4A3B">
            <w:pPr>
              <w:shd w:val="clear" w:color="auto" w:fill="FFFFFE"/>
              <w:spacing w:line="240" w:lineRule="atLeast"/>
            </w:pPr>
            <w:r>
              <w:t xml:space="preserve">                "identificativoFlussoRendicontazione": "2019-11-22BCITITMM-0000000G88",</w:t>
            </w:r>
          </w:p>
          <w:p w14:paraId="49D23EE2" w14:textId="77777777" w:rsidR="001F4A3B" w:rsidRDefault="001F4A3B" w:rsidP="001F4A3B">
            <w:pPr>
              <w:shd w:val="clear" w:color="auto" w:fill="FFFFFE"/>
              <w:spacing w:line="240" w:lineRule="atLeast"/>
            </w:pPr>
            <w:r>
              <w:lastRenderedPageBreak/>
              <w:t xml:space="preserve">                "segnalazione": null</w:t>
            </w:r>
          </w:p>
          <w:p w14:paraId="21C34FA0" w14:textId="77777777" w:rsidR="001F4A3B" w:rsidRDefault="001F4A3B" w:rsidP="001F4A3B">
            <w:pPr>
              <w:shd w:val="clear" w:color="auto" w:fill="FFFFFE"/>
              <w:spacing w:line="240" w:lineRule="atLeast"/>
            </w:pPr>
            <w:r>
              <w:t xml:space="preserve">            }</w:t>
            </w:r>
          </w:p>
          <w:p w14:paraId="5CD279B3" w14:textId="77777777" w:rsidR="001F4A3B" w:rsidRDefault="001F4A3B" w:rsidP="001F4A3B">
            <w:pPr>
              <w:shd w:val="clear" w:color="auto" w:fill="FFFFFE"/>
              <w:spacing w:line="240" w:lineRule="atLeast"/>
            </w:pPr>
            <w:r>
              <w:t xml:space="preserve">        ],</w:t>
            </w:r>
          </w:p>
          <w:p w14:paraId="1193BA4C" w14:textId="77777777" w:rsidR="001F4A3B" w:rsidRDefault="001F4A3B" w:rsidP="001F4A3B">
            <w:pPr>
              <w:shd w:val="clear" w:color="auto" w:fill="FFFFFE"/>
              <w:spacing w:line="240" w:lineRule="atLeast"/>
            </w:pPr>
            <w:r>
              <w:t xml:space="preserve">        "totalPages": 1,</w:t>
            </w:r>
          </w:p>
          <w:p w14:paraId="6B5EA928" w14:textId="77777777" w:rsidR="001F4A3B" w:rsidRDefault="001F4A3B" w:rsidP="001F4A3B">
            <w:pPr>
              <w:shd w:val="clear" w:color="auto" w:fill="FFFFFE"/>
              <w:spacing w:line="240" w:lineRule="atLeast"/>
            </w:pPr>
            <w:r>
              <w:t xml:space="preserve">        "totalRecords": 2</w:t>
            </w:r>
          </w:p>
          <w:p w14:paraId="298C6289" w14:textId="77777777" w:rsidR="001F4A3B" w:rsidRDefault="001F4A3B" w:rsidP="001F4A3B">
            <w:pPr>
              <w:shd w:val="clear" w:color="auto" w:fill="FFFFFE"/>
              <w:spacing w:line="240" w:lineRule="atLeast"/>
            </w:pPr>
            <w:r>
              <w:t xml:space="preserve">    }</w:t>
            </w:r>
          </w:p>
          <w:p w14:paraId="12AE55AC" w14:textId="09ACF71E" w:rsidR="006A67B5" w:rsidRPr="00C84A37" w:rsidRDefault="001F4A3B" w:rsidP="001F4A3B">
            <w:pPr>
              <w:shd w:val="clear" w:color="auto" w:fill="FFFFFE"/>
              <w:spacing w:line="240" w:lineRule="atLeast"/>
            </w:pPr>
            <w:r>
              <w:t>}</w:t>
            </w:r>
          </w:p>
        </w:tc>
        <w:tc>
          <w:tcPr>
            <w:tcW w:w="1117" w:type="dxa"/>
            <w:vAlign w:val="center"/>
          </w:tcPr>
          <w:p w14:paraId="4519685F" w14:textId="77777777" w:rsidR="006A67B5" w:rsidRPr="00C84A37" w:rsidRDefault="006A67B5"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15AAA074" w14:textId="77777777" w:rsidR="006A67B5" w:rsidRDefault="006A67B5" w:rsidP="006A67B5"/>
    <w:p w14:paraId="4DDA46B3" w14:textId="77777777" w:rsidR="006A67B5" w:rsidRDefault="006A67B5" w:rsidP="006A67B5"/>
    <w:p w14:paraId="7AFED2F8" w14:textId="77777777" w:rsidR="0035367E" w:rsidRPr="00C025D5" w:rsidRDefault="0035367E" w:rsidP="0035367E"/>
    <w:p w14:paraId="1CF05B46" w14:textId="273FE9DA" w:rsidR="0035367E" w:rsidRDefault="0035367E" w:rsidP="0035367E">
      <w:pPr>
        <w:pStyle w:val="Titolo4"/>
      </w:pPr>
      <w:r w:rsidRPr="00A04A39">
        <w:t>TC_</w:t>
      </w:r>
      <w:r w:rsidRPr="006A67B5">
        <w:t>RICONCILIAZIONI</w:t>
      </w:r>
      <w:r w:rsidRPr="00A04A39">
        <w:t>_0</w:t>
      </w:r>
      <w:r>
        <w:t>3</w:t>
      </w:r>
    </w:p>
    <w:tbl>
      <w:tblPr>
        <w:tblStyle w:val="Grigliatabella"/>
        <w:tblW w:w="9854" w:type="dxa"/>
        <w:tblLook w:val="04A0" w:firstRow="1" w:lastRow="0" w:firstColumn="1" w:lastColumn="0" w:noHBand="0" w:noVBand="1"/>
      </w:tblPr>
      <w:tblGrid>
        <w:gridCol w:w="626"/>
        <w:gridCol w:w="1779"/>
        <w:gridCol w:w="1784"/>
        <w:gridCol w:w="4548"/>
        <w:gridCol w:w="1117"/>
      </w:tblGrid>
      <w:tr w:rsidR="0035367E" w:rsidRPr="00C84A37" w14:paraId="7554B0EF" w14:textId="77777777" w:rsidTr="008726BD">
        <w:trPr>
          <w:gridAfter w:val="2"/>
          <w:wAfter w:w="5665" w:type="dxa"/>
          <w:trHeight w:val="583"/>
        </w:trPr>
        <w:tc>
          <w:tcPr>
            <w:tcW w:w="4189" w:type="dxa"/>
            <w:gridSpan w:val="3"/>
            <w:shd w:val="clear" w:color="auto" w:fill="DEEAF6" w:themeFill="accent1" w:themeFillTint="33"/>
          </w:tcPr>
          <w:p w14:paraId="4BEA448D" w14:textId="134EEF88" w:rsidR="0035367E" w:rsidRPr="00C84A37" w:rsidRDefault="0035367E" w:rsidP="008726BD">
            <w:pPr>
              <w:rPr>
                <w:b/>
              </w:rPr>
            </w:pPr>
            <w:r w:rsidRPr="00C84A37">
              <w:rPr>
                <w:b/>
              </w:rPr>
              <w:t>TC_</w:t>
            </w:r>
            <w:r w:rsidRPr="006A67B5">
              <w:rPr>
                <w:b/>
              </w:rPr>
              <w:t>RICONCILIAZIONI</w:t>
            </w:r>
            <w:r w:rsidRPr="00C84A37">
              <w:rPr>
                <w:b/>
              </w:rPr>
              <w:t>_0</w:t>
            </w:r>
            <w:r>
              <w:rPr>
                <w:b/>
              </w:rPr>
              <w:t>3</w:t>
            </w:r>
          </w:p>
        </w:tc>
      </w:tr>
      <w:tr w:rsidR="0035367E" w:rsidRPr="00C84A37" w14:paraId="263FDBDB" w14:textId="77777777" w:rsidTr="008726BD">
        <w:trPr>
          <w:trHeight w:val="550"/>
        </w:trPr>
        <w:tc>
          <w:tcPr>
            <w:tcW w:w="2405" w:type="dxa"/>
            <w:gridSpan w:val="2"/>
          </w:tcPr>
          <w:p w14:paraId="4D14A740" w14:textId="77777777" w:rsidR="0035367E" w:rsidRPr="00C84A37" w:rsidRDefault="0035367E" w:rsidP="008726BD">
            <w:pPr>
              <w:rPr>
                <w:b/>
              </w:rPr>
            </w:pPr>
            <w:r w:rsidRPr="00C84A37">
              <w:rPr>
                <w:b/>
              </w:rPr>
              <w:t>Titolo</w:t>
            </w:r>
          </w:p>
        </w:tc>
        <w:tc>
          <w:tcPr>
            <w:tcW w:w="7449" w:type="dxa"/>
            <w:gridSpan w:val="3"/>
          </w:tcPr>
          <w:p w14:paraId="2C6127C8" w14:textId="6C8F7008" w:rsidR="0035367E" w:rsidRPr="00C84A37" w:rsidRDefault="0035367E" w:rsidP="008726BD">
            <w:r w:rsidRPr="0035367E">
              <w:t>Esporta Riconciliazioni</w:t>
            </w:r>
          </w:p>
        </w:tc>
      </w:tr>
      <w:tr w:rsidR="0035367E" w:rsidRPr="00C84A37" w14:paraId="2E4CBC0A" w14:textId="77777777" w:rsidTr="008726BD">
        <w:trPr>
          <w:trHeight w:val="550"/>
        </w:trPr>
        <w:tc>
          <w:tcPr>
            <w:tcW w:w="2405" w:type="dxa"/>
            <w:gridSpan w:val="2"/>
          </w:tcPr>
          <w:p w14:paraId="7AE21CDF" w14:textId="77777777" w:rsidR="0035367E" w:rsidRPr="00C84A37" w:rsidRDefault="0035367E" w:rsidP="008726BD">
            <w:pPr>
              <w:rPr>
                <w:b/>
              </w:rPr>
            </w:pPr>
            <w:r w:rsidRPr="00C84A37">
              <w:rPr>
                <w:b/>
              </w:rPr>
              <w:t>Descrizione</w:t>
            </w:r>
          </w:p>
        </w:tc>
        <w:tc>
          <w:tcPr>
            <w:tcW w:w="7449" w:type="dxa"/>
            <w:gridSpan w:val="3"/>
          </w:tcPr>
          <w:p w14:paraId="4F7A9FAE" w14:textId="20C62DC6" w:rsidR="0035367E" w:rsidRPr="00C84A37" w:rsidRDefault="00E31CA4" w:rsidP="008726BD">
            <w:r w:rsidRPr="00E31CA4">
              <w:t>Esegue la prenotazione di un export dei pagamenti in base ad un filtro di ricerca.</w:t>
            </w:r>
          </w:p>
        </w:tc>
      </w:tr>
      <w:tr w:rsidR="0035367E" w:rsidRPr="00C84A37" w14:paraId="6D9FF44B" w14:textId="77777777" w:rsidTr="008726BD">
        <w:trPr>
          <w:trHeight w:val="550"/>
        </w:trPr>
        <w:tc>
          <w:tcPr>
            <w:tcW w:w="2405" w:type="dxa"/>
            <w:gridSpan w:val="2"/>
          </w:tcPr>
          <w:p w14:paraId="50D69FB4" w14:textId="77777777" w:rsidR="0035367E" w:rsidRPr="00C84A37" w:rsidRDefault="0035367E" w:rsidP="008726BD">
            <w:pPr>
              <w:rPr>
                <w:b/>
              </w:rPr>
            </w:pPr>
            <w:r>
              <w:rPr>
                <w:b/>
              </w:rPr>
              <w:t>Id Ruolo/Attore</w:t>
            </w:r>
          </w:p>
        </w:tc>
        <w:tc>
          <w:tcPr>
            <w:tcW w:w="7449" w:type="dxa"/>
            <w:gridSpan w:val="3"/>
          </w:tcPr>
          <w:p w14:paraId="54B98E96" w14:textId="77777777" w:rsidR="0035367E" w:rsidRPr="00146646" w:rsidRDefault="0035367E" w:rsidP="008726BD">
            <w:r>
              <w:t>001</w:t>
            </w:r>
          </w:p>
        </w:tc>
      </w:tr>
      <w:tr w:rsidR="0035367E" w:rsidRPr="00C84A37" w14:paraId="44211F0F" w14:textId="77777777" w:rsidTr="008726BD">
        <w:tc>
          <w:tcPr>
            <w:tcW w:w="2405" w:type="dxa"/>
            <w:gridSpan w:val="2"/>
            <w:vAlign w:val="center"/>
          </w:tcPr>
          <w:p w14:paraId="2C6BDF5A" w14:textId="77777777" w:rsidR="0035367E" w:rsidRPr="00C84A37" w:rsidRDefault="0035367E" w:rsidP="008726BD">
            <w:pPr>
              <w:rPr>
                <w:b/>
              </w:rPr>
            </w:pPr>
            <w:r w:rsidRPr="00C84A37">
              <w:rPr>
                <w:b/>
              </w:rPr>
              <w:t>Pre-condizioni</w:t>
            </w:r>
          </w:p>
        </w:tc>
        <w:tc>
          <w:tcPr>
            <w:tcW w:w="7449" w:type="dxa"/>
            <w:gridSpan w:val="3"/>
            <w:vAlign w:val="center"/>
          </w:tcPr>
          <w:p w14:paraId="41644E25" w14:textId="77777777" w:rsidR="0035367E" w:rsidRDefault="0035367E" w:rsidP="008726BD">
            <w:pPr>
              <w:pStyle w:val="Paragrafoelenco"/>
              <w:numPr>
                <w:ilvl w:val="0"/>
                <w:numId w:val="7"/>
              </w:numPr>
              <w:ind w:left="714" w:hanging="357"/>
            </w:pPr>
            <w:r>
              <w:t xml:space="preserve">L’utente ha avviato l’app Postman e caricato la Collection di request “PayFlowPA-MyPivot” </w:t>
            </w:r>
          </w:p>
          <w:p w14:paraId="5118E6F5" w14:textId="77777777" w:rsidR="0035367E" w:rsidRDefault="0035367E" w:rsidP="008726BD">
            <w:pPr>
              <w:pStyle w:val="Paragrafoelenco"/>
              <w:numPr>
                <w:ilvl w:val="0"/>
                <w:numId w:val="7"/>
              </w:numPr>
              <w:ind w:left="714" w:hanging="357"/>
            </w:pPr>
            <w:r>
              <w:t>L’utente deve avere selezionato la request TC_</w:t>
            </w:r>
            <w:r w:rsidRPr="006A67B5">
              <w:t>RICONCILIAZIONI</w:t>
            </w:r>
            <w:r>
              <w:t>_03</w:t>
            </w:r>
          </w:p>
          <w:p w14:paraId="55EEA2EA" w14:textId="77777777" w:rsidR="005809BB" w:rsidRDefault="005809BB" w:rsidP="008726BD">
            <w:pPr>
              <w:pStyle w:val="Paragrafoelenco"/>
              <w:numPr>
                <w:ilvl w:val="0"/>
                <w:numId w:val="7"/>
              </w:numPr>
              <w:ind w:left="714" w:hanging="357"/>
            </w:pPr>
            <w:r>
              <w:t xml:space="preserve">Il batch </w:t>
            </w:r>
            <w:r w:rsidRPr="005809BB">
              <w:t>BatchExportFlussiRiconciliazione</w:t>
            </w:r>
            <w:r>
              <w:t xml:space="preserve"> sia in esecuzione.</w:t>
            </w:r>
          </w:p>
          <w:p w14:paraId="4016C219" w14:textId="1B33DF64" w:rsidR="00485480" w:rsidRPr="00C84A37" w:rsidRDefault="00485480" w:rsidP="008726BD">
            <w:pPr>
              <w:pStyle w:val="Paragrafoelenco"/>
              <w:numPr>
                <w:ilvl w:val="0"/>
                <w:numId w:val="7"/>
              </w:numPr>
              <w:ind w:left="714" w:hanging="357"/>
            </w:pPr>
            <w:r>
              <w:t>Nel sistema siano presenti due riconciliazioni con codice di completezza RT_IUF</w:t>
            </w:r>
          </w:p>
        </w:tc>
      </w:tr>
      <w:tr w:rsidR="002721F1" w:rsidRPr="00C84A37" w14:paraId="10F0DD6A" w14:textId="77777777" w:rsidTr="008726BD">
        <w:tc>
          <w:tcPr>
            <w:tcW w:w="2405" w:type="dxa"/>
            <w:gridSpan w:val="2"/>
            <w:vAlign w:val="center"/>
          </w:tcPr>
          <w:p w14:paraId="0A1757D1" w14:textId="00EA5632" w:rsidR="002721F1" w:rsidRPr="00C84A37" w:rsidRDefault="002721F1" w:rsidP="008726BD">
            <w:pPr>
              <w:rPr>
                <w:b/>
              </w:rPr>
            </w:pPr>
            <w:r>
              <w:rPr>
                <w:b/>
              </w:rPr>
              <w:t>Post-condizione</w:t>
            </w:r>
          </w:p>
        </w:tc>
        <w:tc>
          <w:tcPr>
            <w:tcW w:w="7449" w:type="dxa"/>
            <w:gridSpan w:val="3"/>
            <w:vAlign w:val="center"/>
          </w:tcPr>
          <w:p w14:paraId="3AA1FF6E" w14:textId="68906772" w:rsidR="005809BB" w:rsidRDefault="005809BB" w:rsidP="008726BD">
            <w:pPr>
              <w:pStyle w:val="Paragrafoelenco"/>
              <w:numPr>
                <w:ilvl w:val="0"/>
                <w:numId w:val="7"/>
              </w:numPr>
              <w:ind w:left="714" w:hanging="357"/>
            </w:pPr>
            <w:r>
              <w:t xml:space="preserve">La richiesta di esportazione viene inserita nel sistema e processata del batch </w:t>
            </w:r>
            <w:r w:rsidRPr="005809BB">
              <w:t>BatchExportFlussiRiconciliazione</w:t>
            </w:r>
            <w:r>
              <w:t>.</w:t>
            </w:r>
          </w:p>
          <w:p w14:paraId="369F383F" w14:textId="53C15335" w:rsidR="002721F1" w:rsidRDefault="005809BB" w:rsidP="008726BD">
            <w:pPr>
              <w:pStyle w:val="Paragrafoelenco"/>
              <w:numPr>
                <w:ilvl w:val="0"/>
                <w:numId w:val="7"/>
              </w:numPr>
              <w:ind w:left="714" w:hanging="357"/>
            </w:pPr>
            <w:r>
              <w:t>L’esecuzione del test FLUSSI_10 mostra il corretto inserimento e lo stato dell’export richiesto.</w:t>
            </w:r>
          </w:p>
          <w:p w14:paraId="53DB9C3E" w14:textId="77777777" w:rsidR="005809BB" w:rsidRDefault="005809BB" w:rsidP="008726BD">
            <w:pPr>
              <w:pStyle w:val="Paragrafoelenco"/>
              <w:numPr>
                <w:ilvl w:val="0"/>
                <w:numId w:val="7"/>
              </w:numPr>
              <w:ind w:left="714" w:hanging="357"/>
            </w:pPr>
            <w:r>
              <w:t>L’esecuzione del test FLUSSI_11 consente il download dell’export richiesto</w:t>
            </w:r>
            <w:r w:rsidR="00485480">
              <w:t xml:space="preserve"> e conterrà i dati delle due riconciliazioni con i seguenti codici IUV:</w:t>
            </w:r>
          </w:p>
          <w:tbl>
            <w:tblPr>
              <w:tblStyle w:val="GridTable6Colorful"/>
              <w:tblW w:w="0" w:type="auto"/>
              <w:tblInd w:w="736" w:type="dxa"/>
              <w:tblLook w:val="04A0" w:firstRow="1" w:lastRow="0" w:firstColumn="1" w:lastColumn="0" w:noHBand="0" w:noVBand="1"/>
            </w:tblPr>
            <w:tblGrid>
              <w:gridCol w:w="6378"/>
            </w:tblGrid>
            <w:tr w:rsidR="00485480" w14:paraId="35BD8250" w14:textId="77777777" w:rsidTr="00B21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71CF38A8" w14:textId="2F988515" w:rsidR="00485480" w:rsidRDefault="00485480" w:rsidP="00485480">
                  <w:pPr>
                    <w:pStyle w:val="Paragrafoelenco"/>
                    <w:ind w:left="0"/>
                  </w:pPr>
                  <w:r>
                    <w:t>Codice IUV</w:t>
                  </w:r>
                </w:p>
              </w:tc>
            </w:tr>
            <w:tr w:rsidR="00485480" w14:paraId="3A09533F"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423D0583" w14:textId="6C111A14" w:rsidR="00485480" w:rsidRDefault="00485480" w:rsidP="00485480">
                  <w:pPr>
                    <w:pStyle w:val="Paragrafoelenco"/>
                    <w:ind w:left="0"/>
                  </w:pPr>
                  <w:r w:rsidRPr="00485480">
                    <w:t>01000000000004083</w:t>
                  </w:r>
                </w:p>
              </w:tc>
            </w:tr>
            <w:tr w:rsidR="00485480" w14:paraId="23A8694B" w14:textId="77777777" w:rsidTr="00B21121">
              <w:tc>
                <w:tcPr>
                  <w:cnfStyle w:val="001000000000" w:firstRow="0" w:lastRow="0" w:firstColumn="1" w:lastColumn="0" w:oddVBand="0" w:evenVBand="0" w:oddHBand="0" w:evenHBand="0" w:firstRowFirstColumn="0" w:firstRowLastColumn="0" w:lastRowFirstColumn="0" w:lastRowLastColumn="0"/>
                  <w:tcW w:w="6378" w:type="dxa"/>
                </w:tcPr>
                <w:p w14:paraId="12CB7DDE" w14:textId="1B2284E5" w:rsidR="00485480" w:rsidRDefault="00485480" w:rsidP="00485480">
                  <w:pPr>
                    <w:pStyle w:val="Paragrafoelenco"/>
                    <w:ind w:left="0"/>
                  </w:pPr>
                  <w:r w:rsidRPr="00485480">
                    <w:t>01000000000004285</w:t>
                  </w:r>
                </w:p>
              </w:tc>
            </w:tr>
          </w:tbl>
          <w:p w14:paraId="3C908FFE" w14:textId="4589D5CB" w:rsidR="00485480" w:rsidRDefault="00485480" w:rsidP="00485480">
            <w:pPr>
              <w:pStyle w:val="Paragrafoelenco"/>
              <w:ind w:left="714"/>
            </w:pPr>
          </w:p>
        </w:tc>
      </w:tr>
      <w:tr w:rsidR="0035367E" w:rsidRPr="00C84A37" w14:paraId="2D1B649F" w14:textId="77777777" w:rsidTr="008726BD">
        <w:tc>
          <w:tcPr>
            <w:tcW w:w="2405" w:type="dxa"/>
            <w:gridSpan w:val="2"/>
            <w:vAlign w:val="center"/>
          </w:tcPr>
          <w:p w14:paraId="45B16475" w14:textId="77777777" w:rsidR="0035367E" w:rsidRPr="00C84A37" w:rsidRDefault="0035367E" w:rsidP="008726BD">
            <w:pPr>
              <w:rPr>
                <w:b/>
              </w:rPr>
            </w:pPr>
            <w:r>
              <w:rPr>
                <w:b/>
              </w:rPr>
              <w:t>Input</w:t>
            </w:r>
          </w:p>
        </w:tc>
        <w:tc>
          <w:tcPr>
            <w:tcW w:w="7449" w:type="dxa"/>
            <w:gridSpan w:val="3"/>
            <w:vAlign w:val="center"/>
          </w:tcPr>
          <w:p w14:paraId="3AD45BE4" w14:textId="77777777" w:rsidR="00B73D67" w:rsidRDefault="00B73D67" w:rsidP="00B73D67"/>
          <w:tbl>
            <w:tblPr>
              <w:tblStyle w:val="GridTable3"/>
              <w:tblW w:w="0" w:type="auto"/>
              <w:tblLook w:val="04A0" w:firstRow="1" w:lastRow="0" w:firstColumn="1" w:lastColumn="0" w:noHBand="0" w:noVBand="1"/>
            </w:tblPr>
            <w:tblGrid>
              <w:gridCol w:w="1791"/>
              <w:gridCol w:w="5442"/>
            </w:tblGrid>
            <w:tr w:rsidR="00B73D67" w14:paraId="00622029" w14:textId="77777777" w:rsidTr="00D900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7FD6080D" w14:textId="77777777" w:rsidR="00B73D67" w:rsidRDefault="00B73D67" w:rsidP="00B73D67">
                  <w:r>
                    <w:t>Key</w:t>
                  </w:r>
                </w:p>
              </w:tc>
              <w:tc>
                <w:tcPr>
                  <w:tcW w:w="6011" w:type="dxa"/>
                </w:tcPr>
                <w:p w14:paraId="50FFCCD6" w14:textId="77777777" w:rsidR="00B73D67" w:rsidRDefault="00B73D67" w:rsidP="00B73D67">
                  <w:pPr>
                    <w:cnfStyle w:val="100000000000" w:firstRow="1" w:lastRow="0" w:firstColumn="0" w:lastColumn="0" w:oddVBand="0" w:evenVBand="0" w:oddHBand="0" w:evenHBand="0" w:firstRowFirstColumn="0" w:firstRowLastColumn="0" w:lastRowFirstColumn="0" w:lastRowLastColumn="0"/>
                  </w:pPr>
                  <w:r>
                    <w:t>Value</w:t>
                  </w:r>
                </w:p>
              </w:tc>
            </w:tr>
            <w:tr w:rsidR="00B73D67" w14:paraId="63999A67" w14:textId="77777777" w:rsidTr="00D9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4F788662" w14:textId="77777777" w:rsidR="00B73D67" w:rsidRDefault="00B73D67" w:rsidP="00B73D67">
                  <w:r>
                    <w:t>page</w:t>
                  </w:r>
                </w:p>
              </w:tc>
              <w:tc>
                <w:tcPr>
                  <w:tcW w:w="6011" w:type="dxa"/>
                </w:tcPr>
                <w:p w14:paraId="5DC82E00" w14:textId="77777777" w:rsidR="00B73D67" w:rsidRDefault="00B73D67" w:rsidP="00B73D67">
                  <w:pPr>
                    <w:cnfStyle w:val="000000100000" w:firstRow="0" w:lastRow="0" w:firstColumn="0" w:lastColumn="0" w:oddVBand="0" w:evenVBand="0" w:oddHBand="1" w:evenHBand="0" w:firstRowFirstColumn="0" w:firstRowLastColumn="0" w:lastRowFirstColumn="0" w:lastRowLastColumn="0"/>
                  </w:pPr>
                  <w:r>
                    <w:t>1</w:t>
                  </w:r>
                </w:p>
              </w:tc>
            </w:tr>
            <w:tr w:rsidR="00B73D67" w14:paraId="33CA2F64" w14:textId="77777777" w:rsidTr="00D9004E">
              <w:tc>
                <w:tcPr>
                  <w:cnfStyle w:val="001000000000" w:firstRow="0" w:lastRow="0" w:firstColumn="1" w:lastColumn="0" w:oddVBand="0" w:evenVBand="0" w:oddHBand="0" w:evenHBand="0" w:firstRowFirstColumn="0" w:firstRowLastColumn="0" w:lastRowFirstColumn="0" w:lastRowLastColumn="0"/>
                  <w:tcW w:w="1212" w:type="dxa"/>
                </w:tcPr>
                <w:p w14:paraId="16C54A8C" w14:textId="77777777" w:rsidR="00B73D67" w:rsidRDefault="00B73D67" w:rsidP="00B73D67">
                  <w:r>
                    <w:t>size</w:t>
                  </w:r>
                </w:p>
              </w:tc>
              <w:tc>
                <w:tcPr>
                  <w:tcW w:w="6011" w:type="dxa"/>
                </w:tcPr>
                <w:p w14:paraId="29C98A45" w14:textId="77777777" w:rsidR="00B73D67" w:rsidRDefault="00B73D67" w:rsidP="00B73D67">
                  <w:pPr>
                    <w:cnfStyle w:val="000000000000" w:firstRow="0" w:lastRow="0" w:firstColumn="0" w:lastColumn="0" w:oddVBand="0" w:evenVBand="0" w:oddHBand="0" w:evenHBand="0" w:firstRowFirstColumn="0" w:firstRowLastColumn="0" w:lastRowFirstColumn="0" w:lastRowLastColumn="0"/>
                  </w:pPr>
                  <w:r>
                    <w:t>5</w:t>
                  </w:r>
                </w:p>
              </w:tc>
            </w:tr>
            <w:tr w:rsidR="00B73D67" w14:paraId="03D19A19" w14:textId="77777777" w:rsidTr="00D9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6E88DD40" w14:textId="77777777" w:rsidR="00B73D67" w:rsidRDefault="00B73D67" w:rsidP="00B73D67">
                  <w:r>
                    <w:t>codIpa</w:t>
                  </w:r>
                </w:p>
              </w:tc>
              <w:tc>
                <w:tcPr>
                  <w:tcW w:w="6011" w:type="dxa"/>
                </w:tcPr>
                <w:p w14:paraId="139CDCDC" w14:textId="77777777" w:rsidR="00B73D67" w:rsidRDefault="00B73D67" w:rsidP="00B73D67">
                  <w:pPr>
                    <w:cnfStyle w:val="000000100000" w:firstRow="0" w:lastRow="0" w:firstColumn="0" w:lastColumn="0" w:oddVBand="0" w:evenVBand="0" w:oddHBand="1" w:evenHBand="0" w:firstRowFirstColumn="0" w:firstRowLastColumn="0" w:lastRowFirstColumn="0" w:lastRowLastColumn="0"/>
                  </w:pPr>
                  <w:r>
                    <w:t>R_CAMPAN</w:t>
                  </w:r>
                </w:p>
              </w:tc>
            </w:tr>
            <w:tr w:rsidR="00B73D67" w14:paraId="2F5A27E5" w14:textId="77777777" w:rsidTr="00D9004E">
              <w:tc>
                <w:tcPr>
                  <w:cnfStyle w:val="001000000000" w:firstRow="0" w:lastRow="0" w:firstColumn="1" w:lastColumn="0" w:oddVBand="0" w:evenVBand="0" w:oddHBand="0" w:evenHBand="0" w:firstRowFirstColumn="0" w:firstRowLastColumn="0" w:lastRowFirstColumn="0" w:lastRowLastColumn="0"/>
                  <w:tcW w:w="1212" w:type="dxa"/>
                </w:tcPr>
                <w:p w14:paraId="1B117113" w14:textId="77777777" w:rsidR="00B73D67" w:rsidRDefault="00B73D67" w:rsidP="00B73D67">
                  <w:r w:rsidRPr="001C36D4">
                    <w:t>errorCode</w:t>
                  </w:r>
                </w:p>
              </w:tc>
              <w:tc>
                <w:tcPr>
                  <w:tcW w:w="6011" w:type="dxa"/>
                </w:tcPr>
                <w:p w14:paraId="072B9E07" w14:textId="7B3ECBAB" w:rsidR="00B73D67" w:rsidRDefault="00B73D67" w:rsidP="00B73D67">
                  <w:pPr>
                    <w:cnfStyle w:val="000000000000" w:firstRow="0" w:lastRow="0" w:firstColumn="0" w:lastColumn="0" w:oddVBand="0" w:evenVBand="0" w:oddHBand="0" w:evenHBand="0" w:firstRowFirstColumn="0" w:firstRowLastColumn="0" w:lastRowFirstColumn="0" w:lastRowLastColumn="0"/>
                  </w:pPr>
                  <w:r>
                    <w:t>RT_IUF</w:t>
                  </w:r>
                </w:p>
              </w:tc>
            </w:tr>
            <w:tr w:rsidR="00B73D67" w14:paraId="321B99C4" w14:textId="77777777" w:rsidTr="00D9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161F5C4C" w14:textId="04CF8962" w:rsidR="00B73D67" w:rsidRPr="001C36D4" w:rsidRDefault="00B73D67" w:rsidP="00B73D67">
                  <w:r w:rsidRPr="00B73D67">
                    <w:lastRenderedPageBreak/>
                    <w:t>codTipoDovuto</w:t>
                  </w:r>
                </w:p>
              </w:tc>
              <w:tc>
                <w:tcPr>
                  <w:tcW w:w="6011" w:type="dxa"/>
                </w:tcPr>
                <w:p w14:paraId="4C2492AB" w14:textId="5F024391" w:rsidR="00B73D67" w:rsidRDefault="00B73D67" w:rsidP="00B73D67">
                  <w:pPr>
                    <w:cnfStyle w:val="000000100000" w:firstRow="0" w:lastRow="0" w:firstColumn="0" w:lastColumn="0" w:oddVBand="0" w:evenVBand="0" w:oddHBand="1" w:evenHBand="0" w:firstRowFirstColumn="0" w:firstRowLastColumn="0" w:lastRowFirstColumn="0" w:lastRowLastColumn="0"/>
                  </w:pPr>
                  <w:r>
                    <w:t>0811</w:t>
                  </w:r>
                </w:p>
              </w:tc>
            </w:tr>
            <w:tr w:rsidR="00B73D67" w14:paraId="62608D44" w14:textId="77777777" w:rsidTr="00D9004E">
              <w:tc>
                <w:tcPr>
                  <w:cnfStyle w:val="001000000000" w:firstRow="0" w:lastRow="0" w:firstColumn="1" w:lastColumn="0" w:oddVBand="0" w:evenVBand="0" w:oddHBand="0" w:evenHBand="0" w:firstRowFirstColumn="0" w:firstRowLastColumn="0" w:lastRowFirstColumn="0" w:lastRowLastColumn="0"/>
                  <w:tcW w:w="1212" w:type="dxa"/>
                </w:tcPr>
                <w:p w14:paraId="7A2065C2" w14:textId="1908F917" w:rsidR="00B73D67" w:rsidRPr="00B73D67" w:rsidRDefault="00B73D67" w:rsidP="00B73D67">
                  <w:r w:rsidRPr="00B73D67">
                    <w:t>versioneTracciato</w:t>
                  </w:r>
                </w:p>
              </w:tc>
              <w:tc>
                <w:tcPr>
                  <w:tcW w:w="6011" w:type="dxa"/>
                </w:tcPr>
                <w:p w14:paraId="47ECCC25" w14:textId="7D0D81C9" w:rsidR="00B73D67" w:rsidRDefault="00B73D67" w:rsidP="00B73D67">
                  <w:pPr>
                    <w:cnfStyle w:val="000000000000" w:firstRow="0" w:lastRow="0" w:firstColumn="0" w:lastColumn="0" w:oddVBand="0" w:evenVBand="0" w:oddHBand="0" w:evenHBand="0" w:firstRowFirstColumn="0" w:firstRowLastColumn="0" w:lastRowFirstColumn="0" w:lastRowLastColumn="0"/>
                  </w:pPr>
                  <w:r>
                    <w:t>1.3</w:t>
                  </w:r>
                </w:p>
              </w:tc>
            </w:tr>
          </w:tbl>
          <w:p w14:paraId="4D496F11" w14:textId="77777777" w:rsidR="0035367E" w:rsidRDefault="0035367E" w:rsidP="008726BD"/>
          <w:p w14:paraId="653E965D" w14:textId="30B93C42" w:rsidR="00B73D67" w:rsidRDefault="00B73D67" w:rsidP="008726BD"/>
        </w:tc>
      </w:tr>
      <w:tr w:rsidR="0035367E" w:rsidRPr="00C84A37" w14:paraId="698DE8EC" w14:textId="77777777" w:rsidTr="008726BD">
        <w:trPr>
          <w:trHeight w:val="540"/>
        </w:trPr>
        <w:tc>
          <w:tcPr>
            <w:tcW w:w="626" w:type="dxa"/>
          </w:tcPr>
          <w:p w14:paraId="0EF004C0" w14:textId="77777777" w:rsidR="0035367E" w:rsidRPr="00C84A37" w:rsidRDefault="0035367E" w:rsidP="008726BD">
            <w:pPr>
              <w:rPr>
                <w:b/>
              </w:rPr>
            </w:pPr>
            <w:r w:rsidRPr="00C84A37">
              <w:rPr>
                <w:b/>
              </w:rPr>
              <w:lastRenderedPageBreak/>
              <w:t>Step</w:t>
            </w:r>
          </w:p>
        </w:tc>
        <w:tc>
          <w:tcPr>
            <w:tcW w:w="1779" w:type="dxa"/>
          </w:tcPr>
          <w:p w14:paraId="28F2FD30" w14:textId="77777777" w:rsidR="0035367E" w:rsidRPr="00C84A37" w:rsidRDefault="0035367E" w:rsidP="008726BD">
            <w:pPr>
              <w:rPr>
                <w:b/>
              </w:rPr>
            </w:pPr>
            <w:r w:rsidRPr="00C84A37">
              <w:rPr>
                <w:b/>
              </w:rPr>
              <w:t>Azione</w:t>
            </w:r>
          </w:p>
        </w:tc>
        <w:tc>
          <w:tcPr>
            <w:tcW w:w="6332" w:type="dxa"/>
            <w:gridSpan w:val="2"/>
          </w:tcPr>
          <w:p w14:paraId="0CE7E033" w14:textId="77777777" w:rsidR="0035367E" w:rsidRPr="00C84A37" w:rsidRDefault="0035367E" w:rsidP="008726BD">
            <w:pPr>
              <w:rPr>
                <w:b/>
              </w:rPr>
            </w:pPr>
            <w:r w:rsidRPr="00C84A37">
              <w:rPr>
                <w:b/>
              </w:rPr>
              <w:t>Risultato atteso</w:t>
            </w:r>
          </w:p>
        </w:tc>
        <w:tc>
          <w:tcPr>
            <w:tcW w:w="1117" w:type="dxa"/>
          </w:tcPr>
          <w:p w14:paraId="3690BC20" w14:textId="77777777" w:rsidR="0035367E" w:rsidRPr="00C84A37" w:rsidRDefault="0035367E" w:rsidP="008726BD">
            <w:pPr>
              <w:rPr>
                <w:b/>
              </w:rPr>
            </w:pPr>
            <w:r w:rsidRPr="00C84A37">
              <w:rPr>
                <w:b/>
              </w:rPr>
              <w:t>Esito</w:t>
            </w:r>
          </w:p>
        </w:tc>
      </w:tr>
      <w:tr w:rsidR="0035367E" w:rsidRPr="00C84A37" w14:paraId="6B7018E9" w14:textId="77777777" w:rsidTr="008726BD">
        <w:trPr>
          <w:trHeight w:val="1800"/>
        </w:trPr>
        <w:tc>
          <w:tcPr>
            <w:tcW w:w="626" w:type="dxa"/>
          </w:tcPr>
          <w:p w14:paraId="042D82A6" w14:textId="77777777" w:rsidR="0035367E" w:rsidRPr="00C84A37" w:rsidRDefault="0035367E" w:rsidP="008726BD">
            <w:r>
              <w:t>1</w:t>
            </w:r>
          </w:p>
        </w:tc>
        <w:tc>
          <w:tcPr>
            <w:tcW w:w="1779" w:type="dxa"/>
          </w:tcPr>
          <w:p w14:paraId="60F9D6C5" w14:textId="77777777" w:rsidR="0035367E" w:rsidRPr="00C84A37" w:rsidRDefault="0035367E" w:rsidP="008726BD">
            <w:r>
              <w:t>L’utente seleziona il pulsante SEND.</w:t>
            </w:r>
          </w:p>
        </w:tc>
        <w:tc>
          <w:tcPr>
            <w:tcW w:w="6332" w:type="dxa"/>
            <w:gridSpan w:val="2"/>
          </w:tcPr>
          <w:p w14:paraId="139CFF07" w14:textId="77777777" w:rsidR="00F71BEB" w:rsidRDefault="00F71BEB" w:rsidP="00F71BEB">
            <w:pPr>
              <w:shd w:val="clear" w:color="auto" w:fill="FFFFFE"/>
              <w:spacing w:line="240" w:lineRule="atLeast"/>
            </w:pPr>
            <w:r>
              <w:t>{</w:t>
            </w:r>
          </w:p>
          <w:p w14:paraId="08F07288" w14:textId="77777777" w:rsidR="00F71BEB" w:rsidRDefault="00F71BEB" w:rsidP="00F71BEB">
            <w:pPr>
              <w:shd w:val="clear" w:color="auto" w:fill="FFFFFE"/>
              <w:spacing w:line="240" w:lineRule="atLeast"/>
            </w:pPr>
            <w:r>
              <w:t xml:space="preserve">    "status": "OK",</w:t>
            </w:r>
          </w:p>
          <w:p w14:paraId="0B668DB9" w14:textId="77777777" w:rsidR="00F71BEB" w:rsidRDefault="00F71BEB" w:rsidP="00F71BEB">
            <w:pPr>
              <w:shd w:val="clear" w:color="auto" w:fill="FFFFFE"/>
              <w:spacing w:line="240" w:lineRule="atLeast"/>
            </w:pPr>
            <w:r>
              <w:t xml:space="preserve">    "descr": "Booking Export Success"</w:t>
            </w:r>
          </w:p>
          <w:p w14:paraId="6BB133CF" w14:textId="78579C2A" w:rsidR="0035367E" w:rsidRPr="00C84A37" w:rsidRDefault="00F71BEB" w:rsidP="00F71BEB">
            <w:pPr>
              <w:shd w:val="clear" w:color="auto" w:fill="FFFFFE"/>
              <w:spacing w:line="240" w:lineRule="atLeast"/>
            </w:pPr>
            <w:r>
              <w:t>}</w:t>
            </w:r>
          </w:p>
        </w:tc>
        <w:tc>
          <w:tcPr>
            <w:tcW w:w="1117" w:type="dxa"/>
            <w:vAlign w:val="center"/>
          </w:tcPr>
          <w:p w14:paraId="081D69CA" w14:textId="77777777" w:rsidR="0035367E" w:rsidRPr="00C84A37" w:rsidRDefault="0035367E"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46789B21" w14:textId="77777777" w:rsidR="0035367E" w:rsidRDefault="0035367E" w:rsidP="0035367E"/>
    <w:p w14:paraId="4FA5ED72" w14:textId="1BE41DD4" w:rsidR="00BC5D2E" w:rsidRDefault="00BC5D2E" w:rsidP="00BC5D2E"/>
    <w:p w14:paraId="2ADE4063" w14:textId="77777777" w:rsidR="00E31CA4" w:rsidRPr="00C025D5" w:rsidRDefault="00E31CA4" w:rsidP="00E31CA4"/>
    <w:p w14:paraId="2B58EFA8" w14:textId="0D4EE0C1" w:rsidR="00E31CA4" w:rsidRDefault="00E31CA4" w:rsidP="00E31CA4">
      <w:pPr>
        <w:pStyle w:val="Titolo4"/>
      </w:pPr>
      <w:r w:rsidRPr="00A04A39">
        <w:t>TC_</w:t>
      </w:r>
      <w:r w:rsidRPr="006A67B5">
        <w:t>RICONCILIAZIONI</w:t>
      </w:r>
      <w:r w:rsidRPr="00A04A39">
        <w:t>_0</w:t>
      </w:r>
      <w:r>
        <w:t>4</w:t>
      </w:r>
    </w:p>
    <w:tbl>
      <w:tblPr>
        <w:tblStyle w:val="Grigliatabella"/>
        <w:tblW w:w="9854" w:type="dxa"/>
        <w:tblLook w:val="04A0" w:firstRow="1" w:lastRow="0" w:firstColumn="1" w:lastColumn="0" w:noHBand="0" w:noVBand="1"/>
      </w:tblPr>
      <w:tblGrid>
        <w:gridCol w:w="626"/>
        <w:gridCol w:w="1779"/>
        <w:gridCol w:w="1784"/>
        <w:gridCol w:w="4548"/>
        <w:gridCol w:w="1117"/>
      </w:tblGrid>
      <w:tr w:rsidR="00E31CA4" w:rsidRPr="00C84A37" w14:paraId="1BD917D6" w14:textId="77777777" w:rsidTr="008726BD">
        <w:trPr>
          <w:gridAfter w:val="2"/>
          <w:wAfter w:w="5665" w:type="dxa"/>
          <w:trHeight w:val="583"/>
        </w:trPr>
        <w:tc>
          <w:tcPr>
            <w:tcW w:w="4189" w:type="dxa"/>
            <w:gridSpan w:val="3"/>
            <w:shd w:val="clear" w:color="auto" w:fill="DEEAF6" w:themeFill="accent1" w:themeFillTint="33"/>
          </w:tcPr>
          <w:p w14:paraId="0DEEC3C5" w14:textId="74AB9B37" w:rsidR="00E31CA4" w:rsidRPr="00C84A37" w:rsidRDefault="00E31CA4" w:rsidP="008726BD">
            <w:pPr>
              <w:rPr>
                <w:b/>
              </w:rPr>
            </w:pPr>
            <w:r w:rsidRPr="00C84A37">
              <w:rPr>
                <w:b/>
              </w:rPr>
              <w:t>TC_</w:t>
            </w:r>
            <w:r w:rsidRPr="006A67B5">
              <w:rPr>
                <w:b/>
              </w:rPr>
              <w:t>RICONCILIAZIONI</w:t>
            </w:r>
            <w:r w:rsidRPr="00C84A37">
              <w:rPr>
                <w:b/>
              </w:rPr>
              <w:t>_0</w:t>
            </w:r>
            <w:r>
              <w:rPr>
                <w:b/>
              </w:rPr>
              <w:t>4</w:t>
            </w:r>
          </w:p>
        </w:tc>
      </w:tr>
      <w:tr w:rsidR="00E31CA4" w:rsidRPr="00C84A37" w14:paraId="0A04B8FB" w14:textId="77777777" w:rsidTr="008726BD">
        <w:trPr>
          <w:trHeight w:val="550"/>
        </w:trPr>
        <w:tc>
          <w:tcPr>
            <w:tcW w:w="2405" w:type="dxa"/>
            <w:gridSpan w:val="2"/>
          </w:tcPr>
          <w:p w14:paraId="72743A37" w14:textId="77777777" w:rsidR="00E31CA4" w:rsidRPr="00C84A37" w:rsidRDefault="00E31CA4" w:rsidP="008726BD">
            <w:pPr>
              <w:rPr>
                <w:b/>
              </w:rPr>
            </w:pPr>
            <w:r w:rsidRPr="00C84A37">
              <w:rPr>
                <w:b/>
              </w:rPr>
              <w:t>Titolo</w:t>
            </w:r>
          </w:p>
        </w:tc>
        <w:tc>
          <w:tcPr>
            <w:tcW w:w="7449" w:type="dxa"/>
            <w:gridSpan w:val="3"/>
          </w:tcPr>
          <w:p w14:paraId="6FEA4923" w14:textId="7F4C9C0A" w:rsidR="00E31CA4" w:rsidRPr="00C84A37" w:rsidRDefault="00E31CA4" w:rsidP="008726BD">
            <w:r w:rsidRPr="00E31CA4">
              <w:t>Visualizza dettaglio Riconciliazione (‘IUF_NO_TES’,’IUV_NO_RT’)</w:t>
            </w:r>
          </w:p>
        </w:tc>
      </w:tr>
      <w:tr w:rsidR="00E31CA4" w:rsidRPr="00C84A37" w14:paraId="4CC6537A" w14:textId="77777777" w:rsidTr="008726BD">
        <w:trPr>
          <w:trHeight w:val="550"/>
        </w:trPr>
        <w:tc>
          <w:tcPr>
            <w:tcW w:w="2405" w:type="dxa"/>
            <w:gridSpan w:val="2"/>
          </w:tcPr>
          <w:p w14:paraId="723932FF" w14:textId="77777777" w:rsidR="00E31CA4" w:rsidRPr="00C84A37" w:rsidRDefault="00E31CA4" w:rsidP="008726BD">
            <w:pPr>
              <w:rPr>
                <w:b/>
              </w:rPr>
            </w:pPr>
            <w:r w:rsidRPr="00C84A37">
              <w:rPr>
                <w:b/>
              </w:rPr>
              <w:t>Descrizione</w:t>
            </w:r>
          </w:p>
        </w:tc>
        <w:tc>
          <w:tcPr>
            <w:tcW w:w="7449" w:type="dxa"/>
            <w:gridSpan w:val="3"/>
          </w:tcPr>
          <w:p w14:paraId="014421F1" w14:textId="390B38C3" w:rsidR="00E31CA4" w:rsidRDefault="00E31CA4" w:rsidP="00E31CA4">
            <w:r>
              <w:t>Restituisce il dettaglio di una Riconciliazione.</w:t>
            </w:r>
          </w:p>
          <w:p w14:paraId="17665B39" w14:textId="2DD6BF7E" w:rsidR="00E31CA4" w:rsidRPr="00C84A37" w:rsidRDefault="00E31CA4" w:rsidP="00E31CA4">
            <w:r>
              <w:t>classificazioneCompletezza in ('IUF_NO_TES' ,'IUV_NO_RT')</w:t>
            </w:r>
          </w:p>
        </w:tc>
      </w:tr>
      <w:tr w:rsidR="00E31CA4" w:rsidRPr="00C84A37" w14:paraId="2920C6A1" w14:textId="77777777" w:rsidTr="008726BD">
        <w:trPr>
          <w:trHeight w:val="550"/>
        </w:trPr>
        <w:tc>
          <w:tcPr>
            <w:tcW w:w="2405" w:type="dxa"/>
            <w:gridSpan w:val="2"/>
          </w:tcPr>
          <w:p w14:paraId="6F7D4AE1" w14:textId="77777777" w:rsidR="00E31CA4" w:rsidRPr="00C84A37" w:rsidRDefault="00E31CA4" w:rsidP="008726BD">
            <w:pPr>
              <w:rPr>
                <w:b/>
              </w:rPr>
            </w:pPr>
            <w:r>
              <w:rPr>
                <w:b/>
              </w:rPr>
              <w:t>Id Ruolo/Attore</w:t>
            </w:r>
          </w:p>
        </w:tc>
        <w:tc>
          <w:tcPr>
            <w:tcW w:w="7449" w:type="dxa"/>
            <w:gridSpan w:val="3"/>
          </w:tcPr>
          <w:p w14:paraId="34AE9898" w14:textId="77777777" w:rsidR="00E31CA4" w:rsidRPr="00146646" w:rsidRDefault="00E31CA4" w:rsidP="008726BD">
            <w:r>
              <w:t>001</w:t>
            </w:r>
          </w:p>
        </w:tc>
      </w:tr>
      <w:tr w:rsidR="00E31CA4" w:rsidRPr="00C84A37" w14:paraId="1E4B982C" w14:textId="77777777" w:rsidTr="008726BD">
        <w:tc>
          <w:tcPr>
            <w:tcW w:w="2405" w:type="dxa"/>
            <w:gridSpan w:val="2"/>
            <w:vAlign w:val="center"/>
          </w:tcPr>
          <w:p w14:paraId="6970C5EF" w14:textId="77777777" w:rsidR="00E31CA4" w:rsidRPr="00C84A37" w:rsidRDefault="00E31CA4" w:rsidP="008726BD">
            <w:pPr>
              <w:rPr>
                <w:b/>
              </w:rPr>
            </w:pPr>
            <w:r w:rsidRPr="00C84A37">
              <w:rPr>
                <w:b/>
              </w:rPr>
              <w:t>Pre-condizioni</w:t>
            </w:r>
          </w:p>
        </w:tc>
        <w:tc>
          <w:tcPr>
            <w:tcW w:w="7449" w:type="dxa"/>
            <w:gridSpan w:val="3"/>
            <w:vAlign w:val="center"/>
          </w:tcPr>
          <w:p w14:paraId="26664B8D" w14:textId="77777777" w:rsidR="00E31CA4" w:rsidRDefault="00E31CA4" w:rsidP="008726BD">
            <w:pPr>
              <w:pStyle w:val="Paragrafoelenco"/>
              <w:numPr>
                <w:ilvl w:val="0"/>
                <w:numId w:val="7"/>
              </w:numPr>
              <w:ind w:left="714" w:hanging="357"/>
            </w:pPr>
            <w:r>
              <w:t xml:space="preserve">L’utente ha avviato l’app Postman e caricato la Collection di request “PayFlowPA-MyPivot” </w:t>
            </w:r>
          </w:p>
          <w:p w14:paraId="3D6D1F03" w14:textId="088768B5" w:rsidR="00E31CA4" w:rsidRPr="00C84A37" w:rsidRDefault="00E31CA4" w:rsidP="008726BD">
            <w:pPr>
              <w:pStyle w:val="Paragrafoelenco"/>
              <w:numPr>
                <w:ilvl w:val="0"/>
                <w:numId w:val="7"/>
              </w:numPr>
              <w:ind w:left="714" w:hanging="357"/>
            </w:pPr>
            <w:r>
              <w:t>L’utente deve avere selezionato la request TC_</w:t>
            </w:r>
            <w:r w:rsidRPr="006A67B5">
              <w:t>RICONCILIAZIONI</w:t>
            </w:r>
            <w:r>
              <w:t>_04</w:t>
            </w:r>
          </w:p>
        </w:tc>
      </w:tr>
      <w:tr w:rsidR="000C0725" w:rsidRPr="00C84A37" w14:paraId="36CE12E3" w14:textId="77777777" w:rsidTr="008726BD">
        <w:tc>
          <w:tcPr>
            <w:tcW w:w="2405" w:type="dxa"/>
            <w:gridSpan w:val="2"/>
            <w:vAlign w:val="center"/>
          </w:tcPr>
          <w:p w14:paraId="79D86F5D" w14:textId="044C9B2D" w:rsidR="000C0725" w:rsidRPr="00C84A37" w:rsidRDefault="000C0725" w:rsidP="008726BD">
            <w:pPr>
              <w:rPr>
                <w:b/>
              </w:rPr>
            </w:pPr>
            <w:r>
              <w:rPr>
                <w:b/>
              </w:rPr>
              <w:t>Post-condizione</w:t>
            </w:r>
          </w:p>
        </w:tc>
        <w:tc>
          <w:tcPr>
            <w:tcW w:w="7449" w:type="dxa"/>
            <w:gridSpan w:val="3"/>
            <w:vAlign w:val="center"/>
          </w:tcPr>
          <w:p w14:paraId="46BB69AB" w14:textId="16D01C31" w:rsidR="000C0725" w:rsidRDefault="000C0725" w:rsidP="008726BD">
            <w:pPr>
              <w:pStyle w:val="Paragrafoelenco"/>
              <w:numPr>
                <w:ilvl w:val="0"/>
                <w:numId w:val="7"/>
              </w:numPr>
              <w:ind w:left="714" w:hanging="357"/>
            </w:pPr>
            <w:r>
              <w:t xml:space="preserve">Il servizio restituisce i dati dell’Anomalia relativa al </w:t>
            </w:r>
            <w:r>
              <w:br/>
              <w:t xml:space="preserve">codice IUF: </w:t>
            </w:r>
            <w:r w:rsidRPr="000C0725">
              <w:t>2019-11-14BCITITMM-0000000G93</w:t>
            </w:r>
            <w:r w:rsidR="001F4A3B">
              <w:br/>
              <w:t xml:space="preserve">presente nell’elenco restituito dal test  </w:t>
            </w:r>
            <w:r w:rsidR="001F4A3B" w:rsidRPr="001F4A3B">
              <w:t>TC_RICONCILIAZIONI_0</w:t>
            </w:r>
            <w:r w:rsidR="001F4A3B">
              <w:t>2</w:t>
            </w:r>
          </w:p>
          <w:p w14:paraId="7F35320D" w14:textId="33428818" w:rsidR="000C0725" w:rsidRDefault="000C0725" w:rsidP="008726BD">
            <w:pPr>
              <w:pStyle w:val="Paragrafoelenco"/>
              <w:numPr>
                <w:ilvl w:val="0"/>
                <w:numId w:val="7"/>
              </w:numPr>
              <w:ind w:left="714" w:hanging="357"/>
            </w:pPr>
            <w:r>
              <w:t>L’anomalia è di tipo IUV_NO_RT : Rendicontazioni di pagamenti non eseguiti.</w:t>
            </w:r>
          </w:p>
        </w:tc>
      </w:tr>
      <w:tr w:rsidR="00E31CA4" w:rsidRPr="00C84A37" w14:paraId="422255FE" w14:textId="77777777" w:rsidTr="008726BD">
        <w:tc>
          <w:tcPr>
            <w:tcW w:w="2405" w:type="dxa"/>
            <w:gridSpan w:val="2"/>
            <w:vAlign w:val="center"/>
          </w:tcPr>
          <w:p w14:paraId="5519A0E8" w14:textId="77777777" w:rsidR="00E31CA4" w:rsidRPr="00C84A37" w:rsidRDefault="00E31CA4" w:rsidP="008726BD">
            <w:pPr>
              <w:rPr>
                <w:b/>
              </w:rPr>
            </w:pPr>
            <w:r>
              <w:rPr>
                <w:b/>
              </w:rPr>
              <w:t>Input</w:t>
            </w:r>
          </w:p>
        </w:tc>
        <w:tc>
          <w:tcPr>
            <w:tcW w:w="7449" w:type="dxa"/>
            <w:gridSpan w:val="3"/>
            <w:vAlign w:val="center"/>
          </w:tcPr>
          <w:p w14:paraId="0123B2AA" w14:textId="77777777" w:rsidR="00253B3E" w:rsidRDefault="00253B3E" w:rsidP="00253B3E"/>
          <w:tbl>
            <w:tblPr>
              <w:tblStyle w:val="GridTable3"/>
              <w:tblW w:w="0" w:type="auto"/>
              <w:tblLook w:val="04A0" w:firstRow="1" w:lastRow="0" w:firstColumn="1" w:lastColumn="0" w:noHBand="0" w:noVBand="1"/>
            </w:tblPr>
            <w:tblGrid>
              <w:gridCol w:w="2620"/>
              <w:gridCol w:w="4613"/>
            </w:tblGrid>
            <w:tr w:rsidR="00253B3E" w14:paraId="31BE40BD" w14:textId="77777777" w:rsidTr="00253B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20" w:type="dxa"/>
                </w:tcPr>
                <w:p w14:paraId="5189CC12" w14:textId="77777777" w:rsidR="00253B3E" w:rsidRDefault="00253B3E" w:rsidP="00253B3E">
                  <w:r>
                    <w:t>Key</w:t>
                  </w:r>
                </w:p>
              </w:tc>
              <w:tc>
                <w:tcPr>
                  <w:tcW w:w="4613" w:type="dxa"/>
                </w:tcPr>
                <w:p w14:paraId="2E669DBE" w14:textId="77777777" w:rsidR="00253B3E" w:rsidRDefault="00253B3E" w:rsidP="00253B3E">
                  <w:pPr>
                    <w:cnfStyle w:val="100000000000" w:firstRow="1" w:lastRow="0" w:firstColumn="0" w:lastColumn="0" w:oddVBand="0" w:evenVBand="0" w:oddHBand="0" w:evenHBand="0" w:firstRowFirstColumn="0" w:firstRowLastColumn="0" w:lastRowFirstColumn="0" w:lastRowLastColumn="0"/>
                  </w:pPr>
                  <w:r>
                    <w:t>Value</w:t>
                  </w:r>
                </w:p>
              </w:tc>
            </w:tr>
            <w:tr w:rsidR="00253B3E" w14:paraId="5F659240" w14:textId="77777777" w:rsidTr="00253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0" w:type="dxa"/>
                </w:tcPr>
                <w:p w14:paraId="3F6A0E86" w14:textId="77777777" w:rsidR="00253B3E" w:rsidRDefault="00253B3E" w:rsidP="00253B3E">
                  <w:r>
                    <w:t>codIpa</w:t>
                  </w:r>
                </w:p>
              </w:tc>
              <w:tc>
                <w:tcPr>
                  <w:tcW w:w="4613" w:type="dxa"/>
                </w:tcPr>
                <w:p w14:paraId="62BBF2FC" w14:textId="77777777" w:rsidR="00253B3E" w:rsidRDefault="00253B3E" w:rsidP="00253B3E">
                  <w:pPr>
                    <w:cnfStyle w:val="000000100000" w:firstRow="0" w:lastRow="0" w:firstColumn="0" w:lastColumn="0" w:oddVBand="0" w:evenVBand="0" w:oddHBand="1" w:evenHBand="0" w:firstRowFirstColumn="0" w:firstRowLastColumn="0" w:lastRowFirstColumn="0" w:lastRowLastColumn="0"/>
                  </w:pPr>
                  <w:r>
                    <w:t>R_CAMPAN</w:t>
                  </w:r>
                </w:p>
              </w:tc>
            </w:tr>
            <w:tr w:rsidR="00253B3E" w14:paraId="1DC0A5F0" w14:textId="77777777" w:rsidTr="00253B3E">
              <w:tc>
                <w:tcPr>
                  <w:cnfStyle w:val="001000000000" w:firstRow="0" w:lastRow="0" w:firstColumn="1" w:lastColumn="0" w:oddVBand="0" w:evenVBand="0" w:oddHBand="0" w:evenHBand="0" w:firstRowFirstColumn="0" w:firstRowLastColumn="0" w:lastRowFirstColumn="0" w:lastRowLastColumn="0"/>
                  <w:tcW w:w="2620" w:type="dxa"/>
                </w:tcPr>
                <w:p w14:paraId="56A87FE2" w14:textId="56DDE01C" w:rsidR="00253B3E" w:rsidRDefault="00253B3E" w:rsidP="00253B3E">
                  <w:r w:rsidRPr="00253B3E">
                    <w:t>classificazioneCompletezza</w:t>
                  </w:r>
                </w:p>
              </w:tc>
              <w:tc>
                <w:tcPr>
                  <w:tcW w:w="4613" w:type="dxa"/>
                </w:tcPr>
                <w:p w14:paraId="193EEAC1" w14:textId="6A8F8EF0" w:rsidR="00253B3E" w:rsidRDefault="00253B3E" w:rsidP="00253B3E">
                  <w:pPr>
                    <w:cnfStyle w:val="000000000000" w:firstRow="0" w:lastRow="0" w:firstColumn="0" w:lastColumn="0" w:oddVBand="0" w:evenVBand="0" w:oddHBand="0" w:evenHBand="0" w:firstRowFirstColumn="0" w:firstRowLastColumn="0" w:lastRowFirstColumn="0" w:lastRowLastColumn="0"/>
                  </w:pPr>
                  <w:r w:rsidRPr="00253B3E">
                    <w:t>IUV_NO_RT</w:t>
                  </w:r>
                </w:p>
              </w:tc>
            </w:tr>
            <w:tr w:rsidR="00253B3E" w14:paraId="6BED874F" w14:textId="77777777" w:rsidTr="00253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0" w:type="dxa"/>
                </w:tcPr>
                <w:p w14:paraId="02AAA808" w14:textId="50B66FBB" w:rsidR="00253B3E" w:rsidRPr="001C36D4" w:rsidRDefault="00253B3E" w:rsidP="00253B3E">
                  <w:r w:rsidRPr="00253B3E">
                    <w:t>codiceIuf</w:t>
                  </w:r>
                </w:p>
              </w:tc>
              <w:tc>
                <w:tcPr>
                  <w:tcW w:w="4613" w:type="dxa"/>
                </w:tcPr>
                <w:p w14:paraId="67FCE517" w14:textId="0F096CEB" w:rsidR="00253B3E" w:rsidRDefault="00253B3E" w:rsidP="00253B3E">
                  <w:pPr>
                    <w:cnfStyle w:val="000000100000" w:firstRow="0" w:lastRow="0" w:firstColumn="0" w:lastColumn="0" w:oddVBand="0" w:evenVBand="0" w:oddHBand="1" w:evenHBand="0" w:firstRowFirstColumn="0" w:firstRowLastColumn="0" w:lastRowFirstColumn="0" w:lastRowLastColumn="0"/>
                  </w:pPr>
                  <w:r w:rsidRPr="00253B3E">
                    <w:t>2019-11-14BCITITMM-0000000G93</w:t>
                  </w:r>
                </w:p>
              </w:tc>
            </w:tr>
          </w:tbl>
          <w:p w14:paraId="2D2C63BC" w14:textId="77777777" w:rsidR="00253B3E" w:rsidRDefault="00253B3E" w:rsidP="00253B3E"/>
          <w:p w14:paraId="18319B5F" w14:textId="150F25A4" w:rsidR="00E31CA4" w:rsidRDefault="00E31CA4" w:rsidP="008726BD"/>
        </w:tc>
      </w:tr>
      <w:tr w:rsidR="00E31CA4" w:rsidRPr="00C84A37" w14:paraId="74188C73" w14:textId="77777777" w:rsidTr="008726BD">
        <w:trPr>
          <w:trHeight w:val="540"/>
        </w:trPr>
        <w:tc>
          <w:tcPr>
            <w:tcW w:w="626" w:type="dxa"/>
          </w:tcPr>
          <w:p w14:paraId="3A49C789" w14:textId="77777777" w:rsidR="00E31CA4" w:rsidRPr="00C84A37" w:rsidRDefault="00E31CA4" w:rsidP="008726BD">
            <w:pPr>
              <w:rPr>
                <w:b/>
              </w:rPr>
            </w:pPr>
            <w:r w:rsidRPr="00C84A37">
              <w:rPr>
                <w:b/>
              </w:rPr>
              <w:t>Step</w:t>
            </w:r>
          </w:p>
        </w:tc>
        <w:tc>
          <w:tcPr>
            <w:tcW w:w="1779" w:type="dxa"/>
          </w:tcPr>
          <w:p w14:paraId="3B78A75D" w14:textId="77777777" w:rsidR="00E31CA4" w:rsidRPr="00C84A37" w:rsidRDefault="00E31CA4" w:rsidP="008726BD">
            <w:pPr>
              <w:rPr>
                <w:b/>
              </w:rPr>
            </w:pPr>
            <w:r w:rsidRPr="00C84A37">
              <w:rPr>
                <w:b/>
              </w:rPr>
              <w:t>Azione</w:t>
            </w:r>
          </w:p>
        </w:tc>
        <w:tc>
          <w:tcPr>
            <w:tcW w:w="6332" w:type="dxa"/>
            <w:gridSpan w:val="2"/>
          </w:tcPr>
          <w:p w14:paraId="1EB97766" w14:textId="77777777" w:rsidR="00E31CA4" w:rsidRPr="00C84A37" w:rsidRDefault="00E31CA4" w:rsidP="008726BD">
            <w:pPr>
              <w:rPr>
                <w:b/>
              </w:rPr>
            </w:pPr>
            <w:r w:rsidRPr="00C84A37">
              <w:rPr>
                <w:b/>
              </w:rPr>
              <w:t>Risultato atteso</w:t>
            </w:r>
          </w:p>
        </w:tc>
        <w:tc>
          <w:tcPr>
            <w:tcW w:w="1117" w:type="dxa"/>
          </w:tcPr>
          <w:p w14:paraId="4C264B03" w14:textId="77777777" w:rsidR="00E31CA4" w:rsidRPr="00C84A37" w:rsidRDefault="00E31CA4" w:rsidP="008726BD">
            <w:pPr>
              <w:rPr>
                <w:b/>
              </w:rPr>
            </w:pPr>
            <w:r w:rsidRPr="00C84A37">
              <w:rPr>
                <w:b/>
              </w:rPr>
              <w:t>Esito</w:t>
            </w:r>
          </w:p>
        </w:tc>
      </w:tr>
      <w:tr w:rsidR="00E31CA4" w:rsidRPr="00C84A37" w14:paraId="54FAD6C7" w14:textId="77777777" w:rsidTr="008726BD">
        <w:trPr>
          <w:trHeight w:val="1800"/>
        </w:trPr>
        <w:tc>
          <w:tcPr>
            <w:tcW w:w="626" w:type="dxa"/>
          </w:tcPr>
          <w:p w14:paraId="6CD11A3A" w14:textId="77777777" w:rsidR="00E31CA4" w:rsidRPr="00C84A37" w:rsidRDefault="00E31CA4" w:rsidP="008726BD">
            <w:r>
              <w:lastRenderedPageBreak/>
              <w:t>1</w:t>
            </w:r>
          </w:p>
        </w:tc>
        <w:tc>
          <w:tcPr>
            <w:tcW w:w="1779" w:type="dxa"/>
          </w:tcPr>
          <w:p w14:paraId="2CE8060D" w14:textId="77777777" w:rsidR="00E31CA4" w:rsidRPr="00C84A37" w:rsidRDefault="00E31CA4" w:rsidP="008726BD">
            <w:r>
              <w:t>L’utente seleziona il pulsante SEND.</w:t>
            </w:r>
          </w:p>
        </w:tc>
        <w:tc>
          <w:tcPr>
            <w:tcW w:w="6332" w:type="dxa"/>
            <w:gridSpan w:val="2"/>
          </w:tcPr>
          <w:p w14:paraId="48C0C898" w14:textId="77777777" w:rsidR="000C0725" w:rsidRDefault="000C0725" w:rsidP="000C0725">
            <w:pPr>
              <w:shd w:val="clear" w:color="auto" w:fill="FFFFFE"/>
              <w:spacing w:line="240" w:lineRule="atLeast"/>
            </w:pPr>
            <w:r>
              <w:t>{</w:t>
            </w:r>
          </w:p>
          <w:p w14:paraId="26DC4EAE" w14:textId="77777777" w:rsidR="000C0725" w:rsidRDefault="000C0725" w:rsidP="000C0725">
            <w:pPr>
              <w:shd w:val="clear" w:color="auto" w:fill="FFFFFE"/>
              <w:spacing w:line="240" w:lineRule="atLeast"/>
            </w:pPr>
            <w:r>
              <w:t xml:space="preserve">    "timestamp": "2020-03-23T11:20:01.827+0000",</w:t>
            </w:r>
          </w:p>
          <w:p w14:paraId="6CC32C6B" w14:textId="77777777" w:rsidR="000C0725" w:rsidRDefault="000C0725" w:rsidP="000C0725">
            <w:pPr>
              <w:shd w:val="clear" w:color="auto" w:fill="FFFFFE"/>
              <w:spacing w:line="240" w:lineRule="atLeast"/>
            </w:pPr>
            <w:r>
              <w:t xml:space="preserve">    "messages": null,</w:t>
            </w:r>
          </w:p>
          <w:p w14:paraId="168C0274" w14:textId="77777777" w:rsidR="000C0725" w:rsidRDefault="000C0725" w:rsidP="000C0725">
            <w:pPr>
              <w:shd w:val="clear" w:color="auto" w:fill="FFFFFE"/>
              <w:spacing w:line="240" w:lineRule="atLeast"/>
            </w:pPr>
            <w:r>
              <w:t xml:space="preserve">    "items": {</w:t>
            </w:r>
          </w:p>
          <w:p w14:paraId="1446E01B" w14:textId="77777777" w:rsidR="000C0725" w:rsidRDefault="000C0725" w:rsidP="000C0725">
            <w:pPr>
              <w:shd w:val="clear" w:color="auto" w:fill="FFFFFE"/>
              <w:spacing w:line="240" w:lineRule="atLeast"/>
            </w:pPr>
            <w:r>
              <w:t xml:space="preserve">        "codIpaEnte": "R_CAMPAN",</w:t>
            </w:r>
          </w:p>
          <w:p w14:paraId="7E10159D" w14:textId="77777777" w:rsidR="000C0725" w:rsidRDefault="000C0725" w:rsidP="000C0725">
            <w:pPr>
              <w:shd w:val="clear" w:color="auto" w:fill="FFFFFE"/>
              <w:spacing w:line="240" w:lineRule="atLeast"/>
            </w:pPr>
            <w:r>
              <w:t xml:space="preserve">        "classificazioneCompletezza": "IUV_NO_RT",</w:t>
            </w:r>
          </w:p>
          <w:p w14:paraId="4A1A35E0" w14:textId="77777777" w:rsidR="000C0725" w:rsidRDefault="000C0725" w:rsidP="000C0725">
            <w:pPr>
              <w:shd w:val="clear" w:color="auto" w:fill="FFFFFE"/>
              <w:spacing w:line="240" w:lineRule="atLeast"/>
            </w:pPr>
            <w:r>
              <w:t xml:space="preserve">        "codiceIuv": null,</w:t>
            </w:r>
          </w:p>
          <w:p w14:paraId="6A91A65E" w14:textId="77777777" w:rsidR="000C0725" w:rsidRDefault="000C0725" w:rsidP="000C0725">
            <w:pPr>
              <w:shd w:val="clear" w:color="auto" w:fill="FFFFFE"/>
              <w:spacing w:line="240" w:lineRule="atLeast"/>
            </w:pPr>
            <w:r>
              <w:t xml:space="preserve">        "codiceIuf": "2019-11-14BCITITMM-0000000G93",</w:t>
            </w:r>
          </w:p>
          <w:p w14:paraId="70A855BD" w14:textId="77777777" w:rsidR="000C0725" w:rsidRDefault="000C0725" w:rsidP="000C0725">
            <w:pPr>
              <w:shd w:val="clear" w:color="auto" w:fill="FFFFFE"/>
              <w:spacing w:line="240" w:lineRule="atLeast"/>
            </w:pPr>
            <w:r>
              <w:t xml:space="preserve">        "codiceIud": null,</w:t>
            </w:r>
          </w:p>
          <w:p w14:paraId="04EE1B97" w14:textId="77777777" w:rsidR="000C0725" w:rsidRDefault="000C0725" w:rsidP="000C0725">
            <w:pPr>
              <w:shd w:val="clear" w:color="auto" w:fill="FFFFFE"/>
              <w:spacing w:line="240" w:lineRule="atLeast"/>
            </w:pPr>
            <w:r>
              <w:t xml:space="preserve">        "pagamento": null,</w:t>
            </w:r>
          </w:p>
          <w:p w14:paraId="3DA520EF" w14:textId="77777777" w:rsidR="000C0725" w:rsidRDefault="000C0725" w:rsidP="000C0725">
            <w:pPr>
              <w:shd w:val="clear" w:color="auto" w:fill="FFFFFE"/>
              <w:spacing w:line="240" w:lineRule="atLeast"/>
            </w:pPr>
            <w:r>
              <w:t xml:space="preserve">        "rendicontazione": {</w:t>
            </w:r>
          </w:p>
          <w:p w14:paraId="02ED49B1" w14:textId="77777777" w:rsidR="000C0725" w:rsidRDefault="000C0725" w:rsidP="000C0725">
            <w:pPr>
              <w:shd w:val="clear" w:color="auto" w:fill="FFFFFE"/>
              <w:spacing w:line="240" w:lineRule="atLeast"/>
            </w:pPr>
            <w:r>
              <w:t xml:space="preserve">            "identificativoFlussoRendicontazione": "2019-11-14BCITITMM-0000000G93",</w:t>
            </w:r>
          </w:p>
          <w:p w14:paraId="6430CF1C" w14:textId="77777777" w:rsidR="000C0725" w:rsidRDefault="000C0725" w:rsidP="000C0725">
            <w:pPr>
              <w:shd w:val="clear" w:color="auto" w:fill="FFFFFE"/>
              <w:spacing w:line="240" w:lineRule="atLeast"/>
            </w:pPr>
            <w:r>
              <w:t xml:space="preserve">            "dataOraFlussoRendicontazione": "15/11/2019 03:16:44",</w:t>
            </w:r>
          </w:p>
          <w:p w14:paraId="3F864DC6" w14:textId="77777777" w:rsidR="000C0725" w:rsidRDefault="000C0725" w:rsidP="000C0725">
            <w:pPr>
              <w:shd w:val="clear" w:color="auto" w:fill="FFFFFE"/>
              <w:spacing w:line="240" w:lineRule="atLeast"/>
            </w:pPr>
            <w:r>
              <w:t xml:space="preserve">            "identificativoUnivocoRegolamento": "CROUT191114G93",</w:t>
            </w:r>
          </w:p>
          <w:p w14:paraId="1E62854A" w14:textId="77777777" w:rsidR="000C0725" w:rsidRDefault="000C0725" w:rsidP="000C0725">
            <w:pPr>
              <w:shd w:val="clear" w:color="auto" w:fill="FFFFFE"/>
              <w:spacing w:line="240" w:lineRule="atLeast"/>
            </w:pPr>
            <w:r>
              <w:t xml:space="preserve">            "deDataRegolamento": "14/11/2019 12:00:00",</w:t>
            </w:r>
          </w:p>
          <w:p w14:paraId="44A031FD" w14:textId="77777777" w:rsidR="000C0725" w:rsidRDefault="000C0725" w:rsidP="000C0725">
            <w:pPr>
              <w:shd w:val="clear" w:color="auto" w:fill="FFFFFE"/>
              <w:spacing w:line="240" w:lineRule="atLeast"/>
            </w:pPr>
            <w:r>
              <w:t xml:space="preserve">            "importoTotalePagamenti": "0.01",</w:t>
            </w:r>
          </w:p>
          <w:p w14:paraId="50AA8309" w14:textId="77777777" w:rsidR="000C0725" w:rsidRDefault="000C0725" w:rsidP="000C0725">
            <w:pPr>
              <w:shd w:val="clear" w:color="auto" w:fill="FFFFFE"/>
              <w:spacing w:line="240" w:lineRule="atLeast"/>
            </w:pPr>
            <w:r>
              <w:t xml:space="preserve">            "ricevute": {</w:t>
            </w:r>
          </w:p>
          <w:p w14:paraId="3871DF17" w14:textId="77777777" w:rsidR="000C0725" w:rsidRDefault="000C0725" w:rsidP="000C0725">
            <w:pPr>
              <w:shd w:val="clear" w:color="auto" w:fill="FFFFFE"/>
              <w:spacing w:line="240" w:lineRule="atLeast"/>
            </w:pPr>
            <w:r>
              <w:t xml:space="preserve">                "page": 1,</w:t>
            </w:r>
          </w:p>
          <w:p w14:paraId="038841A3" w14:textId="77777777" w:rsidR="000C0725" w:rsidRDefault="000C0725" w:rsidP="000C0725">
            <w:pPr>
              <w:shd w:val="clear" w:color="auto" w:fill="FFFFFE"/>
              <w:spacing w:line="240" w:lineRule="atLeast"/>
            </w:pPr>
            <w:r>
              <w:t xml:space="preserve">                "pageSize": 20,</w:t>
            </w:r>
          </w:p>
          <w:p w14:paraId="1D4ABA3F" w14:textId="77777777" w:rsidR="000C0725" w:rsidRDefault="000C0725" w:rsidP="000C0725">
            <w:pPr>
              <w:shd w:val="clear" w:color="auto" w:fill="FFFFFE"/>
              <w:spacing w:line="240" w:lineRule="atLeast"/>
            </w:pPr>
            <w:r>
              <w:t xml:space="preserve">                "previousPage": false,</w:t>
            </w:r>
          </w:p>
          <w:p w14:paraId="56D7C6EC" w14:textId="77777777" w:rsidR="000C0725" w:rsidRDefault="000C0725" w:rsidP="000C0725">
            <w:pPr>
              <w:shd w:val="clear" w:color="auto" w:fill="FFFFFE"/>
              <w:spacing w:line="240" w:lineRule="atLeast"/>
            </w:pPr>
            <w:r>
              <w:t xml:space="preserve">                "nextPage": false,</w:t>
            </w:r>
          </w:p>
          <w:p w14:paraId="2EF722E1" w14:textId="77777777" w:rsidR="000C0725" w:rsidRDefault="000C0725" w:rsidP="000C0725">
            <w:pPr>
              <w:shd w:val="clear" w:color="auto" w:fill="FFFFFE"/>
              <w:spacing w:line="240" w:lineRule="atLeast"/>
            </w:pPr>
            <w:r>
              <w:t xml:space="preserve">                "list": [</w:t>
            </w:r>
          </w:p>
          <w:p w14:paraId="5A01CEBB" w14:textId="77777777" w:rsidR="000C0725" w:rsidRDefault="000C0725" w:rsidP="000C0725">
            <w:pPr>
              <w:shd w:val="clear" w:color="auto" w:fill="FFFFFE"/>
              <w:spacing w:line="240" w:lineRule="atLeast"/>
            </w:pPr>
            <w:r>
              <w:t xml:space="preserve">                    {</w:t>
            </w:r>
          </w:p>
          <w:p w14:paraId="1264B03B" w14:textId="77777777" w:rsidR="000C0725" w:rsidRDefault="000C0725" w:rsidP="000C0725">
            <w:pPr>
              <w:shd w:val="clear" w:color="auto" w:fill="FFFFFE"/>
              <w:spacing w:line="240" w:lineRule="atLeast"/>
            </w:pPr>
            <w:r>
              <w:t xml:space="preserve">                        "tipoDovuto": null,</w:t>
            </w:r>
          </w:p>
          <w:p w14:paraId="3BC9882C" w14:textId="77777777" w:rsidR="000C0725" w:rsidRDefault="000C0725" w:rsidP="000C0725">
            <w:pPr>
              <w:shd w:val="clear" w:color="auto" w:fill="FFFFFE"/>
              <w:spacing w:line="240" w:lineRule="atLeast"/>
            </w:pPr>
            <w:r>
              <w:t xml:space="preserve">                        "codiceIud": null,</w:t>
            </w:r>
          </w:p>
          <w:p w14:paraId="3D79D76D" w14:textId="77777777" w:rsidR="000C0725" w:rsidRDefault="000C0725" w:rsidP="000C0725">
            <w:pPr>
              <w:shd w:val="clear" w:color="auto" w:fill="FFFFFE"/>
              <w:spacing w:line="240" w:lineRule="atLeast"/>
            </w:pPr>
            <w:r>
              <w:t xml:space="preserve">                        "codiceIuv": "01000000000002164",</w:t>
            </w:r>
          </w:p>
          <w:p w14:paraId="064A4977" w14:textId="77777777" w:rsidR="000C0725" w:rsidRDefault="000C0725" w:rsidP="000C0725">
            <w:pPr>
              <w:shd w:val="clear" w:color="auto" w:fill="FFFFFE"/>
              <w:spacing w:line="240" w:lineRule="atLeast"/>
            </w:pPr>
            <w:r>
              <w:t xml:space="preserve">                        "codiceIur": "193170032727",</w:t>
            </w:r>
          </w:p>
          <w:p w14:paraId="6AF11E0A" w14:textId="77777777" w:rsidR="000C0725" w:rsidRDefault="000C0725" w:rsidP="000C0725">
            <w:pPr>
              <w:shd w:val="clear" w:color="auto" w:fill="FFFFFE"/>
              <w:spacing w:line="240" w:lineRule="atLeast"/>
            </w:pPr>
            <w:r>
              <w:t xml:space="preserve">                        "singoloImportoPagato": "0.01",</w:t>
            </w:r>
          </w:p>
          <w:p w14:paraId="3F1A4E3C" w14:textId="77777777" w:rsidR="000C0725" w:rsidRDefault="000C0725" w:rsidP="000C0725">
            <w:pPr>
              <w:shd w:val="clear" w:color="auto" w:fill="FFFFFE"/>
              <w:spacing w:line="240" w:lineRule="atLeast"/>
            </w:pPr>
            <w:r>
              <w:t xml:space="preserve">                        "deDataEsitoSingoloPagamento": "13/11/2019",</w:t>
            </w:r>
          </w:p>
          <w:p w14:paraId="6F381D26" w14:textId="77777777" w:rsidR="000C0725" w:rsidRDefault="000C0725" w:rsidP="000C0725">
            <w:pPr>
              <w:shd w:val="clear" w:color="auto" w:fill="FFFFFE"/>
              <w:spacing w:line="240" w:lineRule="atLeast"/>
            </w:pPr>
            <w:r>
              <w:t xml:space="preserve">                        "attestante": null,</w:t>
            </w:r>
          </w:p>
          <w:p w14:paraId="56C33456" w14:textId="77777777" w:rsidR="000C0725" w:rsidRDefault="000C0725" w:rsidP="000C0725">
            <w:pPr>
              <w:shd w:val="clear" w:color="auto" w:fill="FFFFFE"/>
              <w:spacing w:line="240" w:lineRule="atLeast"/>
            </w:pPr>
            <w:r>
              <w:t xml:space="preserve">                        "pagatore": null,</w:t>
            </w:r>
          </w:p>
          <w:p w14:paraId="19BBB910" w14:textId="77777777" w:rsidR="000C0725" w:rsidRDefault="000C0725" w:rsidP="000C0725">
            <w:pPr>
              <w:shd w:val="clear" w:color="auto" w:fill="FFFFFE"/>
              <w:spacing w:line="240" w:lineRule="atLeast"/>
            </w:pPr>
            <w:r>
              <w:t xml:space="preserve">                        "versante": null,</w:t>
            </w:r>
          </w:p>
          <w:p w14:paraId="51B74AEA" w14:textId="77777777" w:rsidR="000C0725" w:rsidRDefault="000C0725" w:rsidP="000C0725">
            <w:pPr>
              <w:shd w:val="clear" w:color="auto" w:fill="FFFFFE"/>
              <w:spacing w:line="240" w:lineRule="atLeast"/>
            </w:pPr>
            <w:r>
              <w:t xml:space="preserve">                        "causaleVersamento": null,</w:t>
            </w:r>
          </w:p>
          <w:p w14:paraId="7FC1E45F" w14:textId="77777777" w:rsidR="000C0725" w:rsidRDefault="000C0725" w:rsidP="000C0725">
            <w:pPr>
              <w:shd w:val="clear" w:color="auto" w:fill="FFFFFE"/>
              <w:spacing w:line="240" w:lineRule="atLeast"/>
            </w:pPr>
            <w:r>
              <w:t xml:space="preserve">                        "indiceDatiSingoloPagamento": 1</w:t>
            </w:r>
          </w:p>
          <w:p w14:paraId="4C6309E5" w14:textId="77777777" w:rsidR="000C0725" w:rsidRDefault="000C0725" w:rsidP="000C0725">
            <w:pPr>
              <w:shd w:val="clear" w:color="auto" w:fill="FFFFFE"/>
              <w:spacing w:line="240" w:lineRule="atLeast"/>
            </w:pPr>
            <w:r>
              <w:t xml:space="preserve">                    }</w:t>
            </w:r>
          </w:p>
          <w:p w14:paraId="0E7F79ED" w14:textId="77777777" w:rsidR="000C0725" w:rsidRDefault="000C0725" w:rsidP="000C0725">
            <w:pPr>
              <w:shd w:val="clear" w:color="auto" w:fill="FFFFFE"/>
              <w:spacing w:line="240" w:lineRule="atLeast"/>
            </w:pPr>
            <w:r>
              <w:t xml:space="preserve">                ],</w:t>
            </w:r>
          </w:p>
          <w:p w14:paraId="4B752382" w14:textId="77777777" w:rsidR="000C0725" w:rsidRDefault="000C0725" w:rsidP="000C0725">
            <w:pPr>
              <w:shd w:val="clear" w:color="auto" w:fill="FFFFFE"/>
              <w:spacing w:line="240" w:lineRule="atLeast"/>
            </w:pPr>
            <w:r>
              <w:t xml:space="preserve">                "totalPages": 1,</w:t>
            </w:r>
          </w:p>
          <w:p w14:paraId="67E004B8" w14:textId="77777777" w:rsidR="000C0725" w:rsidRDefault="000C0725" w:rsidP="000C0725">
            <w:pPr>
              <w:shd w:val="clear" w:color="auto" w:fill="FFFFFE"/>
              <w:spacing w:line="240" w:lineRule="atLeast"/>
            </w:pPr>
            <w:r>
              <w:t xml:space="preserve">                "totalRecords": 1</w:t>
            </w:r>
          </w:p>
          <w:p w14:paraId="18220686" w14:textId="77777777" w:rsidR="000C0725" w:rsidRDefault="000C0725" w:rsidP="000C0725">
            <w:pPr>
              <w:shd w:val="clear" w:color="auto" w:fill="FFFFFE"/>
              <w:spacing w:line="240" w:lineRule="atLeast"/>
            </w:pPr>
            <w:r>
              <w:t xml:space="preserve">            }</w:t>
            </w:r>
          </w:p>
          <w:p w14:paraId="6C6109EF" w14:textId="77777777" w:rsidR="000C0725" w:rsidRDefault="000C0725" w:rsidP="000C0725">
            <w:pPr>
              <w:shd w:val="clear" w:color="auto" w:fill="FFFFFE"/>
              <w:spacing w:line="240" w:lineRule="atLeast"/>
            </w:pPr>
            <w:r>
              <w:t xml:space="preserve">        },</w:t>
            </w:r>
          </w:p>
          <w:p w14:paraId="61C70C0F" w14:textId="77777777" w:rsidR="000C0725" w:rsidRDefault="000C0725" w:rsidP="000C0725">
            <w:pPr>
              <w:shd w:val="clear" w:color="auto" w:fill="FFFFFE"/>
              <w:spacing w:line="240" w:lineRule="atLeast"/>
            </w:pPr>
            <w:r>
              <w:t xml:space="preserve">        "tesoreria": null,</w:t>
            </w:r>
          </w:p>
          <w:p w14:paraId="2C268D91" w14:textId="77777777" w:rsidR="000C0725" w:rsidRDefault="000C0725" w:rsidP="000C0725">
            <w:pPr>
              <w:shd w:val="clear" w:color="auto" w:fill="FFFFFE"/>
              <w:spacing w:line="240" w:lineRule="atLeast"/>
            </w:pPr>
            <w:r>
              <w:t xml:space="preserve">        "ricevuta": null</w:t>
            </w:r>
          </w:p>
          <w:p w14:paraId="5E11BFA7" w14:textId="77777777" w:rsidR="000C0725" w:rsidRDefault="000C0725" w:rsidP="000C0725">
            <w:pPr>
              <w:shd w:val="clear" w:color="auto" w:fill="FFFFFE"/>
              <w:spacing w:line="240" w:lineRule="atLeast"/>
            </w:pPr>
            <w:r>
              <w:t xml:space="preserve">    }</w:t>
            </w:r>
          </w:p>
          <w:p w14:paraId="5C3CF89D" w14:textId="69F24A8C" w:rsidR="00E31CA4" w:rsidRPr="00C84A37" w:rsidRDefault="000C0725" w:rsidP="000C0725">
            <w:pPr>
              <w:shd w:val="clear" w:color="auto" w:fill="FFFFFE"/>
              <w:spacing w:line="240" w:lineRule="atLeast"/>
            </w:pPr>
            <w:r>
              <w:t>}</w:t>
            </w:r>
          </w:p>
        </w:tc>
        <w:tc>
          <w:tcPr>
            <w:tcW w:w="1117" w:type="dxa"/>
            <w:vAlign w:val="center"/>
          </w:tcPr>
          <w:p w14:paraId="2A1A7B59" w14:textId="77777777" w:rsidR="00E31CA4" w:rsidRPr="00C84A37" w:rsidRDefault="00E31CA4"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360E7B24" w14:textId="77777777" w:rsidR="00E31CA4" w:rsidRDefault="00E31CA4" w:rsidP="00E31CA4"/>
    <w:p w14:paraId="19590384" w14:textId="4CB14EBE" w:rsidR="0035367E" w:rsidRDefault="0035367E" w:rsidP="00BC5D2E"/>
    <w:p w14:paraId="77532ED2" w14:textId="77777777" w:rsidR="00E31CA4" w:rsidRPr="00C025D5" w:rsidRDefault="00E31CA4" w:rsidP="00E31CA4"/>
    <w:p w14:paraId="4D381B02" w14:textId="31571113" w:rsidR="00E31CA4" w:rsidRDefault="00E31CA4" w:rsidP="00E31CA4">
      <w:pPr>
        <w:pStyle w:val="Titolo4"/>
      </w:pPr>
      <w:r w:rsidRPr="00A04A39">
        <w:t>TC_</w:t>
      </w:r>
      <w:r w:rsidRPr="006A67B5">
        <w:t>RICONCILIAZIONI</w:t>
      </w:r>
      <w:r w:rsidRPr="00A04A39">
        <w:t>_0</w:t>
      </w:r>
      <w:r>
        <w:t>5</w:t>
      </w:r>
    </w:p>
    <w:tbl>
      <w:tblPr>
        <w:tblStyle w:val="Grigliatabella"/>
        <w:tblW w:w="9854" w:type="dxa"/>
        <w:tblLook w:val="04A0" w:firstRow="1" w:lastRow="0" w:firstColumn="1" w:lastColumn="0" w:noHBand="0" w:noVBand="1"/>
      </w:tblPr>
      <w:tblGrid>
        <w:gridCol w:w="626"/>
        <w:gridCol w:w="1779"/>
        <w:gridCol w:w="1784"/>
        <w:gridCol w:w="4548"/>
        <w:gridCol w:w="1117"/>
      </w:tblGrid>
      <w:tr w:rsidR="00E31CA4" w:rsidRPr="00C84A37" w14:paraId="17C5681B" w14:textId="77777777" w:rsidTr="008726BD">
        <w:trPr>
          <w:gridAfter w:val="2"/>
          <w:wAfter w:w="5665" w:type="dxa"/>
          <w:trHeight w:val="583"/>
        </w:trPr>
        <w:tc>
          <w:tcPr>
            <w:tcW w:w="4189" w:type="dxa"/>
            <w:gridSpan w:val="3"/>
            <w:shd w:val="clear" w:color="auto" w:fill="DEEAF6" w:themeFill="accent1" w:themeFillTint="33"/>
          </w:tcPr>
          <w:p w14:paraId="7C710B24" w14:textId="77355913" w:rsidR="00E31CA4" w:rsidRPr="00C84A37" w:rsidRDefault="00E31CA4" w:rsidP="008726BD">
            <w:pPr>
              <w:rPr>
                <w:b/>
              </w:rPr>
            </w:pPr>
            <w:r w:rsidRPr="00C84A37">
              <w:rPr>
                <w:b/>
              </w:rPr>
              <w:t>TC_</w:t>
            </w:r>
            <w:r w:rsidRPr="006A67B5">
              <w:rPr>
                <w:b/>
              </w:rPr>
              <w:t>RICONCILIAZIONI</w:t>
            </w:r>
            <w:r w:rsidRPr="00C84A37">
              <w:rPr>
                <w:b/>
              </w:rPr>
              <w:t>_0</w:t>
            </w:r>
            <w:r>
              <w:rPr>
                <w:b/>
              </w:rPr>
              <w:t>5</w:t>
            </w:r>
          </w:p>
        </w:tc>
      </w:tr>
      <w:tr w:rsidR="00E31CA4" w:rsidRPr="00C84A37" w14:paraId="0F793F22" w14:textId="77777777" w:rsidTr="008726BD">
        <w:trPr>
          <w:trHeight w:val="550"/>
        </w:trPr>
        <w:tc>
          <w:tcPr>
            <w:tcW w:w="2405" w:type="dxa"/>
            <w:gridSpan w:val="2"/>
          </w:tcPr>
          <w:p w14:paraId="0B378963" w14:textId="77777777" w:rsidR="00E31CA4" w:rsidRPr="00C84A37" w:rsidRDefault="00E31CA4" w:rsidP="008726BD">
            <w:pPr>
              <w:rPr>
                <w:b/>
              </w:rPr>
            </w:pPr>
            <w:r w:rsidRPr="00C84A37">
              <w:rPr>
                <w:b/>
              </w:rPr>
              <w:t>Titolo</w:t>
            </w:r>
          </w:p>
        </w:tc>
        <w:tc>
          <w:tcPr>
            <w:tcW w:w="7449" w:type="dxa"/>
            <w:gridSpan w:val="3"/>
          </w:tcPr>
          <w:p w14:paraId="6C9E4991" w14:textId="65156E63" w:rsidR="00E31CA4" w:rsidRPr="00C84A37" w:rsidRDefault="003063B5" w:rsidP="008726BD">
            <w:r w:rsidRPr="003063B5">
              <w:t>Visualizza dettaglio Riconciliazione (not in ‘IUF_NO_TES’,’IUV_NO_RT’)</w:t>
            </w:r>
          </w:p>
        </w:tc>
      </w:tr>
      <w:tr w:rsidR="00E31CA4" w:rsidRPr="00C84A37" w14:paraId="50A8E2E7" w14:textId="77777777" w:rsidTr="008726BD">
        <w:trPr>
          <w:trHeight w:val="550"/>
        </w:trPr>
        <w:tc>
          <w:tcPr>
            <w:tcW w:w="2405" w:type="dxa"/>
            <w:gridSpan w:val="2"/>
          </w:tcPr>
          <w:p w14:paraId="3977ADC7" w14:textId="77777777" w:rsidR="00E31CA4" w:rsidRPr="00C84A37" w:rsidRDefault="00E31CA4" w:rsidP="008726BD">
            <w:pPr>
              <w:rPr>
                <w:b/>
              </w:rPr>
            </w:pPr>
            <w:r w:rsidRPr="00C84A37">
              <w:rPr>
                <w:b/>
              </w:rPr>
              <w:t>Descrizione</w:t>
            </w:r>
          </w:p>
        </w:tc>
        <w:tc>
          <w:tcPr>
            <w:tcW w:w="7449" w:type="dxa"/>
            <w:gridSpan w:val="3"/>
          </w:tcPr>
          <w:p w14:paraId="687FEB26" w14:textId="739B2FDE" w:rsidR="00E31CA4" w:rsidRDefault="00E31CA4" w:rsidP="00E31CA4">
            <w:r>
              <w:t xml:space="preserve">Restituisce il dettaglio di una </w:t>
            </w:r>
            <w:r w:rsidRPr="00E31CA4">
              <w:t>Riconciliazione</w:t>
            </w:r>
          </w:p>
          <w:p w14:paraId="5D318ADB" w14:textId="0E6CF1C4" w:rsidR="00E31CA4" w:rsidRPr="00C84A37" w:rsidRDefault="00E31CA4" w:rsidP="00E31CA4">
            <w:r>
              <w:t>classificazioneCompletezza not in ('IUF_NO_TES' ,'IUV_NO_RT')</w:t>
            </w:r>
          </w:p>
        </w:tc>
      </w:tr>
      <w:tr w:rsidR="00E31CA4" w:rsidRPr="00C84A37" w14:paraId="0F90D8CA" w14:textId="77777777" w:rsidTr="008726BD">
        <w:trPr>
          <w:trHeight w:val="550"/>
        </w:trPr>
        <w:tc>
          <w:tcPr>
            <w:tcW w:w="2405" w:type="dxa"/>
            <w:gridSpan w:val="2"/>
          </w:tcPr>
          <w:p w14:paraId="7A158E9B" w14:textId="77777777" w:rsidR="00E31CA4" w:rsidRPr="00C84A37" w:rsidRDefault="00E31CA4" w:rsidP="008726BD">
            <w:pPr>
              <w:rPr>
                <w:b/>
              </w:rPr>
            </w:pPr>
            <w:r>
              <w:rPr>
                <w:b/>
              </w:rPr>
              <w:t>Id Ruolo/Attore</w:t>
            </w:r>
          </w:p>
        </w:tc>
        <w:tc>
          <w:tcPr>
            <w:tcW w:w="7449" w:type="dxa"/>
            <w:gridSpan w:val="3"/>
          </w:tcPr>
          <w:p w14:paraId="280CD695" w14:textId="77777777" w:rsidR="00E31CA4" w:rsidRPr="00146646" w:rsidRDefault="00E31CA4" w:rsidP="008726BD">
            <w:r>
              <w:t>001</w:t>
            </w:r>
          </w:p>
        </w:tc>
      </w:tr>
      <w:tr w:rsidR="00E31CA4" w:rsidRPr="00C84A37" w14:paraId="3EBE5DB4" w14:textId="77777777" w:rsidTr="008726BD">
        <w:tc>
          <w:tcPr>
            <w:tcW w:w="2405" w:type="dxa"/>
            <w:gridSpan w:val="2"/>
            <w:vAlign w:val="center"/>
          </w:tcPr>
          <w:p w14:paraId="42D97BE0" w14:textId="77777777" w:rsidR="00E31CA4" w:rsidRPr="00C84A37" w:rsidRDefault="00E31CA4" w:rsidP="008726BD">
            <w:pPr>
              <w:rPr>
                <w:b/>
              </w:rPr>
            </w:pPr>
            <w:r w:rsidRPr="00C84A37">
              <w:rPr>
                <w:b/>
              </w:rPr>
              <w:t>Pre-condizioni</w:t>
            </w:r>
          </w:p>
        </w:tc>
        <w:tc>
          <w:tcPr>
            <w:tcW w:w="7449" w:type="dxa"/>
            <w:gridSpan w:val="3"/>
            <w:vAlign w:val="center"/>
          </w:tcPr>
          <w:p w14:paraId="2C720696" w14:textId="77777777" w:rsidR="00E31CA4" w:rsidRDefault="00E31CA4" w:rsidP="008726BD">
            <w:pPr>
              <w:pStyle w:val="Paragrafoelenco"/>
              <w:numPr>
                <w:ilvl w:val="0"/>
                <w:numId w:val="7"/>
              </w:numPr>
              <w:ind w:left="714" w:hanging="357"/>
            </w:pPr>
            <w:r>
              <w:t xml:space="preserve">L’utente ha avviato l’app Postman e caricato la Collection di request “PayFlowPA-MyPivot” </w:t>
            </w:r>
          </w:p>
          <w:p w14:paraId="2D73638A" w14:textId="29703849" w:rsidR="00E31CA4" w:rsidRPr="00C84A37" w:rsidRDefault="00E31CA4" w:rsidP="008726BD">
            <w:pPr>
              <w:pStyle w:val="Paragrafoelenco"/>
              <w:numPr>
                <w:ilvl w:val="0"/>
                <w:numId w:val="7"/>
              </w:numPr>
              <w:ind w:left="714" w:hanging="357"/>
            </w:pPr>
            <w:r>
              <w:t>L’utente deve avere selezionato la request TC_</w:t>
            </w:r>
            <w:r w:rsidRPr="006A67B5">
              <w:t>RICONCILIAZIONI</w:t>
            </w:r>
            <w:r>
              <w:t>_05</w:t>
            </w:r>
          </w:p>
        </w:tc>
      </w:tr>
      <w:tr w:rsidR="006C4097" w:rsidRPr="00C84A37" w14:paraId="2D7A2A05" w14:textId="77777777" w:rsidTr="000D7930">
        <w:tc>
          <w:tcPr>
            <w:tcW w:w="2405" w:type="dxa"/>
            <w:gridSpan w:val="2"/>
            <w:vAlign w:val="center"/>
          </w:tcPr>
          <w:p w14:paraId="26BA1E6F" w14:textId="77777777" w:rsidR="006C4097" w:rsidRPr="00C84A37" w:rsidRDefault="006C4097" w:rsidP="000D7930">
            <w:pPr>
              <w:rPr>
                <w:b/>
              </w:rPr>
            </w:pPr>
            <w:r>
              <w:rPr>
                <w:b/>
              </w:rPr>
              <w:t>Post-condizione</w:t>
            </w:r>
          </w:p>
        </w:tc>
        <w:tc>
          <w:tcPr>
            <w:tcW w:w="7449" w:type="dxa"/>
            <w:gridSpan w:val="3"/>
            <w:vAlign w:val="center"/>
          </w:tcPr>
          <w:p w14:paraId="4D2E5B32" w14:textId="01CF1E5C" w:rsidR="006C4097" w:rsidRDefault="006C4097" w:rsidP="000D7930">
            <w:pPr>
              <w:pStyle w:val="Paragrafoelenco"/>
              <w:numPr>
                <w:ilvl w:val="0"/>
                <w:numId w:val="7"/>
              </w:numPr>
              <w:ind w:left="714" w:hanging="357"/>
            </w:pPr>
            <w:r>
              <w:t xml:space="preserve">Il servizio restituisce i dati della Riconciliazione relativa al </w:t>
            </w:r>
            <w:r>
              <w:br/>
              <w:t>codice IU</w:t>
            </w:r>
            <w:r w:rsidR="002400CC">
              <w:t>V</w:t>
            </w:r>
            <w:r>
              <w:t xml:space="preserve">: </w:t>
            </w:r>
            <w:r w:rsidR="002400CC" w:rsidRPr="002400CC">
              <w:t>01000000000004083</w:t>
            </w:r>
            <w:r w:rsidR="001F4A3B">
              <w:br/>
              <w:t xml:space="preserve">presente nell’elenco restituito dal test  </w:t>
            </w:r>
            <w:r w:rsidR="001F4A3B" w:rsidRPr="001F4A3B">
              <w:t>TC_RICONCILIAZIONI_0</w:t>
            </w:r>
            <w:r w:rsidR="001F4A3B">
              <w:t>1</w:t>
            </w:r>
          </w:p>
          <w:p w14:paraId="066D62F6" w14:textId="7CAB6C77" w:rsidR="006C4097" w:rsidRDefault="006C4097" w:rsidP="000D7930">
            <w:pPr>
              <w:pStyle w:val="Paragrafoelenco"/>
              <w:numPr>
                <w:ilvl w:val="0"/>
                <w:numId w:val="7"/>
              </w:numPr>
              <w:ind w:left="714" w:hanging="357"/>
            </w:pPr>
            <w:r>
              <w:t>L’anomalia è di tipo IUV_RT</w:t>
            </w:r>
            <w:r w:rsidR="002400CC">
              <w:t>_TES</w:t>
            </w:r>
            <w:r>
              <w:t xml:space="preserve"> : </w:t>
            </w:r>
            <w:r w:rsidR="002400CC" w:rsidRPr="002400CC">
              <w:t>Pagamenti riversati cumulativamente</w:t>
            </w:r>
            <w:r w:rsidR="002400CC">
              <w:t>.</w:t>
            </w:r>
          </w:p>
        </w:tc>
      </w:tr>
      <w:tr w:rsidR="00E31CA4" w:rsidRPr="00C84A37" w14:paraId="35F890F9" w14:textId="77777777" w:rsidTr="008726BD">
        <w:tc>
          <w:tcPr>
            <w:tcW w:w="2405" w:type="dxa"/>
            <w:gridSpan w:val="2"/>
            <w:vAlign w:val="center"/>
          </w:tcPr>
          <w:p w14:paraId="281DA18D" w14:textId="77777777" w:rsidR="00E31CA4" w:rsidRPr="00C84A37" w:rsidRDefault="00E31CA4" w:rsidP="008726BD">
            <w:pPr>
              <w:rPr>
                <w:b/>
              </w:rPr>
            </w:pPr>
            <w:r>
              <w:rPr>
                <w:b/>
              </w:rPr>
              <w:t>Input</w:t>
            </w:r>
          </w:p>
        </w:tc>
        <w:tc>
          <w:tcPr>
            <w:tcW w:w="7449" w:type="dxa"/>
            <w:gridSpan w:val="3"/>
            <w:vAlign w:val="center"/>
          </w:tcPr>
          <w:p w14:paraId="6F258EC5" w14:textId="77777777" w:rsidR="00253B3E" w:rsidRDefault="00253B3E" w:rsidP="00253B3E"/>
          <w:tbl>
            <w:tblPr>
              <w:tblStyle w:val="GridTable3"/>
              <w:tblW w:w="0" w:type="auto"/>
              <w:tblLook w:val="04A0" w:firstRow="1" w:lastRow="0" w:firstColumn="1" w:lastColumn="0" w:noHBand="0" w:noVBand="1"/>
            </w:tblPr>
            <w:tblGrid>
              <w:gridCol w:w="3113"/>
              <w:gridCol w:w="4120"/>
            </w:tblGrid>
            <w:tr w:rsidR="00253B3E" w:rsidRPr="009B6419" w14:paraId="1B62B714" w14:textId="77777777" w:rsidTr="00D900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20" w:type="dxa"/>
                </w:tcPr>
                <w:p w14:paraId="0EE31687" w14:textId="77777777" w:rsidR="00253B3E" w:rsidRPr="009B6419" w:rsidRDefault="00253B3E" w:rsidP="00253B3E">
                  <w:pPr>
                    <w:rPr>
                      <w:sz w:val="20"/>
                      <w:szCs w:val="20"/>
                    </w:rPr>
                  </w:pPr>
                  <w:r w:rsidRPr="009B6419">
                    <w:rPr>
                      <w:sz w:val="20"/>
                      <w:szCs w:val="20"/>
                    </w:rPr>
                    <w:t>Key</w:t>
                  </w:r>
                </w:p>
              </w:tc>
              <w:tc>
                <w:tcPr>
                  <w:tcW w:w="4613" w:type="dxa"/>
                </w:tcPr>
                <w:p w14:paraId="38E3EF5E" w14:textId="77777777" w:rsidR="00253B3E" w:rsidRPr="009B6419" w:rsidRDefault="00253B3E" w:rsidP="00253B3E">
                  <w:pPr>
                    <w:cnfStyle w:val="100000000000" w:firstRow="1" w:lastRow="0" w:firstColumn="0" w:lastColumn="0" w:oddVBand="0" w:evenVBand="0" w:oddHBand="0" w:evenHBand="0" w:firstRowFirstColumn="0" w:firstRowLastColumn="0" w:lastRowFirstColumn="0" w:lastRowLastColumn="0"/>
                    <w:rPr>
                      <w:sz w:val="20"/>
                      <w:szCs w:val="20"/>
                    </w:rPr>
                  </w:pPr>
                  <w:r w:rsidRPr="009B6419">
                    <w:rPr>
                      <w:sz w:val="20"/>
                      <w:szCs w:val="20"/>
                    </w:rPr>
                    <w:t>Value</w:t>
                  </w:r>
                </w:p>
              </w:tc>
            </w:tr>
            <w:tr w:rsidR="00253B3E" w:rsidRPr="009B6419" w14:paraId="0D91E24E" w14:textId="77777777" w:rsidTr="00D9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0" w:type="dxa"/>
                </w:tcPr>
                <w:p w14:paraId="35162A25" w14:textId="77777777" w:rsidR="00253B3E" w:rsidRPr="009B6419" w:rsidRDefault="00253B3E" w:rsidP="00253B3E">
                  <w:pPr>
                    <w:rPr>
                      <w:sz w:val="20"/>
                      <w:szCs w:val="20"/>
                    </w:rPr>
                  </w:pPr>
                  <w:r w:rsidRPr="009B6419">
                    <w:rPr>
                      <w:sz w:val="20"/>
                      <w:szCs w:val="20"/>
                    </w:rPr>
                    <w:t>codIpa</w:t>
                  </w:r>
                </w:p>
              </w:tc>
              <w:tc>
                <w:tcPr>
                  <w:tcW w:w="4613" w:type="dxa"/>
                </w:tcPr>
                <w:p w14:paraId="2E5BA9E8" w14:textId="77777777" w:rsidR="00253B3E" w:rsidRPr="009B6419" w:rsidRDefault="00253B3E" w:rsidP="00253B3E">
                  <w:pPr>
                    <w:cnfStyle w:val="000000100000" w:firstRow="0" w:lastRow="0" w:firstColumn="0" w:lastColumn="0" w:oddVBand="0" w:evenVBand="0" w:oddHBand="1" w:evenHBand="0" w:firstRowFirstColumn="0" w:firstRowLastColumn="0" w:lastRowFirstColumn="0" w:lastRowLastColumn="0"/>
                    <w:rPr>
                      <w:sz w:val="20"/>
                      <w:szCs w:val="20"/>
                    </w:rPr>
                  </w:pPr>
                  <w:r w:rsidRPr="009B6419">
                    <w:rPr>
                      <w:sz w:val="20"/>
                      <w:szCs w:val="20"/>
                    </w:rPr>
                    <w:t>R_CAMPAN</w:t>
                  </w:r>
                </w:p>
              </w:tc>
            </w:tr>
            <w:tr w:rsidR="00253B3E" w:rsidRPr="009B6419" w14:paraId="0E734A66" w14:textId="77777777" w:rsidTr="00D9004E">
              <w:tc>
                <w:tcPr>
                  <w:cnfStyle w:val="001000000000" w:firstRow="0" w:lastRow="0" w:firstColumn="1" w:lastColumn="0" w:oddVBand="0" w:evenVBand="0" w:oddHBand="0" w:evenHBand="0" w:firstRowFirstColumn="0" w:firstRowLastColumn="0" w:lastRowFirstColumn="0" w:lastRowLastColumn="0"/>
                  <w:tcW w:w="2620" w:type="dxa"/>
                </w:tcPr>
                <w:p w14:paraId="30A38694" w14:textId="77777777" w:rsidR="00253B3E" w:rsidRPr="009B6419" w:rsidRDefault="00253B3E" w:rsidP="00253B3E">
                  <w:pPr>
                    <w:rPr>
                      <w:sz w:val="20"/>
                      <w:szCs w:val="20"/>
                    </w:rPr>
                  </w:pPr>
                  <w:r w:rsidRPr="009B6419">
                    <w:rPr>
                      <w:sz w:val="20"/>
                      <w:szCs w:val="20"/>
                    </w:rPr>
                    <w:t>classificazioneCompletezza</w:t>
                  </w:r>
                </w:p>
              </w:tc>
              <w:tc>
                <w:tcPr>
                  <w:tcW w:w="4613" w:type="dxa"/>
                </w:tcPr>
                <w:p w14:paraId="0C6EB71B" w14:textId="5E03A4F9" w:rsidR="00253B3E" w:rsidRPr="009B6419" w:rsidRDefault="00253B3E" w:rsidP="00253B3E">
                  <w:pPr>
                    <w:cnfStyle w:val="000000000000" w:firstRow="0" w:lastRow="0" w:firstColumn="0" w:lastColumn="0" w:oddVBand="0" w:evenVBand="0" w:oddHBand="0" w:evenHBand="0" w:firstRowFirstColumn="0" w:firstRowLastColumn="0" w:lastRowFirstColumn="0" w:lastRowLastColumn="0"/>
                    <w:rPr>
                      <w:sz w:val="20"/>
                      <w:szCs w:val="20"/>
                    </w:rPr>
                  </w:pPr>
                  <w:r w:rsidRPr="009B6419">
                    <w:rPr>
                      <w:sz w:val="20"/>
                      <w:szCs w:val="20"/>
                    </w:rPr>
                    <w:t>RT_IUF</w:t>
                  </w:r>
                </w:p>
              </w:tc>
            </w:tr>
            <w:tr w:rsidR="00253B3E" w:rsidRPr="009B6419" w14:paraId="5F38C29E" w14:textId="77777777" w:rsidTr="00D9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0" w:type="dxa"/>
                </w:tcPr>
                <w:p w14:paraId="77F9D862" w14:textId="0196A4DC" w:rsidR="00253B3E" w:rsidRPr="009B6419" w:rsidRDefault="00253B3E" w:rsidP="00253B3E">
                  <w:pPr>
                    <w:rPr>
                      <w:sz w:val="20"/>
                      <w:szCs w:val="20"/>
                    </w:rPr>
                  </w:pPr>
                  <w:r w:rsidRPr="009B6419">
                    <w:rPr>
                      <w:sz w:val="20"/>
                      <w:szCs w:val="20"/>
                    </w:rPr>
                    <w:t>identificativoFlussoRendicontazione</w:t>
                  </w:r>
                </w:p>
              </w:tc>
              <w:tc>
                <w:tcPr>
                  <w:tcW w:w="4613" w:type="dxa"/>
                </w:tcPr>
                <w:p w14:paraId="46EF23AF" w14:textId="561D561B" w:rsidR="00253B3E" w:rsidRPr="009B6419" w:rsidRDefault="00253B3E" w:rsidP="00253B3E">
                  <w:pPr>
                    <w:cnfStyle w:val="000000100000" w:firstRow="0" w:lastRow="0" w:firstColumn="0" w:lastColumn="0" w:oddVBand="0" w:evenVBand="0" w:oddHBand="1" w:evenHBand="0" w:firstRowFirstColumn="0" w:firstRowLastColumn="0" w:lastRowFirstColumn="0" w:lastRowLastColumn="0"/>
                    <w:rPr>
                      <w:sz w:val="20"/>
                      <w:szCs w:val="20"/>
                    </w:rPr>
                  </w:pPr>
                  <w:r w:rsidRPr="009B6419">
                    <w:rPr>
                      <w:sz w:val="20"/>
                      <w:szCs w:val="20"/>
                    </w:rPr>
                    <w:t>2020-02-03SIGPITM1XXX-S083344992</w:t>
                  </w:r>
                </w:p>
              </w:tc>
            </w:tr>
            <w:tr w:rsidR="00253B3E" w:rsidRPr="009B6419" w14:paraId="4E37BA11" w14:textId="77777777" w:rsidTr="00D9004E">
              <w:tc>
                <w:tcPr>
                  <w:cnfStyle w:val="001000000000" w:firstRow="0" w:lastRow="0" w:firstColumn="1" w:lastColumn="0" w:oddVBand="0" w:evenVBand="0" w:oddHBand="0" w:evenHBand="0" w:firstRowFirstColumn="0" w:firstRowLastColumn="0" w:lastRowFirstColumn="0" w:lastRowLastColumn="0"/>
                  <w:tcW w:w="2620" w:type="dxa"/>
                </w:tcPr>
                <w:p w14:paraId="55108337" w14:textId="26635B62" w:rsidR="00253B3E" w:rsidRPr="009B6419" w:rsidRDefault="00253B3E" w:rsidP="00253B3E">
                  <w:pPr>
                    <w:rPr>
                      <w:sz w:val="20"/>
                      <w:szCs w:val="20"/>
                    </w:rPr>
                  </w:pPr>
                  <w:r w:rsidRPr="009B6419">
                    <w:rPr>
                      <w:sz w:val="20"/>
                      <w:szCs w:val="20"/>
                    </w:rPr>
                    <w:t>codiceIuv</w:t>
                  </w:r>
                </w:p>
              </w:tc>
              <w:tc>
                <w:tcPr>
                  <w:tcW w:w="4613" w:type="dxa"/>
                </w:tcPr>
                <w:p w14:paraId="7586C4C5" w14:textId="22414C43" w:rsidR="00253B3E" w:rsidRPr="009B6419" w:rsidRDefault="002400CC" w:rsidP="00253B3E">
                  <w:pPr>
                    <w:cnfStyle w:val="000000000000" w:firstRow="0" w:lastRow="0" w:firstColumn="0" w:lastColumn="0" w:oddVBand="0" w:evenVBand="0" w:oddHBand="0" w:evenHBand="0" w:firstRowFirstColumn="0" w:firstRowLastColumn="0" w:lastRowFirstColumn="0" w:lastRowLastColumn="0"/>
                    <w:rPr>
                      <w:sz w:val="20"/>
                      <w:szCs w:val="20"/>
                    </w:rPr>
                  </w:pPr>
                  <w:r w:rsidRPr="002400CC">
                    <w:rPr>
                      <w:sz w:val="20"/>
                      <w:szCs w:val="20"/>
                    </w:rPr>
                    <w:t>01000000000004083</w:t>
                  </w:r>
                </w:p>
              </w:tc>
            </w:tr>
            <w:tr w:rsidR="00253B3E" w:rsidRPr="009B6419" w14:paraId="13E3A08E" w14:textId="77777777" w:rsidTr="00D9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0" w:type="dxa"/>
                </w:tcPr>
                <w:p w14:paraId="18E36EE9" w14:textId="7DAF00CB" w:rsidR="00253B3E" w:rsidRPr="009B6419" w:rsidRDefault="00253B3E" w:rsidP="00253B3E">
                  <w:pPr>
                    <w:rPr>
                      <w:sz w:val="20"/>
                      <w:szCs w:val="20"/>
                    </w:rPr>
                  </w:pPr>
                  <w:r w:rsidRPr="009B6419">
                    <w:rPr>
                      <w:sz w:val="20"/>
                      <w:szCs w:val="20"/>
                    </w:rPr>
                    <w:t>codiceIud</w:t>
                  </w:r>
                </w:p>
              </w:tc>
              <w:tc>
                <w:tcPr>
                  <w:tcW w:w="4613" w:type="dxa"/>
                </w:tcPr>
                <w:p w14:paraId="6822A367" w14:textId="026E61CE" w:rsidR="00253B3E" w:rsidRPr="009B6419" w:rsidRDefault="00253B3E" w:rsidP="00253B3E">
                  <w:pPr>
                    <w:cnfStyle w:val="000000100000" w:firstRow="0" w:lastRow="0" w:firstColumn="0" w:lastColumn="0" w:oddVBand="0" w:evenVBand="0" w:oddHBand="1" w:evenHBand="0" w:firstRowFirstColumn="0" w:firstRowLastColumn="0" w:lastRowFirstColumn="0" w:lastRowLastColumn="0"/>
                    <w:rPr>
                      <w:sz w:val="20"/>
                      <w:szCs w:val="20"/>
                    </w:rPr>
                  </w:pPr>
                  <w:r w:rsidRPr="009B6419">
                    <w:rPr>
                      <w:sz w:val="20"/>
                      <w:szCs w:val="20"/>
                    </w:rPr>
                    <w:t>0004d88c83c3d4c4a08b86ab53243adbe1d</w:t>
                  </w:r>
                </w:p>
              </w:tc>
            </w:tr>
          </w:tbl>
          <w:p w14:paraId="1F8F23A2" w14:textId="77777777" w:rsidR="00253B3E" w:rsidRDefault="00253B3E" w:rsidP="00253B3E"/>
          <w:p w14:paraId="5AC0EAB2" w14:textId="2E4A3024" w:rsidR="00E31CA4" w:rsidRDefault="00E31CA4" w:rsidP="008726BD"/>
        </w:tc>
      </w:tr>
      <w:tr w:rsidR="00E31CA4" w:rsidRPr="00C84A37" w14:paraId="568298DB" w14:textId="77777777" w:rsidTr="008726BD">
        <w:trPr>
          <w:trHeight w:val="540"/>
        </w:trPr>
        <w:tc>
          <w:tcPr>
            <w:tcW w:w="626" w:type="dxa"/>
          </w:tcPr>
          <w:p w14:paraId="1BDE5FED" w14:textId="77777777" w:rsidR="00E31CA4" w:rsidRPr="00C84A37" w:rsidRDefault="00E31CA4" w:rsidP="008726BD">
            <w:pPr>
              <w:rPr>
                <w:b/>
              </w:rPr>
            </w:pPr>
            <w:r w:rsidRPr="00C84A37">
              <w:rPr>
                <w:b/>
              </w:rPr>
              <w:t>Step</w:t>
            </w:r>
          </w:p>
        </w:tc>
        <w:tc>
          <w:tcPr>
            <w:tcW w:w="1779" w:type="dxa"/>
          </w:tcPr>
          <w:p w14:paraId="3D12B4CE" w14:textId="77777777" w:rsidR="00E31CA4" w:rsidRPr="00C84A37" w:rsidRDefault="00E31CA4" w:rsidP="008726BD">
            <w:pPr>
              <w:rPr>
                <w:b/>
              </w:rPr>
            </w:pPr>
            <w:r w:rsidRPr="00C84A37">
              <w:rPr>
                <w:b/>
              </w:rPr>
              <w:t>Azione</w:t>
            </w:r>
          </w:p>
        </w:tc>
        <w:tc>
          <w:tcPr>
            <w:tcW w:w="6332" w:type="dxa"/>
            <w:gridSpan w:val="2"/>
          </w:tcPr>
          <w:p w14:paraId="11AF1509" w14:textId="77777777" w:rsidR="00E31CA4" w:rsidRPr="00C84A37" w:rsidRDefault="00E31CA4" w:rsidP="008726BD">
            <w:pPr>
              <w:rPr>
                <w:b/>
              </w:rPr>
            </w:pPr>
            <w:r w:rsidRPr="00C84A37">
              <w:rPr>
                <w:b/>
              </w:rPr>
              <w:t>Risultato atteso</w:t>
            </w:r>
          </w:p>
        </w:tc>
        <w:tc>
          <w:tcPr>
            <w:tcW w:w="1117" w:type="dxa"/>
          </w:tcPr>
          <w:p w14:paraId="04C6B7B7" w14:textId="77777777" w:rsidR="00E31CA4" w:rsidRPr="00C84A37" w:rsidRDefault="00E31CA4" w:rsidP="008726BD">
            <w:pPr>
              <w:rPr>
                <w:b/>
              </w:rPr>
            </w:pPr>
            <w:r w:rsidRPr="00C84A37">
              <w:rPr>
                <w:b/>
              </w:rPr>
              <w:t>Esito</w:t>
            </w:r>
          </w:p>
        </w:tc>
      </w:tr>
      <w:tr w:rsidR="00E31CA4" w:rsidRPr="00C84A37" w14:paraId="68AE6E54" w14:textId="77777777" w:rsidTr="008726BD">
        <w:trPr>
          <w:trHeight w:val="1800"/>
        </w:trPr>
        <w:tc>
          <w:tcPr>
            <w:tcW w:w="626" w:type="dxa"/>
          </w:tcPr>
          <w:p w14:paraId="6B2EFE4B" w14:textId="77777777" w:rsidR="00E31CA4" w:rsidRPr="00C84A37" w:rsidRDefault="00E31CA4" w:rsidP="008726BD">
            <w:r>
              <w:t>1</w:t>
            </w:r>
          </w:p>
        </w:tc>
        <w:tc>
          <w:tcPr>
            <w:tcW w:w="1779" w:type="dxa"/>
          </w:tcPr>
          <w:p w14:paraId="04DE834D" w14:textId="77777777" w:rsidR="00E31CA4" w:rsidRPr="00C84A37" w:rsidRDefault="00E31CA4" w:rsidP="008726BD">
            <w:r>
              <w:t>L’utente seleziona il pulsante SEND.</w:t>
            </w:r>
          </w:p>
        </w:tc>
        <w:tc>
          <w:tcPr>
            <w:tcW w:w="6332" w:type="dxa"/>
            <w:gridSpan w:val="2"/>
          </w:tcPr>
          <w:p w14:paraId="62D406CA" w14:textId="77777777" w:rsidR="002400CC" w:rsidRDefault="002400CC" w:rsidP="002400CC">
            <w:pPr>
              <w:shd w:val="clear" w:color="auto" w:fill="FFFFFE"/>
              <w:spacing w:line="240" w:lineRule="atLeast"/>
            </w:pPr>
            <w:r>
              <w:t>{</w:t>
            </w:r>
          </w:p>
          <w:p w14:paraId="7B155A7B" w14:textId="77777777" w:rsidR="002400CC" w:rsidRDefault="002400CC" w:rsidP="002400CC">
            <w:pPr>
              <w:shd w:val="clear" w:color="auto" w:fill="FFFFFE"/>
              <w:spacing w:line="240" w:lineRule="atLeast"/>
            </w:pPr>
            <w:r>
              <w:t xml:space="preserve">    "timestamp": "2020-03-23T11:26:46.404+0000",</w:t>
            </w:r>
          </w:p>
          <w:p w14:paraId="7D3D1E7C" w14:textId="77777777" w:rsidR="002400CC" w:rsidRDefault="002400CC" w:rsidP="002400CC">
            <w:pPr>
              <w:shd w:val="clear" w:color="auto" w:fill="FFFFFE"/>
              <w:spacing w:line="240" w:lineRule="atLeast"/>
            </w:pPr>
            <w:r>
              <w:t xml:space="preserve">    "messages": null,</w:t>
            </w:r>
          </w:p>
          <w:p w14:paraId="2CC77A5A" w14:textId="77777777" w:rsidR="002400CC" w:rsidRDefault="002400CC" w:rsidP="002400CC">
            <w:pPr>
              <w:shd w:val="clear" w:color="auto" w:fill="FFFFFE"/>
              <w:spacing w:line="240" w:lineRule="atLeast"/>
            </w:pPr>
            <w:r>
              <w:t xml:space="preserve">    "items": {</w:t>
            </w:r>
          </w:p>
          <w:p w14:paraId="7BAD998C" w14:textId="77777777" w:rsidR="002400CC" w:rsidRDefault="002400CC" w:rsidP="002400CC">
            <w:pPr>
              <w:shd w:val="clear" w:color="auto" w:fill="FFFFFE"/>
              <w:spacing w:line="240" w:lineRule="atLeast"/>
            </w:pPr>
            <w:r>
              <w:t xml:space="preserve">        "codIpaEnte": "R_CAMPAN",</w:t>
            </w:r>
          </w:p>
          <w:p w14:paraId="4DE87B4E" w14:textId="77777777" w:rsidR="002400CC" w:rsidRDefault="002400CC" w:rsidP="002400CC">
            <w:pPr>
              <w:shd w:val="clear" w:color="auto" w:fill="FFFFFE"/>
              <w:spacing w:line="240" w:lineRule="atLeast"/>
            </w:pPr>
            <w:r>
              <w:t xml:space="preserve">        "classificazioneCompletezza": "RT_IUF_TES",</w:t>
            </w:r>
          </w:p>
          <w:p w14:paraId="6ACF4B75" w14:textId="77777777" w:rsidR="002400CC" w:rsidRDefault="002400CC" w:rsidP="002400CC">
            <w:pPr>
              <w:shd w:val="clear" w:color="auto" w:fill="FFFFFE"/>
              <w:spacing w:line="240" w:lineRule="atLeast"/>
            </w:pPr>
            <w:r>
              <w:t xml:space="preserve">        "codiceIuv": null,</w:t>
            </w:r>
          </w:p>
          <w:p w14:paraId="2D8EA577" w14:textId="77777777" w:rsidR="002400CC" w:rsidRDefault="002400CC" w:rsidP="002400CC">
            <w:pPr>
              <w:shd w:val="clear" w:color="auto" w:fill="FFFFFE"/>
              <w:spacing w:line="240" w:lineRule="atLeast"/>
            </w:pPr>
            <w:r>
              <w:t xml:space="preserve">        "codiceIuf": null,</w:t>
            </w:r>
          </w:p>
          <w:p w14:paraId="546E97AD" w14:textId="77777777" w:rsidR="002400CC" w:rsidRDefault="002400CC" w:rsidP="002400CC">
            <w:pPr>
              <w:shd w:val="clear" w:color="auto" w:fill="FFFFFE"/>
              <w:spacing w:line="240" w:lineRule="atLeast"/>
            </w:pPr>
            <w:r>
              <w:t xml:space="preserve">        "codiceIud": null,</w:t>
            </w:r>
          </w:p>
          <w:p w14:paraId="31BDB2B2" w14:textId="77777777" w:rsidR="002400CC" w:rsidRDefault="002400CC" w:rsidP="002400CC">
            <w:pPr>
              <w:shd w:val="clear" w:color="auto" w:fill="FFFFFE"/>
              <w:spacing w:line="240" w:lineRule="atLeast"/>
            </w:pPr>
            <w:r>
              <w:t xml:space="preserve">        "pagamento": null,</w:t>
            </w:r>
          </w:p>
          <w:p w14:paraId="557D3140" w14:textId="77777777" w:rsidR="002400CC" w:rsidRDefault="002400CC" w:rsidP="002400CC">
            <w:pPr>
              <w:shd w:val="clear" w:color="auto" w:fill="FFFFFE"/>
              <w:spacing w:line="240" w:lineRule="atLeast"/>
            </w:pPr>
            <w:r>
              <w:t xml:space="preserve">        "rendicontazione": {</w:t>
            </w:r>
          </w:p>
          <w:p w14:paraId="3ED7553E" w14:textId="77777777" w:rsidR="002400CC" w:rsidRDefault="002400CC" w:rsidP="002400CC">
            <w:pPr>
              <w:shd w:val="clear" w:color="auto" w:fill="FFFFFE"/>
              <w:spacing w:line="240" w:lineRule="atLeast"/>
            </w:pPr>
            <w:r>
              <w:t xml:space="preserve">            "identificativoFlussoRendicontazione": "2020-02-</w:t>
            </w:r>
            <w:r>
              <w:lastRenderedPageBreak/>
              <w:t>03SIGPITM1XXX-S083344992",</w:t>
            </w:r>
          </w:p>
          <w:p w14:paraId="65EE0210" w14:textId="77777777" w:rsidR="002400CC" w:rsidRDefault="002400CC" w:rsidP="002400CC">
            <w:pPr>
              <w:shd w:val="clear" w:color="auto" w:fill="FFFFFE"/>
              <w:spacing w:line="240" w:lineRule="atLeast"/>
            </w:pPr>
            <w:r>
              <w:t xml:space="preserve">            "dataOraFlussoRendicontazione": "01/02/2020 01:02:01",</w:t>
            </w:r>
          </w:p>
          <w:p w14:paraId="76D21825" w14:textId="77777777" w:rsidR="002400CC" w:rsidRDefault="002400CC" w:rsidP="002400CC">
            <w:pPr>
              <w:shd w:val="clear" w:color="auto" w:fill="FFFFFE"/>
              <w:spacing w:line="240" w:lineRule="atLeast"/>
            </w:pPr>
            <w:r>
              <w:t xml:space="preserve">            "identificativoUnivocoRegolamento": "Bonifico SEPA-9E384-80011990639",</w:t>
            </w:r>
          </w:p>
          <w:p w14:paraId="74F538B4" w14:textId="77777777" w:rsidR="002400CC" w:rsidRDefault="002400CC" w:rsidP="002400CC">
            <w:pPr>
              <w:shd w:val="clear" w:color="auto" w:fill="FFFFFE"/>
              <w:spacing w:line="240" w:lineRule="atLeast"/>
            </w:pPr>
            <w:r>
              <w:t xml:space="preserve">            "deDataRegolamento": "03/02/2020",</w:t>
            </w:r>
          </w:p>
          <w:p w14:paraId="7E8D3591" w14:textId="77777777" w:rsidR="002400CC" w:rsidRDefault="002400CC" w:rsidP="002400CC">
            <w:pPr>
              <w:shd w:val="clear" w:color="auto" w:fill="FFFFFE"/>
              <w:spacing w:line="240" w:lineRule="atLeast"/>
            </w:pPr>
            <w:r>
              <w:t xml:space="preserve">            "importoTotalePagamenti": "104.00",</w:t>
            </w:r>
          </w:p>
          <w:p w14:paraId="0A4CF656" w14:textId="77777777" w:rsidR="002400CC" w:rsidRDefault="002400CC" w:rsidP="002400CC">
            <w:pPr>
              <w:shd w:val="clear" w:color="auto" w:fill="FFFFFE"/>
              <w:spacing w:line="240" w:lineRule="atLeast"/>
            </w:pPr>
            <w:r>
              <w:t xml:space="preserve">            "ricevute": null</w:t>
            </w:r>
          </w:p>
          <w:p w14:paraId="4593020E" w14:textId="77777777" w:rsidR="002400CC" w:rsidRDefault="002400CC" w:rsidP="002400CC">
            <w:pPr>
              <w:shd w:val="clear" w:color="auto" w:fill="FFFFFE"/>
              <w:spacing w:line="240" w:lineRule="atLeast"/>
            </w:pPr>
            <w:r>
              <w:t xml:space="preserve">        },</w:t>
            </w:r>
          </w:p>
          <w:p w14:paraId="33C2B17F" w14:textId="77777777" w:rsidR="002400CC" w:rsidRDefault="002400CC" w:rsidP="002400CC">
            <w:pPr>
              <w:shd w:val="clear" w:color="auto" w:fill="FFFFFE"/>
              <w:spacing w:line="240" w:lineRule="atLeast"/>
            </w:pPr>
            <w:r>
              <w:t xml:space="preserve">        "tesoreria": {</w:t>
            </w:r>
          </w:p>
          <w:p w14:paraId="4F2029E1" w14:textId="77777777" w:rsidR="002400CC" w:rsidRDefault="002400CC" w:rsidP="002400CC">
            <w:pPr>
              <w:shd w:val="clear" w:color="auto" w:fill="FFFFFE"/>
              <w:spacing w:line="240" w:lineRule="atLeast"/>
            </w:pPr>
            <w:r>
              <w:t xml:space="preserve">            "codConto": "",</w:t>
            </w:r>
          </w:p>
          <w:p w14:paraId="1FF3874A" w14:textId="77777777" w:rsidR="002400CC" w:rsidRDefault="002400CC" w:rsidP="002400CC">
            <w:pPr>
              <w:shd w:val="clear" w:color="auto" w:fill="FFFFFE"/>
              <w:spacing w:line="240" w:lineRule="atLeast"/>
            </w:pPr>
            <w:r>
              <w:t xml:space="preserve">            "deDataValuta": "31/01/2020",</w:t>
            </w:r>
          </w:p>
          <w:p w14:paraId="5C99E099" w14:textId="77777777" w:rsidR="002400CC" w:rsidRDefault="002400CC" w:rsidP="002400CC">
            <w:pPr>
              <w:shd w:val="clear" w:color="auto" w:fill="FFFFFE"/>
              <w:spacing w:line="240" w:lineRule="atLeast"/>
            </w:pPr>
            <w:r>
              <w:t xml:space="preserve">            "deDataContabile": "31/01/2020",</w:t>
            </w:r>
          </w:p>
          <w:p w14:paraId="164A28B3" w14:textId="77777777" w:rsidR="002400CC" w:rsidRDefault="002400CC" w:rsidP="002400CC">
            <w:pPr>
              <w:shd w:val="clear" w:color="auto" w:fill="FFFFFE"/>
              <w:spacing w:line="240" w:lineRule="atLeast"/>
            </w:pPr>
            <w:r>
              <w:t xml:space="preserve">            "deImporto": "104.00",</w:t>
            </w:r>
          </w:p>
          <w:p w14:paraId="360809B5" w14:textId="77777777" w:rsidR="002400CC" w:rsidRDefault="002400CC" w:rsidP="002400CC">
            <w:pPr>
              <w:shd w:val="clear" w:color="auto" w:fill="FFFFFE"/>
              <w:spacing w:line="240" w:lineRule="atLeast"/>
            </w:pPr>
            <w:r>
              <w:t xml:space="preserve">            "codOr1": "Adelio Manzoni",</w:t>
            </w:r>
          </w:p>
          <w:p w14:paraId="6D6944CF" w14:textId="77777777" w:rsidR="002400CC" w:rsidRDefault="002400CC" w:rsidP="002400CC">
            <w:pPr>
              <w:shd w:val="clear" w:color="auto" w:fill="FFFFFE"/>
              <w:spacing w:line="240" w:lineRule="atLeast"/>
            </w:pPr>
            <w:r>
              <w:t xml:space="preserve">            "deAnnoBolletta": "2020",</w:t>
            </w:r>
          </w:p>
          <w:p w14:paraId="7A81B427" w14:textId="77777777" w:rsidR="002400CC" w:rsidRDefault="002400CC" w:rsidP="002400CC">
            <w:pPr>
              <w:shd w:val="clear" w:color="auto" w:fill="FFFFFE"/>
              <w:spacing w:line="240" w:lineRule="atLeast"/>
            </w:pPr>
            <w:r>
              <w:t xml:space="preserve">            "codBolletta": "53521",</w:t>
            </w:r>
          </w:p>
          <w:p w14:paraId="5CE93F37" w14:textId="77777777" w:rsidR="002400CC" w:rsidRDefault="002400CC" w:rsidP="002400CC">
            <w:pPr>
              <w:shd w:val="clear" w:color="auto" w:fill="FFFFFE"/>
              <w:spacing w:line="240" w:lineRule="atLeast"/>
            </w:pPr>
            <w:r>
              <w:t xml:space="preserve">            "singoloImportoCommissioneCaricoPa": "",</w:t>
            </w:r>
          </w:p>
          <w:p w14:paraId="7B2B1557" w14:textId="77777777" w:rsidR="002400CC" w:rsidRDefault="002400CC" w:rsidP="002400CC">
            <w:pPr>
              <w:shd w:val="clear" w:color="auto" w:fill="FFFFFE"/>
              <w:spacing w:line="240" w:lineRule="atLeast"/>
            </w:pPr>
            <w:r>
              <w:t xml:space="preserve">            "codIdDominio": "n/a",</w:t>
            </w:r>
          </w:p>
          <w:p w14:paraId="3EDEAE2E" w14:textId="77777777" w:rsidR="002400CC" w:rsidRDefault="002400CC" w:rsidP="002400CC">
            <w:pPr>
              <w:shd w:val="clear" w:color="auto" w:fill="FFFFFE"/>
              <w:spacing w:line="240" w:lineRule="atLeast"/>
            </w:pPr>
            <w:r>
              <w:t xml:space="preserve">            "deDataRicezione": "23/03/2020",</w:t>
            </w:r>
          </w:p>
          <w:p w14:paraId="7FCCF30C" w14:textId="77777777" w:rsidR="002400CC" w:rsidRDefault="002400CC" w:rsidP="002400CC">
            <w:pPr>
              <w:shd w:val="clear" w:color="auto" w:fill="FFFFFE"/>
              <w:spacing w:line="240" w:lineRule="atLeast"/>
            </w:pPr>
            <w:r>
              <w:t xml:space="preserve">            "deAnnoDocumento": "n/a",</w:t>
            </w:r>
          </w:p>
          <w:p w14:paraId="7495197A" w14:textId="77777777" w:rsidR="002400CC" w:rsidRDefault="002400CC" w:rsidP="002400CC">
            <w:pPr>
              <w:shd w:val="clear" w:color="auto" w:fill="FFFFFE"/>
              <w:spacing w:line="240" w:lineRule="atLeast"/>
            </w:pPr>
            <w:r>
              <w:t xml:space="preserve">            "codDocumento": "0021352",</w:t>
            </w:r>
          </w:p>
          <w:p w14:paraId="16FF62EC" w14:textId="77777777" w:rsidR="002400CC" w:rsidRDefault="002400CC" w:rsidP="002400CC">
            <w:pPr>
              <w:shd w:val="clear" w:color="auto" w:fill="FFFFFE"/>
              <w:spacing w:line="240" w:lineRule="atLeast"/>
            </w:pPr>
            <w:r>
              <w:t xml:space="preserve">            "deAnnoProvvisorio": "n/a",</w:t>
            </w:r>
          </w:p>
          <w:p w14:paraId="5E82A61D" w14:textId="77777777" w:rsidR="002400CC" w:rsidRDefault="002400CC" w:rsidP="002400CC">
            <w:pPr>
              <w:shd w:val="clear" w:color="auto" w:fill="FFFFFE"/>
              <w:spacing w:line="240" w:lineRule="atLeast"/>
            </w:pPr>
            <w:r>
              <w:t xml:space="preserve">            "codProvvisorio": "n/a",</w:t>
            </w:r>
          </w:p>
          <w:p w14:paraId="552B9115" w14:textId="77777777" w:rsidR="002400CC" w:rsidRDefault="002400CC" w:rsidP="002400CC">
            <w:pPr>
              <w:shd w:val="clear" w:color="auto" w:fill="FFFFFE"/>
              <w:spacing w:line="240" w:lineRule="atLeast"/>
            </w:pPr>
            <w:r>
              <w:t xml:space="preserve">            "deCausaleT": "/PUR/LGPE-RIVERSAMENTO/URI/2020-02-03SIGPITM1XXX-S083344992/104.00/TXT/0811 - Tassa Abilitazione all'Esercizio Professionale Ordine professionale Ordine dei dottori commercialis",</w:t>
            </w:r>
          </w:p>
          <w:p w14:paraId="0369B7B6" w14:textId="77777777" w:rsidR="002400CC" w:rsidRDefault="002400CC" w:rsidP="002400CC">
            <w:pPr>
              <w:shd w:val="clear" w:color="auto" w:fill="FFFFFE"/>
              <w:spacing w:line="240" w:lineRule="atLeast"/>
            </w:pPr>
            <w:r>
              <w:t xml:space="preserve">            "dtEffettivaSospeso": "2020-01-31",</w:t>
            </w:r>
          </w:p>
          <w:p w14:paraId="09B975DF" w14:textId="77777777" w:rsidR="002400CC" w:rsidRDefault="002400CC" w:rsidP="002400CC">
            <w:pPr>
              <w:shd w:val="clear" w:color="auto" w:fill="FFFFFE"/>
              <w:spacing w:line="240" w:lineRule="atLeast"/>
            </w:pPr>
            <w:r>
              <w:t xml:space="preserve">            "codiceGestionaleProvvisorio": "0000099999"</w:t>
            </w:r>
          </w:p>
          <w:p w14:paraId="2AEB9AB2" w14:textId="77777777" w:rsidR="002400CC" w:rsidRDefault="002400CC" w:rsidP="002400CC">
            <w:pPr>
              <w:shd w:val="clear" w:color="auto" w:fill="FFFFFE"/>
              <w:spacing w:line="240" w:lineRule="atLeast"/>
            </w:pPr>
            <w:r>
              <w:t xml:space="preserve">        },</w:t>
            </w:r>
          </w:p>
          <w:p w14:paraId="2B9A585C" w14:textId="77777777" w:rsidR="002400CC" w:rsidRDefault="002400CC" w:rsidP="002400CC">
            <w:pPr>
              <w:shd w:val="clear" w:color="auto" w:fill="FFFFFE"/>
              <w:spacing w:line="240" w:lineRule="atLeast"/>
            </w:pPr>
            <w:r>
              <w:t xml:space="preserve">        "ricevuta": {</w:t>
            </w:r>
          </w:p>
          <w:p w14:paraId="5B3C9604" w14:textId="77777777" w:rsidR="002400CC" w:rsidRDefault="002400CC" w:rsidP="002400CC">
            <w:pPr>
              <w:shd w:val="clear" w:color="auto" w:fill="FFFFFE"/>
              <w:spacing w:line="240" w:lineRule="atLeast"/>
            </w:pPr>
            <w:r>
              <w:t xml:space="preserve">            "tipoDovuto": "TASSA DI ABILITAZIONE ALL'ESERCIZIO PROFESSIONALE",</w:t>
            </w:r>
          </w:p>
          <w:p w14:paraId="3E53F411" w14:textId="77777777" w:rsidR="002400CC" w:rsidRDefault="002400CC" w:rsidP="002400CC">
            <w:pPr>
              <w:shd w:val="clear" w:color="auto" w:fill="FFFFFE"/>
              <w:spacing w:line="240" w:lineRule="atLeast"/>
            </w:pPr>
            <w:r>
              <w:t xml:space="preserve">            "codiceIud": "0004d88c83c3d4c4a08b86ab53243adbe1d",</w:t>
            </w:r>
          </w:p>
          <w:p w14:paraId="35C6F722" w14:textId="77777777" w:rsidR="002400CC" w:rsidRDefault="002400CC" w:rsidP="002400CC">
            <w:pPr>
              <w:shd w:val="clear" w:color="auto" w:fill="FFFFFE"/>
              <w:spacing w:line="240" w:lineRule="atLeast"/>
            </w:pPr>
            <w:r>
              <w:t xml:space="preserve">            "codiceIuv": "01000000000004083",</w:t>
            </w:r>
          </w:p>
          <w:p w14:paraId="2D03ADB7" w14:textId="77777777" w:rsidR="002400CC" w:rsidRDefault="002400CC" w:rsidP="002400CC">
            <w:pPr>
              <w:shd w:val="clear" w:color="auto" w:fill="FFFFFE"/>
              <w:spacing w:line="240" w:lineRule="atLeast"/>
            </w:pPr>
            <w:r>
              <w:t xml:space="preserve">            "codiceIur": "2039E38403022003159",</w:t>
            </w:r>
          </w:p>
          <w:p w14:paraId="012C2192" w14:textId="77777777" w:rsidR="002400CC" w:rsidRDefault="002400CC" w:rsidP="002400CC">
            <w:pPr>
              <w:shd w:val="clear" w:color="auto" w:fill="FFFFFE"/>
              <w:spacing w:line="240" w:lineRule="atLeast"/>
            </w:pPr>
            <w:r>
              <w:t xml:space="preserve">            "singoloImportoPagato": "104.00",</w:t>
            </w:r>
          </w:p>
          <w:p w14:paraId="15109A96" w14:textId="77777777" w:rsidR="002400CC" w:rsidRDefault="002400CC" w:rsidP="002400CC">
            <w:pPr>
              <w:shd w:val="clear" w:color="auto" w:fill="FFFFFE"/>
              <w:spacing w:line="240" w:lineRule="atLeast"/>
            </w:pPr>
            <w:r>
              <w:t xml:space="preserve">            "deDataEsitoSingoloPagamento": "31/01/2020",</w:t>
            </w:r>
          </w:p>
          <w:p w14:paraId="390716FA" w14:textId="77777777" w:rsidR="002400CC" w:rsidRDefault="002400CC" w:rsidP="002400CC">
            <w:pPr>
              <w:shd w:val="clear" w:color="auto" w:fill="FFFFFE"/>
              <w:spacing w:line="240" w:lineRule="atLeast"/>
            </w:pPr>
            <w:r>
              <w:t xml:space="preserve">            "attestante": {</w:t>
            </w:r>
          </w:p>
          <w:p w14:paraId="600959C9" w14:textId="77777777" w:rsidR="002400CC" w:rsidRDefault="002400CC" w:rsidP="002400CC">
            <w:pPr>
              <w:shd w:val="clear" w:color="auto" w:fill="FFFFFE"/>
              <w:spacing w:line="240" w:lineRule="atLeast"/>
            </w:pPr>
            <w:r>
              <w:t xml:space="preserve">                "codice": "SIGPITM1XXX",</w:t>
            </w:r>
          </w:p>
          <w:p w14:paraId="61C657D3" w14:textId="77777777" w:rsidR="002400CC" w:rsidRDefault="002400CC" w:rsidP="002400CC">
            <w:pPr>
              <w:shd w:val="clear" w:color="auto" w:fill="FFFFFE"/>
              <w:spacing w:line="240" w:lineRule="atLeast"/>
            </w:pPr>
            <w:r>
              <w:t xml:space="preserve">                "anagrafica": "SISALPAY",</w:t>
            </w:r>
          </w:p>
          <w:p w14:paraId="11241166" w14:textId="77777777" w:rsidR="002400CC" w:rsidRDefault="002400CC" w:rsidP="002400CC">
            <w:pPr>
              <w:shd w:val="clear" w:color="auto" w:fill="FFFFFE"/>
              <w:spacing w:line="240" w:lineRule="atLeast"/>
            </w:pPr>
            <w:r>
              <w:t xml:space="preserve">                "tipoIdentificativo": "B"</w:t>
            </w:r>
          </w:p>
          <w:p w14:paraId="2FBC1E11" w14:textId="77777777" w:rsidR="002400CC" w:rsidRDefault="002400CC" w:rsidP="002400CC">
            <w:pPr>
              <w:shd w:val="clear" w:color="auto" w:fill="FFFFFE"/>
              <w:spacing w:line="240" w:lineRule="atLeast"/>
            </w:pPr>
            <w:r>
              <w:t xml:space="preserve">            },</w:t>
            </w:r>
          </w:p>
          <w:p w14:paraId="5EDA4BDD" w14:textId="77777777" w:rsidR="002400CC" w:rsidRDefault="002400CC" w:rsidP="002400CC">
            <w:pPr>
              <w:shd w:val="clear" w:color="auto" w:fill="FFFFFE"/>
              <w:spacing w:line="240" w:lineRule="atLeast"/>
            </w:pPr>
            <w:r>
              <w:t xml:space="preserve">            "pagatore": {</w:t>
            </w:r>
          </w:p>
          <w:p w14:paraId="779D4761" w14:textId="77777777" w:rsidR="002400CC" w:rsidRDefault="002400CC" w:rsidP="002400CC">
            <w:pPr>
              <w:shd w:val="clear" w:color="auto" w:fill="FFFFFE"/>
              <w:spacing w:line="240" w:lineRule="atLeast"/>
            </w:pPr>
            <w:r>
              <w:t xml:space="preserve">                "codice": "MNZDLA04H11C351U",</w:t>
            </w:r>
          </w:p>
          <w:p w14:paraId="67C85C3B" w14:textId="77777777" w:rsidR="002400CC" w:rsidRDefault="002400CC" w:rsidP="002400CC">
            <w:pPr>
              <w:shd w:val="clear" w:color="auto" w:fill="FFFFFE"/>
              <w:spacing w:line="240" w:lineRule="atLeast"/>
            </w:pPr>
            <w:r>
              <w:lastRenderedPageBreak/>
              <w:t xml:space="preserve">                "anagrafica": "Adelio Manzoni",</w:t>
            </w:r>
          </w:p>
          <w:p w14:paraId="0C87375A" w14:textId="77777777" w:rsidR="002400CC" w:rsidRDefault="002400CC" w:rsidP="002400CC">
            <w:pPr>
              <w:shd w:val="clear" w:color="auto" w:fill="FFFFFE"/>
              <w:spacing w:line="240" w:lineRule="atLeast"/>
            </w:pPr>
            <w:r>
              <w:t xml:space="preserve">                "tipoIdentificativo": "F"</w:t>
            </w:r>
          </w:p>
          <w:p w14:paraId="3A632B19" w14:textId="77777777" w:rsidR="002400CC" w:rsidRDefault="002400CC" w:rsidP="002400CC">
            <w:pPr>
              <w:shd w:val="clear" w:color="auto" w:fill="FFFFFE"/>
              <w:spacing w:line="240" w:lineRule="atLeast"/>
            </w:pPr>
            <w:r>
              <w:t xml:space="preserve">            },</w:t>
            </w:r>
          </w:p>
          <w:p w14:paraId="097928CA" w14:textId="77777777" w:rsidR="002400CC" w:rsidRDefault="002400CC" w:rsidP="002400CC">
            <w:pPr>
              <w:shd w:val="clear" w:color="auto" w:fill="FFFFFE"/>
              <w:spacing w:line="240" w:lineRule="atLeast"/>
            </w:pPr>
            <w:r>
              <w:t xml:space="preserve">            "versante": null,</w:t>
            </w:r>
          </w:p>
          <w:p w14:paraId="081E8489" w14:textId="77777777" w:rsidR="002400CC" w:rsidRDefault="002400CC" w:rsidP="002400CC">
            <w:pPr>
              <w:shd w:val="clear" w:color="auto" w:fill="FFFFFE"/>
              <w:spacing w:line="240" w:lineRule="atLeast"/>
            </w:pPr>
            <w:r>
              <w:t xml:space="preserve">            "causaleVersamento": "0811 - Tassa Abilitazione all'Esercizio Professionale#Ordine professionale Ordine dei dottori commercialisti e degli esperti contabili"</w:t>
            </w:r>
          </w:p>
          <w:p w14:paraId="15CF2342" w14:textId="77777777" w:rsidR="002400CC" w:rsidRDefault="002400CC" w:rsidP="002400CC">
            <w:pPr>
              <w:shd w:val="clear" w:color="auto" w:fill="FFFFFE"/>
              <w:spacing w:line="240" w:lineRule="atLeast"/>
            </w:pPr>
            <w:r>
              <w:t xml:space="preserve">        }</w:t>
            </w:r>
          </w:p>
          <w:p w14:paraId="46886A40" w14:textId="77777777" w:rsidR="002400CC" w:rsidRDefault="002400CC" w:rsidP="002400CC">
            <w:pPr>
              <w:shd w:val="clear" w:color="auto" w:fill="FFFFFE"/>
              <w:spacing w:line="240" w:lineRule="atLeast"/>
            </w:pPr>
            <w:r>
              <w:t xml:space="preserve">    }</w:t>
            </w:r>
          </w:p>
          <w:p w14:paraId="675FE4C8" w14:textId="7A60F9D4" w:rsidR="00E31CA4" w:rsidRPr="00C84A37" w:rsidRDefault="002400CC" w:rsidP="002400CC">
            <w:pPr>
              <w:shd w:val="clear" w:color="auto" w:fill="FFFFFE"/>
              <w:spacing w:line="240" w:lineRule="atLeast"/>
            </w:pPr>
            <w:r>
              <w:t>}</w:t>
            </w:r>
          </w:p>
        </w:tc>
        <w:tc>
          <w:tcPr>
            <w:tcW w:w="1117" w:type="dxa"/>
            <w:vAlign w:val="center"/>
          </w:tcPr>
          <w:p w14:paraId="64D8B541" w14:textId="77777777" w:rsidR="00E31CA4" w:rsidRPr="00C84A37" w:rsidRDefault="00E31CA4"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06CB860E" w14:textId="77777777" w:rsidR="00E31CA4" w:rsidRDefault="00E31CA4" w:rsidP="00E31CA4"/>
    <w:p w14:paraId="4926ABEF" w14:textId="6B9ED2A7" w:rsidR="00E31CA4" w:rsidRDefault="00E31CA4" w:rsidP="00BC5D2E"/>
    <w:p w14:paraId="470440E9" w14:textId="093B0862" w:rsidR="00E31CA4" w:rsidRDefault="00E31CA4" w:rsidP="00BC5D2E"/>
    <w:p w14:paraId="7F6A777C" w14:textId="77777777" w:rsidR="00E31CA4" w:rsidRPr="00C025D5" w:rsidRDefault="00E31CA4" w:rsidP="00E31CA4"/>
    <w:p w14:paraId="3276CC0E" w14:textId="7C93DE15" w:rsidR="00E31CA4" w:rsidRDefault="00E31CA4" w:rsidP="00E31CA4">
      <w:pPr>
        <w:pStyle w:val="Titolo4"/>
      </w:pPr>
      <w:r w:rsidRPr="00A04A39">
        <w:t>TC_</w:t>
      </w:r>
      <w:r w:rsidRPr="006A67B5">
        <w:t>RICONCILIAZIONI</w:t>
      </w:r>
      <w:r w:rsidRPr="00A04A39">
        <w:t>_0</w:t>
      </w:r>
      <w:r>
        <w:t>6</w:t>
      </w:r>
    </w:p>
    <w:tbl>
      <w:tblPr>
        <w:tblStyle w:val="Grigliatabella"/>
        <w:tblW w:w="9854" w:type="dxa"/>
        <w:tblLook w:val="04A0" w:firstRow="1" w:lastRow="0" w:firstColumn="1" w:lastColumn="0" w:noHBand="0" w:noVBand="1"/>
      </w:tblPr>
      <w:tblGrid>
        <w:gridCol w:w="626"/>
        <w:gridCol w:w="1779"/>
        <w:gridCol w:w="1784"/>
        <w:gridCol w:w="4548"/>
        <w:gridCol w:w="1117"/>
      </w:tblGrid>
      <w:tr w:rsidR="00E31CA4" w:rsidRPr="00C84A37" w14:paraId="2D39051E" w14:textId="77777777" w:rsidTr="008726BD">
        <w:trPr>
          <w:gridAfter w:val="2"/>
          <w:wAfter w:w="5665" w:type="dxa"/>
          <w:trHeight w:val="583"/>
        </w:trPr>
        <w:tc>
          <w:tcPr>
            <w:tcW w:w="4189" w:type="dxa"/>
            <w:gridSpan w:val="3"/>
            <w:shd w:val="clear" w:color="auto" w:fill="DEEAF6" w:themeFill="accent1" w:themeFillTint="33"/>
          </w:tcPr>
          <w:p w14:paraId="127F003E" w14:textId="6F1DA370" w:rsidR="00E31CA4" w:rsidRPr="00C84A37" w:rsidRDefault="00E31CA4" w:rsidP="008726BD">
            <w:pPr>
              <w:rPr>
                <w:b/>
              </w:rPr>
            </w:pPr>
            <w:r w:rsidRPr="00C84A37">
              <w:rPr>
                <w:b/>
              </w:rPr>
              <w:t>TC_</w:t>
            </w:r>
            <w:r w:rsidRPr="006A67B5">
              <w:rPr>
                <w:b/>
              </w:rPr>
              <w:t>RICONCILIAZIONI</w:t>
            </w:r>
            <w:r w:rsidRPr="00C84A37">
              <w:rPr>
                <w:b/>
              </w:rPr>
              <w:t>_0</w:t>
            </w:r>
            <w:r>
              <w:rPr>
                <w:b/>
              </w:rPr>
              <w:t>6</w:t>
            </w:r>
          </w:p>
        </w:tc>
      </w:tr>
      <w:tr w:rsidR="00E31CA4" w:rsidRPr="00C84A37" w14:paraId="520BF4DD" w14:textId="77777777" w:rsidTr="008726BD">
        <w:trPr>
          <w:trHeight w:val="550"/>
        </w:trPr>
        <w:tc>
          <w:tcPr>
            <w:tcW w:w="2405" w:type="dxa"/>
            <w:gridSpan w:val="2"/>
          </w:tcPr>
          <w:p w14:paraId="7F862B62" w14:textId="77777777" w:rsidR="00E31CA4" w:rsidRPr="00C84A37" w:rsidRDefault="00E31CA4" w:rsidP="008726BD">
            <w:pPr>
              <w:rPr>
                <w:b/>
              </w:rPr>
            </w:pPr>
            <w:r w:rsidRPr="00C84A37">
              <w:rPr>
                <w:b/>
              </w:rPr>
              <w:t>Titolo</w:t>
            </w:r>
          </w:p>
        </w:tc>
        <w:tc>
          <w:tcPr>
            <w:tcW w:w="7449" w:type="dxa"/>
            <w:gridSpan w:val="3"/>
          </w:tcPr>
          <w:p w14:paraId="593B467C" w14:textId="17643565" w:rsidR="00E31CA4" w:rsidRPr="00C84A37" w:rsidRDefault="00E31CA4" w:rsidP="008726BD">
            <w:r w:rsidRPr="00E31CA4">
              <w:t>Elenco Classificazioni</w:t>
            </w:r>
          </w:p>
        </w:tc>
      </w:tr>
      <w:tr w:rsidR="00E31CA4" w:rsidRPr="00C84A37" w14:paraId="00D02F1B" w14:textId="77777777" w:rsidTr="008726BD">
        <w:trPr>
          <w:trHeight w:val="550"/>
        </w:trPr>
        <w:tc>
          <w:tcPr>
            <w:tcW w:w="2405" w:type="dxa"/>
            <w:gridSpan w:val="2"/>
          </w:tcPr>
          <w:p w14:paraId="2FBD98C1" w14:textId="77777777" w:rsidR="00E31CA4" w:rsidRPr="00C84A37" w:rsidRDefault="00E31CA4" w:rsidP="008726BD">
            <w:pPr>
              <w:rPr>
                <w:b/>
              </w:rPr>
            </w:pPr>
            <w:r w:rsidRPr="00C84A37">
              <w:rPr>
                <w:b/>
              </w:rPr>
              <w:t>Descrizione</w:t>
            </w:r>
          </w:p>
        </w:tc>
        <w:tc>
          <w:tcPr>
            <w:tcW w:w="7449" w:type="dxa"/>
            <w:gridSpan w:val="3"/>
          </w:tcPr>
          <w:p w14:paraId="21CD9E6E" w14:textId="5445F77E" w:rsidR="00E31CA4" w:rsidRDefault="00E31CA4" w:rsidP="008726BD">
            <w:r>
              <w:t>Elenco Classificazioni di completezza delle Riconcili</w:t>
            </w:r>
            <w:r w:rsidR="00CA3BDB">
              <w:t>a</w:t>
            </w:r>
            <w:r>
              <w:t>zioni</w:t>
            </w:r>
            <w:r w:rsidR="00C56167">
              <w:t xml:space="preserve"> per uno specifico Ente</w:t>
            </w:r>
            <w:r>
              <w:t>.</w:t>
            </w:r>
            <w:r w:rsidR="00C56167">
              <w:t xml:space="preserve"> Il parametro tipoVisualizzazione può assumere i seguenti valori:</w:t>
            </w:r>
          </w:p>
          <w:p w14:paraId="7833B037" w14:textId="77777777" w:rsidR="00C56167" w:rsidRDefault="00C56167" w:rsidP="00C56167">
            <w:pPr>
              <w:pStyle w:val="Paragrafoelenco"/>
              <w:numPr>
                <w:ilvl w:val="0"/>
                <w:numId w:val="15"/>
              </w:numPr>
            </w:pPr>
            <w:r>
              <w:t>A: Anomalie</w:t>
            </w:r>
          </w:p>
          <w:p w14:paraId="077724EC" w14:textId="637DD234" w:rsidR="00C56167" w:rsidRPr="00C84A37" w:rsidRDefault="00C56167" w:rsidP="00C56167">
            <w:pPr>
              <w:pStyle w:val="Paragrafoelenco"/>
              <w:numPr>
                <w:ilvl w:val="0"/>
                <w:numId w:val="15"/>
              </w:numPr>
            </w:pPr>
            <w:r>
              <w:t>R: Riconciliazioni</w:t>
            </w:r>
          </w:p>
        </w:tc>
      </w:tr>
      <w:tr w:rsidR="00E31CA4" w:rsidRPr="00C84A37" w14:paraId="5E2B8BE2" w14:textId="77777777" w:rsidTr="008726BD">
        <w:trPr>
          <w:trHeight w:val="550"/>
        </w:trPr>
        <w:tc>
          <w:tcPr>
            <w:tcW w:w="2405" w:type="dxa"/>
            <w:gridSpan w:val="2"/>
          </w:tcPr>
          <w:p w14:paraId="4DABC938" w14:textId="77777777" w:rsidR="00E31CA4" w:rsidRPr="00C84A37" w:rsidRDefault="00E31CA4" w:rsidP="008726BD">
            <w:pPr>
              <w:rPr>
                <w:b/>
              </w:rPr>
            </w:pPr>
            <w:r>
              <w:rPr>
                <w:b/>
              </w:rPr>
              <w:t>Id Ruolo/Attore</w:t>
            </w:r>
          </w:p>
        </w:tc>
        <w:tc>
          <w:tcPr>
            <w:tcW w:w="7449" w:type="dxa"/>
            <w:gridSpan w:val="3"/>
          </w:tcPr>
          <w:p w14:paraId="52533BD7" w14:textId="77777777" w:rsidR="00E31CA4" w:rsidRPr="00146646" w:rsidRDefault="00E31CA4" w:rsidP="008726BD">
            <w:r>
              <w:t>001</w:t>
            </w:r>
          </w:p>
        </w:tc>
      </w:tr>
      <w:tr w:rsidR="00E31CA4" w:rsidRPr="00C84A37" w14:paraId="11B4C625" w14:textId="77777777" w:rsidTr="008726BD">
        <w:tc>
          <w:tcPr>
            <w:tcW w:w="2405" w:type="dxa"/>
            <w:gridSpan w:val="2"/>
            <w:vAlign w:val="center"/>
          </w:tcPr>
          <w:p w14:paraId="47A242B4" w14:textId="77777777" w:rsidR="00E31CA4" w:rsidRPr="00C84A37" w:rsidRDefault="00E31CA4" w:rsidP="008726BD">
            <w:pPr>
              <w:rPr>
                <w:b/>
              </w:rPr>
            </w:pPr>
            <w:r w:rsidRPr="00C84A37">
              <w:rPr>
                <w:b/>
              </w:rPr>
              <w:t>Pre-condizioni</w:t>
            </w:r>
          </w:p>
        </w:tc>
        <w:tc>
          <w:tcPr>
            <w:tcW w:w="7449" w:type="dxa"/>
            <w:gridSpan w:val="3"/>
            <w:vAlign w:val="center"/>
          </w:tcPr>
          <w:p w14:paraId="36E5D8EB" w14:textId="77777777" w:rsidR="00E31CA4" w:rsidRDefault="00E31CA4" w:rsidP="008726BD">
            <w:pPr>
              <w:pStyle w:val="Paragrafoelenco"/>
              <w:numPr>
                <w:ilvl w:val="0"/>
                <w:numId w:val="7"/>
              </w:numPr>
              <w:ind w:left="714" w:hanging="357"/>
            </w:pPr>
            <w:r>
              <w:t xml:space="preserve">L’utente ha avviato l’app Postman e caricato la Collection di request “PayFlowPA-MyPivot” </w:t>
            </w:r>
          </w:p>
          <w:p w14:paraId="2ABF8DEF" w14:textId="1C4CCB2A" w:rsidR="00E31CA4" w:rsidRPr="00C84A37" w:rsidRDefault="00E31CA4" w:rsidP="008726BD">
            <w:pPr>
              <w:pStyle w:val="Paragrafoelenco"/>
              <w:numPr>
                <w:ilvl w:val="0"/>
                <w:numId w:val="7"/>
              </w:numPr>
              <w:ind w:left="714" w:hanging="357"/>
            </w:pPr>
            <w:r>
              <w:t>L’utente deve avere selezionato la request TC_</w:t>
            </w:r>
            <w:r w:rsidRPr="006A67B5">
              <w:t>RICONCILIAZIONI</w:t>
            </w:r>
            <w:r>
              <w:t>_06</w:t>
            </w:r>
          </w:p>
        </w:tc>
      </w:tr>
      <w:tr w:rsidR="00C56167" w:rsidRPr="00C84A37" w14:paraId="51A05197" w14:textId="77777777" w:rsidTr="008726BD">
        <w:tc>
          <w:tcPr>
            <w:tcW w:w="2405" w:type="dxa"/>
            <w:gridSpan w:val="2"/>
            <w:vAlign w:val="center"/>
          </w:tcPr>
          <w:p w14:paraId="77BE68BE" w14:textId="70DCD69F" w:rsidR="00C56167" w:rsidRPr="00C84A37" w:rsidRDefault="00C56167" w:rsidP="008726BD">
            <w:pPr>
              <w:rPr>
                <w:b/>
              </w:rPr>
            </w:pPr>
            <w:r>
              <w:rPr>
                <w:b/>
              </w:rPr>
              <w:t>Post-condizione</w:t>
            </w:r>
          </w:p>
        </w:tc>
        <w:tc>
          <w:tcPr>
            <w:tcW w:w="7449" w:type="dxa"/>
            <w:gridSpan w:val="3"/>
            <w:vAlign w:val="center"/>
          </w:tcPr>
          <w:p w14:paraId="5EC54977" w14:textId="35DC3F2E" w:rsidR="00C56167" w:rsidRDefault="00C56167" w:rsidP="008726BD">
            <w:pPr>
              <w:pStyle w:val="Paragrafoelenco"/>
              <w:numPr>
                <w:ilvl w:val="0"/>
                <w:numId w:val="7"/>
              </w:numPr>
              <w:ind w:left="714" w:hanging="357"/>
            </w:pPr>
            <w:r>
              <w:t>Il servizio restituisce l’elenco di otto Classificazioni di Completezza disponibili per le Anomalie.</w:t>
            </w:r>
          </w:p>
        </w:tc>
      </w:tr>
      <w:tr w:rsidR="00E31CA4" w:rsidRPr="00C84A37" w14:paraId="7A08A555" w14:textId="77777777" w:rsidTr="008726BD">
        <w:tc>
          <w:tcPr>
            <w:tcW w:w="2405" w:type="dxa"/>
            <w:gridSpan w:val="2"/>
            <w:vAlign w:val="center"/>
          </w:tcPr>
          <w:p w14:paraId="5F223562" w14:textId="77777777" w:rsidR="00E31CA4" w:rsidRPr="00C84A37" w:rsidRDefault="00E31CA4" w:rsidP="008726BD">
            <w:pPr>
              <w:rPr>
                <w:b/>
              </w:rPr>
            </w:pPr>
            <w:r>
              <w:rPr>
                <w:b/>
              </w:rPr>
              <w:t>Input</w:t>
            </w:r>
          </w:p>
        </w:tc>
        <w:tc>
          <w:tcPr>
            <w:tcW w:w="7449" w:type="dxa"/>
            <w:gridSpan w:val="3"/>
            <w:vAlign w:val="center"/>
          </w:tcPr>
          <w:p w14:paraId="3E66D66E" w14:textId="77777777" w:rsidR="00E31CA4" w:rsidRDefault="00E31CA4" w:rsidP="008726BD"/>
          <w:tbl>
            <w:tblPr>
              <w:tblStyle w:val="GridTable3"/>
              <w:tblW w:w="0" w:type="auto"/>
              <w:tblLook w:val="04A0" w:firstRow="1" w:lastRow="0" w:firstColumn="1" w:lastColumn="0" w:noHBand="0" w:noVBand="1"/>
            </w:tblPr>
            <w:tblGrid>
              <w:gridCol w:w="1910"/>
              <w:gridCol w:w="5323"/>
            </w:tblGrid>
            <w:tr w:rsidR="00E31CA4" w14:paraId="132C9841"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0A3D0E09" w14:textId="77777777" w:rsidR="00E31CA4" w:rsidRDefault="00E31CA4" w:rsidP="008726BD">
                  <w:r>
                    <w:t>Key</w:t>
                  </w:r>
                </w:p>
              </w:tc>
              <w:tc>
                <w:tcPr>
                  <w:tcW w:w="6011" w:type="dxa"/>
                </w:tcPr>
                <w:p w14:paraId="63501B1A" w14:textId="77777777" w:rsidR="00E31CA4" w:rsidRDefault="00E31CA4" w:rsidP="008726BD">
                  <w:pPr>
                    <w:cnfStyle w:val="100000000000" w:firstRow="1" w:lastRow="0" w:firstColumn="0" w:lastColumn="0" w:oddVBand="0" w:evenVBand="0" w:oddHBand="0" w:evenHBand="0" w:firstRowFirstColumn="0" w:firstRowLastColumn="0" w:lastRowFirstColumn="0" w:lastRowLastColumn="0"/>
                  </w:pPr>
                  <w:r>
                    <w:t>Value</w:t>
                  </w:r>
                </w:p>
              </w:tc>
            </w:tr>
            <w:tr w:rsidR="00E31CA4" w14:paraId="6E05B5FE"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30D9A6FE" w14:textId="2706107C" w:rsidR="00E31CA4" w:rsidRDefault="009B6419" w:rsidP="008726BD">
                  <w:r>
                    <w:t>codIpa</w:t>
                  </w:r>
                </w:p>
              </w:tc>
              <w:tc>
                <w:tcPr>
                  <w:tcW w:w="6011" w:type="dxa"/>
                </w:tcPr>
                <w:p w14:paraId="28E82CA6" w14:textId="2139D120" w:rsidR="00E31CA4" w:rsidRDefault="009B6419" w:rsidP="008726BD">
                  <w:pPr>
                    <w:cnfStyle w:val="000000100000" w:firstRow="0" w:lastRow="0" w:firstColumn="0" w:lastColumn="0" w:oddVBand="0" w:evenVBand="0" w:oddHBand="1" w:evenHBand="0" w:firstRowFirstColumn="0" w:firstRowLastColumn="0" w:lastRowFirstColumn="0" w:lastRowLastColumn="0"/>
                  </w:pPr>
                  <w:r>
                    <w:t>R_CAMPAN</w:t>
                  </w:r>
                </w:p>
              </w:tc>
            </w:tr>
            <w:tr w:rsidR="00E31CA4" w14:paraId="487D11FE"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6C23BB5F" w14:textId="3E9984AD" w:rsidR="00E31CA4" w:rsidRDefault="00485480" w:rsidP="008726BD">
                  <w:r>
                    <w:t>t</w:t>
                  </w:r>
                  <w:r w:rsidR="009B6419" w:rsidRPr="009B6419">
                    <w:t>ipoVisualizzazione</w:t>
                  </w:r>
                </w:p>
              </w:tc>
              <w:tc>
                <w:tcPr>
                  <w:tcW w:w="6011" w:type="dxa"/>
                </w:tcPr>
                <w:p w14:paraId="31D80D25" w14:textId="51C402CD" w:rsidR="00E31CA4" w:rsidRDefault="009B6419" w:rsidP="008726BD">
                  <w:pPr>
                    <w:cnfStyle w:val="000000000000" w:firstRow="0" w:lastRow="0" w:firstColumn="0" w:lastColumn="0" w:oddVBand="0" w:evenVBand="0" w:oddHBand="0" w:evenHBand="0" w:firstRowFirstColumn="0" w:firstRowLastColumn="0" w:lastRowFirstColumn="0" w:lastRowLastColumn="0"/>
                  </w:pPr>
                  <w:r>
                    <w:t>A</w:t>
                  </w:r>
                </w:p>
              </w:tc>
            </w:tr>
          </w:tbl>
          <w:p w14:paraId="0128170B" w14:textId="77777777" w:rsidR="00E31CA4" w:rsidRDefault="00E31CA4" w:rsidP="008726BD">
            <w:r>
              <w:t xml:space="preserve"> </w:t>
            </w:r>
          </w:p>
        </w:tc>
      </w:tr>
      <w:tr w:rsidR="00E31CA4" w:rsidRPr="00C84A37" w14:paraId="7A695925" w14:textId="77777777" w:rsidTr="008726BD">
        <w:trPr>
          <w:trHeight w:val="540"/>
        </w:trPr>
        <w:tc>
          <w:tcPr>
            <w:tcW w:w="626" w:type="dxa"/>
          </w:tcPr>
          <w:p w14:paraId="38BBB1C1" w14:textId="77777777" w:rsidR="00E31CA4" w:rsidRPr="00C84A37" w:rsidRDefault="00E31CA4" w:rsidP="008726BD">
            <w:pPr>
              <w:rPr>
                <w:b/>
              </w:rPr>
            </w:pPr>
            <w:r w:rsidRPr="00C84A37">
              <w:rPr>
                <w:b/>
              </w:rPr>
              <w:t>Step</w:t>
            </w:r>
          </w:p>
        </w:tc>
        <w:tc>
          <w:tcPr>
            <w:tcW w:w="1779" w:type="dxa"/>
          </w:tcPr>
          <w:p w14:paraId="139F1281" w14:textId="77777777" w:rsidR="00E31CA4" w:rsidRPr="00C84A37" w:rsidRDefault="00E31CA4" w:rsidP="008726BD">
            <w:pPr>
              <w:rPr>
                <w:b/>
              </w:rPr>
            </w:pPr>
            <w:r w:rsidRPr="00C84A37">
              <w:rPr>
                <w:b/>
              </w:rPr>
              <w:t>Azione</w:t>
            </w:r>
          </w:p>
        </w:tc>
        <w:tc>
          <w:tcPr>
            <w:tcW w:w="6332" w:type="dxa"/>
            <w:gridSpan w:val="2"/>
          </w:tcPr>
          <w:p w14:paraId="5895AD16" w14:textId="77777777" w:rsidR="00E31CA4" w:rsidRPr="00C84A37" w:rsidRDefault="00E31CA4" w:rsidP="008726BD">
            <w:pPr>
              <w:rPr>
                <w:b/>
              </w:rPr>
            </w:pPr>
            <w:r w:rsidRPr="00C84A37">
              <w:rPr>
                <w:b/>
              </w:rPr>
              <w:t>Risultato atteso</w:t>
            </w:r>
          </w:p>
        </w:tc>
        <w:tc>
          <w:tcPr>
            <w:tcW w:w="1117" w:type="dxa"/>
          </w:tcPr>
          <w:p w14:paraId="011E171D" w14:textId="77777777" w:rsidR="00E31CA4" w:rsidRPr="00C84A37" w:rsidRDefault="00E31CA4" w:rsidP="008726BD">
            <w:pPr>
              <w:rPr>
                <w:b/>
              </w:rPr>
            </w:pPr>
            <w:r w:rsidRPr="00C84A37">
              <w:rPr>
                <w:b/>
              </w:rPr>
              <w:t>Esito</w:t>
            </w:r>
          </w:p>
        </w:tc>
      </w:tr>
      <w:tr w:rsidR="00E31CA4" w:rsidRPr="00C84A37" w14:paraId="0CF47C44" w14:textId="77777777" w:rsidTr="008726BD">
        <w:trPr>
          <w:trHeight w:val="1800"/>
        </w:trPr>
        <w:tc>
          <w:tcPr>
            <w:tcW w:w="626" w:type="dxa"/>
          </w:tcPr>
          <w:p w14:paraId="368DE7B0" w14:textId="77777777" w:rsidR="00E31CA4" w:rsidRPr="00C84A37" w:rsidRDefault="00E31CA4" w:rsidP="008726BD">
            <w:r>
              <w:lastRenderedPageBreak/>
              <w:t>1</w:t>
            </w:r>
          </w:p>
        </w:tc>
        <w:tc>
          <w:tcPr>
            <w:tcW w:w="1779" w:type="dxa"/>
          </w:tcPr>
          <w:p w14:paraId="7CFE2B11" w14:textId="77777777" w:rsidR="00E31CA4" w:rsidRPr="00C84A37" w:rsidRDefault="00E31CA4" w:rsidP="008726BD">
            <w:r>
              <w:t>L’utente seleziona il pulsante SEND.</w:t>
            </w:r>
          </w:p>
        </w:tc>
        <w:tc>
          <w:tcPr>
            <w:tcW w:w="6332" w:type="dxa"/>
            <w:gridSpan w:val="2"/>
          </w:tcPr>
          <w:p w14:paraId="5A058470" w14:textId="77777777" w:rsidR="005C4EE4" w:rsidRDefault="005C4EE4" w:rsidP="005C4EE4">
            <w:pPr>
              <w:shd w:val="clear" w:color="auto" w:fill="FFFFFE"/>
              <w:spacing w:line="240" w:lineRule="atLeast"/>
            </w:pPr>
            <w:r>
              <w:t>{</w:t>
            </w:r>
          </w:p>
          <w:p w14:paraId="20B69C99" w14:textId="77777777" w:rsidR="005C4EE4" w:rsidRDefault="005C4EE4" w:rsidP="005C4EE4">
            <w:pPr>
              <w:shd w:val="clear" w:color="auto" w:fill="FFFFFE"/>
              <w:spacing w:line="240" w:lineRule="atLeast"/>
            </w:pPr>
            <w:r>
              <w:t xml:space="preserve">    "timestamp": "2020-03-19T08:41:17.605+0000",</w:t>
            </w:r>
          </w:p>
          <w:p w14:paraId="18A2603E" w14:textId="77777777" w:rsidR="005C4EE4" w:rsidRDefault="005C4EE4" w:rsidP="005C4EE4">
            <w:pPr>
              <w:shd w:val="clear" w:color="auto" w:fill="FFFFFE"/>
              <w:spacing w:line="240" w:lineRule="atLeast"/>
            </w:pPr>
            <w:r>
              <w:t xml:space="preserve">    "messages": null,</w:t>
            </w:r>
          </w:p>
          <w:p w14:paraId="2852E904" w14:textId="77777777" w:rsidR="005C4EE4" w:rsidRDefault="005C4EE4" w:rsidP="005C4EE4">
            <w:pPr>
              <w:shd w:val="clear" w:color="auto" w:fill="FFFFFE"/>
              <w:spacing w:line="240" w:lineRule="atLeast"/>
            </w:pPr>
            <w:r>
              <w:t xml:space="preserve">    "items": [</w:t>
            </w:r>
          </w:p>
          <w:p w14:paraId="0FC204AA" w14:textId="77777777" w:rsidR="005C4EE4" w:rsidRDefault="005C4EE4" w:rsidP="005C4EE4">
            <w:pPr>
              <w:shd w:val="clear" w:color="auto" w:fill="FFFFFE"/>
              <w:spacing w:line="240" w:lineRule="atLeast"/>
            </w:pPr>
            <w:r>
              <w:t xml:space="preserve">        {</w:t>
            </w:r>
          </w:p>
          <w:p w14:paraId="2139A8CE" w14:textId="77777777" w:rsidR="005C4EE4" w:rsidRDefault="005C4EE4" w:rsidP="005C4EE4">
            <w:pPr>
              <w:shd w:val="clear" w:color="auto" w:fill="FFFFFE"/>
              <w:spacing w:line="240" w:lineRule="atLeast"/>
            </w:pPr>
            <w:r>
              <w:t xml:space="preserve">            "desc": "mypivot.classificazioni.IUD_NO_RT",</w:t>
            </w:r>
          </w:p>
          <w:p w14:paraId="3C0D9F68" w14:textId="77777777" w:rsidR="005C4EE4" w:rsidRDefault="005C4EE4" w:rsidP="005C4EE4">
            <w:pPr>
              <w:shd w:val="clear" w:color="auto" w:fill="FFFFFE"/>
              <w:spacing w:line="240" w:lineRule="atLeast"/>
            </w:pPr>
            <w:r>
              <w:t xml:space="preserve">            "cod": "IUD_NO_RT"</w:t>
            </w:r>
          </w:p>
          <w:p w14:paraId="71A937F0" w14:textId="77777777" w:rsidR="005C4EE4" w:rsidRDefault="005C4EE4" w:rsidP="005C4EE4">
            <w:pPr>
              <w:shd w:val="clear" w:color="auto" w:fill="FFFFFE"/>
              <w:spacing w:line="240" w:lineRule="atLeast"/>
            </w:pPr>
            <w:r>
              <w:t xml:space="preserve">        },</w:t>
            </w:r>
          </w:p>
          <w:p w14:paraId="03D3E641" w14:textId="77777777" w:rsidR="005C4EE4" w:rsidRDefault="005C4EE4" w:rsidP="005C4EE4">
            <w:pPr>
              <w:shd w:val="clear" w:color="auto" w:fill="FFFFFE"/>
              <w:spacing w:line="240" w:lineRule="atLeast"/>
            </w:pPr>
            <w:r>
              <w:t xml:space="preserve">        {</w:t>
            </w:r>
          </w:p>
          <w:p w14:paraId="73350D06" w14:textId="77777777" w:rsidR="005C4EE4" w:rsidRDefault="005C4EE4" w:rsidP="005C4EE4">
            <w:pPr>
              <w:shd w:val="clear" w:color="auto" w:fill="FFFFFE"/>
              <w:spacing w:line="240" w:lineRule="atLeast"/>
            </w:pPr>
            <w:r>
              <w:t xml:space="preserve">            "desc": "mypivot.classificazioni.RT_NO_IUD",</w:t>
            </w:r>
          </w:p>
          <w:p w14:paraId="55418EF9" w14:textId="77777777" w:rsidR="005C4EE4" w:rsidRDefault="005C4EE4" w:rsidP="005C4EE4">
            <w:pPr>
              <w:shd w:val="clear" w:color="auto" w:fill="FFFFFE"/>
              <w:spacing w:line="240" w:lineRule="atLeast"/>
            </w:pPr>
            <w:r>
              <w:t xml:space="preserve">            "cod": "RT_NO_IUD"</w:t>
            </w:r>
          </w:p>
          <w:p w14:paraId="4F16C098" w14:textId="77777777" w:rsidR="005C4EE4" w:rsidRDefault="005C4EE4" w:rsidP="005C4EE4">
            <w:pPr>
              <w:shd w:val="clear" w:color="auto" w:fill="FFFFFE"/>
              <w:spacing w:line="240" w:lineRule="atLeast"/>
            </w:pPr>
            <w:r>
              <w:t xml:space="preserve">        },</w:t>
            </w:r>
          </w:p>
          <w:p w14:paraId="36E774C4" w14:textId="77777777" w:rsidR="005C4EE4" w:rsidRDefault="005C4EE4" w:rsidP="005C4EE4">
            <w:pPr>
              <w:shd w:val="clear" w:color="auto" w:fill="FFFFFE"/>
              <w:spacing w:line="240" w:lineRule="atLeast"/>
            </w:pPr>
            <w:r>
              <w:t xml:space="preserve">        {</w:t>
            </w:r>
          </w:p>
          <w:p w14:paraId="68774C1B" w14:textId="77777777" w:rsidR="005C4EE4" w:rsidRDefault="005C4EE4" w:rsidP="005C4EE4">
            <w:pPr>
              <w:shd w:val="clear" w:color="auto" w:fill="FFFFFE"/>
              <w:spacing w:line="240" w:lineRule="atLeast"/>
            </w:pPr>
            <w:r>
              <w:t xml:space="preserve">            "desc": "mypivot.classificazioni.RT_NO_IUF",</w:t>
            </w:r>
          </w:p>
          <w:p w14:paraId="43AF9DE5" w14:textId="77777777" w:rsidR="005C4EE4" w:rsidRDefault="005C4EE4" w:rsidP="005C4EE4">
            <w:pPr>
              <w:shd w:val="clear" w:color="auto" w:fill="FFFFFE"/>
              <w:spacing w:line="240" w:lineRule="atLeast"/>
            </w:pPr>
            <w:r>
              <w:t xml:space="preserve">            "cod": "RT_NO_IUF"</w:t>
            </w:r>
          </w:p>
          <w:p w14:paraId="43493E39" w14:textId="77777777" w:rsidR="005C4EE4" w:rsidRDefault="005C4EE4" w:rsidP="005C4EE4">
            <w:pPr>
              <w:shd w:val="clear" w:color="auto" w:fill="FFFFFE"/>
              <w:spacing w:line="240" w:lineRule="atLeast"/>
            </w:pPr>
            <w:r>
              <w:t xml:space="preserve">        },</w:t>
            </w:r>
          </w:p>
          <w:p w14:paraId="6BE4D6FD" w14:textId="77777777" w:rsidR="005C4EE4" w:rsidRDefault="005C4EE4" w:rsidP="005C4EE4">
            <w:pPr>
              <w:shd w:val="clear" w:color="auto" w:fill="FFFFFE"/>
              <w:spacing w:line="240" w:lineRule="atLeast"/>
            </w:pPr>
            <w:r>
              <w:t xml:space="preserve">        {</w:t>
            </w:r>
          </w:p>
          <w:p w14:paraId="45189049" w14:textId="77777777" w:rsidR="005C4EE4" w:rsidRDefault="005C4EE4" w:rsidP="005C4EE4">
            <w:pPr>
              <w:shd w:val="clear" w:color="auto" w:fill="FFFFFE"/>
              <w:spacing w:line="240" w:lineRule="atLeast"/>
            </w:pPr>
            <w:r>
              <w:t xml:space="preserve">            "desc": "mypivot.classificazioni.IUV_NO_RT",</w:t>
            </w:r>
          </w:p>
          <w:p w14:paraId="5A641B68" w14:textId="77777777" w:rsidR="005C4EE4" w:rsidRDefault="005C4EE4" w:rsidP="005C4EE4">
            <w:pPr>
              <w:shd w:val="clear" w:color="auto" w:fill="FFFFFE"/>
              <w:spacing w:line="240" w:lineRule="atLeast"/>
            </w:pPr>
            <w:r>
              <w:t xml:space="preserve">            "cod": "IUV_NO_RT"</w:t>
            </w:r>
          </w:p>
          <w:p w14:paraId="4D7C4B48" w14:textId="77777777" w:rsidR="005C4EE4" w:rsidRDefault="005C4EE4" w:rsidP="005C4EE4">
            <w:pPr>
              <w:shd w:val="clear" w:color="auto" w:fill="FFFFFE"/>
              <w:spacing w:line="240" w:lineRule="atLeast"/>
            </w:pPr>
            <w:r>
              <w:t xml:space="preserve">        },</w:t>
            </w:r>
          </w:p>
          <w:p w14:paraId="3460F594" w14:textId="77777777" w:rsidR="005C4EE4" w:rsidRDefault="005C4EE4" w:rsidP="005C4EE4">
            <w:pPr>
              <w:shd w:val="clear" w:color="auto" w:fill="FFFFFE"/>
              <w:spacing w:line="240" w:lineRule="atLeast"/>
            </w:pPr>
            <w:r>
              <w:t xml:space="preserve">        {</w:t>
            </w:r>
          </w:p>
          <w:p w14:paraId="06BA023D" w14:textId="77777777" w:rsidR="005C4EE4" w:rsidRDefault="005C4EE4" w:rsidP="005C4EE4">
            <w:pPr>
              <w:shd w:val="clear" w:color="auto" w:fill="FFFFFE"/>
              <w:spacing w:line="240" w:lineRule="atLeast"/>
            </w:pPr>
            <w:r>
              <w:t xml:space="preserve">            "desc": "mypivot.classificazioni.IUF_NO_TES",</w:t>
            </w:r>
          </w:p>
          <w:p w14:paraId="28F49EFA" w14:textId="77777777" w:rsidR="005C4EE4" w:rsidRDefault="005C4EE4" w:rsidP="005C4EE4">
            <w:pPr>
              <w:shd w:val="clear" w:color="auto" w:fill="FFFFFE"/>
              <w:spacing w:line="240" w:lineRule="atLeast"/>
            </w:pPr>
            <w:r>
              <w:t xml:space="preserve">            "cod": "IUF_NO_TES"</w:t>
            </w:r>
          </w:p>
          <w:p w14:paraId="4B8394DE" w14:textId="77777777" w:rsidR="005C4EE4" w:rsidRDefault="005C4EE4" w:rsidP="005C4EE4">
            <w:pPr>
              <w:shd w:val="clear" w:color="auto" w:fill="FFFFFE"/>
              <w:spacing w:line="240" w:lineRule="atLeast"/>
            </w:pPr>
            <w:r>
              <w:t xml:space="preserve">        },</w:t>
            </w:r>
          </w:p>
          <w:p w14:paraId="11F2DD65" w14:textId="77777777" w:rsidR="005C4EE4" w:rsidRDefault="005C4EE4" w:rsidP="005C4EE4">
            <w:pPr>
              <w:shd w:val="clear" w:color="auto" w:fill="FFFFFE"/>
              <w:spacing w:line="240" w:lineRule="atLeast"/>
            </w:pPr>
            <w:r>
              <w:t xml:space="preserve">        {</w:t>
            </w:r>
          </w:p>
          <w:p w14:paraId="2D242FE1" w14:textId="77777777" w:rsidR="005C4EE4" w:rsidRDefault="005C4EE4" w:rsidP="005C4EE4">
            <w:pPr>
              <w:shd w:val="clear" w:color="auto" w:fill="FFFFFE"/>
              <w:spacing w:line="240" w:lineRule="atLeast"/>
            </w:pPr>
            <w:r>
              <w:t xml:space="preserve">            "desc": "mypivot.classificazioni.IUF_TES_DIV_IMP",</w:t>
            </w:r>
          </w:p>
          <w:p w14:paraId="604D8974" w14:textId="77777777" w:rsidR="005C4EE4" w:rsidRDefault="005C4EE4" w:rsidP="005C4EE4">
            <w:pPr>
              <w:shd w:val="clear" w:color="auto" w:fill="FFFFFE"/>
              <w:spacing w:line="240" w:lineRule="atLeast"/>
            </w:pPr>
            <w:r>
              <w:t xml:space="preserve">            "cod": "IUF_TES_DIV_IMP"</w:t>
            </w:r>
          </w:p>
          <w:p w14:paraId="199F0242" w14:textId="77777777" w:rsidR="005C4EE4" w:rsidRDefault="005C4EE4" w:rsidP="005C4EE4">
            <w:pPr>
              <w:shd w:val="clear" w:color="auto" w:fill="FFFFFE"/>
              <w:spacing w:line="240" w:lineRule="atLeast"/>
            </w:pPr>
            <w:r>
              <w:t xml:space="preserve">        },</w:t>
            </w:r>
          </w:p>
          <w:p w14:paraId="04264CA9" w14:textId="77777777" w:rsidR="005C4EE4" w:rsidRDefault="005C4EE4" w:rsidP="005C4EE4">
            <w:pPr>
              <w:shd w:val="clear" w:color="auto" w:fill="FFFFFE"/>
              <w:spacing w:line="240" w:lineRule="atLeast"/>
            </w:pPr>
            <w:r>
              <w:t xml:space="preserve">        {</w:t>
            </w:r>
          </w:p>
          <w:p w14:paraId="4C57A917" w14:textId="77777777" w:rsidR="005C4EE4" w:rsidRDefault="005C4EE4" w:rsidP="005C4EE4">
            <w:pPr>
              <w:shd w:val="clear" w:color="auto" w:fill="FFFFFE"/>
              <w:spacing w:line="240" w:lineRule="atLeast"/>
            </w:pPr>
            <w:r>
              <w:t xml:space="preserve">            "desc": "mypivot.classificazioni.TES_NO_IUF_OR_IUV",</w:t>
            </w:r>
          </w:p>
          <w:p w14:paraId="59FEABF3" w14:textId="77777777" w:rsidR="005C4EE4" w:rsidRDefault="005C4EE4" w:rsidP="005C4EE4">
            <w:pPr>
              <w:shd w:val="clear" w:color="auto" w:fill="FFFFFE"/>
              <w:spacing w:line="240" w:lineRule="atLeast"/>
            </w:pPr>
            <w:r>
              <w:t xml:space="preserve">            "cod": "TES_NO_IUF_OR_IUV"</w:t>
            </w:r>
          </w:p>
          <w:p w14:paraId="1A1765E4" w14:textId="77777777" w:rsidR="005C4EE4" w:rsidRDefault="005C4EE4" w:rsidP="005C4EE4">
            <w:pPr>
              <w:shd w:val="clear" w:color="auto" w:fill="FFFFFE"/>
              <w:spacing w:line="240" w:lineRule="atLeast"/>
            </w:pPr>
            <w:r>
              <w:t xml:space="preserve">        },</w:t>
            </w:r>
          </w:p>
          <w:p w14:paraId="0EACA2CA" w14:textId="77777777" w:rsidR="005C4EE4" w:rsidRDefault="005C4EE4" w:rsidP="005C4EE4">
            <w:pPr>
              <w:shd w:val="clear" w:color="auto" w:fill="FFFFFE"/>
              <w:spacing w:line="240" w:lineRule="atLeast"/>
            </w:pPr>
            <w:r>
              <w:t xml:space="preserve">        {</w:t>
            </w:r>
          </w:p>
          <w:p w14:paraId="0FEDD363" w14:textId="77777777" w:rsidR="005C4EE4" w:rsidRDefault="005C4EE4" w:rsidP="005C4EE4">
            <w:pPr>
              <w:shd w:val="clear" w:color="auto" w:fill="FFFFFE"/>
              <w:spacing w:line="240" w:lineRule="atLeast"/>
            </w:pPr>
            <w:r>
              <w:t xml:space="preserve">            "desc": "mypivot.classificazioni.TES_NO_MATCH",</w:t>
            </w:r>
          </w:p>
          <w:p w14:paraId="31D332B1" w14:textId="77777777" w:rsidR="005C4EE4" w:rsidRDefault="005C4EE4" w:rsidP="005C4EE4">
            <w:pPr>
              <w:shd w:val="clear" w:color="auto" w:fill="FFFFFE"/>
              <w:spacing w:line="240" w:lineRule="atLeast"/>
            </w:pPr>
            <w:r>
              <w:t xml:space="preserve">            "cod": "TES_NO_MATCH"</w:t>
            </w:r>
          </w:p>
          <w:p w14:paraId="0E4C6CD9" w14:textId="77777777" w:rsidR="005C4EE4" w:rsidRDefault="005C4EE4" w:rsidP="005C4EE4">
            <w:pPr>
              <w:shd w:val="clear" w:color="auto" w:fill="FFFFFE"/>
              <w:spacing w:line="240" w:lineRule="atLeast"/>
            </w:pPr>
            <w:r>
              <w:t xml:space="preserve">        }</w:t>
            </w:r>
          </w:p>
          <w:p w14:paraId="24F86B51" w14:textId="77777777" w:rsidR="005C4EE4" w:rsidRDefault="005C4EE4" w:rsidP="005C4EE4">
            <w:pPr>
              <w:shd w:val="clear" w:color="auto" w:fill="FFFFFE"/>
              <w:spacing w:line="240" w:lineRule="atLeast"/>
            </w:pPr>
            <w:r>
              <w:t xml:space="preserve">    ]</w:t>
            </w:r>
          </w:p>
          <w:p w14:paraId="3DC72D1A" w14:textId="6939DBE3" w:rsidR="00E31CA4" w:rsidRPr="00C84A37" w:rsidRDefault="005C4EE4" w:rsidP="005C4EE4">
            <w:pPr>
              <w:shd w:val="clear" w:color="auto" w:fill="FFFFFE"/>
              <w:spacing w:line="240" w:lineRule="atLeast"/>
            </w:pPr>
            <w:r>
              <w:t>}</w:t>
            </w:r>
          </w:p>
        </w:tc>
        <w:tc>
          <w:tcPr>
            <w:tcW w:w="1117" w:type="dxa"/>
            <w:vAlign w:val="center"/>
          </w:tcPr>
          <w:p w14:paraId="1D1A1717" w14:textId="77777777" w:rsidR="00E31CA4" w:rsidRPr="00C84A37" w:rsidRDefault="00E31CA4"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1A4FE4F1" w14:textId="77777777" w:rsidR="00E31CA4" w:rsidRDefault="00E31CA4" w:rsidP="00E31CA4"/>
    <w:p w14:paraId="060EB9C9" w14:textId="77777777" w:rsidR="00E31CA4" w:rsidRDefault="00E31CA4" w:rsidP="00E31CA4"/>
    <w:p w14:paraId="38BD53FF" w14:textId="17F23F22" w:rsidR="00E31CA4" w:rsidRDefault="00E31CA4" w:rsidP="00BC5D2E"/>
    <w:p w14:paraId="3CA3DF5E" w14:textId="77777777" w:rsidR="00866381" w:rsidRPr="00930870" w:rsidRDefault="00866381" w:rsidP="00866381"/>
    <w:p w14:paraId="75BCF010" w14:textId="52FF811D" w:rsidR="00866381" w:rsidRDefault="00866381" w:rsidP="00866381">
      <w:pPr>
        <w:pStyle w:val="Titolo3"/>
      </w:pPr>
      <w:bookmarkStart w:id="27" w:name="_Toc36115861"/>
      <w:bookmarkStart w:id="28" w:name="_Toc60676788"/>
      <w:r w:rsidRPr="00866381">
        <w:lastRenderedPageBreak/>
        <w:t>Ricevute Telematiche</w:t>
      </w:r>
      <w:bookmarkEnd w:id="27"/>
      <w:bookmarkEnd w:id="28"/>
    </w:p>
    <w:p w14:paraId="6C528AA0" w14:textId="77777777" w:rsidR="00866381" w:rsidRPr="00CF2BD9" w:rsidRDefault="00866381" w:rsidP="00866381"/>
    <w:p w14:paraId="359CFCDC" w14:textId="2142D3D5" w:rsidR="00866381" w:rsidRDefault="00866381" w:rsidP="00866381">
      <w:pPr>
        <w:pStyle w:val="Titolo4"/>
      </w:pPr>
      <w:r w:rsidRPr="00A04A39">
        <w:t>TC_</w:t>
      </w:r>
      <w:r w:rsidR="00F34B2A">
        <w:t>RT</w:t>
      </w:r>
      <w:r w:rsidRPr="00A04A39">
        <w:t>_01</w:t>
      </w:r>
    </w:p>
    <w:tbl>
      <w:tblPr>
        <w:tblStyle w:val="Grigliatabella"/>
        <w:tblW w:w="9854" w:type="dxa"/>
        <w:tblLook w:val="04A0" w:firstRow="1" w:lastRow="0" w:firstColumn="1" w:lastColumn="0" w:noHBand="0" w:noVBand="1"/>
      </w:tblPr>
      <w:tblGrid>
        <w:gridCol w:w="626"/>
        <w:gridCol w:w="1779"/>
        <w:gridCol w:w="1784"/>
        <w:gridCol w:w="4548"/>
        <w:gridCol w:w="1117"/>
      </w:tblGrid>
      <w:tr w:rsidR="00866381" w:rsidRPr="00C84A37" w14:paraId="4742F49E" w14:textId="77777777" w:rsidTr="008726BD">
        <w:trPr>
          <w:gridAfter w:val="2"/>
          <w:wAfter w:w="5665" w:type="dxa"/>
          <w:trHeight w:val="583"/>
        </w:trPr>
        <w:tc>
          <w:tcPr>
            <w:tcW w:w="4189" w:type="dxa"/>
            <w:gridSpan w:val="3"/>
            <w:shd w:val="clear" w:color="auto" w:fill="DEEAF6" w:themeFill="accent1" w:themeFillTint="33"/>
          </w:tcPr>
          <w:p w14:paraId="629D4A94" w14:textId="7FA26E52" w:rsidR="00866381" w:rsidRPr="00C84A37" w:rsidRDefault="00866381" w:rsidP="008726BD">
            <w:pPr>
              <w:rPr>
                <w:b/>
              </w:rPr>
            </w:pPr>
            <w:r w:rsidRPr="00C84A37">
              <w:rPr>
                <w:b/>
              </w:rPr>
              <w:t>TC_</w:t>
            </w:r>
            <w:r w:rsidR="00F34B2A">
              <w:rPr>
                <w:b/>
              </w:rPr>
              <w:t>RT</w:t>
            </w:r>
            <w:r w:rsidRPr="00C84A37">
              <w:rPr>
                <w:b/>
              </w:rPr>
              <w:t>_01</w:t>
            </w:r>
          </w:p>
        </w:tc>
      </w:tr>
      <w:tr w:rsidR="00866381" w:rsidRPr="00C84A37" w14:paraId="348FF16F" w14:textId="77777777" w:rsidTr="008726BD">
        <w:trPr>
          <w:trHeight w:val="550"/>
        </w:trPr>
        <w:tc>
          <w:tcPr>
            <w:tcW w:w="2405" w:type="dxa"/>
            <w:gridSpan w:val="2"/>
          </w:tcPr>
          <w:p w14:paraId="6EAF3DF8" w14:textId="0947A833" w:rsidR="00866381" w:rsidRPr="00C84A37" w:rsidRDefault="00866381" w:rsidP="00BD2198">
            <w:pPr>
              <w:tabs>
                <w:tab w:val="center" w:pos="1094"/>
              </w:tabs>
              <w:rPr>
                <w:b/>
              </w:rPr>
            </w:pPr>
            <w:r w:rsidRPr="00C84A37">
              <w:rPr>
                <w:b/>
              </w:rPr>
              <w:t>Titolo</w:t>
            </w:r>
            <w:r w:rsidR="00BD2198">
              <w:rPr>
                <w:b/>
              </w:rPr>
              <w:tab/>
            </w:r>
          </w:p>
        </w:tc>
        <w:tc>
          <w:tcPr>
            <w:tcW w:w="7449" w:type="dxa"/>
            <w:gridSpan w:val="3"/>
          </w:tcPr>
          <w:p w14:paraId="53E93480" w14:textId="703562B3" w:rsidR="00866381" w:rsidRPr="00C84A37" w:rsidRDefault="00BD2198" w:rsidP="008726BD">
            <w:r w:rsidRPr="00BD2198">
              <w:t>Ricerca Ricevute Telematiche</w:t>
            </w:r>
          </w:p>
        </w:tc>
      </w:tr>
      <w:tr w:rsidR="00866381" w:rsidRPr="00C84A37" w14:paraId="0D9B1F17" w14:textId="77777777" w:rsidTr="008726BD">
        <w:trPr>
          <w:trHeight w:val="550"/>
        </w:trPr>
        <w:tc>
          <w:tcPr>
            <w:tcW w:w="2405" w:type="dxa"/>
            <w:gridSpan w:val="2"/>
          </w:tcPr>
          <w:p w14:paraId="112E0E7D" w14:textId="77777777" w:rsidR="00866381" w:rsidRPr="00C84A37" w:rsidRDefault="00866381" w:rsidP="008726BD">
            <w:pPr>
              <w:rPr>
                <w:b/>
              </w:rPr>
            </w:pPr>
            <w:r w:rsidRPr="00C84A37">
              <w:rPr>
                <w:b/>
              </w:rPr>
              <w:t>Descrizione</w:t>
            </w:r>
          </w:p>
        </w:tc>
        <w:tc>
          <w:tcPr>
            <w:tcW w:w="7449" w:type="dxa"/>
            <w:gridSpan w:val="3"/>
          </w:tcPr>
          <w:p w14:paraId="2EEE78C0" w14:textId="452A4E61" w:rsidR="00866381" w:rsidRPr="00C84A37" w:rsidRDefault="00BD2198" w:rsidP="008726BD">
            <w:r w:rsidRPr="00BD2198">
              <w:t xml:space="preserve">Ricerca delle Ricevute </w:t>
            </w:r>
            <w:r w:rsidR="000D7930">
              <w:t>Telematiche</w:t>
            </w:r>
            <w:r w:rsidRPr="00BD2198">
              <w:t>.</w:t>
            </w:r>
          </w:p>
        </w:tc>
      </w:tr>
      <w:tr w:rsidR="00866381" w:rsidRPr="00C84A37" w14:paraId="0C9DD740" w14:textId="77777777" w:rsidTr="008726BD">
        <w:trPr>
          <w:trHeight w:val="550"/>
        </w:trPr>
        <w:tc>
          <w:tcPr>
            <w:tcW w:w="2405" w:type="dxa"/>
            <w:gridSpan w:val="2"/>
          </w:tcPr>
          <w:p w14:paraId="130477D2" w14:textId="77777777" w:rsidR="00866381" w:rsidRPr="00C84A37" w:rsidRDefault="00866381" w:rsidP="008726BD">
            <w:pPr>
              <w:rPr>
                <w:b/>
              </w:rPr>
            </w:pPr>
            <w:r>
              <w:rPr>
                <w:b/>
              </w:rPr>
              <w:t>Id Ruolo/Attore</w:t>
            </w:r>
          </w:p>
        </w:tc>
        <w:tc>
          <w:tcPr>
            <w:tcW w:w="7449" w:type="dxa"/>
            <w:gridSpan w:val="3"/>
          </w:tcPr>
          <w:p w14:paraId="2D756B30" w14:textId="77777777" w:rsidR="00866381" w:rsidRPr="00146646" w:rsidRDefault="00866381" w:rsidP="008726BD">
            <w:r>
              <w:t>001</w:t>
            </w:r>
          </w:p>
        </w:tc>
      </w:tr>
      <w:tr w:rsidR="00866381" w:rsidRPr="00C84A37" w14:paraId="774D73EF" w14:textId="77777777" w:rsidTr="008726BD">
        <w:tc>
          <w:tcPr>
            <w:tcW w:w="2405" w:type="dxa"/>
            <w:gridSpan w:val="2"/>
            <w:vAlign w:val="center"/>
          </w:tcPr>
          <w:p w14:paraId="1E575851" w14:textId="77777777" w:rsidR="00866381" w:rsidRPr="00C84A37" w:rsidRDefault="00866381" w:rsidP="008726BD">
            <w:pPr>
              <w:rPr>
                <w:b/>
              </w:rPr>
            </w:pPr>
            <w:r w:rsidRPr="00C84A37">
              <w:rPr>
                <w:b/>
              </w:rPr>
              <w:t>Pre-condizioni</w:t>
            </w:r>
          </w:p>
        </w:tc>
        <w:tc>
          <w:tcPr>
            <w:tcW w:w="7449" w:type="dxa"/>
            <w:gridSpan w:val="3"/>
            <w:vAlign w:val="center"/>
          </w:tcPr>
          <w:p w14:paraId="17E3D965" w14:textId="77777777" w:rsidR="00866381" w:rsidRDefault="00866381" w:rsidP="008726BD">
            <w:pPr>
              <w:pStyle w:val="Paragrafoelenco"/>
              <w:numPr>
                <w:ilvl w:val="0"/>
                <w:numId w:val="7"/>
              </w:numPr>
              <w:ind w:left="714" w:hanging="357"/>
            </w:pPr>
            <w:r>
              <w:t xml:space="preserve">L’utente ha avviato l’app Postman e caricato la Collection di request “PayFlowPA-MyPivot” </w:t>
            </w:r>
          </w:p>
          <w:p w14:paraId="5993B2CA" w14:textId="77777777" w:rsidR="00866381" w:rsidRDefault="00866381" w:rsidP="008726BD">
            <w:pPr>
              <w:pStyle w:val="Paragrafoelenco"/>
              <w:numPr>
                <w:ilvl w:val="0"/>
                <w:numId w:val="7"/>
              </w:numPr>
              <w:ind w:left="714" w:hanging="357"/>
            </w:pPr>
            <w:r>
              <w:t>L’utente deve avere selezionato la request TC_</w:t>
            </w:r>
            <w:r w:rsidR="00F34B2A">
              <w:t>RT</w:t>
            </w:r>
            <w:r>
              <w:t>_01</w:t>
            </w:r>
          </w:p>
          <w:p w14:paraId="123ECE3F" w14:textId="5D46D8BA" w:rsidR="00CD7CCE" w:rsidRDefault="00CD7CCE" w:rsidP="00CD7CCE">
            <w:pPr>
              <w:pStyle w:val="Paragrafoelenco"/>
              <w:numPr>
                <w:ilvl w:val="0"/>
                <w:numId w:val="7"/>
              </w:numPr>
              <w:ind w:left="714" w:hanging="357"/>
            </w:pPr>
            <w:r>
              <w:t xml:space="preserve">Nel sistema sono presente due RT per </w:t>
            </w:r>
            <w:r w:rsidR="003A24D3">
              <w:t>il</w:t>
            </w:r>
            <w:r>
              <w:t xml:space="preserve"> tipo dovuto</w:t>
            </w:r>
            <w:r w:rsidR="003A24D3">
              <w:t xml:space="preserve"> 0811</w:t>
            </w:r>
            <w:r>
              <w:t>, con i seguenti codici IUV:</w:t>
            </w:r>
          </w:p>
          <w:tbl>
            <w:tblPr>
              <w:tblStyle w:val="GridTable6Colorful"/>
              <w:tblW w:w="0" w:type="auto"/>
              <w:tblInd w:w="736" w:type="dxa"/>
              <w:tblLook w:val="04A0" w:firstRow="1" w:lastRow="0" w:firstColumn="1" w:lastColumn="0" w:noHBand="0" w:noVBand="1"/>
            </w:tblPr>
            <w:tblGrid>
              <w:gridCol w:w="6378"/>
            </w:tblGrid>
            <w:tr w:rsidR="00CD7CCE" w14:paraId="1EA4564E" w14:textId="77777777" w:rsidTr="00B21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0E7AF8B8" w14:textId="77777777" w:rsidR="00CD7CCE" w:rsidRDefault="00CD7CCE" w:rsidP="00CD7CCE">
                  <w:pPr>
                    <w:pStyle w:val="Paragrafoelenco"/>
                    <w:ind w:left="0"/>
                  </w:pPr>
                  <w:r>
                    <w:t>IUV</w:t>
                  </w:r>
                </w:p>
              </w:tc>
            </w:tr>
            <w:tr w:rsidR="00CD7CCE" w14:paraId="2044E2F5"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218FAF4D" w14:textId="77777777" w:rsidR="00CD7CCE" w:rsidRDefault="00CD7CCE" w:rsidP="00CD7CCE">
                  <w:pPr>
                    <w:pStyle w:val="Paragrafoelenco"/>
                    <w:ind w:left="0"/>
                  </w:pPr>
                  <w:r w:rsidRPr="00CF423F">
                    <w:t>01000000000004083</w:t>
                  </w:r>
                </w:p>
              </w:tc>
            </w:tr>
            <w:tr w:rsidR="00CD7CCE" w14:paraId="247E492A" w14:textId="77777777" w:rsidTr="00B21121">
              <w:tc>
                <w:tcPr>
                  <w:cnfStyle w:val="001000000000" w:firstRow="0" w:lastRow="0" w:firstColumn="1" w:lastColumn="0" w:oddVBand="0" w:evenVBand="0" w:oddHBand="0" w:evenHBand="0" w:firstRowFirstColumn="0" w:firstRowLastColumn="0" w:lastRowFirstColumn="0" w:lastRowLastColumn="0"/>
                  <w:tcW w:w="6378" w:type="dxa"/>
                </w:tcPr>
                <w:p w14:paraId="0DC39D82" w14:textId="77777777" w:rsidR="00CD7CCE" w:rsidRDefault="00CD7CCE" w:rsidP="00CD7CCE">
                  <w:pPr>
                    <w:pStyle w:val="Paragrafoelenco"/>
                    <w:ind w:left="0"/>
                  </w:pPr>
                  <w:r w:rsidRPr="00CF423F">
                    <w:t>01000000000004285</w:t>
                  </w:r>
                </w:p>
              </w:tc>
            </w:tr>
          </w:tbl>
          <w:p w14:paraId="1B17B37D" w14:textId="63C00BDB" w:rsidR="00CD7CCE" w:rsidRPr="00C84A37" w:rsidRDefault="00CD7CCE" w:rsidP="00CD7CCE">
            <w:pPr>
              <w:pStyle w:val="Paragrafoelenco"/>
              <w:ind w:left="714"/>
            </w:pPr>
          </w:p>
        </w:tc>
      </w:tr>
      <w:tr w:rsidR="000D7930" w:rsidRPr="00C84A37" w14:paraId="59469DD3" w14:textId="77777777" w:rsidTr="008726BD">
        <w:tc>
          <w:tcPr>
            <w:tcW w:w="2405" w:type="dxa"/>
            <w:gridSpan w:val="2"/>
            <w:vAlign w:val="center"/>
          </w:tcPr>
          <w:p w14:paraId="570C315D" w14:textId="2F2CA668" w:rsidR="000D7930" w:rsidRPr="00C84A37" w:rsidRDefault="000D7930" w:rsidP="008726BD">
            <w:pPr>
              <w:rPr>
                <w:b/>
              </w:rPr>
            </w:pPr>
            <w:r>
              <w:rPr>
                <w:b/>
              </w:rPr>
              <w:t>Post-condizione</w:t>
            </w:r>
          </w:p>
        </w:tc>
        <w:tc>
          <w:tcPr>
            <w:tcW w:w="7449" w:type="dxa"/>
            <w:gridSpan w:val="3"/>
            <w:vAlign w:val="center"/>
          </w:tcPr>
          <w:p w14:paraId="000511AE" w14:textId="2757E8E3" w:rsidR="00643B57" w:rsidRDefault="000D7930" w:rsidP="00CD7CCE">
            <w:pPr>
              <w:pStyle w:val="Paragrafoelenco"/>
              <w:numPr>
                <w:ilvl w:val="0"/>
                <w:numId w:val="7"/>
              </w:numPr>
              <w:ind w:left="714" w:hanging="357"/>
            </w:pPr>
            <w:r>
              <w:t>Il servizio restituisce la lista</w:t>
            </w:r>
            <w:r w:rsidR="00643B57">
              <w:t xml:space="preserve"> paginata</w:t>
            </w:r>
            <w:r>
              <w:t xml:space="preserve"> </w:t>
            </w:r>
            <w:r w:rsidR="003A24D3">
              <w:t>con le due</w:t>
            </w:r>
            <w:r w:rsidR="00643B57">
              <w:t xml:space="preserve"> RT relative al tipo dovuto con codice 0811</w:t>
            </w:r>
            <w:r w:rsidR="00CD7CCE">
              <w:t xml:space="preserve"> </w:t>
            </w:r>
            <w:r w:rsidR="00643B57">
              <w:t>con i seguenti codici IUV:</w:t>
            </w:r>
          </w:p>
          <w:tbl>
            <w:tblPr>
              <w:tblStyle w:val="GridTable6Colorful"/>
              <w:tblW w:w="0" w:type="auto"/>
              <w:tblInd w:w="736" w:type="dxa"/>
              <w:tblLook w:val="04A0" w:firstRow="1" w:lastRow="0" w:firstColumn="1" w:lastColumn="0" w:noHBand="0" w:noVBand="1"/>
            </w:tblPr>
            <w:tblGrid>
              <w:gridCol w:w="6378"/>
            </w:tblGrid>
            <w:tr w:rsidR="00643B57" w14:paraId="21261815" w14:textId="77777777" w:rsidTr="00B21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615F53FE" w14:textId="77777777" w:rsidR="00643B57" w:rsidRDefault="00643B57" w:rsidP="00643B57">
                  <w:pPr>
                    <w:pStyle w:val="Paragrafoelenco"/>
                    <w:ind w:left="0"/>
                  </w:pPr>
                  <w:r>
                    <w:t>IUV</w:t>
                  </w:r>
                </w:p>
              </w:tc>
            </w:tr>
            <w:tr w:rsidR="00643B57" w14:paraId="5C91DD79"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4D76AB2E" w14:textId="77777777" w:rsidR="00643B57" w:rsidRDefault="00643B57" w:rsidP="00643B57">
                  <w:pPr>
                    <w:pStyle w:val="Paragrafoelenco"/>
                    <w:ind w:left="0"/>
                  </w:pPr>
                  <w:r w:rsidRPr="00CF423F">
                    <w:t>01000000000004083</w:t>
                  </w:r>
                </w:p>
              </w:tc>
            </w:tr>
            <w:tr w:rsidR="00643B57" w14:paraId="53D92FB0" w14:textId="77777777" w:rsidTr="00B21121">
              <w:tc>
                <w:tcPr>
                  <w:cnfStyle w:val="001000000000" w:firstRow="0" w:lastRow="0" w:firstColumn="1" w:lastColumn="0" w:oddVBand="0" w:evenVBand="0" w:oddHBand="0" w:evenHBand="0" w:firstRowFirstColumn="0" w:firstRowLastColumn="0" w:lastRowFirstColumn="0" w:lastRowLastColumn="0"/>
                  <w:tcW w:w="6378" w:type="dxa"/>
                </w:tcPr>
                <w:p w14:paraId="62EA5C06" w14:textId="77777777" w:rsidR="00643B57" w:rsidRDefault="00643B57" w:rsidP="00643B57">
                  <w:pPr>
                    <w:pStyle w:val="Paragrafoelenco"/>
                    <w:ind w:left="0"/>
                  </w:pPr>
                  <w:r w:rsidRPr="00CF423F">
                    <w:t>01000000000004285</w:t>
                  </w:r>
                </w:p>
              </w:tc>
            </w:tr>
          </w:tbl>
          <w:p w14:paraId="35407ADD" w14:textId="77777777" w:rsidR="00643B57" w:rsidRDefault="00643B57" w:rsidP="00643B57">
            <w:pPr>
              <w:pStyle w:val="Paragrafoelenco"/>
              <w:ind w:left="714"/>
            </w:pPr>
          </w:p>
          <w:p w14:paraId="05B6300E" w14:textId="77777777" w:rsidR="00643B57" w:rsidRDefault="00643B57" w:rsidP="00643B57">
            <w:pPr>
              <w:pStyle w:val="Paragrafoelenco"/>
              <w:numPr>
                <w:ilvl w:val="0"/>
                <w:numId w:val="7"/>
              </w:numPr>
            </w:pPr>
            <w:r>
              <w:t>La lista paginata conterrà le seguenti info:</w:t>
            </w:r>
          </w:p>
          <w:p w14:paraId="09CEB01A" w14:textId="395E2C4E" w:rsidR="00643B57" w:rsidRDefault="00643B57" w:rsidP="00643B57">
            <w:pPr>
              <w:pStyle w:val="Paragrafoelenco"/>
              <w:ind w:left="714"/>
            </w:pPr>
            <w:r>
              <w:t>"totalPages": 1,</w:t>
            </w:r>
            <w:r>
              <w:br/>
              <w:t>"totalRecords": 2</w:t>
            </w:r>
          </w:p>
        </w:tc>
      </w:tr>
      <w:tr w:rsidR="00866381" w:rsidRPr="00C84A37" w14:paraId="60537952" w14:textId="77777777" w:rsidTr="008726BD">
        <w:tc>
          <w:tcPr>
            <w:tcW w:w="2405" w:type="dxa"/>
            <w:gridSpan w:val="2"/>
            <w:vAlign w:val="center"/>
          </w:tcPr>
          <w:p w14:paraId="71659A7F" w14:textId="77777777" w:rsidR="00866381" w:rsidRPr="00C84A37" w:rsidRDefault="00866381" w:rsidP="008726BD">
            <w:pPr>
              <w:rPr>
                <w:b/>
              </w:rPr>
            </w:pPr>
            <w:r>
              <w:rPr>
                <w:b/>
              </w:rPr>
              <w:t>Input</w:t>
            </w:r>
          </w:p>
        </w:tc>
        <w:tc>
          <w:tcPr>
            <w:tcW w:w="7449" w:type="dxa"/>
            <w:gridSpan w:val="3"/>
            <w:vAlign w:val="center"/>
          </w:tcPr>
          <w:p w14:paraId="61E4F1F2" w14:textId="77777777" w:rsidR="00866381" w:rsidRDefault="00866381" w:rsidP="008726BD"/>
          <w:tbl>
            <w:tblPr>
              <w:tblStyle w:val="GridTable3"/>
              <w:tblW w:w="0" w:type="auto"/>
              <w:tblLook w:val="04A0" w:firstRow="1" w:lastRow="0" w:firstColumn="1" w:lastColumn="0" w:noHBand="0" w:noVBand="1"/>
            </w:tblPr>
            <w:tblGrid>
              <w:gridCol w:w="1564"/>
              <w:gridCol w:w="5669"/>
            </w:tblGrid>
            <w:tr w:rsidR="00866381" w14:paraId="09D26A7C"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2722BBD7" w14:textId="77777777" w:rsidR="00866381" w:rsidRDefault="00866381" w:rsidP="008726BD">
                  <w:r>
                    <w:t>Key</w:t>
                  </w:r>
                </w:p>
              </w:tc>
              <w:tc>
                <w:tcPr>
                  <w:tcW w:w="6011" w:type="dxa"/>
                </w:tcPr>
                <w:p w14:paraId="7A8CE24C" w14:textId="77777777" w:rsidR="00866381" w:rsidRDefault="00866381" w:rsidP="008726BD">
                  <w:pPr>
                    <w:cnfStyle w:val="100000000000" w:firstRow="1" w:lastRow="0" w:firstColumn="0" w:lastColumn="0" w:oddVBand="0" w:evenVBand="0" w:oddHBand="0" w:evenHBand="0" w:firstRowFirstColumn="0" w:firstRowLastColumn="0" w:lastRowFirstColumn="0" w:lastRowLastColumn="0"/>
                  </w:pPr>
                  <w:r>
                    <w:t>Value</w:t>
                  </w:r>
                </w:p>
              </w:tc>
            </w:tr>
            <w:tr w:rsidR="00866381" w14:paraId="0761C63E"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684BC7AC" w14:textId="77777777" w:rsidR="00866381" w:rsidRDefault="00866381" w:rsidP="008726BD">
                  <w:r>
                    <w:t>page</w:t>
                  </w:r>
                </w:p>
              </w:tc>
              <w:tc>
                <w:tcPr>
                  <w:tcW w:w="6011" w:type="dxa"/>
                </w:tcPr>
                <w:p w14:paraId="3E380D44" w14:textId="77777777" w:rsidR="00866381" w:rsidRDefault="00866381" w:rsidP="008726BD">
                  <w:pPr>
                    <w:cnfStyle w:val="000000100000" w:firstRow="0" w:lastRow="0" w:firstColumn="0" w:lastColumn="0" w:oddVBand="0" w:evenVBand="0" w:oddHBand="1" w:evenHBand="0" w:firstRowFirstColumn="0" w:firstRowLastColumn="0" w:lastRowFirstColumn="0" w:lastRowLastColumn="0"/>
                  </w:pPr>
                  <w:r>
                    <w:t>1</w:t>
                  </w:r>
                </w:p>
              </w:tc>
            </w:tr>
            <w:tr w:rsidR="00866381" w14:paraId="0226EC9E"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4CFEF883" w14:textId="77777777" w:rsidR="00866381" w:rsidRDefault="00866381" w:rsidP="008726BD">
                  <w:r>
                    <w:t>size</w:t>
                  </w:r>
                </w:p>
              </w:tc>
              <w:tc>
                <w:tcPr>
                  <w:tcW w:w="6011" w:type="dxa"/>
                </w:tcPr>
                <w:p w14:paraId="6C909812" w14:textId="77777777" w:rsidR="00866381" w:rsidRDefault="00866381" w:rsidP="008726BD">
                  <w:pPr>
                    <w:cnfStyle w:val="000000000000" w:firstRow="0" w:lastRow="0" w:firstColumn="0" w:lastColumn="0" w:oddVBand="0" w:evenVBand="0" w:oddHBand="0" w:evenHBand="0" w:firstRowFirstColumn="0" w:firstRowLastColumn="0" w:lastRowFirstColumn="0" w:lastRowLastColumn="0"/>
                  </w:pPr>
                  <w:r>
                    <w:t>5</w:t>
                  </w:r>
                </w:p>
              </w:tc>
            </w:tr>
            <w:tr w:rsidR="00AC0192" w14:paraId="548C6091"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7A3CB23E" w14:textId="59AC5D6C" w:rsidR="00AC0192" w:rsidRDefault="00AC0192" w:rsidP="008726BD">
                  <w:r>
                    <w:t>codIpa</w:t>
                  </w:r>
                </w:p>
              </w:tc>
              <w:tc>
                <w:tcPr>
                  <w:tcW w:w="6011" w:type="dxa"/>
                </w:tcPr>
                <w:p w14:paraId="058EDBA1" w14:textId="2AB4F53B" w:rsidR="00AC0192" w:rsidRDefault="00AC0192" w:rsidP="008726BD">
                  <w:pPr>
                    <w:cnfStyle w:val="000000100000" w:firstRow="0" w:lastRow="0" w:firstColumn="0" w:lastColumn="0" w:oddVBand="0" w:evenVBand="0" w:oddHBand="1" w:evenHBand="0" w:firstRowFirstColumn="0" w:firstRowLastColumn="0" w:lastRowFirstColumn="0" w:lastRowLastColumn="0"/>
                  </w:pPr>
                  <w:r>
                    <w:t>R_CAMPAN</w:t>
                  </w:r>
                </w:p>
              </w:tc>
            </w:tr>
            <w:tr w:rsidR="000D7930" w14:paraId="203D4622"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45B67388" w14:textId="6D2186DA" w:rsidR="000D7930" w:rsidRDefault="000D7930" w:rsidP="008726BD">
                  <w:r>
                    <w:t>codTipoDovuto</w:t>
                  </w:r>
                </w:p>
              </w:tc>
              <w:tc>
                <w:tcPr>
                  <w:tcW w:w="6011" w:type="dxa"/>
                </w:tcPr>
                <w:p w14:paraId="037AFCB4" w14:textId="6680CB87" w:rsidR="000D7930" w:rsidRDefault="000D7930" w:rsidP="008726BD">
                  <w:pPr>
                    <w:cnfStyle w:val="000000000000" w:firstRow="0" w:lastRow="0" w:firstColumn="0" w:lastColumn="0" w:oddVBand="0" w:evenVBand="0" w:oddHBand="0" w:evenHBand="0" w:firstRowFirstColumn="0" w:firstRowLastColumn="0" w:lastRowFirstColumn="0" w:lastRowLastColumn="0"/>
                  </w:pPr>
                  <w:r>
                    <w:t>0811</w:t>
                  </w:r>
                </w:p>
              </w:tc>
            </w:tr>
          </w:tbl>
          <w:p w14:paraId="2A502977" w14:textId="77777777" w:rsidR="00866381" w:rsidRDefault="00866381" w:rsidP="008726BD">
            <w:r>
              <w:t xml:space="preserve"> </w:t>
            </w:r>
          </w:p>
        </w:tc>
      </w:tr>
      <w:tr w:rsidR="00866381" w:rsidRPr="00C84A37" w14:paraId="0C42A43F" w14:textId="77777777" w:rsidTr="008726BD">
        <w:trPr>
          <w:trHeight w:val="540"/>
        </w:trPr>
        <w:tc>
          <w:tcPr>
            <w:tcW w:w="626" w:type="dxa"/>
          </w:tcPr>
          <w:p w14:paraId="7D622D61" w14:textId="77777777" w:rsidR="00866381" w:rsidRPr="00C84A37" w:rsidRDefault="00866381" w:rsidP="008726BD">
            <w:pPr>
              <w:rPr>
                <w:b/>
              </w:rPr>
            </w:pPr>
            <w:r w:rsidRPr="00C84A37">
              <w:rPr>
                <w:b/>
              </w:rPr>
              <w:t>Step</w:t>
            </w:r>
          </w:p>
        </w:tc>
        <w:tc>
          <w:tcPr>
            <w:tcW w:w="1779" w:type="dxa"/>
          </w:tcPr>
          <w:p w14:paraId="3A73E656" w14:textId="77777777" w:rsidR="00866381" w:rsidRPr="00C84A37" w:rsidRDefault="00866381" w:rsidP="008726BD">
            <w:pPr>
              <w:rPr>
                <w:b/>
              </w:rPr>
            </w:pPr>
            <w:r w:rsidRPr="00C84A37">
              <w:rPr>
                <w:b/>
              </w:rPr>
              <w:t>Azione</w:t>
            </w:r>
          </w:p>
        </w:tc>
        <w:tc>
          <w:tcPr>
            <w:tcW w:w="6332" w:type="dxa"/>
            <w:gridSpan w:val="2"/>
          </w:tcPr>
          <w:p w14:paraId="0B585413" w14:textId="77777777" w:rsidR="00866381" w:rsidRPr="00C84A37" w:rsidRDefault="00866381" w:rsidP="008726BD">
            <w:pPr>
              <w:rPr>
                <w:b/>
              </w:rPr>
            </w:pPr>
            <w:r w:rsidRPr="00C84A37">
              <w:rPr>
                <w:b/>
              </w:rPr>
              <w:t>Risultato atteso</w:t>
            </w:r>
          </w:p>
        </w:tc>
        <w:tc>
          <w:tcPr>
            <w:tcW w:w="1117" w:type="dxa"/>
          </w:tcPr>
          <w:p w14:paraId="569E26C8" w14:textId="77777777" w:rsidR="00866381" w:rsidRPr="00C84A37" w:rsidRDefault="00866381" w:rsidP="008726BD">
            <w:pPr>
              <w:rPr>
                <w:b/>
              </w:rPr>
            </w:pPr>
            <w:r w:rsidRPr="00C84A37">
              <w:rPr>
                <w:b/>
              </w:rPr>
              <w:t>Esito</w:t>
            </w:r>
          </w:p>
        </w:tc>
      </w:tr>
      <w:tr w:rsidR="00866381" w:rsidRPr="00C84A37" w14:paraId="0C7949CC" w14:textId="77777777" w:rsidTr="008726BD">
        <w:trPr>
          <w:trHeight w:val="1800"/>
        </w:trPr>
        <w:tc>
          <w:tcPr>
            <w:tcW w:w="626" w:type="dxa"/>
          </w:tcPr>
          <w:p w14:paraId="73A3B357" w14:textId="77777777" w:rsidR="00866381" w:rsidRPr="00C84A37" w:rsidRDefault="00866381" w:rsidP="008726BD">
            <w:r>
              <w:lastRenderedPageBreak/>
              <w:t>1</w:t>
            </w:r>
          </w:p>
        </w:tc>
        <w:tc>
          <w:tcPr>
            <w:tcW w:w="1779" w:type="dxa"/>
          </w:tcPr>
          <w:p w14:paraId="6A24021F" w14:textId="77777777" w:rsidR="00866381" w:rsidRPr="00C84A37" w:rsidRDefault="00866381" w:rsidP="008726BD">
            <w:r>
              <w:t>L’utente seleziona il pulsante SEND.</w:t>
            </w:r>
          </w:p>
        </w:tc>
        <w:tc>
          <w:tcPr>
            <w:tcW w:w="6332" w:type="dxa"/>
            <w:gridSpan w:val="2"/>
          </w:tcPr>
          <w:p w14:paraId="273EF7E6" w14:textId="77777777" w:rsidR="00643B57" w:rsidRDefault="00643B57" w:rsidP="00643B57">
            <w:pPr>
              <w:shd w:val="clear" w:color="auto" w:fill="FFFFFE"/>
              <w:spacing w:line="240" w:lineRule="atLeast"/>
            </w:pPr>
            <w:r>
              <w:t>{</w:t>
            </w:r>
          </w:p>
          <w:p w14:paraId="35B90BCC" w14:textId="77777777" w:rsidR="00643B57" w:rsidRDefault="00643B57" w:rsidP="00643B57">
            <w:pPr>
              <w:shd w:val="clear" w:color="auto" w:fill="FFFFFE"/>
              <w:spacing w:line="240" w:lineRule="atLeast"/>
            </w:pPr>
            <w:r>
              <w:t xml:space="preserve">    "timestamp": "2020-03-23T11:47:21.502+0000",</w:t>
            </w:r>
          </w:p>
          <w:p w14:paraId="17065167" w14:textId="77777777" w:rsidR="00643B57" w:rsidRDefault="00643B57" w:rsidP="00643B57">
            <w:pPr>
              <w:shd w:val="clear" w:color="auto" w:fill="FFFFFE"/>
              <w:spacing w:line="240" w:lineRule="atLeast"/>
            </w:pPr>
            <w:r>
              <w:t xml:space="preserve">    "messages": {</w:t>
            </w:r>
          </w:p>
          <w:p w14:paraId="686D8A0C" w14:textId="77777777" w:rsidR="00643B57" w:rsidRDefault="00643B57" w:rsidP="00643B57">
            <w:pPr>
              <w:shd w:val="clear" w:color="auto" w:fill="FFFFFE"/>
              <w:spacing w:line="240" w:lineRule="atLeast"/>
            </w:pPr>
            <w:r>
              <w:t xml:space="preserve">        "successMessages": [],</w:t>
            </w:r>
          </w:p>
          <w:p w14:paraId="4D55DFF3" w14:textId="77777777" w:rsidR="00643B57" w:rsidRDefault="00643B57" w:rsidP="00643B57">
            <w:pPr>
              <w:shd w:val="clear" w:color="auto" w:fill="FFFFFE"/>
              <w:spacing w:line="240" w:lineRule="atLeast"/>
            </w:pPr>
            <w:r>
              <w:t xml:space="preserve">        "informationMessages": [],</w:t>
            </w:r>
          </w:p>
          <w:p w14:paraId="727D5533" w14:textId="77777777" w:rsidR="00643B57" w:rsidRDefault="00643B57" w:rsidP="00643B57">
            <w:pPr>
              <w:shd w:val="clear" w:color="auto" w:fill="FFFFFE"/>
              <w:spacing w:line="240" w:lineRule="atLeast"/>
            </w:pPr>
            <w:r>
              <w:t xml:space="preserve">        "warningMessages": [],</w:t>
            </w:r>
          </w:p>
          <w:p w14:paraId="4D3A8342" w14:textId="77777777" w:rsidR="00643B57" w:rsidRDefault="00643B57" w:rsidP="00643B57">
            <w:pPr>
              <w:shd w:val="clear" w:color="auto" w:fill="FFFFFE"/>
              <w:spacing w:line="240" w:lineRule="atLeast"/>
            </w:pPr>
            <w:r>
              <w:t xml:space="preserve">        "errorMessages": []</w:t>
            </w:r>
          </w:p>
          <w:p w14:paraId="58CA4D06" w14:textId="77777777" w:rsidR="00643B57" w:rsidRDefault="00643B57" w:rsidP="00643B57">
            <w:pPr>
              <w:shd w:val="clear" w:color="auto" w:fill="FFFFFE"/>
              <w:spacing w:line="240" w:lineRule="atLeast"/>
            </w:pPr>
            <w:r>
              <w:t xml:space="preserve">    },</w:t>
            </w:r>
          </w:p>
          <w:p w14:paraId="63F9B50C" w14:textId="77777777" w:rsidR="00643B57" w:rsidRDefault="00643B57" w:rsidP="00643B57">
            <w:pPr>
              <w:shd w:val="clear" w:color="auto" w:fill="FFFFFE"/>
              <w:spacing w:line="240" w:lineRule="atLeast"/>
            </w:pPr>
            <w:r>
              <w:t xml:space="preserve">    "page": {</w:t>
            </w:r>
          </w:p>
          <w:p w14:paraId="7DA36D57" w14:textId="77777777" w:rsidR="00643B57" w:rsidRDefault="00643B57" w:rsidP="00643B57">
            <w:pPr>
              <w:shd w:val="clear" w:color="auto" w:fill="FFFFFE"/>
              <w:spacing w:line="240" w:lineRule="atLeast"/>
            </w:pPr>
            <w:r>
              <w:t xml:space="preserve">        "page": 1,</w:t>
            </w:r>
          </w:p>
          <w:p w14:paraId="01A69699" w14:textId="77777777" w:rsidR="00643B57" w:rsidRDefault="00643B57" w:rsidP="00643B57">
            <w:pPr>
              <w:shd w:val="clear" w:color="auto" w:fill="FFFFFE"/>
              <w:spacing w:line="240" w:lineRule="atLeast"/>
            </w:pPr>
            <w:r>
              <w:t xml:space="preserve">        "pageSize": 5,</w:t>
            </w:r>
          </w:p>
          <w:p w14:paraId="6EEC25F3" w14:textId="77777777" w:rsidR="00643B57" w:rsidRDefault="00643B57" w:rsidP="00643B57">
            <w:pPr>
              <w:shd w:val="clear" w:color="auto" w:fill="FFFFFE"/>
              <w:spacing w:line="240" w:lineRule="atLeast"/>
            </w:pPr>
            <w:r>
              <w:t xml:space="preserve">        "previousPage": false,</w:t>
            </w:r>
          </w:p>
          <w:p w14:paraId="7478C839" w14:textId="77777777" w:rsidR="00643B57" w:rsidRDefault="00643B57" w:rsidP="00643B57">
            <w:pPr>
              <w:shd w:val="clear" w:color="auto" w:fill="FFFFFE"/>
              <w:spacing w:line="240" w:lineRule="atLeast"/>
            </w:pPr>
            <w:r>
              <w:t xml:space="preserve">        "nextPage": false,</w:t>
            </w:r>
          </w:p>
          <w:p w14:paraId="58A61C21" w14:textId="77777777" w:rsidR="00643B57" w:rsidRDefault="00643B57" w:rsidP="00643B57">
            <w:pPr>
              <w:shd w:val="clear" w:color="auto" w:fill="FFFFFE"/>
              <w:spacing w:line="240" w:lineRule="atLeast"/>
            </w:pPr>
            <w:r>
              <w:t xml:space="preserve">        "list": [</w:t>
            </w:r>
          </w:p>
          <w:p w14:paraId="77920DB4" w14:textId="77777777" w:rsidR="00643B57" w:rsidRDefault="00643B57" w:rsidP="00643B57">
            <w:pPr>
              <w:shd w:val="clear" w:color="auto" w:fill="FFFFFE"/>
              <w:spacing w:line="240" w:lineRule="atLeast"/>
            </w:pPr>
            <w:r>
              <w:t xml:space="preserve">            {</w:t>
            </w:r>
          </w:p>
          <w:p w14:paraId="3924ABED" w14:textId="77777777" w:rsidR="00643B57" w:rsidRDefault="00643B57" w:rsidP="00643B57">
            <w:pPr>
              <w:shd w:val="clear" w:color="auto" w:fill="FFFFFE"/>
              <w:spacing w:line="240" w:lineRule="atLeast"/>
            </w:pPr>
            <w:r>
              <w:t xml:space="preserve">                "codiceIpaEnte": "R_CAMPAN",</w:t>
            </w:r>
          </w:p>
          <w:p w14:paraId="4EE46E8D" w14:textId="77777777" w:rsidR="00643B57" w:rsidRDefault="00643B57" w:rsidP="00643B57">
            <w:pPr>
              <w:shd w:val="clear" w:color="auto" w:fill="FFFFFE"/>
              <w:spacing w:line="240" w:lineRule="atLeast"/>
            </w:pPr>
            <w:r>
              <w:t xml:space="preserve">                "deImportoTotale": "104,00",</w:t>
            </w:r>
          </w:p>
          <w:p w14:paraId="2C71EDB1" w14:textId="77777777" w:rsidR="00643B57" w:rsidRDefault="00643B57" w:rsidP="00643B57">
            <w:pPr>
              <w:shd w:val="clear" w:color="auto" w:fill="FFFFFE"/>
              <w:spacing w:line="240" w:lineRule="atLeast"/>
            </w:pPr>
            <w:r>
              <w:t xml:space="preserve">                "deImportoSingolo": "104,00",</w:t>
            </w:r>
          </w:p>
          <w:p w14:paraId="29B86A4E" w14:textId="77777777" w:rsidR="00643B57" w:rsidRDefault="00643B57" w:rsidP="00643B57">
            <w:pPr>
              <w:shd w:val="clear" w:color="auto" w:fill="FFFFFE"/>
              <w:spacing w:line="240" w:lineRule="atLeast"/>
            </w:pPr>
            <w:r>
              <w:t xml:space="preserve">                "codESoggPagIdUnivPagTipoIdUnivoco": "F",</w:t>
            </w:r>
          </w:p>
          <w:p w14:paraId="22D3055C" w14:textId="77777777" w:rsidR="00643B57" w:rsidRDefault="00643B57" w:rsidP="00643B57">
            <w:pPr>
              <w:shd w:val="clear" w:color="auto" w:fill="FFFFFE"/>
              <w:spacing w:line="240" w:lineRule="atLeast"/>
            </w:pPr>
            <w:r>
              <w:t xml:space="preserve">                "codESoggVersIdUnivVersTipoIdUnivoco": null,</w:t>
            </w:r>
          </w:p>
          <w:p w14:paraId="148157CB" w14:textId="77777777" w:rsidR="00643B57" w:rsidRDefault="00643B57" w:rsidP="00643B57">
            <w:pPr>
              <w:shd w:val="clear" w:color="auto" w:fill="FFFFFE"/>
              <w:spacing w:line="240" w:lineRule="atLeast"/>
            </w:pPr>
            <w:r>
              <w:t xml:space="preserve">                "deTipoDovuto": "TASSA DI ABILITAZIONE ALL'ESERCIZIO PROFESSIONALE",</w:t>
            </w:r>
          </w:p>
          <w:p w14:paraId="4111B128" w14:textId="77777777" w:rsidR="00643B57" w:rsidRDefault="00643B57" w:rsidP="00643B57">
            <w:pPr>
              <w:shd w:val="clear" w:color="auto" w:fill="FFFFFE"/>
              <w:spacing w:line="240" w:lineRule="atLeast"/>
            </w:pPr>
            <w:r>
              <w:t xml:space="preserve">                "flussoExportTO": {</w:t>
            </w:r>
          </w:p>
          <w:p w14:paraId="5EC61E07" w14:textId="77777777" w:rsidR="00643B57" w:rsidRDefault="00643B57" w:rsidP="00643B57">
            <w:pPr>
              <w:shd w:val="clear" w:color="auto" w:fill="FFFFFE"/>
              <w:spacing w:line="240" w:lineRule="atLeast"/>
            </w:pPr>
            <w:r>
              <w:t xml:space="preserve">                    "id": {</w:t>
            </w:r>
          </w:p>
          <w:p w14:paraId="717ACBDB" w14:textId="77777777" w:rsidR="00643B57" w:rsidRDefault="00643B57" w:rsidP="00643B57">
            <w:pPr>
              <w:shd w:val="clear" w:color="auto" w:fill="FFFFFE"/>
              <w:spacing w:line="240" w:lineRule="atLeast"/>
            </w:pPr>
            <w:r>
              <w:t xml:space="preserve">                        "codEDatiPagDatiSingPagIdUnivocoRiscoss": "2030311107415003176",</w:t>
            </w:r>
          </w:p>
          <w:p w14:paraId="0EEB7E2F" w14:textId="77777777" w:rsidR="00643B57" w:rsidRDefault="00643B57" w:rsidP="00643B57">
            <w:pPr>
              <w:shd w:val="clear" w:color="auto" w:fill="FFFFFE"/>
              <w:spacing w:line="240" w:lineRule="atLeast"/>
            </w:pPr>
            <w:r>
              <w:t xml:space="preserve">                        "codRpSilinviarpIdUnivocoVersamento": "01000000000004285",</w:t>
            </w:r>
          </w:p>
          <w:p w14:paraId="7B547AA8" w14:textId="77777777" w:rsidR="00643B57" w:rsidRDefault="00643B57" w:rsidP="00643B57">
            <w:pPr>
              <w:shd w:val="clear" w:color="auto" w:fill="FFFFFE"/>
              <w:spacing w:line="240" w:lineRule="atLeast"/>
            </w:pPr>
            <w:r>
              <w:t xml:space="preserve">                        "indiceDatiSingoloPagamento": 1,</w:t>
            </w:r>
          </w:p>
          <w:p w14:paraId="72F277F6" w14:textId="77777777" w:rsidR="00643B57" w:rsidRDefault="00643B57" w:rsidP="00643B57">
            <w:pPr>
              <w:shd w:val="clear" w:color="auto" w:fill="FFFFFE"/>
              <w:spacing w:line="240" w:lineRule="atLeast"/>
            </w:pPr>
            <w:r>
              <w:t xml:space="preserve">                        "mygovEnteId": 1</w:t>
            </w:r>
          </w:p>
          <w:p w14:paraId="5AF11F29" w14:textId="77777777" w:rsidR="00643B57" w:rsidRDefault="00643B57" w:rsidP="00643B57">
            <w:pPr>
              <w:shd w:val="clear" w:color="auto" w:fill="FFFFFE"/>
              <w:spacing w:line="240" w:lineRule="atLeast"/>
            </w:pPr>
            <w:r>
              <w:t xml:space="preserve">                    },</w:t>
            </w:r>
          </w:p>
          <w:p w14:paraId="6F455F67" w14:textId="77777777" w:rsidR="00643B57" w:rsidRDefault="00643B57" w:rsidP="00643B57">
            <w:pPr>
              <w:shd w:val="clear" w:color="auto" w:fill="FFFFFE"/>
              <w:spacing w:line="240" w:lineRule="atLeast"/>
            </w:pPr>
            <w:r>
              <w:t xml:space="preserve">                    "ente": {</w:t>
            </w:r>
          </w:p>
          <w:p w14:paraId="5369E7C1" w14:textId="77777777" w:rsidR="00643B57" w:rsidRDefault="00643B57" w:rsidP="00643B57">
            <w:pPr>
              <w:shd w:val="clear" w:color="auto" w:fill="FFFFFE"/>
              <w:spacing w:line="240" w:lineRule="atLeast"/>
            </w:pPr>
            <w:r>
              <w:t xml:space="preserve">                        "id": 1,</w:t>
            </w:r>
          </w:p>
          <w:p w14:paraId="20ECC256" w14:textId="77777777" w:rsidR="00643B57" w:rsidRDefault="00643B57" w:rsidP="00643B57">
            <w:pPr>
              <w:shd w:val="clear" w:color="auto" w:fill="FFFFFE"/>
              <w:spacing w:line="240" w:lineRule="atLeast"/>
            </w:pPr>
            <w:r>
              <w:t xml:space="preserve">                        "codIpaEnte": "R_CAMPAN",</w:t>
            </w:r>
          </w:p>
          <w:p w14:paraId="35E8344F" w14:textId="77777777" w:rsidR="00643B57" w:rsidRDefault="00643B57" w:rsidP="00643B57">
            <w:pPr>
              <w:shd w:val="clear" w:color="auto" w:fill="FFFFFE"/>
              <w:spacing w:line="240" w:lineRule="atLeast"/>
            </w:pPr>
            <w:r>
              <w:t xml:space="preserve">                        "codiceFiscaleEnte": "80011990639",</w:t>
            </w:r>
          </w:p>
          <w:p w14:paraId="282B9716" w14:textId="77777777" w:rsidR="00643B57" w:rsidRDefault="00643B57" w:rsidP="00643B57">
            <w:pPr>
              <w:shd w:val="clear" w:color="auto" w:fill="FFFFFE"/>
              <w:spacing w:line="240" w:lineRule="atLeast"/>
            </w:pPr>
            <w:r>
              <w:t xml:space="preserve">                        "deNomeEnte": "Regione Campania",</w:t>
            </w:r>
          </w:p>
          <w:p w14:paraId="2B4FFF69" w14:textId="77777777" w:rsidR="00643B57" w:rsidRDefault="00643B57" w:rsidP="00643B57">
            <w:pPr>
              <w:shd w:val="clear" w:color="auto" w:fill="FFFFFE"/>
              <w:spacing w:line="240" w:lineRule="atLeast"/>
            </w:pPr>
            <w:r>
              <w:t xml:space="preserve">                        "dtCreazione": "2017-07-18T15:19:17.725+0000",</w:t>
            </w:r>
          </w:p>
          <w:p w14:paraId="37061F82" w14:textId="77777777" w:rsidR="00643B57" w:rsidRDefault="00643B57" w:rsidP="00643B57">
            <w:pPr>
              <w:shd w:val="clear" w:color="auto" w:fill="FFFFFE"/>
              <w:spacing w:line="240" w:lineRule="atLeast"/>
            </w:pPr>
            <w:r>
              <w:t xml:space="preserve">                        "dtUltimaModifica": "2017-07-18T15:19:17.725+0000",</w:t>
            </w:r>
          </w:p>
          <w:p w14:paraId="00F39932" w14:textId="77777777" w:rsidR="00643B57" w:rsidRDefault="00643B57" w:rsidP="00643B57">
            <w:pPr>
              <w:shd w:val="clear" w:color="auto" w:fill="FFFFFE"/>
              <w:spacing w:line="240" w:lineRule="atLeast"/>
            </w:pPr>
            <w:r>
              <w:t xml:space="preserve">                        "emailAmministratore": "m.guariniello@almaviva.it",</w:t>
            </w:r>
          </w:p>
          <w:p w14:paraId="1C48B3E9" w14:textId="77777777" w:rsidR="00643B57" w:rsidRDefault="00643B57" w:rsidP="00643B57">
            <w:pPr>
              <w:shd w:val="clear" w:color="auto" w:fill="FFFFFE"/>
              <w:spacing w:line="240" w:lineRule="atLeast"/>
            </w:pPr>
            <w:r>
              <w:t xml:space="preserve">                        "flgPagati": true,</w:t>
            </w:r>
          </w:p>
          <w:p w14:paraId="2C2AB396" w14:textId="77777777" w:rsidR="00643B57" w:rsidRDefault="00643B57" w:rsidP="00643B57">
            <w:pPr>
              <w:shd w:val="clear" w:color="auto" w:fill="FFFFFE"/>
              <w:spacing w:line="240" w:lineRule="atLeast"/>
            </w:pPr>
            <w:r>
              <w:t xml:space="preserve">                        "flgTesoreria": true,</w:t>
            </w:r>
          </w:p>
          <w:p w14:paraId="7D383A79" w14:textId="77777777" w:rsidR="00643B57" w:rsidRDefault="00643B57" w:rsidP="00643B57">
            <w:pPr>
              <w:shd w:val="clear" w:color="auto" w:fill="FFFFFE"/>
              <w:spacing w:line="240" w:lineRule="atLeast"/>
            </w:pPr>
            <w:r>
              <w:t xml:space="preserve">                        "myboxClientKey": "833bfbd1-b3f4-40c6-8abb-269fa6be0827",</w:t>
            </w:r>
          </w:p>
          <w:p w14:paraId="71282642" w14:textId="77777777" w:rsidR="00643B57" w:rsidRDefault="00643B57" w:rsidP="00643B57">
            <w:pPr>
              <w:shd w:val="clear" w:color="auto" w:fill="FFFFFE"/>
              <w:spacing w:line="240" w:lineRule="atLeast"/>
            </w:pPr>
            <w:r>
              <w:t xml:space="preserve">                        "myboxClientSecret": "2a245a39-c5ac-458f-b8c2-</w:t>
            </w:r>
            <w:r>
              <w:lastRenderedPageBreak/>
              <w:t>87b105aa8352",</w:t>
            </w:r>
          </w:p>
          <w:p w14:paraId="2C50A298" w14:textId="77777777" w:rsidR="00643B57" w:rsidRDefault="00643B57" w:rsidP="00643B57">
            <w:pPr>
              <w:shd w:val="clear" w:color="auto" w:fill="FFFFFE"/>
              <w:spacing w:line="240" w:lineRule="atLeast"/>
            </w:pPr>
            <w:r>
              <w:t xml:space="preserve">                        "numGiorniPagamentoPresunti": 3,</w:t>
            </w:r>
          </w:p>
          <w:p w14:paraId="2C7A7B5C" w14:textId="77777777" w:rsidR="00643B57" w:rsidRDefault="00643B57" w:rsidP="00643B57">
            <w:pPr>
              <w:shd w:val="clear" w:color="auto" w:fill="FFFFFE"/>
              <w:spacing w:line="240" w:lineRule="atLeast"/>
            </w:pPr>
            <w:r>
              <w:t xml:space="preserve">                        "deLogoEnte": null</w:t>
            </w:r>
          </w:p>
          <w:p w14:paraId="71DB3F9A" w14:textId="77777777" w:rsidR="00643B57" w:rsidRDefault="00643B57" w:rsidP="00643B57">
            <w:pPr>
              <w:shd w:val="clear" w:color="auto" w:fill="FFFFFE"/>
              <w:spacing w:line="240" w:lineRule="atLeast"/>
            </w:pPr>
            <w:r>
              <w:t xml:space="preserve">                    },</w:t>
            </w:r>
          </w:p>
          <w:p w14:paraId="0323E638" w14:textId="77777777" w:rsidR="00643B57" w:rsidRDefault="00643B57" w:rsidP="00643B57">
            <w:pPr>
              <w:shd w:val="clear" w:color="auto" w:fill="FFFFFE"/>
              <w:spacing w:line="240" w:lineRule="atLeast"/>
            </w:pPr>
            <w:r>
              <w:t xml:space="preserve">                    "manageFlusso": {</w:t>
            </w:r>
          </w:p>
          <w:p w14:paraId="13439BC8" w14:textId="77777777" w:rsidR="00643B57" w:rsidRDefault="00643B57" w:rsidP="00643B57">
            <w:pPr>
              <w:shd w:val="clear" w:color="auto" w:fill="FFFFFE"/>
              <w:spacing w:line="240" w:lineRule="atLeast"/>
            </w:pPr>
            <w:r>
              <w:t xml:space="preserve">                        "anagraficaStato": {</w:t>
            </w:r>
          </w:p>
          <w:p w14:paraId="23BC0C4C" w14:textId="77777777" w:rsidR="00643B57" w:rsidRDefault="00643B57" w:rsidP="00643B57">
            <w:pPr>
              <w:shd w:val="clear" w:color="auto" w:fill="FFFFFE"/>
              <w:spacing w:line="240" w:lineRule="atLeast"/>
            </w:pPr>
            <w:r>
              <w:t xml:space="preserve">                            "id": 14,</w:t>
            </w:r>
          </w:p>
          <w:p w14:paraId="0030726A" w14:textId="77777777" w:rsidR="00643B57" w:rsidRDefault="00643B57" w:rsidP="00643B57">
            <w:pPr>
              <w:shd w:val="clear" w:color="auto" w:fill="FFFFFE"/>
              <w:spacing w:line="240" w:lineRule="atLeast"/>
            </w:pPr>
            <w:r>
              <w:t xml:space="preserve">                            "codStato": "FILE_CARICATO",</w:t>
            </w:r>
          </w:p>
          <w:p w14:paraId="5DA205D4" w14:textId="77777777" w:rsidR="00643B57" w:rsidRDefault="00643B57" w:rsidP="00643B57">
            <w:pPr>
              <w:shd w:val="clear" w:color="auto" w:fill="FFFFFE"/>
              <w:spacing w:line="240" w:lineRule="atLeast"/>
            </w:pPr>
            <w:r>
              <w:t xml:space="preserve">                            "deStato": "File caricato in database",</w:t>
            </w:r>
          </w:p>
          <w:p w14:paraId="2BC66E22" w14:textId="77777777" w:rsidR="00643B57" w:rsidRDefault="00643B57" w:rsidP="00643B57">
            <w:pPr>
              <w:shd w:val="clear" w:color="auto" w:fill="FFFFFE"/>
              <w:spacing w:line="240" w:lineRule="atLeast"/>
            </w:pPr>
            <w:r>
              <w:t xml:space="preserve">                            "deTipoStato": "MANAGE",</w:t>
            </w:r>
          </w:p>
          <w:p w14:paraId="767BE797" w14:textId="77777777" w:rsidR="00643B57" w:rsidRDefault="00643B57" w:rsidP="00643B57">
            <w:pPr>
              <w:shd w:val="clear" w:color="auto" w:fill="FFFFFE"/>
              <w:spacing w:line="240" w:lineRule="atLeast"/>
            </w:pPr>
            <w:r>
              <w:t xml:space="preserve">                            "dtCreazione": "2014-10-15T22:00:00.000+0000",</w:t>
            </w:r>
          </w:p>
          <w:p w14:paraId="0A707283" w14:textId="77777777" w:rsidR="00643B57" w:rsidRDefault="00643B57" w:rsidP="00643B57">
            <w:pPr>
              <w:shd w:val="clear" w:color="auto" w:fill="FFFFFE"/>
              <w:spacing w:line="240" w:lineRule="atLeast"/>
            </w:pPr>
            <w:r>
              <w:t xml:space="preserve">                            "dtUltimaModifica": "2014-10-15T22:00:00.000+0000"</w:t>
            </w:r>
          </w:p>
          <w:p w14:paraId="16E5B960" w14:textId="77777777" w:rsidR="00643B57" w:rsidRDefault="00643B57" w:rsidP="00643B57">
            <w:pPr>
              <w:shd w:val="clear" w:color="auto" w:fill="FFFFFE"/>
              <w:spacing w:line="240" w:lineRule="atLeast"/>
            </w:pPr>
            <w:r>
              <w:t xml:space="preserve">                        },</w:t>
            </w:r>
          </w:p>
          <w:p w14:paraId="06054AAE" w14:textId="77777777" w:rsidR="00643B57" w:rsidRDefault="00643B57" w:rsidP="00643B57">
            <w:pPr>
              <w:shd w:val="clear" w:color="auto" w:fill="FFFFFE"/>
              <w:spacing w:line="240" w:lineRule="atLeast"/>
            </w:pPr>
            <w:r>
              <w:t xml:space="preserve">                        "ente": {</w:t>
            </w:r>
          </w:p>
          <w:p w14:paraId="140EAE89" w14:textId="77777777" w:rsidR="00643B57" w:rsidRDefault="00643B57" w:rsidP="00643B57">
            <w:pPr>
              <w:shd w:val="clear" w:color="auto" w:fill="FFFFFE"/>
              <w:spacing w:line="240" w:lineRule="atLeast"/>
            </w:pPr>
            <w:r>
              <w:t xml:space="preserve">                            "id": 1,</w:t>
            </w:r>
          </w:p>
          <w:p w14:paraId="124A6F86" w14:textId="77777777" w:rsidR="00643B57" w:rsidRDefault="00643B57" w:rsidP="00643B57">
            <w:pPr>
              <w:shd w:val="clear" w:color="auto" w:fill="FFFFFE"/>
              <w:spacing w:line="240" w:lineRule="atLeast"/>
            </w:pPr>
            <w:r>
              <w:t xml:space="preserve">                            "codIpaEnte": "R_CAMPAN",</w:t>
            </w:r>
          </w:p>
          <w:p w14:paraId="4CA53288" w14:textId="77777777" w:rsidR="00643B57" w:rsidRDefault="00643B57" w:rsidP="00643B57">
            <w:pPr>
              <w:shd w:val="clear" w:color="auto" w:fill="FFFFFE"/>
              <w:spacing w:line="240" w:lineRule="atLeast"/>
            </w:pPr>
            <w:r>
              <w:t xml:space="preserve">                            "codiceFiscaleEnte": "80011990639",</w:t>
            </w:r>
          </w:p>
          <w:p w14:paraId="789076DA" w14:textId="77777777" w:rsidR="00643B57" w:rsidRDefault="00643B57" w:rsidP="00643B57">
            <w:pPr>
              <w:shd w:val="clear" w:color="auto" w:fill="FFFFFE"/>
              <w:spacing w:line="240" w:lineRule="atLeast"/>
            </w:pPr>
            <w:r>
              <w:t xml:space="preserve">                            "deNomeEnte": "Regione Campania",</w:t>
            </w:r>
          </w:p>
          <w:p w14:paraId="592C752A" w14:textId="77777777" w:rsidR="00643B57" w:rsidRDefault="00643B57" w:rsidP="00643B57">
            <w:pPr>
              <w:shd w:val="clear" w:color="auto" w:fill="FFFFFE"/>
              <w:spacing w:line="240" w:lineRule="atLeast"/>
            </w:pPr>
            <w:r>
              <w:t xml:space="preserve">                            "dtCreazione": "2017-07-18T15:19:17.725+0000",</w:t>
            </w:r>
          </w:p>
          <w:p w14:paraId="1997C2B9" w14:textId="77777777" w:rsidR="00643B57" w:rsidRDefault="00643B57" w:rsidP="00643B57">
            <w:pPr>
              <w:shd w:val="clear" w:color="auto" w:fill="FFFFFE"/>
              <w:spacing w:line="240" w:lineRule="atLeast"/>
            </w:pPr>
            <w:r>
              <w:t xml:space="preserve">                            "dtUltimaModifica": "2017-07-18T15:19:17.725+0000",</w:t>
            </w:r>
          </w:p>
          <w:p w14:paraId="6E15ED59" w14:textId="77777777" w:rsidR="00643B57" w:rsidRDefault="00643B57" w:rsidP="00643B57">
            <w:pPr>
              <w:shd w:val="clear" w:color="auto" w:fill="FFFFFE"/>
              <w:spacing w:line="240" w:lineRule="atLeast"/>
            </w:pPr>
            <w:r>
              <w:t xml:space="preserve">                            "emailAmministratore": "m.guariniello@almaviva.it",</w:t>
            </w:r>
          </w:p>
          <w:p w14:paraId="5A3F6DBC" w14:textId="77777777" w:rsidR="00643B57" w:rsidRDefault="00643B57" w:rsidP="00643B57">
            <w:pPr>
              <w:shd w:val="clear" w:color="auto" w:fill="FFFFFE"/>
              <w:spacing w:line="240" w:lineRule="atLeast"/>
            </w:pPr>
            <w:r>
              <w:t xml:space="preserve">                            "flgPagati": true,</w:t>
            </w:r>
          </w:p>
          <w:p w14:paraId="4E61AF9F" w14:textId="77777777" w:rsidR="00643B57" w:rsidRDefault="00643B57" w:rsidP="00643B57">
            <w:pPr>
              <w:shd w:val="clear" w:color="auto" w:fill="FFFFFE"/>
              <w:spacing w:line="240" w:lineRule="atLeast"/>
            </w:pPr>
            <w:r>
              <w:t xml:space="preserve">                            "flgTesoreria": true,</w:t>
            </w:r>
          </w:p>
          <w:p w14:paraId="149B36F0" w14:textId="77777777" w:rsidR="00643B57" w:rsidRDefault="00643B57" w:rsidP="00643B57">
            <w:pPr>
              <w:shd w:val="clear" w:color="auto" w:fill="FFFFFE"/>
              <w:spacing w:line="240" w:lineRule="atLeast"/>
            </w:pPr>
            <w:r>
              <w:t xml:space="preserve">                            "myboxClientKey": "833bfbd1-b3f4-40c6-8abb-269fa6be0827",</w:t>
            </w:r>
          </w:p>
          <w:p w14:paraId="2197564D" w14:textId="77777777" w:rsidR="00643B57" w:rsidRDefault="00643B57" w:rsidP="00643B57">
            <w:pPr>
              <w:shd w:val="clear" w:color="auto" w:fill="FFFFFE"/>
              <w:spacing w:line="240" w:lineRule="atLeast"/>
            </w:pPr>
            <w:r>
              <w:t xml:space="preserve">                            "myboxClientSecret": "2a245a39-c5ac-458f-b8c2-87b105aa8352",</w:t>
            </w:r>
          </w:p>
          <w:p w14:paraId="45D69BE4" w14:textId="77777777" w:rsidR="00643B57" w:rsidRDefault="00643B57" w:rsidP="00643B57">
            <w:pPr>
              <w:shd w:val="clear" w:color="auto" w:fill="FFFFFE"/>
              <w:spacing w:line="240" w:lineRule="atLeast"/>
            </w:pPr>
            <w:r>
              <w:t xml:space="preserve">                            "numGiorniPagamentoPresunti": 3,</w:t>
            </w:r>
          </w:p>
          <w:p w14:paraId="55276473" w14:textId="77777777" w:rsidR="00643B57" w:rsidRDefault="00643B57" w:rsidP="00643B57">
            <w:pPr>
              <w:shd w:val="clear" w:color="auto" w:fill="FFFFFE"/>
              <w:spacing w:line="240" w:lineRule="atLeast"/>
            </w:pPr>
            <w:r>
              <w:t xml:space="preserve">                            "deLogoEnte": null</w:t>
            </w:r>
          </w:p>
          <w:p w14:paraId="63457BD2" w14:textId="77777777" w:rsidR="00643B57" w:rsidRDefault="00643B57" w:rsidP="00643B57">
            <w:pPr>
              <w:shd w:val="clear" w:color="auto" w:fill="FFFFFE"/>
              <w:spacing w:line="240" w:lineRule="atLeast"/>
            </w:pPr>
            <w:r>
              <w:t xml:space="preserve">                        },</w:t>
            </w:r>
          </w:p>
          <w:p w14:paraId="7BAC24A4" w14:textId="77777777" w:rsidR="00643B57" w:rsidRDefault="00643B57" w:rsidP="00643B57">
            <w:pPr>
              <w:shd w:val="clear" w:color="auto" w:fill="FFFFFE"/>
              <w:spacing w:line="240" w:lineRule="atLeast"/>
            </w:pPr>
            <w:r>
              <w:t xml:space="preserve">                        "tipoFlusso": {</w:t>
            </w:r>
          </w:p>
          <w:p w14:paraId="1606A35D" w14:textId="77777777" w:rsidR="00643B57" w:rsidRDefault="00643B57" w:rsidP="00643B57">
            <w:pPr>
              <w:shd w:val="clear" w:color="auto" w:fill="FFFFFE"/>
              <w:spacing w:line="240" w:lineRule="atLeast"/>
            </w:pPr>
            <w:r>
              <w:t xml:space="preserve">                            "id": 1,</w:t>
            </w:r>
          </w:p>
          <w:p w14:paraId="17B5DCF6" w14:textId="77777777" w:rsidR="00643B57" w:rsidRDefault="00643B57" w:rsidP="00643B57">
            <w:pPr>
              <w:shd w:val="clear" w:color="auto" w:fill="FFFFFE"/>
              <w:spacing w:line="240" w:lineRule="atLeast"/>
            </w:pPr>
            <w:r>
              <w:t xml:space="preserve">                            "codTipo": "E",</w:t>
            </w:r>
          </w:p>
          <w:p w14:paraId="36EA895B" w14:textId="77777777" w:rsidR="00643B57" w:rsidRDefault="00643B57" w:rsidP="00643B57">
            <w:pPr>
              <w:shd w:val="clear" w:color="auto" w:fill="FFFFFE"/>
              <w:spacing w:line="240" w:lineRule="atLeast"/>
            </w:pPr>
            <w:r>
              <w:t xml:space="preserve">                            "deTipo": "Flusso dovuti pagati",</w:t>
            </w:r>
          </w:p>
          <w:p w14:paraId="5EA4468B" w14:textId="77777777" w:rsidR="00643B57" w:rsidRDefault="00643B57" w:rsidP="00643B57">
            <w:pPr>
              <w:shd w:val="clear" w:color="auto" w:fill="FFFFFE"/>
              <w:spacing w:line="240" w:lineRule="atLeast"/>
            </w:pPr>
            <w:r>
              <w:t xml:space="preserve">                            "dtCreazione": "2014-10-27T23:00:00.000+0000",</w:t>
            </w:r>
          </w:p>
          <w:p w14:paraId="5F331E35" w14:textId="77777777" w:rsidR="00643B57" w:rsidRDefault="00643B57" w:rsidP="00643B57">
            <w:pPr>
              <w:shd w:val="clear" w:color="auto" w:fill="FFFFFE"/>
              <w:spacing w:line="240" w:lineRule="atLeast"/>
            </w:pPr>
            <w:r>
              <w:t xml:space="preserve">                            "dtUltimaModifica": "2014-10-27T23:00:00.000+0000",</w:t>
            </w:r>
          </w:p>
          <w:p w14:paraId="471ABDAE" w14:textId="77777777" w:rsidR="00643B57" w:rsidRDefault="00643B57" w:rsidP="00643B57">
            <w:pPr>
              <w:shd w:val="clear" w:color="auto" w:fill="FFFFFE"/>
              <w:spacing w:line="240" w:lineRule="atLeast"/>
            </w:pPr>
            <w:r>
              <w:t xml:space="preserve">                            "version": 0</w:t>
            </w:r>
          </w:p>
          <w:p w14:paraId="67EBA1A9" w14:textId="77777777" w:rsidR="00643B57" w:rsidRDefault="00643B57" w:rsidP="00643B57">
            <w:pPr>
              <w:shd w:val="clear" w:color="auto" w:fill="FFFFFE"/>
              <w:spacing w:line="240" w:lineRule="atLeast"/>
            </w:pPr>
            <w:r>
              <w:t xml:space="preserve">                        },</w:t>
            </w:r>
          </w:p>
          <w:p w14:paraId="55A5CE59" w14:textId="77777777" w:rsidR="00643B57" w:rsidRDefault="00643B57" w:rsidP="00643B57">
            <w:pPr>
              <w:shd w:val="clear" w:color="auto" w:fill="FFFFFE"/>
              <w:spacing w:line="240" w:lineRule="atLeast"/>
            </w:pPr>
            <w:r>
              <w:t xml:space="preserve">                        "utente": {</w:t>
            </w:r>
          </w:p>
          <w:p w14:paraId="54EA1322" w14:textId="77777777" w:rsidR="00643B57" w:rsidRDefault="00643B57" w:rsidP="00643B57">
            <w:pPr>
              <w:shd w:val="clear" w:color="auto" w:fill="FFFFFE"/>
              <w:spacing w:line="240" w:lineRule="atLeast"/>
            </w:pPr>
            <w:r>
              <w:t xml:space="preserve">                            "id": 2,</w:t>
            </w:r>
          </w:p>
          <w:p w14:paraId="32ECE149" w14:textId="77777777" w:rsidR="00643B57" w:rsidRDefault="00643B57" w:rsidP="00643B57">
            <w:pPr>
              <w:shd w:val="clear" w:color="auto" w:fill="FFFFFE"/>
              <w:spacing w:line="240" w:lineRule="atLeast"/>
            </w:pPr>
            <w:r>
              <w:t xml:space="preserve">                            "codCodiceFiscaleUtente": "UTNGLB52T24D530V",</w:t>
            </w:r>
          </w:p>
          <w:p w14:paraId="448B7081" w14:textId="77777777" w:rsidR="00643B57" w:rsidRDefault="00643B57" w:rsidP="00643B57">
            <w:pPr>
              <w:shd w:val="clear" w:color="auto" w:fill="FFFFFE"/>
              <w:spacing w:line="240" w:lineRule="atLeast"/>
            </w:pPr>
            <w:r>
              <w:lastRenderedPageBreak/>
              <w:t xml:space="preserve">                            "codFedUserId": "utente.globale",</w:t>
            </w:r>
          </w:p>
          <w:p w14:paraId="3467ED8A" w14:textId="77777777" w:rsidR="00643B57" w:rsidRDefault="00643B57" w:rsidP="00643B57">
            <w:pPr>
              <w:shd w:val="clear" w:color="auto" w:fill="FFFFFE"/>
              <w:spacing w:line="240" w:lineRule="atLeast"/>
            </w:pPr>
            <w:r>
              <w:t xml:space="preserve">                            "deEmailAddress": "m.guariniello@almaviva.it",</w:t>
            </w:r>
          </w:p>
          <w:p w14:paraId="12109776" w14:textId="77777777" w:rsidR="00643B57" w:rsidRDefault="00643B57" w:rsidP="00643B57">
            <w:pPr>
              <w:shd w:val="clear" w:color="auto" w:fill="FFFFFE"/>
              <w:spacing w:line="240" w:lineRule="atLeast"/>
            </w:pPr>
            <w:r>
              <w:t xml:space="preserve">                            "deFirstname": "Utente",</w:t>
            </w:r>
          </w:p>
          <w:p w14:paraId="218F328E" w14:textId="77777777" w:rsidR="00643B57" w:rsidRDefault="00643B57" w:rsidP="00643B57">
            <w:pPr>
              <w:shd w:val="clear" w:color="auto" w:fill="FFFFFE"/>
              <w:spacing w:line="240" w:lineRule="atLeast"/>
            </w:pPr>
            <w:r>
              <w:t xml:space="preserve">                            "deLastname": "Globale",</w:t>
            </w:r>
          </w:p>
          <w:p w14:paraId="0D933D44" w14:textId="77777777" w:rsidR="00643B57" w:rsidRDefault="00643B57" w:rsidP="00643B57">
            <w:pPr>
              <w:shd w:val="clear" w:color="auto" w:fill="FFFFFE"/>
              <w:spacing w:line="240" w:lineRule="atLeast"/>
            </w:pPr>
            <w:r>
              <w:t xml:space="preserve">                            "dtUltimoLogin": "2020-01-27T12:53:25.017+0000",</w:t>
            </w:r>
          </w:p>
          <w:p w14:paraId="64A21EB6" w14:textId="77777777" w:rsidR="00643B57" w:rsidRDefault="00643B57" w:rsidP="00643B57">
            <w:pPr>
              <w:shd w:val="clear" w:color="auto" w:fill="FFFFFE"/>
              <w:spacing w:line="240" w:lineRule="atLeast"/>
            </w:pPr>
            <w:r>
              <w:t xml:space="preserve">                            "version": 2</w:t>
            </w:r>
          </w:p>
          <w:p w14:paraId="3A81111F" w14:textId="77777777" w:rsidR="00643B57" w:rsidRDefault="00643B57" w:rsidP="00643B57">
            <w:pPr>
              <w:shd w:val="clear" w:color="auto" w:fill="FFFFFE"/>
              <w:spacing w:line="240" w:lineRule="atLeast"/>
            </w:pPr>
            <w:r>
              <w:t xml:space="preserve">                        },</w:t>
            </w:r>
          </w:p>
          <w:p w14:paraId="047AA669" w14:textId="77777777" w:rsidR="00643B57" w:rsidRDefault="00643B57" w:rsidP="00643B57">
            <w:pPr>
              <w:shd w:val="clear" w:color="auto" w:fill="FFFFFE"/>
              <w:spacing w:line="240" w:lineRule="atLeast"/>
            </w:pPr>
            <w:r>
              <w:t xml:space="preserve">                        "id": 1,</w:t>
            </w:r>
          </w:p>
          <w:p w14:paraId="704EBCF1" w14:textId="77777777" w:rsidR="00643B57" w:rsidRDefault="00643B57" w:rsidP="00643B57">
            <w:pPr>
              <w:shd w:val="clear" w:color="auto" w:fill="FFFFFE"/>
              <w:spacing w:line="240" w:lineRule="atLeast"/>
            </w:pPr>
            <w:r>
              <w:t xml:space="preserve">                        "codIdentificativoFlusso": null,</w:t>
            </w:r>
          </w:p>
          <w:p w14:paraId="17B36F9A" w14:textId="77777777" w:rsidR="00643B57" w:rsidRDefault="00643B57" w:rsidP="00643B57">
            <w:pPr>
              <w:shd w:val="clear" w:color="auto" w:fill="FFFFFE"/>
              <w:spacing w:line="240" w:lineRule="atLeast"/>
            </w:pPr>
            <w:r>
              <w:t xml:space="preserve">                        "codProvenienzaFile": "WEB",</w:t>
            </w:r>
          </w:p>
          <w:p w14:paraId="59CD18C5" w14:textId="77777777" w:rsidR="00643B57" w:rsidRDefault="00643B57" w:rsidP="00643B57">
            <w:pPr>
              <w:shd w:val="clear" w:color="auto" w:fill="FFFFFE"/>
              <w:spacing w:line="240" w:lineRule="atLeast"/>
            </w:pPr>
            <w:r>
              <w:t xml:space="preserve">                        "codRequestToken": "29fa852a-3c52-45a8-9a98-fa4873770e5c",</w:t>
            </w:r>
          </w:p>
          <w:p w14:paraId="2C3C35C1" w14:textId="77777777" w:rsidR="00643B57" w:rsidRDefault="00643B57" w:rsidP="00643B57">
            <w:pPr>
              <w:shd w:val="clear" w:color="auto" w:fill="FFFFFE"/>
              <w:spacing w:line="240" w:lineRule="atLeast"/>
            </w:pPr>
            <w:r>
              <w:t xml:space="preserve">                        "deNomeFile": "R_CAMPAN-4847_ESTRAZIONE_DOVUTI_20200131153121-1_2.zip",</w:t>
            </w:r>
          </w:p>
          <w:p w14:paraId="1CE6EE14" w14:textId="77777777" w:rsidR="00643B57" w:rsidRDefault="00643B57" w:rsidP="00643B57">
            <w:pPr>
              <w:shd w:val="clear" w:color="auto" w:fill="FFFFFE"/>
              <w:spacing w:line="240" w:lineRule="atLeast"/>
            </w:pPr>
            <w:r>
              <w:t xml:space="preserve">                        "dePercorsoFile": "/EXPORT_FLUSSI_MP/WEB/2020_03",</w:t>
            </w:r>
          </w:p>
          <w:p w14:paraId="62483B3F" w14:textId="77777777" w:rsidR="00643B57" w:rsidRDefault="00643B57" w:rsidP="00643B57">
            <w:pPr>
              <w:shd w:val="clear" w:color="auto" w:fill="FFFFFE"/>
              <w:spacing w:line="240" w:lineRule="atLeast"/>
            </w:pPr>
            <w:r>
              <w:t xml:space="preserve">                        "dtCreazione": "2020-03-23T08:53:53.087+0000",</w:t>
            </w:r>
          </w:p>
          <w:p w14:paraId="0815D2C1" w14:textId="77777777" w:rsidR="00643B57" w:rsidRDefault="00643B57" w:rsidP="00643B57">
            <w:pPr>
              <w:shd w:val="clear" w:color="auto" w:fill="FFFFFE"/>
              <w:spacing w:line="240" w:lineRule="atLeast"/>
            </w:pPr>
            <w:r>
              <w:t xml:space="preserve">                        "dtDataOraFlusso": null,</w:t>
            </w:r>
          </w:p>
          <w:p w14:paraId="4842FB0C" w14:textId="77777777" w:rsidR="00643B57" w:rsidRDefault="00643B57" w:rsidP="00643B57">
            <w:pPr>
              <w:shd w:val="clear" w:color="auto" w:fill="FFFFFE"/>
              <w:spacing w:line="240" w:lineRule="atLeast"/>
            </w:pPr>
            <w:r>
              <w:t xml:space="preserve">                        "dtUltimaModifica": "2020-03-23T08:57:23.865+0000",</w:t>
            </w:r>
          </w:p>
          <w:p w14:paraId="4CA5D965" w14:textId="77777777" w:rsidR="00643B57" w:rsidRDefault="00643B57" w:rsidP="00643B57">
            <w:pPr>
              <w:shd w:val="clear" w:color="auto" w:fill="FFFFFE"/>
              <w:spacing w:line="240" w:lineRule="atLeast"/>
            </w:pPr>
            <w:r>
              <w:t xml:space="preserve">                        "idChiaveMultitabella": null,</w:t>
            </w:r>
          </w:p>
          <w:p w14:paraId="1191CFF6" w14:textId="77777777" w:rsidR="00643B57" w:rsidRDefault="00643B57" w:rsidP="00643B57">
            <w:pPr>
              <w:shd w:val="clear" w:color="auto" w:fill="FFFFFE"/>
              <w:spacing w:line="240" w:lineRule="atLeast"/>
            </w:pPr>
            <w:r>
              <w:t xml:space="preserve">                        "identificativoPsp": null,</w:t>
            </w:r>
          </w:p>
          <w:p w14:paraId="21E3C2CC" w14:textId="77777777" w:rsidR="00643B57" w:rsidRDefault="00643B57" w:rsidP="00643B57">
            <w:pPr>
              <w:shd w:val="clear" w:color="auto" w:fill="FFFFFE"/>
              <w:spacing w:line="240" w:lineRule="atLeast"/>
            </w:pPr>
            <w:r>
              <w:t xml:space="preserve">                        "numDimensioneFileScaricato": 3430,</w:t>
            </w:r>
          </w:p>
          <w:p w14:paraId="39B4C8F4" w14:textId="77777777" w:rsidR="00643B57" w:rsidRDefault="00643B57" w:rsidP="00643B57">
            <w:pPr>
              <w:shd w:val="clear" w:color="auto" w:fill="FFFFFE"/>
              <w:spacing w:line="240" w:lineRule="atLeast"/>
            </w:pPr>
            <w:r>
              <w:t xml:space="preserve">                        "version": 4</w:t>
            </w:r>
          </w:p>
          <w:p w14:paraId="678DFEFF" w14:textId="77777777" w:rsidR="00643B57" w:rsidRDefault="00643B57" w:rsidP="00643B57">
            <w:pPr>
              <w:shd w:val="clear" w:color="auto" w:fill="FFFFFE"/>
              <w:spacing w:line="240" w:lineRule="atLeast"/>
            </w:pPr>
            <w:r>
              <w:t xml:space="preserve">                    },</w:t>
            </w:r>
          </w:p>
          <w:p w14:paraId="4D7C6BFB" w14:textId="77777777" w:rsidR="00643B57" w:rsidRDefault="00643B57" w:rsidP="00643B57">
            <w:pPr>
              <w:shd w:val="clear" w:color="auto" w:fill="FFFFFE"/>
              <w:spacing w:line="240" w:lineRule="atLeast"/>
            </w:pPr>
            <w:r>
              <w:t xml:space="preserve">                    "bilancio": null,</w:t>
            </w:r>
          </w:p>
          <w:p w14:paraId="394752E0" w14:textId="77777777" w:rsidR="00643B57" w:rsidRDefault="00643B57" w:rsidP="00643B57">
            <w:pPr>
              <w:shd w:val="clear" w:color="auto" w:fill="FFFFFE"/>
              <w:spacing w:line="240" w:lineRule="atLeast"/>
            </w:pPr>
            <w:r>
              <w:t xml:space="preserve">                    "codEDatiPagCodiceContestoPagamento": "2030311107415003176",</w:t>
            </w:r>
          </w:p>
          <w:p w14:paraId="00433B4A" w14:textId="77777777" w:rsidR="00643B57" w:rsidRDefault="00643B57" w:rsidP="00643B57">
            <w:pPr>
              <w:shd w:val="clear" w:color="auto" w:fill="FFFFFE"/>
              <w:spacing w:line="240" w:lineRule="atLeast"/>
            </w:pPr>
            <w:r>
              <w:t xml:space="preserve">                    "codEDatiPagCodiceEsitoPagamento": "0",</w:t>
            </w:r>
          </w:p>
          <w:p w14:paraId="2E46262E" w14:textId="77777777" w:rsidR="00643B57" w:rsidRDefault="00643B57" w:rsidP="00643B57">
            <w:pPr>
              <w:shd w:val="clear" w:color="auto" w:fill="FFFFFE"/>
              <w:spacing w:line="240" w:lineRule="atLeast"/>
            </w:pPr>
            <w:r>
              <w:t xml:space="preserve">                    "codEDatiPagIdUnivocoVersamento": "01000000000004285",</w:t>
            </w:r>
          </w:p>
          <w:p w14:paraId="54337134" w14:textId="77777777" w:rsidR="00643B57" w:rsidRDefault="00643B57" w:rsidP="00643B57">
            <w:pPr>
              <w:shd w:val="clear" w:color="auto" w:fill="FFFFFE"/>
              <w:spacing w:line="240" w:lineRule="atLeast"/>
            </w:pPr>
            <w:r>
              <w:t xml:space="preserve">                    "codEDomIdDominio": "80011990639",</w:t>
            </w:r>
          </w:p>
          <w:p w14:paraId="548AAC7C" w14:textId="77777777" w:rsidR="00643B57" w:rsidRDefault="00643B57" w:rsidP="00643B57">
            <w:pPr>
              <w:shd w:val="clear" w:color="auto" w:fill="FFFFFE"/>
              <w:spacing w:line="240" w:lineRule="atLeast"/>
            </w:pPr>
            <w:r>
              <w:t xml:space="preserve">                    "codEDomIdStazioneRichiedente": null,</w:t>
            </w:r>
          </w:p>
          <w:p w14:paraId="6707EDA8" w14:textId="77777777" w:rsidR="00643B57" w:rsidRDefault="00643B57" w:rsidP="00643B57">
            <w:pPr>
              <w:shd w:val="clear" w:color="auto" w:fill="FFFFFE"/>
              <w:spacing w:line="240" w:lineRule="atLeast"/>
            </w:pPr>
            <w:r>
              <w:t xml:space="preserve">                    "codEEnteBenefCapBeneficiario": "80132",</w:t>
            </w:r>
          </w:p>
          <w:p w14:paraId="3635335A" w14:textId="77777777" w:rsidR="00643B57" w:rsidRDefault="00643B57" w:rsidP="00643B57">
            <w:pPr>
              <w:shd w:val="clear" w:color="auto" w:fill="FFFFFE"/>
              <w:spacing w:line="240" w:lineRule="atLeast"/>
            </w:pPr>
            <w:r>
              <w:t xml:space="preserve">                    "codEEnteBenefCodiceUnitOperBeneficiario": null,</w:t>
            </w:r>
          </w:p>
          <w:p w14:paraId="31FFDE0F" w14:textId="77777777" w:rsidR="00643B57" w:rsidRDefault="00643B57" w:rsidP="00643B57">
            <w:pPr>
              <w:shd w:val="clear" w:color="auto" w:fill="FFFFFE"/>
              <w:spacing w:line="240" w:lineRule="atLeast"/>
            </w:pPr>
            <w:r>
              <w:t xml:space="preserve">                    "codEEnteBenefIdUnivBenefCodiceIdUnivoco": "80011990639",</w:t>
            </w:r>
          </w:p>
          <w:p w14:paraId="3FF6C189" w14:textId="77777777" w:rsidR="00643B57" w:rsidRDefault="00643B57" w:rsidP="00643B57">
            <w:pPr>
              <w:shd w:val="clear" w:color="auto" w:fill="FFFFFE"/>
              <w:spacing w:line="240" w:lineRule="atLeast"/>
            </w:pPr>
            <w:r>
              <w:t xml:space="preserve">                    "codEEnteBenefIdUnivBenefTipoIdUnivoco": "G",</w:t>
            </w:r>
          </w:p>
          <w:p w14:paraId="786B87AC" w14:textId="77777777" w:rsidR="00643B57" w:rsidRDefault="00643B57" w:rsidP="00643B57">
            <w:pPr>
              <w:shd w:val="clear" w:color="auto" w:fill="FFFFFE"/>
              <w:spacing w:line="240" w:lineRule="atLeast"/>
            </w:pPr>
            <w:r>
              <w:t xml:space="preserve">                    "codEEnteBenefNazioneBeneficiario": "IT",</w:t>
            </w:r>
          </w:p>
          <w:p w14:paraId="5040C8B2" w14:textId="77777777" w:rsidR="00643B57" w:rsidRDefault="00643B57" w:rsidP="00643B57">
            <w:pPr>
              <w:shd w:val="clear" w:color="auto" w:fill="FFFFFE"/>
              <w:spacing w:line="240" w:lineRule="atLeast"/>
            </w:pPr>
            <w:r>
              <w:t xml:space="preserve">                    "codEIdMessaggioRicevuta": "MSGRT20200131130209000",</w:t>
            </w:r>
          </w:p>
          <w:p w14:paraId="60602E34" w14:textId="77777777" w:rsidR="00643B57" w:rsidRDefault="00643B57" w:rsidP="00643B57">
            <w:pPr>
              <w:shd w:val="clear" w:color="auto" w:fill="FFFFFE"/>
              <w:spacing w:line="240" w:lineRule="atLeast"/>
            </w:pPr>
            <w:r>
              <w:t xml:space="preserve">                    "codEIstitAttCapAttestante": null,</w:t>
            </w:r>
          </w:p>
          <w:p w14:paraId="64D95D0D" w14:textId="77777777" w:rsidR="00643B57" w:rsidRDefault="00643B57" w:rsidP="00643B57">
            <w:pPr>
              <w:shd w:val="clear" w:color="auto" w:fill="FFFFFE"/>
              <w:spacing w:line="240" w:lineRule="atLeast"/>
            </w:pPr>
            <w:r>
              <w:t xml:space="preserve">                    "codEIstitAttCodiceUnitOperAttestante": null,</w:t>
            </w:r>
          </w:p>
          <w:p w14:paraId="01D3A59A" w14:textId="77777777" w:rsidR="00643B57" w:rsidRDefault="00643B57" w:rsidP="00643B57">
            <w:pPr>
              <w:shd w:val="clear" w:color="auto" w:fill="FFFFFE"/>
              <w:spacing w:line="240" w:lineRule="atLeast"/>
            </w:pPr>
            <w:r>
              <w:t xml:space="preserve">                    "codEIstitAttIdUnivAttCodiceIdUnivoco": "ABI03111",</w:t>
            </w:r>
          </w:p>
          <w:p w14:paraId="2F84AB4F" w14:textId="77777777" w:rsidR="00643B57" w:rsidRDefault="00643B57" w:rsidP="00643B57">
            <w:pPr>
              <w:shd w:val="clear" w:color="auto" w:fill="FFFFFE"/>
              <w:spacing w:line="240" w:lineRule="atLeast"/>
            </w:pPr>
            <w:r>
              <w:t xml:space="preserve">                    "codEIstitAttIdUnivAttTipoIdUnivoco": "B",</w:t>
            </w:r>
          </w:p>
          <w:p w14:paraId="0FACCF8B" w14:textId="77777777" w:rsidR="00643B57" w:rsidRDefault="00643B57" w:rsidP="00643B57">
            <w:pPr>
              <w:shd w:val="clear" w:color="auto" w:fill="FFFFFE"/>
              <w:spacing w:line="240" w:lineRule="atLeast"/>
            </w:pPr>
            <w:r>
              <w:lastRenderedPageBreak/>
              <w:t xml:space="preserve">                    "codEIstitAttNazioneAttestante": null,</w:t>
            </w:r>
          </w:p>
          <w:p w14:paraId="73A2C9CE" w14:textId="77777777" w:rsidR="00643B57" w:rsidRDefault="00643B57" w:rsidP="00643B57">
            <w:pPr>
              <w:shd w:val="clear" w:color="auto" w:fill="FFFFFE"/>
              <w:spacing w:line="240" w:lineRule="atLeast"/>
            </w:pPr>
            <w:r>
              <w:t xml:space="preserve">                    "codERiferimentoMessaggioRichiesta": "1ec6d3d4c8306134b099826195df2a1d9b8",</w:t>
            </w:r>
          </w:p>
          <w:p w14:paraId="4724DA86" w14:textId="77777777" w:rsidR="00643B57" w:rsidRDefault="00643B57" w:rsidP="00643B57">
            <w:pPr>
              <w:shd w:val="clear" w:color="auto" w:fill="FFFFFE"/>
              <w:spacing w:line="240" w:lineRule="atLeast"/>
            </w:pPr>
            <w:r>
              <w:t xml:space="preserve">                    "codESoggPagAnagraficaPagatore": "Viviana Perini",</w:t>
            </w:r>
          </w:p>
          <w:p w14:paraId="6BE015BA" w14:textId="77777777" w:rsidR="00643B57" w:rsidRDefault="00643B57" w:rsidP="00643B57">
            <w:pPr>
              <w:shd w:val="clear" w:color="auto" w:fill="FFFFFE"/>
              <w:spacing w:line="240" w:lineRule="atLeast"/>
            </w:pPr>
            <w:r>
              <w:t xml:space="preserve">                    "codESoggPagCapPagatore": "80100",</w:t>
            </w:r>
          </w:p>
          <w:p w14:paraId="0EAE729D" w14:textId="77777777" w:rsidR="00643B57" w:rsidRDefault="00643B57" w:rsidP="00643B57">
            <w:pPr>
              <w:shd w:val="clear" w:color="auto" w:fill="FFFFFE"/>
              <w:spacing w:line="240" w:lineRule="atLeast"/>
            </w:pPr>
            <w:r>
              <w:t xml:space="preserve">                    "codESoggPagIdUnivPagCodiceIdUnivoco": "PRNVVN03T47F839P",</w:t>
            </w:r>
          </w:p>
          <w:p w14:paraId="556FB631" w14:textId="77777777" w:rsidR="00643B57" w:rsidRDefault="00643B57" w:rsidP="00643B57">
            <w:pPr>
              <w:shd w:val="clear" w:color="auto" w:fill="FFFFFE"/>
              <w:spacing w:line="240" w:lineRule="atLeast"/>
            </w:pPr>
            <w:r>
              <w:t xml:space="preserve">                    "codESoggPagIdUnivPagTipoIdUnivoco": "F",</w:t>
            </w:r>
          </w:p>
          <w:p w14:paraId="39AD68BE" w14:textId="77777777" w:rsidR="00643B57" w:rsidRDefault="00643B57" w:rsidP="00643B57">
            <w:pPr>
              <w:shd w:val="clear" w:color="auto" w:fill="FFFFFE"/>
              <w:spacing w:line="240" w:lineRule="atLeast"/>
            </w:pPr>
            <w:r>
              <w:t xml:space="preserve">                    "codESoggPagNazionePagatore": "IT",</w:t>
            </w:r>
          </w:p>
          <w:p w14:paraId="4C980CED" w14:textId="77777777" w:rsidR="00643B57" w:rsidRDefault="00643B57" w:rsidP="00643B57">
            <w:pPr>
              <w:shd w:val="clear" w:color="auto" w:fill="FFFFFE"/>
              <w:spacing w:line="240" w:lineRule="atLeast"/>
            </w:pPr>
            <w:r>
              <w:t xml:space="preserve">                    "codESoggVersAnagraficaVersante": null,</w:t>
            </w:r>
          </w:p>
          <w:p w14:paraId="0034BA04" w14:textId="77777777" w:rsidR="00643B57" w:rsidRDefault="00643B57" w:rsidP="00643B57">
            <w:pPr>
              <w:shd w:val="clear" w:color="auto" w:fill="FFFFFE"/>
              <w:spacing w:line="240" w:lineRule="atLeast"/>
            </w:pPr>
            <w:r>
              <w:t xml:space="preserve">                    "codESoggVersCapVersante": null,</w:t>
            </w:r>
          </w:p>
          <w:p w14:paraId="01D0DDBC" w14:textId="77777777" w:rsidR="00643B57" w:rsidRDefault="00643B57" w:rsidP="00643B57">
            <w:pPr>
              <w:shd w:val="clear" w:color="auto" w:fill="FFFFFE"/>
              <w:spacing w:line="240" w:lineRule="atLeast"/>
            </w:pPr>
            <w:r>
              <w:t xml:space="preserve">                    "codESoggVersIdUnivVersCodiceIdUnivoco": null,</w:t>
            </w:r>
          </w:p>
          <w:p w14:paraId="44D72434" w14:textId="77777777" w:rsidR="00643B57" w:rsidRDefault="00643B57" w:rsidP="00643B57">
            <w:pPr>
              <w:shd w:val="clear" w:color="auto" w:fill="FFFFFE"/>
              <w:spacing w:line="240" w:lineRule="atLeast"/>
            </w:pPr>
            <w:r>
              <w:t xml:space="preserve">                    "codESoggVersIdUnivVersTipoIdUnivoco": null,</w:t>
            </w:r>
          </w:p>
          <w:p w14:paraId="0C94BBDE" w14:textId="77777777" w:rsidR="00643B57" w:rsidRDefault="00643B57" w:rsidP="00643B57">
            <w:pPr>
              <w:shd w:val="clear" w:color="auto" w:fill="FFFFFE"/>
              <w:spacing w:line="240" w:lineRule="atLeast"/>
            </w:pPr>
            <w:r>
              <w:t xml:space="preserve">                    "codESoggVersNazioneVersante": null,</w:t>
            </w:r>
          </w:p>
          <w:p w14:paraId="40F7F729" w14:textId="77777777" w:rsidR="00643B57" w:rsidRDefault="00643B57" w:rsidP="00643B57">
            <w:pPr>
              <w:shd w:val="clear" w:color="auto" w:fill="FFFFFE"/>
              <w:spacing w:line="240" w:lineRule="atLeast"/>
            </w:pPr>
            <w:r>
              <w:t xml:space="preserve">                    "codIud": "0002837bff8bf5943c18fdab9de42de274c",</w:t>
            </w:r>
          </w:p>
          <w:p w14:paraId="03D1ACA0" w14:textId="77777777" w:rsidR="00643B57" w:rsidRDefault="00643B57" w:rsidP="00643B57">
            <w:pPr>
              <w:shd w:val="clear" w:color="auto" w:fill="FFFFFE"/>
              <w:spacing w:line="240" w:lineRule="atLeast"/>
            </w:pPr>
            <w:r>
              <w:t xml:space="preserve">                    "codTipoDovuto": "0811",</w:t>
            </w:r>
          </w:p>
          <w:p w14:paraId="1DD8299A" w14:textId="77777777" w:rsidR="00643B57" w:rsidRDefault="00643B57" w:rsidP="00643B57">
            <w:pPr>
              <w:shd w:val="clear" w:color="auto" w:fill="FFFFFE"/>
              <w:spacing w:line="240" w:lineRule="atLeast"/>
            </w:pPr>
            <w:r>
              <w:t xml:space="preserve">                    "deEDatiPagDatiSingPagCausaleVersamento": "0811 - Tassa Abilitazione all'Esercizio Professionale#Ordine professionale Avvocato",</w:t>
            </w:r>
          </w:p>
          <w:p w14:paraId="08C0CA9F" w14:textId="77777777" w:rsidR="00643B57" w:rsidRDefault="00643B57" w:rsidP="00643B57">
            <w:pPr>
              <w:shd w:val="clear" w:color="auto" w:fill="FFFFFE"/>
              <w:spacing w:line="240" w:lineRule="atLeast"/>
            </w:pPr>
            <w:r>
              <w:t xml:space="preserve">                    "deEDatiPagDatiSingPagDatiSpecificiRiscossione": "9/0811",</w:t>
            </w:r>
          </w:p>
          <w:p w14:paraId="6729E8C9" w14:textId="77777777" w:rsidR="00643B57" w:rsidRDefault="00643B57" w:rsidP="00643B57">
            <w:pPr>
              <w:shd w:val="clear" w:color="auto" w:fill="FFFFFE"/>
              <w:spacing w:line="240" w:lineRule="atLeast"/>
            </w:pPr>
            <w:r>
              <w:t xml:space="preserve">                    "deEDatiPagDatiSingPagEsitoSingoloPagamento": null,</w:t>
            </w:r>
          </w:p>
          <w:p w14:paraId="4DD45B9C" w14:textId="77777777" w:rsidR="00643B57" w:rsidRDefault="00643B57" w:rsidP="00643B57">
            <w:pPr>
              <w:shd w:val="clear" w:color="auto" w:fill="FFFFFE"/>
              <w:spacing w:line="240" w:lineRule="atLeast"/>
            </w:pPr>
            <w:r>
              <w:t xml:space="preserve">                    "deEEnteBenefCivicoBeneficiario": "81",</w:t>
            </w:r>
          </w:p>
          <w:p w14:paraId="66CB3B6C" w14:textId="77777777" w:rsidR="00643B57" w:rsidRDefault="00643B57" w:rsidP="00643B57">
            <w:pPr>
              <w:shd w:val="clear" w:color="auto" w:fill="FFFFFE"/>
              <w:spacing w:line="240" w:lineRule="atLeast"/>
            </w:pPr>
            <w:r>
              <w:t xml:space="preserve">                    "deEEnteBenefDenomUnitOperBeneficiario": null,</w:t>
            </w:r>
          </w:p>
          <w:p w14:paraId="1DB39094" w14:textId="77777777" w:rsidR="00643B57" w:rsidRDefault="00643B57" w:rsidP="00643B57">
            <w:pPr>
              <w:shd w:val="clear" w:color="auto" w:fill="FFFFFE"/>
              <w:spacing w:line="240" w:lineRule="atLeast"/>
            </w:pPr>
            <w:r>
              <w:t xml:space="preserve">                    "deEEnteBenefDenominazioneBeneficiario": "Regione Campania",</w:t>
            </w:r>
          </w:p>
          <w:p w14:paraId="0CBE384A" w14:textId="77777777" w:rsidR="00643B57" w:rsidRDefault="00643B57" w:rsidP="00643B57">
            <w:pPr>
              <w:shd w:val="clear" w:color="auto" w:fill="FFFFFE"/>
              <w:spacing w:line="240" w:lineRule="atLeast"/>
            </w:pPr>
            <w:r>
              <w:t xml:space="preserve">                    "deEEnteBenefIndirizzoBeneficiario": "Via Santa Lucia",</w:t>
            </w:r>
          </w:p>
          <w:p w14:paraId="78821D09" w14:textId="77777777" w:rsidR="00643B57" w:rsidRDefault="00643B57" w:rsidP="00643B57">
            <w:pPr>
              <w:shd w:val="clear" w:color="auto" w:fill="FFFFFE"/>
              <w:spacing w:line="240" w:lineRule="atLeast"/>
            </w:pPr>
            <w:r>
              <w:t xml:space="preserve">                    "deEEnteBenefLocalitaBeneficiario": "Napoli",</w:t>
            </w:r>
          </w:p>
          <w:p w14:paraId="32A0DE47" w14:textId="77777777" w:rsidR="00643B57" w:rsidRDefault="00643B57" w:rsidP="00643B57">
            <w:pPr>
              <w:shd w:val="clear" w:color="auto" w:fill="FFFFFE"/>
              <w:spacing w:line="240" w:lineRule="atLeast"/>
            </w:pPr>
            <w:r>
              <w:t xml:space="preserve">                    "deEEnteBenefProvinciaBeneficiario": "NA",</w:t>
            </w:r>
          </w:p>
          <w:p w14:paraId="607C14F2" w14:textId="77777777" w:rsidR="00643B57" w:rsidRDefault="00643B57" w:rsidP="00643B57">
            <w:pPr>
              <w:shd w:val="clear" w:color="auto" w:fill="FFFFFE"/>
              <w:spacing w:line="240" w:lineRule="atLeast"/>
            </w:pPr>
            <w:r>
              <w:t xml:space="preserve">                    "deEIstitAttCivicoAttestante": null,</w:t>
            </w:r>
          </w:p>
          <w:p w14:paraId="133C68E0" w14:textId="77777777" w:rsidR="00643B57" w:rsidRDefault="00643B57" w:rsidP="00643B57">
            <w:pPr>
              <w:shd w:val="clear" w:color="auto" w:fill="FFFFFE"/>
              <w:spacing w:line="240" w:lineRule="atLeast"/>
            </w:pPr>
            <w:r>
              <w:t xml:space="preserve">                    "deEIstitAttDenomUnitOperAttestante": null,</w:t>
            </w:r>
          </w:p>
          <w:p w14:paraId="0F900E81" w14:textId="77777777" w:rsidR="00643B57" w:rsidRDefault="00643B57" w:rsidP="00643B57">
            <w:pPr>
              <w:shd w:val="clear" w:color="auto" w:fill="FFFFFE"/>
              <w:spacing w:line="240" w:lineRule="atLeast"/>
            </w:pPr>
            <w:r>
              <w:t xml:space="preserve">                    "deEIstitAttDenominazioneAttestante": "UNIONE DI BANCHE ITALIANE S.C.P.A.",</w:t>
            </w:r>
          </w:p>
          <w:p w14:paraId="24891606" w14:textId="77777777" w:rsidR="00643B57" w:rsidRDefault="00643B57" w:rsidP="00643B57">
            <w:pPr>
              <w:shd w:val="clear" w:color="auto" w:fill="FFFFFE"/>
              <w:spacing w:line="240" w:lineRule="atLeast"/>
            </w:pPr>
            <w:r>
              <w:t xml:space="preserve">                    "deEIstitAttIndirizzoAttestante": null,</w:t>
            </w:r>
          </w:p>
          <w:p w14:paraId="3A1EAFA2" w14:textId="77777777" w:rsidR="00643B57" w:rsidRDefault="00643B57" w:rsidP="00643B57">
            <w:pPr>
              <w:shd w:val="clear" w:color="auto" w:fill="FFFFFE"/>
              <w:spacing w:line="240" w:lineRule="atLeast"/>
            </w:pPr>
            <w:r>
              <w:t xml:space="preserve">                    "deEIstitAttLocalitaAttestante": null,</w:t>
            </w:r>
          </w:p>
          <w:p w14:paraId="4644B052" w14:textId="77777777" w:rsidR="00643B57" w:rsidRDefault="00643B57" w:rsidP="00643B57">
            <w:pPr>
              <w:shd w:val="clear" w:color="auto" w:fill="FFFFFE"/>
              <w:spacing w:line="240" w:lineRule="atLeast"/>
            </w:pPr>
            <w:r>
              <w:t xml:space="preserve">                    "deEIstitAttProvinciaAttestante": null,</w:t>
            </w:r>
          </w:p>
          <w:p w14:paraId="542D04CB" w14:textId="77777777" w:rsidR="00643B57" w:rsidRDefault="00643B57" w:rsidP="00643B57">
            <w:pPr>
              <w:shd w:val="clear" w:color="auto" w:fill="FFFFFE"/>
              <w:spacing w:line="240" w:lineRule="atLeast"/>
            </w:pPr>
            <w:r>
              <w:t xml:space="preserve">                    "deESoggPagCivicoPagatore": "3",</w:t>
            </w:r>
          </w:p>
          <w:p w14:paraId="5E1DB2C4" w14:textId="77777777" w:rsidR="00643B57" w:rsidRDefault="00643B57" w:rsidP="00643B57">
            <w:pPr>
              <w:shd w:val="clear" w:color="auto" w:fill="FFFFFE"/>
              <w:spacing w:line="240" w:lineRule="atLeast"/>
            </w:pPr>
            <w:r>
              <w:t xml:space="preserve">                    "deESoggPagEmailPagatore": "utente@test.pfp",</w:t>
            </w:r>
          </w:p>
          <w:p w14:paraId="345FECEF" w14:textId="77777777" w:rsidR="00643B57" w:rsidRDefault="00643B57" w:rsidP="00643B57">
            <w:pPr>
              <w:shd w:val="clear" w:color="auto" w:fill="FFFFFE"/>
              <w:spacing w:line="240" w:lineRule="atLeast"/>
            </w:pPr>
            <w:r>
              <w:t xml:space="preserve">                    "deESoggPagIndirizzoPagatore": "Via Rossi",</w:t>
            </w:r>
          </w:p>
          <w:p w14:paraId="5F115D98" w14:textId="77777777" w:rsidR="00643B57" w:rsidRDefault="00643B57" w:rsidP="00643B57">
            <w:pPr>
              <w:shd w:val="clear" w:color="auto" w:fill="FFFFFE"/>
              <w:spacing w:line="240" w:lineRule="atLeast"/>
            </w:pPr>
            <w:r>
              <w:t xml:space="preserve">                    "deESoggPagLocalitaPagatore": "NAPOLI",</w:t>
            </w:r>
          </w:p>
          <w:p w14:paraId="38408914" w14:textId="77777777" w:rsidR="00643B57" w:rsidRDefault="00643B57" w:rsidP="00643B57">
            <w:pPr>
              <w:shd w:val="clear" w:color="auto" w:fill="FFFFFE"/>
              <w:spacing w:line="240" w:lineRule="atLeast"/>
            </w:pPr>
            <w:r>
              <w:t xml:space="preserve">                    "deESoggPagProvinciaPagatore": "NA",</w:t>
            </w:r>
          </w:p>
          <w:p w14:paraId="1ED79D95" w14:textId="77777777" w:rsidR="00643B57" w:rsidRDefault="00643B57" w:rsidP="00643B57">
            <w:pPr>
              <w:shd w:val="clear" w:color="auto" w:fill="FFFFFE"/>
              <w:spacing w:line="240" w:lineRule="atLeast"/>
            </w:pPr>
            <w:r>
              <w:t xml:space="preserve">                    "deESoggVersCivicoVersante": null,</w:t>
            </w:r>
          </w:p>
          <w:p w14:paraId="50C52463" w14:textId="77777777" w:rsidR="00643B57" w:rsidRDefault="00643B57" w:rsidP="00643B57">
            <w:pPr>
              <w:shd w:val="clear" w:color="auto" w:fill="FFFFFE"/>
              <w:spacing w:line="240" w:lineRule="atLeast"/>
            </w:pPr>
            <w:r>
              <w:t xml:space="preserve">                    "deESoggVersEmailVersante": null,</w:t>
            </w:r>
          </w:p>
          <w:p w14:paraId="3611B9D7" w14:textId="77777777" w:rsidR="00643B57" w:rsidRDefault="00643B57" w:rsidP="00643B57">
            <w:pPr>
              <w:shd w:val="clear" w:color="auto" w:fill="FFFFFE"/>
              <w:spacing w:line="240" w:lineRule="atLeast"/>
            </w:pPr>
            <w:r>
              <w:t xml:space="preserve">                    "deESoggVersIndirizzoVersante": null,</w:t>
            </w:r>
          </w:p>
          <w:p w14:paraId="611338B5" w14:textId="77777777" w:rsidR="00643B57" w:rsidRDefault="00643B57" w:rsidP="00643B57">
            <w:pPr>
              <w:shd w:val="clear" w:color="auto" w:fill="FFFFFE"/>
              <w:spacing w:line="240" w:lineRule="atLeast"/>
            </w:pPr>
            <w:r>
              <w:t xml:space="preserve">                    "deESoggVersLocalitaVersante": null,</w:t>
            </w:r>
          </w:p>
          <w:p w14:paraId="39735C29" w14:textId="77777777" w:rsidR="00643B57" w:rsidRDefault="00643B57" w:rsidP="00643B57">
            <w:pPr>
              <w:shd w:val="clear" w:color="auto" w:fill="FFFFFE"/>
              <w:spacing w:line="240" w:lineRule="atLeast"/>
            </w:pPr>
            <w:r>
              <w:lastRenderedPageBreak/>
              <w:t xml:space="preserve">                    "deESoggVersProvinciaVersante": null,</w:t>
            </w:r>
          </w:p>
          <w:p w14:paraId="19A353A9" w14:textId="77777777" w:rsidR="00643B57" w:rsidRDefault="00643B57" w:rsidP="00643B57">
            <w:pPr>
              <w:shd w:val="clear" w:color="auto" w:fill="FFFFFE"/>
              <w:spacing w:line="240" w:lineRule="atLeast"/>
            </w:pPr>
            <w:r>
              <w:t xml:space="preserve">                    "deEVersioneOggetto": "6.2.0",</w:t>
            </w:r>
          </w:p>
          <w:p w14:paraId="29CD27CE" w14:textId="77777777" w:rsidR="00643B57" w:rsidRDefault="00643B57" w:rsidP="00643B57">
            <w:pPr>
              <w:shd w:val="clear" w:color="auto" w:fill="FFFFFE"/>
              <w:spacing w:line="240" w:lineRule="atLeast"/>
            </w:pPr>
            <w:r>
              <w:t xml:space="preserve">                    "deImportaDovutoEsito": null,</w:t>
            </w:r>
          </w:p>
          <w:p w14:paraId="3E7CC029" w14:textId="77777777" w:rsidR="00643B57" w:rsidRDefault="00643B57" w:rsidP="00643B57">
            <w:pPr>
              <w:shd w:val="clear" w:color="auto" w:fill="FFFFFE"/>
              <w:spacing w:line="240" w:lineRule="atLeast"/>
            </w:pPr>
            <w:r>
              <w:t xml:space="preserve">                    "deImportaDovutoFaultCode": null,</w:t>
            </w:r>
          </w:p>
          <w:p w14:paraId="52E4B2D2" w14:textId="77777777" w:rsidR="00643B57" w:rsidRDefault="00643B57" w:rsidP="00643B57">
            <w:pPr>
              <w:shd w:val="clear" w:color="auto" w:fill="FFFFFE"/>
              <w:spacing w:line="240" w:lineRule="atLeast"/>
            </w:pPr>
            <w:r>
              <w:t xml:space="preserve">                    "deImportaDovutoFaultDescription": null,</w:t>
            </w:r>
          </w:p>
          <w:p w14:paraId="2AACF888" w14:textId="77777777" w:rsidR="00643B57" w:rsidRDefault="00643B57" w:rsidP="00643B57">
            <w:pPr>
              <w:shd w:val="clear" w:color="auto" w:fill="FFFFFE"/>
              <w:spacing w:line="240" w:lineRule="atLeast"/>
            </w:pPr>
            <w:r>
              <w:t xml:space="preserve">                    "deImportaDovutoFaultId": null,</w:t>
            </w:r>
          </w:p>
          <w:p w14:paraId="48C755DE" w14:textId="77777777" w:rsidR="00643B57" w:rsidRDefault="00643B57" w:rsidP="00643B57">
            <w:pPr>
              <w:shd w:val="clear" w:color="auto" w:fill="FFFFFE"/>
              <w:spacing w:line="240" w:lineRule="atLeast"/>
            </w:pPr>
            <w:r>
              <w:t xml:space="preserve">                    "deImportaDovutoFaultString": null,</w:t>
            </w:r>
          </w:p>
          <w:p w14:paraId="22360509" w14:textId="77777777" w:rsidR="00643B57" w:rsidRDefault="00643B57" w:rsidP="00643B57">
            <w:pPr>
              <w:shd w:val="clear" w:color="auto" w:fill="FFFFFE"/>
              <w:spacing w:line="240" w:lineRule="atLeast"/>
            </w:pPr>
            <w:r>
              <w:t xml:space="preserve">                    "deNomeFlusso": "_r_campan_SPONTANEO",</w:t>
            </w:r>
          </w:p>
          <w:p w14:paraId="0D6BE684" w14:textId="77777777" w:rsidR="00643B57" w:rsidRDefault="00643B57" w:rsidP="00643B57">
            <w:pPr>
              <w:shd w:val="clear" w:color="auto" w:fill="FFFFFE"/>
              <w:spacing w:line="240" w:lineRule="atLeast"/>
            </w:pPr>
            <w:r>
              <w:t xml:space="preserve">                    "dtAcquisizione": "2020-03-23",</w:t>
            </w:r>
          </w:p>
          <w:p w14:paraId="7F770AED" w14:textId="77777777" w:rsidR="00643B57" w:rsidRDefault="00643B57" w:rsidP="00643B57">
            <w:pPr>
              <w:shd w:val="clear" w:color="auto" w:fill="FFFFFE"/>
              <w:spacing w:line="240" w:lineRule="atLeast"/>
            </w:pPr>
            <w:r>
              <w:t xml:space="preserve">                    "dtCreazione": "2020-03-23T08:57:23.727+0000",</w:t>
            </w:r>
          </w:p>
          <w:p w14:paraId="14EB100D" w14:textId="77777777" w:rsidR="00643B57" w:rsidRDefault="00643B57" w:rsidP="00643B57">
            <w:pPr>
              <w:shd w:val="clear" w:color="auto" w:fill="FFFFFE"/>
              <w:spacing w:line="240" w:lineRule="atLeast"/>
            </w:pPr>
            <w:r>
              <w:t xml:space="preserve">                    "dtEDataOraMessaggioRicevuta": "2020-01-31T12:02:09.000+0000",</w:t>
            </w:r>
          </w:p>
          <w:p w14:paraId="18D37035" w14:textId="77777777" w:rsidR="00643B57" w:rsidRDefault="00643B57" w:rsidP="00643B57">
            <w:pPr>
              <w:shd w:val="clear" w:color="auto" w:fill="FFFFFE"/>
              <w:spacing w:line="240" w:lineRule="atLeast"/>
            </w:pPr>
            <w:r>
              <w:t xml:space="preserve">                    "dtEDatiPagDatiSingPagDataEsitoSingoloPagamento": "2020-01-31",</w:t>
            </w:r>
          </w:p>
          <w:p w14:paraId="02845E8D" w14:textId="77777777" w:rsidR="00643B57" w:rsidRDefault="00643B57" w:rsidP="00643B57">
            <w:pPr>
              <w:shd w:val="clear" w:color="auto" w:fill="FFFFFE"/>
              <w:spacing w:line="240" w:lineRule="atLeast"/>
            </w:pPr>
            <w:r>
              <w:t xml:space="preserve">                    "dtERiferimentoDataRichiesta": "2020-01-31",</w:t>
            </w:r>
          </w:p>
          <w:p w14:paraId="2B2BEAAA" w14:textId="77777777" w:rsidR="00643B57" w:rsidRDefault="00643B57" w:rsidP="00643B57">
            <w:pPr>
              <w:shd w:val="clear" w:color="auto" w:fill="FFFFFE"/>
              <w:spacing w:line="240" w:lineRule="atLeast"/>
            </w:pPr>
            <w:r>
              <w:t xml:space="preserve">                    "dtUltimaModifica": "2020-03-23T08:57:23.727+0000",</w:t>
            </w:r>
          </w:p>
          <w:p w14:paraId="4ED65260" w14:textId="77777777" w:rsidR="00643B57" w:rsidRDefault="00643B57" w:rsidP="00643B57">
            <w:pPr>
              <w:shd w:val="clear" w:color="auto" w:fill="FFFFFE"/>
              <w:spacing w:line="240" w:lineRule="atLeast"/>
            </w:pPr>
            <w:r>
              <w:t xml:space="preserve">                    "numEDatiPagDatiSingPagSingoloImportoPagato": 104.00,</w:t>
            </w:r>
          </w:p>
          <w:p w14:paraId="0F231CD2" w14:textId="77777777" w:rsidR="00643B57" w:rsidRDefault="00643B57" w:rsidP="00643B57">
            <w:pPr>
              <w:shd w:val="clear" w:color="auto" w:fill="FFFFFE"/>
              <w:spacing w:line="240" w:lineRule="atLeast"/>
            </w:pPr>
            <w:r>
              <w:t xml:space="preserve">                    "numEDatiPagImportoTotalePagato": 104.00,</w:t>
            </w:r>
          </w:p>
          <w:p w14:paraId="51156600" w14:textId="77777777" w:rsidR="00643B57" w:rsidRDefault="00643B57" w:rsidP="00643B57">
            <w:pPr>
              <w:shd w:val="clear" w:color="auto" w:fill="FFFFFE"/>
              <w:spacing w:line="240" w:lineRule="atLeast"/>
            </w:pPr>
            <w:r>
              <w:t xml:space="preserve">                    "numImportaDovutoFaultSerial": null,</w:t>
            </w:r>
          </w:p>
          <w:p w14:paraId="3CF6F34E" w14:textId="77777777" w:rsidR="00643B57" w:rsidRDefault="00643B57" w:rsidP="00643B57">
            <w:pPr>
              <w:shd w:val="clear" w:color="auto" w:fill="FFFFFE"/>
              <w:spacing w:line="240" w:lineRule="atLeast"/>
            </w:pPr>
            <w:r>
              <w:t xml:space="preserve">                    "numRigaFlusso": 0,</w:t>
            </w:r>
          </w:p>
          <w:p w14:paraId="68E0C0FD" w14:textId="77777777" w:rsidR="00643B57" w:rsidRDefault="00643B57" w:rsidP="00643B57">
            <w:pPr>
              <w:shd w:val="clear" w:color="auto" w:fill="FFFFFE"/>
              <w:spacing w:line="240" w:lineRule="atLeast"/>
            </w:pPr>
            <w:r>
              <w:t xml:space="preserve">                    "version": 0</w:t>
            </w:r>
          </w:p>
          <w:p w14:paraId="115898F5" w14:textId="77777777" w:rsidR="00643B57" w:rsidRDefault="00643B57" w:rsidP="00643B57">
            <w:pPr>
              <w:shd w:val="clear" w:color="auto" w:fill="FFFFFE"/>
              <w:spacing w:line="240" w:lineRule="atLeast"/>
            </w:pPr>
            <w:r>
              <w:t xml:space="preserve">                }</w:t>
            </w:r>
          </w:p>
          <w:p w14:paraId="0EF0A9D3" w14:textId="77777777" w:rsidR="00643B57" w:rsidRDefault="00643B57" w:rsidP="00643B57">
            <w:pPr>
              <w:shd w:val="clear" w:color="auto" w:fill="FFFFFE"/>
              <w:spacing w:line="240" w:lineRule="atLeast"/>
            </w:pPr>
            <w:r>
              <w:t xml:space="preserve">            },</w:t>
            </w:r>
          </w:p>
          <w:p w14:paraId="41AFCDAF" w14:textId="77777777" w:rsidR="00643B57" w:rsidRDefault="00643B57" w:rsidP="00643B57">
            <w:pPr>
              <w:shd w:val="clear" w:color="auto" w:fill="FFFFFE"/>
              <w:spacing w:line="240" w:lineRule="atLeast"/>
            </w:pPr>
            <w:r>
              <w:t xml:space="preserve">            {</w:t>
            </w:r>
          </w:p>
          <w:p w14:paraId="107277BC" w14:textId="77777777" w:rsidR="00643B57" w:rsidRDefault="00643B57" w:rsidP="00643B57">
            <w:pPr>
              <w:shd w:val="clear" w:color="auto" w:fill="FFFFFE"/>
              <w:spacing w:line="240" w:lineRule="atLeast"/>
            </w:pPr>
            <w:r>
              <w:t xml:space="preserve">                "codiceIpaEnte": "R_CAMPAN",</w:t>
            </w:r>
          </w:p>
          <w:p w14:paraId="126833E0" w14:textId="77777777" w:rsidR="00643B57" w:rsidRDefault="00643B57" w:rsidP="00643B57">
            <w:pPr>
              <w:shd w:val="clear" w:color="auto" w:fill="FFFFFE"/>
              <w:spacing w:line="240" w:lineRule="atLeast"/>
            </w:pPr>
            <w:r>
              <w:t xml:space="preserve">                "deImportoTotale": "104,00",</w:t>
            </w:r>
          </w:p>
          <w:p w14:paraId="429AE447" w14:textId="77777777" w:rsidR="00643B57" w:rsidRDefault="00643B57" w:rsidP="00643B57">
            <w:pPr>
              <w:shd w:val="clear" w:color="auto" w:fill="FFFFFE"/>
              <w:spacing w:line="240" w:lineRule="atLeast"/>
            </w:pPr>
            <w:r>
              <w:t xml:space="preserve">                "deImportoSingolo": "104,00",</w:t>
            </w:r>
          </w:p>
          <w:p w14:paraId="4B3451B5" w14:textId="77777777" w:rsidR="00643B57" w:rsidRDefault="00643B57" w:rsidP="00643B57">
            <w:pPr>
              <w:shd w:val="clear" w:color="auto" w:fill="FFFFFE"/>
              <w:spacing w:line="240" w:lineRule="atLeast"/>
            </w:pPr>
            <w:r>
              <w:t xml:space="preserve">                "codESoggPagIdUnivPagTipoIdUnivoco": "F",</w:t>
            </w:r>
          </w:p>
          <w:p w14:paraId="312F6565" w14:textId="77777777" w:rsidR="00643B57" w:rsidRDefault="00643B57" w:rsidP="00643B57">
            <w:pPr>
              <w:shd w:val="clear" w:color="auto" w:fill="FFFFFE"/>
              <w:spacing w:line="240" w:lineRule="atLeast"/>
            </w:pPr>
            <w:r>
              <w:t xml:space="preserve">                "codESoggVersIdUnivVersTipoIdUnivoco": null,</w:t>
            </w:r>
          </w:p>
          <w:p w14:paraId="0251A8F7" w14:textId="77777777" w:rsidR="00643B57" w:rsidRDefault="00643B57" w:rsidP="00643B57">
            <w:pPr>
              <w:shd w:val="clear" w:color="auto" w:fill="FFFFFE"/>
              <w:spacing w:line="240" w:lineRule="atLeast"/>
            </w:pPr>
            <w:r>
              <w:t xml:space="preserve">                "deTipoDovuto": "TASSA DI ABILITAZIONE ALL'ESERCIZIO PROFESSIONALE",</w:t>
            </w:r>
          </w:p>
          <w:p w14:paraId="11CBB3F8" w14:textId="77777777" w:rsidR="00643B57" w:rsidRDefault="00643B57" w:rsidP="00643B57">
            <w:pPr>
              <w:shd w:val="clear" w:color="auto" w:fill="FFFFFE"/>
              <w:spacing w:line="240" w:lineRule="atLeast"/>
            </w:pPr>
            <w:r>
              <w:t xml:space="preserve">                "flussoExportTO": {</w:t>
            </w:r>
          </w:p>
          <w:p w14:paraId="4EC3F954" w14:textId="77777777" w:rsidR="00643B57" w:rsidRDefault="00643B57" w:rsidP="00643B57">
            <w:pPr>
              <w:shd w:val="clear" w:color="auto" w:fill="FFFFFE"/>
              <w:spacing w:line="240" w:lineRule="atLeast"/>
            </w:pPr>
            <w:r>
              <w:t xml:space="preserve">                    "id": {</w:t>
            </w:r>
          </w:p>
          <w:p w14:paraId="4F40D9E4" w14:textId="77777777" w:rsidR="00643B57" w:rsidRDefault="00643B57" w:rsidP="00643B57">
            <w:pPr>
              <w:shd w:val="clear" w:color="auto" w:fill="FFFFFE"/>
              <w:spacing w:line="240" w:lineRule="atLeast"/>
            </w:pPr>
            <w:r>
              <w:t xml:space="preserve">                        "codEDatiPagDatiSingPagIdUnivocoRiscoss": "2039E38403022003159",</w:t>
            </w:r>
          </w:p>
          <w:p w14:paraId="05F3D985" w14:textId="77777777" w:rsidR="00643B57" w:rsidRDefault="00643B57" w:rsidP="00643B57">
            <w:pPr>
              <w:shd w:val="clear" w:color="auto" w:fill="FFFFFE"/>
              <w:spacing w:line="240" w:lineRule="atLeast"/>
            </w:pPr>
            <w:r>
              <w:t xml:space="preserve">                        "codRpSilinviarpIdUnivocoVersamento": "01000000000004083",</w:t>
            </w:r>
          </w:p>
          <w:p w14:paraId="76EC870C" w14:textId="77777777" w:rsidR="00643B57" w:rsidRDefault="00643B57" w:rsidP="00643B57">
            <w:pPr>
              <w:shd w:val="clear" w:color="auto" w:fill="FFFFFE"/>
              <w:spacing w:line="240" w:lineRule="atLeast"/>
            </w:pPr>
            <w:r>
              <w:t xml:space="preserve">                        "indiceDatiSingoloPagamento": 1,</w:t>
            </w:r>
          </w:p>
          <w:p w14:paraId="6B05DF5A" w14:textId="77777777" w:rsidR="00643B57" w:rsidRDefault="00643B57" w:rsidP="00643B57">
            <w:pPr>
              <w:shd w:val="clear" w:color="auto" w:fill="FFFFFE"/>
              <w:spacing w:line="240" w:lineRule="atLeast"/>
            </w:pPr>
            <w:r>
              <w:t xml:space="preserve">                        "mygovEnteId": 1</w:t>
            </w:r>
          </w:p>
          <w:p w14:paraId="5B56739C" w14:textId="77777777" w:rsidR="00643B57" w:rsidRDefault="00643B57" w:rsidP="00643B57">
            <w:pPr>
              <w:shd w:val="clear" w:color="auto" w:fill="FFFFFE"/>
              <w:spacing w:line="240" w:lineRule="atLeast"/>
            </w:pPr>
            <w:r>
              <w:t xml:space="preserve">                    },</w:t>
            </w:r>
          </w:p>
          <w:p w14:paraId="1E9E0183" w14:textId="77777777" w:rsidR="00643B57" w:rsidRDefault="00643B57" w:rsidP="00643B57">
            <w:pPr>
              <w:shd w:val="clear" w:color="auto" w:fill="FFFFFE"/>
              <w:spacing w:line="240" w:lineRule="atLeast"/>
            </w:pPr>
            <w:r>
              <w:t xml:space="preserve">                    "ente": {</w:t>
            </w:r>
          </w:p>
          <w:p w14:paraId="2EACD043" w14:textId="77777777" w:rsidR="00643B57" w:rsidRDefault="00643B57" w:rsidP="00643B57">
            <w:pPr>
              <w:shd w:val="clear" w:color="auto" w:fill="FFFFFE"/>
              <w:spacing w:line="240" w:lineRule="atLeast"/>
            </w:pPr>
            <w:r>
              <w:t xml:space="preserve">                        "id": 1,</w:t>
            </w:r>
          </w:p>
          <w:p w14:paraId="36BE73BB" w14:textId="77777777" w:rsidR="00643B57" w:rsidRDefault="00643B57" w:rsidP="00643B57">
            <w:pPr>
              <w:shd w:val="clear" w:color="auto" w:fill="FFFFFE"/>
              <w:spacing w:line="240" w:lineRule="atLeast"/>
            </w:pPr>
            <w:r>
              <w:t xml:space="preserve">                        "codIpaEnte": "R_CAMPAN",</w:t>
            </w:r>
          </w:p>
          <w:p w14:paraId="436A9B29" w14:textId="77777777" w:rsidR="00643B57" w:rsidRDefault="00643B57" w:rsidP="00643B57">
            <w:pPr>
              <w:shd w:val="clear" w:color="auto" w:fill="FFFFFE"/>
              <w:spacing w:line="240" w:lineRule="atLeast"/>
            </w:pPr>
            <w:r>
              <w:t xml:space="preserve">                        "codiceFiscaleEnte": "80011990639",</w:t>
            </w:r>
          </w:p>
          <w:p w14:paraId="6BCF3FA5" w14:textId="77777777" w:rsidR="00643B57" w:rsidRDefault="00643B57" w:rsidP="00643B57">
            <w:pPr>
              <w:shd w:val="clear" w:color="auto" w:fill="FFFFFE"/>
              <w:spacing w:line="240" w:lineRule="atLeast"/>
            </w:pPr>
            <w:r>
              <w:lastRenderedPageBreak/>
              <w:t xml:space="preserve">                        "deNomeEnte": "Regione Campania",</w:t>
            </w:r>
          </w:p>
          <w:p w14:paraId="08C98F49" w14:textId="77777777" w:rsidR="00643B57" w:rsidRDefault="00643B57" w:rsidP="00643B57">
            <w:pPr>
              <w:shd w:val="clear" w:color="auto" w:fill="FFFFFE"/>
              <w:spacing w:line="240" w:lineRule="atLeast"/>
            </w:pPr>
            <w:r>
              <w:t xml:space="preserve">                        "dtCreazione": "2017-07-18T15:19:17.725+0000",</w:t>
            </w:r>
          </w:p>
          <w:p w14:paraId="378A9E30" w14:textId="77777777" w:rsidR="00643B57" w:rsidRDefault="00643B57" w:rsidP="00643B57">
            <w:pPr>
              <w:shd w:val="clear" w:color="auto" w:fill="FFFFFE"/>
              <w:spacing w:line="240" w:lineRule="atLeast"/>
            </w:pPr>
            <w:r>
              <w:t xml:space="preserve">                        "dtUltimaModifica": "2017-07-18T15:19:17.725+0000",</w:t>
            </w:r>
          </w:p>
          <w:p w14:paraId="5BE379E4" w14:textId="77777777" w:rsidR="00643B57" w:rsidRDefault="00643B57" w:rsidP="00643B57">
            <w:pPr>
              <w:shd w:val="clear" w:color="auto" w:fill="FFFFFE"/>
              <w:spacing w:line="240" w:lineRule="atLeast"/>
            </w:pPr>
            <w:r>
              <w:t xml:space="preserve">                        "emailAmministratore": "m.guariniello@almaviva.it",</w:t>
            </w:r>
          </w:p>
          <w:p w14:paraId="40C81398" w14:textId="77777777" w:rsidR="00643B57" w:rsidRDefault="00643B57" w:rsidP="00643B57">
            <w:pPr>
              <w:shd w:val="clear" w:color="auto" w:fill="FFFFFE"/>
              <w:spacing w:line="240" w:lineRule="atLeast"/>
            </w:pPr>
            <w:r>
              <w:t xml:space="preserve">                        "flgPagati": true,</w:t>
            </w:r>
          </w:p>
          <w:p w14:paraId="56A47A0C" w14:textId="77777777" w:rsidR="00643B57" w:rsidRDefault="00643B57" w:rsidP="00643B57">
            <w:pPr>
              <w:shd w:val="clear" w:color="auto" w:fill="FFFFFE"/>
              <w:spacing w:line="240" w:lineRule="atLeast"/>
            </w:pPr>
            <w:r>
              <w:t xml:space="preserve">                        "flgTesoreria": true,</w:t>
            </w:r>
          </w:p>
          <w:p w14:paraId="7EEAF14D" w14:textId="77777777" w:rsidR="00643B57" w:rsidRDefault="00643B57" w:rsidP="00643B57">
            <w:pPr>
              <w:shd w:val="clear" w:color="auto" w:fill="FFFFFE"/>
              <w:spacing w:line="240" w:lineRule="atLeast"/>
            </w:pPr>
            <w:r>
              <w:t xml:space="preserve">                        "myboxClientKey": "833bfbd1-b3f4-40c6-8abb-269fa6be0827",</w:t>
            </w:r>
          </w:p>
          <w:p w14:paraId="16381A1A" w14:textId="77777777" w:rsidR="00643B57" w:rsidRDefault="00643B57" w:rsidP="00643B57">
            <w:pPr>
              <w:shd w:val="clear" w:color="auto" w:fill="FFFFFE"/>
              <w:spacing w:line="240" w:lineRule="atLeast"/>
            </w:pPr>
            <w:r>
              <w:t xml:space="preserve">                        "myboxClientSecret": "2a245a39-c5ac-458f-b8c2-87b105aa8352",</w:t>
            </w:r>
          </w:p>
          <w:p w14:paraId="014E0621" w14:textId="77777777" w:rsidR="00643B57" w:rsidRDefault="00643B57" w:rsidP="00643B57">
            <w:pPr>
              <w:shd w:val="clear" w:color="auto" w:fill="FFFFFE"/>
              <w:spacing w:line="240" w:lineRule="atLeast"/>
            </w:pPr>
            <w:r>
              <w:t xml:space="preserve">                        "numGiorniPagamentoPresunti": 3,</w:t>
            </w:r>
          </w:p>
          <w:p w14:paraId="294DD9AF" w14:textId="77777777" w:rsidR="00643B57" w:rsidRDefault="00643B57" w:rsidP="00643B57">
            <w:pPr>
              <w:shd w:val="clear" w:color="auto" w:fill="FFFFFE"/>
              <w:spacing w:line="240" w:lineRule="atLeast"/>
            </w:pPr>
            <w:r>
              <w:t xml:space="preserve">                        "deLogoEnte": null</w:t>
            </w:r>
          </w:p>
          <w:p w14:paraId="2AA4E32C" w14:textId="77777777" w:rsidR="00643B57" w:rsidRDefault="00643B57" w:rsidP="00643B57">
            <w:pPr>
              <w:shd w:val="clear" w:color="auto" w:fill="FFFFFE"/>
              <w:spacing w:line="240" w:lineRule="atLeast"/>
            </w:pPr>
            <w:r>
              <w:t xml:space="preserve">                    },</w:t>
            </w:r>
          </w:p>
          <w:p w14:paraId="12ABD0BD" w14:textId="77777777" w:rsidR="00643B57" w:rsidRDefault="00643B57" w:rsidP="00643B57">
            <w:pPr>
              <w:shd w:val="clear" w:color="auto" w:fill="FFFFFE"/>
              <w:spacing w:line="240" w:lineRule="atLeast"/>
            </w:pPr>
            <w:r>
              <w:t xml:space="preserve">                    "manageFlusso": {</w:t>
            </w:r>
          </w:p>
          <w:p w14:paraId="647391E7" w14:textId="77777777" w:rsidR="00643B57" w:rsidRDefault="00643B57" w:rsidP="00643B57">
            <w:pPr>
              <w:shd w:val="clear" w:color="auto" w:fill="FFFFFE"/>
              <w:spacing w:line="240" w:lineRule="atLeast"/>
            </w:pPr>
            <w:r>
              <w:t xml:space="preserve">                        "anagraficaStato": {</w:t>
            </w:r>
          </w:p>
          <w:p w14:paraId="40B125B2" w14:textId="77777777" w:rsidR="00643B57" w:rsidRDefault="00643B57" w:rsidP="00643B57">
            <w:pPr>
              <w:shd w:val="clear" w:color="auto" w:fill="FFFFFE"/>
              <w:spacing w:line="240" w:lineRule="atLeast"/>
            </w:pPr>
            <w:r>
              <w:t xml:space="preserve">                            "id": 14,</w:t>
            </w:r>
          </w:p>
          <w:p w14:paraId="66FFE67E" w14:textId="77777777" w:rsidR="00643B57" w:rsidRDefault="00643B57" w:rsidP="00643B57">
            <w:pPr>
              <w:shd w:val="clear" w:color="auto" w:fill="FFFFFE"/>
              <w:spacing w:line="240" w:lineRule="atLeast"/>
            </w:pPr>
            <w:r>
              <w:t xml:space="preserve">                            "codStato": "FILE_CARICATO",</w:t>
            </w:r>
          </w:p>
          <w:p w14:paraId="023A5EE5" w14:textId="77777777" w:rsidR="00643B57" w:rsidRDefault="00643B57" w:rsidP="00643B57">
            <w:pPr>
              <w:shd w:val="clear" w:color="auto" w:fill="FFFFFE"/>
              <w:spacing w:line="240" w:lineRule="atLeast"/>
            </w:pPr>
            <w:r>
              <w:t xml:space="preserve">                            "deStato": "File caricato in database",</w:t>
            </w:r>
          </w:p>
          <w:p w14:paraId="145738FB" w14:textId="77777777" w:rsidR="00643B57" w:rsidRDefault="00643B57" w:rsidP="00643B57">
            <w:pPr>
              <w:shd w:val="clear" w:color="auto" w:fill="FFFFFE"/>
              <w:spacing w:line="240" w:lineRule="atLeast"/>
            </w:pPr>
            <w:r>
              <w:t xml:space="preserve">                            "deTipoStato": "MANAGE",</w:t>
            </w:r>
          </w:p>
          <w:p w14:paraId="7131BB17" w14:textId="77777777" w:rsidR="00643B57" w:rsidRDefault="00643B57" w:rsidP="00643B57">
            <w:pPr>
              <w:shd w:val="clear" w:color="auto" w:fill="FFFFFE"/>
              <w:spacing w:line="240" w:lineRule="atLeast"/>
            </w:pPr>
            <w:r>
              <w:t xml:space="preserve">                            "dtCreazione": "2014-10-15T22:00:00.000+0000",</w:t>
            </w:r>
          </w:p>
          <w:p w14:paraId="1BE36442" w14:textId="77777777" w:rsidR="00643B57" w:rsidRDefault="00643B57" w:rsidP="00643B57">
            <w:pPr>
              <w:shd w:val="clear" w:color="auto" w:fill="FFFFFE"/>
              <w:spacing w:line="240" w:lineRule="atLeast"/>
            </w:pPr>
            <w:r>
              <w:t xml:space="preserve">                            "dtUltimaModifica": "2014-10-15T22:00:00.000+0000"</w:t>
            </w:r>
          </w:p>
          <w:p w14:paraId="7D89F809" w14:textId="77777777" w:rsidR="00643B57" w:rsidRDefault="00643B57" w:rsidP="00643B57">
            <w:pPr>
              <w:shd w:val="clear" w:color="auto" w:fill="FFFFFE"/>
              <w:spacing w:line="240" w:lineRule="atLeast"/>
            </w:pPr>
            <w:r>
              <w:t xml:space="preserve">                        },</w:t>
            </w:r>
          </w:p>
          <w:p w14:paraId="30FD7D16" w14:textId="77777777" w:rsidR="00643B57" w:rsidRDefault="00643B57" w:rsidP="00643B57">
            <w:pPr>
              <w:shd w:val="clear" w:color="auto" w:fill="FFFFFE"/>
              <w:spacing w:line="240" w:lineRule="atLeast"/>
            </w:pPr>
            <w:r>
              <w:t xml:space="preserve">                        "ente": {</w:t>
            </w:r>
          </w:p>
          <w:p w14:paraId="07B48CBD" w14:textId="77777777" w:rsidR="00643B57" w:rsidRDefault="00643B57" w:rsidP="00643B57">
            <w:pPr>
              <w:shd w:val="clear" w:color="auto" w:fill="FFFFFE"/>
              <w:spacing w:line="240" w:lineRule="atLeast"/>
            </w:pPr>
            <w:r>
              <w:t xml:space="preserve">                            "id": 1,</w:t>
            </w:r>
          </w:p>
          <w:p w14:paraId="3487D6AC" w14:textId="77777777" w:rsidR="00643B57" w:rsidRDefault="00643B57" w:rsidP="00643B57">
            <w:pPr>
              <w:shd w:val="clear" w:color="auto" w:fill="FFFFFE"/>
              <w:spacing w:line="240" w:lineRule="atLeast"/>
            </w:pPr>
            <w:r>
              <w:t xml:space="preserve">                            "codIpaEnte": "R_CAMPAN",</w:t>
            </w:r>
          </w:p>
          <w:p w14:paraId="5A435E2C" w14:textId="77777777" w:rsidR="00643B57" w:rsidRDefault="00643B57" w:rsidP="00643B57">
            <w:pPr>
              <w:shd w:val="clear" w:color="auto" w:fill="FFFFFE"/>
              <w:spacing w:line="240" w:lineRule="atLeast"/>
            </w:pPr>
            <w:r>
              <w:t xml:space="preserve">                            "codiceFiscaleEnte": "80011990639",</w:t>
            </w:r>
          </w:p>
          <w:p w14:paraId="6580A815" w14:textId="77777777" w:rsidR="00643B57" w:rsidRDefault="00643B57" w:rsidP="00643B57">
            <w:pPr>
              <w:shd w:val="clear" w:color="auto" w:fill="FFFFFE"/>
              <w:spacing w:line="240" w:lineRule="atLeast"/>
            </w:pPr>
            <w:r>
              <w:t xml:space="preserve">                            "deNomeEnte": "Regione Campania",</w:t>
            </w:r>
          </w:p>
          <w:p w14:paraId="13BD0F43" w14:textId="77777777" w:rsidR="00643B57" w:rsidRDefault="00643B57" w:rsidP="00643B57">
            <w:pPr>
              <w:shd w:val="clear" w:color="auto" w:fill="FFFFFE"/>
              <w:spacing w:line="240" w:lineRule="atLeast"/>
            </w:pPr>
            <w:r>
              <w:t xml:space="preserve">                            "dtCreazione": "2017-07-18T15:19:17.725+0000",</w:t>
            </w:r>
          </w:p>
          <w:p w14:paraId="56FF4AD1" w14:textId="77777777" w:rsidR="00643B57" w:rsidRDefault="00643B57" w:rsidP="00643B57">
            <w:pPr>
              <w:shd w:val="clear" w:color="auto" w:fill="FFFFFE"/>
              <w:spacing w:line="240" w:lineRule="atLeast"/>
            </w:pPr>
            <w:r>
              <w:t xml:space="preserve">                            "dtUltimaModifica": "2017-07-18T15:19:17.725+0000",</w:t>
            </w:r>
          </w:p>
          <w:p w14:paraId="1AE606B9" w14:textId="77777777" w:rsidR="00643B57" w:rsidRDefault="00643B57" w:rsidP="00643B57">
            <w:pPr>
              <w:shd w:val="clear" w:color="auto" w:fill="FFFFFE"/>
              <w:spacing w:line="240" w:lineRule="atLeast"/>
            </w:pPr>
            <w:r>
              <w:t xml:space="preserve">                            "emailAmministratore": "m.guariniello@almaviva.it",</w:t>
            </w:r>
          </w:p>
          <w:p w14:paraId="059CB609" w14:textId="77777777" w:rsidR="00643B57" w:rsidRDefault="00643B57" w:rsidP="00643B57">
            <w:pPr>
              <w:shd w:val="clear" w:color="auto" w:fill="FFFFFE"/>
              <w:spacing w:line="240" w:lineRule="atLeast"/>
            </w:pPr>
            <w:r>
              <w:t xml:space="preserve">                            "flgPagati": true,</w:t>
            </w:r>
          </w:p>
          <w:p w14:paraId="68002E0A" w14:textId="77777777" w:rsidR="00643B57" w:rsidRDefault="00643B57" w:rsidP="00643B57">
            <w:pPr>
              <w:shd w:val="clear" w:color="auto" w:fill="FFFFFE"/>
              <w:spacing w:line="240" w:lineRule="atLeast"/>
            </w:pPr>
            <w:r>
              <w:t xml:space="preserve">                            "flgTesoreria": true,</w:t>
            </w:r>
          </w:p>
          <w:p w14:paraId="69F32D5E" w14:textId="77777777" w:rsidR="00643B57" w:rsidRDefault="00643B57" w:rsidP="00643B57">
            <w:pPr>
              <w:shd w:val="clear" w:color="auto" w:fill="FFFFFE"/>
              <w:spacing w:line="240" w:lineRule="atLeast"/>
            </w:pPr>
            <w:r>
              <w:t xml:space="preserve">                            "myboxClientKey": "833bfbd1-b3f4-40c6-8abb-269fa6be0827",</w:t>
            </w:r>
          </w:p>
          <w:p w14:paraId="31205307" w14:textId="77777777" w:rsidR="00643B57" w:rsidRDefault="00643B57" w:rsidP="00643B57">
            <w:pPr>
              <w:shd w:val="clear" w:color="auto" w:fill="FFFFFE"/>
              <w:spacing w:line="240" w:lineRule="atLeast"/>
            </w:pPr>
            <w:r>
              <w:t xml:space="preserve">                            "myboxClientSecret": "2a245a39-c5ac-458f-b8c2-87b105aa8352",</w:t>
            </w:r>
          </w:p>
          <w:p w14:paraId="401E1241" w14:textId="77777777" w:rsidR="00643B57" w:rsidRDefault="00643B57" w:rsidP="00643B57">
            <w:pPr>
              <w:shd w:val="clear" w:color="auto" w:fill="FFFFFE"/>
              <w:spacing w:line="240" w:lineRule="atLeast"/>
            </w:pPr>
            <w:r>
              <w:t xml:space="preserve">                            "numGiorniPagamentoPresunti": 3,</w:t>
            </w:r>
          </w:p>
          <w:p w14:paraId="5CAF11DE" w14:textId="77777777" w:rsidR="00643B57" w:rsidRDefault="00643B57" w:rsidP="00643B57">
            <w:pPr>
              <w:shd w:val="clear" w:color="auto" w:fill="FFFFFE"/>
              <w:spacing w:line="240" w:lineRule="atLeast"/>
            </w:pPr>
            <w:r>
              <w:t xml:space="preserve">                            "deLogoEnte": null</w:t>
            </w:r>
          </w:p>
          <w:p w14:paraId="434D4BB6" w14:textId="77777777" w:rsidR="00643B57" w:rsidRDefault="00643B57" w:rsidP="00643B57">
            <w:pPr>
              <w:shd w:val="clear" w:color="auto" w:fill="FFFFFE"/>
              <w:spacing w:line="240" w:lineRule="atLeast"/>
            </w:pPr>
            <w:r>
              <w:t xml:space="preserve">                        },</w:t>
            </w:r>
          </w:p>
          <w:p w14:paraId="075E6BB3" w14:textId="77777777" w:rsidR="00643B57" w:rsidRDefault="00643B57" w:rsidP="00643B57">
            <w:pPr>
              <w:shd w:val="clear" w:color="auto" w:fill="FFFFFE"/>
              <w:spacing w:line="240" w:lineRule="atLeast"/>
            </w:pPr>
            <w:r>
              <w:t xml:space="preserve">                        "tipoFlusso": {</w:t>
            </w:r>
          </w:p>
          <w:p w14:paraId="4C5658B1" w14:textId="77777777" w:rsidR="00643B57" w:rsidRDefault="00643B57" w:rsidP="00643B57">
            <w:pPr>
              <w:shd w:val="clear" w:color="auto" w:fill="FFFFFE"/>
              <w:spacing w:line="240" w:lineRule="atLeast"/>
            </w:pPr>
            <w:r>
              <w:t xml:space="preserve">                            "id": 1,</w:t>
            </w:r>
          </w:p>
          <w:p w14:paraId="27954DA7" w14:textId="77777777" w:rsidR="00643B57" w:rsidRDefault="00643B57" w:rsidP="00643B57">
            <w:pPr>
              <w:shd w:val="clear" w:color="auto" w:fill="FFFFFE"/>
              <w:spacing w:line="240" w:lineRule="atLeast"/>
            </w:pPr>
            <w:r>
              <w:lastRenderedPageBreak/>
              <w:t xml:space="preserve">                            "codTipo": "E",</w:t>
            </w:r>
          </w:p>
          <w:p w14:paraId="25D0C0DC" w14:textId="77777777" w:rsidR="00643B57" w:rsidRDefault="00643B57" w:rsidP="00643B57">
            <w:pPr>
              <w:shd w:val="clear" w:color="auto" w:fill="FFFFFE"/>
              <w:spacing w:line="240" w:lineRule="atLeast"/>
            </w:pPr>
            <w:r>
              <w:t xml:space="preserve">                            "deTipo": "Flusso dovuti pagati",</w:t>
            </w:r>
          </w:p>
          <w:p w14:paraId="54836C72" w14:textId="77777777" w:rsidR="00643B57" w:rsidRDefault="00643B57" w:rsidP="00643B57">
            <w:pPr>
              <w:shd w:val="clear" w:color="auto" w:fill="FFFFFE"/>
              <w:spacing w:line="240" w:lineRule="atLeast"/>
            </w:pPr>
            <w:r>
              <w:t xml:space="preserve">                            "dtCreazione": "2014-10-27T23:00:00.000+0000",</w:t>
            </w:r>
          </w:p>
          <w:p w14:paraId="50E437EA" w14:textId="77777777" w:rsidR="00643B57" w:rsidRDefault="00643B57" w:rsidP="00643B57">
            <w:pPr>
              <w:shd w:val="clear" w:color="auto" w:fill="FFFFFE"/>
              <w:spacing w:line="240" w:lineRule="atLeast"/>
            </w:pPr>
            <w:r>
              <w:t xml:space="preserve">                            "dtUltimaModifica": "2014-10-27T23:00:00.000+0000",</w:t>
            </w:r>
          </w:p>
          <w:p w14:paraId="5E41F86D" w14:textId="77777777" w:rsidR="00643B57" w:rsidRDefault="00643B57" w:rsidP="00643B57">
            <w:pPr>
              <w:shd w:val="clear" w:color="auto" w:fill="FFFFFE"/>
              <w:spacing w:line="240" w:lineRule="atLeast"/>
            </w:pPr>
            <w:r>
              <w:t xml:space="preserve">                            "version": 0</w:t>
            </w:r>
          </w:p>
          <w:p w14:paraId="23E4676F" w14:textId="77777777" w:rsidR="00643B57" w:rsidRDefault="00643B57" w:rsidP="00643B57">
            <w:pPr>
              <w:shd w:val="clear" w:color="auto" w:fill="FFFFFE"/>
              <w:spacing w:line="240" w:lineRule="atLeast"/>
            </w:pPr>
            <w:r>
              <w:t xml:space="preserve">                        },</w:t>
            </w:r>
          </w:p>
          <w:p w14:paraId="0C60CE24" w14:textId="77777777" w:rsidR="00643B57" w:rsidRDefault="00643B57" w:rsidP="00643B57">
            <w:pPr>
              <w:shd w:val="clear" w:color="auto" w:fill="FFFFFE"/>
              <w:spacing w:line="240" w:lineRule="atLeast"/>
            </w:pPr>
            <w:r>
              <w:t xml:space="preserve">                        "utente": {</w:t>
            </w:r>
          </w:p>
          <w:p w14:paraId="78D0F31F" w14:textId="77777777" w:rsidR="00643B57" w:rsidRDefault="00643B57" w:rsidP="00643B57">
            <w:pPr>
              <w:shd w:val="clear" w:color="auto" w:fill="FFFFFE"/>
              <w:spacing w:line="240" w:lineRule="atLeast"/>
            </w:pPr>
            <w:r>
              <w:t xml:space="preserve">                            "id": 2,</w:t>
            </w:r>
          </w:p>
          <w:p w14:paraId="030BE75F" w14:textId="77777777" w:rsidR="00643B57" w:rsidRDefault="00643B57" w:rsidP="00643B57">
            <w:pPr>
              <w:shd w:val="clear" w:color="auto" w:fill="FFFFFE"/>
              <w:spacing w:line="240" w:lineRule="atLeast"/>
            </w:pPr>
            <w:r>
              <w:t xml:space="preserve">                            "codCodiceFiscaleUtente": "UTNGLB52T24D530V",</w:t>
            </w:r>
          </w:p>
          <w:p w14:paraId="7AB7EBC5" w14:textId="77777777" w:rsidR="00643B57" w:rsidRDefault="00643B57" w:rsidP="00643B57">
            <w:pPr>
              <w:shd w:val="clear" w:color="auto" w:fill="FFFFFE"/>
              <w:spacing w:line="240" w:lineRule="atLeast"/>
            </w:pPr>
            <w:r>
              <w:t xml:space="preserve">                            "codFedUserId": "utente.globale",</w:t>
            </w:r>
          </w:p>
          <w:p w14:paraId="7CDCD09D" w14:textId="77777777" w:rsidR="00643B57" w:rsidRDefault="00643B57" w:rsidP="00643B57">
            <w:pPr>
              <w:shd w:val="clear" w:color="auto" w:fill="FFFFFE"/>
              <w:spacing w:line="240" w:lineRule="atLeast"/>
            </w:pPr>
            <w:r>
              <w:t xml:space="preserve">                            "deEmailAddress": "m.guariniello@almaviva.it",</w:t>
            </w:r>
          </w:p>
          <w:p w14:paraId="3E3C051B" w14:textId="77777777" w:rsidR="00643B57" w:rsidRDefault="00643B57" w:rsidP="00643B57">
            <w:pPr>
              <w:shd w:val="clear" w:color="auto" w:fill="FFFFFE"/>
              <w:spacing w:line="240" w:lineRule="atLeast"/>
            </w:pPr>
            <w:r>
              <w:t xml:space="preserve">                            "deFirstname": "Utente",</w:t>
            </w:r>
          </w:p>
          <w:p w14:paraId="1F9CB035" w14:textId="77777777" w:rsidR="00643B57" w:rsidRDefault="00643B57" w:rsidP="00643B57">
            <w:pPr>
              <w:shd w:val="clear" w:color="auto" w:fill="FFFFFE"/>
              <w:spacing w:line="240" w:lineRule="atLeast"/>
            </w:pPr>
            <w:r>
              <w:t xml:space="preserve">                            "deLastname": "Globale",</w:t>
            </w:r>
          </w:p>
          <w:p w14:paraId="59209B19" w14:textId="77777777" w:rsidR="00643B57" w:rsidRDefault="00643B57" w:rsidP="00643B57">
            <w:pPr>
              <w:shd w:val="clear" w:color="auto" w:fill="FFFFFE"/>
              <w:spacing w:line="240" w:lineRule="atLeast"/>
            </w:pPr>
            <w:r>
              <w:t xml:space="preserve">                            "dtUltimoLogin": "2020-01-27T12:53:25.017+0000",</w:t>
            </w:r>
          </w:p>
          <w:p w14:paraId="52EAF09D" w14:textId="77777777" w:rsidR="00643B57" w:rsidRDefault="00643B57" w:rsidP="00643B57">
            <w:pPr>
              <w:shd w:val="clear" w:color="auto" w:fill="FFFFFE"/>
              <w:spacing w:line="240" w:lineRule="atLeast"/>
            </w:pPr>
            <w:r>
              <w:t xml:space="preserve">                            "version": 2</w:t>
            </w:r>
          </w:p>
          <w:p w14:paraId="1A1D8B68" w14:textId="77777777" w:rsidR="00643B57" w:rsidRDefault="00643B57" w:rsidP="00643B57">
            <w:pPr>
              <w:shd w:val="clear" w:color="auto" w:fill="FFFFFE"/>
              <w:spacing w:line="240" w:lineRule="atLeast"/>
            </w:pPr>
            <w:r>
              <w:t xml:space="preserve">                        },</w:t>
            </w:r>
          </w:p>
          <w:p w14:paraId="7A79DC7C" w14:textId="77777777" w:rsidR="00643B57" w:rsidRDefault="00643B57" w:rsidP="00643B57">
            <w:pPr>
              <w:shd w:val="clear" w:color="auto" w:fill="FFFFFE"/>
              <w:spacing w:line="240" w:lineRule="atLeast"/>
            </w:pPr>
            <w:r>
              <w:t xml:space="preserve">                        "id": 1,</w:t>
            </w:r>
          </w:p>
          <w:p w14:paraId="300C7ABB" w14:textId="77777777" w:rsidR="00643B57" w:rsidRDefault="00643B57" w:rsidP="00643B57">
            <w:pPr>
              <w:shd w:val="clear" w:color="auto" w:fill="FFFFFE"/>
              <w:spacing w:line="240" w:lineRule="atLeast"/>
            </w:pPr>
            <w:r>
              <w:t xml:space="preserve">                        "codIdentificativoFlusso": null,</w:t>
            </w:r>
          </w:p>
          <w:p w14:paraId="69CD312C" w14:textId="77777777" w:rsidR="00643B57" w:rsidRDefault="00643B57" w:rsidP="00643B57">
            <w:pPr>
              <w:shd w:val="clear" w:color="auto" w:fill="FFFFFE"/>
              <w:spacing w:line="240" w:lineRule="atLeast"/>
            </w:pPr>
            <w:r>
              <w:t xml:space="preserve">                        "codProvenienzaFile": "WEB",</w:t>
            </w:r>
          </w:p>
          <w:p w14:paraId="7FE44BA2" w14:textId="77777777" w:rsidR="00643B57" w:rsidRDefault="00643B57" w:rsidP="00643B57">
            <w:pPr>
              <w:shd w:val="clear" w:color="auto" w:fill="FFFFFE"/>
              <w:spacing w:line="240" w:lineRule="atLeast"/>
            </w:pPr>
            <w:r>
              <w:t xml:space="preserve">                        "codRequestToken": "29fa852a-3c52-45a8-9a98-fa4873770e5c",</w:t>
            </w:r>
          </w:p>
          <w:p w14:paraId="74368035" w14:textId="77777777" w:rsidR="00643B57" w:rsidRDefault="00643B57" w:rsidP="00643B57">
            <w:pPr>
              <w:shd w:val="clear" w:color="auto" w:fill="FFFFFE"/>
              <w:spacing w:line="240" w:lineRule="atLeast"/>
            </w:pPr>
            <w:r>
              <w:t xml:space="preserve">                        "deNomeFile": "R_CAMPAN-4847_ESTRAZIONE_DOVUTI_20200131153121-1_2.zip",</w:t>
            </w:r>
          </w:p>
          <w:p w14:paraId="69E162EB" w14:textId="77777777" w:rsidR="00643B57" w:rsidRDefault="00643B57" w:rsidP="00643B57">
            <w:pPr>
              <w:shd w:val="clear" w:color="auto" w:fill="FFFFFE"/>
              <w:spacing w:line="240" w:lineRule="atLeast"/>
            </w:pPr>
            <w:r>
              <w:t xml:space="preserve">                        "dePercorsoFile": "/EXPORT_FLUSSI_MP/WEB/2020_03",</w:t>
            </w:r>
          </w:p>
          <w:p w14:paraId="069CC058" w14:textId="77777777" w:rsidR="00643B57" w:rsidRDefault="00643B57" w:rsidP="00643B57">
            <w:pPr>
              <w:shd w:val="clear" w:color="auto" w:fill="FFFFFE"/>
              <w:spacing w:line="240" w:lineRule="atLeast"/>
            </w:pPr>
            <w:r>
              <w:t xml:space="preserve">                        "dtCreazione": "2020-03-23T08:53:53.087+0000",</w:t>
            </w:r>
          </w:p>
          <w:p w14:paraId="468BA3D2" w14:textId="77777777" w:rsidR="00643B57" w:rsidRDefault="00643B57" w:rsidP="00643B57">
            <w:pPr>
              <w:shd w:val="clear" w:color="auto" w:fill="FFFFFE"/>
              <w:spacing w:line="240" w:lineRule="atLeast"/>
            </w:pPr>
            <w:r>
              <w:t xml:space="preserve">                        "dtDataOraFlusso": null,</w:t>
            </w:r>
          </w:p>
          <w:p w14:paraId="76187D70" w14:textId="77777777" w:rsidR="00643B57" w:rsidRDefault="00643B57" w:rsidP="00643B57">
            <w:pPr>
              <w:shd w:val="clear" w:color="auto" w:fill="FFFFFE"/>
              <w:spacing w:line="240" w:lineRule="atLeast"/>
            </w:pPr>
            <w:r>
              <w:t xml:space="preserve">                        "dtUltimaModifica": "2020-03-23T08:57:23.865+0000",</w:t>
            </w:r>
          </w:p>
          <w:p w14:paraId="24911CD6" w14:textId="77777777" w:rsidR="00643B57" w:rsidRDefault="00643B57" w:rsidP="00643B57">
            <w:pPr>
              <w:shd w:val="clear" w:color="auto" w:fill="FFFFFE"/>
              <w:spacing w:line="240" w:lineRule="atLeast"/>
            </w:pPr>
            <w:r>
              <w:t xml:space="preserve">                        "idChiaveMultitabella": null,</w:t>
            </w:r>
          </w:p>
          <w:p w14:paraId="6E0C0DFD" w14:textId="77777777" w:rsidR="00643B57" w:rsidRDefault="00643B57" w:rsidP="00643B57">
            <w:pPr>
              <w:shd w:val="clear" w:color="auto" w:fill="FFFFFE"/>
              <w:spacing w:line="240" w:lineRule="atLeast"/>
            </w:pPr>
            <w:r>
              <w:t xml:space="preserve">                        "identificativoPsp": null,</w:t>
            </w:r>
          </w:p>
          <w:p w14:paraId="5F81915A" w14:textId="77777777" w:rsidR="00643B57" w:rsidRDefault="00643B57" w:rsidP="00643B57">
            <w:pPr>
              <w:shd w:val="clear" w:color="auto" w:fill="FFFFFE"/>
              <w:spacing w:line="240" w:lineRule="atLeast"/>
            </w:pPr>
            <w:r>
              <w:t xml:space="preserve">                        "numDimensioneFileScaricato": 3430,</w:t>
            </w:r>
          </w:p>
          <w:p w14:paraId="08B22003" w14:textId="77777777" w:rsidR="00643B57" w:rsidRDefault="00643B57" w:rsidP="00643B57">
            <w:pPr>
              <w:shd w:val="clear" w:color="auto" w:fill="FFFFFE"/>
              <w:spacing w:line="240" w:lineRule="atLeast"/>
            </w:pPr>
            <w:r>
              <w:t xml:space="preserve">                        "version": 4</w:t>
            </w:r>
          </w:p>
          <w:p w14:paraId="3482BF4C" w14:textId="77777777" w:rsidR="00643B57" w:rsidRDefault="00643B57" w:rsidP="00643B57">
            <w:pPr>
              <w:shd w:val="clear" w:color="auto" w:fill="FFFFFE"/>
              <w:spacing w:line="240" w:lineRule="atLeast"/>
            </w:pPr>
            <w:r>
              <w:t xml:space="preserve">                    },</w:t>
            </w:r>
          </w:p>
          <w:p w14:paraId="16F1A6E5" w14:textId="77777777" w:rsidR="00643B57" w:rsidRDefault="00643B57" w:rsidP="00643B57">
            <w:pPr>
              <w:shd w:val="clear" w:color="auto" w:fill="FFFFFE"/>
              <w:spacing w:line="240" w:lineRule="atLeast"/>
            </w:pPr>
            <w:r>
              <w:t xml:space="preserve">                    "bilancio": null,</w:t>
            </w:r>
          </w:p>
          <w:p w14:paraId="4F9C6254" w14:textId="77777777" w:rsidR="00643B57" w:rsidRDefault="00643B57" w:rsidP="00643B57">
            <w:pPr>
              <w:shd w:val="clear" w:color="auto" w:fill="FFFFFE"/>
              <w:spacing w:line="240" w:lineRule="atLeast"/>
            </w:pPr>
            <w:r>
              <w:t xml:space="preserve">                    "codEDatiPagCodiceContestoPagamento": "2039E38403022003159",</w:t>
            </w:r>
          </w:p>
          <w:p w14:paraId="3D7500C4" w14:textId="77777777" w:rsidR="00643B57" w:rsidRDefault="00643B57" w:rsidP="00643B57">
            <w:pPr>
              <w:shd w:val="clear" w:color="auto" w:fill="FFFFFE"/>
              <w:spacing w:line="240" w:lineRule="atLeast"/>
            </w:pPr>
            <w:r>
              <w:t xml:space="preserve">                    "codEDatiPagCodiceEsitoPagamento": "0",</w:t>
            </w:r>
          </w:p>
          <w:p w14:paraId="4CAB2749" w14:textId="77777777" w:rsidR="00643B57" w:rsidRDefault="00643B57" w:rsidP="00643B57">
            <w:pPr>
              <w:shd w:val="clear" w:color="auto" w:fill="FFFFFE"/>
              <w:spacing w:line="240" w:lineRule="atLeast"/>
            </w:pPr>
            <w:r>
              <w:t xml:space="preserve">                    "codEDatiPagIdUnivocoVersamento": "01000000000004083",</w:t>
            </w:r>
          </w:p>
          <w:p w14:paraId="5D0EEB51" w14:textId="77777777" w:rsidR="00643B57" w:rsidRDefault="00643B57" w:rsidP="00643B57">
            <w:pPr>
              <w:shd w:val="clear" w:color="auto" w:fill="FFFFFE"/>
              <w:spacing w:line="240" w:lineRule="atLeast"/>
            </w:pPr>
            <w:r>
              <w:t xml:space="preserve">                    "codEDomIdDominio": "80011990639",</w:t>
            </w:r>
          </w:p>
          <w:p w14:paraId="20666D6D" w14:textId="77777777" w:rsidR="00643B57" w:rsidRDefault="00643B57" w:rsidP="00643B57">
            <w:pPr>
              <w:shd w:val="clear" w:color="auto" w:fill="FFFFFE"/>
              <w:spacing w:line="240" w:lineRule="atLeast"/>
            </w:pPr>
            <w:r>
              <w:t xml:space="preserve">                    "codEDomIdStazioneRichiedente": null,</w:t>
            </w:r>
          </w:p>
          <w:p w14:paraId="1480B0C3" w14:textId="77777777" w:rsidR="00643B57" w:rsidRDefault="00643B57" w:rsidP="00643B57">
            <w:pPr>
              <w:shd w:val="clear" w:color="auto" w:fill="FFFFFE"/>
              <w:spacing w:line="240" w:lineRule="atLeast"/>
            </w:pPr>
            <w:r>
              <w:t xml:space="preserve">                    "codEEnteBenefCapBeneficiario": "80132",</w:t>
            </w:r>
          </w:p>
          <w:p w14:paraId="2809EB3A" w14:textId="77777777" w:rsidR="00643B57" w:rsidRDefault="00643B57" w:rsidP="00643B57">
            <w:pPr>
              <w:shd w:val="clear" w:color="auto" w:fill="FFFFFE"/>
              <w:spacing w:line="240" w:lineRule="atLeast"/>
            </w:pPr>
            <w:r>
              <w:t xml:space="preserve">                    "codEEnteBenefCodiceUnitOperBeneficiario": null,</w:t>
            </w:r>
          </w:p>
          <w:p w14:paraId="1F91E75D" w14:textId="77777777" w:rsidR="00643B57" w:rsidRDefault="00643B57" w:rsidP="00643B57">
            <w:pPr>
              <w:shd w:val="clear" w:color="auto" w:fill="FFFFFE"/>
              <w:spacing w:line="240" w:lineRule="atLeast"/>
            </w:pPr>
            <w:r>
              <w:lastRenderedPageBreak/>
              <w:t xml:space="preserve">                    "codEEnteBenefIdUnivBenefCodiceIdUnivoco": "80011990639",</w:t>
            </w:r>
          </w:p>
          <w:p w14:paraId="3B65A5B7" w14:textId="77777777" w:rsidR="00643B57" w:rsidRDefault="00643B57" w:rsidP="00643B57">
            <w:pPr>
              <w:shd w:val="clear" w:color="auto" w:fill="FFFFFE"/>
              <w:spacing w:line="240" w:lineRule="atLeast"/>
            </w:pPr>
            <w:r>
              <w:t xml:space="preserve">                    "codEEnteBenefIdUnivBenefTipoIdUnivoco": "G",</w:t>
            </w:r>
          </w:p>
          <w:p w14:paraId="45932988" w14:textId="77777777" w:rsidR="00643B57" w:rsidRDefault="00643B57" w:rsidP="00643B57">
            <w:pPr>
              <w:shd w:val="clear" w:color="auto" w:fill="FFFFFE"/>
              <w:spacing w:line="240" w:lineRule="atLeast"/>
            </w:pPr>
            <w:r>
              <w:t xml:space="preserve">                    "codEEnteBenefNazioneBeneficiario": "IT",</w:t>
            </w:r>
          </w:p>
          <w:p w14:paraId="39AD2E42" w14:textId="77777777" w:rsidR="00643B57" w:rsidRDefault="00643B57" w:rsidP="00643B57">
            <w:pPr>
              <w:shd w:val="clear" w:color="auto" w:fill="FFFFFE"/>
              <w:spacing w:line="240" w:lineRule="atLeast"/>
            </w:pPr>
            <w:r>
              <w:t xml:space="preserve">                    "codEIdMessaggioRicevuta": "MSGRT20200131124659080",</w:t>
            </w:r>
          </w:p>
          <w:p w14:paraId="43D46A60" w14:textId="77777777" w:rsidR="00643B57" w:rsidRDefault="00643B57" w:rsidP="00643B57">
            <w:pPr>
              <w:shd w:val="clear" w:color="auto" w:fill="FFFFFE"/>
              <w:spacing w:line="240" w:lineRule="atLeast"/>
            </w:pPr>
            <w:r>
              <w:t xml:space="preserve">                    "codEIstitAttCapAttestante": null,</w:t>
            </w:r>
          </w:p>
          <w:p w14:paraId="4701BAE4" w14:textId="77777777" w:rsidR="00643B57" w:rsidRDefault="00643B57" w:rsidP="00643B57">
            <w:pPr>
              <w:shd w:val="clear" w:color="auto" w:fill="FFFFFE"/>
              <w:spacing w:line="240" w:lineRule="atLeast"/>
            </w:pPr>
            <w:r>
              <w:t xml:space="preserve">                    "codEIstitAttCodiceUnitOperAttestante": null,</w:t>
            </w:r>
          </w:p>
          <w:p w14:paraId="286BAAC0" w14:textId="77777777" w:rsidR="00643B57" w:rsidRDefault="00643B57" w:rsidP="00643B57">
            <w:pPr>
              <w:shd w:val="clear" w:color="auto" w:fill="FFFFFE"/>
              <w:spacing w:line="240" w:lineRule="atLeast"/>
            </w:pPr>
            <w:r>
              <w:t xml:space="preserve">                    "codEIstitAttIdUnivAttCodiceIdUnivoco": "SIGPITM1XXX",</w:t>
            </w:r>
          </w:p>
          <w:p w14:paraId="45824D22" w14:textId="77777777" w:rsidR="00643B57" w:rsidRDefault="00643B57" w:rsidP="00643B57">
            <w:pPr>
              <w:shd w:val="clear" w:color="auto" w:fill="FFFFFE"/>
              <w:spacing w:line="240" w:lineRule="atLeast"/>
            </w:pPr>
            <w:r>
              <w:t xml:space="preserve">                    "codEIstitAttIdUnivAttTipoIdUnivoco": "B",</w:t>
            </w:r>
          </w:p>
          <w:p w14:paraId="32D5F2D6" w14:textId="77777777" w:rsidR="00643B57" w:rsidRDefault="00643B57" w:rsidP="00643B57">
            <w:pPr>
              <w:shd w:val="clear" w:color="auto" w:fill="FFFFFE"/>
              <w:spacing w:line="240" w:lineRule="atLeast"/>
            </w:pPr>
            <w:r>
              <w:t xml:space="preserve">                    "codEIstitAttNazioneAttestante": null,</w:t>
            </w:r>
          </w:p>
          <w:p w14:paraId="54D1BB48" w14:textId="77777777" w:rsidR="00643B57" w:rsidRDefault="00643B57" w:rsidP="00643B57">
            <w:pPr>
              <w:shd w:val="clear" w:color="auto" w:fill="FFFFFE"/>
              <w:spacing w:line="240" w:lineRule="atLeast"/>
            </w:pPr>
            <w:r>
              <w:t xml:space="preserve">                    "codERiferimentoMessaggioRichiesta": "df664c3d94b1fa549a6af455cd2312969f9",</w:t>
            </w:r>
          </w:p>
          <w:p w14:paraId="0D0A9433" w14:textId="77777777" w:rsidR="00643B57" w:rsidRDefault="00643B57" w:rsidP="00643B57">
            <w:pPr>
              <w:shd w:val="clear" w:color="auto" w:fill="FFFFFE"/>
              <w:spacing w:line="240" w:lineRule="atLeast"/>
            </w:pPr>
            <w:r>
              <w:t xml:space="preserve">                    "codESoggPagAnagraficaPagatore": "Adelio Manzoni",</w:t>
            </w:r>
          </w:p>
          <w:p w14:paraId="69E4103D" w14:textId="77777777" w:rsidR="00643B57" w:rsidRDefault="00643B57" w:rsidP="00643B57">
            <w:pPr>
              <w:shd w:val="clear" w:color="auto" w:fill="FFFFFE"/>
              <w:spacing w:line="240" w:lineRule="atLeast"/>
            </w:pPr>
            <w:r>
              <w:t xml:space="preserve">                    "codESoggPagCapPagatore": "95100",</w:t>
            </w:r>
          </w:p>
          <w:p w14:paraId="6D4FD856" w14:textId="77777777" w:rsidR="00643B57" w:rsidRDefault="00643B57" w:rsidP="00643B57">
            <w:pPr>
              <w:shd w:val="clear" w:color="auto" w:fill="FFFFFE"/>
              <w:spacing w:line="240" w:lineRule="atLeast"/>
            </w:pPr>
            <w:r>
              <w:t xml:space="preserve">                    "codESoggPagIdUnivPagCodiceIdUnivoco": "MNZDLA04H11C351U",</w:t>
            </w:r>
          </w:p>
          <w:p w14:paraId="2B2B55D4" w14:textId="77777777" w:rsidR="00643B57" w:rsidRDefault="00643B57" w:rsidP="00643B57">
            <w:pPr>
              <w:shd w:val="clear" w:color="auto" w:fill="FFFFFE"/>
              <w:spacing w:line="240" w:lineRule="atLeast"/>
            </w:pPr>
            <w:r>
              <w:t xml:space="preserve">                    "codESoggPagIdUnivPagTipoIdUnivoco": "F",</w:t>
            </w:r>
          </w:p>
          <w:p w14:paraId="38885FC9" w14:textId="77777777" w:rsidR="00643B57" w:rsidRDefault="00643B57" w:rsidP="00643B57">
            <w:pPr>
              <w:shd w:val="clear" w:color="auto" w:fill="FFFFFE"/>
              <w:spacing w:line="240" w:lineRule="atLeast"/>
            </w:pPr>
            <w:r>
              <w:t xml:space="preserve">                    "codESoggPagNazionePagatore": "IT",</w:t>
            </w:r>
          </w:p>
          <w:p w14:paraId="62CF7D95" w14:textId="77777777" w:rsidR="00643B57" w:rsidRDefault="00643B57" w:rsidP="00643B57">
            <w:pPr>
              <w:shd w:val="clear" w:color="auto" w:fill="FFFFFE"/>
              <w:spacing w:line="240" w:lineRule="atLeast"/>
            </w:pPr>
            <w:r>
              <w:t xml:space="preserve">                    "codESoggVersAnagraficaVersante": null,</w:t>
            </w:r>
          </w:p>
          <w:p w14:paraId="4D11959E" w14:textId="77777777" w:rsidR="00643B57" w:rsidRDefault="00643B57" w:rsidP="00643B57">
            <w:pPr>
              <w:shd w:val="clear" w:color="auto" w:fill="FFFFFE"/>
              <w:spacing w:line="240" w:lineRule="atLeast"/>
            </w:pPr>
            <w:r>
              <w:t xml:space="preserve">                    "codESoggVersCapVersante": null,</w:t>
            </w:r>
          </w:p>
          <w:p w14:paraId="36A5BC18" w14:textId="77777777" w:rsidR="00643B57" w:rsidRDefault="00643B57" w:rsidP="00643B57">
            <w:pPr>
              <w:shd w:val="clear" w:color="auto" w:fill="FFFFFE"/>
              <w:spacing w:line="240" w:lineRule="atLeast"/>
            </w:pPr>
            <w:r>
              <w:t xml:space="preserve">                    "codESoggVersIdUnivVersCodiceIdUnivoco": null,</w:t>
            </w:r>
          </w:p>
          <w:p w14:paraId="0F2DBB90" w14:textId="77777777" w:rsidR="00643B57" w:rsidRDefault="00643B57" w:rsidP="00643B57">
            <w:pPr>
              <w:shd w:val="clear" w:color="auto" w:fill="FFFFFE"/>
              <w:spacing w:line="240" w:lineRule="atLeast"/>
            </w:pPr>
            <w:r>
              <w:t xml:space="preserve">                    "codESoggVersIdUnivVersTipoIdUnivoco": null,</w:t>
            </w:r>
          </w:p>
          <w:p w14:paraId="68814ACB" w14:textId="77777777" w:rsidR="00643B57" w:rsidRDefault="00643B57" w:rsidP="00643B57">
            <w:pPr>
              <w:shd w:val="clear" w:color="auto" w:fill="FFFFFE"/>
              <w:spacing w:line="240" w:lineRule="atLeast"/>
            </w:pPr>
            <w:r>
              <w:t xml:space="preserve">                    "codESoggVersNazioneVersante": null,</w:t>
            </w:r>
          </w:p>
          <w:p w14:paraId="431F3286" w14:textId="77777777" w:rsidR="00643B57" w:rsidRDefault="00643B57" w:rsidP="00643B57">
            <w:pPr>
              <w:shd w:val="clear" w:color="auto" w:fill="FFFFFE"/>
              <w:spacing w:line="240" w:lineRule="atLeast"/>
            </w:pPr>
            <w:r>
              <w:t xml:space="preserve">                    "codIud": "0004d88c83c3d4c4a08b86ab53243adbe1d",</w:t>
            </w:r>
          </w:p>
          <w:p w14:paraId="1EE22449" w14:textId="77777777" w:rsidR="00643B57" w:rsidRDefault="00643B57" w:rsidP="00643B57">
            <w:pPr>
              <w:shd w:val="clear" w:color="auto" w:fill="FFFFFE"/>
              <w:spacing w:line="240" w:lineRule="atLeast"/>
            </w:pPr>
            <w:r>
              <w:t xml:space="preserve">                    "codTipoDovuto": "0811",</w:t>
            </w:r>
          </w:p>
          <w:p w14:paraId="6496C3AF" w14:textId="77777777" w:rsidR="00643B57" w:rsidRDefault="00643B57" w:rsidP="00643B57">
            <w:pPr>
              <w:shd w:val="clear" w:color="auto" w:fill="FFFFFE"/>
              <w:spacing w:line="240" w:lineRule="atLeast"/>
            </w:pPr>
            <w:r>
              <w:t xml:space="preserve">                    "deEDatiPagDatiSingPagCausaleVersamento": "0811 - Tassa Abilitazione all'Esercizio Professionale#Ordine professionale Ordine dei dottori commercialisti e degli esperti contabili",</w:t>
            </w:r>
          </w:p>
          <w:p w14:paraId="06DDEF23" w14:textId="77777777" w:rsidR="00643B57" w:rsidRDefault="00643B57" w:rsidP="00643B57">
            <w:pPr>
              <w:shd w:val="clear" w:color="auto" w:fill="FFFFFE"/>
              <w:spacing w:line="240" w:lineRule="atLeast"/>
            </w:pPr>
            <w:r>
              <w:t xml:space="preserve">                    "deEDatiPagDatiSingPagDatiSpecificiRiscossione": "9/0811",</w:t>
            </w:r>
          </w:p>
          <w:p w14:paraId="0B2BCE09" w14:textId="77777777" w:rsidR="00643B57" w:rsidRDefault="00643B57" w:rsidP="00643B57">
            <w:pPr>
              <w:shd w:val="clear" w:color="auto" w:fill="FFFFFE"/>
              <w:spacing w:line="240" w:lineRule="atLeast"/>
            </w:pPr>
            <w:r>
              <w:t xml:space="preserve">                    "deEDatiPagDatiSingPagEsitoSingoloPagamento": null,</w:t>
            </w:r>
          </w:p>
          <w:p w14:paraId="2A8BEB37" w14:textId="77777777" w:rsidR="00643B57" w:rsidRDefault="00643B57" w:rsidP="00643B57">
            <w:pPr>
              <w:shd w:val="clear" w:color="auto" w:fill="FFFFFE"/>
              <w:spacing w:line="240" w:lineRule="atLeast"/>
            </w:pPr>
            <w:r>
              <w:t xml:space="preserve">                    "deEEnteBenefCivicoBeneficiario": "81",</w:t>
            </w:r>
          </w:p>
          <w:p w14:paraId="54CB5C72" w14:textId="77777777" w:rsidR="00643B57" w:rsidRDefault="00643B57" w:rsidP="00643B57">
            <w:pPr>
              <w:shd w:val="clear" w:color="auto" w:fill="FFFFFE"/>
              <w:spacing w:line="240" w:lineRule="atLeast"/>
            </w:pPr>
            <w:r>
              <w:t xml:space="preserve">                    "deEEnteBenefDenomUnitOperBeneficiario": null,</w:t>
            </w:r>
          </w:p>
          <w:p w14:paraId="18A6557D" w14:textId="77777777" w:rsidR="00643B57" w:rsidRDefault="00643B57" w:rsidP="00643B57">
            <w:pPr>
              <w:shd w:val="clear" w:color="auto" w:fill="FFFFFE"/>
              <w:spacing w:line="240" w:lineRule="atLeast"/>
            </w:pPr>
            <w:r>
              <w:t xml:space="preserve">                    "deEEnteBenefDenominazioneBeneficiario": "Regione Campania",</w:t>
            </w:r>
          </w:p>
          <w:p w14:paraId="402A483E" w14:textId="77777777" w:rsidR="00643B57" w:rsidRDefault="00643B57" w:rsidP="00643B57">
            <w:pPr>
              <w:shd w:val="clear" w:color="auto" w:fill="FFFFFE"/>
              <w:spacing w:line="240" w:lineRule="atLeast"/>
            </w:pPr>
            <w:r>
              <w:t xml:space="preserve">                    "deEEnteBenefIndirizzoBeneficiario": "Via Santa Lucia",</w:t>
            </w:r>
          </w:p>
          <w:p w14:paraId="31225654" w14:textId="77777777" w:rsidR="00643B57" w:rsidRDefault="00643B57" w:rsidP="00643B57">
            <w:pPr>
              <w:shd w:val="clear" w:color="auto" w:fill="FFFFFE"/>
              <w:spacing w:line="240" w:lineRule="atLeast"/>
            </w:pPr>
            <w:r>
              <w:t xml:space="preserve">                    "deEEnteBenefLocalitaBeneficiario": "Napoli",</w:t>
            </w:r>
          </w:p>
          <w:p w14:paraId="0D56AC43" w14:textId="77777777" w:rsidR="00643B57" w:rsidRDefault="00643B57" w:rsidP="00643B57">
            <w:pPr>
              <w:shd w:val="clear" w:color="auto" w:fill="FFFFFE"/>
              <w:spacing w:line="240" w:lineRule="atLeast"/>
            </w:pPr>
            <w:r>
              <w:t xml:space="preserve">                    "deEEnteBenefProvinciaBeneficiario": "NA",</w:t>
            </w:r>
          </w:p>
          <w:p w14:paraId="511B2E5A" w14:textId="77777777" w:rsidR="00643B57" w:rsidRDefault="00643B57" w:rsidP="00643B57">
            <w:pPr>
              <w:shd w:val="clear" w:color="auto" w:fill="FFFFFE"/>
              <w:spacing w:line="240" w:lineRule="atLeast"/>
            </w:pPr>
            <w:r>
              <w:t xml:space="preserve">                    "deEIstitAttCivicoAttestante": null,</w:t>
            </w:r>
          </w:p>
          <w:p w14:paraId="1ACE0C63" w14:textId="77777777" w:rsidR="00643B57" w:rsidRDefault="00643B57" w:rsidP="00643B57">
            <w:pPr>
              <w:shd w:val="clear" w:color="auto" w:fill="FFFFFE"/>
              <w:spacing w:line="240" w:lineRule="atLeast"/>
            </w:pPr>
            <w:r>
              <w:t xml:space="preserve">                    "deEIstitAttDenomUnitOperAttestante": null,</w:t>
            </w:r>
          </w:p>
          <w:p w14:paraId="6DBDF5B3" w14:textId="77777777" w:rsidR="00643B57" w:rsidRDefault="00643B57" w:rsidP="00643B57">
            <w:pPr>
              <w:shd w:val="clear" w:color="auto" w:fill="FFFFFE"/>
              <w:spacing w:line="240" w:lineRule="atLeast"/>
            </w:pPr>
            <w:r>
              <w:t xml:space="preserve">                    "deEIstitAttDenominazioneAttestante": "SISALPAY",</w:t>
            </w:r>
          </w:p>
          <w:p w14:paraId="2B87B5A9" w14:textId="77777777" w:rsidR="00643B57" w:rsidRDefault="00643B57" w:rsidP="00643B57">
            <w:pPr>
              <w:shd w:val="clear" w:color="auto" w:fill="FFFFFE"/>
              <w:spacing w:line="240" w:lineRule="atLeast"/>
            </w:pPr>
            <w:r>
              <w:t xml:space="preserve">                    "deEIstitAttIndirizzoAttestante": null,</w:t>
            </w:r>
          </w:p>
          <w:p w14:paraId="1050E1F3" w14:textId="77777777" w:rsidR="00643B57" w:rsidRDefault="00643B57" w:rsidP="00643B57">
            <w:pPr>
              <w:shd w:val="clear" w:color="auto" w:fill="FFFFFE"/>
              <w:spacing w:line="240" w:lineRule="atLeast"/>
            </w:pPr>
            <w:r>
              <w:t xml:space="preserve">                    "deEIstitAttLocalitaAttestante": null,</w:t>
            </w:r>
          </w:p>
          <w:p w14:paraId="09F8DAAF" w14:textId="77777777" w:rsidR="00643B57" w:rsidRDefault="00643B57" w:rsidP="00643B57">
            <w:pPr>
              <w:shd w:val="clear" w:color="auto" w:fill="FFFFFE"/>
              <w:spacing w:line="240" w:lineRule="atLeast"/>
            </w:pPr>
            <w:r>
              <w:lastRenderedPageBreak/>
              <w:t xml:space="preserve">                    "deEIstitAttProvinciaAttestante": null,</w:t>
            </w:r>
          </w:p>
          <w:p w14:paraId="2AEA0FEB" w14:textId="77777777" w:rsidR="00643B57" w:rsidRDefault="00643B57" w:rsidP="00643B57">
            <w:pPr>
              <w:shd w:val="clear" w:color="auto" w:fill="FFFFFE"/>
              <w:spacing w:line="240" w:lineRule="atLeast"/>
            </w:pPr>
            <w:r>
              <w:t xml:space="preserve">                    "deESoggPagCivicoPagatore": "3",</w:t>
            </w:r>
          </w:p>
          <w:p w14:paraId="70716184" w14:textId="77777777" w:rsidR="00643B57" w:rsidRDefault="00643B57" w:rsidP="00643B57">
            <w:pPr>
              <w:shd w:val="clear" w:color="auto" w:fill="FFFFFE"/>
              <w:spacing w:line="240" w:lineRule="atLeast"/>
            </w:pPr>
            <w:r>
              <w:t xml:space="preserve">                    "deESoggPagEmailPagatore": "utente@test.pfp",</w:t>
            </w:r>
          </w:p>
          <w:p w14:paraId="48B6F92B" w14:textId="77777777" w:rsidR="00643B57" w:rsidRDefault="00643B57" w:rsidP="00643B57">
            <w:pPr>
              <w:shd w:val="clear" w:color="auto" w:fill="FFFFFE"/>
              <w:spacing w:line="240" w:lineRule="atLeast"/>
            </w:pPr>
            <w:r>
              <w:t xml:space="preserve">                    "deESoggPagIndirizzoPagatore": "Via Verde",</w:t>
            </w:r>
          </w:p>
          <w:p w14:paraId="2E81B5F9" w14:textId="77777777" w:rsidR="00643B57" w:rsidRDefault="00643B57" w:rsidP="00643B57">
            <w:pPr>
              <w:shd w:val="clear" w:color="auto" w:fill="FFFFFE"/>
              <w:spacing w:line="240" w:lineRule="atLeast"/>
            </w:pPr>
            <w:r>
              <w:t xml:space="preserve">                    "deESoggPagLocalitaPagatore": "CATANIA",</w:t>
            </w:r>
          </w:p>
          <w:p w14:paraId="412ED2A5" w14:textId="77777777" w:rsidR="00643B57" w:rsidRDefault="00643B57" w:rsidP="00643B57">
            <w:pPr>
              <w:shd w:val="clear" w:color="auto" w:fill="FFFFFE"/>
              <w:spacing w:line="240" w:lineRule="atLeast"/>
            </w:pPr>
            <w:r>
              <w:t xml:space="preserve">                    "deESoggPagProvinciaPagatore": "CT",</w:t>
            </w:r>
          </w:p>
          <w:p w14:paraId="3C53DED4" w14:textId="77777777" w:rsidR="00643B57" w:rsidRDefault="00643B57" w:rsidP="00643B57">
            <w:pPr>
              <w:shd w:val="clear" w:color="auto" w:fill="FFFFFE"/>
              <w:spacing w:line="240" w:lineRule="atLeast"/>
            </w:pPr>
            <w:r>
              <w:t xml:space="preserve">                    "deESoggVersCivicoVersante": null,</w:t>
            </w:r>
          </w:p>
          <w:p w14:paraId="78985184" w14:textId="77777777" w:rsidR="00643B57" w:rsidRDefault="00643B57" w:rsidP="00643B57">
            <w:pPr>
              <w:shd w:val="clear" w:color="auto" w:fill="FFFFFE"/>
              <w:spacing w:line="240" w:lineRule="atLeast"/>
            </w:pPr>
            <w:r>
              <w:t xml:space="preserve">                    "deESoggVersEmailVersante": null,</w:t>
            </w:r>
          </w:p>
          <w:p w14:paraId="067C2161" w14:textId="77777777" w:rsidR="00643B57" w:rsidRDefault="00643B57" w:rsidP="00643B57">
            <w:pPr>
              <w:shd w:val="clear" w:color="auto" w:fill="FFFFFE"/>
              <w:spacing w:line="240" w:lineRule="atLeast"/>
            </w:pPr>
            <w:r>
              <w:t xml:space="preserve">                    "deESoggVersIndirizzoVersante": null,</w:t>
            </w:r>
          </w:p>
          <w:p w14:paraId="6319336B" w14:textId="77777777" w:rsidR="00643B57" w:rsidRDefault="00643B57" w:rsidP="00643B57">
            <w:pPr>
              <w:shd w:val="clear" w:color="auto" w:fill="FFFFFE"/>
              <w:spacing w:line="240" w:lineRule="atLeast"/>
            </w:pPr>
            <w:r>
              <w:t xml:space="preserve">                    "deESoggVersLocalitaVersante": null,</w:t>
            </w:r>
          </w:p>
          <w:p w14:paraId="58D67E04" w14:textId="77777777" w:rsidR="00643B57" w:rsidRDefault="00643B57" w:rsidP="00643B57">
            <w:pPr>
              <w:shd w:val="clear" w:color="auto" w:fill="FFFFFE"/>
              <w:spacing w:line="240" w:lineRule="atLeast"/>
            </w:pPr>
            <w:r>
              <w:t xml:space="preserve">                    "deESoggVersProvinciaVersante": null,</w:t>
            </w:r>
          </w:p>
          <w:p w14:paraId="37AD39BE" w14:textId="77777777" w:rsidR="00643B57" w:rsidRDefault="00643B57" w:rsidP="00643B57">
            <w:pPr>
              <w:shd w:val="clear" w:color="auto" w:fill="FFFFFE"/>
              <w:spacing w:line="240" w:lineRule="atLeast"/>
            </w:pPr>
            <w:r>
              <w:t xml:space="preserve">                    "deEVersioneOggetto": "6.2.0",</w:t>
            </w:r>
          </w:p>
          <w:p w14:paraId="0B8D0325" w14:textId="77777777" w:rsidR="00643B57" w:rsidRDefault="00643B57" w:rsidP="00643B57">
            <w:pPr>
              <w:shd w:val="clear" w:color="auto" w:fill="FFFFFE"/>
              <w:spacing w:line="240" w:lineRule="atLeast"/>
            </w:pPr>
            <w:r>
              <w:t xml:space="preserve">                    "deImportaDovutoEsito": null,</w:t>
            </w:r>
          </w:p>
          <w:p w14:paraId="3BBE631B" w14:textId="77777777" w:rsidR="00643B57" w:rsidRDefault="00643B57" w:rsidP="00643B57">
            <w:pPr>
              <w:shd w:val="clear" w:color="auto" w:fill="FFFFFE"/>
              <w:spacing w:line="240" w:lineRule="atLeast"/>
            </w:pPr>
            <w:r>
              <w:t xml:space="preserve">                    "deImportaDovutoFaultCode": null,</w:t>
            </w:r>
          </w:p>
          <w:p w14:paraId="11ECD349" w14:textId="77777777" w:rsidR="00643B57" w:rsidRDefault="00643B57" w:rsidP="00643B57">
            <w:pPr>
              <w:shd w:val="clear" w:color="auto" w:fill="FFFFFE"/>
              <w:spacing w:line="240" w:lineRule="atLeast"/>
            </w:pPr>
            <w:r>
              <w:t xml:space="preserve">                    "deImportaDovutoFaultDescription": null,</w:t>
            </w:r>
          </w:p>
          <w:p w14:paraId="45724E24" w14:textId="77777777" w:rsidR="00643B57" w:rsidRDefault="00643B57" w:rsidP="00643B57">
            <w:pPr>
              <w:shd w:val="clear" w:color="auto" w:fill="FFFFFE"/>
              <w:spacing w:line="240" w:lineRule="atLeast"/>
            </w:pPr>
            <w:r>
              <w:t xml:space="preserve">                    "deImportaDovutoFaultId": null,</w:t>
            </w:r>
          </w:p>
          <w:p w14:paraId="4D2CA4E0" w14:textId="77777777" w:rsidR="00643B57" w:rsidRDefault="00643B57" w:rsidP="00643B57">
            <w:pPr>
              <w:shd w:val="clear" w:color="auto" w:fill="FFFFFE"/>
              <w:spacing w:line="240" w:lineRule="atLeast"/>
            </w:pPr>
            <w:r>
              <w:t xml:space="preserve">                    "deImportaDovutoFaultString": null,</w:t>
            </w:r>
          </w:p>
          <w:p w14:paraId="44BE117F" w14:textId="77777777" w:rsidR="00643B57" w:rsidRDefault="00643B57" w:rsidP="00643B57">
            <w:pPr>
              <w:shd w:val="clear" w:color="auto" w:fill="FFFFFE"/>
              <w:spacing w:line="240" w:lineRule="atLeast"/>
            </w:pPr>
            <w:r>
              <w:t xml:space="preserve">                    "deNomeFlusso": "_r_campan_SPONTANEO",</w:t>
            </w:r>
          </w:p>
          <w:p w14:paraId="4AB21319" w14:textId="77777777" w:rsidR="00643B57" w:rsidRDefault="00643B57" w:rsidP="00643B57">
            <w:pPr>
              <w:shd w:val="clear" w:color="auto" w:fill="FFFFFE"/>
              <w:spacing w:line="240" w:lineRule="atLeast"/>
            </w:pPr>
            <w:r>
              <w:t xml:space="preserve">                    "dtAcquisizione": "2020-03-23",</w:t>
            </w:r>
          </w:p>
          <w:p w14:paraId="2C937761" w14:textId="77777777" w:rsidR="00643B57" w:rsidRDefault="00643B57" w:rsidP="00643B57">
            <w:pPr>
              <w:shd w:val="clear" w:color="auto" w:fill="FFFFFE"/>
              <w:spacing w:line="240" w:lineRule="atLeast"/>
            </w:pPr>
            <w:r>
              <w:t xml:space="preserve">                    "dtCreazione": "2020-03-23T08:57:23.623+0000",</w:t>
            </w:r>
          </w:p>
          <w:p w14:paraId="3057A127" w14:textId="77777777" w:rsidR="00643B57" w:rsidRDefault="00643B57" w:rsidP="00643B57">
            <w:pPr>
              <w:shd w:val="clear" w:color="auto" w:fill="FFFFFE"/>
              <w:spacing w:line="240" w:lineRule="atLeast"/>
            </w:pPr>
            <w:r>
              <w:t xml:space="preserve">                    "dtEDataOraMessaggioRicevuta": "2020-01-31T11:46:59.000+0000",</w:t>
            </w:r>
          </w:p>
          <w:p w14:paraId="2CCE11A3" w14:textId="77777777" w:rsidR="00643B57" w:rsidRDefault="00643B57" w:rsidP="00643B57">
            <w:pPr>
              <w:shd w:val="clear" w:color="auto" w:fill="FFFFFE"/>
              <w:spacing w:line="240" w:lineRule="atLeast"/>
            </w:pPr>
            <w:r>
              <w:t xml:space="preserve">                    "dtEDatiPagDatiSingPagDataEsitoSingoloPagamento": "2020-01-31",</w:t>
            </w:r>
          </w:p>
          <w:p w14:paraId="78876417" w14:textId="77777777" w:rsidR="00643B57" w:rsidRDefault="00643B57" w:rsidP="00643B57">
            <w:pPr>
              <w:shd w:val="clear" w:color="auto" w:fill="FFFFFE"/>
              <w:spacing w:line="240" w:lineRule="atLeast"/>
            </w:pPr>
            <w:r>
              <w:t xml:space="preserve">                    "dtERiferimentoDataRichiesta": "2020-01-31",</w:t>
            </w:r>
          </w:p>
          <w:p w14:paraId="7D17CA4D" w14:textId="77777777" w:rsidR="00643B57" w:rsidRDefault="00643B57" w:rsidP="00643B57">
            <w:pPr>
              <w:shd w:val="clear" w:color="auto" w:fill="FFFFFE"/>
              <w:spacing w:line="240" w:lineRule="atLeast"/>
            </w:pPr>
            <w:r>
              <w:t xml:space="preserve">                    "dtUltimaModifica": "2020-03-23T08:57:23.623+0000",</w:t>
            </w:r>
          </w:p>
          <w:p w14:paraId="14B8E73C" w14:textId="77777777" w:rsidR="00643B57" w:rsidRDefault="00643B57" w:rsidP="00643B57">
            <w:pPr>
              <w:shd w:val="clear" w:color="auto" w:fill="FFFFFE"/>
              <w:spacing w:line="240" w:lineRule="atLeast"/>
            </w:pPr>
            <w:r>
              <w:t xml:space="preserve">                    "numEDatiPagDatiSingPagSingoloImportoPagato": 104.00,</w:t>
            </w:r>
          </w:p>
          <w:p w14:paraId="148B94A2" w14:textId="77777777" w:rsidR="00643B57" w:rsidRDefault="00643B57" w:rsidP="00643B57">
            <w:pPr>
              <w:shd w:val="clear" w:color="auto" w:fill="FFFFFE"/>
              <w:spacing w:line="240" w:lineRule="atLeast"/>
            </w:pPr>
            <w:r>
              <w:t xml:space="preserve">                    "numEDatiPagImportoTotalePagato": 104.00,</w:t>
            </w:r>
          </w:p>
          <w:p w14:paraId="49D1C84B" w14:textId="77777777" w:rsidR="00643B57" w:rsidRDefault="00643B57" w:rsidP="00643B57">
            <w:pPr>
              <w:shd w:val="clear" w:color="auto" w:fill="FFFFFE"/>
              <w:spacing w:line="240" w:lineRule="atLeast"/>
            </w:pPr>
            <w:r>
              <w:t xml:space="preserve">                    "numImportaDovutoFaultSerial": null,</w:t>
            </w:r>
          </w:p>
          <w:p w14:paraId="0FFDBCFE" w14:textId="77777777" w:rsidR="00643B57" w:rsidRDefault="00643B57" w:rsidP="00643B57">
            <w:pPr>
              <w:shd w:val="clear" w:color="auto" w:fill="FFFFFE"/>
              <w:spacing w:line="240" w:lineRule="atLeast"/>
            </w:pPr>
            <w:r>
              <w:t xml:space="preserve">                    "numRigaFlusso": 0,</w:t>
            </w:r>
          </w:p>
          <w:p w14:paraId="1448044A" w14:textId="77777777" w:rsidR="00643B57" w:rsidRDefault="00643B57" w:rsidP="00643B57">
            <w:pPr>
              <w:shd w:val="clear" w:color="auto" w:fill="FFFFFE"/>
              <w:spacing w:line="240" w:lineRule="atLeast"/>
            </w:pPr>
            <w:r>
              <w:t xml:space="preserve">                    "version": 0</w:t>
            </w:r>
          </w:p>
          <w:p w14:paraId="29D93E36" w14:textId="77777777" w:rsidR="00643B57" w:rsidRDefault="00643B57" w:rsidP="00643B57">
            <w:pPr>
              <w:shd w:val="clear" w:color="auto" w:fill="FFFFFE"/>
              <w:spacing w:line="240" w:lineRule="atLeast"/>
            </w:pPr>
            <w:r>
              <w:t xml:space="preserve">                }</w:t>
            </w:r>
          </w:p>
          <w:p w14:paraId="0E34615B" w14:textId="77777777" w:rsidR="00643B57" w:rsidRDefault="00643B57" w:rsidP="00643B57">
            <w:pPr>
              <w:shd w:val="clear" w:color="auto" w:fill="FFFFFE"/>
              <w:spacing w:line="240" w:lineRule="atLeast"/>
            </w:pPr>
            <w:r>
              <w:t xml:space="preserve">            }</w:t>
            </w:r>
          </w:p>
          <w:p w14:paraId="0A879B55" w14:textId="77777777" w:rsidR="00643B57" w:rsidRDefault="00643B57" w:rsidP="00643B57">
            <w:pPr>
              <w:shd w:val="clear" w:color="auto" w:fill="FFFFFE"/>
              <w:spacing w:line="240" w:lineRule="atLeast"/>
            </w:pPr>
            <w:r>
              <w:t xml:space="preserve">        ],</w:t>
            </w:r>
          </w:p>
          <w:p w14:paraId="0F5EB2FF" w14:textId="77777777" w:rsidR="00643B57" w:rsidRDefault="00643B57" w:rsidP="00643B57">
            <w:pPr>
              <w:shd w:val="clear" w:color="auto" w:fill="FFFFFE"/>
              <w:spacing w:line="240" w:lineRule="atLeast"/>
            </w:pPr>
            <w:r>
              <w:t xml:space="preserve">        "totalPages": 1,</w:t>
            </w:r>
          </w:p>
          <w:p w14:paraId="3F058D12" w14:textId="77777777" w:rsidR="00643B57" w:rsidRDefault="00643B57" w:rsidP="00643B57">
            <w:pPr>
              <w:shd w:val="clear" w:color="auto" w:fill="FFFFFE"/>
              <w:spacing w:line="240" w:lineRule="atLeast"/>
            </w:pPr>
            <w:r>
              <w:t xml:space="preserve">        "totalRecords": 2</w:t>
            </w:r>
          </w:p>
          <w:p w14:paraId="5301BA5D" w14:textId="77777777" w:rsidR="00643B57" w:rsidRDefault="00643B57" w:rsidP="00643B57">
            <w:pPr>
              <w:shd w:val="clear" w:color="auto" w:fill="FFFFFE"/>
              <w:spacing w:line="240" w:lineRule="atLeast"/>
            </w:pPr>
            <w:r>
              <w:t xml:space="preserve">    }</w:t>
            </w:r>
          </w:p>
          <w:p w14:paraId="0272404C" w14:textId="04575EED" w:rsidR="00866381" w:rsidRPr="00C84A37" w:rsidRDefault="00643B57" w:rsidP="00643B57">
            <w:pPr>
              <w:shd w:val="clear" w:color="auto" w:fill="FFFFFE"/>
              <w:spacing w:line="240" w:lineRule="atLeast"/>
            </w:pPr>
            <w:r>
              <w:t>}</w:t>
            </w:r>
          </w:p>
        </w:tc>
        <w:tc>
          <w:tcPr>
            <w:tcW w:w="1117" w:type="dxa"/>
            <w:vAlign w:val="center"/>
          </w:tcPr>
          <w:p w14:paraId="74195FB3" w14:textId="77777777" w:rsidR="00866381" w:rsidRPr="00C84A37" w:rsidRDefault="00866381"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2410D394" w14:textId="77777777" w:rsidR="00866381" w:rsidRDefault="00866381" w:rsidP="00866381"/>
    <w:p w14:paraId="436CB68C" w14:textId="34919EA5" w:rsidR="00866381" w:rsidRDefault="00866381" w:rsidP="00BC5D2E"/>
    <w:p w14:paraId="362DF8DD" w14:textId="77777777" w:rsidR="00866381" w:rsidRPr="00930870" w:rsidRDefault="00866381" w:rsidP="00866381"/>
    <w:p w14:paraId="1CB10171" w14:textId="340B72AC" w:rsidR="00866381" w:rsidRDefault="00866381" w:rsidP="00866381">
      <w:pPr>
        <w:pStyle w:val="Titolo3"/>
      </w:pPr>
      <w:bookmarkStart w:id="29" w:name="_Toc36115862"/>
      <w:bookmarkStart w:id="30" w:name="_Toc60676789"/>
      <w:r w:rsidRPr="00866381">
        <w:lastRenderedPageBreak/>
        <w:t>Rendicontazione Pago PA</w:t>
      </w:r>
      <w:bookmarkEnd w:id="29"/>
      <w:bookmarkEnd w:id="30"/>
    </w:p>
    <w:p w14:paraId="4D9106A5" w14:textId="77777777" w:rsidR="00866381" w:rsidRPr="00CF2BD9" w:rsidRDefault="00866381" w:rsidP="00866381"/>
    <w:p w14:paraId="4FB8C36E" w14:textId="60A8EB30" w:rsidR="00866381" w:rsidRDefault="00866381" w:rsidP="00866381">
      <w:pPr>
        <w:pStyle w:val="Titolo4"/>
      </w:pPr>
      <w:r w:rsidRPr="00A04A39">
        <w:t>TC_</w:t>
      </w:r>
      <w:r w:rsidR="00F34B2A">
        <w:t>RENDICONTAZIONI</w:t>
      </w:r>
      <w:r w:rsidRPr="00A04A39">
        <w:t>_01</w:t>
      </w:r>
    </w:p>
    <w:tbl>
      <w:tblPr>
        <w:tblStyle w:val="Grigliatabella"/>
        <w:tblW w:w="9854" w:type="dxa"/>
        <w:tblLook w:val="04A0" w:firstRow="1" w:lastRow="0" w:firstColumn="1" w:lastColumn="0" w:noHBand="0" w:noVBand="1"/>
      </w:tblPr>
      <w:tblGrid>
        <w:gridCol w:w="626"/>
        <w:gridCol w:w="1779"/>
        <w:gridCol w:w="1784"/>
        <w:gridCol w:w="4548"/>
        <w:gridCol w:w="1117"/>
      </w:tblGrid>
      <w:tr w:rsidR="00866381" w:rsidRPr="00C84A37" w14:paraId="4B3A7480" w14:textId="77777777" w:rsidTr="008726BD">
        <w:trPr>
          <w:gridAfter w:val="2"/>
          <w:wAfter w:w="5665" w:type="dxa"/>
          <w:trHeight w:val="583"/>
        </w:trPr>
        <w:tc>
          <w:tcPr>
            <w:tcW w:w="4189" w:type="dxa"/>
            <w:gridSpan w:val="3"/>
            <w:shd w:val="clear" w:color="auto" w:fill="DEEAF6" w:themeFill="accent1" w:themeFillTint="33"/>
          </w:tcPr>
          <w:p w14:paraId="7E2E247B" w14:textId="171E48A1" w:rsidR="00866381" w:rsidRPr="00C84A37" w:rsidRDefault="00866381" w:rsidP="008726BD">
            <w:pPr>
              <w:rPr>
                <w:b/>
              </w:rPr>
            </w:pPr>
            <w:r w:rsidRPr="00C84A37">
              <w:rPr>
                <w:b/>
              </w:rPr>
              <w:t>TC_</w:t>
            </w:r>
            <w:r w:rsidR="000025E1" w:rsidRPr="000025E1">
              <w:rPr>
                <w:b/>
              </w:rPr>
              <w:t>RENDICONTAZIONI</w:t>
            </w:r>
            <w:r w:rsidRPr="00C84A37">
              <w:rPr>
                <w:b/>
              </w:rPr>
              <w:t>_01</w:t>
            </w:r>
          </w:p>
        </w:tc>
      </w:tr>
      <w:tr w:rsidR="00866381" w:rsidRPr="00C84A37" w14:paraId="7EB664FD" w14:textId="77777777" w:rsidTr="008726BD">
        <w:trPr>
          <w:trHeight w:val="550"/>
        </w:trPr>
        <w:tc>
          <w:tcPr>
            <w:tcW w:w="2405" w:type="dxa"/>
            <w:gridSpan w:val="2"/>
          </w:tcPr>
          <w:p w14:paraId="1C94290B" w14:textId="4B187133" w:rsidR="00866381" w:rsidRPr="00C84A37" w:rsidRDefault="00866381" w:rsidP="00BD2198">
            <w:pPr>
              <w:tabs>
                <w:tab w:val="center" w:pos="1094"/>
              </w:tabs>
              <w:rPr>
                <w:b/>
              </w:rPr>
            </w:pPr>
            <w:r w:rsidRPr="00C84A37">
              <w:rPr>
                <w:b/>
              </w:rPr>
              <w:t>Titolo</w:t>
            </w:r>
            <w:r w:rsidR="00BD2198">
              <w:rPr>
                <w:b/>
              </w:rPr>
              <w:tab/>
            </w:r>
          </w:p>
        </w:tc>
        <w:tc>
          <w:tcPr>
            <w:tcW w:w="7449" w:type="dxa"/>
            <w:gridSpan w:val="3"/>
          </w:tcPr>
          <w:p w14:paraId="7AF75CF7" w14:textId="6F64CF6C" w:rsidR="00866381" w:rsidRPr="00C84A37" w:rsidRDefault="00BD2198" w:rsidP="008726BD">
            <w:r w:rsidRPr="00BD2198">
              <w:t>Ricerca Rendicontazioni Pago PA</w:t>
            </w:r>
          </w:p>
        </w:tc>
      </w:tr>
      <w:tr w:rsidR="00866381" w:rsidRPr="00C84A37" w14:paraId="59F0AF6D" w14:textId="77777777" w:rsidTr="008726BD">
        <w:trPr>
          <w:trHeight w:val="550"/>
        </w:trPr>
        <w:tc>
          <w:tcPr>
            <w:tcW w:w="2405" w:type="dxa"/>
            <w:gridSpan w:val="2"/>
          </w:tcPr>
          <w:p w14:paraId="364D4874" w14:textId="77777777" w:rsidR="00866381" w:rsidRPr="00C84A37" w:rsidRDefault="00866381" w:rsidP="008726BD">
            <w:pPr>
              <w:rPr>
                <w:b/>
              </w:rPr>
            </w:pPr>
            <w:r w:rsidRPr="00C84A37">
              <w:rPr>
                <w:b/>
              </w:rPr>
              <w:t>Descrizione</w:t>
            </w:r>
          </w:p>
        </w:tc>
        <w:tc>
          <w:tcPr>
            <w:tcW w:w="7449" w:type="dxa"/>
            <w:gridSpan w:val="3"/>
          </w:tcPr>
          <w:p w14:paraId="4DE15E6F" w14:textId="5C963BB4" w:rsidR="00866381" w:rsidRPr="00C84A37" w:rsidRDefault="00BD2198" w:rsidP="008726BD">
            <w:r w:rsidRPr="00BD2198">
              <w:t>Ricerca delle Rendicontazioni Pago PA.</w:t>
            </w:r>
          </w:p>
        </w:tc>
      </w:tr>
      <w:tr w:rsidR="00866381" w:rsidRPr="00C84A37" w14:paraId="7EF2AA4F" w14:textId="77777777" w:rsidTr="008726BD">
        <w:trPr>
          <w:trHeight w:val="550"/>
        </w:trPr>
        <w:tc>
          <w:tcPr>
            <w:tcW w:w="2405" w:type="dxa"/>
            <w:gridSpan w:val="2"/>
          </w:tcPr>
          <w:p w14:paraId="0186C00B" w14:textId="77777777" w:rsidR="00866381" w:rsidRPr="00C84A37" w:rsidRDefault="00866381" w:rsidP="008726BD">
            <w:pPr>
              <w:rPr>
                <w:b/>
              </w:rPr>
            </w:pPr>
            <w:r>
              <w:rPr>
                <w:b/>
              </w:rPr>
              <w:t>Id Ruolo/Attore</w:t>
            </w:r>
          </w:p>
        </w:tc>
        <w:tc>
          <w:tcPr>
            <w:tcW w:w="7449" w:type="dxa"/>
            <w:gridSpan w:val="3"/>
          </w:tcPr>
          <w:p w14:paraId="29821880" w14:textId="77777777" w:rsidR="00866381" w:rsidRPr="00146646" w:rsidRDefault="00866381" w:rsidP="008726BD">
            <w:r>
              <w:t>001</w:t>
            </w:r>
          </w:p>
        </w:tc>
      </w:tr>
      <w:tr w:rsidR="00866381" w:rsidRPr="00C84A37" w14:paraId="22F44C50" w14:textId="77777777" w:rsidTr="008726BD">
        <w:tc>
          <w:tcPr>
            <w:tcW w:w="2405" w:type="dxa"/>
            <w:gridSpan w:val="2"/>
            <w:vAlign w:val="center"/>
          </w:tcPr>
          <w:p w14:paraId="3E7C8CCD" w14:textId="77777777" w:rsidR="00866381" w:rsidRPr="00C84A37" w:rsidRDefault="00866381" w:rsidP="008726BD">
            <w:pPr>
              <w:rPr>
                <w:b/>
              </w:rPr>
            </w:pPr>
            <w:r w:rsidRPr="00C84A37">
              <w:rPr>
                <w:b/>
              </w:rPr>
              <w:t>Pre-condizioni</w:t>
            </w:r>
          </w:p>
        </w:tc>
        <w:tc>
          <w:tcPr>
            <w:tcW w:w="7449" w:type="dxa"/>
            <w:gridSpan w:val="3"/>
            <w:vAlign w:val="center"/>
          </w:tcPr>
          <w:p w14:paraId="4B326C83" w14:textId="77777777" w:rsidR="00866381" w:rsidRDefault="00866381" w:rsidP="008726BD">
            <w:pPr>
              <w:pStyle w:val="Paragrafoelenco"/>
              <w:numPr>
                <w:ilvl w:val="0"/>
                <w:numId w:val="7"/>
              </w:numPr>
              <w:ind w:left="714" w:hanging="357"/>
            </w:pPr>
            <w:r>
              <w:t xml:space="preserve">L’utente ha avviato l’app Postman e caricato la Collection di request “PayFlowPA-MyPivot” </w:t>
            </w:r>
          </w:p>
          <w:p w14:paraId="0B90B9EE" w14:textId="77777777" w:rsidR="00866381" w:rsidRDefault="00866381" w:rsidP="008726BD">
            <w:pPr>
              <w:pStyle w:val="Paragrafoelenco"/>
              <w:numPr>
                <w:ilvl w:val="0"/>
                <w:numId w:val="7"/>
              </w:numPr>
              <w:ind w:left="714" w:hanging="357"/>
            </w:pPr>
            <w:r>
              <w:t>L’utente deve avere selezionato la request TC_</w:t>
            </w:r>
            <w:r w:rsidR="000025E1" w:rsidRPr="000025E1">
              <w:t>RENDICONTAZIONI</w:t>
            </w:r>
            <w:r>
              <w:t>_01</w:t>
            </w:r>
          </w:p>
          <w:p w14:paraId="4A398599" w14:textId="2A2F1741" w:rsidR="003A24D3" w:rsidRDefault="003A24D3" w:rsidP="003A24D3">
            <w:pPr>
              <w:pStyle w:val="Paragrafoelenco"/>
              <w:numPr>
                <w:ilvl w:val="0"/>
                <w:numId w:val="7"/>
              </w:numPr>
              <w:ind w:left="714" w:hanging="357"/>
            </w:pPr>
            <w:r>
              <w:t>Nel sistema sono presenti due Rendicontazioni Pago PA la cui data del regolamento ricade nell’intervallo: 01/02/2020 – 18/03/2020 e con i seguenti codici IUF:</w:t>
            </w:r>
          </w:p>
          <w:tbl>
            <w:tblPr>
              <w:tblStyle w:val="GridTable6Colorful"/>
              <w:tblW w:w="0" w:type="auto"/>
              <w:tblInd w:w="736" w:type="dxa"/>
              <w:tblLook w:val="04A0" w:firstRow="1" w:lastRow="0" w:firstColumn="1" w:lastColumn="0" w:noHBand="0" w:noVBand="1"/>
            </w:tblPr>
            <w:tblGrid>
              <w:gridCol w:w="6378"/>
            </w:tblGrid>
            <w:tr w:rsidR="003A24D3" w14:paraId="429E7AC6" w14:textId="77777777" w:rsidTr="00B21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1BC729E2" w14:textId="77777777" w:rsidR="003A24D3" w:rsidRDefault="003A24D3" w:rsidP="003A24D3">
                  <w:pPr>
                    <w:pStyle w:val="Paragrafoelenco"/>
                    <w:ind w:left="0"/>
                  </w:pPr>
                  <w:r>
                    <w:t>IUF</w:t>
                  </w:r>
                </w:p>
              </w:tc>
            </w:tr>
            <w:tr w:rsidR="003A24D3" w14:paraId="1D9E14F5"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54D8D632" w14:textId="77777777" w:rsidR="003A24D3" w:rsidRDefault="003A24D3" w:rsidP="003A24D3">
                  <w:pPr>
                    <w:pStyle w:val="Paragrafoelenco"/>
                    <w:ind w:left="0"/>
                  </w:pPr>
                  <w:r w:rsidRPr="00224CB7">
                    <w:t>2020-02-03SIGPITM1XXX-S083344992</w:t>
                  </w:r>
                </w:p>
              </w:tc>
            </w:tr>
            <w:tr w:rsidR="003A24D3" w14:paraId="3517C631" w14:textId="77777777" w:rsidTr="00B21121">
              <w:tc>
                <w:tcPr>
                  <w:cnfStyle w:val="001000000000" w:firstRow="0" w:lastRow="0" w:firstColumn="1" w:lastColumn="0" w:oddVBand="0" w:evenVBand="0" w:oddHBand="0" w:evenHBand="0" w:firstRowFirstColumn="0" w:firstRowLastColumn="0" w:lastRowFirstColumn="0" w:lastRowLastColumn="0"/>
                  <w:tcW w:w="6378" w:type="dxa"/>
                </w:tcPr>
                <w:p w14:paraId="5496B7D8" w14:textId="77777777" w:rsidR="003A24D3" w:rsidRDefault="003A24D3" w:rsidP="003A24D3">
                  <w:pPr>
                    <w:pStyle w:val="Paragrafoelenco"/>
                    <w:ind w:left="0"/>
                  </w:pPr>
                  <w:r w:rsidRPr="00224CB7">
                    <w:t>2020-01-31ABI03111-A2I4700000046252</w:t>
                  </w:r>
                </w:p>
              </w:tc>
            </w:tr>
          </w:tbl>
          <w:p w14:paraId="6879C7D6" w14:textId="21B082A5" w:rsidR="003A24D3" w:rsidRPr="00C84A37" w:rsidRDefault="003A24D3" w:rsidP="003A24D3"/>
        </w:tc>
      </w:tr>
      <w:tr w:rsidR="00224CB7" w:rsidRPr="00C84A37" w14:paraId="1C5041F4" w14:textId="77777777" w:rsidTr="00B21121">
        <w:tc>
          <w:tcPr>
            <w:tcW w:w="2405" w:type="dxa"/>
            <w:gridSpan w:val="2"/>
            <w:vAlign w:val="center"/>
          </w:tcPr>
          <w:p w14:paraId="7EA3024D" w14:textId="77777777" w:rsidR="00224CB7" w:rsidRPr="00C84A37" w:rsidRDefault="00224CB7" w:rsidP="00B21121">
            <w:pPr>
              <w:rPr>
                <w:b/>
              </w:rPr>
            </w:pPr>
            <w:r>
              <w:rPr>
                <w:b/>
              </w:rPr>
              <w:t>Post-condizione</w:t>
            </w:r>
          </w:p>
        </w:tc>
        <w:tc>
          <w:tcPr>
            <w:tcW w:w="7449" w:type="dxa"/>
            <w:gridSpan w:val="3"/>
            <w:vAlign w:val="center"/>
          </w:tcPr>
          <w:p w14:paraId="66CFCACD" w14:textId="67AC9E3D" w:rsidR="003A24D3" w:rsidRDefault="00224CB7" w:rsidP="00B21121">
            <w:pPr>
              <w:pStyle w:val="Paragrafoelenco"/>
              <w:numPr>
                <w:ilvl w:val="0"/>
                <w:numId w:val="7"/>
              </w:numPr>
              <w:ind w:left="714" w:hanging="357"/>
            </w:pPr>
            <w:r>
              <w:t xml:space="preserve">Il servizio restituisce la lista paginata </w:t>
            </w:r>
            <w:r w:rsidR="003A24D3">
              <w:t>con le due</w:t>
            </w:r>
            <w:r>
              <w:t xml:space="preserve"> Rendicontazioni la cui date del regolamento ricade nell’intervallo: 01/02/2020 – 18/03/2020.</w:t>
            </w:r>
          </w:p>
          <w:tbl>
            <w:tblPr>
              <w:tblStyle w:val="GridTable6Colorful"/>
              <w:tblW w:w="0" w:type="auto"/>
              <w:tblInd w:w="736" w:type="dxa"/>
              <w:tblLook w:val="04A0" w:firstRow="1" w:lastRow="0" w:firstColumn="1" w:lastColumn="0" w:noHBand="0" w:noVBand="1"/>
            </w:tblPr>
            <w:tblGrid>
              <w:gridCol w:w="6378"/>
            </w:tblGrid>
            <w:tr w:rsidR="003A24D3" w14:paraId="4CAC0706" w14:textId="77777777" w:rsidTr="00B21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4CA40DA3" w14:textId="77777777" w:rsidR="003A24D3" w:rsidRDefault="003A24D3" w:rsidP="003A24D3">
                  <w:pPr>
                    <w:pStyle w:val="Paragrafoelenco"/>
                    <w:ind w:left="0"/>
                  </w:pPr>
                  <w:r>
                    <w:t>IUF</w:t>
                  </w:r>
                </w:p>
              </w:tc>
            </w:tr>
            <w:tr w:rsidR="003A24D3" w14:paraId="64F165B2"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7E963EBA" w14:textId="77777777" w:rsidR="003A24D3" w:rsidRDefault="003A24D3" w:rsidP="003A24D3">
                  <w:pPr>
                    <w:pStyle w:val="Paragrafoelenco"/>
                    <w:ind w:left="0"/>
                  </w:pPr>
                  <w:r w:rsidRPr="00224CB7">
                    <w:t>2020-02-03SIGPITM1XXX-S083344992</w:t>
                  </w:r>
                </w:p>
              </w:tc>
            </w:tr>
            <w:tr w:rsidR="003A24D3" w14:paraId="2DF9F930" w14:textId="77777777" w:rsidTr="00B21121">
              <w:tc>
                <w:tcPr>
                  <w:cnfStyle w:val="001000000000" w:firstRow="0" w:lastRow="0" w:firstColumn="1" w:lastColumn="0" w:oddVBand="0" w:evenVBand="0" w:oddHBand="0" w:evenHBand="0" w:firstRowFirstColumn="0" w:firstRowLastColumn="0" w:lastRowFirstColumn="0" w:lastRowLastColumn="0"/>
                  <w:tcW w:w="6378" w:type="dxa"/>
                </w:tcPr>
                <w:p w14:paraId="1BD74EE2" w14:textId="77777777" w:rsidR="003A24D3" w:rsidRDefault="003A24D3" w:rsidP="003A24D3">
                  <w:pPr>
                    <w:pStyle w:val="Paragrafoelenco"/>
                    <w:ind w:left="0"/>
                  </w:pPr>
                  <w:r w:rsidRPr="00224CB7">
                    <w:t>2020-01-31ABI03111-A2I4700000046252</w:t>
                  </w:r>
                </w:p>
              </w:tc>
            </w:tr>
          </w:tbl>
          <w:p w14:paraId="4E9C4162" w14:textId="3C06AAB6" w:rsidR="00224CB7" w:rsidRDefault="00224CB7" w:rsidP="003A24D3">
            <w:pPr>
              <w:pStyle w:val="Paragrafoelenco"/>
              <w:ind w:left="714"/>
            </w:pPr>
          </w:p>
          <w:p w14:paraId="379A4564" w14:textId="77777777" w:rsidR="00224CB7" w:rsidRDefault="00224CB7" w:rsidP="00B21121">
            <w:pPr>
              <w:pStyle w:val="Paragrafoelenco"/>
              <w:numPr>
                <w:ilvl w:val="0"/>
                <w:numId w:val="7"/>
              </w:numPr>
            </w:pPr>
            <w:r>
              <w:t>La lista paginata conterrà le seguenti info:</w:t>
            </w:r>
          </w:p>
          <w:p w14:paraId="3464DBC7" w14:textId="77777777" w:rsidR="00224CB7" w:rsidRDefault="00224CB7" w:rsidP="00B21121">
            <w:pPr>
              <w:pStyle w:val="Paragrafoelenco"/>
              <w:ind w:left="714"/>
            </w:pPr>
            <w:r>
              <w:t>"totalPages": 1,</w:t>
            </w:r>
            <w:r>
              <w:br/>
              <w:t>"totalRecords": 2</w:t>
            </w:r>
          </w:p>
        </w:tc>
      </w:tr>
      <w:tr w:rsidR="00866381" w:rsidRPr="00C84A37" w14:paraId="780FCFA3" w14:textId="77777777" w:rsidTr="008726BD">
        <w:tc>
          <w:tcPr>
            <w:tcW w:w="2405" w:type="dxa"/>
            <w:gridSpan w:val="2"/>
            <w:vAlign w:val="center"/>
          </w:tcPr>
          <w:p w14:paraId="11205E4D" w14:textId="77777777" w:rsidR="00866381" w:rsidRPr="00C84A37" w:rsidRDefault="00866381" w:rsidP="008726BD">
            <w:pPr>
              <w:rPr>
                <w:b/>
              </w:rPr>
            </w:pPr>
            <w:r>
              <w:rPr>
                <w:b/>
              </w:rPr>
              <w:t>Input</w:t>
            </w:r>
          </w:p>
        </w:tc>
        <w:tc>
          <w:tcPr>
            <w:tcW w:w="7449" w:type="dxa"/>
            <w:gridSpan w:val="3"/>
            <w:vAlign w:val="center"/>
          </w:tcPr>
          <w:p w14:paraId="396EED11" w14:textId="77777777" w:rsidR="00866381" w:rsidRDefault="00866381" w:rsidP="008726BD"/>
          <w:p w14:paraId="14515F2B" w14:textId="77777777" w:rsidR="00AC0192" w:rsidRDefault="00AC0192" w:rsidP="00AC0192"/>
          <w:tbl>
            <w:tblPr>
              <w:tblStyle w:val="GridTable3"/>
              <w:tblW w:w="0" w:type="auto"/>
              <w:tblLook w:val="04A0" w:firstRow="1" w:lastRow="0" w:firstColumn="1" w:lastColumn="0" w:noHBand="0" w:noVBand="1"/>
            </w:tblPr>
            <w:tblGrid>
              <w:gridCol w:w="2071"/>
              <w:gridCol w:w="5162"/>
            </w:tblGrid>
            <w:tr w:rsidR="00AC0192" w14:paraId="155AD4B1" w14:textId="77777777" w:rsidTr="00D900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10BCC2B3" w14:textId="77777777" w:rsidR="00AC0192" w:rsidRDefault="00AC0192" w:rsidP="00AC0192">
                  <w:r>
                    <w:t>Key</w:t>
                  </w:r>
                </w:p>
              </w:tc>
              <w:tc>
                <w:tcPr>
                  <w:tcW w:w="6011" w:type="dxa"/>
                </w:tcPr>
                <w:p w14:paraId="34860AD8" w14:textId="77777777" w:rsidR="00AC0192" w:rsidRDefault="00AC0192" w:rsidP="00AC0192">
                  <w:pPr>
                    <w:cnfStyle w:val="100000000000" w:firstRow="1" w:lastRow="0" w:firstColumn="0" w:lastColumn="0" w:oddVBand="0" w:evenVBand="0" w:oddHBand="0" w:evenHBand="0" w:firstRowFirstColumn="0" w:firstRowLastColumn="0" w:lastRowFirstColumn="0" w:lastRowLastColumn="0"/>
                  </w:pPr>
                  <w:r>
                    <w:t>Value</w:t>
                  </w:r>
                </w:p>
              </w:tc>
            </w:tr>
            <w:tr w:rsidR="00AC0192" w14:paraId="6742B7EF" w14:textId="77777777" w:rsidTr="00D9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589E4412" w14:textId="77777777" w:rsidR="00AC0192" w:rsidRDefault="00AC0192" w:rsidP="00AC0192">
                  <w:r>
                    <w:t>page</w:t>
                  </w:r>
                </w:p>
              </w:tc>
              <w:tc>
                <w:tcPr>
                  <w:tcW w:w="6011" w:type="dxa"/>
                </w:tcPr>
                <w:p w14:paraId="4AA6421A" w14:textId="77777777" w:rsidR="00AC0192" w:rsidRDefault="00AC0192" w:rsidP="00AC0192">
                  <w:pPr>
                    <w:cnfStyle w:val="000000100000" w:firstRow="0" w:lastRow="0" w:firstColumn="0" w:lastColumn="0" w:oddVBand="0" w:evenVBand="0" w:oddHBand="1" w:evenHBand="0" w:firstRowFirstColumn="0" w:firstRowLastColumn="0" w:lastRowFirstColumn="0" w:lastRowLastColumn="0"/>
                  </w:pPr>
                  <w:r>
                    <w:t>1</w:t>
                  </w:r>
                </w:p>
              </w:tc>
            </w:tr>
            <w:tr w:rsidR="00AC0192" w14:paraId="63093E60" w14:textId="77777777" w:rsidTr="00D9004E">
              <w:tc>
                <w:tcPr>
                  <w:cnfStyle w:val="001000000000" w:firstRow="0" w:lastRow="0" w:firstColumn="1" w:lastColumn="0" w:oddVBand="0" w:evenVBand="0" w:oddHBand="0" w:evenHBand="0" w:firstRowFirstColumn="0" w:firstRowLastColumn="0" w:lastRowFirstColumn="0" w:lastRowLastColumn="0"/>
                  <w:tcW w:w="1212" w:type="dxa"/>
                </w:tcPr>
                <w:p w14:paraId="05973986" w14:textId="77777777" w:rsidR="00AC0192" w:rsidRDefault="00AC0192" w:rsidP="00AC0192">
                  <w:r>
                    <w:t>size</w:t>
                  </w:r>
                </w:p>
              </w:tc>
              <w:tc>
                <w:tcPr>
                  <w:tcW w:w="6011" w:type="dxa"/>
                </w:tcPr>
                <w:p w14:paraId="15867A29" w14:textId="77777777" w:rsidR="00AC0192" w:rsidRDefault="00AC0192" w:rsidP="00AC0192">
                  <w:pPr>
                    <w:cnfStyle w:val="000000000000" w:firstRow="0" w:lastRow="0" w:firstColumn="0" w:lastColumn="0" w:oddVBand="0" w:evenVBand="0" w:oddHBand="0" w:evenHBand="0" w:firstRowFirstColumn="0" w:firstRowLastColumn="0" w:lastRowFirstColumn="0" w:lastRowLastColumn="0"/>
                  </w:pPr>
                  <w:r>
                    <w:t>5</w:t>
                  </w:r>
                </w:p>
              </w:tc>
            </w:tr>
            <w:tr w:rsidR="00AC0192" w14:paraId="3F59ED98" w14:textId="77777777" w:rsidTr="00D9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74AACDA7" w14:textId="77777777" w:rsidR="00AC0192" w:rsidRDefault="00AC0192" w:rsidP="00AC0192">
                  <w:r>
                    <w:t>codIpa</w:t>
                  </w:r>
                </w:p>
              </w:tc>
              <w:tc>
                <w:tcPr>
                  <w:tcW w:w="6011" w:type="dxa"/>
                </w:tcPr>
                <w:p w14:paraId="57A06545" w14:textId="77777777" w:rsidR="00AC0192" w:rsidRDefault="00AC0192" w:rsidP="00AC0192">
                  <w:pPr>
                    <w:cnfStyle w:val="000000100000" w:firstRow="0" w:lastRow="0" w:firstColumn="0" w:lastColumn="0" w:oddVBand="0" w:evenVBand="0" w:oddHBand="1" w:evenHBand="0" w:firstRowFirstColumn="0" w:firstRowLastColumn="0" w:lastRowFirstColumn="0" w:lastRowLastColumn="0"/>
                  </w:pPr>
                  <w:r>
                    <w:t>R_CAMPAN</w:t>
                  </w:r>
                </w:p>
              </w:tc>
            </w:tr>
            <w:tr w:rsidR="00AC0192" w14:paraId="05BFA816" w14:textId="77777777" w:rsidTr="00D9004E">
              <w:tc>
                <w:tcPr>
                  <w:cnfStyle w:val="001000000000" w:firstRow="0" w:lastRow="0" w:firstColumn="1" w:lastColumn="0" w:oddVBand="0" w:evenVBand="0" w:oddHBand="0" w:evenHBand="0" w:firstRowFirstColumn="0" w:firstRowLastColumn="0" w:lastRowFirstColumn="0" w:lastRowLastColumn="0"/>
                  <w:tcW w:w="1212" w:type="dxa"/>
                </w:tcPr>
                <w:p w14:paraId="6024C4D6" w14:textId="7ADE8A4C" w:rsidR="00AC0192" w:rsidRDefault="00AC0192" w:rsidP="00AC0192">
                  <w:r w:rsidRPr="00AC0192">
                    <w:t>dataRegolamentoDa</w:t>
                  </w:r>
                </w:p>
              </w:tc>
              <w:tc>
                <w:tcPr>
                  <w:tcW w:w="6011" w:type="dxa"/>
                </w:tcPr>
                <w:p w14:paraId="7DA03289" w14:textId="67263CA1" w:rsidR="00AC0192" w:rsidRDefault="00AC0192" w:rsidP="00AC0192">
                  <w:pPr>
                    <w:cnfStyle w:val="000000000000" w:firstRow="0" w:lastRow="0" w:firstColumn="0" w:lastColumn="0" w:oddVBand="0" w:evenVBand="0" w:oddHBand="0" w:evenHBand="0" w:firstRowFirstColumn="0" w:firstRowLastColumn="0" w:lastRowFirstColumn="0" w:lastRowLastColumn="0"/>
                  </w:pPr>
                  <w:r w:rsidRPr="00AC0192">
                    <w:t>01/01/2020</w:t>
                  </w:r>
                </w:p>
              </w:tc>
            </w:tr>
            <w:tr w:rsidR="00AC0192" w14:paraId="2EA2333C" w14:textId="77777777" w:rsidTr="00D9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6EA17E4D" w14:textId="468495BD" w:rsidR="00AC0192" w:rsidRPr="00AC0192" w:rsidRDefault="00AC0192" w:rsidP="00AC0192">
                  <w:r w:rsidRPr="00AC0192">
                    <w:t>dataRegolamentoA</w:t>
                  </w:r>
                </w:p>
              </w:tc>
              <w:tc>
                <w:tcPr>
                  <w:tcW w:w="6011" w:type="dxa"/>
                </w:tcPr>
                <w:p w14:paraId="44774516" w14:textId="1B8C11D4" w:rsidR="00AC0192" w:rsidRPr="00AC0192" w:rsidRDefault="00AC0192" w:rsidP="00AC0192">
                  <w:pPr>
                    <w:cnfStyle w:val="000000100000" w:firstRow="0" w:lastRow="0" w:firstColumn="0" w:lastColumn="0" w:oddVBand="0" w:evenVBand="0" w:oddHBand="1" w:evenHBand="0" w:firstRowFirstColumn="0" w:firstRowLastColumn="0" w:lastRowFirstColumn="0" w:lastRowLastColumn="0"/>
                  </w:pPr>
                  <w:r w:rsidRPr="00AC0192">
                    <w:t>18/03/2020</w:t>
                  </w:r>
                </w:p>
              </w:tc>
            </w:tr>
          </w:tbl>
          <w:p w14:paraId="08A3F096" w14:textId="77777777" w:rsidR="00AC0192" w:rsidRDefault="00AC0192" w:rsidP="008726BD"/>
          <w:p w14:paraId="011E076F" w14:textId="6F897D97" w:rsidR="00AC0192" w:rsidRDefault="00AC0192" w:rsidP="008726BD"/>
        </w:tc>
      </w:tr>
      <w:tr w:rsidR="00866381" w:rsidRPr="00C84A37" w14:paraId="413654A5" w14:textId="77777777" w:rsidTr="008726BD">
        <w:trPr>
          <w:trHeight w:val="540"/>
        </w:trPr>
        <w:tc>
          <w:tcPr>
            <w:tcW w:w="626" w:type="dxa"/>
          </w:tcPr>
          <w:p w14:paraId="119DA7C4" w14:textId="77777777" w:rsidR="00866381" w:rsidRPr="00C84A37" w:rsidRDefault="00866381" w:rsidP="008726BD">
            <w:pPr>
              <w:rPr>
                <w:b/>
              </w:rPr>
            </w:pPr>
            <w:r w:rsidRPr="00C84A37">
              <w:rPr>
                <w:b/>
              </w:rPr>
              <w:t>Step</w:t>
            </w:r>
          </w:p>
        </w:tc>
        <w:tc>
          <w:tcPr>
            <w:tcW w:w="1779" w:type="dxa"/>
          </w:tcPr>
          <w:p w14:paraId="6839B97B" w14:textId="77777777" w:rsidR="00866381" w:rsidRPr="00C84A37" w:rsidRDefault="00866381" w:rsidP="008726BD">
            <w:pPr>
              <w:rPr>
                <w:b/>
              </w:rPr>
            </w:pPr>
            <w:r w:rsidRPr="00C84A37">
              <w:rPr>
                <w:b/>
              </w:rPr>
              <w:t>Azione</w:t>
            </w:r>
          </w:p>
        </w:tc>
        <w:tc>
          <w:tcPr>
            <w:tcW w:w="6332" w:type="dxa"/>
            <w:gridSpan w:val="2"/>
          </w:tcPr>
          <w:p w14:paraId="098D9521" w14:textId="77777777" w:rsidR="00866381" w:rsidRPr="00C84A37" w:rsidRDefault="00866381" w:rsidP="008726BD">
            <w:pPr>
              <w:rPr>
                <w:b/>
              </w:rPr>
            </w:pPr>
            <w:r w:rsidRPr="00C84A37">
              <w:rPr>
                <w:b/>
              </w:rPr>
              <w:t>Risultato atteso</w:t>
            </w:r>
          </w:p>
        </w:tc>
        <w:tc>
          <w:tcPr>
            <w:tcW w:w="1117" w:type="dxa"/>
          </w:tcPr>
          <w:p w14:paraId="179EC69E" w14:textId="77777777" w:rsidR="00866381" w:rsidRPr="00C84A37" w:rsidRDefault="00866381" w:rsidP="008726BD">
            <w:pPr>
              <w:rPr>
                <w:b/>
              </w:rPr>
            </w:pPr>
            <w:r w:rsidRPr="00C84A37">
              <w:rPr>
                <w:b/>
              </w:rPr>
              <w:t>Esito</w:t>
            </w:r>
          </w:p>
        </w:tc>
      </w:tr>
      <w:tr w:rsidR="00866381" w:rsidRPr="00C84A37" w14:paraId="61919A2D" w14:textId="77777777" w:rsidTr="008726BD">
        <w:trPr>
          <w:trHeight w:val="1800"/>
        </w:trPr>
        <w:tc>
          <w:tcPr>
            <w:tcW w:w="626" w:type="dxa"/>
          </w:tcPr>
          <w:p w14:paraId="5C5A0F16" w14:textId="77777777" w:rsidR="00866381" w:rsidRPr="00C84A37" w:rsidRDefault="00866381" w:rsidP="008726BD">
            <w:r>
              <w:lastRenderedPageBreak/>
              <w:t>1</w:t>
            </w:r>
          </w:p>
        </w:tc>
        <w:tc>
          <w:tcPr>
            <w:tcW w:w="1779" w:type="dxa"/>
          </w:tcPr>
          <w:p w14:paraId="0601B455" w14:textId="77777777" w:rsidR="00866381" w:rsidRPr="00C84A37" w:rsidRDefault="00866381" w:rsidP="008726BD">
            <w:r>
              <w:t>L’utente seleziona il pulsante SEND.</w:t>
            </w:r>
          </w:p>
        </w:tc>
        <w:tc>
          <w:tcPr>
            <w:tcW w:w="6332" w:type="dxa"/>
            <w:gridSpan w:val="2"/>
          </w:tcPr>
          <w:p w14:paraId="380413D1" w14:textId="77777777" w:rsidR="00224CB7" w:rsidRDefault="00224CB7" w:rsidP="00224CB7">
            <w:pPr>
              <w:shd w:val="clear" w:color="auto" w:fill="FFFFFE"/>
              <w:spacing w:line="240" w:lineRule="atLeast"/>
            </w:pPr>
            <w:r>
              <w:t>{</w:t>
            </w:r>
          </w:p>
          <w:p w14:paraId="0F78F852" w14:textId="77777777" w:rsidR="00224CB7" w:rsidRDefault="00224CB7" w:rsidP="00224CB7">
            <w:pPr>
              <w:shd w:val="clear" w:color="auto" w:fill="FFFFFE"/>
              <w:spacing w:line="240" w:lineRule="atLeast"/>
            </w:pPr>
            <w:r>
              <w:t xml:space="preserve">    "timestamp": "2020-03-23T11:52:21.499+0000",</w:t>
            </w:r>
          </w:p>
          <w:p w14:paraId="2EDB0887" w14:textId="77777777" w:rsidR="00224CB7" w:rsidRDefault="00224CB7" w:rsidP="00224CB7">
            <w:pPr>
              <w:shd w:val="clear" w:color="auto" w:fill="FFFFFE"/>
              <w:spacing w:line="240" w:lineRule="atLeast"/>
            </w:pPr>
            <w:r>
              <w:t xml:space="preserve">    "messages": {</w:t>
            </w:r>
          </w:p>
          <w:p w14:paraId="23E2F95D" w14:textId="77777777" w:rsidR="00224CB7" w:rsidRDefault="00224CB7" w:rsidP="00224CB7">
            <w:pPr>
              <w:shd w:val="clear" w:color="auto" w:fill="FFFFFE"/>
              <w:spacing w:line="240" w:lineRule="atLeast"/>
            </w:pPr>
            <w:r>
              <w:t xml:space="preserve">        "successMessages": [],</w:t>
            </w:r>
          </w:p>
          <w:p w14:paraId="558521DA" w14:textId="77777777" w:rsidR="00224CB7" w:rsidRDefault="00224CB7" w:rsidP="00224CB7">
            <w:pPr>
              <w:shd w:val="clear" w:color="auto" w:fill="FFFFFE"/>
              <w:spacing w:line="240" w:lineRule="atLeast"/>
            </w:pPr>
            <w:r>
              <w:t xml:space="preserve">        "informationMessages": [],</w:t>
            </w:r>
          </w:p>
          <w:p w14:paraId="6F708375" w14:textId="77777777" w:rsidR="00224CB7" w:rsidRDefault="00224CB7" w:rsidP="00224CB7">
            <w:pPr>
              <w:shd w:val="clear" w:color="auto" w:fill="FFFFFE"/>
              <w:spacing w:line="240" w:lineRule="atLeast"/>
            </w:pPr>
            <w:r>
              <w:t xml:space="preserve">        "warningMessages": [],</w:t>
            </w:r>
          </w:p>
          <w:p w14:paraId="4A70027C" w14:textId="77777777" w:rsidR="00224CB7" w:rsidRDefault="00224CB7" w:rsidP="00224CB7">
            <w:pPr>
              <w:shd w:val="clear" w:color="auto" w:fill="FFFFFE"/>
              <w:spacing w:line="240" w:lineRule="atLeast"/>
            </w:pPr>
            <w:r>
              <w:t xml:space="preserve">        "errorMessages": []</w:t>
            </w:r>
          </w:p>
          <w:p w14:paraId="461C26F0" w14:textId="77777777" w:rsidR="00224CB7" w:rsidRDefault="00224CB7" w:rsidP="00224CB7">
            <w:pPr>
              <w:shd w:val="clear" w:color="auto" w:fill="FFFFFE"/>
              <w:spacing w:line="240" w:lineRule="atLeast"/>
            </w:pPr>
            <w:r>
              <w:t xml:space="preserve">    },</w:t>
            </w:r>
          </w:p>
          <w:p w14:paraId="410EA180" w14:textId="77777777" w:rsidR="00224CB7" w:rsidRDefault="00224CB7" w:rsidP="00224CB7">
            <w:pPr>
              <w:shd w:val="clear" w:color="auto" w:fill="FFFFFE"/>
              <w:spacing w:line="240" w:lineRule="atLeast"/>
            </w:pPr>
            <w:r>
              <w:t xml:space="preserve">    "page": {</w:t>
            </w:r>
          </w:p>
          <w:p w14:paraId="69567CF2" w14:textId="77777777" w:rsidR="00224CB7" w:rsidRDefault="00224CB7" w:rsidP="00224CB7">
            <w:pPr>
              <w:shd w:val="clear" w:color="auto" w:fill="FFFFFE"/>
              <w:spacing w:line="240" w:lineRule="atLeast"/>
            </w:pPr>
            <w:r>
              <w:t xml:space="preserve">        "page": 1,</w:t>
            </w:r>
          </w:p>
          <w:p w14:paraId="36043AC3" w14:textId="77777777" w:rsidR="00224CB7" w:rsidRDefault="00224CB7" w:rsidP="00224CB7">
            <w:pPr>
              <w:shd w:val="clear" w:color="auto" w:fill="FFFFFE"/>
              <w:spacing w:line="240" w:lineRule="atLeast"/>
            </w:pPr>
            <w:r>
              <w:t xml:space="preserve">        "pageSize": 5,</w:t>
            </w:r>
          </w:p>
          <w:p w14:paraId="5B4F256D" w14:textId="77777777" w:rsidR="00224CB7" w:rsidRDefault="00224CB7" w:rsidP="00224CB7">
            <w:pPr>
              <w:shd w:val="clear" w:color="auto" w:fill="FFFFFE"/>
              <w:spacing w:line="240" w:lineRule="atLeast"/>
            </w:pPr>
            <w:r>
              <w:t xml:space="preserve">        "previousPage": false,</w:t>
            </w:r>
          </w:p>
          <w:p w14:paraId="065BB798" w14:textId="77777777" w:rsidR="00224CB7" w:rsidRDefault="00224CB7" w:rsidP="00224CB7">
            <w:pPr>
              <w:shd w:val="clear" w:color="auto" w:fill="FFFFFE"/>
              <w:spacing w:line="240" w:lineRule="atLeast"/>
            </w:pPr>
            <w:r>
              <w:t xml:space="preserve">        "nextPage": false,</w:t>
            </w:r>
          </w:p>
          <w:p w14:paraId="079EF267" w14:textId="77777777" w:rsidR="00224CB7" w:rsidRDefault="00224CB7" w:rsidP="00224CB7">
            <w:pPr>
              <w:shd w:val="clear" w:color="auto" w:fill="FFFFFE"/>
              <w:spacing w:line="240" w:lineRule="atLeast"/>
            </w:pPr>
            <w:r>
              <w:t xml:space="preserve">        "list": [</w:t>
            </w:r>
          </w:p>
          <w:p w14:paraId="77C60506" w14:textId="77777777" w:rsidR="00224CB7" w:rsidRDefault="00224CB7" w:rsidP="00224CB7">
            <w:pPr>
              <w:shd w:val="clear" w:color="auto" w:fill="FFFFFE"/>
              <w:spacing w:line="240" w:lineRule="atLeast"/>
            </w:pPr>
            <w:r>
              <w:t xml:space="preserve">            {</w:t>
            </w:r>
          </w:p>
          <w:p w14:paraId="02BBAC72" w14:textId="77777777" w:rsidR="00224CB7" w:rsidRDefault="00224CB7" w:rsidP="00224CB7">
            <w:pPr>
              <w:shd w:val="clear" w:color="auto" w:fill="FFFFFE"/>
              <w:spacing w:line="240" w:lineRule="atLeast"/>
            </w:pPr>
            <w:r>
              <w:t xml:space="preserve">                "mygovEnteId": 1,</w:t>
            </w:r>
          </w:p>
          <w:p w14:paraId="74D34F3A" w14:textId="77777777" w:rsidR="00224CB7" w:rsidRDefault="00224CB7" w:rsidP="00224CB7">
            <w:pPr>
              <w:shd w:val="clear" w:color="auto" w:fill="FFFFFE"/>
              <w:spacing w:line="240" w:lineRule="atLeast"/>
            </w:pPr>
            <w:r>
              <w:t xml:space="preserve">                "manageFlussoId": 5,</w:t>
            </w:r>
          </w:p>
          <w:p w14:paraId="69935EA7" w14:textId="77777777" w:rsidR="00224CB7" w:rsidRDefault="00224CB7" w:rsidP="00224CB7">
            <w:pPr>
              <w:shd w:val="clear" w:color="auto" w:fill="FFFFFE"/>
              <w:spacing w:line="240" w:lineRule="atLeast"/>
            </w:pPr>
            <w:r>
              <w:t xml:space="preserve">                "codIdentificativoFlusso": "2020-02-03SIGPITM1XXX-S083344992",</w:t>
            </w:r>
          </w:p>
          <w:p w14:paraId="55A323E1" w14:textId="77777777" w:rsidR="00224CB7" w:rsidRDefault="00224CB7" w:rsidP="00224CB7">
            <w:pPr>
              <w:shd w:val="clear" w:color="auto" w:fill="FFFFFE"/>
              <w:spacing w:line="240" w:lineRule="atLeast"/>
            </w:pPr>
            <w:r>
              <w:t xml:space="preserve">                "codIdentificativoUnivocoRegolamento": "Bonifico SEPA-9E384-80011990639",</w:t>
            </w:r>
          </w:p>
          <w:p w14:paraId="6EA44833" w14:textId="77777777" w:rsidR="00224CB7" w:rsidRDefault="00224CB7" w:rsidP="00224CB7">
            <w:pPr>
              <w:shd w:val="clear" w:color="auto" w:fill="FFFFFE"/>
              <w:spacing w:line="240" w:lineRule="atLeast"/>
            </w:pPr>
            <w:r>
              <w:t xml:space="preserve">                "codIstMittIdUnivMittCodiceIdentificativoUnivoco": "SIGPITM1XXX",</w:t>
            </w:r>
          </w:p>
          <w:p w14:paraId="2F72C816" w14:textId="77777777" w:rsidR="00224CB7" w:rsidRDefault="00224CB7" w:rsidP="00224CB7">
            <w:pPr>
              <w:shd w:val="clear" w:color="auto" w:fill="FFFFFE"/>
              <w:spacing w:line="240" w:lineRule="atLeast"/>
            </w:pPr>
            <w:r>
              <w:t xml:space="preserve">                "codIstMittIdUnivMittTipoIdentificativoUnivoco": "B",</w:t>
            </w:r>
          </w:p>
          <w:p w14:paraId="6172BBB2" w14:textId="77777777" w:rsidR="00224CB7" w:rsidRDefault="00224CB7" w:rsidP="00224CB7">
            <w:pPr>
              <w:shd w:val="clear" w:color="auto" w:fill="FFFFFE"/>
              <w:spacing w:line="240" w:lineRule="atLeast"/>
            </w:pPr>
            <w:r>
              <w:t xml:space="preserve">                "codIstRicevIdUnivRicevCodiceIdentificativoUnivoco": "80011990639",</w:t>
            </w:r>
          </w:p>
          <w:p w14:paraId="0997955A" w14:textId="77777777" w:rsidR="00224CB7" w:rsidRDefault="00224CB7" w:rsidP="00224CB7">
            <w:pPr>
              <w:shd w:val="clear" w:color="auto" w:fill="FFFFFE"/>
              <w:spacing w:line="240" w:lineRule="atLeast"/>
            </w:pPr>
            <w:r>
              <w:t xml:space="preserve">                "codIstRicevIdUnivRicevTipoIdentificativoUnivoco": "G",</w:t>
            </w:r>
          </w:p>
          <w:p w14:paraId="17495093" w14:textId="77777777" w:rsidR="00224CB7" w:rsidRDefault="00224CB7" w:rsidP="00224CB7">
            <w:pPr>
              <w:shd w:val="clear" w:color="auto" w:fill="FFFFFE"/>
              <w:spacing w:line="240" w:lineRule="atLeast"/>
            </w:pPr>
            <w:r>
              <w:t xml:space="preserve">                "codiceBicBancaDiRiversamento": null,</w:t>
            </w:r>
          </w:p>
          <w:p w14:paraId="72A4D7B0" w14:textId="77777777" w:rsidR="00224CB7" w:rsidRDefault="00224CB7" w:rsidP="00224CB7">
            <w:pPr>
              <w:shd w:val="clear" w:color="auto" w:fill="FFFFFE"/>
              <w:spacing w:line="240" w:lineRule="atLeast"/>
            </w:pPr>
            <w:r>
              <w:t xml:space="preserve">                "deIstMittDenominazioneMittente": "SISALPAY",</w:t>
            </w:r>
          </w:p>
          <w:p w14:paraId="38F3754C" w14:textId="77777777" w:rsidR="00224CB7" w:rsidRDefault="00224CB7" w:rsidP="00224CB7">
            <w:pPr>
              <w:shd w:val="clear" w:color="auto" w:fill="FFFFFE"/>
              <w:spacing w:line="240" w:lineRule="atLeast"/>
            </w:pPr>
            <w:r>
              <w:t xml:space="preserve">                "deIstRicevDenominazioneRicevente": null,</w:t>
            </w:r>
          </w:p>
          <w:p w14:paraId="6EE7AFE9" w14:textId="77777777" w:rsidR="00224CB7" w:rsidRDefault="00224CB7" w:rsidP="00224CB7">
            <w:pPr>
              <w:shd w:val="clear" w:color="auto" w:fill="FFFFFE"/>
              <w:spacing w:line="240" w:lineRule="atLeast"/>
            </w:pPr>
            <w:r>
              <w:t xml:space="preserve">                "dtAcquisizione": "2020-03-23",</w:t>
            </w:r>
          </w:p>
          <w:p w14:paraId="49546C8A" w14:textId="77777777" w:rsidR="00224CB7" w:rsidRDefault="00224CB7" w:rsidP="00224CB7">
            <w:pPr>
              <w:shd w:val="clear" w:color="auto" w:fill="FFFFFE"/>
              <w:spacing w:line="240" w:lineRule="atLeast"/>
            </w:pPr>
            <w:r>
              <w:t xml:space="preserve">                "dtDataOraFlusso": "2020-02-01T00:26:01.000+0000",</w:t>
            </w:r>
          </w:p>
          <w:p w14:paraId="46D4BD61" w14:textId="77777777" w:rsidR="00224CB7" w:rsidRDefault="00224CB7" w:rsidP="00224CB7">
            <w:pPr>
              <w:shd w:val="clear" w:color="auto" w:fill="FFFFFE"/>
              <w:spacing w:line="240" w:lineRule="atLeast"/>
            </w:pPr>
            <w:r>
              <w:t xml:space="preserve">                "dtDataRegolamento": "2020-02-03",</w:t>
            </w:r>
          </w:p>
          <w:p w14:paraId="6A720482" w14:textId="77777777" w:rsidR="00224CB7" w:rsidRDefault="00224CB7" w:rsidP="00224CB7">
            <w:pPr>
              <w:shd w:val="clear" w:color="auto" w:fill="FFFFFE"/>
              <w:spacing w:line="240" w:lineRule="atLeast"/>
            </w:pPr>
            <w:r>
              <w:t xml:space="preserve">                "identificativoPsp": "SIGPITM1XXX",</w:t>
            </w:r>
          </w:p>
          <w:p w14:paraId="3323DA00" w14:textId="77777777" w:rsidR="00224CB7" w:rsidRDefault="00224CB7" w:rsidP="00224CB7">
            <w:pPr>
              <w:shd w:val="clear" w:color="auto" w:fill="FFFFFE"/>
              <w:spacing w:line="240" w:lineRule="atLeast"/>
            </w:pPr>
            <w:r>
              <w:t xml:space="preserve">                "numImportoTotalePagamenti": 104.00,</w:t>
            </w:r>
          </w:p>
          <w:p w14:paraId="016F05A0" w14:textId="77777777" w:rsidR="00224CB7" w:rsidRDefault="00224CB7" w:rsidP="00224CB7">
            <w:pPr>
              <w:shd w:val="clear" w:color="auto" w:fill="FFFFFE"/>
              <w:spacing w:line="240" w:lineRule="atLeast"/>
            </w:pPr>
            <w:r>
              <w:t xml:space="preserve">                "numNumeroTotalePagamenti": 1,</w:t>
            </w:r>
          </w:p>
          <w:p w14:paraId="1B377384" w14:textId="77777777" w:rsidR="00224CB7" w:rsidRDefault="00224CB7" w:rsidP="00224CB7">
            <w:pPr>
              <w:shd w:val="clear" w:color="auto" w:fill="FFFFFE"/>
              <w:spacing w:line="240" w:lineRule="atLeast"/>
            </w:pPr>
            <w:r>
              <w:t xml:space="preserve">                "deImportoTotalePagamenti": "104,00"</w:t>
            </w:r>
          </w:p>
          <w:p w14:paraId="39573EC2" w14:textId="77777777" w:rsidR="00224CB7" w:rsidRDefault="00224CB7" w:rsidP="00224CB7">
            <w:pPr>
              <w:shd w:val="clear" w:color="auto" w:fill="FFFFFE"/>
              <w:spacing w:line="240" w:lineRule="atLeast"/>
            </w:pPr>
            <w:r>
              <w:t xml:space="preserve">            },</w:t>
            </w:r>
          </w:p>
          <w:p w14:paraId="630F7978" w14:textId="77777777" w:rsidR="00224CB7" w:rsidRDefault="00224CB7" w:rsidP="00224CB7">
            <w:pPr>
              <w:shd w:val="clear" w:color="auto" w:fill="FFFFFE"/>
              <w:spacing w:line="240" w:lineRule="atLeast"/>
            </w:pPr>
            <w:r>
              <w:t xml:space="preserve">            {</w:t>
            </w:r>
          </w:p>
          <w:p w14:paraId="63B3E2C8" w14:textId="77777777" w:rsidR="00224CB7" w:rsidRDefault="00224CB7" w:rsidP="00224CB7">
            <w:pPr>
              <w:shd w:val="clear" w:color="auto" w:fill="FFFFFE"/>
              <w:spacing w:line="240" w:lineRule="atLeast"/>
            </w:pPr>
            <w:r>
              <w:t xml:space="preserve">                "mygovEnteId": 1,</w:t>
            </w:r>
          </w:p>
          <w:p w14:paraId="07100BF8" w14:textId="77777777" w:rsidR="00224CB7" w:rsidRDefault="00224CB7" w:rsidP="00224CB7">
            <w:pPr>
              <w:shd w:val="clear" w:color="auto" w:fill="FFFFFE"/>
              <w:spacing w:line="240" w:lineRule="atLeast"/>
            </w:pPr>
            <w:r>
              <w:t xml:space="preserve">                "manageFlussoId": 4,</w:t>
            </w:r>
          </w:p>
          <w:p w14:paraId="0DA7DF7F" w14:textId="77777777" w:rsidR="00224CB7" w:rsidRDefault="00224CB7" w:rsidP="00224CB7">
            <w:pPr>
              <w:shd w:val="clear" w:color="auto" w:fill="FFFFFE"/>
              <w:spacing w:line="240" w:lineRule="atLeast"/>
            </w:pPr>
            <w:r>
              <w:t xml:space="preserve">                "codIdentificativoFlusso": "2020-01-31ABI03111-A2I4700000046252",</w:t>
            </w:r>
          </w:p>
          <w:p w14:paraId="7C35B9AA" w14:textId="77777777" w:rsidR="00224CB7" w:rsidRDefault="00224CB7" w:rsidP="00224CB7">
            <w:pPr>
              <w:shd w:val="clear" w:color="auto" w:fill="FFFFFE"/>
              <w:spacing w:line="240" w:lineRule="atLeast"/>
            </w:pPr>
            <w:r>
              <w:t xml:space="preserve">                "codIdentificativoUnivocoRegolamento": "Bonifico SEPA-03111-A2I47",</w:t>
            </w:r>
          </w:p>
          <w:p w14:paraId="3420A73E" w14:textId="77777777" w:rsidR="00224CB7" w:rsidRDefault="00224CB7" w:rsidP="00224CB7">
            <w:pPr>
              <w:shd w:val="clear" w:color="auto" w:fill="FFFFFE"/>
              <w:spacing w:line="240" w:lineRule="atLeast"/>
            </w:pPr>
            <w:r>
              <w:lastRenderedPageBreak/>
              <w:t xml:space="preserve">                "codIstMittIdUnivMittCodiceIdentificativoUnivoco": "ABI03111",</w:t>
            </w:r>
          </w:p>
          <w:p w14:paraId="63BCD25C" w14:textId="77777777" w:rsidR="00224CB7" w:rsidRDefault="00224CB7" w:rsidP="00224CB7">
            <w:pPr>
              <w:shd w:val="clear" w:color="auto" w:fill="FFFFFE"/>
              <w:spacing w:line="240" w:lineRule="atLeast"/>
            </w:pPr>
            <w:r>
              <w:t xml:space="preserve">                "codIstMittIdUnivMittTipoIdentificativoUnivoco": "B",</w:t>
            </w:r>
          </w:p>
          <w:p w14:paraId="5DDEEF48" w14:textId="77777777" w:rsidR="00224CB7" w:rsidRDefault="00224CB7" w:rsidP="00224CB7">
            <w:pPr>
              <w:shd w:val="clear" w:color="auto" w:fill="FFFFFE"/>
              <w:spacing w:line="240" w:lineRule="atLeast"/>
            </w:pPr>
            <w:r>
              <w:t xml:space="preserve">                "codIstRicevIdUnivRicevCodiceIdentificativoUnivoco": "80011990639",</w:t>
            </w:r>
          </w:p>
          <w:p w14:paraId="4C8E9185" w14:textId="77777777" w:rsidR="00224CB7" w:rsidRDefault="00224CB7" w:rsidP="00224CB7">
            <w:pPr>
              <w:shd w:val="clear" w:color="auto" w:fill="FFFFFE"/>
              <w:spacing w:line="240" w:lineRule="atLeast"/>
            </w:pPr>
            <w:r>
              <w:t xml:space="preserve">                "codIstRicevIdUnivRicevTipoIdentificativoUnivoco": "G",</w:t>
            </w:r>
          </w:p>
          <w:p w14:paraId="14717888" w14:textId="77777777" w:rsidR="00224CB7" w:rsidRDefault="00224CB7" w:rsidP="00224CB7">
            <w:pPr>
              <w:shd w:val="clear" w:color="auto" w:fill="FFFFFE"/>
              <w:spacing w:line="240" w:lineRule="atLeast"/>
            </w:pPr>
            <w:r>
              <w:t xml:space="preserve">                "codiceBicBancaDiRiversamento": null,</w:t>
            </w:r>
          </w:p>
          <w:p w14:paraId="6029AB62" w14:textId="77777777" w:rsidR="00224CB7" w:rsidRDefault="00224CB7" w:rsidP="00224CB7">
            <w:pPr>
              <w:shd w:val="clear" w:color="auto" w:fill="FFFFFE"/>
              <w:spacing w:line="240" w:lineRule="atLeast"/>
            </w:pPr>
            <w:r>
              <w:t xml:space="preserve">                "deIstMittDenominazioneMittente": "UNIONE DI BANCHE ITALIANE S.C.P.A.",</w:t>
            </w:r>
          </w:p>
          <w:p w14:paraId="39A0AE5C" w14:textId="77777777" w:rsidR="00224CB7" w:rsidRDefault="00224CB7" w:rsidP="00224CB7">
            <w:pPr>
              <w:shd w:val="clear" w:color="auto" w:fill="FFFFFE"/>
              <w:spacing w:line="240" w:lineRule="atLeast"/>
            </w:pPr>
            <w:r>
              <w:t xml:space="preserve">                "deIstRicevDenominazioneRicevente": "REGIONE CAMPANIA",</w:t>
            </w:r>
          </w:p>
          <w:p w14:paraId="644DDE81" w14:textId="77777777" w:rsidR="00224CB7" w:rsidRDefault="00224CB7" w:rsidP="00224CB7">
            <w:pPr>
              <w:shd w:val="clear" w:color="auto" w:fill="FFFFFE"/>
              <w:spacing w:line="240" w:lineRule="atLeast"/>
            </w:pPr>
            <w:r>
              <w:t xml:space="preserve">                "dtAcquisizione": "2020-03-23",</w:t>
            </w:r>
          </w:p>
          <w:p w14:paraId="1A5DE7F6" w14:textId="77777777" w:rsidR="00224CB7" w:rsidRDefault="00224CB7" w:rsidP="00224CB7">
            <w:pPr>
              <w:shd w:val="clear" w:color="auto" w:fill="FFFFFE"/>
              <w:spacing w:line="240" w:lineRule="atLeast"/>
            </w:pPr>
            <w:r>
              <w:t xml:space="preserve">                "dtDataOraFlusso": "2020-02-01T00:26:01.000+0000",</w:t>
            </w:r>
          </w:p>
          <w:p w14:paraId="1F988DD4" w14:textId="77777777" w:rsidR="00224CB7" w:rsidRDefault="00224CB7" w:rsidP="00224CB7">
            <w:pPr>
              <w:shd w:val="clear" w:color="auto" w:fill="FFFFFE"/>
              <w:spacing w:line="240" w:lineRule="atLeast"/>
            </w:pPr>
            <w:r>
              <w:t xml:space="preserve">                "dtDataRegolamento": "2020-01-31",</w:t>
            </w:r>
          </w:p>
          <w:p w14:paraId="3A85C01A" w14:textId="77777777" w:rsidR="00224CB7" w:rsidRDefault="00224CB7" w:rsidP="00224CB7">
            <w:pPr>
              <w:shd w:val="clear" w:color="auto" w:fill="FFFFFE"/>
              <w:spacing w:line="240" w:lineRule="atLeast"/>
            </w:pPr>
            <w:r>
              <w:t xml:space="preserve">                "identificativoPsp": "ABI03111",</w:t>
            </w:r>
          </w:p>
          <w:p w14:paraId="3827873A" w14:textId="77777777" w:rsidR="00224CB7" w:rsidRDefault="00224CB7" w:rsidP="00224CB7">
            <w:pPr>
              <w:shd w:val="clear" w:color="auto" w:fill="FFFFFE"/>
              <w:spacing w:line="240" w:lineRule="atLeast"/>
            </w:pPr>
            <w:r>
              <w:t xml:space="preserve">                "numImportoTotalePagamenti": 104.00,</w:t>
            </w:r>
          </w:p>
          <w:p w14:paraId="5F7B977B" w14:textId="77777777" w:rsidR="00224CB7" w:rsidRDefault="00224CB7" w:rsidP="00224CB7">
            <w:pPr>
              <w:shd w:val="clear" w:color="auto" w:fill="FFFFFE"/>
              <w:spacing w:line="240" w:lineRule="atLeast"/>
            </w:pPr>
            <w:r>
              <w:t xml:space="preserve">                "numNumeroTotalePagamenti": 1,</w:t>
            </w:r>
          </w:p>
          <w:p w14:paraId="236F3A9A" w14:textId="77777777" w:rsidR="00224CB7" w:rsidRDefault="00224CB7" w:rsidP="00224CB7">
            <w:pPr>
              <w:shd w:val="clear" w:color="auto" w:fill="FFFFFE"/>
              <w:spacing w:line="240" w:lineRule="atLeast"/>
            </w:pPr>
            <w:r>
              <w:t xml:space="preserve">                "deImportoTotalePagamenti": "104,00"</w:t>
            </w:r>
          </w:p>
          <w:p w14:paraId="7D27F584" w14:textId="77777777" w:rsidR="00224CB7" w:rsidRDefault="00224CB7" w:rsidP="00224CB7">
            <w:pPr>
              <w:shd w:val="clear" w:color="auto" w:fill="FFFFFE"/>
              <w:spacing w:line="240" w:lineRule="atLeast"/>
            </w:pPr>
            <w:r>
              <w:t xml:space="preserve">            }</w:t>
            </w:r>
          </w:p>
          <w:p w14:paraId="0102C56A" w14:textId="77777777" w:rsidR="00224CB7" w:rsidRDefault="00224CB7" w:rsidP="00224CB7">
            <w:pPr>
              <w:shd w:val="clear" w:color="auto" w:fill="FFFFFE"/>
              <w:spacing w:line="240" w:lineRule="atLeast"/>
            </w:pPr>
            <w:r>
              <w:t xml:space="preserve">        ],</w:t>
            </w:r>
          </w:p>
          <w:p w14:paraId="625C1BBE" w14:textId="77777777" w:rsidR="00224CB7" w:rsidRDefault="00224CB7" w:rsidP="00224CB7">
            <w:pPr>
              <w:shd w:val="clear" w:color="auto" w:fill="FFFFFE"/>
              <w:spacing w:line="240" w:lineRule="atLeast"/>
            </w:pPr>
            <w:r>
              <w:t xml:space="preserve">        "totalPages": 1,</w:t>
            </w:r>
          </w:p>
          <w:p w14:paraId="02A1369F" w14:textId="77777777" w:rsidR="00224CB7" w:rsidRDefault="00224CB7" w:rsidP="00224CB7">
            <w:pPr>
              <w:shd w:val="clear" w:color="auto" w:fill="FFFFFE"/>
              <w:spacing w:line="240" w:lineRule="atLeast"/>
            </w:pPr>
            <w:r>
              <w:t xml:space="preserve">        "totalRecords": 2</w:t>
            </w:r>
          </w:p>
          <w:p w14:paraId="7DB93498" w14:textId="77777777" w:rsidR="00224CB7" w:rsidRDefault="00224CB7" w:rsidP="00224CB7">
            <w:pPr>
              <w:shd w:val="clear" w:color="auto" w:fill="FFFFFE"/>
              <w:spacing w:line="240" w:lineRule="atLeast"/>
            </w:pPr>
            <w:r>
              <w:t xml:space="preserve">    }</w:t>
            </w:r>
          </w:p>
          <w:p w14:paraId="0A6FE597" w14:textId="4523AC53" w:rsidR="00866381" w:rsidRPr="00C84A37" w:rsidRDefault="00224CB7" w:rsidP="00224CB7">
            <w:pPr>
              <w:shd w:val="clear" w:color="auto" w:fill="FFFFFE"/>
              <w:spacing w:line="240" w:lineRule="atLeast"/>
            </w:pPr>
            <w:r>
              <w:t>}</w:t>
            </w:r>
          </w:p>
        </w:tc>
        <w:tc>
          <w:tcPr>
            <w:tcW w:w="1117" w:type="dxa"/>
            <w:vAlign w:val="center"/>
          </w:tcPr>
          <w:p w14:paraId="01C79AFD" w14:textId="77777777" w:rsidR="00866381" w:rsidRPr="00C84A37" w:rsidRDefault="00866381"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29D48805" w14:textId="77777777" w:rsidR="00866381" w:rsidRDefault="00866381" w:rsidP="00866381"/>
    <w:p w14:paraId="517FFD87" w14:textId="5972DFDD" w:rsidR="00866381" w:rsidRDefault="00866381" w:rsidP="00BC5D2E"/>
    <w:p w14:paraId="2702F608" w14:textId="37A55518" w:rsidR="00866381" w:rsidRDefault="00866381" w:rsidP="00BC5D2E"/>
    <w:p w14:paraId="5E13FEBB" w14:textId="76DCE724" w:rsidR="00866381" w:rsidRDefault="00866381" w:rsidP="00866381">
      <w:pPr>
        <w:pStyle w:val="Titolo3"/>
      </w:pPr>
      <w:bookmarkStart w:id="31" w:name="_Toc36115863"/>
      <w:bookmarkStart w:id="32" w:name="_Toc60676790"/>
      <w:r w:rsidRPr="00866381">
        <w:t>Giornale di cassa</w:t>
      </w:r>
      <w:bookmarkEnd w:id="31"/>
      <w:bookmarkEnd w:id="32"/>
    </w:p>
    <w:p w14:paraId="40202BFE" w14:textId="77777777" w:rsidR="00866381" w:rsidRPr="00CF2BD9" w:rsidRDefault="00866381" w:rsidP="00866381"/>
    <w:p w14:paraId="2D4483DE" w14:textId="75F41565" w:rsidR="00866381" w:rsidRDefault="00866381" w:rsidP="00866381">
      <w:pPr>
        <w:pStyle w:val="Titolo4"/>
      </w:pPr>
      <w:r w:rsidRPr="00A04A39">
        <w:t>TC_</w:t>
      </w:r>
      <w:r w:rsidR="000025E1" w:rsidRPr="000025E1">
        <w:t>GI</w:t>
      </w:r>
      <w:r w:rsidR="000025E1">
        <w:t>O</w:t>
      </w:r>
      <w:r w:rsidR="000025E1" w:rsidRPr="000025E1">
        <w:t>RNALE_CASSA</w:t>
      </w:r>
      <w:r w:rsidRPr="00A04A39">
        <w:t>_01</w:t>
      </w:r>
    </w:p>
    <w:tbl>
      <w:tblPr>
        <w:tblStyle w:val="Grigliatabella"/>
        <w:tblW w:w="9854" w:type="dxa"/>
        <w:tblLook w:val="04A0" w:firstRow="1" w:lastRow="0" w:firstColumn="1" w:lastColumn="0" w:noHBand="0" w:noVBand="1"/>
      </w:tblPr>
      <w:tblGrid>
        <w:gridCol w:w="626"/>
        <w:gridCol w:w="1779"/>
        <w:gridCol w:w="1784"/>
        <w:gridCol w:w="4548"/>
        <w:gridCol w:w="1117"/>
      </w:tblGrid>
      <w:tr w:rsidR="00866381" w:rsidRPr="00C84A37" w14:paraId="3040A94C" w14:textId="77777777" w:rsidTr="008726BD">
        <w:trPr>
          <w:gridAfter w:val="2"/>
          <w:wAfter w:w="5665" w:type="dxa"/>
          <w:trHeight w:val="583"/>
        </w:trPr>
        <w:tc>
          <w:tcPr>
            <w:tcW w:w="4189" w:type="dxa"/>
            <w:gridSpan w:val="3"/>
            <w:shd w:val="clear" w:color="auto" w:fill="DEEAF6" w:themeFill="accent1" w:themeFillTint="33"/>
          </w:tcPr>
          <w:p w14:paraId="3883B843" w14:textId="4E4CB5D6" w:rsidR="00866381" w:rsidRPr="00C84A37" w:rsidRDefault="00866381" w:rsidP="008726BD">
            <w:pPr>
              <w:rPr>
                <w:b/>
              </w:rPr>
            </w:pPr>
            <w:r w:rsidRPr="00C84A37">
              <w:rPr>
                <w:b/>
              </w:rPr>
              <w:t>TC_</w:t>
            </w:r>
            <w:r w:rsidR="00BD2198" w:rsidRPr="00BD2198">
              <w:rPr>
                <w:b/>
              </w:rPr>
              <w:t>GIORNALE_CASSA</w:t>
            </w:r>
            <w:r w:rsidRPr="00C84A37">
              <w:rPr>
                <w:b/>
              </w:rPr>
              <w:t>_01</w:t>
            </w:r>
          </w:p>
        </w:tc>
      </w:tr>
      <w:tr w:rsidR="00866381" w:rsidRPr="00C84A37" w14:paraId="5D3FE566" w14:textId="77777777" w:rsidTr="008726BD">
        <w:trPr>
          <w:trHeight w:val="550"/>
        </w:trPr>
        <w:tc>
          <w:tcPr>
            <w:tcW w:w="2405" w:type="dxa"/>
            <w:gridSpan w:val="2"/>
          </w:tcPr>
          <w:p w14:paraId="3BABA2F9" w14:textId="77777777" w:rsidR="00866381" w:rsidRPr="00C84A37" w:rsidRDefault="00866381" w:rsidP="008726BD">
            <w:pPr>
              <w:rPr>
                <w:b/>
              </w:rPr>
            </w:pPr>
            <w:r w:rsidRPr="00C84A37">
              <w:rPr>
                <w:b/>
              </w:rPr>
              <w:t>Titolo</w:t>
            </w:r>
          </w:p>
        </w:tc>
        <w:tc>
          <w:tcPr>
            <w:tcW w:w="7449" w:type="dxa"/>
            <w:gridSpan w:val="3"/>
          </w:tcPr>
          <w:p w14:paraId="4298068B" w14:textId="28E9667A" w:rsidR="00866381" w:rsidRPr="00C84A37" w:rsidRDefault="00BD2198" w:rsidP="008726BD">
            <w:r w:rsidRPr="00BD2198">
              <w:t>Ricerca Giornali di Cassa</w:t>
            </w:r>
          </w:p>
        </w:tc>
      </w:tr>
      <w:tr w:rsidR="00866381" w:rsidRPr="00C84A37" w14:paraId="3E83A1F7" w14:textId="77777777" w:rsidTr="008726BD">
        <w:trPr>
          <w:trHeight w:val="550"/>
        </w:trPr>
        <w:tc>
          <w:tcPr>
            <w:tcW w:w="2405" w:type="dxa"/>
            <w:gridSpan w:val="2"/>
          </w:tcPr>
          <w:p w14:paraId="77507143" w14:textId="77777777" w:rsidR="00866381" w:rsidRPr="00C84A37" w:rsidRDefault="00866381" w:rsidP="008726BD">
            <w:pPr>
              <w:rPr>
                <w:b/>
              </w:rPr>
            </w:pPr>
            <w:r w:rsidRPr="00C84A37">
              <w:rPr>
                <w:b/>
              </w:rPr>
              <w:t>Descrizione</w:t>
            </w:r>
          </w:p>
        </w:tc>
        <w:tc>
          <w:tcPr>
            <w:tcW w:w="7449" w:type="dxa"/>
            <w:gridSpan w:val="3"/>
          </w:tcPr>
          <w:p w14:paraId="6416172A" w14:textId="7A252959" w:rsidR="00866381" w:rsidRPr="00C84A37" w:rsidRDefault="00BD2198" w:rsidP="008726BD">
            <w:r w:rsidRPr="00BD2198">
              <w:t>Ricerca dei Giornali di Cassa.</w:t>
            </w:r>
          </w:p>
        </w:tc>
      </w:tr>
      <w:tr w:rsidR="00866381" w:rsidRPr="00C84A37" w14:paraId="5E2ADFBD" w14:textId="77777777" w:rsidTr="008726BD">
        <w:trPr>
          <w:trHeight w:val="550"/>
        </w:trPr>
        <w:tc>
          <w:tcPr>
            <w:tcW w:w="2405" w:type="dxa"/>
            <w:gridSpan w:val="2"/>
          </w:tcPr>
          <w:p w14:paraId="5AE9564C" w14:textId="77777777" w:rsidR="00866381" w:rsidRPr="00C84A37" w:rsidRDefault="00866381" w:rsidP="008726BD">
            <w:pPr>
              <w:rPr>
                <w:b/>
              </w:rPr>
            </w:pPr>
            <w:r>
              <w:rPr>
                <w:b/>
              </w:rPr>
              <w:t>Id Ruolo/Attore</w:t>
            </w:r>
          </w:p>
        </w:tc>
        <w:tc>
          <w:tcPr>
            <w:tcW w:w="7449" w:type="dxa"/>
            <w:gridSpan w:val="3"/>
          </w:tcPr>
          <w:p w14:paraId="44A08C15" w14:textId="77777777" w:rsidR="00866381" w:rsidRPr="00146646" w:rsidRDefault="00866381" w:rsidP="008726BD">
            <w:r>
              <w:t>001</w:t>
            </w:r>
          </w:p>
        </w:tc>
      </w:tr>
      <w:tr w:rsidR="00866381" w:rsidRPr="00C84A37" w14:paraId="246EB7B4" w14:textId="77777777" w:rsidTr="008726BD">
        <w:tc>
          <w:tcPr>
            <w:tcW w:w="2405" w:type="dxa"/>
            <w:gridSpan w:val="2"/>
            <w:vAlign w:val="center"/>
          </w:tcPr>
          <w:p w14:paraId="2DD634E5" w14:textId="77777777" w:rsidR="00866381" w:rsidRPr="00C84A37" w:rsidRDefault="00866381" w:rsidP="008726BD">
            <w:pPr>
              <w:rPr>
                <w:b/>
              </w:rPr>
            </w:pPr>
            <w:r w:rsidRPr="00C84A37">
              <w:rPr>
                <w:b/>
              </w:rPr>
              <w:t>Pre-condizioni</w:t>
            </w:r>
          </w:p>
        </w:tc>
        <w:tc>
          <w:tcPr>
            <w:tcW w:w="7449" w:type="dxa"/>
            <w:gridSpan w:val="3"/>
            <w:vAlign w:val="center"/>
          </w:tcPr>
          <w:p w14:paraId="0DB809DD" w14:textId="77777777" w:rsidR="00866381" w:rsidRDefault="00866381" w:rsidP="008726BD">
            <w:pPr>
              <w:pStyle w:val="Paragrafoelenco"/>
              <w:numPr>
                <w:ilvl w:val="0"/>
                <w:numId w:val="7"/>
              </w:numPr>
              <w:ind w:left="714" w:hanging="357"/>
            </w:pPr>
            <w:r>
              <w:t xml:space="preserve">L’utente ha avviato l’app Postman e caricato la Collection di request “PayFlowPA-MyPivot” </w:t>
            </w:r>
          </w:p>
          <w:p w14:paraId="090D7851" w14:textId="77777777" w:rsidR="00866381" w:rsidRDefault="00866381" w:rsidP="008726BD">
            <w:pPr>
              <w:pStyle w:val="Paragrafoelenco"/>
              <w:numPr>
                <w:ilvl w:val="0"/>
                <w:numId w:val="7"/>
              </w:numPr>
              <w:ind w:left="714" w:hanging="357"/>
            </w:pPr>
            <w:r>
              <w:t>L’utente deve avere selezionato la request TC_</w:t>
            </w:r>
            <w:r w:rsidR="00BD2198" w:rsidRPr="00BD2198">
              <w:t>GIORNALE_CASSA</w:t>
            </w:r>
            <w:r>
              <w:t>_01</w:t>
            </w:r>
          </w:p>
          <w:p w14:paraId="504DDAB0" w14:textId="77777777" w:rsidR="003A24D3" w:rsidRDefault="003A24D3" w:rsidP="008726BD">
            <w:pPr>
              <w:pStyle w:val="Paragrafoelenco"/>
              <w:numPr>
                <w:ilvl w:val="0"/>
                <w:numId w:val="7"/>
              </w:numPr>
              <w:ind w:left="714" w:hanging="357"/>
            </w:pPr>
            <w:r>
              <w:lastRenderedPageBreak/>
              <w:t>Nel sistema siano inseriti i giornali di cassa relatvi a i seguenti codici bolletta:</w:t>
            </w:r>
          </w:p>
          <w:tbl>
            <w:tblPr>
              <w:tblStyle w:val="GridTable6Colorful"/>
              <w:tblW w:w="0" w:type="auto"/>
              <w:tblInd w:w="736" w:type="dxa"/>
              <w:tblLook w:val="04A0" w:firstRow="1" w:lastRow="0" w:firstColumn="1" w:lastColumn="0" w:noHBand="0" w:noVBand="1"/>
            </w:tblPr>
            <w:tblGrid>
              <w:gridCol w:w="6378"/>
            </w:tblGrid>
            <w:tr w:rsidR="003A24D3" w14:paraId="7931949B" w14:textId="77777777" w:rsidTr="00B21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55CB7418" w14:textId="77777777" w:rsidR="003A24D3" w:rsidRDefault="003A24D3" w:rsidP="003A24D3">
                  <w:pPr>
                    <w:pStyle w:val="Paragrafoelenco"/>
                    <w:ind w:left="0"/>
                  </w:pPr>
                  <w:r>
                    <w:t>Codice Bolletta</w:t>
                  </w:r>
                </w:p>
              </w:tc>
            </w:tr>
            <w:tr w:rsidR="003A24D3" w14:paraId="067594FF"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7E1F00FB" w14:textId="77777777" w:rsidR="003A24D3" w:rsidRDefault="003A24D3" w:rsidP="003A24D3">
                  <w:pPr>
                    <w:pStyle w:val="Paragrafoelenco"/>
                    <w:ind w:left="0"/>
                  </w:pPr>
                  <w:r w:rsidRPr="006730D9">
                    <w:t>53522</w:t>
                  </w:r>
                </w:p>
              </w:tc>
            </w:tr>
            <w:tr w:rsidR="003A24D3" w14:paraId="5A70C2B8" w14:textId="77777777" w:rsidTr="00B21121">
              <w:tc>
                <w:tcPr>
                  <w:cnfStyle w:val="001000000000" w:firstRow="0" w:lastRow="0" w:firstColumn="1" w:lastColumn="0" w:oddVBand="0" w:evenVBand="0" w:oddHBand="0" w:evenHBand="0" w:firstRowFirstColumn="0" w:firstRowLastColumn="0" w:lastRowFirstColumn="0" w:lastRowLastColumn="0"/>
                  <w:tcW w:w="6378" w:type="dxa"/>
                </w:tcPr>
                <w:p w14:paraId="67E1BF32" w14:textId="77777777" w:rsidR="003A24D3" w:rsidRDefault="003A24D3" w:rsidP="003A24D3">
                  <w:pPr>
                    <w:pStyle w:val="Paragrafoelenco"/>
                    <w:ind w:left="0"/>
                  </w:pPr>
                  <w:r w:rsidRPr="006730D9">
                    <w:t>53521</w:t>
                  </w:r>
                </w:p>
              </w:tc>
            </w:tr>
          </w:tbl>
          <w:p w14:paraId="685F2080" w14:textId="66B5320C" w:rsidR="003A24D3" w:rsidRPr="00C84A37" w:rsidRDefault="003A24D3" w:rsidP="003A24D3">
            <w:pPr>
              <w:pStyle w:val="Paragrafoelenco"/>
              <w:ind w:left="714"/>
            </w:pPr>
            <w:r>
              <w:t xml:space="preserve"> </w:t>
            </w:r>
          </w:p>
        </w:tc>
      </w:tr>
      <w:tr w:rsidR="006730D9" w:rsidRPr="00C84A37" w14:paraId="3318D8D6" w14:textId="77777777" w:rsidTr="008726BD">
        <w:tc>
          <w:tcPr>
            <w:tcW w:w="2405" w:type="dxa"/>
            <w:gridSpan w:val="2"/>
            <w:vAlign w:val="center"/>
          </w:tcPr>
          <w:p w14:paraId="3958DE47" w14:textId="69BA4505" w:rsidR="006730D9" w:rsidRPr="00C84A37" w:rsidRDefault="006730D9" w:rsidP="008726BD">
            <w:pPr>
              <w:rPr>
                <w:b/>
              </w:rPr>
            </w:pPr>
            <w:r>
              <w:rPr>
                <w:b/>
              </w:rPr>
              <w:lastRenderedPageBreak/>
              <w:t>Post-condizione</w:t>
            </w:r>
          </w:p>
        </w:tc>
        <w:tc>
          <w:tcPr>
            <w:tcW w:w="7449" w:type="dxa"/>
            <w:gridSpan w:val="3"/>
            <w:vAlign w:val="center"/>
          </w:tcPr>
          <w:p w14:paraId="51574430" w14:textId="2BEC6CE7" w:rsidR="006730D9" w:rsidRDefault="006730D9" w:rsidP="006730D9">
            <w:pPr>
              <w:pStyle w:val="Paragrafoelenco"/>
              <w:numPr>
                <w:ilvl w:val="0"/>
                <w:numId w:val="7"/>
              </w:numPr>
              <w:ind w:left="714" w:hanging="357"/>
            </w:pPr>
            <w:r>
              <w:t>Il servizio restituisce la lista paginata dei Giornali di Cassa.</w:t>
            </w:r>
          </w:p>
          <w:p w14:paraId="1BDFD4B5" w14:textId="3705F5EC" w:rsidR="006730D9" w:rsidRDefault="006730D9" w:rsidP="006730D9">
            <w:pPr>
              <w:pStyle w:val="Paragrafoelenco"/>
              <w:numPr>
                <w:ilvl w:val="0"/>
                <w:numId w:val="7"/>
              </w:numPr>
              <w:ind w:left="714" w:hanging="357"/>
            </w:pPr>
            <w:r>
              <w:t>Nel sistema sono presente due Giornali di Cassa con i seguenti codici boll</w:t>
            </w:r>
            <w:r w:rsidR="003A24D3">
              <w:t>et</w:t>
            </w:r>
            <w:r>
              <w:t>ta:</w:t>
            </w:r>
          </w:p>
          <w:tbl>
            <w:tblPr>
              <w:tblStyle w:val="GridTable6Colorful"/>
              <w:tblW w:w="0" w:type="auto"/>
              <w:tblInd w:w="736" w:type="dxa"/>
              <w:tblLook w:val="04A0" w:firstRow="1" w:lastRow="0" w:firstColumn="1" w:lastColumn="0" w:noHBand="0" w:noVBand="1"/>
            </w:tblPr>
            <w:tblGrid>
              <w:gridCol w:w="6378"/>
            </w:tblGrid>
            <w:tr w:rsidR="006730D9" w14:paraId="345C735A" w14:textId="77777777" w:rsidTr="00B21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74EFF37A" w14:textId="7AB8228B" w:rsidR="006730D9" w:rsidRDefault="006730D9" w:rsidP="006730D9">
                  <w:pPr>
                    <w:pStyle w:val="Paragrafoelenco"/>
                    <w:ind w:left="0"/>
                  </w:pPr>
                  <w:r>
                    <w:t>Codice Bolletta</w:t>
                  </w:r>
                </w:p>
              </w:tc>
            </w:tr>
            <w:tr w:rsidR="006730D9" w14:paraId="04088412"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59C20A0D" w14:textId="73E4B1A1" w:rsidR="006730D9" w:rsidRDefault="006730D9" w:rsidP="006730D9">
                  <w:pPr>
                    <w:pStyle w:val="Paragrafoelenco"/>
                    <w:ind w:left="0"/>
                  </w:pPr>
                  <w:r w:rsidRPr="006730D9">
                    <w:t>53522</w:t>
                  </w:r>
                </w:p>
              </w:tc>
            </w:tr>
            <w:tr w:rsidR="006730D9" w14:paraId="2874628F" w14:textId="77777777" w:rsidTr="00B21121">
              <w:tc>
                <w:tcPr>
                  <w:cnfStyle w:val="001000000000" w:firstRow="0" w:lastRow="0" w:firstColumn="1" w:lastColumn="0" w:oddVBand="0" w:evenVBand="0" w:oddHBand="0" w:evenHBand="0" w:firstRowFirstColumn="0" w:firstRowLastColumn="0" w:lastRowFirstColumn="0" w:lastRowLastColumn="0"/>
                  <w:tcW w:w="6378" w:type="dxa"/>
                </w:tcPr>
                <w:p w14:paraId="55BF56DE" w14:textId="6E094D81" w:rsidR="006730D9" w:rsidRDefault="006730D9" w:rsidP="006730D9">
                  <w:pPr>
                    <w:pStyle w:val="Paragrafoelenco"/>
                    <w:ind w:left="0"/>
                  </w:pPr>
                  <w:r w:rsidRPr="006730D9">
                    <w:t>53521</w:t>
                  </w:r>
                </w:p>
              </w:tc>
            </w:tr>
          </w:tbl>
          <w:p w14:paraId="13F5CE9C" w14:textId="77777777" w:rsidR="006730D9" w:rsidRDefault="006730D9" w:rsidP="006730D9">
            <w:pPr>
              <w:pStyle w:val="Paragrafoelenco"/>
              <w:ind w:left="714"/>
            </w:pPr>
          </w:p>
          <w:p w14:paraId="5803F529" w14:textId="77777777" w:rsidR="006730D9" w:rsidRDefault="006730D9" w:rsidP="006730D9">
            <w:pPr>
              <w:pStyle w:val="Paragrafoelenco"/>
              <w:numPr>
                <w:ilvl w:val="0"/>
                <w:numId w:val="7"/>
              </w:numPr>
            </w:pPr>
            <w:r>
              <w:t>La lista paginata conterrà le seguenti info:</w:t>
            </w:r>
          </w:p>
          <w:p w14:paraId="21541E3D" w14:textId="2AE11278" w:rsidR="006730D9" w:rsidRDefault="006730D9" w:rsidP="006730D9">
            <w:pPr>
              <w:pStyle w:val="Paragrafoelenco"/>
              <w:numPr>
                <w:ilvl w:val="0"/>
                <w:numId w:val="7"/>
              </w:numPr>
              <w:ind w:left="714" w:hanging="357"/>
            </w:pPr>
            <w:r>
              <w:t>"totalPages": 1,</w:t>
            </w:r>
            <w:r>
              <w:br/>
              <w:t>"totalRecords": 2</w:t>
            </w:r>
          </w:p>
        </w:tc>
      </w:tr>
      <w:tr w:rsidR="00866381" w:rsidRPr="00C84A37" w14:paraId="74E17773" w14:textId="77777777" w:rsidTr="008726BD">
        <w:tc>
          <w:tcPr>
            <w:tcW w:w="2405" w:type="dxa"/>
            <w:gridSpan w:val="2"/>
            <w:vAlign w:val="center"/>
          </w:tcPr>
          <w:p w14:paraId="468A28C4" w14:textId="77777777" w:rsidR="00866381" w:rsidRPr="00C84A37" w:rsidRDefault="00866381" w:rsidP="008726BD">
            <w:pPr>
              <w:rPr>
                <w:b/>
              </w:rPr>
            </w:pPr>
            <w:r>
              <w:rPr>
                <w:b/>
              </w:rPr>
              <w:t>Input</w:t>
            </w:r>
          </w:p>
        </w:tc>
        <w:tc>
          <w:tcPr>
            <w:tcW w:w="7449" w:type="dxa"/>
            <w:gridSpan w:val="3"/>
            <w:vAlign w:val="center"/>
          </w:tcPr>
          <w:p w14:paraId="3D4ABFC5" w14:textId="77777777" w:rsidR="00866381" w:rsidRDefault="00866381" w:rsidP="008726BD"/>
          <w:tbl>
            <w:tblPr>
              <w:tblStyle w:val="GridTable3"/>
              <w:tblW w:w="0" w:type="auto"/>
              <w:tblLook w:val="04A0" w:firstRow="1" w:lastRow="0" w:firstColumn="1" w:lastColumn="0" w:noHBand="0" w:noVBand="1"/>
            </w:tblPr>
            <w:tblGrid>
              <w:gridCol w:w="1212"/>
              <w:gridCol w:w="6011"/>
            </w:tblGrid>
            <w:tr w:rsidR="00866381" w14:paraId="5773455E"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77ABB6DD" w14:textId="77777777" w:rsidR="00866381" w:rsidRDefault="00866381" w:rsidP="008726BD">
                  <w:r>
                    <w:t>Key</w:t>
                  </w:r>
                </w:p>
              </w:tc>
              <w:tc>
                <w:tcPr>
                  <w:tcW w:w="6011" w:type="dxa"/>
                </w:tcPr>
                <w:p w14:paraId="1193355F" w14:textId="77777777" w:rsidR="00866381" w:rsidRDefault="00866381" w:rsidP="008726BD">
                  <w:pPr>
                    <w:cnfStyle w:val="100000000000" w:firstRow="1" w:lastRow="0" w:firstColumn="0" w:lastColumn="0" w:oddVBand="0" w:evenVBand="0" w:oddHBand="0" w:evenHBand="0" w:firstRowFirstColumn="0" w:firstRowLastColumn="0" w:lastRowFirstColumn="0" w:lastRowLastColumn="0"/>
                  </w:pPr>
                  <w:r>
                    <w:t>Value</w:t>
                  </w:r>
                </w:p>
              </w:tc>
            </w:tr>
            <w:tr w:rsidR="00866381" w14:paraId="474F0FC5"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7C390867" w14:textId="77777777" w:rsidR="00866381" w:rsidRDefault="00866381" w:rsidP="008726BD">
                  <w:r>
                    <w:t>page</w:t>
                  </w:r>
                </w:p>
              </w:tc>
              <w:tc>
                <w:tcPr>
                  <w:tcW w:w="6011" w:type="dxa"/>
                </w:tcPr>
                <w:p w14:paraId="33044EC8" w14:textId="77777777" w:rsidR="00866381" w:rsidRDefault="00866381" w:rsidP="008726BD">
                  <w:pPr>
                    <w:cnfStyle w:val="000000100000" w:firstRow="0" w:lastRow="0" w:firstColumn="0" w:lastColumn="0" w:oddVBand="0" w:evenVBand="0" w:oddHBand="1" w:evenHBand="0" w:firstRowFirstColumn="0" w:firstRowLastColumn="0" w:lastRowFirstColumn="0" w:lastRowLastColumn="0"/>
                  </w:pPr>
                  <w:r>
                    <w:t>1</w:t>
                  </w:r>
                </w:p>
              </w:tc>
            </w:tr>
            <w:tr w:rsidR="00866381" w14:paraId="26A9DB2B"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3F1CCC7D" w14:textId="77777777" w:rsidR="00866381" w:rsidRDefault="00866381" w:rsidP="008726BD">
                  <w:r>
                    <w:t>size</w:t>
                  </w:r>
                </w:p>
              </w:tc>
              <w:tc>
                <w:tcPr>
                  <w:tcW w:w="6011" w:type="dxa"/>
                </w:tcPr>
                <w:p w14:paraId="4EDD9BAB" w14:textId="77777777" w:rsidR="00866381" w:rsidRDefault="00866381" w:rsidP="008726BD">
                  <w:pPr>
                    <w:cnfStyle w:val="000000000000" w:firstRow="0" w:lastRow="0" w:firstColumn="0" w:lastColumn="0" w:oddVBand="0" w:evenVBand="0" w:oddHBand="0" w:evenHBand="0" w:firstRowFirstColumn="0" w:firstRowLastColumn="0" w:lastRowFirstColumn="0" w:lastRowLastColumn="0"/>
                  </w:pPr>
                  <w:r>
                    <w:t>5</w:t>
                  </w:r>
                </w:p>
              </w:tc>
            </w:tr>
            <w:tr w:rsidR="00901503" w14:paraId="08538F6B"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7DE41BD5" w14:textId="3CFF46C7" w:rsidR="00901503" w:rsidRDefault="00901503" w:rsidP="008726BD">
                  <w:r>
                    <w:t>codIpa</w:t>
                  </w:r>
                </w:p>
              </w:tc>
              <w:tc>
                <w:tcPr>
                  <w:tcW w:w="6011" w:type="dxa"/>
                </w:tcPr>
                <w:p w14:paraId="330CACF2" w14:textId="568DCFF0" w:rsidR="00901503" w:rsidRDefault="00901503" w:rsidP="008726BD">
                  <w:pPr>
                    <w:cnfStyle w:val="000000100000" w:firstRow="0" w:lastRow="0" w:firstColumn="0" w:lastColumn="0" w:oddVBand="0" w:evenVBand="0" w:oddHBand="1" w:evenHBand="0" w:firstRowFirstColumn="0" w:firstRowLastColumn="0" w:lastRowFirstColumn="0" w:lastRowLastColumn="0"/>
                  </w:pPr>
                  <w:r>
                    <w:t>R_CAMPAN</w:t>
                  </w:r>
                </w:p>
              </w:tc>
            </w:tr>
          </w:tbl>
          <w:p w14:paraId="5D49D79D" w14:textId="77777777" w:rsidR="00866381" w:rsidRDefault="00866381" w:rsidP="008726BD">
            <w:r>
              <w:t xml:space="preserve"> </w:t>
            </w:r>
          </w:p>
        </w:tc>
      </w:tr>
      <w:tr w:rsidR="00866381" w:rsidRPr="00C84A37" w14:paraId="0F14C7D9" w14:textId="77777777" w:rsidTr="008726BD">
        <w:trPr>
          <w:trHeight w:val="540"/>
        </w:trPr>
        <w:tc>
          <w:tcPr>
            <w:tcW w:w="626" w:type="dxa"/>
          </w:tcPr>
          <w:p w14:paraId="08B079AE" w14:textId="77777777" w:rsidR="00866381" w:rsidRPr="00C84A37" w:rsidRDefault="00866381" w:rsidP="008726BD">
            <w:pPr>
              <w:rPr>
                <w:b/>
              </w:rPr>
            </w:pPr>
            <w:r w:rsidRPr="00C84A37">
              <w:rPr>
                <w:b/>
              </w:rPr>
              <w:t>Step</w:t>
            </w:r>
          </w:p>
        </w:tc>
        <w:tc>
          <w:tcPr>
            <w:tcW w:w="1779" w:type="dxa"/>
          </w:tcPr>
          <w:p w14:paraId="7538C846" w14:textId="77777777" w:rsidR="00866381" w:rsidRPr="00C84A37" w:rsidRDefault="00866381" w:rsidP="008726BD">
            <w:pPr>
              <w:rPr>
                <w:b/>
              </w:rPr>
            </w:pPr>
            <w:r w:rsidRPr="00C84A37">
              <w:rPr>
                <w:b/>
              </w:rPr>
              <w:t>Azione</w:t>
            </w:r>
          </w:p>
        </w:tc>
        <w:tc>
          <w:tcPr>
            <w:tcW w:w="6332" w:type="dxa"/>
            <w:gridSpan w:val="2"/>
          </w:tcPr>
          <w:p w14:paraId="1E680AE3" w14:textId="77777777" w:rsidR="00866381" w:rsidRPr="00C84A37" w:rsidRDefault="00866381" w:rsidP="008726BD">
            <w:pPr>
              <w:rPr>
                <w:b/>
              </w:rPr>
            </w:pPr>
            <w:r w:rsidRPr="00C84A37">
              <w:rPr>
                <w:b/>
              </w:rPr>
              <w:t>Risultato atteso</w:t>
            </w:r>
          </w:p>
        </w:tc>
        <w:tc>
          <w:tcPr>
            <w:tcW w:w="1117" w:type="dxa"/>
          </w:tcPr>
          <w:p w14:paraId="187657D8" w14:textId="77777777" w:rsidR="00866381" w:rsidRPr="00C84A37" w:rsidRDefault="00866381" w:rsidP="008726BD">
            <w:pPr>
              <w:rPr>
                <w:b/>
              </w:rPr>
            </w:pPr>
            <w:r w:rsidRPr="00C84A37">
              <w:rPr>
                <w:b/>
              </w:rPr>
              <w:t>Esito</w:t>
            </w:r>
          </w:p>
        </w:tc>
      </w:tr>
      <w:tr w:rsidR="00866381" w:rsidRPr="00C84A37" w14:paraId="08659C76" w14:textId="77777777" w:rsidTr="008726BD">
        <w:trPr>
          <w:trHeight w:val="1800"/>
        </w:trPr>
        <w:tc>
          <w:tcPr>
            <w:tcW w:w="626" w:type="dxa"/>
          </w:tcPr>
          <w:p w14:paraId="2B438329" w14:textId="77777777" w:rsidR="00866381" w:rsidRPr="00C84A37" w:rsidRDefault="00866381" w:rsidP="008726BD">
            <w:r>
              <w:t>1</w:t>
            </w:r>
          </w:p>
        </w:tc>
        <w:tc>
          <w:tcPr>
            <w:tcW w:w="1779" w:type="dxa"/>
          </w:tcPr>
          <w:p w14:paraId="580B7FA1" w14:textId="77777777" w:rsidR="00866381" w:rsidRPr="00C84A37" w:rsidRDefault="00866381" w:rsidP="008726BD">
            <w:r>
              <w:t>L’utente seleziona il pulsante SEND.</w:t>
            </w:r>
          </w:p>
        </w:tc>
        <w:tc>
          <w:tcPr>
            <w:tcW w:w="6332" w:type="dxa"/>
            <w:gridSpan w:val="2"/>
          </w:tcPr>
          <w:p w14:paraId="3AB40133" w14:textId="77777777" w:rsidR="006730D9" w:rsidRDefault="006730D9" w:rsidP="006730D9">
            <w:pPr>
              <w:shd w:val="clear" w:color="auto" w:fill="FFFFFE"/>
              <w:spacing w:line="240" w:lineRule="atLeast"/>
            </w:pPr>
            <w:r>
              <w:t>{</w:t>
            </w:r>
          </w:p>
          <w:p w14:paraId="269EE662" w14:textId="77777777" w:rsidR="006730D9" w:rsidRDefault="006730D9" w:rsidP="006730D9">
            <w:pPr>
              <w:shd w:val="clear" w:color="auto" w:fill="FFFFFE"/>
              <w:spacing w:line="240" w:lineRule="atLeast"/>
            </w:pPr>
            <w:r>
              <w:t xml:space="preserve">    "timestamp": "2020-03-23T12:10:08.706+0000",</w:t>
            </w:r>
          </w:p>
          <w:p w14:paraId="38F903CF" w14:textId="77777777" w:rsidR="006730D9" w:rsidRDefault="006730D9" w:rsidP="006730D9">
            <w:pPr>
              <w:shd w:val="clear" w:color="auto" w:fill="FFFFFE"/>
              <w:spacing w:line="240" w:lineRule="atLeast"/>
            </w:pPr>
            <w:r>
              <w:t xml:space="preserve">    "messages": {</w:t>
            </w:r>
          </w:p>
          <w:p w14:paraId="4413FD9B" w14:textId="77777777" w:rsidR="006730D9" w:rsidRDefault="006730D9" w:rsidP="006730D9">
            <w:pPr>
              <w:shd w:val="clear" w:color="auto" w:fill="FFFFFE"/>
              <w:spacing w:line="240" w:lineRule="atLeast"/>
            </w:pPr>
            <w:r>
              <w:t xml:space="preserve">        "successMessages": [],</w:t>
            </w:r>
          </w:p>
          <w:p w14:paraId="4DF5023E" w14:textId="77777777" w:rsidR="006730D9" w:rsidRDefault="006730D9" w:rsidP="006730D9">
            <w:pPr>
              <w:shd w:val="clear" w:color="auto" w:fill="FFFFFE"/>
              <w:spacing w:line="240" w:lineRule="atLeast"/>
            </w:pPr>
            <w:r>
              <w:t xml:space="preserve">        "informationMessages": [],</w:t>
            </w:r>
          </w:p>
          <w:p w14:paraId="4B63E3AF" w14:textId="77777777" w:rsidR="006730D9" w:rsidRDefault="006730D9" w:rsidP="006730D9">
            <w:pPr>
              <w:shd w:val="clear" w:color="auto" w:fill="FFFFFE"/>
              <w:spacing w:line="240" w:lineRule="atLeast"/>
            </w:pPr>
            <w:r>
              <w:t xml:space="preserve">        "warningMessages": [],</w:t>
            </w:r>
          </w:p>
          <w:p w14:paraId="52227E46" w14:textId="77777777" w:rsidR="006730D9" w:rsidRDefault="006730D9" w:rsidP="006730D9">
            <w:pPr>
              <w:shd w:val="clear" w:color="auto" w:fill="FFFFFE"/>
              <w:spacing w:line="240" w:lineRule="atLeast"/>
            </w:pPr>
            <w:r>
              <w:t xml:space="preserve">        "errorMessages": []</w:t>
            </w:r>
          </w:p>
          <w:p w14:paraId="10532B22" w14:textId="77777777" w:rsidR="006730D9" w:rsidRDefault="006730D9" w:rsidP="006730D9">
            <w:pPr>
              <w:shd w:val="clear" w:color="auto" w:fill="FFFFFE"/>
              <w:spacing w:line="240" w:lineRule="atLeast"/>
            </w:pPr>
            <w:r>
              <w:t xml:space="preserve">    },</w:t>
            </w:r>
          </w:p>
          <w:p w14:paraId="61AA79D0" w14:textId="77777777" w:rsidR="006730D9" w:rsidRDefault="006730D9" w:rsidP="006730D9">
            <w:pPr>
              <w:shd w:val="clear" w:color="auto" w:fill="FFFFFE"/>
              <w:spacing w:line="240" w:lineRule="atLeast"/>
            </w:pPr>
            <w:r>
              <w:t xml:space="preserve">    "page": {</w:t>
            </w:r>
          </w:p>
          <w:p w14:paraId="640FFED2" w14:textId="77777777" w:rsidR="006730D9" w:rsidRDefault="006730D9" w:rsidP="006730D9">
            <w:pPr>
              <w:shd w:val="clear" w:color="auto" w:fill="FFFFFE"/>
              <w:spacing w:line="240" w:lineRule="atLeast"/>
            </w:pPr>
            <w:r>
              <w:t xml:space="preserve">        "page": 1,</w:t>
            </w:r>
          </w:p>
          <w:p w14:paraId="54AFAB75" w14:textId="77777777" w:rsidR="006730D9" w:rsidRDefault="006730D9" w:rsidP="006730D9">
            <w:pPr>
              <w:shd w:val="clear" w:color="auto" w:fill="FFFFFE"/>
              <w:spacing w:line="240" w:lineRule="atLeast"/>
            </w:pPr>
            <w:r>
              <w:t xml:space="preserve">        "pageSize": 5,</w:t>
            </w:r>
          </w:p>
          <w:p w14:paraId="72519A4B" w14:textId="77777777" w:rsidR="006730D9" w:rsidRDefault="006730D9" w:rsidP="006730D9">
            <w:pPr>
              <w:shd w:val="clear" w:color="auto" w:fill="FFFFFE"/>
              <w:spacing w:line="240" w:lineRule="atLeast"/>
            </w:pPr>
            <w:r>
              <w:t xml:space="preserve">        "previousPage": false,</w:t>
            </w:r>
          </w:p>
          <w:p w14:paraId="3F991393" w14:textId="77777777" w:rsidR="006730D9" w:rsidRDefault="006730D9" w:rsidP="006730D9">
            <w:pPr>
              <w:shd w:val="clear" w:color="auto" w:fill="FFFFFE"/>
              <w:spacing w:line="240" w:lineRule="atLeast"/>
            </w:pPr>
            <w:r>
              <w:t xml:space="preserve">        "nextPage": false,</w:t>
            </w:r>
          </w:p>
          <w:p w14:paraId="6E90D0A1" w14:textId="77777777" w:rsidR="006730D9" w:rsidRDefault="006730D9" w:rsidP="006730D9">
            <w:pPr>
              <w:shd w:val="clear" w:color="auto" w:fill="FFFFFE"/>
              <w:spacing w:line="240" w:lineRule="atLeast"/>
            </w:pPr>
            <w:r>
              <w:t xml:space="preserve">        "list": [</w:t>
            </w:r>
          </w:p>
          <w:p w14:paraId="44A0B5B6" w14:textId="77777777" w:rsidR="006730D9" w:rsidRDefault="006730D9" w:rsidP="006730D9">
            <w:pPr>
              <w:shd w:val="clear" w:color="auto" w:fill="FFFFFE"/>
              <w:spacing w:line="240" w:lineRule="atLeast"/>
            </w:pPr>
            <w:r>
              <w:t xml:space="preserve">            {</w:t>
            </w:r>
          </w:p>
          <w:p w14:paraId="6467DF75" w14:textId="77777777" w:rsidR="006730D9" w:rsidRDefault="006730D9" w:rsidP="006730D9">
            <w:pPr>
              <w:shd w:val="clear" w:color="auto" w:fill="FFFFFE"/>
              <w:spacing w:line="240" w:lineRule="atLeast"/>
            </w:pPr>
            <w:r>
              <w:t xml:space="preserve">                "codiceIpaEnte": "R_CAMPAN",</w:t>
            </w:r>
          </w:p>
          <w:p w14:paraId="7FF46B42" w14:textId="77777777" w:rsidR="006730D9" w:rsidRDefault="006730D9" w:rsidP="006730D9">
            <w:pPr>
              <w:shd w:val="clear" w:color="auto" w:fill="FFFFFE"/>
              <w:spacing w:line="240" w:lineRule="atLeast"/>
            </w:pPr>
            <w:r>
              <w:t xml:space="preserve">                "deAnnoBolletta": "2020",</w:t>
            </w:r>
          </w:p>
          <w:p w14:paraId="5EC3C86C" w14:textId="77777777" w:rsidR="006730D9" w:rsidRDefault="006730D9" w:rsidP="006730D9">
            <w:pPr>
              <w:shd w:val="clear" w:color="auto" w:fill="FFFFFE"/>
              <w:spacing w:line="240" w:lineRule="atLeast"/>
            </w:pPr>
            <w:r>
              <w:t xml:space="preserve">                "codBolletta": "53521",</w:t>
            </w:r>
          </w:p>
          <w:p w14:paraId="17ECC468" w14:textId="77777777" w:rsidR="006730D9" w:rsidRDefault="006730D9" w:rsidP="006730D9">
            <w:pPr>
              <w:shd w:val="clear" w:color="auto" w:fill="FFFFFE"/>
              <w:spacing w:line="240" w:lineRule="atLeast"/>
            </w:pPr>
            <w:r>
              <w:t xml:space="preserve">                "deImporto": "104,00",</w:t>
            </w:r>
          </w:p>
          <w:p w14:paraId="71379635" w14:textId="77777777" w:rsidR="006730D9" w:rsidRDefault="006730D9" w:rsidP="006730D9">
            <w:pPr>
              <w:shd w:val="clear" w:color="auto" w:fill="FFFFFE"/>
              <w:spacing w:line="240" w:lineRule="atLeast"/>
            </w:pPr>
            <w:r>
              <w:t xml:space="preserve">                "flussoTesoreriaTO": {</w:t>
            </w:r>
          </w:p>
          <w:p w14:paraId="7C8A5394" w14:textId="77777777" w:rsidR="006730D9" w:rsidRDefault="006730D9" w:rsidP="006730D9">
            <w:pPr>
              <w:shd w:val="clear" w:color="auto" w:fill="FFFFFE"/>
              <w:spacing w:line="240" w:lineRule="atLeast"/>
            </w:pPr>
            <w:r>
              <w:lastRenderedPageBreak/>
              <w:t xml:space="preserve">                    "ente": {</w:t>
            </w:r>
          </w:p>
          <w:p w14:paraId="61B55D5C" w14:textId="77777777" w:rsidR="006730D9" w:rsidRDefault="006730D9" w:rsidP="006730D9">
            <w:pPr>
              <w:shd w:val="clear" w:color="auto" w:fill="FFFFFE"/>
              <w:spacing w:line="240" w:lineRule="atLeast"/>
            </w:pPr>
            <w:r>
              <w:t xml:space="preserve">                        "id": 1,</w:t>
            </w:r>
          </w:p>
          <w:p w14:paraId="05CB715C" w14:textId="77777777" w:rsidR="006730D9" w:rsidRDefault="006730D9" w:rsidP="006730D9">
            <w:pPr>
              <w:shd w:val="clear" w:color="auto" w:fill="FFFFFE"/>
              <w:spacing w:line="240" w:lineRule="atLeast"/>
            </w:pPr>
            <w:r>
              <w:t xml:space="preserve">                        "codIpaEnte": "R_CAMPAN",</w:t>
            </w:r>
          </w:p>
          <w:p w14:paraId="68C88F37" w14:textId="77777777" w:rsidR="006730D9" w:rsidRDefault="006730D9" w:rsidP="006730D9">
            <w:pPr>
              <w:shd w:val="clear" w:color="auto" w:fill="FFFFFE"/>
              <w:spacing w:line="240" w:lineRule="atLeast"/>
            </w:pPr>
            <w:r>
              <w:t xml:space="preserve">                        "codiceFiscaleEnte": "80011990639",</w:t>
            </w:r>
          </w:p>
          <w:p w14:paraId="712B250B" w14:textId="77777777" w:rsidR="006730D9" w:rsidRDefault="006730D9" w:rsidP="006730D9">
            <w:pPr>
              <w:shd w:val="clear" w:color="auto" w:fill="FFFFFE"/>
              <w:spacing w:line="240" w:lineRule="atLeast"/>
            </w:pPr>
            <w:r>
              <w:t xml:space="preserve">                        "deNomeEnte": "Regione Campania",</w:t>
            </w:r>
          </w:p>
          <w:p w14:paraId="1F38FEB3" w14:textId="77777777" w:rsidR="006730D9" w:rsidRDefault="006730D9" w:rsidP="006730D9">
            <w:pPr>
              <w:shd w:val="clear" w:color="auto" w:fill="FFFFFE"/>
              <w:spacing w:line="240" w:lineRule="atLeast"/>
            </w:pPr>
            <w:r>
              <w:t xml:space="preserve">                        "dtCreazione": "2017-07-18T15:19:17.725+0000",</w:t>
            </w:r>
          </w:p>
          <w:p w14:paraId="688FDB7D" w14:textId="77777777" w:rsidR="006730D9" w:rsidRDefault="006730D9" w:rsidP="006730D9">
            <w:pPr>
              <w:shd w:val="clear" w:color="auto" w:fill="FFFFFE"/>
              <w:spacing w:line="240" w:lineRule="atLeast"/>
            </w:pPr>
            <w:r>
              <w:t xml:space="preserve">                        "dtUltimaModifica": "2017-07-18T15:19:17.725+0000",</w:t>
            </w:r>
          </w:p>
          <w:p w14:paraId="71E428AB" w14:textId="77777777" w:rsidR="006730D9" w:rsidRDefault="006730D9" w:rsidP="006730D9">
            <w:pPr>
              <w:shd w:val="clear" w:color="auto" w:fill="FFFFFE"/>
              <w:spacing w:line="240" w:lineRule="atLeast"/>
            </w:pPr>
            <w:r>
              <w:t xml:space="preserve">                        "emailAmministratore": "m.guariniello@almaviva.it",</w:t>
            </w:r>
          </w:p>
          <w:p w14:paraId="58F9154A" w14:textId="77777777" w:rsidR="006730D9" w:rsidRDefault="006730D9" w:rsidP="006730D9">
            <w:pPr>
              <w:shd w:val="clear" w:color="auto" w:fill="FFFFFE"/>
              <w:spacing w:line="240" w:lineRule="atLeast"/>
            </w:pPr>
            <w:r>
              <w:t xml:space="preserve">                        "flgPagati": true,</w:t>
            </w:r>
          </w:p>
          <w:p w14:paraId="66B2AABF" w14:textId="77777777" w:rsidR="006730D9" w:rsidRDefault="006730D9" w:rsidP="006730D9">
            <w:pPr>
              <w:shd w:val="clear" w:color="auto" w:fill="FFFFFE"/>
              <w:spacing w:line="240" w:lineRule="atLeast"/>
            </w:pPr>
            <w:r>
              <w:t xml:space="preserve">                        "flgTesoreria": true,</w:t>
            </w:r>
          </w:p>
          <w:p w14:paraId="6F4D4CAE" w14:textId="77777777" w:rsidR="006730D9" w:rsidRDefault="006730D9" w:rsidP="006730D9">
            <w:pPr>
              <w:shd w:val="clear" w:color="auto" w:fill="FFFFFE"/>
              <w:spacing w:line="240" w:lineRule="atLeast"/>
            </w:pPr>
            <w:r>
              <w:t xml:space="preserve">                        "myboxClientKey": "833bfbd1-b3f4-40c6-8abb-269fa6be0827",</w:t>
            </w:r>
          </w:p>
          <w:p w14:paraId="0383B39D" w14:textId="77777777" w:rsidR="006730D9" w:rsidRDefault="006730D9" w:rsidP="006730D9">
            <w:pPr>
              <w:shd w:val="clear" w:color="auto" w:fill="FFFFFE"/>
              <w:spacing w:line="240" w:lineRule="atLeast"/>
            </w:pPr>
            <w:r>
              <w:t xml:space="preserve">                        "myboxClientSecret": "2a245a39-c5ac-458f-b8c2-87b105aa8352",</w:t>
            </w:r>
          </w:p>
          <w:p w14:paraId="6E8E4003" w14:textId="77777777" w:rsidR="006730D9" w:rsidRDefault="006730D9" w:rsidP="006730D9">
            <w:pPr>
              <w:shd w:val="clear" w:color="auto" w:fill="FFFFFE"/>
              <w:spacing w:line="240" w:lineRule="atLeast"/>
            </w:pPr>
            <w:r>
              <w:t xml:space="preserve">                        "numGiorniPagamentoPresunti": 3,</w:t>
            </w:r>
          </w:p>
          <w:p w14:paraId="623A92D9" w14:textId="77777777" w:rsidR="006730D9" w:rsidRDefault="006730D9" w:rsidP="006730D9">
            <w:pPr>
              <w:shd w:val="clear" w:color="auto" w:fill="FFFFFE"/>
              <w:spacing w:line="240" w:lineRule="atLeast"/>
            </w:pPr>
            <w:r>
              <w:t xml:space="preserve">                        "deLogoEnte": null</w:t>
            </w:r>
          </w:p>
          <w:p w14:paraId="7C206E10" w14:textId="77777777" w:rsidR="006730D9" w:rsidRDefault="006730D9" w:rsidP="006730D9">
            <w:pPr>
              <w:shd w:val="clear" w:color="auto" w:fill="FFFFFE"/>
              <w:spacing w:line="240" w:lineRule="atLeast"/>
            </w:pPr>
            <w:r>
              <w:t xml:space="preserve">                    },</w:t>
            </w:r>
          </w:p>
          <w:p w14:paraId="032B56D9" w14:textId="77777777" w:rsidR="006730D9" w:rsidRDefault="006730D9" w:rsidP="006730D9">
            <w:pPr>
              <w:shd w:val="clear" w:color="auto" w:fill="FFFFFE"/>
              <w:spacing w:line="240" w:lineRule="atLeast"/>
            </w:pPr>
            <w:r>
              <w:t xml:space="preserve">                    "id": 1,</w:t>
            </w:r>
          </w:p>
          <w:p w14:paraId="30AF8033" w14:textId="77777777" w:rsidR="006730D9" w:rsidRDefault="006730D9" w:rsidP="006730D9">
            <w:pPr>
              <w:shd w:val="clear" w:color="auto" w:fill="FFFFFE"/>
              <w:spacing w:line="240" w:lineRule="atLeast"/>
            </w:pPr>
            <w:r>
              <w:t xml:space="preserve">                    "codAbi": null,</w:t>
            </w:r>
          </w:p>
          <w:p w14:paraId="57D5F54D" w14:textId="77777777" w:rsidR="006730D9" w:rsidRDefault="006730D9" w:rsidP="006730D9">
            <w:pPr>
              <w:shd w:val="clear" w:color="auto" w:fill="FFFFFE"/>
              <w:spacing w:line="240" w:lineRule="atLeast"/>
            </w:pPr>
            <w:r>
              <w:t xml:space="preserve">                    "codBolletta": "53521",</w:t>
            </w:r>
          </w:p>
          <w:p w14:paraId="46307479" w14:textId="77777777" w:rsidR="006730D9" w:rsidRDefault="006730D9" w:rsidP="006730D9">
            <w:pPr>
              <w:shd w:val="clear" w:color="auto" w:fill="FFFFFE"/>
              <w:spacing w:line="240" w:lineRule="atLeast"/>
            </w:pPr>
            <w:r>
              <w:t xml:space="preserve">                    "codBollo": null,</w:t>
            </w:r>
          </w:p>
          <w:p w14:paraId="4BF11634" w14:textId="77777777" w:rsidR="006730D9" w:rsidRDefault="006730D9" w:rsidP="006730D9">
            <w:pPr>
              <w:shd w:val="clear" w:color="auto" w:fill="FFFFFE"/>
              <w:spacing w:line="240" w:lineRule="atLeast"/>
            </w:pPr>
            <w:r>
              <w:t xml:space="preserve">                    "codCab": null,</w:t>
            </w:r>
          </w:p>
          <w:p w14:paraId="7AEDB755" w14:textId="77777777" w:rsidR="006730D9" w:rsidRDefault="006730D9" w:rsidP="006730D9">
            <w:pPr>
              <w:shd w:val="clear" w:color="auto" w:fill="FFFFFE"/>
              <w:spacing w:line="240" w:lineRule="atLeast"/>
            </w:pPr>
            <w:r>
              <w:t xml:space="preserve">                    "codCausale": null,</w:t>
            </w:r>
          </w:p>
          <w:p w14:paraId="0C9F2E0B" w14:textId="77777777" w:rsidR="006730D9" w:rsidRDefault="006730D9" w:rsidP="006730D9">
            <w:pPr>
              <w:shd w:val="clear" w:color="auto" w:fill="FFFFFE"/>
              <w:spacing w:line="240" w:lineRule="atLeast"/>
            </w:pPr>
            <w:r>
              <w:t xml:space="preserve">                    "codCodiceFiscale": null,</w:t>
            </w:r>
          </w:p>
          <w:p w14:paraId="51B620B4" w14:textId="77777777" w:rsidR="006730D9" w:rsidRDefault="006730D9" w:rsidP="006730D9">
            <w:pPr>
              <w:shd w:val="clear" w:color="auto" w:fill="FFFFFE"/>
              <w:spacing w:line="240" w:lineRule="atLeast"/>
            </w:pPr>
            <w:r>
              <w:t xml:space="preserve">                    "codConto": null,</w:t>
            </w:r>
          </w:p>
          <w:p w14:paraId="531188E2" w14:textId="77777777" w:rsidR="006730D9" w:rsidRDefault="006730D9" w:rsidP="006730D9">
            <w:pPr>
              <w:shd w:val="clear" w:color="auto" w:fill="FFFFFE"/>
              <w:spacing w:line="240" w:lineRule="atLeast"/>
            </w:pPr>
            <w:r>
              <w:t xml:space="preserve">                    "codContoAnagrafica": null,</w:t>
            </w:r>
          </w:p>
          <w:p w14:paraId="62BD2ABA" w14:textId="77777777" w:rsidR="006730D9" w:rsidRDefault="006730D9" w:rsidP="006730D9">
            <w:pPr>
              <w:shd w:val="clear" w:color="auto" w:fill="FFFFFE"/>
              <w:spacing w:line="240" w:lineRule="atLeast"/>
            </w:pPr>
            <w:r>
              <w:t xml:space="preserve">                    "codDocumento": "0021352",</w:t>
            </w:r>
          </w:p>
          <w:p w14:paraId="0E1D1F9A" w14:textId="77777777" w:rsidR="006730D9" w:rsidRDefault="006730D9" w:rsidP="006730D9">
            <w:pPr>
              <w:shd w:val="clear" w:color="auto" w:fill="FFFFFE"/>
              <w:spacing w:line="240" w:lineRule="atLeast"/>
            </w:pPr>
            <w:r>
              <w:t xml:space="preserve">                    "codIban": null,</w:t>
            </w:r>
          </w:p>
          <w:p w14:paraId="0E521E5B" w14:textId="77777777" w:rsidR="006730D9" w:rsidRDefault="006730D9" w:rsidP="006730D9">
            <w:pPr>
              <w:shd w:val="clear" w:color="auto" w:fill="FFFFFE"/>
              <w:spacing w:line="240" w:lineRule="atLeast"/>
            </w:pPr>
            <w:r>
              <w:t xml:space="preserve">                    "codIdDominio": null,</w:t>
            </w:r>
          </w:p>
          <w:p w14:paraId="7F634081" w14:textId="77777777" w:rsidR="006730D9" w:rsidRDefault="006730D9" w:rsidP="006730D9">
            <w:pPr>
              <w:shd w:val="clear" w:color="auto" w:fill="FFFFFE"/>
              <w:spacing w:line="240" w:lineRule="atLeast"/>
            </w:pPr>
            <w:r>
              <w:t xml:space="preserve">                    "codIdUnivocoFlusso": "2020-02-03SIGPITM1XXX-S083344992",</w:t>
            </w:r>
          </w:p>
          <w:p w14:paraId="1DAE7E97" w14:textId="77777777" w:rsidR="006730D9" w:rsidRDefault="006730D9" w:rsidP="006730D9">
            <w:pPr>
              <w:shd w:val="clear" w:color="auto" w:fill="FFFFFE"/>
              <w:spacing w:line="240" w:lineRule="atLeast"/>
            </w:pPr>
            <w:r>
              <w:t xml:space="preserve">                    "codIdUnivocoVersamento": null,</w:t>
            </w:r>
          </w:p>
          <w:p w14:paraId="4A3B25B8" w14:textId="77777777" w:rsidR="006730D9" w:rsidRDefault="006730D9" w:rsidP="006730D9">
            <w:pPr>
              <w:shd w:val="clear" w:color="auto" w:fill="FFFFFE"/>
              <w:spacing w:line="240" w:lineRule="atLeast"/>
            </w:pPr>
            <w:r>
              <w:t xml:space="preserve">                    "codPartitaIva": null,</w:t>
            </w:r>
          </w:p>
          <w:p w14:paraId="5A22ECE4" w14:textId="77777777" w:rsidR="006730D9" w:rsidRDefault="006730D9" w:rsidP="006730D9">
            <w:pPr>
              <w:shd w:val="clear" w:color="auto" w:fill="FFFFFE"/>
              <w:spacing w:line="240" w:lineRule="atLeast"/>
            </w:pPr>
            <w:r>
              <w:t xml:space="preserve">                    "codPgEsecuzione": null,</w:t>
            </w:r>
          </w:p>
          <w:p w14:paraId="08E6D9FF" w14:textId="77777777" w:rsidR="006730D9" w:rsidRDefault="006730D9" w:rsidP="006730D9">
            <w:pPr>
              <w:shd w:val="clear" w:color="auto" w:fill="FFFFFE"/>
              <w:spacing w:line="240" w:lineRule="atLeast"/>
            </w:pPr>
            <w:r>
              <w:t xml:space="preserve">                    "codPgTrasferimento": null,</w:t>
            </w:r>
          </w:p>
          <w:p w14:paraId="1B45C615" w14:textId="77777777" w:rsidR="006730D9" w:rsidRDefault="006730D9" w:rsidP="006730D9">
            <w:pPr>
              <w:shd w:val="clear" w:color="auto" w:fill="FFFFFE"/>
              <w:spacing w:line="240" w:lineRule="atLeast"/>
            </w:pPr>
            <w:r>
              <w:t xml:space="preserve">                    "codProcesso": null,</w:t>
            </w:r>
          </w:p>
          <w:p w14:paraId="5ECCE12E" w14:textId="77777777" w:rsidR="006730D9" w:rsidRDefault="006730D9" w:rsidP="006730D9">
            <w:pPr>
              <w:shd w:val="clear" w:color="auto" w:fill="FFFFFE"/>
              <w:spacing w:line="240" w:lineRule="atLeast"/>
            </w:pPr>
            <w:r>
              <w:t xml:space="preserve">                    "codProvvisorio": null,</w:t>
            </w:r>
          </w:p>
          <w:p w14:paraId="74E77B79" w14:textId="77777777" w:rsidR="006730D9" w:rsidRDefault="006730D9" w:rsidP="006730D9">
            <w:pPr>
              <w:shd w:val="clear" w:color="auto" w:fill="FFFFFE"/>
              <w:spacing w:line="240" w:lineRule="atLeast"/>
            </w:pPr>
            <w:r>
              <w:t xml:space="preserve">                    "codTipoConto": null,</w:t>
            </w:r>
          </w:p>
          <w:p w14:paraId="6F78C205" w14:textId="77777777" w:rsidR="006730D9" w:rsidRDefault="006730D9" w:rsidP="006730D9">
            <w:pPr>
              <w:shd w:val="clear" w:color="auto" w:fill="FFFFFE"/>
              <w:spacing w:line="240" w:lineRule="atLeast"/>
            </w:pPr>
            <w:r>
              <w:t xml:space="preserve">                    "codTipoMovimento": null,</w:t>
            </w:r>
          </w:p>
          <w:p w14:paraId="06B83DC5" w14:textId="77777777" w:rsidR="006730D9" w:rsidRDefault="006730D9" w:rsidP="006730D9">
            <w:pPr>
              <w:shd w:val="clear" w:color="auto" w:fill="FFFFFE"/>
              <w:spacing w:line="240" w:lineRule="atLeast"/>
            </w:pPr>
            <w:r>
              <w:t xml:space="preserve">                    "deAeProvvisorio": null,</w:t>
            </w:r>
          </w:p>
          <w:p w14:paraId="65265D18" w14:textId="77777777" w:rsidR="006730D9" w:rsidRDefault="006730D9" w:rsidP="006730D9">
            <w:pPr>
              <w:shd w:val="clear" w:color="auto" w:fill="FFFFFE"/>
              <w:spacing w:line="240" w:lineRule="atLeast"/>
            </w:pPr>
            <w:r>
              <w:t xml:space="preserve">                    "deAnnoBolletta": "2020",</w:t>
            </w:r>
          </w:p>
          <w:p w14:paraId="0BCE5A35" w14:textId="77777777" w:rsidR="006730D9" w:rsidRDefault="006730D9" w:rsidP="006730D9">
            <w:pPr>
              <w:shd w:val="clear" w:color="auto" w:fill="FFFFFE"/>
              <w:spacing w:line="240" w:lineRule="atLeast"/>
            </w:pPr>
            <w:r>
              <w:t xml:space="preserve">                    "deAnnoDocumento": null,</w:t>
            </w:r>
          </w:p>
          <w:p w14:paraId="066759BB" w14:textId="77777777" w:rsidR="006730D9" w:rsidRDefault="006730D9" w:rsidP="006730D9">
            <w:pPr>
              <w:shd w:val="clear" w:color="auto" w:fill="FFFFFE"/>
              <w:spacing w:line="240" w:lineRule="atLeast"/>
            </w:pPr>
            <w:r>
              <w:t xml:space="preserve">                    "deCap": null,</w:t>
            </w:r>
          </w:p>
          <w:p w14:paraId="45EA106F" w14:textId="77777777" w:rsidR="006730D9" w:rsidRDefault="006730D9" w:rsidP="006730D9">
            <w:pPr>
              <w:shd w:val="clear" w:color="auto" w:fill="FFFFFE"/>
              <w:spacing w:line="240" w:lineRule="atLeast"/>
            </w:pPr>
            <w:r>
              <w:t xml:space="preserve">                    "deCausale": "/PUR/LGPE-RIVERSAMENTO/URI/2020-02-</w:t>
            </w:r>
            <w:r>
              <w:lastRenderedPageBreak/>
              <w:t>03SIGPITM1XXX-S083344992/104.00/TXT/0811 - Tassa Abilitazione all'Esercizio Professionale Ordine professionale Ordine dei dottori commercialis",</w:t>
            </w:r>
          </w:p>
          <w:p w14:paraId="3F854053" w14:textId="77777777" w:rsidR="006730D9" w:rsidRDefault="006730D9" w:rsidP="006730D9">
            <w:pPr>
              <w:shd w:val="clear" w:color="auto" w:fill="FFFFFE"/>
              <w:spacing w:line="240" w:lineRule="atLeast"/>
            </w:pPr>
            <w:r>
              <w:t xml:space="preserve">                    "deCitta": null,</w:t>
            </w:r>
          </w:p>
          <w:p w14:paraId="76018D5C" w14:textId="77777777" w:rsidR="006730D9" w:rsidRDefault="006730D9" w:rsidP="006730D9">
            <w:pPr>
              <w:shd w:val="clear" w:color="auto" w:fill="FFFFFE"/>
              <w:spacing w:line="240" w:lineRule="atLeast"/>
            </w:pPr>
            <w:r>
              <w:t xml:space="preserve">                    "deCognome": "Adelio Manzoni                ",</w:t>
            </w:r>
          </w:p>
          <w:p w14:paraId="34990120" w14:textId="77777777" w:rsidR="006730D9" w:rsidRDefault="006730D9" w:rsidP="006730D9">
            <w:pPr>
              <w:shd w:val="clear" w:color="auto" w:fill="FFFFFE"/>
              <w:spacing w:line="240" w:lineRule="atLeast"/>
            </w:pPr>
            <w:r>
              <w:t xml:space="preserve">                    "deNome": null,</w:t>
            </w:r>
          </w:p>
          <w:p w14:paraId="6CCD0875" w14:textId="77777777" w:rsidR="006730D9" w:rsidRDefault="006730D9" w:rsidP="006730D9">
            <w:pPr>
              <w:shd w:val="clear" w:color="auto" w:fill="FFFFFE"/>
              <w:spacing w:line="240" w:lineRule="atLeast"/>
            </w:pPr>
            <w:r>
              <w:t xml:space="preserve">                    "deVia": null,</w:t>
            </w:r>
          </w:p>
          <w:p w14:paraId="10CA568F" w14:textId="77777777" w:rsidR="006730D9" w:rsidRDefault="006730D9" w:rsidP="006730D9">
            <w:pPr>
              <w:shd w:val="clear" w:color="auto" w:fill="FFFFFE"/>
              <w:spacing w:line="240" w:lineRule="atLeast"/>
            </w:pPr>
            <w:r>
              <w:t xml:space="preserve">                    "dtBolletta": "2020-01-31",</w:t>
            </w:r>
          </w:p>
          <w:p w14:paraId="3D676EB6" w14:textId="77777777" w:rsidR="006730D9" w:rsidRDefault="006730D9" w:rsidP="006730D9">
            <w:pPr>
              <w:shd w:val="clear" w:color="auto" w:fill="FFFFFE"/>
              <w:spacing w:line="240" w:lineRule="atLeast"/>
            </w:pPr>
            <w:r>
              <w:t xml:space="preserve">                    "dtCreazione": "2020-03-23T09:06:09.481+0000",</w:t>
            </w:r>
          </w:p>
          <w:p w14:paraId="440F0FE3" w14:textId="77777777" w:rsidR="006730D9" w:rsidRDefault="006730D9" w:rsidP="006730D9">
            <w:pPr>
              <w:shd w:val="clear" w:color="auto" w:fill="FFFFFE"/>
              <w:spacing w:line="240" w:lineRule="atLeast"/>
            </w:pPr>
            <w:r>
              <w:t xml:space="preserve">                    "dtDataValutaRegione": "2020-01-31",</w:t>
            </w:r>
          </w:p>
          <w:p w14:paraId="10E15428" w14:textId="77777777" w:rsidR="006730D9" w:rsidRDefault="006730D9" w:rsidP="006730D9">
            <w:pPr>
              <w:shd w:val="clear" w:color="auto" w:fill="FFFFFE"/>
              <w:spacing w:line="240" w:lineRule="atLeast"/>
            </w:pPr>
            <w:r>
              <w:t xml:space="preserve">                    "dtRicezione": "2020-03-23T09:06:08.088+0000",</w:t>
            </w:r>
          </w:p>
          <w:p w14:paraId="2F662A18" w14:textId="77777777" w:rsidR="006730D9" w:rsidRDefault="006730D9" w:rsidP="006730D9">
            <w:pPr>
              <w:shd w:val="clear" w:color="auto" w:fill="FFFFFE"/>
              <w:spacing w:line="240" w:lineRule="atLeast"/>
            </w:pPr>
            <w:r>
              <w:t xml:space="preserve">                    "dtUltimaModifica": "2020-03-23T09:06:09.481+0000",</w:t>
            </w:r>
          </w:p>
          <w:p w14:paraId="7D69B0F5" w14:textId="77777777" w:rsidR="006730D9" w:rsidRDefault="006730D9" w:rsidP="006730D9">
            <w:pPr>
              <w:shd w:val="clear" w:color="auto" w:fill="FFFFFE"/>
              <w:spacing w:line="240" w:lineRule="atLeast"/>
            </w:pPr>
            <w:r>
              <w:t xml:space="preserve">                    "flgRegolarizzata": false,</w:t>
            </w:r>
          </w:p>
          <w:p w14:paraId="5AB6A9D4" w14:textId="77777777" w:rsidR="006730D9" w:rsidRDefault="006730D9" w:rsidP="006730D9">
            <w:pPr>
              <w:shd w:val="clear" w:color="auto" w:fill="FFFFFE"/>
              <w:spacing w:line="240" w:lineRule="atLeast"/>
            </w:pPr>
            <w:r>
              <w:t xml:space="preserve">                    "numIpBolletta": 104.00,</w:t>
            </w:r>
          </w:p>
          <w:p w14:paraId="2C9E098D" w14:textId="77777777" w:rsidR="006730D9" w:rsidRDefault="006730D9" w:rsidP="006730D9">
            <w:pPr>
              <w:shd w:val="clear" w:color="auto" w:fill="FFFFFE"/>
              <w:spacing w:line="240" w:lineRule="atLeast"/>
            </w:pPr>
            <w:r>
              <w:t xml:space="preserve">                    "numPgProcesso": null,</w:t>
            </w:r>
          </w:p>
          <w:p w14:paraId="45E13067" w14:textId="77777777" w:rsidR="006730D9" w:rsidRDefault="006730D9" w:rsidP="006730D9">
            <w:pPr>
              <w:shd w:val="clear" w:color="auto" w:fill="FFFFFE"/>
              <w:spacing w:line="240" w:lineRule="atLeast"/>
            </w:pPr>
            <w:r>
              <w:t xml:space="preserve">                    "dtEffettivaSospeso": "2020-01-31",</w:t>
            </w:r>
          </w:p>
          <w:p w14:paraId="6B0AB283" w14:textId="77777777" w:rsidR="006730D9" w:rsidRDefault="006730D9" w:rsidP="006730D9">
            <w:pPr>
              <w:shd w:val="clear" w:color="auto" w:fill="FFFFFE"/>
              <w:spacing w:line="240" w:lineRule="atLeast"/>
            </w:pPr>
            <w:r>
              <w:t xml:space="preserve">                    "codiceGestionaleProvvisorio": "0000099999"</w:t>
            </w:r>
          </w:p>
          <w:p w14:paraId="146F364A" w14:textId="77777777" w:rsidR="006730D9" w:rsidRDefault="006730D9" w:rsidP="006730D9">
            <w:pPr>
              <w:shd w:val="clear" w:color="auto" w:fill="FFFFFE"/>
              <w:spacing w:line="240" w:lineRule="atLeast"/>
            </w:pPr>
            <w:r>
              <w:t xml:space="preserve">                }</w:t>
            </w:r>
          </w:p>
          <w:p w14:paraId="0982818A" w14:textId="77777777" w:rsidR="006730D9" w:rsidRDefault="006730D9" w:rsidP="006730D9">
            <w:pPr>
              <w:shd w:val="clear" w:color="auto" w:fill="FFFFFE"/>
              <w:spacing w:line="240" w:lineRule="atLeast"/>
            </w:pPr>
            <w:r>
              <w:t xml:space="preserve">            },</w:t>
            </w:r>
          </w:p>
          <w:p w14:paraId="6EB037A3" w14:textId="77777777" w:rsidR="006730D9" w:rsidRDefault="006730D9" w:rsidP="006730D9">
            <w:pPr>
              <w:shd w:val="clear" w:color="auto" w:fill="FFFFFE"/>
              <w:spacing w:line="240" w:lineRule="atLeast"/>
            </w:pPr>
            <w:r>
              <w:t xml:space="preserve">            {</w:t>
            </w:r>
          </w:p>
          <w:p w14:paraId="7953645E" w14:textId="77777777" w:rsidR="006730D9" w:rsidRDefault="006730D9" w:rsidP="006730D9">
            <w:pPr>
              <w:shd w:val="clear" w:color="auto" w:fill="FFFFFE"/>
              <w:spacing w:line="240" w:lineRule="atLeast"/>
            </w:pPr>
            <w:r>
              <w:t xml:space="preserve">                "codiceIpaEnte": "R_CAMPAN",</w:t>
            </w:r>
          </w:p>
          <w:p w14:paraId="0F3E699B" w14:textId="77777777" w:rsidR="006730D9" w:rsidRDefault="006730D9" w:rsidP="006730D9">
            <w:pPr>
              <w:shd w:val="clear" w:color="auto" w:fill="FFFFFE"/>
              <w:spacing w:line="240" w:lineRule="atLeast"/>
            </w:pPr>
            <w:r>
              <w:t xml:space="preserve">                "deAnnoBolletta": "2020",</w:t>
            </w:r>
          </w:p>
          <w:p w14:paraId="686611BC" w14:textId="77777777" w:rsidR="006730D9" w:rsidRDefault="006730D9" w:rsidP="006730D9">
            <w:pPr>
              <w:shd w:val="clear" w:color="auto" w:fill="FFFFFE"/>
              <w:spacing w:line="240" w:lineRule="atLeast"/>
            </w:pPr>
            <w:r>
              <w:t xml:space="preserve">                "codBolletta": "53522",</w:t>
            </w:r>
          </w:p>
          <w:p w14:paraId="2EC33C81" w14:textId="77777777" w:rsidR="006730D9" w:rsidRDefault="006730D9" w:rsidP="006730D9">
            <w:pPr>
              <w:shd w:val="clear" w:color="auto" w:fill="FFFFFE"/>
              <w:spacing w:line="240" w:lineRule="atLeast"/>
            </w:pPr>
            <w:r>
              <w:t xml:space="preserve">                "deImporto": "104,00",</w:t>
            </w:r>
          </w:p>
          <w:p w14:paraId="12F4E739" w14:textId="77777777" w:rsidR="006730D9" w:rsidRDefault="006730D9" w:rsidP="006730D9">
            <w:pPr>
              <w:shd w:val="clear" w:color="auto" w:fill="FFFFFE"/>
              <w:spacing w:line="240" w:lineRule="atLeast"/>
            </w:pPr>
            <w:r>
              <w:t xml:space="preserve">                "flussoTesoreriaTO": {</w:t>
            </w:r>
          </w:p>
          <w:p w14:paraId="58573EB0" w14:textId="77777777" w:rsidR="006730D9" w:rsidRDefault="006730D9" w:rsidP="006730D9">
            <w:pPr>
              <w:shd w:val="clear" w:color="auto" w:fill="FFFFFE"/>
              <w:spacing w:line="240" w:lineRule="atLeast"/>
            </w:pPr>
            <w:r>
              <w:t xml:space="preserve">                    "ente": {</w:t>
            </w:r>
          </w:p>
          <w:p w14:paraId="260CBCA2" w14:textId="77777777" w:rsidR="006730D9" w:rsidRDefault="006730D9" w:rsidP="006730D9">
            <w:pPr>
              <w:shd w:val="clear" w:color="auto" w:fill="FFFFFE"/>
              <w:spacing w:line="240" w:lineRule="atLeast"/>
            </w:pPr>
            <w:r>
              <w:t xml:space="preserve">                        "id": 1,</w:t>
            </w:r>
          </w:p>
          <w:p w14:paraId="51AD4C65" w14:textId="77777777" w:rsidR="006730D9" w:rsidRDefault="006730D9" w:rsidP="006730D9">
            <w:pPr>
              <w:shd w:val="clear" w:color="auto" w:fill="FFFFFE"/>
              <w:spacing w:line="240" w:lineRule="atLeast"/>
            </w:pPr>
            <w:r>
              <w:t xml:space="preserve">                        "codIpaEnte": "R_CAMPAN",</w:t>
            </w:r>
          </w:p>
          <w:p w14:paraId="0058ABB7" w14:textId="77777777" w:rsidR="006730D9" w:rsidRDefault="006730D9" w:rsidP="006730D9">
            <w:pPr>
              <w:shd w:val="clear" w:color="auto" w:fill="FFFFFE"/>
              <w:spacing w:line="240" w:lineRule="atLeast"/>
            </w:pPr>
            <w:r>
              <w:t xml:space="preserve">                        "codiceFiscaleEnte": "80011990639",</w:t>
            </w:r>
          </w:p>
          <w:p w14:paraId="64C049F8" w14:textId="77777777" w:rsidR="006730D9" w:rsidRDefault="006730D9" w:rsidP="006730D9">
            <w:pPr>
              <w:shd w:val="clear" w:color="auto" w:fill="FFFFFE"/>
              <w:spacing w:line="240" w:lineRule="atLeast"/>
            </w:pPr>
            <w:r>
              <w:t xml:space="preserve">                        "deNomeEnte": "Regione Campania",</w:t>
            </w:r>
          </w:p>
          <w:p w14:paraId="3FE29BAB" w14:textId="77777777" w:rsidR="006730D9" w:rsidRDefault="006730D9" w:rsidP="006730D9">
            <w:pPr>
              <w:shd w:val="clear" w:color="auto" w:fill="FFFFFE"/>
              <w:spacing w:line="240" w:lineRule="atLeast"/>
            </w:pPr>
            <w:r>
              <w:t xml:space="preserve">                        "dtCreazione": "2017-07-18T15:19:17.725+0000",</w:t>
            </w:r>
          </w:p>
          <w:p w14:paraId="737AB88C" w14:textId="77777777" w:rsidR="006730D9" w:rsidRDefault="006730D9" w:rsidP="006730D9">
            <w:pPr>
              <w:shd w:val="clear" w:color="auto" w:fill="FFFFFE"/>
              <w:spacing w:line="240" w:lineRule="atLeast"/>
            </w:pPr>
            <w:r>
              <w:t xml:space="preserve">                        "dtUltimaModifica": "2017-07-18T15:19:17.725+0000",</w:t>
            </w:r>
          </w:p>
          <w:p w14:paraId="4606D35D" w14:textId="77777777" w:rsidR="006730D9" w:rsidRDefault="006730D9" w:rsidP="006730D9">
            <w:pPr>
              <w:shd w:val="clear" w:color="auto" w:fill="FFFFFE"/>
              <w:spacing w:line="240" w:lineRule="atLeast"/>
            </w:pPr>
            <w:r>
              <w:t xml:space="preserve">                        "emailAmministratore": "m.guariniello@almaviva.it",</w:t>
            </w:r>
          </w:p>
          <w:p w14:paraId="0EE75E0C" w14:textId="77777777" w:rsidR="006730D9" w:rsidRDefault="006730D9" w:rsidP="006730D9">
            <w:pPr>
              <w:shd w:val="clear" w:color="auto" w:fill="FFFFFE"/>
              <w:spacing w:line="240" w:lineRule="atLeast"/>
            </w:pPr>
            <w:r>
              <w:t xml:space="preserve">                        "flgPagati": true,</w:t>
            </w:r>
          </w:p>
          <w:p w14:paraId="5D0F9BDE" w14:textId="77777777" w:rsidR="006730D9" w:rsidRDefault="006730D9" w:rsidP="006730D9">
            <w:pPr>
              <w:shd w:val="clear" w:color="auto" w:fill="FFFFFE"/>
              <w:spacing w:line="240" w:lineRule="atLeast"/>
            </w:pPr>
            <w:r>
              <w:t xml:space="preserve">                        "flgTesoreria": true,</w:t>
            </w:r>
          </w:p>
          <w:p w14:paraId="3ADB859D" w14:textId="77777777" w:rsidR="006730D9" w:rsidRDefault="006730D9" w:rsidP="006730D9">
            <w:pPr>
              <w:shd w:val="clear" w:color="auto" w:fill="FFFFFE"/>
              <w:spacing w:line="240" w:lineRule="atLeast"/>
            </w:pPr>
            <w:r>
              <w:t xml:space="preserve">                        "myboxClientKey": "833bfbd1-b3f4-40c6-8abb-269fa6be0827",</w:t>
            </w:r>
          </w:p>
          <w:p w14:paraId="12A1BC71" w14:textId="77777777" w:rsidR="006730D9" w:rsidRDefault="006730D9" w:rsidP="006730D9">
            <w:pPr>
              <w:shd w:val="clear" w:color="auto" w:fill="FFFFFE"/>
              <w:spacing w:line="240" w:lineRule="atLeast"/>
            </w:pPr>
            <w:r>
              <w:t xml:space="preserve">                        "myboxClientSecret": "2a245a39-c5ac-458f-b8c2-87b105aa8352",</w:t>
            </w:r>
          </w:p>
          <w:p w14:paraId="61C6FDCF" w14:textId="77777777" w:rsidR="006730D9" w:rsidRDefault="006730D9" w:rsidP="006730D9">
            <w:pPr>
              <w:shd w:val="clear" w:color="auto" w:fill="FFFFFE"/>
              <w:spacing w:line="240" w:lineRule="atLeast"/>
            </w:pPr>
            <w:r>
              <w:t xml:space="preserve">                        "numGiorniPagamentoPresunti": 3,</w:t>
            </w:r>
          </w:p>
          <w:p w14:paraId="2A03E856" w14:textId="77777777" w:rsidR="006730D9" w:rsidRDefault="006730D9" w:rsidP="006730D9">
            <w:pPr>
              <w:shd w:val="clear" w:color="auto" w:fill="FFFFFE"/>
              <w:spacing w:line="240" w:lineRule="atLeast"/>
            </w:pPr>
            <w:r>
              <w:t xml:space="preserve">                        "deLogoEnte": null</w:t>
            </w:r>
          </w:p>
          <w:p w14:paraId="72F4E190" w14:textId="77777777" w:rsidR="006730D9" w:rsidRDefault="006730D9" w:rsidP="006730D9">
            <w:pPr>
              <w:shd w:val="clear" w:color="auto" w:fill="FFFFFE"/>
              <w:spacing w:line="240" w:lineRule="atLeast"/>
            </w:pPr>
            <w:r>
              <w:t xml:space="preserve">                    },</w:t>
            </w:r>
          </w:p>
          <w:p w14:paraId="377E459A" w14:textId="77777777" w:rsidR="006730D9" w:rsidRDefault="006730D9" w:rsidP="006730D9">
            <w:pPr>
              <w:shd w:val="clear" w:color="auto" w:fill="FFFFFE"/>
              <w:spacing w:line="240" w:lineRule="atLeast"/>
            </w:pPr>
            <w:r>
              <w:t xml:space="preserve">                    "id": 2,</w:t>
            </w:r>
          </w:p>
          <w:p w14:paraId="0240FB31" w14:textId="77777777" w:rsidR="006730D9" w:rsidRDefault="006730D9" w:rsidP="006730D9">
            <w:pPr>
              <w:shd w:val="clear" w:color="auto" w:fill="FFFFFE"/>
              <w:spacing w:line="240" w:lineRule="atLeast"/>
            </w:pPr>
            <w:r>
              <w:t xml:space="preserve">                    "codAbi": null,</w:t>
            </w:r>
          </w:p>
          <w:p w14:paraId="11F13CE7" w14:textId="77777777" w:rsidR="006730D9" w:rsidRDefault="006730D9" w:rsidP="006730D9">
            <w:pPr>
              <w:shd w:val="clear" w:color="auto" w:fill="FFFFFE"/>
              <w:spacing w:line="240" w:lineRule="atLeast"/>
            </w:pPr>
            <w:r>
              <w:lastRenderedPageBreak/>
              <w:t xml:space="preserve">                    "codBolletta": "53522",</w:t>
            </w:r>
          </w:p>
          <w:p w14:paraId="6EBA22F0" w14:textId="77777777" w:rsidR="006730D9" w:rsidRDefault="006730D9" w:rsidP="006730D9">
            <w:pPr>
              <w:shd w:val="clear" w:color="auto" w:fill="FFFFFE"/>
              <w:spacing w:line="240" w:lineRule="atLeast"/>
            </w:pPr>
            <w:r>
              <w:t xml:space="preserve">                    "codBollo": null,</w:t>
            </w:r>
          </w:p>
          <w:p w14:paraId="75DB4ACB" w14:textId="77777777" w:rsidR="006730D9" w:rsidRDefault="006730D9" w:rsidP="006730D9">
            <w:pPr>
              <w:shd w:val="clear" w:color="auto" w:fill="FFFFFE"/>
              <w:spacing w:line="240" w:lineRule="atLeast"/>
            </w:pPr>
            <w:r>
              <w:t xml:space="preserve">                    "codCab": null,</w:t>
            </w:r>
          </w:p>
          <w:p w14:paraId="78D14674" w14:textId="77777777" w:rsidR="006730D9" w:rsidRDefault="006730D9" w:rsidP="006730D9">
            <w:pPr>
              <w:shd w:val="clear" w:color="auto" w:fill="FFFFFE"/>
              <w:spacing w:line="240" w:lineRule="atLeast"/>
            </w:pPr>
            <w:r>
              <w:t xml:space="preserve">                    "codCausale": null,</w:t>
            </w:r>
          </w:p>
          <w:p w14:paraId="0F88C1F6" w14:textId="77777777" w:rsidR="006730D9" w:rsidRDefault="006730D9" w:rsidP="006730D9">
            <w:pPr>
              <w:shd w:val="clear" w:color="auto" w:fill="FFFFFE"/>
              <w:spacing w:line="240" w:lineRule="atLeast"/>
            </w:pPr>
            <w:r>
              <w:t xml:space="preserve">                    "codCodiceFiscale": null,</w:t>
            </w:r>
          </w:p>
          <w:p w14:paraId="0C85AA8D" w14:textId="77777777" w:rsidR="006730D9" w:rsidRDefault="006730D9" w:rsidP="006730D9">
            <w:pPr>
              <w:shd w:val="clear" w:color="auto" w:fill="FFFFFE"/>
              <w:spacing w:line="240" w:lineRule="atLeast"/>
            </w:pPr>
            <w:r>
              <w:t xml:space="preserve">                    "codConto": null,</w:t>
            </w:r>
          </w:p>
          <w:p w14:paraId="7EEC8ED4" w14:textId="77777777" w:rsidR="006730D9" w:rsidRDefault="006730D9" w:rsidP="006730D9">
            <w:pPr>
              <w:shd w:val="clear" w:color="auto" w:fill="FFFFFE"/>
              <w:spacing w:line="240" w:lineRule="atLeast"/>
            </w:pPr>
            <w:r>
              <w:t xml:space="preserve">                    "codContoAnagrafica": null,</w:t>
            </w:r>
          </w:p>
          <w:p w14:paraId="54305047" w14:textId="77777777" w:rsidR="006730D9" w:rsidRDefault="006730D9" w:rsidP="006730D9">
            <w:pPr>
              <w:shd w:val="clear" w:color="auto" w:fill="FFFFFE"/>
              <w:spacing w:line="240" w:lineRule="atLeast"/>
            </w:pPr>
            <w:r>
              <w:t xml:space="preserve">                    "codDocumento": "0021353",</w:t>
            </w:r>
          </w:p>
          <w:p w14:paraId="5C8497F8" w14:textId="77777777" w:rsidR="006730D9" w:rsidRDefault="006730D9" w:rsidP="006730D9">
            <w:pPr>
              <w:shd w:val="clear" w:color="auto" w:fill="FFFFFE"/>
              <w:spacing w:line="240" w:lineRule="atLeast"/>
            </w:pPr>
            <w:r>
              <w:t xml:space="preserve">                    "codIban": null,</w:t>
            </w:r>
          </w:p>
          <w:p w14:paraId="65C6FFAD" w14:textId="77777777" w:rsidR="006730D9" w:rsidRDefault="006730D9" w:rsidP="006730D9">
            <w:pPr>
              <w:shd w:val="clear" w:color="auto" w:fill="FFFFFE"/>
              <w:spacing w:line="240" w:lineRule="atLeast"/>
            </w:pPr>
            <w:r>
              <w:t xml:space="preserve">                    "codIdDominio": null,</w:t>
            </w:r>
          </w:p>
          <w:p w14:paraId="1E4B6FFC" w14:textId="77777777" w:rsidR="006730D9" w:rsidRDefault="006730D9" w:rsidP="006730D9">
            <w:pPr>
              <w:shd w:val="clear" w:color="auto" w:fill="FFFFFE"/>
              <w:spacing w:line="240" w:lineRule="atLeast"/>
            </w:pPr>
            <w:r>
              <w:t xml:space="preserve">                    "codIdUnivocoFlusso": "2020-01-31ABI03111-A2I4700000046252",</w:t>
            </w:r>
          </w:p>
          <w:p w14:paraId="4F13CBBF" w14:textId="77777777" w:rsidR="006730D9" w:rsidRDefault="006730D9" w:rsidP="006730D9">
            <w:pPr>
              <w:shd w:val="clear" w:color="auto" w:fill="FFFFFE"/>
              <w:spacing w:line="240" w:lineRule="atLeast"/>
            </w:pPr>
            <w:r>
              <w:t xml:space="preserve">                    "codIdUnivocoVersamento": null,</w:t>
            </w:r>
          </w:p>
          <w:p w14:paraId="457C36E1" w14:textId="77777777" w:rsidR="006730D9" w:rsidRDefault="006730D9" w:rsidP="006730D9">
            <w:pPr>
              <w:shd w:val="clear" w:color="auto" w:fill="FFFFFE"/>
              <w:spacing w:line="240" w:lineRule="atLeast"/>
            </w:pPr>
            <w:r>
              <w:t xml:space="preserve">                    "codPartitaIva": null,</w:t>
            </w:r>
          </w:p>
          <w:p w14:paraId="49521D12" w14:textId="77777777" w:rsidR="006730D9" w:rsidRDefault="006730D9" w:rsidP="006730D9">
            <w:pPr>
              <w:shd w:val="clear" w:color="auto" w:fill="FFFFFE"/>
              <w:spacing w:line="240" w:lineRule="atLeast"/>
            </w:pPr>
            <w:r>
              <w:t xml:space="preserve">                    "codPgEsecuzione": null,</w:t>
            </w:r>
          </w:p>
          <w:p w14:paraId="6E321261" w14:textId="77777777" w:rsidR="006730D9" w:rsidRDefault="006730D9" w:rsidP="006730D9">
            <w:pPr>
              <w:shd w:val="clear" w:color="auto" w:fill="FFFFFE"/>
              <w:spacing w:line="240" w:lineRule="atLeast"/>
            </w:pPr>
            <w:r>
              <w:t xml:space="preserve">                    "codPgTrasferimento": null,</w:t>
            </w:r>
          </w:p>
          <w:p w14:paraId="11F80116" w14:textId="77777777" w:rsidR="006730D9" w:rsidRDefault="006730D9" w:rsidP="006730D9">
            <w:pPr>
              <w:shd w:val="clear" w:color="auto" w:fill="FFFFFE"/>
              <w:spacing w:line="240" w:lineRule="atLeast"/>
            </w:pPr>
            <w:r>
              <w:t xml:space="preserve">                    "codProcesso": null,</w:t>
            </w:r>
          </w:p>
          <w:p w14:paraId="724E678E" w14:textId="77777777" w:rsidR="006730D9" w:rsidRDefault="006730D9" w:rsidP="006730D9">
            <w:pPr>
              <w:shd w:val="clear" w:color="auto" w:fill="FFFFFE"/>
              <w:spacing w:line="240" w:lineRule="atLeast"/>
            </w:pPr>
            <w:r>
              <w:t xml:space="preserve">                    "codProvvisorio": null,</w:t>
            </w:r>
          </w:p>
          <w:p w14:paraId="44E7A620" w14:textId="77777777" w:rsidR="006730D9" w:rsidRDefault="006730D9" w:rsidP="006730D9">
            <w:pPr>
              <w:shd w:val="clear" w:color="auto" w:fill="FFFFFE"/>
              <w:spacing w:line="240" w:lineRule="atLeast"/>
            </w:pPr>
            <w:r>
              <w:t xml:space="preserve">                    "codTipoConto": null,</w:t>
            </w:r>
          </w:p>
          <w:p w14:paraId="05DCF711" w14:textId="77777777" w:rsidR="006730D9" w:rsidRDefault="006730D9" w:rsidP="006730D9">
            <w:pPr>
              <w:shd w:val="clear" w:color="auto" w:fill="FFFFFE"/>
              <w:spacing w:line="240" w:lineRule="atLeast"/>
            </w:pPr>
            <w:r>
              <w:t xml:space="preserve">                    "codTipoMovimento": null,</w:t>
            </w:r>
          </w:p>
          <w:p w14:paraId="08FEE7B3" w14:textId="77777777" w:rsidR="006730D9" w:rsidRDefault="006730D9" w:rsidP="006730D9">
            <w:pPr>
              <w:shd w:val="clear" w:color="auto" w:fill="FFFFFE"/>
              <w:spacing w:line="240" w:lineRule="atLeast"/>
            </w:pPr>
            <w:r>
              <w:t xml:space="preserve">                    "deAeProvvisorio": null,</w:t>
            </w:r>
          </w:p>
          <w:p w14:paraId="360B6B0F" w14:textId="77777777" w:rsidR="006730D9" w:rsidRDefault="006730D9" w:rsidP="006730D9">
            <w:pPr>
              <w:shd w:val="clear" w:color="auto" w:fill="FFFFFE"/>
              <w:spacing w:line="240" w:lineRule="atLeast"/>
            </w:pPr>
            <w:r>
              <w:t xml:space="preserve">                    "deAnnoBolletta": "2020",</w:t>
            </w:r>
          </w:p>
          <w:p w14:paraId="6F16FEA8" w14:textId="77777777" w:rsidR="006730D9" w:rsidRDefault="006730D9" w:rsidP="006730D9">
            <w:pPr>
              <w:shd w:val="clear" w:color="auto" w:fill="FFFFFE"/>
              <w:spacing w:line="240" w:lineRule="atLeast"/>
            </w:pPr>
            <w:r>
              <w:t xml:space="preserve">                    "deAnnoDocumento": null,</w:t>
            </w:r>
          </w:p>
          <w:p w14:paraId="6034558F" w14:textId="77777777" w:rsidR="006730D9" w:rsidRDefault="006730D9" w:rsidP="006730D9">
            <w:pPr>
              <w:shd w:val="clear" w:color="auto" w:fill="FFFFFE"/>
              <w:spacing w:line="240" w:lineRule="atLeast"/>
            </w:pPr>
            <w:r>
              <w:t xml:space="preserve">                    "deCap": null,</w:t>
            </w:r>
          </w:p>
          <w:p w14:paraId="52C349C2" w14:textId="77777777" w:rsidR="006730D9" w:rsidRDefault="006730D9" w:rsidP="006730D9">
            <w:pPr>
              <w:shd w:val="clear" w:color="auto" w:fill="FFFFFE"/>
              <w:spacing w:line="240" w:lineRule="atLeast"/>
            </w:pPr>
            <w:r>
              <w:t xml:space="preserve">                    "deCausale": "/PUR/LGPE-RIVERSAMENTO/URI/2020-01-31ABI03111-A2I4700000046252/104.00/TXT/0811 - Tassa Abilitazione all'Esercizio Professionale Ordine professionale Avvocato",</w:t>
            </w:r>
          </w:p>
          <w:p w14:paraId="28F16627" w14:textId="77777777" w:rsidR="006730D9" w:rsidRDefault="006730D9" w:rsidP="006730D9">
            <w:pPr>
              <w:shd w:val="clear" w:color="auto" w:fill="FFFFFE"/>
              <w:spacing w:line="240" w:lineRule="atLeast"/>
            </w:pPr>
            <w:r>
              <w:t xml:space="preserve">                    "deCitta": null,</w:t>
            </w:r>
          </w:p>
          <w:p w14:paraId="4FE8B55E" w14:textId="77777777" w:rsidR="006730D9" w:rsidRDefault="006730D9" w:rsidP="006730D9">
            <w:pPr>
              <w:shd w:val="clear" w:color="auto" w:fill="FFFFFE"/>
              <w:spacing w:line="240" w:lineRule="atLeast"/>
            </w:pPr>
            <w:r>
              <w:t xml:space="preserve">                    "deCognome": "Viviana Perini                ",</w:t>
            </w:r>
          </w:p>
          <w:p w14:paraId="2D82B0C4" w14:textId="77777777" w:rsidR="006730D9" w:rsidRDefault="006730D9" w:rsidP="006730D9">
            <w:pPr>
              <w:shd w:val="clear" w:color="auto" w:fill="FFFFFE"/>
              <w:spacing w:line="240" w:lineRule="atLeast"/>
            </w:pPr>
            <w:r>
              <w:t xml:space="preserve">                    "deNome": null,</w:t>
            </w:r>
          </w:p>
          <w:p w14:paraId="09C40BF9" w14:textId="77777777" w:rsidR="006730D9" w:rsidRDefault="006730D9" w:rsidP="006730D9">
            <w:pPr>
              <w:shd w:val="clear" w:color="auto" w:fill="FFFFFE"/>
              <w:spacing w:line="240" w:lineRule="atLeast"/>
            </w:pPr>
            <w:r>
              <w:t xml:space="preserve">                    "deVia": null,</w:t>
            </w:r>
          </w:p>
          <w:p w14:paraId="410C0ED9" w14:textId="77777777" w:rsidR="006730D9" w:rsidRDefault="006730D9" w:rsidP="006730D9">
            <w:pPr>
              <w:shd w:val="clear" w:color="auto" w:fill="FFFFFE"/>
              <w:spacing w:line="240" w:lineRule="atLeast"/>
            </w:pPr>
            <w:r>
              <w:t xml:space="preserve">                    "dtBolletta": "2020-01-31",</w:t>
            </w:r>
          </w:p>
          <w:p w14:paraId="06A267F0" w14:textId="77777777" w:rsidR="006730D9" w:rsidRDefault="006730D9" w:rsidP="006730D9">
            <w:pPr>
              <w:shd w:val="clear" w:color="auto" w:fill="FFFFFE"/>
              <w:spacing w:line="240" w:lineRule="atLeast"/>
            </w:pPr>
            <w:r>
              <w:t xml:space="preserve">                    "dtCreazione": "2020-03-23T09:06:09.519+0000",</w:t>
            </w:r>
          </w:p>
          <w:p w14:paraId="1F7A1225" w14:textId="77777777" w:rsidR="006730D9" w:rsidRDefault="006730D9" w:rsidP="006730D9">
            <w:pPr>
              <w:shd w:val="clear" w:color="auto" w:fill="FFFFFE"/>
              <w:spacing w:line="240" w:lineRule="atLeast"/>
            </w:pPr>
            <w:r>
              <w:t xml:space="preserve">                    "dtDataValutaRegione": "2020-01-31",</w:t>
            </w:r>
          </w:p>
          <w:p w14:paraId="2916D282" w14:textId="77777777" w:rsidR="006730D9" w:rsidRDefault="006730D9" w:rsidP="006730D9">
            <w:pPr>
              <w:shd w:val="clear" w:color="auto" w:fill="FFFFFE"/>
              <w:spacing w:line="240" w:lineRule="atLeast"/>
            </w:pPr>
            <w:r>
              <w:t xml:space="preserve">                    "dtRicezione": "2020-03-23T09:06:08.088+0000",</w:t>
            </w:r>
          </w:p>
          <w:p w14:paraId="6B96A07D" w14:textId="77777777" w:rsidR="006730D9" w:rsidRDefault="006730D9" w:rsidP="006730D9">
            <w:pPr>
              <w:shd w:val="clear" w:color="auto" w:fill="FFFFFE"/>
              <w:spacing w:line="240" w:lineRule="atLeast"/>
            </w:pPr>
            <w:r>
              <w:t xml:space="preserve">                    "dtUltimaModifica": "2020-03-23T09:06:09.519+0000",</w:t>
            </w:r>
          </w:p>
          <w:p w14:paraId="0C97BE65" w14:textId="77777777" w:rsidR="006730D9" w:rsidRDefault="006730D9" w:rsidP="006730D9">
            <w:pPr>
              <w:shd w:val="clear" w:color="auto" w:fill="FFFFFE"/>
              <w:spacing w:line="240" w:lineRule="atLeast"/>
            </w:pPr>
            <w:r>
              <w:t xml:space="preserve">                    "flgRegolarizzata": false,</w:t>
            </w:r>
          </w:p>
          <w:p w14:paraId="346FDA38" w14:textId="77777777" w:rsidR="006730D9" w:rsidRDefault="006730D9" w:rsidP="006730D9">
            <w:pPr>
              <w:shd w:val="clear" w:color="auto" w:fill="FFFFFE"/>
              <w:spacing w:line="240" w:lineRule="atLeast"/>
            </w:pPr>
            <w:r>
              <w:t xml:space="preserve">                    "numIpBolletta": 104.00,</w:t>
            </w:r>
          </w:p>
          <w:p w14:paraId="421372A8" w14:textId="77777777" w:rsidR="006730D9" w:rsidRDefault="006730D9" w:rsidP="006730D9">
            <w:pPr>
              <w:shd w:val="clear" w:color="auto" w:fill="FFFFFE"/>
              <w:spacing w:line="240" w:lineRule="atLeast"/>
            </w:pPr>
            <w:r>
              <w:t xml:space="preserve">                    "numPgProcesso": null,</w:t>
            </w:r>
          </w:p>
          <w:p w14:paraId="7F22687A" w14:textId="77777777" w:rsidR="006730D9" w:rsidRDefault="006730D9" w:rsidP="006730D9">
            <w:pPr>
              <w:shd w:val="clear" w:color="auto" w:fill="FFFFFE"/>
              <w:spacing w:line="240" w:lineRule="atLeast"/>
            </w:pPr>
            <w:r>
              <w:t xml:space="preserve">                    "dtEffettivaSospeso": "2020-01-31",</w:t>
            </w:r>
          </w:p>
          <w:p w14:paraId="660EFB2B" w14:textId="77777777" w:rsidR="006730D9" w:rsidRDefault="006730D9" w:rsidP="006730D9">
            <w:pPr>
              <w:shd w:val="clear" w:color="auto" w:fill="FFFFFE"/>
              <w:spacing w:line="240" w:lineRule="atLeast"/>
            </w:pPr>
            <w:r>
              <w:t xml:space="preserve">                    "codiceGestionaleProvvisorio": "0000099999"</w:t>
            </w:r>
          </w:p>
          <w:p w14:paraId="67C67B5B" w14:textId="77777777" w:rsidR="006730D9" w:rsidRDefault="006730D9" w:rsidP="006730D9">
            <w:pPr>
              <w:shd w:val="clear" w:color="auto" w:fill="FFFFFE"/>
              <w:spacing w:line="240" w:lineRule="atLeast"/>
            </w:pPr>
            <w:r>
              <w:t xml:space="preserve">                }</w:t>
            </w:r>
          </w:p>
          <w:p w14:paraId="447750FD" w14:textId="77777777" w:rsidR="006730D9" w:rsidRDefault="006730D9" w:rsidP="006730D9">
            <w:pPr>
              <w:shd w:val="clear" w:color="auto" w:fill="FFFFFE"/>
              <w:spacing w:line="240" w:lineRule="atLeast"/>
            </w:pPr>
            <w:r>
              <w:t xml:space="preserve">            }</w:t>
            </w:r>
          </w:p>
          <w:p w14:paraId="306AC836" w14:textId="77777777" w:rsidR="006730D9" w:rsidRDefault="006730D9" w:rsidP="006730D9">
            <w:pPr>
              <w:shd w:val="clear" w:color="auto" w:fill="FFFFFE"/>
              <w:spacing w:line="240" w:lineRule="atLeast"/>
            </w:pPr>
            <w:r>
              <w:t xml:space="preserve">        ],</w:t>
            </w:r>
          </w:p>
          <w:p w14:paraId="0B8F9257" w14:textId="77777777" w:rsidR="006730D9" w:rsidRDefault="006730D9" w:rsidP="006730D9">
            <w:pPr>
              <w:shd w:val="clear" w:color="auto" w:fill="FFFFFE"/>
              <w:spacing w:line="240" w:lineRule="atLeast"/>
            </w:pPr>
            <w:r>
              <w:lastRenderedPageBreak/>
              <w:t xml:space="preserve">        "totalPages": 1,</w:t>
            </w:r>
          </w:p>
          <w:p w14:paraId="1DEDDB77" w14:textId="77777777" w:rsidR="006730D9" w:rsidRDefault="006730D9" w:rsidP="006730D9">
            <w:pPr>
              <w:shd w:val="clear" w:color="auto" w:fill="FFFFFE"/>
              <w:spacing w:line="240" w:lineRule="atLeast"/>
            </w:pPr>
            <w:r>
              <w:t xml:space="preserve">        "totalRecords": 2</w:t>
            </w:r>
          </w:p>
          <w:p w14:paraId="49091F20" w14:textId="77777777" w:rsidR="006730D9" w:rsidRDefault="006730D9" w:rsidP="006730D9">
            <w:pPr>
              <w:shd w:val="clear" w:color="auto" w:fill="FFFFFE"/>
              <w:spacing w:line="240" w:lineRule="atLeast"/>
            </w:pPr>
            <w:r>
              <w:t xml:space="preserve">    }</w:t>
            </w:r>
          </w:p>
          <w:p w14:paraId="4C2C251F" w14:textId="7DFBDF9E" w:rsidR="00866381" w:rsidRPr="00C84A37" w:rsidRDefault="006730D9" w:rsidP="006730D9">
            <w:pPr>
              <w:shd w:val="clear" w:color="auto" w:fill="FFFFFE"/>
              <w:spacing w:line="240" w:lineRule="atLeast"/>
            </w:pPr>
            <w:r>
              <w:t>}</w:t>
            </w:r>
          </w:p>
        </w:tc>
        <w:tc>
          <w:tcPr>
            <w:tcW w:w="1117" w:type="dxa"/>
            <w:vAlign w:val="center"/>
          </w:tcPr>
          <w:p w14:paraId="5498E3BD" w14:textId="77777777" w:rsidR="00866381" w:rsidRPr="00C84A37" w:rsidRDefault="00866381"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3D300354" w14:textId="77777777" w:rsidR="00866381" w:rsidRDefault="00866381" w:rsidP="00866381"/>
    <w:p w14:paraId="2FA5C997" w14:textId="77777777" w:rsidR="00AB4E21" w:rsidRPr="00CF2BD9" w:rsidRDefault="00AB4E21" w:rsidP="00AB4E21"/>
    <w:p w14:paraId="063371D6" w14:textId="0416CE37" w:rsidR="00AB4E21" w:rsidRDefault="00AB4E21" w:rsidP="00AB4E21">
      <w:pPr>
        <w:pStyle w:val="Titolo4"/>
      </w:pPr>
      <w:r w:rsidRPr="00A04A39">
        <w:t>TC_</w:t>
      </w:r>
      <w:r w:rsidRPr="000025E1">
        <w:t>GI</w:t>
      </w:r>
      <w:r>
        <w:t>O</w:t>
      </w:r>
      <w:r w:rsidRPr="000025E1">
        <w:t>RNALE_CASSA</w:t>
      </w:r>
      <w:r w:rsidRPr="00A04A39">
        <w:t>_0</w:t>
      </w:r>
      <w:r>
        <w:t>2</w:t>
      </w:r>
    </w:p>
    <w:tbl>
      <w:tblPr>
        <w:tblStyle w:val="Grigliatabella"/>
        <w:tblW w:w="9854" w:type="dxa"/>
        <w:tblLook w:val="04A0" w:firstRow="1" w:lastRow="0" w:firstColumn="1" w:lastColumn="0" w:noHBand="0" w:noVBand="1"/>
      </w:tblPr>
      <w:tblGrid>
        <w:gridCol w:w="626"/>
        <w:gridCol w:w="1779"/>
        <w:gridCol w:w="1784"/>
        <w:gridCol w:w="4548"/>
        <w:gridCol w:w="1117"/>
      </w:tblGrid>
      <w:tr w:rsidR="00AB4E21" w:rsidRPr="00C84A37" w14:paraId="4875B3DC" w14:textId="77777777" w:rsidTr="008726BD">
        <w:trPr>
          <w:gridAfter w:val="2"/>
          <w:wAfter w:w="5665" w:type="dxa"/>
          <w:trHeight w:val="583"/>
        </w:trPr>
        <w:tc>
          <w:tcPr>
            <w:tcW w:w="4189" w:type="dxa"/>
            <w:gridSpan w:val="3"/>
            <w:shd w:val="clear" w:color="auto" w:fill="DEEAF6" w:themeFill="accent1" w:themeFillTint="33"/>
          </w:tcPr>
          <w:p w14:paraId="7EA2D942" w14:textId="4D438653" w:rsidR="00AB4E21" w:rsidRPr="00C84A37" w:rsidRDefault="00AB4E21" w:rsidP="008726BD">
            <w:pPr>
              <w:rPr>
                <w:b/>
              </w:rPr>
            </w:pPr>
            <w:r w:rsidRPr="00C84A37">
              <w:rPr>
                <w:b/>
              </w:rPr>
              <w:t>TC_</w:t>
            </w:r>
            <w:r w:rsidR="00BD2198" w:rsidRPr="00BD2198">
              <w:rPr>
                <w:b/>
              </w:rPr>
              <w:t>GIORNALE_CASSA</w:t>
            </w:r>
            <w:r w:rsidRPr="00C84A37">
              <w:rPr>
                <w:b/>
              </w:rPr>
              <w:t>_0</w:t>
            </w:r>
            <w:r>
              <w:rPr>
                <w:b/>
              </w:rPr>
              <w:t>2</w:t>
            </w:r>
          </w:p>
        </w:tc>
      </w:tr>
      <w:tr w:rsidR="00AB4E21" w:rsidRPr="00C84A37" w14:paraId="17E58B1B" w14:textId="77777777" w:rsidTr="008726BD">
        <w:trPr>
          <w:trHeight w:val="550"/>
        </w:trPr>
        <w:tc>
          <w:tcPr>
            <w:tcW w:w="2405" w:type="dxa"/>
            <w:gridSpan w:val="2"/>
          </w:tcPr>
          <w:p w14:paraId="6681D490" w14:textId="77777777" w:rsidR="00AB4E21" w:rsidRPr="00C84A37" w:rsidRDefault="00AB4E21" w:rsidP="008726BD">
            <w:pPr>
              <w:rPr>
                <w:b/>
              </w:rPr>
            </w:pPr>
            <w:r w:rsidRPr="00C84A37">
              <w:rPr>
                <w:b/>
              </w:rPr>
              <w:t>Titolo</w:t>
            </w:r>
          </w:p>
        </w:tc>
        <w:tc>
          <w:tcPr>
            <w:tcW w:w="7449" w:type="dxa"/>
            <w:gridSpan w:val="3"/>
          </w:tcPr>
          <w:p w14:paraId="1DC489C2" w14:textId="159D5081" w:rsidR="00AB4E21" w:rsidRPr="00C84A37" w:rsidRDefault="00AB4E21" w:rsidP="008726BD">
            <w:r w:rsidRPr="00AB4E21">
              <w:t>Dettaglio espanso del Giornale di cassa</w:t>
            </w:r>
          </w:p>
        </w:tc>
      </w:tr>
      <w:tr w:rsidR="00AB4E21" w:rsidRPr="00C84A37" w14:paraId="1FEC32C6" w14:textId="77777777" w:rsidTr="008726BD">
        <w:trPr>
          <w:trHeight w:val="550"/>
        </w:trPr>
        <w:tc>
          <w:tcPr>
            <w:tcW w:w="2405" w:type="dxa"/>
            <w:gridSpan w:val="2"/>
          </w:tcPr>
          <w:p w14:paraId="5C16440D" w14:textId="77777777" w:rsidR="00AB4E21" w:rsidRPr="00C84A37" w:rsidRDefault="00AB4E21" w:rsidP="008726BD">
            <w:pPr>
              <w:rPr>
                <w:b/>
              </w:rPr>
            </w:pPr>
            <w:r w:rsidRPr="00C84A37">
              <w:rPr>
                <w:b/>
              </w:rPr>
              <w:t>Descrizione</w:t>
            </w:r>
          </w:p>
        </w:tc>
        <w:tc>
          <w:tcPr>
            <w:tcW w:w="7449" w:type="dxa"/>
            <w:gridSpan w:val="3"/>
          </w:tcPr>
          <w:p w14:paraId="5D3D9E3B" w14:textId="12323EB0" w:rsidR="00AB4E21" w:rsidRPr="00C84A37" w:rsidRDefault="00BD2198" w:rsidP="008726BD">
            <w:r>
              <w:t xml:space="preserve">Restituisce i dati del dettaglio </w:t>
            </w:r>
            <w:r w:rsidR="006730D9">
              <w:t xml:space="preserve">espanso </w:t>
            </w:r>
            <w:r>
              <w:t>di un Giornale di Cassa.</w:t>
            </w:r>
            <w:r w:rsidR="006730D9">
              <w:t xml:space="preserve"> </w:t>
            </w:r>
          </w:p>
        </w:tc>
      </w:tr>
      <w:tr w:rsidR="00AB4E21" w:rsidRPr="00C84A37" w14:paraId="19115A63" w14:textId="77777777" w:rsidTr="008726BD">
        <w:trPr>
          <w:trHeight w:val="550"/>
        </w:trPr>
        <w:tc>
          <w:tcPr>
            <w:tcW w:w="2405" w:type="dxa"/>
            <w:gridSpan w:val="2"/>
          </w:tcPr>
          <w:p w14:paraId="43649AA4" w14:textId="77777777" w:rsidR="00AB4E21" w:rsidRPr="00C84A37" w:rsidRDefault="00AB4E21" w:rsidP="008726BD">
            <w:pPr>
              <w:rPr>
                <w:b/>
              </w:rPr>
            </w:pPr>
            <w:r>
              <w:rPr>
                <w:b/>
              </w:rPr>
              <w:t>Id Ruolo/Attore</w:t>
            </w:r>
          </w:p>
        </w:tc>
        <w:tc>
          <w:tcPr>
            <w:tcW w:w="7449" w:type="dxa"/>
            <w:gridSpan w:val="3"/>
          </w:tcPr>
          <w:p w14:paraId="058D4EB6" w14:textId="77777777" w:rsidR="00AB4E21" w:rsidRPr="00146646" w:rsidRDefault="00AB4E21" w:rsidP="008726BD">
            <w:r>
              <w:t>001</w:t>
            </w:r>
          </w:p>
        </w:tc>
      </w:tr>
      <w:tr w:rsidR="00AB4E21" w:rsidRPr="00C84A37" w14:paraId="47F596ED" w14:textId="77777777" w:rsidTr="008726BD">
        <w:tc>
          <w:tcPr>
            <w:tcW w:w="2405" w:type="dxa"/>
            <w:gridSpan w:val="2"/>
            <w:vAlign w:val="center"/>
          </w:tcPr>
          <w:p w14:paraId="49C53944" w14:textId="77777777" w:rsidR="00AB4E21" w:rsidRPr="00C84A37" w:rsidRDefault="00AB4E21" w:rsidP="008726BD">
            <w:pPr>
              <w:rPr>
                <w:b/>
              </w:rPr>
            </w:pPr>
            <w:r w:rsidRPr="00C84A37">
              <w:rPr>
                <w:b/>
              </w:rPr>
              <w:t>Pre-condizioni</w:t>
            </w:r>
          </w:p>
        </w:tc>
        <w:tc>
          <w:tcPr>
            <w:tcW w:w="7449" w:type="dxa"/>
            <w:gridSpan w:val="3"/>
            <w:vAlign w:val="center"/>
          </w:tcPr>
          <w:p w14:paraId="2E32D379" w14:textId="77777777" w:rsidR="00AB4E21" w:rsidRDefault="00AB4E21" w:rsidP="008726BD">
            <w:pPr>
              <w:pStyle w:val="Paragrafoelenco"/>
              <w:numPr>
                <w:ilvl w:val="0"/>
                <w:numId w:val="7"/>
              </w:numPr>
              <w:ind w:left="714" w:hanging="357"/>
            </w:pPr>
            <w:r>
              <w:t xml:space="preserve">L’utente ha avviato l’app Postman e caricato la Collection di request “PayFlowPA-MyPivot” </w:t>
            </w:r>
          </w:p>
          <w:p w14:paraId="74F10898" w14:textId="77777777" w:rsidR="00AB4E21" w:rsidRDefault="00AB4E21" w:rsidP="008726BD">
            <w:pPr>
              <w:pStyle w:val="Paragrafoelenco"/>
              <w:numPr>
                <w:ilvl w:val="0"/>
                <w:numId w:val="7"/>
              </w:numPr>
              <w:ind w:left="714" w:hanging="357"/>
            </w:pPr>
            <w:r>
              <w:t>L’utente deve avere selezionato la request TC_</w:t>
            </w:r>
            <w:r w:rsidR="00BD2198" w:rsidRPr="00BD2198">
              <w:t>GIORNALE_CASSA</w:t>
            </w:r>
            <w:r>
              <w:t>_02</w:t>
            </w:r>
          </w:p>
          <w:p w14:paraId="6EE7A6C4" w14:textId="50100D29" w:rsidR="003A24D3" w:rsidRPr="00C84A37" w:rsidRDefault="003A24D3" w:rsidP="003A24D3">
            <w:pPr>
              <w:pStyle w:val="Paragrafoelenco"/>
              <w:numPr>
                <w:ilvl w:val="0"/>
                <w:numId w:val="7"/>
              </w:numPr>
              <w:ind w:left="714" w:hanging="357"/>
            </w:pPr>
            <w:r>
              <w:t>Il Giornale di Cassa relativo al codice bolletta: 53521 sia presente nel sistema</w:t>
            </w:r>
          </w:p>
        </w:tc>
      </w:tr>
      <w:tr w:rsidR="006730D9" w:rsidRPr="00C84A37" w14:paraId="61821356" w14:textId="77777777" w:rsidTr="008726BD">
        <w:tc>
          <w:tcPr>
            <w:tcW w:w="2405" w:type="dxa"/>
            <w:gridSpan w:val="2"/>
            <w:vAlign w:val="center"/>
          </w:tcPr>
          <w:p w14:paraId="30D7E609" w14:textId="786BDE06" w:rsidR="006730D9" w:rsidRPr="00C84A37" w:rsidRDefault="006730D9" w:rsidP="008726BD">
            <w:pPr>
              <w:rPr>
                <w:b/>
              </w:rPr>
            </w:pPr>
            <w:r>
              <w:rPr>
                <w:b/>
              </w:rPr>
              <w:t>Post-condizione</w:t>
            </w:r>
          </w:p>
        </w:tc>
        <w:tc>
          <w:tcPr>
            <w:tcW w:w="7449" w:type="dxa"/>
            <w:gridSpan w:val="3"/>
            <w:vAlign w:val="center"/>
          </w:tcPr>
          <w:p w14:paraId="4E4EB786" w14:textId="56EF0837" w:rsidR="00352FBB" w:rsidRDefault="006730D9" w:rsidP="006730D9">
            <w:pPr>
              <w:pStyle w:val="Paragrafoelenco"/>
              <w:numPr>
                <w:ilvl w:val="0"/>
                <w:numId w:val="7"/>
              </w:numPr>
              <w:ind w:left="714" w:hanging="357"/>
            </w:pPr>
            <w:r>
              <w:t>Il servizio restituisce i dati del Giorn</w:t>
            </w:r>
            <w:r w:rsidR="00352FBB">
              <w:t>a</w:t>
            </w:r>
            <w:r>
              <w:t>le di Cassa relati</w:t>
            </w:r>
            <w:r w:rsidR="00352FBB">
              <w:t>v</w:t>
            </w:r>
            <w:r>
              <w:t xml:space="preserve">o al </w:t>
            </w:r>
          </w:p>
          <w:p w14:paraId="2211C2A7" w14:textId="265401BC" w:rsidR="006730D9" w:rsidRDefault="006730D9" w:rsidP="00352FBB">
            <w:pPr>
              <w:pStyle w:val="Paragrafoelenco"/>
              <w:ind w:left="714"/>
            </w:pPr>
            <w:r>
              <w:t>codice bolletta</w:t>
            </w:r>
            <w:r w:rsidR="00352FBB">
              <w:t>:</w:t>
            </w:r>
            <w:r>
              <w:t xml:space="preserve"> 53521</w:t>
            </w:r>
            <w:r>
              <w:br/>
              <w:t xml:space="preserve">presente nell’elenco restituito dal test  </w:t>
            </w:r>
            <w:r w:rsidRPr="001F4A3B">
              <w:t>TC_</w:t>
            </w:r>
            <w:r w:rsidR="00352FBB">
              <w:t>GIORNALE_CASSA</w:t>
            </w:r>
            <w:r w:rsidRPr="001F4A3B">
              <w:t>_0</w:t>
            </w:r>
            <w:r w:rsidR="00352FBB">
              <w:t>1</w:t>
            </w:r>
          </w:p>
          <w:p w14:paraId="65A0B664" w14:textId="1F5C138C" w:rsidR="006730D9" w:rsidRDefault="00352FBB" w:rsidP="006730D9">
            <w:pPr>
              <w:pStyle w:val="Paragrafoelenco"/>
              <w:numPr>
                <w:ilvl w:val="0"/>
                <w:numId w:val="7"/>
              </w:numPr>
              <w:ind w:left="714" w:hanging="357"/>
            </w:pPr>
            <w:r>
              <w:t>Il dettaglio del giornale di cassa contiene i dati della ripartizione in Capitoli del pagamento cui si riferisce</w:t>
            </w:r>
            <w:r w:rsidR="006730D9">
              <w:t>.</w:t>
            </w:r>
          </w:p>
        </w:tc>
      </w:tr>
      <w:tr w:rsidR="00AB4E21" w:rsidRPr="00C84A37" w14:paraId="21EA8540" w14:textId="77777777" w:rsidTr="008726BD">
        <w:tc>
          <w:tcPr>
            <w:tcW w:w="2405" w:type="dxa"/>
            <w:gridSpan w:val="2"/>
            <w:vAlign w:val="center"/>
          </w:tcPr>
          <w:p w14:paraId="33ABE754" w14:textId="77777777" w:rsidR="00AB4E21" w:rsidRPr="00C84A37" w:rsidRDefault="00AB4E21" w:rsidP="008726BD">
            <w:pPr>
              <w:rPr>
                <w:b/>
              </w:rPr>
            </w:pPr>
            <w:r>
              <w:rPr>
                <w:b/>
              </w:rPr>
              <w:t>Input</w:t>
            </w:r>
          </w:p>
        </w:tc>
        <w:tc>
          <w:tcPr>
            <w:tcW w:w="7449" w:type="dxa"/>
            <w:gridSpan w:val="3"/>
            <w:vAlign w:val="center"/>
          </w:tcPr>
          <w:p w14:paraId="64D64433" w14:textId="77777777" w:rsidR="00AB4E21" w:rsidRDefault="00AB4E21" w:rsidP="008726BD"/>
          <w:tbl>
            <w:tblPr>
              <w:tblStyle w:val="GridTable3"/>
              <w:tblW w:w="0" w:type="auto"/>
              <w:tblLook w:val="04A0" w:firstRow="1" w:lastRow="0" w:firstColumn="1" w:lastColumn="0" w:noHBand="0" w:noVBand="1"/>
            </w:tblPr>
            <w:tblGrid>
              <w:gridCol w:w="1600"/>
              <w:gridCol w:w="5633"/>
            </w:tblGrid>
            <w:tr w:rsidR="00AB4E21" w14:paraId="5AA04DB9"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0B034BB2" w14:textId="77777777" w:rsidR="00AB4E21" w:rsidRDefault="00AB4E21" w:rsidP="008726BD">
                  <w:r>
                    <w:t>Key</w:t>
                  </w:r>
                </w:p>
              </w:tc>
              <w:tc>
                <w:tcPr>
                  <w:tcW w:w="6011" w:type="dxa"/>
                </w:tcPr>
                <w:p w14:paraId="187BA61C" w14:textId="77777777" w:rsidR="00AB4E21" w:rsidRDefault="00AB4E21" w:rsidP="008726BD">
                  <w:pPr>
                    <w:cnfStyle w:val="100000000000" w:firstRow="1" w:lastRow="0" w:firstColumn="0" w:lastColumn="0" w:oddVBand="0" w:evenVBand="0" w:oddHBand="0" w:evenHBand="0" w:firstRowFirstColumn="0" w:firstRowLastColumn="0" w:lastRowFirstColumn="0" w:lastRowLastColumn="0"/>
                  </w:pPr>
                  <w:r>
                    <w:t>Value</w:t>
                  </w:r>
                </w:p>
              </w:tc>
            </w:tr>
            <w:tr w:rsidR="00AB4E21" w14:paraId="1936F468"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52D28BF8" w14:textId="2CD29900" w:rsidR="00AB4E21" w:rsidRDefault="006730D9" w:rsidP="008726BD">
                  <w:r>
                    <w:t>codIpa</w:t>
                  </w:r>
                </w:p>
              </w:tc>
              <w:tc>
                <w:tcPr>
                  <w:tcW w:w="6011" w:type="dxa"/>
                </w:tcPr>
                <w:p w14:paraId="72509A28" w14:textId="357DB684" w:rsidR="00AB4E21" w:rsidRDefault="006730D9" w:rsidP="008726BD">
                  <w:pPr>
                    <w:cnfStyle w:val="000000100000" w:firstRow="0" w:lastRow="0" w:firstColumn="0" w:lastColumn="0" w:oddVBand="0" w:evenVBand="0" w:oddHBand="1" w:evenHBand="0" w:firstRowFirstColumn="0" w:firstRowLastColumn="0" w:lastRowFirstColumn="0" w:lastRowLastColumn="0"/>
                  </w:pPr>
                  <w:r>
                    <w:t>R_CAMPAN</w:t>
                  </w:r>
                </w:p>
              </w:tc>
            </w:tr>
            <w:tr w:rsidR="00AB4E21" w14:paraId="1CE2295C"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6C4B07A1" w14:textId="1195DF39" w:rsidR="00AB4E21" w:rsidRDefault="006730D9" w:rsidP="008726BD">
                  <w:r w:rsidRPr="006730D9">
                    <w:t>deAnnoBolletta</w:t>
                  </w:r>
                </w:p>
              </w:tc>
              <w:tc>
                <w:tcPr>
                  <w:tcW w:w="6011" w:type="dxa"/>
                </w:tcPr>
                <w:p w14:paraId="1570A121" w14:textId="42843C63" w:rsidR="00AB4E21" w:rsidRDefault="006730D9" w:rsidP="008726BD">
                  <w:pPr>
                    <w:cnfStyle w:val="000000000000" w:firstRow="0" w:lastRow="0" w:firstColumn="0" w:lastColumn="0" w:oddVBand="0" w:evenVBand="0" w:oddHBand="0" w:evenHBand="0" w:firstRowFirstColumn="0" w:firstRowLastColumn="0" w:lastRowFirstColumn="0" w:lastRowLastColumn="0"/>
                  </w:pPr>
                  <w:r>
                    <w:t>2020</w:t>
                  </w:r>
                </w:p>
              </w:tc>
            </w:tr>
            <w:tr w:rsidR="006730D9" w14:paraId="1F34C05E"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58CB28BC" w14:textId="3FFAA078" w:rsidR="006730D9" w:rsidRDefault="006730D9" w:rsidP="008726BD">
                  <w:r w:rsidRPr="006730D9">
                    <w:t>codBolletta</w:t>
                  </w:r>
                </w:p>
              </w:tc>
              <w:tc>
                <w:tcPr>
                  <w:tcW w:w="6011" w:type="dxa"/>
                </w:tcPr>
                <w:p w14:paraId="04E6A42B" w14:textId="4014DC11" w:rsidR="006730D9" w:rsidRDefault="006730D9" w:rsidP="008726BD">
                  <w:pPr>
                    <w:cnfStyle w:val="000000100000" w:firstRow="0" w:lastRow="0" w:firstColumn="0" w:lastColumn="0" w:oddVBand="0" w:evenVBand="0" w:oddHBand="1" w:evenHBand="0" w:firstRowFirstColumn="0" w:firstRowLastColumn="0" w:lastRowFirstColumn="0" w:lastRowLastColumn="0"/>
                  </w:pPr>
                  <w:r w:rsidRPr="006730D9">
                    <w:t>53521</w:t>
                  </w:r>
                </w:p>
              </w:tc>
            </w:tr>
          </w:tbl>
          <w:p w14:paraId="2B597502" w14:textId="77777777" w:rsidR="00AB4E21" w:rsidRDefault="00AB4E21" w:rsidP="008726BD">
            <w:r>
              <w:t xml:space="preserve"> </w:t>
            </w:r>
          </w:p>
        </w:tc>
      </w:tr>
      <w:tr w:rsidR="00AB4E21" w:rsidRPr="00C84A37" w14:paraId="4541DF18" w14:textId="77777777" w:rsidTr="008726BD">
        <w:trPr>
          <w:trHeight w:val="540"/>
        </w:trPr>
        <w:tc>
          <w:tcPr>
            <w:tcW w:w="626" w:type="dxa"/>
          </w:tcPr>
          <w:p w14:paraId="3D06B294" w14:textId="77777777" w:rsidR="00AB4E21" w:rsidRPr="00C84A37" w:rsidRDefault="00AB4E21" w:rsidP="008726BD">
            <w:pPr>
              <w:rPr>
                <w:b/>
              </w:rPr>
            </w:pPr>
            <w:r w:rsidRPr="00C84A37">
              <w:rPr>
                <w:b/>
              </w:rPr>
              <w:t>Step</w:t>
            </w:r>
          </w:p>
        </w:tc>
        <w:tc>
          <w:tcPr>
            <w:tcW w:w="1779" w:type="dxa"/>
          </w:tcPr>
          <w:p w14:paraId="44FDB8CC" w14:textId="77777777" w:rsidR="00AB4E21" w:rsidRPr="00C84A37" w:rsidRDefault="00AB4E21" w:rsidP="008726BD">
            <w:pPr>
              <w:rPr>
                <w:b/>
              </w:rPr>
            </w:pPr>
            <w:r w:rsidRPr="00C84A37">
              <w:rPr>
                <w:b/>
              </w:rPr>
              <w:t>Azione</w:t>
            </w:r>
          </w:p>
        </w:tc>
        <w:tc>
          <w:tcPr>
            <w:tcW w:w="6332" w:type="dxa"/>
            <w:gridSpan w:val="2"/>
          </w:tcPr>
          <w:p w14:paraId="54A74C90" w14:textId="77777777" w:rsidR="00AB4E21" w:rsidRPr="00C84A37" w:rsidRDefault="00AB4E21" w:rsidP="008726BD">
            <w:pPr>
              <w:rPr>
                <w:b/>
              </w:rPr>
            </w:pPr>
            <w:r w:rsidRPr="00C84A37">
              <w:rPr>
                <w:b/>
              </w:rPr>
              <w:t>Risultato atteso</w:t>
            </w:r>
          </w:p>
        </w:tc>
        <w:tc>
          <w:tcPr>
            <w:tcW w:w="1117" w:type="dxa"/>
          </w:tcPr>
          <w:p w14:paraId="31312414" w14:textId="77777777" w:rsidR="00AB4E21" w:rsidRPr="00C84A37" w:rsidRDefault="00AB4E21" w:rsidP="008726BD">
            <w:pPr>
              <w:rPr>
                <w:b/>
              </w:rPr>
            </w:pPr>
            <w:r w:rsidRPr="00C84A37">
              <w:rPr>
                <w:b/>
              </w:rPr>
              <w:t>Esito</w:t>
            </w:r>
          </w:p>
        </w:tc>
      </w:tr>
      <w:tr w:rsidR="00AB4E21" w:rsidRPr="00C84A37" w14:paraId="062B6B80" w14:textId="77777777" w:rsidTr="008726BD">
        <w:trPr>
          <w:trHeight w:val="1800"/>
        </w:trPr>
        <w:tc>
          <w:tcPr>
            <w:tcW w:w="626" w:type="dxa"/>
          </w:tcPr>
          <w:p w14:paraId="0B186EAB" w14:textId="77777777" w:rsidR="00AB4E21" w:rsidRPr="00C84A37" w:rsidRDefault="00AB4E21" w:rsidP="008726BD">
            <w:r>
              <w:t>1</w:t>
            </w:r>
          </w:p>
        </w:tc>
        <w:tc>
          <w:tcPr>
            <w:tcW w:w="1779" w:type="dxa"/>
          </w:tcPr>
          <w:p w14:paraId="435A4C85" w14:textId="77777777" w:rsidR="00AB4E21" w:rsidRPr="00C84A37" w:rsidRDefault="00AB4E21" w:rsidP="008726BD">
            <w:r>
              <w:t>L’utente seleziona il pulsante SEND.</w:t>
            </w:r>
          </w:p>
        </w:tc>
        <w:tc>
          <w:tcPr>
            <w:tcW w:w="6332" w:type="dxa"/>
            <w:gridSpan w:val="2"/>
          </w:tcPr>
          <w:p w14:paraId="48551449" w14:textId="77777777" w:rsidR="00352FBB" w:rsidRDefault="00352FBB" w:rsidP="00352FBB">
            <w:pPr>
              <w:shd w:val="clear" w:color="auto" w:fill="FFFFFE"/>
              <w:spacing w:line="240" w:lineRule="atLeast"/>
            </w:pPr>
            <w:r>
              <w:t>{</w:t>
            </w:r>
          </w:p>
          <w:p w14:paraId="02F80C57" w14:textId="77777777" w:rsidR="00352FBB" w:rsidRDefault="00352FBB" w:rsidP="00352FBB">
            <w:pPr>
              <w:shd w:val="clear" w:color="auto" w:fill="FFFFFE"/>
              <w:spacing w:line="240" w:lineRule="atLeast"/>
            </w:pPr>
            <w:r>
              <w:t xml:space="preserve">    "timestamp": "2020-03-23T12:16:08.553+0000",</w:t>
            </w:r>
          </w:p>
          <w:p w14:paraId="00FE1497" w14:textId="77777777" w:rsidR="00352FBB" w:rsidRDefault="00352FBB" w:rsidP="00352FBB">
            <w:pPr>
              <w:shd w:val="clear" w:color="auto" w:fill="FFFFFE"/>
              <w:spacing w:line="240" w:lineRule="atLeast"/>
            </w:pPr>
            <w:r>
              <w:t xml:space="preserve">    "messages": {</w:t>
            </w:r>
          </w:p>
          <w:p w14:paraId="2E689410" w14:textId="77777777" w:rsidR="00352FBB" w:rsidRDefault="00352FBB" w:rsidP="00352FBB">
            <w:pPr>
              <w:shd w:val="clear" w:color="auto" w:fill="FFFFFE"/>
              <w:spacing w:line="240" w:lineRule="atLeast"/>
            </w:pPr>
            <w:r>
              <w:t xml:space="preserve">        "successMessages": [],</w:t>
            </w:r>
          </w:p>
          <w:p w14:paraId="7D0504EB" w14:textId="77777777" w:rsidR="00352FBB" w:rsidRDefault="00352FBB" w:rsidP="00352FBB">
            <w:pPr>
              <w:shd w:val="clear" w:color="auto" w:fill="FFFFFE"/>
              <w:spacing w:line="240" w:lineRule="atLeast"/>
            </w:pPr>
            <w:r>
              <w:t xml:space="preserve">        "informationMessages": [],</w:t>
            </w:r>
          </w:p>
          <w:p w14:paraId="449A93A2" w14:textId="77777777" w:rsidR="00352FBB" w:rsidRDefault="00352FBB" w:rsidP="00352FBB">
            <w:pPr>
              <w:shd w:val="clear" w:color="auto" w:fill="FFFFFE"/>
              <w:spacing w:line="240" w:lineRule="atLeast"/>
            </w:pPr>
            <w:r>
              <w:t xml:space="preserve">        "warningMessages": [],</w:t>
            </w:r>
          </w:p>
          <w:p w14:paraId="791E916E" w14:textId="77777777" w:rsidR="00352FBB" w:rsidRDefault="00352FBB" w:rsidP="00352FBB">
            <w:pPr>
              <w:shd w:val="clear" w:color="auto" w:fill="FFFFFE"/>
              <w:spacing w:line="240" w:lineRule="atLeast"/>
            </w:pPr>
            <w:r>
              <w:t xml:space="preserve">        "errorMessages": []</w:t>
            </w:r>
          </w:p>
          <w:p w14:paraId="24BE122A" w14:textId="77777777" w:rsidR="00352FBB" w:rsidRDefault="00352FBB" w:rsidP="00352FBB">
            <w:pPr>
              <w:shd w:val="clear" w:color="auto" w:fill="FFFFFE"/>
              <w:spacing w:line="240" w:lineRule="atLeast"/>
            </w:pPr>
            <w:r>
              <w:lastRenderedPageBreak/>
              <w:t xml:space="preserve">    },</w:t>
            </w:r>
          </w:p>
          <w:p w14:paraId="2ACB89A2" w14:textId="77777777" w:rsidR="00352FBB" w:rsidRDefault="00352FBB" w:rsidP="00352FBB">
            <w:pPr>
              <w:shd w:val="clear" w:color="auto" w:fill="FFFFFE"/>
              <w:spacing w:line="240" w:lineRule="atLeast"/>
            </w:pPr>
            <w:r>
              <w:t xml:space="preserve">    "items": {</w:t>
            </w:r>
          </w:p>
          <w:p w14:paraId="5D6BE46A" w14:textId="77777777" w:rsidR="00352FBB" w:rsidRDefault="00352FBB" w:rsidP="00352FBB">
            <w:pPr>
              <w:shd w:val="clear" w:color="auto" w:fill="FFFFFE"/>
              <w:spacing w:line="240" w:lineRule="atLeast"/>
            </w:pPr>
            <w:r>
              <w:t xml:space="preserve">        "codiceIpaEnte": "R_CAMPAN",</w:t>
            </w:r>
          </w:p>
          <w:p w14:paraId="0F26AB2D" w14:textId="77777777" w:rsidR="00352FBB" w:rsidRDefault="00352FBB" w:rsidP="00352FBB">
            <w:pPr>
              <w:shd w:val="clear" w:color="auto" w:fill="FFFFFE"/>
              <w:spacing w:line="240" w:lineRule="atLeast"/>
            </w:pPr>
            <w:r>
              <w:t xml:space="preserve">        "deAnnoBolletta": "2020",</w:t>
            </w:r>
          </w:p>
          <w:p w14:paraId="598189B4" w14:textId="77777777" w:rsidR="00352FBB" w:rsidRDefault="00352FBB" w:rsidP="00352FBB">
            <w:pPr>
              <w:shd w:val="clear" w:color="auto" w:fill="FFFFFE"/>
              <w:spacing w:line="240" w:lineRule="atLeast"/>
            </w:pPr>
            <w:r>
              <w:t xml:space="preserve">        "codBolletta": "53521",</w:t>
            </w:r>
          </w:p>
          <w:p w14:paraId="598CAC9C" w14:textId="77777777" w:rsidR="00352FBB" w:rsidRDefault="00352FBB" w:rsidP="00352FBB">
            <w:pPr>
              <w:shd w:val="clear" w:color="auto" w:fill="FFFFFE"/>
              <w:spacing w:line="240" w:lineRule="atLeast"/>
            </w:pPr>
            <w:r>
              <w:t xml:space="preserve">        "deImporto": "104,00",</w:t>
            </w:r>
          </w:p>
          <w:p w14:paraId="04C6BDEF" w14:textId="77777777" w:rsidR="00352FBB" w:rsidRDefault="00352FBB" w:rsidP="00352FBB">
            <w:pPr>
              <w:shd w:val="clear" w:color="auto" w:fill="FFFFFE"/>
              <w:spacing w:line="240" w:lineRule="atLeast"/>
            </w:pPr>
            <w:r>
              <w:t xml:space="preserve">        "flussoTesoreriaTO": {</w:t>
            </w:r>
          </w:p>
          <w:p w14:paraId="57712475" w14:textId="77777777" w:rsidR="00352FBB" w:rsidRDefault="00352FBB" w:rsidP="00352FBB">
            <w:pPr>
              <w:shd w:val="clear" w:color="auto" w:fill="FFFFFE"/>
              <w:spacing w:line="240" w:lineRule="atLeast"/>
            </w:pPr>
            <w:r>
              <w:t xml:space="preserve">            "ente": {</w:t>
            </w:r>
          </w:p>
          <w:p w14:paraId="2A9083E8" w14:textId="77777777" w:rsidR="00352FBB" w:rsidRDefault="00352FBB" w:rsidP="00352FBB">
            <w:pPr>
              <w:shd w:val="clear" w:color="auto" w:fill="FFFFFE"/>
              <w:spacing w:line="240" w:lineRule="atLeast"/>
            </w:pPr>
            <w:r>
              <w:t xml:space="preserve">                "id": 1,</w:t>
            </w:r>
          </w:p>
          <w:p w14:paraId="0521283D" w14:textId="77777777" w:rsidR="00352FBB" w:rsidRDefault="00352FBB" w:rsidP="00352FBB">
            <w:pPr>
              <w:shd w:val="clear" w:color="auto" w:fill="FFFFFE"/>
              <w:spacing w:line="240" w:lineRule="atLeast"/>
            </w:pPr>
            <w:r>
              <w:t xml:space="preserve">                "codIpaEnte": "R_CAMPAN",</w:t>
            </w:r>
          </w:p>
          <w:p w14:paraId="64114E2D" w14:textId="77777777" w:rsidR="00352FBB" w:rsidRDefault="00352FBB" w:rsidP="00352FBB">
            <w:pPr>
              <w:shd w:val="clear" w:color="auto" w:fill="FFFFFE"/>
              <w:spacing w:line="240" w:lineRule="atLeast"/>
            </w:pPr>
            <w:r>
              <w:t xml:space="preserve">                "codiceFiscaleEnte": "80011990639",</w:t>
            </w:r>
          </w:p>
          <w:p w14:paraId="06F10006" w14:textId="77777777" w:rsidR="00352FBB" w:rsidRDefault="00352FBB" w:rsidP="00352FBB">
            <w:pPr>
              <w:shd w:val="clear" w:color="auto" w:fill="FFFFFE"/>
              <w:spacing w:line="240" w:lineRule="atLeast"/>
            </w:pPr>
            <w:r>
              <w:t xml:space="preserve">                "deNomeEnte": "Regione Campania",</w:t>
            </w:r>
          </w:p>
          <w:p w14:paraId="669A9A54" w14:textId="77777777" w:rsidR="00352FBB" w:rsidRDefault="00352FBB" w:rsidP="00352FBB">
            <w:pPr>
              <w:shd w:val="clear" w:color="auto" w:fill="FFFFFE"/>
              <w:spacing w:line="240" w:lineRule="atLeast"/>
            </w:pPr>
            <w:r>
              <w:t xml:space="preserve">                "dtCreazione": "2017-07-18T15:19:17.725+0000",</w:t>
            </w:r>
          </w:p>
          <w:p w14:paraId="541F728A" w14:textId="77777777" w:rsidR="00352FBB" w:rsidRDefault="00352FBB" w:rsidP="00352FBB">
            <w:pPr>
              <w:shd w:val="clear" w:color="auto" w:fill="FFFFFE"/>
              <w:spacing w:line="240" w:lineRule="atLeast"/>
            </w:pPr>
            <w:r>
              <w:t xml:space="preserve">                "dtUltimaModifica": "2017-07-18T15:19:17.725+0000",</w:t>
            </w:r>
          </w:p>
          <w:p w14:paraId="5579F2CC" w14:textId="77777777" w:rsidR="00352FBB" w:rsidRDefault="00352FBB" w:rsidP="00352FBB">
            <w:pPr>
              <w:shd w:val="clear" w:color="auto" w:fill="FFFFFE"/>
              <w:spacing w:line="240" w:lineRule="atLeast"/>
            </w:pPr>
            <w:r>
              <w:t xml:space="preserve">                "emailAmministratore": "m.guariniello@almaviva.it",</w:t>
            </w:r>
          </w:p>
          <w:p w14:paraId="42644DB5" w14:textId="77777777" w:rsidR="00352FBB" w:rsidRDefault="00352FBB" w:rsidP="00352FBB">
            <w:pPr>
              <w:shd w:val="clear" w:color="auto" w:fill="FFFFFE"/>
              <w:spacing w:line="240" w:lineRule="atLeast"/>
            </w:pPr>
            <w:r>
              <w:t xml:space="preserve">                "flgPagati": true,</w:t>
            </w:r>
          </w:p>
          <w:p w14:paraId="1D05EB2D" w14:textId="77777777" w:rsidR="00352FBB" w:rsidRDefault="00352FBB" w:rsidP="00352FBB">
            <w:pPr>
              <w:shd w:val="clear" w:color="auto" w:fill="FFFFFE"/>
              <w:spacing w:line="240" w:lineRule="atLeast"/>
            </w:pPr>
            <w:r>
              <w:t xml:space="preserve">                "flgTesoreria": true,</w:t>
            </w:r>
          </w:p>
          <w:p w14:paraId="071BEFB3" w14:textId="77777777" w:rsidR="00352FBB" w:rsidRDefault="00352FBB" w:rsidP="00352FBB">
            <w:pPr>
              <w:shd w:val="clear" w:color="auto" w:fill="FFFFFE"/>
              <w:spacing w:line="240" w:lineRule="atLeast"/>
            </w:pPr>
            <w:r>
              <w:t xml:space="preserve">                "myboxClientKey": "833bfbd1-b3f4-40c6-8abb-269fa6be0827",</w:t>
            </w:r>
          </w:p>
          <w:p w14:paraId="55C74B0A" w14:textId="77777777" w:rsidR="00352FBB" w:rsidRDefault="00352FBB" w:rsidP="00352FBB">
            <w:pPr>
              <w:shd w:val="clear" w:color="auto" w:fill="FFFFFE"/>
              <w:spacing w:line="240" w:lineRule="atLeast"/>
            </w:pPr>
            <w:r>
              <w:t xml:space="preserve">                "myboxClientSecret": "2a245a39-c5ac-458f-b8c2-87b105aa8352",</w:t>
            </w:r>
          </w:p>
          <w:p w14:paraId="5996B47E" w14:textId="77777777" w:rsidR="00352FBB" w:rsidRDefault="00352FBB" w:rsidP="00352FBB">
            <w:pPr>
              <w:shd w:val="clear" w:color="auto" w:fill="FFFFFE"/>
              <w:spacing w:line="240" w:lineRule="atLeast"/>
            </w:pPr>
            <w:r>
              <w:t xml:space="preserve">                "numGiorniPagamentoPresunti": 3,</w:t>
            </w:r>
          </w:p>
          <w:p w14:paraId="05973B44" w14:textId="77777777" w:rsidR="00352FBB" w:rsidRDefault="00352FBB" w:rsidP="00352FBB">
            <w:pPr>
              <w:shd w:val="clear" w:color="auto" w:fill="FFFFFE"/>
              <w:spacing w:line="240" w:lineRule="atLeast"/>
            </w:pPr>
            <w:r>
              <w:t xml:space="preserve">                "deLogoEnte": null</w:t>
            </w:r>
          </w:p>
          <w:p w14:paraId="15C94BFD" w14:textId="77777777" w:rsidR="00352FBB" w:rsidRDefault="00352FBB" w:rsidP="00352FBB">
            <w:pPr>
              <w:shd w:val="clear" w:color="auto" w:fill="FFFFFE"/>
              <w:spacing w:line="240" w:lineRule="atLeast"/>
            </w:pPr>
            <w:r>
              <w:t xml:space="preserve">            },</w:t>
            </w:r>
          </w:p>
          <w:p w14:paraId="6674E9CC" w14:textId="77777777" w:rsidR="00352FBB" w:rsidRDefault="00352FBB" w:rsidP="00352FBB">
            <w:pPr>
              <w:shd w:val="clear" w:color="auto" w:fill="FFFFFE"/>
              <w:spacing w:line="240" w:lineRule="atLeast"/>
            </w:pPr>
            <w:r>
              <w:t xml:space="preserve">            "id": 1,</w:t>
            </w:r>
          </w:p>
          <w:p w14:paraId="2E3A1C7D" w14:textId="77777777" w:rsidR="00352FBB" w:rsidRDefault="00352FBB" w:rsidP="00352FBB">
            <w:pPr>
              <w:shd w:val="clear" w:color="auto" w:fill="FFFFFE"/>
              <w:spacing w:line="240" w:lineRule="atLeast"/>
            </w:pPr>
            <w:r>
              <w:t xml:space="preserve">            "codAbi": null,</w:t>
            </w:r>
          </w:p>
          <w:p w14:paraId="0663B809" w14:textId="77777777" w:rsidR="00352FBB" w:rsidRDefault="00352FBB" w:rsidP="00352FBB">
            <w:pPr>
              <w:shd w:val="clear" w:color="auto" w:fill="FFFFFE"/>
              <w:spacing w:line="240" w:lineRule="atLeast"/>
            </w:pPr>
            <w:r>
              <w:t xml:space="preserve">            "codBolletta": "53521",</w:t>
            </w:r>
          </w:p>
          <w:p w14:paraId="3A97F5D4" w14:textId="77777777" w:rsidR="00352FBB" w:rsidRDefault="00352FBB" w:rsidP="00352FBB">
            <w:pPr>
              <w:shd w:val="clear" w:color="auto" w:fill="FFFFFE"/>
              <w:spacing w:line="240" w:lineRule="atLeast"/>
            </w:pPr>
            <w:r>
              <w:t xml:space="preserve">            "codBollo": null,</w:t>
            </w:r>
          </w:p>
          <w:p w14:paraId="72BEA792" w14:textId="77777777" w:rsidR="00352FBB" w:rsidRDefault="00352FBB" w:rsidP="00352FBB">
            <w:pPr>
              <w:shd w:val="clear" w:color="auto" w:fill="FFFFFE"/>
              <w:spacing w:line="240" w:lineRule="atLeast"/>
            </w:pPr>
            <w:r>
              <w:t xml:space="preserve">            "codCab": null,</w:t>
            </w:r>
          </w:p>
          <w:p w14:paraId="172F78EA" w14:textId="77777777" w:rsidR="00352FBB" w:rsidRDefault="00352FBB" w:rsidP="00352FBB">
            <w:pPr>
              <w:shd w:val="clear" w:color="auto" w:fill="FFFFFE"/>
              <w:spacing w:line="240" w:lineRule="atLeast"/>
            </w:pPr>
            <w:r>
              <w:t xml:space="preserve">            "codCausale": null,</w:t>
            </w:r>
          </w:p>
          <w:p w14:paraId="133E59A4" w14:textId="77777777" w:rsidR="00352FBB" w:rsidRDefault="00352FBB" w:rsidP="00352FBB">
            <w:pPr>
              <w:shd w:val="clear" w:color="auto" w:fill="FFFFFE"/>
              <w:spacing w:line="240" w:lineRule="atLeast"/>
            </w:pPr>
            <w:r>
              <w:t xml:space="preserve">            "codCodiceFiscale": null,</w:t>
            </w:r>
          </w:p>
          <w:p w14:paraId="5A0197A2" w14:textId="77777777" w:rsidR="00352FBB" w:rsidRDefault="00352FBB" w:rsidP="00352FBB">
            <w:pPr>
              <w:shd w:val="clear" w:color="auto" w:fill="FFFFFE"/>
              <w:spacing w:line="240" w:lineRule="atLeast"/>
            </w:pPr>
            <w:r>
              <w:t xml:space="preserve">            "codConto": null,</w:t>
            </w:r>
          </w:p>
          <w:p w14:paraId="0A22FE64" w14:textId="77777777" w:rsidR="00352FBB" w:rsidRDefault="00352FBB" w:rsidP="00352FBB">
            <w:pPr>
              <w:shd w:val="clear" w:color="auto" w:fill="FFFFFE"/>
              <w:spacing w:line="240" w:lineRule="atLeast"/>
            </w:pPr>
            <w:r>
              <w:t xml:space="preserve">            "codContoAnagrafica": null,</w:t>
            </w:r>
          </w:p>
          <w:p w14:paraId="7B860250" w14:textId="77777777" w:rsidR="00352FBB" w:rsidRDefault="00352FBB" w:rsidP="00352FBB">
            <w:pPr>
              <w:shd w:val="clear" w:color="auto" w:fill="FFFFFE"/>
              <w:spacing w:line="240" w:lineRule="atLeast"/>
            </w:pPr>
            <w:r>
              <w:t xml:space="preserve">            "codDocumento": "0021352",</w:t>
            </w:r>
          </w:p>
          <w:p w14:paraId="5F13BBE9" w14:textId="77777777" w:rsidR="00352FBB" w:rsidRDefault="00352FBB" w:rsidP="00352FBB">
            <w:pPr>
              <w:shd w:val="clear" w:color="auto" w:fill="FFFFFE"/>
              <w:spacing w:line="240" w:lineRule="atLeast"/>
            </w:pPr>
            <w:r>
              <w:t xml:space="preserve">            "codIban": null,</w:t>
            </w:r>
          </w:p>
          <w:p w14:paraId="131CB56F" w14:textId="77777777" w:rsidR="00352FBB" w:rsidRDefault="00352FBB" w:rsidP="00352FBB">
            <w:pPr>
              <w:shd w:val="clear" w:color="auto" w:fill="FFFFFE"/>
              <w:spacing w:line="240" w:lineRule="atLeast"/>
            </w:pPr>
            <w:r>
              <w:t xml:space="preserve">            "codIdDominio": null,</w:t>
            </w:r>
          </w:p>
          <w:p w14:paraId="4F692A5B" w14:textId="77777777" w:rsidR="00352FBB" w:rsidRDefault="00352FBB" w:rsidP="00352FBB">
            <w:pPr>
              <w:shd w:val="clear" w:color="auto" w:fill="FFFFFE"/>
              <w:spacing w:line="240" w:lineRule="atLeast"/>
            </w:pPr>
            <w:r>
              <w:t xml:space="preserve">            "codIdUnivocoFlusso": "2020-02-03SIGPITM1XXX-S083344992",</w:t>
            </w:r>
          </w:p>
          <w:p w14:paraId="108AC665" w14:textId="77777777" w:rsidR="00352FBB" w:rsidRDefault="00352FBB" w:rsidP="00352FBB">
            <w:pPr>
              <w:shd w:val="clear" w:color="auto" w:fill="FFFFFE"/>
              <w:spacing w:line="240" w:lineRule="atLeast"/>
            </w:pPr>
            <w:r>
              <w:t xml:space="preserve">            "codIdUnivocoVersamento": null,</w:t>
            </w:r>
          </w:p>
          <w:p w14:paraId="36E9C24B" w14:textId="77777777" w:rsidR="00352FBB" w:rsidRDefault="00352FBB" w:rsidP="00352FBB">
            <w:pPr>
              <w:shd w:val="clear" w:color="auto" w:fill="FFFFFE"/>
              <w:spacing w:line="240" w:lineRule="atLeast"/>
            </w:pPr>
            <w:r>
              <w:t xml:space="preserve">            "codPartitaIva": null,</w:t>
            </w:r>
          </w:p>
          <w:p w14:paraId="40CF9A87" w14:textId="77777777" w:rsidR="00352FBB" w:rsidRDefault="00352FBB" w:rsidP="00352FBB">
            <w:pPr>
              <w:shd w:val="clear" w:color="auto" w:fill="FFFFFE"/>
              <w:spacing w:line="240" w:lineRule="atLeast"/>
            </w:pPr>
            <w:r>
              <w:t xml:space="preserve">            "codPgEsecuzione": null,</w:t>
            </w:r>
          </w:p>
          <w:p w14:paraId="7767FA5E" w14:textId="77777777" w:rsidR="00352FBB" w:rsidRDefault="00352FBB" w:rsidP="00352FBB">
            <w:pPr>
              <w:shd w:val="clear" w:color="auto" w:fill="FFFFFE"/>
              <w:spacing w:line="240" w:lineRule="atLeast"/>
            </w:pPr>
            <w:r>
              <w:t xml:space="preserve">            "codPgTrasferimento": null,</w:t>
            </w:r>
          </w:p>
          <w:p w14:paraId="6AFCD35E" w14:textId="77777777" w:rsidR="00352FBB" w:rsidRDefault="00352FBB" w:rsidP="00352FBB">
            <w:pPr>
              <w:shd w:val="clear" w:color="auto" w:fill="FFFFFE"/>
              <w:spacing w:line="240" w:lineRule="atLeast"/>
            </w:pPr>
            <w:r>
              <w:t xml:space="preserve">            "codProcesso": null,</w:t>
            </w:r>
          </w:p>
          <w:p w14:paraId="0045BAA8" w14:textId="77777777" w:rsidR="00352FBB" w:rsidRDefault="00352FBB" w:rsidP="00352FBB">
            <w:pPr>
              <w:shd w:val="clear" w:color="auto" w:fill="FFFFFE"/>
              <w:spacing w:line="240" w:lineRule="atLeast"/>
            </w:pPr>
            <w:r>
              <w:t xml:space="preserve">            "codProvvisorio": null,</w:t>
            </w:r>
          </w:p>
          <w:p w14:paraId="0E167C1A" w14:textId="77777777" w:rsidR="00352FBB" w:rsidRDefault="00352FBB" w:rsidP="00352FBB">
            <w:pPr>
              <w:shd w:val="clear" w:color="auto" w:fill="FFFFFE"/>
              <w:spacing w:line="240" w:lineRule="atLeast"/>
            </w:pPr>
            <w:r>
              <w:t xml:space="preserve">            "codTipoConto": null,</w:t>
            </w:r>
          </w:p>
          <w:p w14:paraId="0FA3A659" w14:textId="77777777" w:rsidR="00352FBB" w:rsidRDefault="00352FBB" w:rsidP="00352FBB">
            <w:pPr>
              <w:shd w:val="clear" w:color="auto" w:fill="FFFFFE"/>
              <w:spacing w:line="240" w:lineRule="atLeast"/>
            </w:pPr>
            <w:r>
              <w:lastRenderedPageBreak/>
              <w:t xml:space="preserve">            "codTipoMovimento": null,</w:t>
            </w:r>
          </w:p>
          <w:p w14:paraId="14316F52" w14:textId="77777777" w:rsidR="00352FBB" w:rsidRDefault="00352FBB" w:rsidP="00352FBB">
            <w:pPr>
              <w:shd w:val="clear" w:color="auto" w:fill="FFFFFE"/>
              <w:spacing w:line="240" w:lineRule="atLeast"/>
            </w:pPr>
            <w:r>
              <w:t xml:space="preserve">            "deAeProvvisorio": null,</w:t>
            </w:r>
          </w:p>
          <w:p w14:paraId="4788514C" w14:textId="77777777" w:rsidR="00352FBB" w:rsidRDefault="00352FBB" w:rsidP="00352FBB">
            <w:pPr>
              <w:shd w:val="clear" w:color="auto" w:fill="FFFFFE"/>
              <w:spacing w:line="240" w:lineRule="atLeast"/>
            </w:pPr>
            <w:r>
              <w:t xml:space="preserve">            "deAnnoBolletta": "2020",</w:t>
            </w:r>
          </w:p>
          <w:p w14:paraId="53A39899" w14:textId="77777777" w:rsidR="00352FBB" w:rsidRDefault="00352FBB" w:rsidP="00352FBB">
            <w:pPr>
              <w:shd w:val="clear" w:color="auto" w:fill="FFFFFE"/>
              <w:spacing w:line="240" w:lineRule="atLeast"/>
            </w:pPr>
            <w:r>
              <w:t xml:space="preserve">            "deAnnoDocumento": null,</w:t>
            </w:r>
          </w:p>
          <w:p w14:paraId="4621F648" w14:textId="77777777" w:rsidR="00352FBB" w:rsidRDefault="00352FBB" w:rsidP="00352FBB">
            <w:pPr>
              <w:shd w:val="clear" w:color="auto" w:fill="FFFFFE"/>
              <w:spacing w:line="240" w:lineRule="atLeast"/>
            </w:pPr>
            <w:r>
              <w:t xml:space="preserve">            "deCap": null,</w:t>
            </w:r>
          </w:p>
          <w:p w14:paraId="1FF1F3B0" w14:textId="77777777" w:rsidR="00352FBB" w:rsidRDefault="00352FBB" w:rsidP="00352FBB">
            <w:pPr>
              <w:shd w:val="clear" w:color="auto" w:fill="FFFFFE"/>
              <w:spacing w:line="240" w:lineRule="atLeast"/>
            </w:pPr>
            <w:r>
              <w:t xml:space="preserve">            "deCausale": "/PUR/LGPE-RIVERSAMENTO/URI/2020-02-03SIGPITM1XXX-S083344992/104.00/TXT/0811 - Tassa Abilitazione all'Esercizio Professionale Ordine professionale Ordine dei dottori commercialis",</w:t>
            </w:r>
          </w:p>
          <w:p w14:paraId="201E5E03" w14:textId="77777777" w:rsidR="00352FBB" w:rsidRDefault="00352FBB" w:rsidP="00352FBB">
            <w:pPr>
              <w:shd w:val="clear" w:color="auto" w:fill="FFFFFE"/>
              <w:spacing w:line="240" w:lineRule="atLeast"/>
            </w:pPr>
            <w:r>
              <w:t xml:space="preserve">            "deCitta": null,</w:t>
            </w:r>
          </w:p>
          <w:p w14:paraId="48095FF9" w14:textId="77777777" w:rsidR="00352FBB" w:rsidRDefault="00352FBB" w:rsidP="00352FBB">
            <w:pPr>
              <w:shd w:val="clear" w:color="auto" w:fill="FFFFFE"/>
              <w:spacing w:line="240" w:lineRule="atLeast"/>
            </w:pPr>
            <w:r>
              <w:t xml:space="preserve">            "deCognome": "Adelio Manzoni                ",</w:t>
            </w:r>
          </w:p>
          <w:p w14:paraId="2AB3A6DB" w14:textId="77777777" w:rsidR="00352FBB" w:rsidRDefault="00352FBB" w:rsidP="00352FBB">
            <w:pPr>
              <w:shd w:val="clear" w:color="auto" w:fill="FFFFFE"/>
              <w:spacing w:line="240" w:lineRule="atLeast"/>
            </w:pPr>
            <w:r>
              <w:t xml:space="preserve">            "deNome": null,</w:t>
            </w:r>
          </w:p>
          <w:p w14:paraId="4914D967" w14:textId="77777777" w:rsidR="00352FBB" w:rsidRDefault="00352FBB" w:rsidP="00352FBB">
            <w:pPr>
              <w:shd w:val="clear" w:color="auto" w:fill="FFFFFE"/>
              <w:spacing w:line="240" w:lineRule="atLeast"/>
            </w:pPr>
            <w:r>
              <w:t xml:space="preserve">            "deVia": null,</w:t>
            </w:r>
          </w:p>
          <w:p w14:paraId="3FE526F3" w14:textId="77777777" w:rsidR="00352FBB" w:rsidRDefault="00352FBB" w:rsidP="00352FBB">
            <w:pPr>
              <w:shd w:val="clear" w:color="auto" w:fill="FFFFFE"/>
              <w:spacing w:line="240" w:lineRule="atLeast"/>
            </w:pPr>
            <w:r>
              <w:t xml:space="preserve">            "dtBolletta": "2020-01-31",</w:t>
            </w:r>
          </w:p>
          <w:p w14:paraId="55140CA5" w14:textId="77777777" w:rsidR="00352FBB" w:rsidRDefault="00352FBB" w:rsidP="00352FBB">
            <w:pPr>
              <w:shd w:val="clear" w:color="auto" w:fill="FFFFFE"/>
              <w:spacing w:line="240" w:lineRule="atLeast"/>
            </w:pPr>
            <w:r>
              <w:t xml:space="preserve">            "dtCreazione": "2020-03-23T09:06:09.481+0000",</w:t>
            </w:r>
          </w:p>
          <w:p w14:paraId="7D360402" w14:textId="77777777" w:rsidR="00352FBB" w:rsidRDefault="00352FBB" w:rsidP="00352FBB">
            <w:pPr>
              <w:shd w:val="clear" w:color="auto" w:fill="FFFFFE"/>
              <w:spacing w:line="240" w:lineRule="atLeast"/>
            </w:pPr>
            <w:r>
              <w:t xml:space="preserve">            "dtDataValutaRegione": "2020-01-31",</w:t>
            </w:r>
          </w:p>
          <w:p w14:paraId="1C44BA6A" w14:textId="77777777" w:rsidR="00352FBB" w:rsidRDefault="00352FBB" w:rsidP="00352FBB">
            <w:pPr>
              <w:shd w:val="clear" w:color="auto" w:fill="FFFFFE"/>
              <w:spacing w:line="240" w:lineRule="atLeast"/>
            </w:pPr>
            <w:r>
              <w:t xml:space="preserve">            "dtRicezione": "2020-03-23T09:06:08.088+0000",</w:t>
            </w:r>
          </w:p>
          <w:p w14:paraId="13B02763" w14:textId="77777777" w:rsidR="00352FBB" w:rsidRDefault="00352FBB" w:rsidP="00352FBB">
            <w:pPr>
              <w:shd w:val="clear" w:color="auto" w:fill="FFFFFE"/>
              <w:spacing w:line="240" w:lineRule="atLeast"/>
            </w:pPr>
            <w:r>
              <w:t xml:space="preserve">            "dtUltimaModifica": "2020-03-23T09:06:09.481+0000",</w:t>
            </w:r>
          </w:p>
          <w:p w14:paraId="67E3C140" w14:textId="77777777" w:rsidR="00352FBB" w:rsidRDefault="00352FBB" w:rsidP="00352FBB">
            <w:pPr>
              <w:shd w:val="clear" w:color="auto" w:fill="FFFFFE"/>
              <w:spacing w:line="240" w:lineRule="atLeast"/>
            </w:pPr>
            <w:r>
              <w:t xml:space="preserve">            "flgRegolarizzata": false,</w:t>
            </w:r>
          </w:p>
          <w:p w14:paraId="2779AE9C" w14:textId="77777777" w:rsidR="00352FBB" w:rsidRDefault="00352FBB" w:rsidP="00352FBB">
            <w:pPr>
              <w:shd w:val="clear" w:color="auto" w:fill="FFFFFE"/>
              <w:spacing w:line="240" w:lineRule="atLeast"/>
            </w:pPr>
            <w:r>
              <w:t xml:space="preserve">            "numIpBolletta": 104.00,</w:t>
            </w:r>
          </w:p>
          <w:p w14:paraId="022C61E7" w14:textId="77777777" w:rsidR="00352FBB" w:rsidRDefault="00352FBB" w:rsidP="00352FBB">
            <w:pPr>
              <w:shd w:val="clear" w:color="auto" w:fill="FFFFFE"/>
              <w:spacing w:line="240" w:lineRule="atLeast"/>
            </w:pPr>
            <w:r>
              <w:t xml:space="preserve">            "numPgProcesso": null,</w:t>
            </w:r>
          </w:p>
          <w:p w14:paraId="7BB49C7A" w14:textId="77777777" w:rsidR="00352FBB" w:rsidRDefault="00352FBB" w:rsidP="00352FBB">
            <w:pPr>
              <w:shd w:val="clear" w:color="auto" w:fill="FFFFFE"/>
              <w:spacing w:line="240" w:lineRule="atLeast"/>
            </w:pPr>
            <w:r>
              <w:t xml:space="preserve">            "dtEffettivaSospeso": "2020-01-31",</w:t>
            </w:r>
          </w:p>
          <w:p w14:paraId="5AE3F20D" w14:textId="77777777" w:rsidR="00352FBB" w:rsidRDefault="00352FBB" w:rsidP="00352FBB">
            <w:pPr>
              <w:shd w:val="clear" w:color="auto" w:fill="FFFFFE"/>
              <w:spacing w:line="240" w:lineRule="atLeast"/>
            </w:pPr>
            <w:r>
              <w:t xml:space="preserve">            "codiceGestionaleProvvisorio": "0000099999"</w:t>
            </w:r>
          </w:p>
          <w:p w14:paraId="75C9C5B2" w14:textId="77777777" w:rsidR="00352FBB" w:rsidRDefault="00352FBB" w:rsidP="00352FBB">
            <w:pPr>
              <w:shd w:val="clear" w:color="auto" w:fill="FFFFFE"/>
              <w:spacing w:line="240" w:lineRule="atLeast"/>
            </w:pPr>
            <w:r>
              <w:t xml:space="preserve">        },</w:t>
            </w:r>
          </w:p>
          <w:p w14:paraId="58B229DC" w14:textId="77777777" w:rsidR="00352FBB" w:rsidRDefault="00352FBB" w:rsidP="00352FBB">
            <w:pPr>
              <w:shd w:val="clear" w:color="auto" w:fill="FFFFFE"/>
              <w:spacing w:line="240" w:lineRule="atLeast"/>
            </w:pPr>
            <w:r>
              <w:t xml:space="preserve">        "bilancioContainerDto": {</w:t>
            </w:r>
          </w:p>
          <w:p w14:paraId="45FCC1DA" w14:textId="77777777" w:rsidR="00352FBB" w:rsidRDefault="00352FBB" w:rsidP="00352FBB">
            <w:pPr>
              <w:shd w:val="clear" w:color="auto" w:fill="FFFFFE"/>
              <w:spacing w:line="240" w:lineRule="atLeast"/>
            </w:pPr>
            <w:r>
              <w:t xml:space="preserve">            "listaBilancioDto": [</w:t>
            </w:r>
          </w:p>
          <w:p w14:paraId="0CA59560" w14:textId="77777777" w:rsidR="00352FBB" w:rsidRDefault="00352FBB" w:rsidP="00352FBB">
            <w:pPr>
              <w:shd w:val="clear" w:color="auto" w:fill="FFFFFE"/>
              <w:spacing w:line="240" w:lineRule="atLeast"/>
            </w:pPr>
            <w:r>
              <w:t xml:space="preserve">                {</w:t>
            </w:r>
          </w:p>
          <w:p w14:paraId="47603ACC" w14:textId="77777777" w:rsidR="00352FBB" w:rsidRDefault="00352FBB" w:rsidP="00352FBB">
            <w:pPr>
              <w:shd w:val="clear" w:color="auto" w:fill="FFFFFE"/>
              <w:spacing w:line="240" w:lineRule="atLeast"/>
            </w:pPr>
            <w:r>
              <w:t xml:space="preserve">                    "codUfficio": "101",</w:t>
            </w:r>
          </w:p>
          <w:p w14:paraId="51BC836B" w14:textId="77777777" w:rsidR="00352FBB" w:rsidRDefault="00352FBB" w:rsidP="00352FBB">
            <w:pPr>
              <w:shd w:val="clear" w:color="auto" w:fill="FFFFFE"/>
              <w:spacing w:line="240" w:lineRule="atLeast"/>
            </w:pPr>
            <w:r>
              <w:t xml:space="preserve">                    "codTipoDovuto": "TASSA DI ABILITAZIONE ALL'ESERCIZIO PROFESSIONALE",</w:t>
            </w:r>
          </w:p>
          <w:p w14:paraId="480A7B82" w14:textId="77777777" w:rsidR="00352FBB" w:rsidRDefault="00352FBB" w:rsidP="00352FBB">
            <w:pPr>
              <w:shd w:val="clear" w:color="auto" w:fill="FFFFFE"/>
              <w:spacing w:line="240" w:lineRule="atLeast"/>
            </w:pPr>
            <w:r>
              <w:t xml:space="preserve">                    "codCapitolo": "003",</w:t>
            </w:r>
          </w:p>
          <w:p w14:paraId="553109AF" w14:textId="77777777" w:rsidR="00352FBB" w:rsidRDefault="00352FBB" w:rsidP="00352FBB">
            <w:pPr>
              <w:shd w:val="clear" w:color="auto" w:fill="FFFFFE"/>
              <w:spacing w:line="240" w:lineRule="atLeast"/>
            </w:pPr>
            <w:r>
              <w:t xml:space="preserve">                    "codAccertamento": "101",</w:t>
            </w:r>
          </w:p>
          <w:p w14:paraId="554D6826" w14:textId="77777777" w:rsidR="00352FBB" w:rsidRDefault="00352FBB" w:rsidP="00352FBB">
            <w:pPr>
              <w:shd w:val="clear" w:color="auto" w:fill="FFFFFE"/>
              <w:spacing w:line="240" w:lineRule="atLeast"/>
            </w:pPr>
            <w:r>
              <w:t xml:space="preserve">                    "importo": "50,00 €"</w:t>
            </w:r>
          </w:p>
          <w:p w14:paraId="15A15106" w14:textId="77777777" w:rsidR="00352FBB" w:rsidRDefault="00352FBB" w:rsidP="00352FBB">
            <w:pPr>
              <w:shd w:val="clear" w:color="auto" w:fill="FFFFFE"/>
              <w:spacing w:line="240" w:lineRule="atLeast"/>
            </w:pPr>
            <w:r>
              <w:t xml:space="preserve">                },</w:t>
            </w:r>
          </w:p>
          <w:p w14:paraId="68AE1723" w14:textId="77777777" w:rsidR="00352FBB" w:rsidRDefault="00352FBB" w:rsidP="00352FBB">
            <w:pPr>
              <w:shd w:val="clear" w:color="auto" w:fill="FFFFFE"/>
              <w:spacing w:line="240" w:lineRule="atLeast"/>
            </w:pPr>
            <w:r>
              <w:t xml:space="preserve">                {</w:t>
            </w:r>
          </w:p>
          <w:p w14:paraId="79BA9040" w14:textId="77777777" w:rsidR="00352FBB" w:rsidRDefault="00352FBB" w:rsidP="00352FBB">
            <w:pPr>
              <w:shd w:val="clear" w:color="auto" w:fill="FFFFFE"/>
              <w:spacing w:line="240" w:lineRule="atLeast"/>
            </w:pPr>
            <w:r>
              <w:t xml:space="preserve">                    "codUfficio": "102",</w:t>
            </w:r>
          </w:p>
          <w:p w14:paraId="053CCEBB" w14:textId="77777777" w:rsidR="00352FBB" w:rsidRDefault="00352FBB" w:rsidP="00352FBB">
            <w:pPr>
              <w:shd w:val="clear" w:color="auto" w:fill="FFFFFE"/>
              <w:spacing w:line="240" w:lineRule="atLeast"/>
            </w:pPr>
            <w:r>
              <w:t xml:space="preserve">                    "codTipoDovuto": "TASSA DI ABILITAZIONE ALL'ESERCIZIO PROFESSIONALE",</w:t>
            </w:r>
          </w:p>
          <w:p w14:paraId="08D38992" w14:textId="77777777" w:rsidR="00352FBB" w:rsidRDefault="00352FBB" w:rsidP="00352FBB">
            <w:pPr>
              <w:shd w:val="clear" w:color="auto" w:fill="FFFFFE"/>
              <w:spacing w:line="240" w:lineRule="atLeast"/>
            </w:pPr>
            <w:r>
              <w:t xml:space="preserve">                    "codCapitolo": "004",</w:t>
            </w:r>
          </w:p>
          <w:p w14:paraId="36514AE8" w14:textId="77777777" w:rsidR="00352FBB" w:rsidRDefault="00352FBB" w:rsidP="00352FBB">
            <w:pPr>
              <w:shd w:val="clear" w:color="auto" w:fill="FFFFFE"/>
              <w:spacing w:line="240" w:lineRule="atLeast"/>
            </w:pPr>
            <w:r>
              <w:t xml:space="preserve">                    "codAccertamento": "102",</w:t>
            </w:r>
          </w:p>
          <w:p w14:paraId="67B367D7" w14:textId="77777777" w:rsidR="00352FBB" w:rsidRDefault="00352FBB" w:rsidP="00352FBB">
            <w:pPr>
              <w:shd w:val="clear" w:color="auto" w:fill="FFFFFE"/>
              <w:spacing w:line="240" w:lineRule="atLeast"/>
            </w:pPr>
            <w:r>
              <w:t xml:space="preserve">                    "importo": "54,00 €"</w:t>
            </w:r>
          </w:p>
          <w:p w14:paraId="68A3A0D5" w14:textId="77777777" w:rsidR="00352FBB" w:rsidRDefault="00352FBB" w:rsidP="00352FBB">
            <w:pPr>
              <w:shd w:val="clear" w:color="auto" w:fill="FFFFFE"/>
              <w:spacing w:line="240" w:lineRule="atLeast"/>
            </w:pPr>
            <w:r>
              <w:t xml:space="preserve">                }</w:t>
            </w:r>
          </w:p>
          <w:p w14:paraId="685E03A3" w14:textId="77777777" w:rsidR="00352FBB" w:rsidRDefault="00352FBB" w:rsidP="00352FBB">
            <w:pPr>
              <w:shd w:val="clear" w:color="auto" w:fill="FFFFFE"/>
              <w:spacing w:line="240" w:lineRule="atLeast"/>
            </w:pPr>
            <w:r>
              <w:t xml:space="preserve">            ]</w:t>
            </w:r>
          </w:p>
          <w:p w14:paraId="79BE7282" w14:textId="77777777" w:rsidR="00352FBB" w:rsidRDefault="00352FBB" w:rsidP="00352FBB">
            <w:pPr>
              <w:shd w:val="clear" w:color="auto" w:fill="FFFFFE"/>
              <w:spacing w:line="240" w:lineRule="atLeast"/>
            </w:pPr>
            <w:r>
              <w:t xml:space="preserve">        }</w:t>
            </w:r>
          </w:p>
          <w:p w14:paraId="1A3BCD74" w14:textId="77777777" w:rsidR="00352FBB" w:rsidRDefault="00352FBB" w:rsidP="00352FBB">
            <w:pPr>
              <w:shd w:val="clear" w:color="auto" w:fill="FFFFFE"/>
              <w:spacing w:line="240" w:lineRule="atLeast"/>
            </w:pPr>
            <w:r>
              <w:t xml:space="preserve">    }</w:t>
            </w:r>
          </w:p>
          <w:p w14:paraId="7A365F35" w14:textId="0345A819" w:rsidR="00AB4E21" w:rsidRPr="00C84A37" w:rsidRDefault="00352FBB" w:rsidP="00352FBB">
            <w:pPr>
              <w:shd w:val="clear" w:color="auto" w:fill="FFFFFE"/>
              <w:spacing w:line="240" w:lineRule="atLeast"/>
            </w:pPr>
            <w:r>
              <w:lastRenderedPageBreak/>
              <w:t>}</w:t>
            </w:r>
          </w:p>
        </w:tc>
        <w:tc>
          <w:tcPr>
            <w:tcW w:w="1117" w:type="dxa"/>
            <w:vAlign w:val="center"/>
          </w:tcPr>
          <w:p w14:paraId="12EF6CBE" w14:textId="77777777" w:rsidR="00AB4E21" w:rsidRPr="00C84A37" w:rsidRDefault="00AB4E21"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4AC7C300" w14:textId="77777777" w:rsidR="00AB4E21" w:rsidRDefault="00AB4E21" w:rsidP="00AB4E21"/>
    <w:p w14:paraId="5CBE386F" w14:textId="67C9D2A3" w:rsidR="00866381" w:rsidRDefault="00866381" w:rsidP="00BC5D2E"/>
    <w:p w14:paraId="44A2ABCE" w14:textId="77777777" w:rsidR="00AB4E21" w:rsidRDefault="00AB4E21" w:rsidP="00BC5D2E"/>
    <w:p w14:paraId="3E03CB60" w14:textId="1DA466BC" w:rsidR="00634F4E" w:rsidRDefault="00634F4E" w:rsidP="00634F4E">
      <w:pPr>
        <w:pStyle w:val="Titolo3"/>
      </w:pPr>
      <w:bookmarkStart w:id="33" w:name="_Toc36115864"/>
      <w:bookmarkStart w:id="34" w:name="_Toc60676791"/>
      <w:r>
        <w:t>Segnalazioni</w:t>
      </w:r>
      <w:bookmarkEnd w:id="33"/>
      <w:bookmarkEnd w:id="34"/>
    </w:p>
    <w:p w14:paraId="329DFA5E" w14:textId="77777777" w:rsidR="00634F4E" w:rsidRPr="00CF2BD9" w:rsidRDefault="00634F4E" w:rsidP="00634F4E"/>
    <w:p w14:paraId="719AAF7A" w14:textId="7DF5A5A6" w:rsidR="00634F4E" w:rsidRDefault="00634F4E" w:rsidP="00634F4E">
      <w:pPr>
        <w:pStyle w:val="Titolo4"/>
      </w:pPr>
      <w:r w:rsidRPr="00A04A39">
        <w:t>TC_</w:t>
      </w:r>
      <w:r w:rsidR="000025E1">
        <w:t>SEGNALAZIONI</w:t>
      </w:r>
      <w:r w:rsidRPr="00A04A39">
        <w:t>_01</w:t>
      </w:r>
    </w:p>
    <w:tbl>
      <w:tblPr>
        <w:tblStyle w:val="Grigliatabella"/>
        <w:tblW w:w="9854" w:type="dxa"/>
        <w:tblLook w:val="04A0" w:firstRow="1" w:lastRow="0" w:firstColumn="1" w:lastColumn="0" w:noHBand="0" w:noVBand="1"/>
      </w:tblPr>
      <w:tblGrid>
        <w:gridCol w:w="626"/>
        <w:gridCol w:w="1779"/>
        <w:gridCol w:w="1784"/>
        <w:gridCol w:w="4548"/>
        <w:gridCol w:w="1117"/>
      </w:tblGrid>
      <w:tr w:rsidR="00634F4E" w:rsidRPr="00C84A37" w14:paraId="10617A9A" w14:textId="77777777" w:rsidTr="008726BD">
        <w:trPr>
          <w:gridAfter w:val="2"/>
          <w:wAfter w:w="5665" w:type="dxa"/>
          <w:trHeight w:val="583"/>
        </w:trPr>
        <w:tc>
          <w:tcPr>
            <w:tcW w:w="4189" w:type="dxa"/>
            <w:gridSpan w:val="3"/>
            <w:shd w:val="clear" w:color="auto" w:fill="DEEAF6" w:themeFill="accent1" w:themeFillTint="33"/>
          </w:tcPr>
          <w:p w14:paraId="564AD886" w14:textId="5F309CF0" w:rsidR="00634F4E" w:rsidRPr="00C84A37" w:rsidRDefault="00634F4E" w:rsidP="008726BD">
            <w:pPr>
              <w:rPr>
                <w:b/>
              </w:rPr>
            </w:pPr>
            <w:r w:rsidRPr="00C84A37">
              <w:rPr>
                <w:b/>
              </w:rPr>
              <w:t>TC_</w:t>
            </w:r>
            <w:r w:rsidR="000025E1" w:rsidRPr="000025E1">
              <w:rPr>
                <w:b/>
              </w:rPr>
              <w:t>SEGNALAZIONI</w:t>
            </w:r>
            <w:r w:rsidRPr="00C84A37">
              <w:rPr>
                <w:b/>
              </w:rPr>
              <w:t>_01</w:t>
            </w:r>
          </w:p>
        </w:tc>
      </w:tr>
      <w:tr w:rsidR="00634F4E" w:rsidRPr="00C84A37" w14:paraId="6FAF1A89" w14:textId="77777777" w:rsidTr="008726BD">
        <w:trPr>
          <w:trHeight w:val="550"/>
        </w:trPr>
        <w:tc>
          <w:tcPr>
            <w:tcW w:w="2405" w:type="dxa"/>
            <w:gridSpan w:val="2"/>
          </w:tcPr>
          <w:p w14:paraId="06A92B55" w14:textId="77777777" w:rsidR="00634F4E" w:rsidRPr="00C84A37" w:rsidRDefault="00634F4E" w:rsidP="008726BD">
            <w:pPr>
              <w:rPr>
                <w:b/>
              </w:rPr>
            </w:pPr>
            <w:r w:rsidRPr="00C84A37">
              <w:rPr>
                <w:b/>
              </w:rPr>
              <w:t>Titolo</w:t>
            </w:r>
          </w:p>
        </w:tc>
        <w:tc>
          <w:tcPr>
            <w:tcW w:w="7449" w:type="dxa"/>
            <w:gridSpan w:val="3"/>
          </w:tcPr>
          <w:p w14:paraId="22F01700" w14:textId="1B5E5337" w:rsidR="00634F4E" w:rsidRPr="00C84A37" w:rsidRDefault="00BD2198" w:rsidP="008726BD">
            <w:r w:rsidRPr="00BD2198">
              <w:t>Ricerca Segnalazioni</w:t>
            </w:r>
          </w:p>
        </w:tc>
      </w:tr>
      <w:tr w:rsidR="00634F4E" w:rsidRPr="00C84A37" w14:paraId="01772481" w14:textId="77777777" w:rsidTr="008726BD">
        <w:trPr>
          <w:trHeight w:val="550"/>
        </w:trPr>
        <w:tc>
          <w:tcPr>
            <w:tcW w:w="2405" w:type="dxa"/>
            <w:gridSpan w:val="2"/>
          </w:tcPr>
          <w:p w14:paraId="2B99FB2C" w14:textId="77777777" w:rsidR="00634F4E" w:rsidRPr="00C84A37" w:rsidRDefault="00634F4E" w:rsidP="008726BD">
            <w:pPr>
              <w:rPr>
                <w:b/>
              </w:rPr>
            </w:pPr>
            <w:r w:rsidRPr="00C84A37">
              <w:rPr>
                <w:b/>
              </w:rPr>
              <w:t>Descrizione</w:t>
            </w:r>
          </w:p>
        </w:tc>
        <w:tc>
          <w:tcPr>
            <w:tcW w:w="7449" w:type="dxa"/>
            <w:gridSpan w:val="3"/>
          </w:tcPr>
          <w:p w14:paraId="4D459522" w14:textId="2D7565A7" w:rsidR="00634F4E" w:rsidRPr="00C84A37" w:rsidRDefault="00BD2198" w:rsidP="008726BD">
            <w:r w:rsidRPr="00BD2198">
              <w:t>Ricerca delle Segnalazioni.</w:t>
            </w:r>
          </w:p>
        </w:tc>
      </w:tr>
      <w:tr w:rsidR="00634F4E" w:rsidRPr="00C84A37" w14:paraId="7BBE4DDB" w14:textId="77777777" w:rsidTr="008726BD">
        <w:trPr>
          <w:trHeight w:val="550"/>
        </w:trPr>
        <w:tc>
          <w:tcPr>
            <w:tcW w:w="2405" w:type="dxa"/>
            <w:gridSpan w:val="2"/>
          </w:tcPr>
          <w:p w14:paraId="52C01299" w14:textId="77777777" w:rsidR="00634F4E" w:rsidRPr="00C84A37" w:rsidRDefault="00634F4E" w:rsidP="008726BD">
            <w:pPr>
              <w:rPr>
                <w:b/>
              </w:rPr>
            </w:pPr>
            <w:r>
              <w:rPr>
                <w:b/>
              </w:rPr>
              <w:t>Id Ruolo/Attore</w:t>
            </w:r>
          </w:p>
        </w:tc>
        <w:tc>
          <w:tcPr>
            <w:tcW w:w="7449" w:type="dxa"/>
            <w:gridSpan w:val="3"/>
          </w:tcPr>
          <w:p w14:paraId="2D965818" w14:textId="77777777" w:rsidR="00634F4E" w:rsidRPr="00146646" w:rsidRDefault="00634F4E" w:rsidP="008726BD">
            <w:r>
              <w:t>001</w:t>
            </w:r>
          </w:p>
        </w:tc>
      </w:tr>
      <w:tr w:rsidR="00634F4E" w:rsidRPr="00C84A37" w14:paraId="48AD0A02" w14:textId="77777777" w:rsidTr="008726BD">
        <w:tc>
          <w:tcPr>
            <w:tcW w:w="2405" w:type="dxa"/>
            <w:gridSpan w:val="2"/>
            <w:vAlign w:val="center"/>
          </w:tcPr>
          <w:p w14:paraId="4EBDD327" w14:textId="77777777" w:rsidR="00634F4E" w:rsidRPr="00C84A37" w:rsidRDefault="00634F4E" w:rsidP="008726BD">
            <w:pPr>
              <w:rPr>
                <w:b/>
              </w:rPr>
            </w:pPr>
            <w:r w:rsidRPr="00C84A37">
              <w:rPr>
                <w:b/>
              </w:rPr>
              <w:t>Pre-condizioni</w:t>
            </w:r>
          </w:p>
        </w:tc>
        <w:tc>
          <w:tcPr>
            <w:tcW w:w="7449" w:type="dxa"/>
            <w:gridSpan w:val="3"/>
            <w:vAlign w:val="center"/>
          </w:tcPr>
          <w:p w14:paraId="635A5E1A" w14:textId="77777777" w:rsidR="00634F4E" w:rsidRDefault="00634F4E" w:rsidP="008726BD">
            <w:pPr>
              <w:pStyle w:val="Paragrafoelenco"/>
              <w:numPr>
                <w:ilvl w:val="0"/>
                <w:numId w:val="7"/>
              </w:numPr>
              <w:ind w:left="714" w:hanging="357"/>
            </w:pPr>
            <w:r>
              <w:t xml:space="preserve">L’utente ha avviato l’app Postman e caricato la Collection di request “PayFlowPA-MyPivot” </w:t>
            </w:r>
          </w:p>
          <w:p w14:paraId="18589A4A" w14:textId="77777777" w:rsidR="00634F4E" w:rsidRDefault="00634F4E" w:rsidP="008726BD">
            <w:pPr>
              <w:pStyle w:val="Paragrafoelenco"/>
              <w:numPr>
                <w:ilvl w:val="0"/>
                <w:numId w:val="7"/>
              </w:numPr>
              <w:ind w:left="714" w:hanging="357"/>
            </w:pPr>
            <w:r>
              <w:t>L’utente deve avere selezionato la request TC_</w:t>
            </w:r>
            <w:r w:rsidR="000025E1" w:rsidRPr="000025E1">
              <w:t>SEGNALAZIONI</w:t>
            </w:r>
            <w:r>
              <w:t>_01</w:t>
            </w:r>
          </w:p>
          <w:p w14:paraId="1A23B791" w14:textId="4F9EA841" w:rsidR="003A24D3" w:rsidRDefault="003A24D3" w:rsidP="003A24D3">
            <w:pPr>
              <w:pStyle w:val="Paragrafoelenco"/>
              <w:numPr>
                <w:ilvl w:val="0"/>
                <w:numId w:val="7"/>
              </w:numPr>
              <w:ind w:left="714" w:hanging="357"/>
            </w:pPr>
            <w:r>
              <w:t xml:space="preserve">Nel sistema è presente una sola segnalazione per la riconciliazione con codice iuf: </w:t>
            </w:r>
            <w:r w:rsidRPr="008839CF">
              <w:t>2020-01-31ABI03111-A2I4700000046252</w:t>
            </w:r>
            <w:r>
              <w:t>:</w:t>
            </w:r>
          </w:p>
          <w:tbl>
            <w:tblPr>
              <w:tblStyle w:val="GridTable6Colorful"/>
              <w:tblW w:w="0" w:type="auto"/>
              <w:tblInd w:w="736" w:type="dxa"/>
              <w:tblLook w:val="04A0" w:firstRow="1" w:lastRow="0" w:firstColumn="1" w:lastColumn="0" w:noHBand="0" w:noVBand="1"/>
            </w:tblPr>
            <w:tblGrid>
              <w:gridCol w:w="6378"/>
            </w:tblGrid>
            <w:tr w:rsidR="003A24D3" w14:paraId="00FCE41C" w14:textId="77777777" w:rsidTr="00B21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6745EF5E" w14:textId="77777777" w:rsidR="003A24D3" w:rsidRDefault="003A24D3" w:rsidP="003A24D3">
                  <w:pPr>
                    <w:pStyle w:val="Paragrafoelenco"/>
                    <w:ind w:left="0"/>
                  </w:pPr>
                  <w:r>
                    <w:t>Nota</w:t>
                  </w:r>
                </w:p>
              </w:tc>
            </w:tr>
            <w:tr w:rsidR="003A24D3" w14:paraId="09944232"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00C7BC6D" w14:textId="77777777" w:rsidR="003A24D3" w:rsidRDefault="003A24D3" w:rsidP="003A24D3">
                  <w:pPr>
                    <w:pStyle w:val="Paragrafoelenco"/>
                    <w:ind w:left="0"/>
                  </w:pPr>
                  <w:r w:rsidRPr="008839CF">
                    <w:t>Segnalazione di prova</w:t>
                  </w:r>
                </w:p>
              </w:tc>
            </w:tr>
          </w:tbl>
          <w:p w14:paraId="17BC37AB" w14:textId="77777777" w:rsidR="003A24D3" w:rsidRDefault="003A24D3" w:rsidP="003A24D3">
            <w:pPr>
              <w:pStyle w:val="Paragrafoelenco"/>
              <w:ind w:left="714"/>
            </w:pPr>
          </w:p>
          <w:p w14:paraId="1CD8EA9B" w14:textId="7409002C" w:rsidR="003A24D3" w:rsidRPr="00C84A37" w:rsidRDefault="003A24D3" w:rsidP="008726BD">
            <w:pPr>
              <w:pStyle w:val="Paragrafoelenco"/>
              <w:numPr>
                <w:ilvl w:val="0"/>
                <w:numId w:val="7"/>
              </w:numPr>
              <w:ind w:left="714" w:hanging="357"/>
            </w:pPr>
          </w:p>
        </w:tc>
      </w:tr>
      <w:tr w:rsidR="00A32F53" w:rsidRPr="00C84A37" w14:paraId="3656141B" w14:textId="77777777" w:rsidTr="008726BD">
        <w:tc>
          <w:tcPr>
            <w:tcW w:w="2405" w:type="dxa"/>
            <w:gridSpan w:val="2"/>
            <w:vAlign w:val="center"/>
          </w:tcPr>
          <w:p w14:paraId="5A1AD833" w14:textId="72B1296D" w:rsidR="00A32F53" w:rsidRPr="00C84A37" w:rsidRDefault="00A32F53" w:rsidP="008726BD">
            <w:pPr>
              <w:rPr>
                <w:b/>
              </w:rPr>
            </w:pPr>
            <w:r>
              <w:rPr>
                <w:b/>
              </w:rPr>
              <w:t>Post-condizione</w:t>
            </w:r>
          </w:p>
        </w:tc>
        <w:tc>
          <w:tcPr>
            <w:tcW w:w="7449" w:type="dxa"/>
            <w:gridSpan w:val="3"/>
            <w:vAlign w:val="center"/>
          </w:tcPr>
          <w:p w14:paraId="1CB864BA" w14:textId="4E7007E4" w:rsidR="008839CF" w:rsidRDefault="008839CF" w:rsidP="008839CF">
            <w:pPr>
              <w:pStyle w:val="Paragrafoelenco"/>
              <w:numPr>
                <w:ilvl w:val="0"/>
                <w:numId w:val="7"/>
              </w:numPr>
              <w:ind w:left="714" w:hanging="357"/>
            </w:pPr>
            <w:r>
              <w:t>Il servizio restituisce la lista paginata delle Segnalazioni presenti nel sistema per la rico</w:t>
            </w:r>
            <w:r w:rsidR="00356ECC">
              <w:t>n</w:t>
            </w:r>
            <w:r>
              <w:t>cil</w:t>
            </w:r>
            <w:r w:rsidR="00356ECC">
              <w:t>i</w:t>
            </w:r>
            <w:r>
              <w:t>azione relativa al</w:t>
            </w:r>
          </w:p>
          <w:p w14:paraId="0699C4B6" w14:textId="5EA6E62E" w:rsidR="008839CF" w:rsidRDefault="008839CF" w:rsidP="008839CF">
            <w:pPr>
              <w:pStyle w:val="Paragrafoelenco"/>
              <w:ind w:left="714"/>
            </w:pPr>
            <w:r>
              <w:t xml:space="preserve"> codice iuf: </w:t>
            </w:r>
            <w:r w:rsidRPr="008839CF">
              <w:t>2020-01-31ABI03111-A2I4700000046252</w:t>
            </w:r>
          </w:p>
          <w:p w14:paraId="541C238D" w14:textId="7AA87CA4" w:rsidR="008839CF" w:rsidRDefault="008839CF" w:rsidP="008839CF">
            <w:pPr>
              <w:pStyle w:val="Paragrafoelenco"/>
              <w:numPr>
                <w:ilvl w:val="0"/>
                <w:numId w:val="7"/>
              </w:numPr>
              <w:ind w:left="714" w:hanging="357"/>
            </w:pPr>
            <w:r>
              <w:t>Nel sistema è presente una sola segnalazione per la riconciliazione selezio</w:t>
            </w:r>
            <w:r w:rsidR="00356ECC">
              <w:t>n</w:t>
            </w:r>
            <w:r>
              <w:t>ata:</w:t>
            </w:r>
          </w:p>
          <w:tbl>
            <w:tblPr>
              <w:tblStyle w:val="GridTable6Colorful"/>
              <w:tblW w:w="0" w:type="auto"/>
              <w:tblInd w:w="736" w:type="dxa"/>
              <w:tblLook w:val="04A0" w:firstRow="1" w:lastRow="0" w:firstColumn="1" w:lastColumn="0" w:noHBand="0" w:noVBand="1"/>
            </w:tblPr>
            <w:tblGrid>
              <w:gridCol w:w="6378"/>
            </w:tblGrid>
            <w:tr w:rsidR="008839CF" w14:paraId="712A23DE" w14:textId="77777777" w:rsidTr="00B21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568CC338" w14:textId="725AF056" w:rsidR="008839CF" w:rsidRDefault="008839CF" w:rsidP="008839CF">
                  <w:pPr>
                    <w:pStyle w:val="Paragrafoelenco"/>
                    <w:ind w:left="0"/>
                  </w:pPr>
                  <w:r>
                    <w:t>Nota</w:t>
                  </w:r>
                </w:p>
              </w:tc>
            </w:tr>
            <w:tr w:rsidR="008839CF" w14:paraId="687CF47E"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78AEE465" w14:textId="3475A161" w:rsidR="008839CF" w:rsidRDefault="008839CF" w:rsidP="008839CF">
                  <w:pPr>
                    <w:pStyle w:val="Paragrafoelenco"/>
                    <w:ind w:left="0"/>
                  </w:pPr>
                  <w:r w:rsidRPr="008839CF">
                    <w:t>Segnalazione di prova</w:t>
                  </w:r>
                </w:p>
              </w:tc>
            </w:tr>
          </w:tbl>
          <w:p w14:paraId="40FC597A" w14:textId="77777777" w:rsidR="008839CF" w:rsidRDefault="008839CF" w:rsidP="008839CF">
            <w:pPr>
              <w:pStyle w:val="Paragrafoelenco"/>
              <w:ind w:left="714"/>
            </w:pPr>
          </w:p>
          <w:p w14:paraId="2C01670D" w14:textId="77777777" w:rsidR="008839CF" w:rsidRDefault="008839CF" w:rsidP="008839CF">
            <w:pPr>
              <w:pStyle w:val="Paragrafoelenco"/>
              <w:numPr>
                <w:ilvl w:val="0"/>
                <w:numId w:val="7"/>
              </w:numPr>
            </w:pPr>
            <w:r>
              <w:t>La lista paginata conterrà le seguenti info:</w:t>
            </w:r>
          </w:p>
          <w:p w14:paraId="52E500A1" w14:textId="28F65315" w:rsidR="00A32F53" w:rsidRDefault="008839CF" w:rsidP="008839CF">
            <w:pPr>
              <w:pStyle w:val="Paragrafoelenco"/>
              <w:numPr>
                <w:ilvl w:val="0"/>
                <w:numId w:val="7"/>
              </w:numPr>
              <w:ind w:left="714" w:hanging="357"/>
            </w:pPr>
            <w:r>
              <w:t>"totalPages": 1,</w:t>
            </w:r>
            <w:r>
              <w:br/>
            </w:r>
            <w:r>
              <w:lastRenderedPageBreak/>
              <w:t>"totalRecords": 1</w:t>
            </w:r>
          </w:p>
        </w:tc>
      </w:tr>
      <w:tr w:rsidR="00634F4E" w:rsidRPr="00C84A37" w14:paraId="2EF6E1CB" w14:textId="77777777" w:rsidTr="008726BD">
        <w:tc>
          <w:tcPr>
            <w:tcW w:w="2405" w:type="dxa"/>
            <w:gridSpan w:val="2"/>
            <w:vAlign w:val="center"/>
          </w:tcPr>
          <w:p w14:paraId="3165D66E" w14:textId="77777777" w:rsidR="00634F4E" w:rsidRPr="00C84A37" w:rsidRDefault="00634F4E" w:rsidP="008726BD">
            <w:pPr>
              <w:rPr>
                <w:b/>
              </w:rPr>
            </w:pPr>
            <w:r>
              <w:rPr>
                <w:b/>
              </w:rPr>
              <w:lastRenderedPageBreak/>
              <w:t>Input</w:t>
            </w:r>
          </w:p>
        </w:tc>
        <w:tc>
          <w:tcPr>
            <w:tcW w:w="7449" w:type="dxa"/>
            <w:gridSpan w:val="3"/>
            <w:vAlign w:val="center"/>
          </w:tcPr>
          <w:p w14:paraId="2ADFFC6D" w14:textId="77777777" w:rsidR="00634F4E" w:rsidRDefault="00634F4E" w:rsidP="008726BD"/>
          <w:tbl>
            <w:tblPr>
              <w:tblStyle w:val="GridTable3"/>
              <w:tblW w:w="0" w:type="auto"/>
              <w:tblLook w:val="04A0" w:firstRow="1" w:lastRow="0" w:firstColumn="1" w:lastColumn="0" w:noHBand="0" w:noVBand="1"/>
            </w:tblPr>
            <w:tblGrid>
              <w:gridCol w:w="1732"/>
              <w:gridCol w:w="5501"/>
            </w:tblGrid>
            <w:tr w:rsidR="00634F4E" w14:paraId="24FB076B"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6DE3997E" w14:textId="77777777" w:rsidR="00634F4E" w:rsidRDefault="00634F4E" w:rsidP="008726BD">
                  <w:r>
                    <w:t>Key</w:t>
                  </w:r>
                </w:p>
              </w:tc>
              <w:tc>
                <w:tcPr>
                  <w:tcW w:w="6011" w:type="dxa"/>
                </w:tcPr>
                <w:p w14:paraId="4F8463F1" w14:textId="77777777" w:rsidR="00634F4E" w:rsidRDefault="00634F4E" w:rsidP="008726BD">
                  <w:pPr>
                    <w:cnfStyle w:val="100000000000" w:firstRow="1" w:lastRow="0" w:firstColumn="0" w:lastColumn="0" w:oddVBand="0" w:evenVBand="0" w:oddHBand="0" w:evenHBand="0" w:firstRowFirstColumn="0" w:firstRowLastColumn="0" w:lastRowFirstColumn="0" w:lastRowLastColumn="0"/>
                  </w:pPr>
                  <w:r>
                    <w:t>Value</w:t>
                  </w:r>
                </w:p>
              </w:tc>
            </w:tr>
            <w:tr w:rsidR="00634F4E" w14:paraId="134EA748"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4D5858CE" w14:textId="77777777" w:rsidR="00634F4E" w:rsidRDefault="00634F4E" w:rsidP="008726BD">
                  <w:r>
                    <w:t>page</w:t>
                  </w:r>
                </w:p>
              </w:tc>
              <w:tc>
                <w:tcPr>
                  <w:tcW w:w="6011" w:type="dxa"/>
                </w:tcPr>
                <w:p w14:paraId="5153B4DF" w14:textId="77777777" w:rsidR="00634F4E" w:rsidRDefault="00634F4E" w:rsidP="008726BD">
                  <w:pPr>
                    <w:cnfStyle w:val="000000100000" w:firstRow="0" w:lastRow="0" w:firstColumn="0" w:lastColumn="0" w:oddVBand="0" w:evenVBand="0" w:oddHBand="1" w:evenHBand="0" w:firstRowFirstColumn="0" w:firstRowLastColumn="0" w:lastRowFirstColumn="0" w:lastRowLastColumn="0"/>
                  </w:pPr>
                  <w:r>
                    <w:t>1</w:t>
                  </w:r>
                </w:p>
              </w:tc>
            </w:tr>
            <w:tr w:rsidR="00634F4E" w14:paraId="490C439A"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4B742795" w14:textId="77777777" w:rsidR="00634F4E" w:rsidRDefault="00634F4E" w:rsidP="008726BD">
                  <w:r>
                    <w:t>size</w:t>
                  </w:r>
                </w:p>
              </w:tc>
              <w:tc>
                <w:tcPr>
                  <w:tcW w:w="6011" w:type="dxa"/>
                </w:tcPr>
                <w:p w14:paraId="421F6256" w14:textId="77777777" w:rsidR="00634F4E" w:rsidRDefault="00634F4E" w:rsidP="008726BD">
                  <w:pPr>
                    <w:cnfStyle w:val="000000000000" w:firstRow="0" w:lastRow="0" w:firstColumn="0" w:lastColumn="0" w:oddVBand="0" w:evenVBand="0" w:oddHBand="0" w:evenHBand="0" w:firstRowFirstColumn="0" w:firstRowLastColumn="0" w:lastRowFirstColumn="0" w:lastRowLastColumn="0"/>
                  </w:pPr>
                  <w:r>
                    <w:t>5</w:t>
                  </w:r>
                </w:p>
              </w:tc>
            </w:tr>
            <w:tr w:rsidR="00901503" w14:paraId="515E4713"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36178F13" w14:textId="775E6035" w:rsidR="00901503" w:rsidRDefault="00901503" w:rsidP="008726BD">
                  <w:r>
                    <w:t>codIpa</w:t>
                  </w:r>
                </w:p>
              </w:tc>
              <w:tc>
                <w:tcPr>
                  <w:tcW w:w="6011" w:type="dxa"/>
                </w:tcPr>
                <w:p w14:paraId="40D89F26" w14:textId="3EDE3724" w:rsidR="00901503" w:rsidRDefault="00901503" w:rsidP="008726BD">
                  <w:pPr>
                    <w:cnfStyle w:val="000000100000" w:firstRow="0" w:lastRow="0" w:firstColumn="0" w:lastColumn="0" w:oddVBand="0" w:evenVBand="0" w:oddHBand="1" w:evenHBand="0" w:firstRowFirstColumn="0" w:firstRowLastColumn="0" w:lastRowFirstColumn="0" w:lastRowLastColumn="0"/>
                  </w:pPr>
                  <w:r>
                    <w:t>R_CAMPAN</w:t>
                  </w:r>
                </w:p>
              </w:tc>
            </w:tr>
            <w:tr w:rsidR="00901503" w14:paraId="3C398A35"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5B590858" w14:textId="41C9CCEF" w:rsidR="00901503" w:rsidRDefault="00901503" w:rsidP="008726BD">
                  <w:r w:rsidRPr="00901503">
                    <w:t>codiceIuf</w:t>
                  </w:r>
                </w:p>
              </w:tc>
              <w:tc>
                <w:tcPr>
                  <w:tcW w:w="6011" w:type="dxa"/>
                </w:tcPr>
                <w:p w14:paraId="01A1EE24" w14:textId="3B144DCC" w:rsidR="00901503" w:rsidRDefault="008839CF" w:rsidP="008726BD">
                  <w:pPr>
                    <w:cnfStyle w:val="000000000000" w:firstRow="0" w:lastRow="0" w:firstColumn="0" w:lastColumn="0" w:oddVBand="0" w:evenVBand="0" w:oddHBand="0" w:evenHBand="0" w:firstRowFirstColumn="0" w:firstRowLastColumn="0" w:lastRowFirstColumn="0" w:lastRowLastColumn="0"/>
                  </w:pPr>
                  <w:r w:rsidRPr="008839CF">
                    <w:t>2020-01-31ABI03111-A2I4700000046252</w:t>
                  </w:r>
                </w:p>
              </w:tc>
            </w:tr>
            <w:tr w:rsidR="006B7719" w14:paraId="1B21F26E"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64596A96" w14:textId="492A1A90" w:rsidR="006B7719" w:rsidRPr="00901503" w:rsidRDefault="00B467B1" w:rsidP="008726BD">
                  <w:r w:rsidRPr="00B467B1">
                    <w:t>codiceIufEnabled</w:t>
                  </w:r>
                </w:p>
              </w:tc>
              <w:tc>
                <w:tcPr>
                  <w:tcW w:w="6011" w:type="dxa"/>
                </w:tcPr>
                <w:p w14:paraId="555AE577" w14:textId="624F0D5B" w:rsidR="006B7719" w:rsidRPr="008839CF" w:rsidRDefault="00B467B1" w:rsidP="008726BD">
                  <w:pPr>
                    <w:cnfStyle w:val="000000100000" w:firstRow="0" w:lastRow="0" w:firstColumn="0" w:lastColumn="0" w:oddVBand="0" w:evenVBand="0" w:oddHBand="1" w:evenHBand="0" w:firstRowFirstColumn="0" w:firstRowLastColumn="0" w:lastRowFirstColumn="0" w:lastRowLastColumn="0"/>
                  </w:pPr>
                  <w:r>
                    <w:t>True</w:t>
                  </w:r>
                </w:p>
              </w:tc>
            </w:tr>
          </w:tbl>
          <w:p w14:paraId="768A33EC" w14:textId="77777777" w:rsidR="00634F4E" w:rsidRDefault="00634F4E" w:rsidP="008726BD">
            <w:r>
              <w:t xml:space="preserve"> </w:t>
            </w:r>
          </w:p>
        </w:tc>
      </w:tr>
      <w:tr w:rsidR="00634F4E" w:rsidRPr="00C84A37" w14:paraId="590804A4" w14:textId="77777777" w:rsidTr="008726BD">
        <w:trPr>
          <w:trHeight w:val="540"/>
        </w:trPr>
        <w:tc>
          <w:tcPr>
            <w:tcW w:w="626" w:type="dxa"/>
          </w:tcPr>
          <w:p w14:paraId="5040E25E" w14:textId="77777777" w:rsidR="00634F4E" w:rsidRPr="00C84A37" w:rsidRDefault="00634F4E" w:rsidP="008726BD">
            <w:pPr>
              <w:rPr>
                <w:b/>
              </w:rPr>
            </w:pPr>
            <w:r w:rsidRPr="00C84A37">
              <w:rPr>
                <w:b/>
              </w:rPr>
              <w:t>Step</w:t>
            </w:r>
          </w:p>
        </w:tc>
        <w:tc>
          <w:tcPr>
            <w:tcW w:w="1779" w:type="dxa"/>
          </w:tcPr>
          <w:p w14:paraId="6438FDC6" w14:textId="77777777" w:rsidR="00634F4E" w:rsidRPr="00C84A37" w:rsidRDefault="00634F4E" w:rsidP="008726BD">
            <w:pPr>
              <w:rPr>
                <w:b/>
              </w:rPr>
            </w:pPr>
            <w:r w:rsidRPr="00C84A37">
              <w:rPr>
                <w:b/>
              </w:rPr>
              <w:t>Azione</w:t>
            </w:r>
          </w:p>
        </w:tc>
        <w:tc>
          <w:tcPr>
            <w:tcW w:w="6332" w:type="dxa"/>
            <w:gridSpan w:val="2"/>
          </w:tcPr>
          <w:p w14:paraId="796C75A9" w14:textId="77777777" w:rsidR="00634F4E" w:rsidRPr="00C84A37" w:rsidRDefault="00634F4E" w:rsidP="008726BD">
            <w:pPr>
              <w:rPr>
                <w:b/>
              </w:rPr>
            </w:pPr>
            <w:r w:rsidRPr="00C84A37">
              <w:rPr>
                <w:b/>
              </w:rPr>
              <w:t>Risultato atteso</w:t>
            </w:r>
          </w:p>
        </w:tc>
        <w:tc>
          <w:tcPr>
            <w:tcW w:w="1117" w:type="dxa"/>
          </w:tcPr>
          <w:p w14:paraId="50EAC157" w14:textId="77777777" w:rsidR="00634F4E" w:rsidRPr="00C84A37" w:rsidRDefault="00634F4E" w:rsidP="008726BD">
            <w:pPr>
              <w:rPr>
                <w:b/>
              </w:rPr>
            </w:pPr>
            <w:r w:rsidRPr="00C84A37">
              <w:rPr>
                <w:b/>
              </w:rPr>
              <w:t>Esito</w:t>
            </w:r>
          </w:p>
        </w:tc>
      </w:tr>
      <w:tr w:rsidR="00634F4E" w:rsidRPr="00C84A37" w14:paraId="3FF2B94E" w14:textId="77777777" w:rsidTr="008726BD">
        <w:trPr>
          <w:trHeight w:val="1800"/>
        </w:trPr>
        <w:tc>
          <w:tcPr>
            <w:tcW w:w="626" w:type="dxa"/>
          </w:tcPr>
          <w:p w14:paraId="23A6DFD9" w14:textId="77777777" w:rsidR="00634F4E" w:rsidRPr="00C84A37" w:rsidRDefault="00634F4E" w:rsidP="008726BD">
            <w:r>
              <w:t>1</w:t>
            </w:r>
          </w:p>
        </w:tc>
        <w:tc>
          <w:tcPr>
            <w:tcW w:w="1779" w:type="dxa"/>
          </w:tcPr>
          <w:p w14:paraId="53E63A42" w14:textId="77777777" w:rsidR="00634F4E" w:rsidRPr="00C84A37" w:rsidRDefault="00634F4E" w:rsidP="008726BD">
            <w:r>
              <w:t>L’utente seleziona il pulsante SEND.</w:t>
            </w:r>
          </w:p>
        </w:tc>
        <w:tc>
          <w:tcPr>
            <w:tcW w:w="6332" w:type="dxa"/>
            <w:gridSpan w:val="2"/>
          </w:tcPr>
          <w:p w14:paraId="26094DA8" w14:textId="77777777" w:rsidR="008839CF" w:rsidRDefault="008839CF" w:rsidP="008839CF">
            <w:pPr>
              <w:shd w:val="clear" w:color="auto" w:fill="FFFFFE"/>
              <w:spacing w:line="240" w:lineRule="atLeast"/>
            </w:pPr>
            <w:r>
              <w:t>{</w:t>
            </w:r>
          </w:p>
          <w:p w14:paraId="4DF4E1E6" w14:textId="77777777" w:rsidR="008839CF" w:rsidRDefault="008839CF" w:rsidP="008839CF">
            <w:pPr>
              <w:shd w:val="clear" w:color="auto" w:fill="FFFFFE"/>
              <w:spacing w:line="240" w:lineRule="atLeast"/>
            </w:pPr>
            <w:r>
              <w:t xml:space="preserve">    "timestamp": "2020-03-23T12:28:21.229+0000",</w:t>
            </w:r>
          </w:p>
          <w:p w14:paraId="468B136A" w14:textId="77777777" w:rsidR="008839CF" w:rsidRDefault="008839CF" w:rsidP="008839CF">
            <w:pPr>
              <w:shd w:val="clear" w:color="auto" w:fill="FFFFFE"/>
              <w:spacing w:line="240" w:lineRule="atLeast"/>
            </w:pPr>
            <w:r>
              <w:t xml:space="preserve">    "messages": null,</w:t>
            </w:r>
          </w:p>
          <w:p w14:paraId="6074A1B2" w14:textId="77777777" w:rsidR="008839CF" w:rsidRDefault="008839CF" w:rsidP="008839CF">
            <w:pPr>
              <w:shd w:val="clear" w:color="auto" w:fill="FFFFFE"/>
              <w:spacing w:line="240" w:lineRule="atLeast"/>
            </w:pPr>
            <w:r>
              <w:t xml:space="preserve">    "items": {</w:t>
            </w:r>
          </w:p>
          <w:p w14:paraId="756C21D9" w14:textId="77777777" w:rsidR="008839CF" w:rsidRDefault="008839CF" w:rsidP="008839CF">
            <w:pPr>
              <w:shd w:val="clear" w:color="auto" w:fill="FFFFFE"/>
              <w:spacing w:line="240" w:lineRule="atLeast"/>
            </w:pPr>
            <w:r>
              <w:t xml:space="preserve">        "segnalazioni": [</w:t>
            </w:r>
          </w:p>
          <w:p w14:paraId="505B6928" w14:textId="77777777" w:rsidR="008839CF" w:rsidRDefault="008839CF" w:rsidP="008839CF">
            <w:pPr>
              <w:shd w:val="clear" w:color="auto" w:fill="FFFFFE"/>
              <w:spacing w:line="240" w:lineRule="atLeast"/>
            </w:pPr>
            <w:r>
              <w:t xml:space="preserve">            {</w:t>
            </w:r>
          </w:p>
          <w:p w14:paraId="5DDE0FF3" w14:textId="77777777" w:rsidR="008839CF" w:rsidRDefault="008839CF" w:rsidP="008839CF">
            <w:pPr>
              <w:shd w:val="clear" w:color="auto" w:fill="FFFFFE"/>
              <w:spacing w:line="240" w:lineRule="atLeast"/>
            </w:pPr>
            <w:r>
              <w:t xml:space="preserve">                "deFirstname": null,</w:t>
            </w:r>
          </w:p>
          <w:p w14:paraId="2B16D71D" w14:textId="77777777" w:rsidR="008839CF" w:rsidRDefault="008839CF" w:rsidP="008839CF">
            <w:pPr>
              <w:shd w:val="clear" w:color="auto" w:fill="FFFFFE"/>
              <w:spacing w:line="240" w:lineRule="atLeast"/>
            </w:pPr>
            <w:r>
              <w:t xml:space="preserve">                "deLastname": null,</w:t>
            </w:r>
          </w:p>
          <w:p w14:paraId="2647345A" w14:textId="77777777" w:rsidR="008839CF" w:rsidRDefault="008839CF" w:rsidP="008839CF">
            <w:pPr>
              <w:shd w:val="clear" w:color="auto" w:fill="FFFFFE"/>
              <w:spacing w:line="240" w:lineRule="atLeast"/>
            </w:pPr>
            <w:r>
              <w:t xml:space="preserve">                "codIuv": "01000000000004285",</w:t>
            </w:r>
          </w:p>
          <w:p w14:paraId="14B018BF" w14:textId="77777777" w:rsidR="008839CF" w:rsidRDefault="008839CF" w:rsidP="008839CF">
            <w:pPr>
              <w:shd w:val="clear" w:color="auto" w:fill="FFFFFE"/>
              <w:spacing w:line="240" w:lineRule="atLeast"/>
            </w:pPr>
            <w:r>
              <w:t xml:space="preserve">                "dtUltimaModifica": "2020-03-23T12:21:41.478+0000",</w:t>
            </w:r>
          </w:p>
          <w:p w14:paraId="42B205C4" w14:textId="77777777" w:rsidR="008839CF" w:rsidRDefault="008839CF" w:rsidP="008839CF">
            <w:pPr>
              <w:shd w:val="clear" w:color="auto" w:fill="FFFFFE"/>
              <w:spacing w:line="240" w:lineRule="atLeast"/>
            </w:pPr>
            <w:r>
              <w:t xml:space="preserve">                "flgAttivo": true,</w:t>
            </w:r>
          </w:p>
          <w:p w14:paraId="42941AC0" w14:textId="77777777" w:rsidR="008839CF" w:rsidRDefault="008839CF" w:rsidP="008839CF">
            <w:pPr>
              <w:shd w:val="clear" w:color="auto" w:fill="FFFFFE"/>
              <w:spacing w:line="240" w:lineRule="atLeast"/>
            </w:pPr>
            <w:r>
              <w:t xml:space="preserve">                "classificazioneCompletezza": "RT_IUF_TES",</w:t>
            </w:r>
          </w:p>
          <w:p w14:paraId="46D31CD4" w14:textId="77777777" w:rsidR="008839CF" w:rsidRDefault="008839CF" w:rsidP="008839CF">
            <w:pPr>
              <w:shd w:val="clear" w:color="auto" w:fill="FFFFFE"/>
              <w:spacing w:line="240" w:lineRule="atLeast"/>
            </w:pPr>
            <w:r>
              <w:t xml:space="preserve">                "flgNascosto": false,</w:t>
            </w:r>
          </w:p>
          <w:p w14:paraId="2C05CC21" w14:textId="77777777" w:rsidR="008839CF" w:rsidRDefault="008839CF" w:rsidP="008839CF">
            <w:pPr>
              <w:shd w:val="clear" w:color="auto" w:fill="FFFFFE"/>
              <w:spacing w:line="240" w:lineRule="atLeast"/>
            </w:pPr>
            <w:r>
              <w:t xml:space="preserve">                "codIuf": "2020-01-31ABI03111-A2I4700000046252",</w:t>
            </w:r>
          </w:p>
          <w:p w14:paraId="7574E307" w14:textId="77777777" w:rsidR="008839CF" w:rsidRDefault="008839CF" w:rsidP="008839CF">
            <w:pPr>
              <w:shd w:val="clear" w:color="auto" w:fill="FFFFFE"/>
              <w:spacing w:line="240" w:lineRule="atLeast"/>
            </w:pPr>
            <w:r>
              <w:t xml:space="preserve">                "codIud": "0002837bff8bf5943c18fdab9de42de274c",</w:t>
            </w:r>
          </w:p>
          <w:p w14:paraId="203689F7" w14:textId="77777777" w:rsidR="008839CF" w:rsidRDefault="008839CF" w:rsidP="008839CF">
            <w:pPr>
              <w:shd w:val="clear" w:color="auto" w:fill="FFFFFE"/>
              <w:spacing w:line="240" w:lineRule="atLeast"/>
            </w:pPr>
            <w:r>
              <w:t xml:space="preserve">                "dtCreazione": "2020-03-23T12:21:41.478+0000",</w:t>
            </w:r>
          </w:p>
          <w:p w14:paraId="67579D79" w14:textId="77777777" w:rsidR="008839CF" w:rsidRDefault="008839CF" w:rsidP="008839CF">
            <w:pPr>
              <w:shd w:val="clear" w:color="auto" w:fill="FFFFFE"/>
              <w:spacing w:line="240" w:lineRule="atLeast"/>
            </w:pPr>
            <w:r>
              <w:t xml:space="preserve">                "deNota": "Segnalazione di prova"</w:t>
            </w:r>
          </w:p>
          <w:p w14:paraId="27411582" w14:textId="77777777" w:rsidR="008839CF" w:rsidRDefault="008839CF" w:rsidP="008839CF">
            <w:pPr>
              <w:shd w:val="clear" w:color="auto" w:fill="FFFFFE"/>
              <w:spacing w:line="240" w:lineRule="atLeast"/>
            </w:pPr>
            <w:r>
              <w:t xml:space="preserve">            }</w:t>
            </w:r>
          </w:p>
          <w:p w14:paraId="06E2DAF2" w14:textId="77777777" w:rsidR="008839CF" w:rsidRDefault="008839CF" w:rsidP="008839CF">
            <w:pPr>
              <w:shd w:val="clear" w:color="auto" w:fill="FFFFFE"/>
              <w:spacing w:line="240" w:lineRule="atLeast"/>
            </w:pPr>
            <w:r>
              <w:t xml:space="preserve">        ],</w:t>
            </w:r>
          </w:p>
          <w:p w14:paraId="47F62AAA" w14:textId="77777777" w:rsidR="008839CF" w:rsidRDefault="008839CF" w:rsidP="008839CF">
            <w:pPr>
              <w:shd w:val="clear" w:color="auto" w:fill="FFFFFE"/>
              <w:spacing w:line="240" w:lineRule="atLeast"/>
            </w:pPr>
            <w:r>
              <w:t xml:space="preserve">        "currPage": 1,</w:t>
            </w:r>
          </w:p>
          <w:p w14:paraId="49CF90CD" w14:textId="77777777" w:rsidR="008839CF" w:rsidRDefault="008839CF" w:rsidP="008839CF">
            <w:pPr>
              <w:shd w:val="clear" w:color="auto" w:fill="FFFFFE"/>
              <w:spacing w:line="240" w:lineRule="atLeast"/>
            </w:pPr>
            <w:r>
              <w:t xml:space="preserve">        "totPage": 1,</w:t>
            </w:r>
          </w:p>
          <w:p w14:paraId="3AF2E888" w14:textId="77777777" w:rsidR="008839CF" w:rsidRDefault="008839CF" w:rsidP="008839CF">
            <w:pPr>
              <w:shd w:val="clear" w:color="auto" w:fill="FFFFFE"/>
              <w:spacing w:line="240" w:lineRule="atLeast"/>
            </w:pPr>
            <w:r>
              <w:t xml:space="preserve">        "maxElmPerPage": 5,</w:t>
            </w:r>
          </w:p>
          <w:p w14:paraId="13CF7E01" w14:textId="77777777" w:rsidR="008839CF" w:rsidRDefault="008839CF" w:rsidP="008839CF">
            <w:pPr>
              <w:shd w:val="clear" w:color="auto" w:fill="FFFFFE"/>
              <w:spacing w:line="240" w:lineRule="atLeast"/>
            </w:pPr>
            <w:r>
              <w:t xml:space="preserve">        "elemDa": 1,</w:t>
            </w:r>
          </w:p>
          <w:p w14:paraId="1A21A29D" w14:textId="77777777" w:rsidR="008839CF" w:rsidRDefault="008839CF" w:rsidP="008839CF">
            <w:pPr>
              <w:shd w:val="clear" w:color="auto" w:fill="FFFFFE"/>
              <w:spacing w:line="240" w:lineRule="atLeast"/>
            </w:pPr>
            <w:r>
              <w:t xml:space="preserve">        "elemA": 1,</w:t>
            </w:r>
          </w:p>
          <w:p w14:paraId="176827FF" w14:textId="77777777" w:rsidR="008839CF" w:rsidRDefault="008839CF" w:rsidP="008839CF">
            <w:pPr>
              <w:shd w:val="clear" w:color="auto" w:fill="FFFFFE"/>
              <w:spacing w:line="240" w:lineRule="atLeast"/>
            </w:pPr>
            <w:r>
              <w:t xml:space="preserve">        "next": false,</w:t>
            </w:r>
          </w:p>
          <w:p w14:paraId="11D315A4" w14:textId="77777777" w:rsidR="008839CF" w:rsidRDefault="008839CF" w:rsidP="008839CF">
            <w:pPr>
              <w:shd w:val="clear" w:color="auto" w:fill="FFFFFE"/>
              <w:spacing w:line="240" w:lineRule="atLeast"/>
            </w:pPr>
            <w:r>
              <w:t xml:space="preserve">        "prev": false</w:t>
            </w:r>
          </w:p>
          <w:p w14:paraId="69F1EA4D" w14:textId="77777777" w:rsidR="008839CF" w:rsidRDefault="008839CF" w:rsidP="008839CF">
            <w:pPr>
              <w:shd w:val="clear" w:color="auto" w:fill="FFFFFE"/>
              <w:spacing w:line="240" w:lineRule="atLeast"/>
            </w:pPr>
            <w:r>
              <w:t xml:space="preserve">    }</w:t>
            </w:r>
          </w:p>
          <w:p w14:paraId="4255D92F" w14:textId="00B66EE2" w:rsidR="00634F4E" w:rsidRPr="00C84A37" w:rsidRDefault="008839CF" w:rsidP="008839CF">
            <w:pPr>
              <w:shd w:val="clear" w:color="auto" w:fill="FFFFFE"/>
              <w:spacing w:line="240" w:lineRule="atLeast"/>
            </w:pPr>
            <w:r>
              <w:t>}</w:t>
            </w:r>
          </w:p>
        </w:tc>
        <w:tc>
          <w:tcPr>
            <w:tcW w:w="1117" w:type="dxa"/>
            <w:vAlign w:val="center"/>
          </w:tcPr>
          <w:p w14:paraId="7279A66E" w14:textId="77777777" w:rsidR="00634F4E" w:rsidRPr="00C84A37" w:rsidRDefault="00634F4E"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5DBBBC2D" w14:textId="77777777" w:rsidR="00634F4E" w:rsidRDefault="00634F4E" w:rsidP="00634F4E"/>
    <w:p w14:paraId="062EF832" w14:textId="7923F05A" w:rsidR="00634F4E" w:rsidRDefault="00634F4E" w:rsidP="00634F4E"/>
    <w:p w14:paraId="17A3850C" w14:textId="77777777" w:rsidR="00AB4E21" w:rsidRPr="00CF2BD9" w:rsidRDefault="00AB4E21" w:rsidP="00AB4E21"/>
    <w:p w14:paraId="7733CF2F" w14:textId="75F3A956" w:rsidR="00AB4E21" w:rsidRDefault="00AB4E21" w:rsidP="00AB4E21">
      <w:pPr>
        <w:pStyle w:val="Titolo4"/>
      </w:pPr>
      <w:r w:rsidRPr="00A04A39">
        <w:lastRenderedPageBreak/>
        <w:t>TC_</w:t>
      </w:r>
      <w:r>
        <w:t>SEGNALAZIONI</w:t>
      </w:r>
      <w:r w:rsidRPr="00A04A39">
        <w:t>_0</w:t>
      </w:r>
      <w:r>
        <w:t>2</w:t>
      </w:r>
    </w:p>
    <w:tbl>
      <w:tblPr>
        <w:tblStyle w:val="Grigliatabella"/>
        <w:tblW w:w="9854" w:type="dxa"/>
        <w:tblLook w:val="04A0" w:firstRow="1" w:lastRow="0" w:firstColumn="1" w:lastColumn="0" w:noHBand="0" w:noVBand="1"/>
      </w:tblPr>
      <w:tblGrid>
        <w:gridCol w:w="626"/>
        <w:gridCol w:w="3139"/>
        <w:gridCol w:w="1733"/>
        <w:gridCol w:w="3239"/>
        <w:gridCol w:w="1117"/>
      </w:tblGrid>
      <w:tr w:rsidR="00AB4E21" w:rsidRPr="00C84A37" w14:paraId="324E694E" w14:textId="77777777" w:rsidTr="008726BD">
        <w:trPr>
          <w:gridAfter w:val="2"/>
          <w:wAfter w:w="5665" w:type="dxa"/>
          <w:trHeight w:val="583"/>
        </w:trPr>
        <w:tc>
          <w:tcPr>
            <w:tcW w:w="4189" w:type="dxa"/>
            <w:gridSpan w:val="3"/>
            <w:shd w:val="clear" w:color="auto" w:fill="DEEAF6" w:themeFill="accent1" w:themeFillTint="33"/>
          </w:tcPr>
          <w:p w14:paraId="19A03643" w14:textId="617478C9" w:rsidR="00AB4E21" w:rsidRPr="00C84A37" w:rsidRDefault="00AB4E21" w:rsidP="008726BD">
            <w:pPr>
              <w:rPr>
                <w:b/>
              </w:rPr>
            </w:pPr>
            <w:r w:rsidRPr="00C84A37">
              <w:rPr>
                <w:b/>
              </w:rPr>
              <w:t>TC_</w:t>
            </w:r>
            <w:r w:rsidRPr="000025E1">
              <w:rPr>
                <w:b/>
              </w:rPr>
              <w:t>SEGNALAZIONI</w:t>
            </w:r>
            <w:r w:rsidRPr="00C84A37">
              <w:rPr>
                <w:b/>
              </w:rPr>
              <w:t>_0</w:t>
            </w:r>
            <w:r>
              <w:rPr>
                <w:b/>
              </w:rPr>
              <w:t>2</w:t>
            </w:r>
          </w:p>
        </w:tc>
      </w:tr>
      <w:tr w:rsidR="00AB4E21" w:rsidRPr="00C84A37" w14:paraId="545BB32E" w14:textId="77777777" w:rsidTr="008726BD">
        <w:trPr>
          <w:trHeight w:val="550"/>
        </w:trPr>
        <w:tc>
          <w:tcPr>
            <w:tcW w:w="2405" w:type="dxa"/>
            <w:gridSpan w:val="2"/>
          </w:tcPr>
          <w:p w14:paraId="052A9B53" w14:textId="77777777" w:rsidR="00AB4E21" w:rsidRPr="00C84A37" w:rsidRDefault="00AB4E21" w:rsidP="008726BD">
            <w:pPr>
              <w:rPr>
                <w:b/>
              </w:rPr>
            </w:pPr>
            <w:r w:rsidRPr="00C84A37">
              <w:rPr>
                <w:b/>
              </w:rPr>
              <w:t>Titolo</w:t>
            </w:r>
          </w:p>
        </w:tc>
        <w:tc>
          <w:tcPr>
            <w:tcW w:w="7449" w:type="dxa"/>
            <w:gridSpan w:val="3"/>
          </w:tcPr>
          <w:p w14:paraId="4E95654A" w14:textId="270561F1" w:rsidR="00AB4E21" w:rsidRPr="00C84A37" w:rsidRDefault="00BD2198" w:rsidP="008726BD">
            <w:r w:rsidRPr="00BD2198">
              <w:t>Nuova Segnalazione</w:t>
            </w:r>
          </w:p>
        </w:tc>
      </w:tr>
      <w:tr w:rsidR="00AB4E21" w:rsidRPr="00C84A37" w14:paraId="0A3FEB76" w14:textId="77777777" w:rsidTr="008726BD">
        <w:trPr>
          <w:trHeight w:val="550"/>
        </w:trPr>
        <w:tc>
          <w:tcPr>
            <w:tcW w:w="2405" w:type="dxa"/>
            <w:gridSpan w:val="2"/>
          </w:tcPr>
          <w:p w14:paraId="5CF5C9BF" w14:textId="77777777" w:rsidR="00AB4E21" w:rsidRPr="00C84A37" w:rsidRDefault="00AB4E21" w:rsidP="008726BD">
            <w:pPr>
              <w:rPr>
                <w:b/>
              </w:rPr>
            </w:pPr>
            <w:r w:rsidRPr="00C84A37">
              <w:rPr>
                <w:b/>
              </w:rPr>
              <w:t>Descrizione</w:t>
            </w:r>
          </w:p>
        </w:tc>
        <w:tc>
          <w:tcPr>
            <w:tcW w:w="7449" w:type="dxa"/>
            <w:gridSpan w:val="3"/>
          </w:tcPr>
          <w:p w14:paraId="5C497CA7" w14:textId="2E0778BA" w:rsidR="00AB4E21" w:rsidRPr="00C84A37" w:rsidRDefault="00BD2198" w:rsidP="008726BD">
            <w:r w:rsidRPr="00BD2198">
              <w:t>Inserisce una nuova Segnalazione</w:t>
            </w:r>
            <w:r w:rsidR="002347D1">
              <w:t xml:space="preserve"> per una riconciliazione per la quale non risultano inserite altre Segnalazioni. La segnalazione inserita viene resa attiva (flg_attivo = True).</w:t>
            </w:r>
          </w:p>
        </w:tc>
      </w:tr>
      <w:tr w:rsidR="00AB4E21" w:rsidRPr="00C84A37" w14:paraId="532C074D" w14:textId="77777777" w:rsidTr="008726BD">
        <w:trPr>
          <w:trHeight w:val="550"/>
        </w:trPr>
        <w:tc>
          <w:tcPr>
            <w:tcW w:w="2405" w:type="dxa"/>
            <w:gridSpan w:val="2"/>
          </w:tcPr>
          <w:p w14:paraId="5138CAB5" w14:textId="77777777" w:rsidR="00AB4E21" w:rsidRPr="00C84A37" w:rsidRDefault="00AB4E21" w:rsidP="008726BD">
            <w:pPr>
              <w:rPr>
                <w:b/>
              </w:rPr>
            </w:pPr>
            <w:r>
              <w:rPr>
                <w:b/>
              </w:rPr>
              <w:t>Id Ruolo/Attore</w:t>
            </w:r>
          </w:p>
        </w:tc>
        <w:tc>
          <w:tcPr>
            <w:tcW w:w="7449" w:type="dxa"/>
            <w:gridSpan w:val="3"/>
          </w:tcPr>
          <w:p w14:paraId="0AC56E7A" w14:textId="77777777" w:rsidR="00AB4E21" w:rsidRPr="00146646" w:rsidRDefault="00AB4E21" w:rsidP="008726BD">
            <w:r>
              <w:t>001</w:t>
            </w:r>
          </w:p>
        </w:tc>
      </w:tr>
      <w:tr w:rsidR="00AB4E21" w:rsidRPr="00C84A37" w14:paraId="634F3D25" w14:textId="77777777" w:rsidTr="008726BD">
        <w:tc>
          <w:tcPr>
            <w:tcW w:w="2405" w:type="dxa"/>
            <w:gridSpan w:val="2"/>
            <w:vAlign w:val="center"/>
          </w:tcPr>
          <w:p w14:paraId="5B20EBAA" w14:textId="77777777" w:rsidR="00AB4E21" w:rsidRPr="00C84A37" w:rsidRDefault="00AB4E21" w:rsidP="008726BD">
            <w:pPr>
              <w:rPr>
                <w:b/>
              </w:rPr>
            </w:pPr>
            <w:r w:rsidRPr="00C84A37">
              <w:rPr>
                <w:b/>
              </w:rPr>
              <w:t>Pre-condizioni</w:t>
            </w:r>
          </w:p>
        </w:tc>
        <w:tc>
          <w:tcPr>
            <w:tcW w:w="7449" w:type="dxa"/>
            <w:gridSpan w:val="3"/>
            <w:vAlign w:val="center"/>
          </w:tcPr>
          <w:p w14:paraId="18FDB8AB" w14:textId="77777777" w:rsidR="00AB4E21" w:rsidRDefault="00AB4E21" w:rsidP="008726BD">
            <w:pPr>
              <w:pStyle w:val="Paragrafoelenco"/>
              <w:numPr>
                <w:ilvl w:val="0"/>
                <w:numId w:val="7"/>
              </w:numPr>
              <w:ind w:left="714" w:hanging="357"/>
            </w:pPr>
            <w:r>
              <w:t xml:space="preserve">L’utente ha avviato l’app Postman e caricato la Collection di request “PayFlowPA-MyPivot” </w:t>
            </w:r>
          </w:p>
          <w:p w14:paraId="58A23EC7" w14:textId="63E6369E" w:rsidR="00AB4E21" w:rsidRPr="00C84A37" w:rsidRDefault="00AB4E21" w:rsidP="008726BD">
            <w:pPr>
              <w:pStyle w:val="Paragrafoelenco"/>
              <w:numPr>
                <w:ilvl w:val="0"/>
                <w:numId w:val="7"/>
              </w:numPr>
              <w:ind w:left="714" w:hanging="357"/>
            </w:pPr>
            <w:r>
              <w:t>L’utente deve avere selezionato la request TC_</w:t>
            </w:r>
            <w:r w:rsidRPr="000025E1">
              <w:t>SEGNALAZIONI</w:t>
            </w:r>
            <w:r>
              <w:t>_02</w:t>
            </w:r>
          </w:p>
        </w:tc>
      </w:tr>
      <w:tr w:rsidR="006B7719" w:rsidRPr="00C84A37" w14:paraId="2AE8A5A8" w14:textId="77777777" w:rsidTr="008726BD">
        <w:tc>
          <w:tcPr>
            <w:tcW w:w="2405" w:type="dxa"/>
            <w:gridSpan w:val="2"/>
            <w:vAlign w:val="center"/>
          </w:tcPr>
          <w:p w14:paraId="717E4EA7" w14:textId="58BFD5E8" w:rsidR="006B7719" w:rsidRPr="00C84A37" w:rsidRDefault="006B7719" w:rsidP="008726BD">
            <w:pPr>
              <w:rPr>
                <w:b/>
              </w:rPr>
            </w:pPr>
            <w:r>
              <w:rPr>
                <w:b/>
              </w:rPr>
              <w:t>Post-condizione</w:t>
            </w:r>
          </w:p>
        </w:tc>
        <w:tc>
          <w:tcPr>
            <w:tcW w:w="7449" w:type="dxa"/>
            <w:gridSpan w:val="3"/>
            <w:vAlign w:val="center"/>
          </w:tcPr>
          <w:p w14:paraId="159C5EAC" w14:textId="4D0A5C40" w:rsidR="006B7719" w:rsidRDefault="006B7719" w:rsidP="008726BD">
            <w:pPr>
              <w:pStyle w:val="Paragrafoelenco"/>
              <w:numPr>
                <w:ilvl w:val="0"/>
                <w:numId w:val="7"/>
              </w:numPr>
              <w:ind w:left="714" w:hanging="357"/>
            </w:pPr>
            <w:r>
              <w:t>La nuova segnalazione risulta inserita correttamente nel sistema.</w:t>
            </w:r>
          </w:p>
        </w:tc>
      </w:tr>
      <w:tr w:rsidR="00AB4E21" w:rsidRPr="00C84A37" w14:paraId="37EFED64" w14:textId="77777777" w:rsidTr="008726BD">
        <w:tc>
          <w:tcPr>
            <w:tcW w:w="2405" w:type="dxa"/>
            <w:gridSpan w:val="2"/>
            <w:vAlign w:val="center"/>
          </w:tcPr>
          <w:p w14:paraId="71E9A103" w14:textId="77777777" w:rsidR="00AB4E21" w:rsidRPr="00C84A37" w:rsidRDefault="00AB4E21" w:rsidP="008726BD">
            <w:pPr>
              <w:rPr>
                <w:b/>
              </w:rPr>
            </w:pPr>
            <w:r>
              <w:rPr>
                <w:b/>
              </w:rPr>
              <w:t>Input</w:t>
            </w:r>
          </w:p>
        </w:tc>
        <w:tc>
          <w:tcPr>
            <w:tcW w:w="7449" w:type="dxa"/>
            <w:gridSpan w:val="3"/>
            <w:vAlign w:val="center"/>
          </w:tcPr>
          <w:p w14:paraId="781CAC64" w14:textId="77777777" w:rsidR="00375BC6" w:rsidRDefault="00375BC6" w:rsidP="00375BC6">
            <w:r>
              <w:t>{</w:t>
            </w:r>
          </w:p>
          <w:p w14:paraId="7F0E6A71" w14:textId="77777777" w:rsidR="00375BC6" w:rsidRDefault="00375BC6" w:rsidP="00375BC6">
            <w:r>
              <w:t xml:space="preserve">  "codIpa":</w:t>
            </w:r>
            <w:r>
              <w:tab/>
              <w:t>"R_CAMPAN",</w:t>
            </w:r>
          </w:p>
          <w:p w14:paraId="67166377" w14:textId="77777777" w:rsidR="00375BC6" w:rsidRDefault="00375BC6" w:rsidP="00375BC6">
            <w:r>
              <w:t xml:space="preserve">  "codIuv": "01000000000004083",</w:t>
            </w:r>
          </w:p>
          <w:p w14:paraId="60F2B428" w14:textId="77777777" w:rsidR="00375BC6" w:rsidRDefault="00375BC6" w:rsidP="00375BC6">
            <w:r>
              <w:t xml:space="preserve">  "classificazioneCompletezza": "RT_IUF_TES",</w:t>
            </w:r>
          </w:p>
          <w:p w14:paraId="59F639E5" w14:textId="77777777" w:rsidR="00375BC6" w:rsidRDefault="00375BC6" w:rsidP="00375BC6">
            <w:r>
              <w:t xml:space="preserve">  "codIuf": "2020-02-03SIGPITM1XXX-S083344992",</w:t>
            </w:r>
          </w:p>
          <w:p w14:paraId="5617FE73" w14:textId="77777777" w:rsidR="00375BC6" w:rsidRDefault="00375BC6" w:rsidP="00375BC6">
            <w:r>
              <w:t xml:space="preserve">  "codIud": "0004d88c83c3d4c4a08b86ab53243adbe1d",</w:t>
            </w:r>
          </w:p>
          <w:p w14:paraId="71897012" w14:textId="77777777" w:rsidR="00375BC6" w:rsidRDefault="00375BC6" w:rsidP="00375BC6">
            <w:r>
              <w:t xml:space="preserve">  "deNota": "Nuova segnalazione per test case."</w:t>
            </w:r>
          </w:p>
          <w:p w14:paraId="17767EEC" w14:textId="409D4AC4" w:rsidR="00AB4E21" w:rsidRDefault="00375BC6" w:rsidP="00375BC6">
            <w:r>
              <w:t>}</w:t>
            </w:r>
          </w:p>
        </w:tc>
      </w:tr>
      <w:tr w:rsidR="00261299" w:rsidRPr="00C84A37" w14:paraId="7B63364D" w14:textId="77777777" w:rsidTr="008726BD">
        <w:trPr>
          <w:trHeight w:val="540"/>
        </w:trPr>
        <w:tc>
          <w:tcPr>
            <w:tcW w:w="626" w:type="dxa"/>
          </w:tcPr>
          <w:p w14:paraId="0A72DE03" w14:textId="77777777" w:rsidR="00AB4E21" w:rsidRPr="00C84A37" w:rsidRDefault="00AB4E21" w:rsidP="008726BD">
            <w:pPr>
              <w:rPr>
                <w:b/>
              </w:rPr>
            </w:pPr>
            <w:r w:rsidRPr="00C84A37">
              <w:rPr>
                <w:b/>
              </w:rPr>
              <w:t>Step</w:t>
            </w:r>
          </w:p>
        </w:tc>
        <w:tc>
          <w:tcPr>
            <w:tcW w:w="1779" w:type="dxa"/>
          </w:tcPr>
          <w:p w14:paraId="73BBD3E8" w14:textId="77777777" w:rsidR="00AB4E21" w:rsidRPr="00C84A37" w:rsidRDefault="00AB4E21" w:rsidP="008726BD">
            <w:pPr>
              <w:rPr>
                <w:b/>
              </w:rPr>
            </w:pPr>
            <w:r w:rsidRPr="00C84A37">
              <w:rPr>
                <w:b/>
              </w:rPr>
              <w:t>Azione</w:t>
            </w:r>
          </w:p>
        </w:tc>
        <w:tc>
          <w:tcPr>
            <w:tcW w:w="6332" w:type="dxa"/>
            <w:gridSpan w:val="2"/>
          </w:tcPr>
          <w:p w14:paraId="07BD5BAD" w14:textId="77777777" w:rsidR="00AB4E21" w:rsidRPr="00C84A37" w:rsidRDefault="00AB4E21" w:rsidP="008726BD">
            <w:pPr>
              <w:rPr>
                <w:b/>
              </w:rPr>
            </w:pPr>
            <w:r w:rsidRPr="00C84A37">
              <w:rPr>
                <w:b/>
              </w:rPr>
              <w:t>Risultato atteso</w:t>
            </w:r>
          </w:p>
        </w:tc>
        <w:tc>
          <w:tcPr>
            <w:tcW w:w="1117" w:type="dxa"/>
          </w:tcPr>
          <w:p w14:paraId="0672C103" w14:textId="77777777" w:rsidR="00AB4E21" w:rsidRPr="00C84A37" w:rsidRDefault="00AB4E21" w:rsidP="008726BD">
            <w:pPr>
              <w:rPr>
                <w:b/>
              </w:rPr>
            </w:pPr>
            <w:r w:rsidRPr="00C84A37">
              <w:rPr>
                <w:b/>
              </w:rPr>
              <w:t>Esito</w:t>
            </w:r>
          </w:p>
        </w:tc>
      </w:tr>
      <w:tr w:rsidR="00261299" w:rsidRPr="00C84A37" w14:paraId="30060C02" w14:textId="77777777" w:rsidTr="008726BD">
        <w:trPr>
          <w:trHeight w:val="1800"/>
        </w:trPr>
        <w:tc>
          <w:tcPr>
            <w:tcW w:w="626" w:type="dxa"/>
          </w:tcPr>
          <w:p w14:paraId="28271A3D" w14:textId="77777777" w:rsidR="00AB4E21" w:rsidRPr="00C84A37" w:rsidRDefault="00AB4E21" w:rsidP="008726BD">
            <w:r>
              <w:t>1</w:t>
            </w:r>
          </w:p>
        </w:tc>
        <w:tc>
          <w:tcPr>
            <w:tcW w:w="1779" w:type="dxa"/>
          </w:tcPr>
          <w:p w14:paraId="7F267025" w14:textId="77777777" w:rsidR="00AB4E21" w:rsidRPr="00C84A37" w:rsidRDefault="00AB4E21" w:rsidP="008726BD">
            <w:r>
              <w:t>L’utente seleziona il pulsante SEND.</w:t>
            </w:r>
          </w:p>
        </w:tc>
        <w:tc>
          <w:tcPr>
            <w:tcW w:w="6332" w:type="dxa"/>
            <w:gridSpan w:val="2"/>
          </w:tcPr>
          <w:p w14:paraId="15BA7E42" w14:textId="77777777" w:rsidR="00261299" w:rsidRDefault="00261299" w:rsidP="00261299">
            <w:pPr>
              <w:shd w:val="clear" w:color="auto" w:fill="FFFFFE"/>
              <w:spacing w:line="240" w:lineRule="atLeast"/>
            </w:pPr>
            <w:r>
              <w:t>{</w:t>
            </w:r>
          </w:p>
          <w:p w14:paraId="2E8A6BFD" w14:textId="77777777" w:rsidR="00261299" w:rsidRDefault="00261299" w:rsidP="00261299">
            <w:pPr>
              <w:shd w:val="clear" w:color="auto" w:fill="FFFFFE"/>
              <w:spacing w:line="240" w:lineRule="atLeast"/>
            </w:pPr>
            <w:r>
              <w:t xml:space="preserve">    "timestamp": "2020-03-23T19:02:27.012+0000",</w:t>
            </w:r>
          </w:p>
          <w:p w14:paraId="0F5DA3BA" w14:textId="77777777" w:rsidR="00261299" w:rsidRDefault="00261299" w:rsidP="00261299">
            <w:pPr>
              <w:shd w:val="clear" w:color="auto" w:fill="FFFFFE"/>
              <w:spacing w:line="240" w:lineRule="atLeast"/>
            </w:pPr>
            <w:r>
              <w:t xml:space="preserve">    "messages": {</w:t>
            </w:r>
          </w:p>
          <w:p w14:paraId="165ECFBE" w14:textId="77777777" w:rsidR="00261299" w:rsidRDefault="00261299" w:rsidP="00261299">
            <w:pPr>
              <w:shd w:val="clear" w:color="auto" w:fill="FFFFFE"/>
              <w:spacing w:line="240" w:lineRule="atLeast"/>
            </w:pPr>
            <w:r>
              <w:t xml:space="preserve">        "successMessages": [],</w:t>
            </w:r>
          </w:p>
          <w:p w14:paraId="4E547634" w14:textId="77777777" w:rsidR="00261299" w:rsidRDefault="00261299" w:rsidP="00261299">
            <w:pPr>
              <w:shd w:val="clear" w:color="auto" w:fill="FFFFFE"/>
              <w:spacing w:line="240" w:lineRule="atLeast"/>
            </w:pPr>
            <w:r>
              <w:t xml:space="preserve">        "informationMessages": [</w:t>
            </w:r>
          </w:p>
          <w:p w14:paraId="19477BFD" w14:textId="77777777" w:rsidR="00261299" w:rsidRDefault="00261299" w:rsidP="00261299">
            <w:pPr>
              <w:shd w:val="clear" w:color="auto" w:fill="FFFFFE"/>
              <w:spacing w:line="240" w:lineRule="atLeast"/>
            </w:pPr>
            <w:r>
              <w:t xml:space="preserve">            {</w:t>
            </w:r>
          </w:p>
          <w:p w14:paraId="666C5D3E" w14:textId="77777777" w:rsidR="00261299" w:rsidRDefault="00261299" w:rsidP="00261299">
            <w:pPr>
              <w:shd w:val="clear" w:color="auto" w:fill="FFFFFE"/>
              <w:spacing w:line="240" w:lineRule="atLeast"/>
            </w:pPr>
            <w:r>
              <w:t xml:space="preserve">                "code": "mypivot.dettaglio.info.addsegnalazione.ok",</w:t>
            </w:r>
          </w:p>
          <w:p w14:paraId="66420689" w14:textId="77777777" w:rsidR="00261299" w:rsidRDefault="00261299" w:rsidP="00261299">
            <w:pPr>
              <w:shd w:val="clear" w:color="auto" w:fill="FFFFFE"/>
              <w:spacing w:line="240" w:lineRule="atLeast"/>
            </w:pPr>
            <w:r>
              <w:t xml:space="preserve">                "arguments": []</w:t>
            </w:r>
          </w:p>
          <w:p w14:paraId="0E01AF02" w14:textId="77777777" w:rsidR="00261299" w:rsidRDefault="00261299" w:rsidP="00261299">
            <w:pPr>
              <w:shd w:val="clear" w:color="auto" w:fill="FFFFFE"/>
              <w:spacing w:line="240" w:lineRule="atLeast"/>
            </w:pPr>
            <w:r>
              <w:t xml:space="preserve">            }</w:t>
            </w:r>
          </w:p>
          <w:p w14:paraId="71A38F27" w14:textId="77777777" w:rsidR="00261299" w:rsidRDefault="00261299" w:rsidP="00261299">
            <w:pPr>
              <w:shd w:val="clear" w:color="auto" w:fill="FFFFFE"/>
              <w:spacing w:line="240" w:lineRule="atLeast"/>
            </w:pPr>
            <w:r>
              <w:t xml:space="preserve">        ],</w:t>
            </w:r>
          </w:p>
          <w:p w14:paraId="2AB7CA8C" w14:textId="77777777" w:rsidR="00261299" w:rsidRDefault="00261299" w:rsidP="00261299">
            <w:pPr>
              <w:shd w:val="clear" w:color="auto" w:fill="FFFFFE"/>
              <w:spacing w:line="240" w:lineRule="atLeast"/>
            </w:pPr>
            <w:r>
              <w:t xml:space="preserve">        "warningMessages": [],</w:t>
            </w:r>
          </w:p>
          <w:p w14:paraId="67E22E9B" w14:textId="77777777" w:rsidR="00261299" w:rsidRDefault="00261299" w:rsidP="00261299">
            <w:pPr>
              <w:shd w:val="clear" w:color="auto" w:fill="FFFFFE"/>
              <w:spacing w:line="240" w:lineRule="atLeast"/>
            </w:pPr>
            <w:r>
              <w:t xml:space="preserve">        "errorMessages": []</w:t>
            </w:r>
          </w:p>
          <w:p w14:paraId="6B22D0AA" w14:textId="77777777" w:rsidR="00261299" w:rsidRDefault="00261299" w:rsidP="00261299">
            <w:pPr>
              <w:shd w:val="clear" w:color="auto" w:fill="FFFFFE"/>
              <w:spacing w:line="240" w:lineRule="atLeast"/>
            </w:pPr>
            <w:r>
              <w:t xml:space="preserve">    },</w:t>
            </w:r>
          </w:p>
          <w:p w14:paraId="31ABFA3A" w14:textId="77777777" w:rsidR="00261299" w:rsidRDefault="00261299" w:rsidP="00261299">
            <w:pPr>
              <w:shd w:val="clear" w:color="auto" w:fill="FFFFFE"/>
              <w:spacing w:line="240" w:lineRule="atLeast"/>
            </w:pPr>
            <w:r>
              <w:t xml:space="preserve">    "items": null</w:t>
            </w:r>
          </w:p>
          <w:p w14:paraId="00A9416B" w14:textId="2DAB4F46" w:rsidR="00AB4E21" w:rsidRPr="00C84A37" w:rsidRDefault="00261299" w:rsidP="00261299">
            <w:pPr>
              <w:shd w:val="clear" w:color="auto" w:fill="FFFFFE"/>
              <w:spacing w:line="240" w:lineRule="atLeast"/>
            </w:pPr>
            <w:r>
              <w:t>}</w:t>
            </w:r>
          </w:p>
        </w:tc>
        <w:tc>
          <w:tcPr>
            <w:tcW w:w="1117" w:type="dxa"/>
            <w:vAlign w:val="center"/>
          </w:tcPr>
          <w:p w14:paraId="783F50A7" w14:textId="77777777" w:rsidR="00AB4E21" w:rsidRPr="00C84A37" w:rsidRDefault="00AB4E21"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r w:rsidR="00261299" w:rsidRPr="00C84A37" w14:paraId="7D7E48C4" w14:textId="77777777" w:rsidTr="008726BD">
        <w:trPr>
          <w:trHeight w:val="1800"/>
        </w:trPr>
        <w:tc>
          <w:tcPr>
            <w:tcW w:w="626" w:type="dxa"/>
          </w:tcPr>
          <w:p w14:paraId="3BAD922F" w14:textId="70BA853B" w:rsidR="006B7719" w:rsidRDefault="006B7719" w:rsidP="008726BD">
            <w:r>
              <w:lastRenderedPageBreak/>
              <w:t>2</w:t>
            </w:r>
          </w:p>
        </w:tc>
        <w:tc>
          <w:tcPr>
            <w:tcW w:w="1779" w:type="dxa"/>
          </w:tcPr>
          <w:p w14:paraId="0CCDE40D" w14:textId="01482897" w:rsidR="006B7719" w:rsidRDefault="006B7719" w:rsidP="008726BD">
            <w:r>
              <w:t xml:space="preserve">L’utente </w:t>
            </w:r>
            <w:r w:rsidR="00375BC6">
              <w:t>esegue</w:t>
            </w:r>
            <w:r>
              <w:t xml:space="preserve"> Request </w:t>
            </w:r>
            <w:r w:rsidR="00B467B1">
              <w:t>VERIFICA_</w:t>
            </w:r>
            <w:r>
              <w:t>TC_SEGNALAZIONI_</w:t>
            </w:r>
            <w:r w:rsidR="00B467B1">
              <w:t>0</w:t>
            </w:r>
            <w:r w:rsidR="00261299">
              <w:t>1</w:t>
            </w:r>
            <w:r w:rsidR="00375BC6">
              <w:t xml:space="preserve"> </w:t>
            </w:r>
            <w:r>
              <w:t xml:space="preserve"> per verificare il corretto inserimento della segnalazione</w:t>
            </w:r>
            <w:r w:rsidR="00FE720F">
              <w:t>.</w:t>
            </w:r>
          </w:p>
        </w:tc>
        <w:tc>
          <w:tcPr>
            <w:tcW w:w="6332" w:type="dxa"/>
            <w:gridSpan w:val="2"/>
          </w:tcPr>
          <w:p w14:paraId="515FA00B" w14:textId="1916A022" w:rsidR="006B7719" w:rsidRDefault="00B467B1" w:rsidP="00B06200">
            <w:pPr>
              <w:shd w:val="clear" w:color="auto" w:fill="FFFFFE"/>
              <w:spacing w:line="240" w:lineRule="atLeast"/>
            </w:pPr>
            <w:r>
              <w:t>Viene mostrato il seguente input della request:</w:t>
            </w:r>
          </w:p>
          <w:p w14:paraId="74FB1557" w14:textId="77777777" w:rsidR="00B467B1" w:rsidRDefault="00B467B1" w:rsidP="00B06200">
            <w:pPr>
              <w:shd w:val="clear" w:color="auto" w:fill="FFFFFE"/>
              <w:spacing w:line="240" w:lineRule="atLeast"/>
            </w:pPr>
          </w:p>
          <w:tbl>
            <w:tblPr>
              <w:tblStyle w:val="GridTable3"/>
              <w:tblW w:w="0" w:type="auto"/>
              <w:tblLook w:val="04A0" w:firstRow="1" w:lastRow="0" w:firstColumn="1" w:lastColumn="0" w:noHBand="0" w:noVBand="1"/>
            </w:tblPr>
            <w:tblGrid>
              <w:gridCol w:w="1732"/>
              <w:gridCol w:w="3024"/>
            </w:tblGrid>
            <w:tr w:rsidR="00375BC6" w14:paraId="34C1586E" w14:textId="77777777" w:rsidTr="00B211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7DC7B5A1" w14:textId="77777777" w:rsidR="00375BC6" w:rsidRDefault="00375BC6" w:rsidP="00375BC6">
                  <w:r>
                    <w:t>Key</w:t>
                  </w:r>
                </w:p>
              </w:tc>
              <w:tc>
                <w:tcPr>
                  <w:tcW w:w="6011" w:type="dxa"/>
                </w:tcPr>
                <w:p w14:paraId="718FCD3C" w14:textId="77777777" w:rsidR="00375BC6" w:rsidRDefault="00375BC6" w:rsidP="00375BC6">
                  <w:pPr>
                    <w:cnfStyle w:val="100000000000" w:firstRow="1" w:lastRow="0" w:firstColumn="0" w:lastColumn="0" w:oddVBand="0" w:evenVBand="0" w:oddHBand="0" w:evenHBand="0" w:firstRowFirstColumn="0" w:firstRowLastColumn="0" w:lastRowFirstColumn="0" w:lastRowLastColumn="0"/>
                  </w:pPr>
                  <w:r>
                    <w:t>Value</w:t>
                  </w:r>
                </w:p>
              </w:tc>
            </w:tr>
            <w:tr w:rsidR="00375BC6" w14:paraId="449325E9"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786A4182" w14:textId="77777777" w:rsidR="00375BC6" w:rsidRDefault="00375BC6" w:rsidP="00375BC6">
                  <w:r>
                    <w:t>page</w:t>
                  </w:r>
                </w:p>
              </w:tc>
              <w:tc>
                <w:tcPr>
                  <w:tcW w:w="6011" w:type="dxa"/>
                </w:tcPr>
                <w:p w14:paraId="1F60185B" w14:textId="77777777" w:rsidR="00375BC6" w:rsidRDefault="00375BC6" w:rsidP="00375BC6">
                  <w:pPr>
                    <w:cnfStyle w:val="000000100000" w:firstRow="0" w:lastRow="0" w:firstColumn="0" w:lastColumn="0" w:oddVBand="0" w:evenVBand="0" w:oddHBand="1" w:evenHBand="0" w:firstRowFirstColumn="0" w:firstRowLastColumn="0" w:lastRowFirstColumn="0" w:lastRowLastColumn="0"/>
                  </w:pPr>
                  <w:r>
                    <w:t>1</w:t>
                  </w:r>
                </w:p>
              </w:tc>
            </w:tr>
            <w:tr w:rsidR="00375BC6" w14:paraId="7C544B89" w14:textId="77777777" w:rsidTr="00B21121">
              <w:tc>
                <w:tcPr>
                  <w:cnfStyle w:val="001000000000" w:firstRow="0" w:lastRow="0" w:firstColumn="1" w:lastColumn="0" w:oddVBand="0" w:evenVBand="0" w:oddHBand="0" w:evenHBand="0" w:firstRowFirstColumn="0" w:firstRowLastColumn="0" w:lastRowFirstColumn="0" w:lastRowLastColumn="0"/>
                  <w:tcW w:w="1212" w:type="dxa"/>
                </w:tcPr>
                <w:p w14:paraId="5C224717" w14:textId="77777777" w:rsidR="00375BC6" w:rsidRDefault="00375BC6" w:rsidP="00375BC6">
                  <w:r>
                    <w:t>size</w:t>
                  </w:r>
                </w:p>
              </w:tc>
              <w:tc>
                <w:tcPr>
                  <w:tcW w:w="6011" w:type="dxa"/>
                </w:tcPr>
                <w:p w14:paraId="2A0E2954" w14:textId="77777777" w:rsidR="00375BC6" w:rsidRDefault="00375BC6" w:rsidP="00375BC6">
                  <w:pPr>
                    <w:cnfStyle w:val="000000000000" w:firstRow="0" w:lastRow="0" w:firstColumn="0" w:lastColumn="0" w:oddVBand="0" w:evenVBand="0" w:oddHBand="0" w:evenHBand="0" w:firstRowFirstColumn="0" w:firstRowLastColumn="0" w:lastRowFirstColumn="0" w:lastRowLastColumn="0"/>
                  </w:pPr>
                  <w:r>
                    <w:t>5</w:t>
                  </w:r>
                </w:p>
              </w:tc>
            </w:tr>
            <w:tr w:rsidR="00375BC6" w14:paraId="1478D3B0"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48E2C6AC" w14:textId="77777777" w:rsidR="00375BC6" w:rsidRDefault="00375BC6" w:rsidP="00375BC6">
                  <w:r>
                    <w:t>codIpa</w:t>
                  </w:r>
                </w:p>
              </w:tc>
              <w:tc>
                <w:tcPr>
                  <w:tcW w:w="6011" w:type="dxa"/>
                </w:tcPr>
                <w:p w14:paraId="3EEC90B9" w14:textId="77777777" w:rsidR="00375BC6" w:rsidRDefault="00375BC6" w:rsidP="00375BC6">
                  <w:pPr>
                    <w:cnfStyle w:val="000000100000" w:firstRow="0" w:lastRow="0" w:firstColumn="0" w:lastColumn="0" w:oddVBand="0" w:evenVBand="0" w:oddHBand="1" w:evenHBand="0" w:firstRowFirstColumn="0" w:firstRowLastColumn="0" w:lastRowFirstColumn="0" w:lastRowLastColumn="0"/>
                  </w:pPr>
                  <w:r>
                    <w:t>R_CAMPAN</w:t>
                  </w:r>
                </w:p>
              </w:tc>
            </w:tr>
            <w:tr w:rsidR="00375BC6" w14:paraId="3CB2D145" w14:textId="77777777" w:rsidTr="00B21121">
              <w:tc>
                <w:tcPr>
                  <w:cnfStyle w:val="001000000000" w:firstRow="0" w:lastRow="0" w:firstColumn="1" w:lastColumn="0" w:oddVBand="0" w:evenVBand="0" w:oddHBand="0" w:evenHBand="0" w:firstRowFirstColumn="0" w:firstRowLastColumn="0" w:lastRowFirstColumn="0" w:lastRowLastColumn="0"/>
                  <w:tcW w:w="1212" w:type="dxa"/>
                </w:tcPr>
                <w:p w14:paraId="7A5DCF8A" w14:textId="77777777" w:rsidR="00375BC6" w:rsidRDefault="00375BC6" w:rsidP="00375BC6">
                  <w:r w:rsidRPr="00901503">
                    <w:t>codiceIuf</w:t>
                  </w:r>
                </w:p>
              </w:tc>
              <w:tc>
                <w:tcPr>
                  <w:tcW w:w="6011" w:type="dxa"/>
                </w:tcPr>
                <w:p w14:paraId="7BEFE1B5" w14:textId="77777777" w:rsidR="00375BC6" w:rsidRDefault="00375BC6" w:rsidP="00375BC6">
                  <w:pPr>
                    <w:cnfStyle w:val="000000000000" w:firstRow="0" w:lastRow="0" w:firstColumn="0" w:lastColumn="0" w:oddVBand="0" w:evenVBand="0" w:oddHBand="0" w:evenHBand="0" w:firstRowFirstColumn="0" w:firstRowLastColumn="0" w:lastRowFirstColumn="0" w:lastRowLastColumn="0"/>
                  </w:pPr>
                  <w:r>
                    <w:t>2020-02-03SIGPITM1XXX-S083344992</w:t>
                  </w:r>
                </w:p>
              </w:tc>
            </w:tr>
            <w:tr w:rsidR="00375BC6" w14:paraId="47FF7EA5"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331308ED" w14:textId="77777777" w:rsidR="00375BC6" w:rsidRPr="00901503" w:rsidRDefault="00375BC6" w:rsidP="00375BC6">
                  <w:r w:rsidRPr="00B467B1">
                    <w:t>codiceIufEnabled</w:t>
                  </w:r>
                </w:p>
              </w:tc>
              <w:tc>
                <w:tcPr>
                  <w:tcW w:w="6011" w:type="dxa"/>
                </w:tcPr>
                <w:p w14:paraId="7C4A4329" w14:textId="77777777" w:rsidR="00375BC6" w:rsidRPr="008839CF" w:rsidRDefault="00375BC6" w:rsidP="00375BC6">
                  <w:pPr>
                    <w:cnfStyle w:val="000000100000" w:firstRow="0" w:lastRow="0" w:firstColumn="0" w:lastColumn="0" w:oddVBand="0" w:evenVBand="0" w:oddHBand="1" w:evenHBand="0" w:firstRowFirstColumn="0" w:firstRowLastColumn="0" w:lastRowFirstColumn="0" w:lastRowLastColumn="0"/>
                  </w:pPr>
                  <w:r>
                    <w:t>True</w:t>
                  </w:r>
                </w:p>
              </w:tc>
            </w:tr>
          </w:tbl>
          <w:p w14:paraId="5F6EA377" w14:textId="77777777" w:rsidR="00B467B1" w:rsidRDefault="00B467B1" w:rsidP="00B467B1"/>
          <w:p w14:paraId="51B28B6E" w14:textId="5C8BA9B9" w:rsidR="00B467B1" w:rsidRDefault="00B467B1" w:rsidP="00B06200">
            <w:pPr>
              <w:shd w:val="clear" w:color="auto" w:fill="FFFFFE"/>
              <w:spacing w:line="240" w:lineRule="atLeast"/>
            </w:pPr>
          </w:p>
        </w:tc>
        <w:tc>
          <w:tcPr>
            <w:tcW w:w="1117" w:type="dxa"/>
            <w:vAlign w:val="center"/>
          </w:tcPr>
          <w:p w14:paraId="499BEA74" w14:textId="77777777" w:rsidR="006B7719" w:rsidRPr="00C84A37" w:rsidRDefault="006B7719"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r w:rsidR="00B467B1" w:rsidRPr="00C84A37" w14:paraId="7DA434CC" w14:textId="77777777" w:rsidTr="008726BD">
        <w:trPr>
          <w:trHeight w:val="1800"/>
        </w:trPr>
        <w:tc>
          <w:tcPr>
            <w:tcW w:w="626" w:type="dxa"/>
          </w:tcPr>
          <w:p w14:paraId="6C750A7C" w14:textId="1F8A70B2" w:rsidR="00B467B1" w:rsidRDefault="00B467B1" w:rsidP="008726BD">
            <w:r>
              <w:t>3</w:t>
            </w:r>
          </w:p>
        </w:tc>
        <w:tc>
          <w:tcPr>
            <w:tcW w:w="1779" w:type="dxa"/>
          </w:tcPr>
          <w:p w14:paraId="61201DC6" w14:textId="57744604" w:rsidR="00B467B1" w:rsidRDefault="00B467B1" w:rsidP="008726BD">
            <w:r>
              <w:t>L’utente seleziona il pulsante SEND.</w:t>
            </w:r>
          </w:p>
        </w:tc>
        <w:tc>
          <w:tcPr>
            <w:tcW w:w="6332" w:type="dxa"/>
            <w:gridSpan w:val="2"/>
          </w:tcPr>
          <w:p w14:paraId="4B31230D" w14:textId="77777777" w:rsidR="00261299" w:rsidRDefault="00261299" w:rsidP="00261299">
            <w:pPr>
              <w:shd w:val="clear" w:color="auto" w:fill="FFFFFE"/>
              <w:spacing w:line="240" w:lineRule="atLeast"/>
            </w:pPr>
            <w:r>
              <w:t>{</w:t>
            </w:r>
          </w:p>
          <w:p w14:paraId="371A965F" w14:textId="77777777" w:rsidR="00261299" w:rsidRDefault="00261299" w:rsidP="00261299">
            <w:pPr>
              <w:shd w:val="clear" w:color="auto" w:fill="FFFFFE"/>
              <w:spacing w:line="240" w:lineRule="atLeast"/>
            </w:pPr>
            <w:r>
              <w:t xml:space="preserve">    "timestamp": "2020-03-23T19:03:49.147+0000",</w:t>
            </w:r>
          </w:p>
          <w:p w14:paraId="12077C87" w14:textId="77777777" w:rsidR="00261299" w:rsidRDefault="00261299" w:rsidP="00261299">
            <w:pPr>
              <w:shd w:val="clear" w:color="auto" w:fill="FFFFFE"/>
              <w:spacing w:line="240" w:lineRule="atLeast"/>
            </w:pPr>
            <w:r>
              <w:t xml:space="preserve">    "messages": null,</w:t>
            </w:r>
          </w:p>
          <w:p w14:paraId="4440FB7E" w14:textId="77777777" w:rsidR="00261299" w:rsidRDefault="00261299" w:rsidP="00261299">
            <w:pPr>
              <w:shd w:val="clear" w:color="auto" w:fill="FFFFFE"/>
              <w:spacing w:line="240" w:lineRule="atLeast"/>
            </w:pPr>
            <w:r>
              <w:t xml:space="preserve">    "items": {</w:t>
            </w:r>
          </w:p>
          <w:p w14:paraId="0BFCF04F" w14:textId="77777777" w:rsidR="00261299" w:rsidRDefault="00261299" w:rsidP="00261299">
            <w:pPr>
              <w:shd w:val="clear" w:color="auto" w:fill="FFFFFE"/>
              <w:spacing w:line="240" w:lineRule="atLeast"/>
            </w:pPr>
            <w:r>
              <w:t xml:space="preserve">        "segnalazioni": [</w:t>
            </w:r>
          </w:p>
          <w:p w14:paraId="019BD0E2" w14:textId="77777777" w:rsidR="00261299" w:rsidRDefault="00261299" w:rsidP="00261299">
            <w:pPr>
              <w:shd w:val="clear" w:color="auto" w:fill="FFFFFE"/>
              <w:spacing w:line="240" w:lineRule="atLeast"/>
            </w:pPr>
            <w:r>
              <w:t xml:space="preserve">            {</w:t>
            </w:r>
          </w:p>
          <w:p w14:paraId="51A91AD5" w14:textId="77777777" w:rsidR="00261299" w:rsidRDefault="00261299" w:rsidP="00261299">
            <w:pPr>
              <w:shd w:val="clear" w:color="auto" w:fill="FFFFFE"/>
              <w:spacing w:line="240" w:lineRule="atLeast"/>
            </w:pPr>
            <w:r>
              <w:t xml:space="preserve">                "id": 2,</w:t>
            </w:r>
          </w:p>
          <w:p w14:paraId="5F774814" w14:textId="77777777" w:rsidR="00261299" w:rsidRDefault="00261299" w:rsidP="00261299">
            <w:pPr>
              <w:shd w:val="clear" w:color="auto" w:fill="FFFFFE"/>
              <w:spacing w:line="240" w:lineRule="atLeast"/>
            </w:pPr>
            <w:r>
              <w:t xml:space="preserve">                "deFirstname": null,</w:t>
            </w:r>
          </w:p>
          <w:p w14:paraId="7E14FF61" w14:textId="77777777" w:rsidR="00261299" w:rsidRDefault="00261299" w:rsidP="00261299">
            <w:pPr>
              <w:shd w:val="clear" w:color="auto" w:fill="FFFFFE"/>
              <w:spacing w:line="240" w:lineRule="atLeast"/>
            </w:pPr>
            <w:r>
              <w:t xml:space="preserve">                "deLastname": null,</w:t>
            </w:r>
          </w:p>
          <w:p w14:paraId="06961D75" w14:textId="77777777" w:rsidR="00261299" w:rsidRDefault="00261299" w:rsidP="00261299">
            <w:pPr>
              <w:shd w:val="clear" w:color="auto" w:fill="FFFFFE"/>
              <w:spacing w:line="240" w:lineRule="atLeast"/>
            </w:pPr>
            <w:r>
              <w:t xml:space="preserve">                "codIuv": "01000000000004083",</w:t>
            </w:r>
          </w:p>
          <w:p w14:paraId="47F4D6AA" w14:textId="77777777" w:rsidR="00261299" w:rsidRDefault="00261299" w:rsidP="00261299">
            <w:pPr>
              <w:shd w:val="clear" w:color="auto" w:fill="FFFFFE"/>
              <w:spacing w:line="240" w:lineRule="atLeast"/>
            </w:pPr>
            <w:r>
              <w:t xml:space="preserve">                "dtUltimaModifica": "2020-03-23T19:02:27.082+0000",</w:t>
            </w:r>
          </w:p>
          <w:p w14:paraId="16DC0456" w14:textId="77777777" w:rsidR="00261299" w:rsidRDefault="00261299" w:rsidP="00261299">
            <w:pPr>
              <w:shd w:val="clear" w:color="auto" w:fill="FFFFFE"/>
              <w:spacing w:line="240" w:lineRule="atLeast"/>
            </w:pPr>
            <w:r>
              <w:t xml:space="preserve">                "flgAttivo": true,</w:t>
            </w:r>
          </w:p>
          <w:p w14:paraId="119F2326" w14:textId="77777777" w:rsidR="00261299" w:rsidRDefault="00261299" w:rsidP="00261299">
            <w:pPr>
              <w:shd w:val="clear" w:color="auto" w:fill="FFFFFE"/>
              <w:spacing w:line="240" w:lineRule="atLeast"/>
            </w:pPr>
            <w:r>
              <w:t xml:space="preserve">                "classificazioneCompletezza": "RT_IUF_TES",</w:t>
            </w:r>
          </w:p>
          <w:p w14:paraId="21141C5C" w14:textId="77777777" w:rsidR="00261299" w:rsidRDefault="00261299" w:rsidP="00261299">
            <w:pPr>
              <w:shd w:val="clear" w:color="auto" w:fill="FFFFFE"/>
              <w:spacing w:line="240" w:lineRule="atLeast"/>
            </w:pPr>
            <w:r>
              <w:t xml:space="preserve">                "flgNascosto": false,</w:t>
            </w:r>
          </w:p>
          <w:p w14:paraId="1B90A7B4" w14:textId="77777777" w:rsidR="00261299" w:rsidRDefault="00261299" w:rsidP="00261299">
            <w:pPr>
              <w:shd w:val="clear" w:color="auto" w:fill="FFFFFE"/>
              <w:spacing w:line="240" w:lineRule="atLeast"/>
            </w:pPr>
            <w:r>
              <w:t xml:space="preserve">                "codIuf": "2020-02-03SIGPITM1XXX-S083344992",</w:t>
            </w:r>
          </w:p>
          <w:p w14:paraId="177E534C" w14:textId="77777777" w:rsidR="00261299" w:rsidRDefault="00261299" w:rsidP="00261299">
            <w:pPr>
              <w:shd w:val="clear" w:color="auto" w:fill="FFFFFE"/>
              <w:spacing w:line="240" w:lineRule="atLeast"/>
            </w:pPr>
            <w:r>
              <w:t xml:space="preserve">                "codIud": "0004d88c83c3d4c4a08b86ab53243adbe1d",</w:t>
            </w:r>
          </w:p>
          <w:p w14:paraId="644E5935" w14:textId="77777777" w:rsidR="00261299" w:rsidRDefault="00261299" w:rsidP="00261299">
            <w:pPr>
              <w:shd w:val="clear" w:color="auto" w:fill="FFFFFE"/>
              <w:spacing w:line="240" w:lineRule="atLeast"/>
            </w:pPr>
            <w:r>
              <w:t xml:space="preserve">                "dtCreazione": "2020-03-23T19:02:27.082+0000",</w:t>
            </w:r>
          </w:p>
          <w:p w14:paraId="2CC134D9" w14:textId="77777777" w:rsidR="00261299" w:rsidRDefault="00261299" w:rsidP="00261299">
            <w:pPr>
              <w:shd w:val="clear" w:color="auto" w:fill="FFFFFE"/>
              <w:spacing w:line="240" w:lineRule="atLeast"/>
            </w:pPr>
            <w:r>
              <w:t xml:space="preserve">                "deNota": "Nuova segnalazione per test case."</w:t>
            </w:r>
          </w:p>
          <w:p w14:paraId="0B154692" w14:textId="77777777" w:rsidR="00261299" w:rsidRDefault="00261299" w:rsidP="00261299">
            <w:pPr>
              <w:shd w:val="clear" w:color="auto" w:fill="FFFFFE"/>
              <w:spacing w:line="240" w:lineRule="atLeast"/>
            </w:pPr>
            <w:r>
              <w:t xml:space="preserve">            }</w:t>
            </w:r>
          </w:p>
          <w:p w14:paraId="4A410B6E" w14:textId="77777777" w:rsidR="00261299" w:rsidRDefault="00261299" w:rsidP="00261299">
            <w:pPr>
              <w:shd w:val="clear" w:color="auto" w:fill="FFFFFE"/>
              <w:spacing w:line="240" w:lineRule="atLeast"/>
            </w:pPr>
            <w:r>
              <w:t xml:space="preserve">        ],</w:t>
            </w:r>
          </w:p>
          <w:p w14:paraId="3C60643C" w14:textId="77777777" w:rsidR="00261299" w:rsidRDefault="00261299" w:rsidP="00261299">
            <w:pPr>
              <w:shd w:val="clear" w:color="auto" w:fill="FFFFFE"/>
              <w:spacing w:line="240" w:lineRule="atLeast"/>
            </w:pPr>
            <w:r>
              <w:t xml:space="preserve">        "currPage": 1,</w:t>
            </w:r>
          </w:p>
          <w:p w14:paraId="58F23381" w14:textId="77777777" w:rsidR="00261299" w:rsidRDefault="00261299" w:rsidP="00261299">
            <w:pPr>
              <w:shd w:val="clear" w:color="auto" w:fill="FFFFFE"/>
              <w:spacing w:line="240" w:lineRule="atLeast"/>
            </w:pPr>
            <w:r>
              <w:t xml:space="preserve">        "totPage": 1,</w:t>
            </w:r>
          </w:p>
          <w:p w14:paraId="5EAEB04E" w14:textId="77777777" w:rsidR="00261299" w:rsidRDefault="00261299" w:rsidP="00261299">
            <w:pPr>
              <w:shd w:val="clear" w:color="auto" w:fill="FFFFFE"/>
              <w:spacing w:line="240" w:lineRule="atLeast"/>
            </w:pPr>
            <w:r>
              <w:t xml:space="preserve">        "maxElmPerPage": 5,</w:t>
            </w:r>
          </w:p>
          <w:p w14:paraId="6EAE955F" w14:textId="77777777" w:rsidR="00261299" w:rsidRDefault="00261299" w:rsidP="00261299">
            <w:pPr>
              <w:shd w:val="clear" w:color="auto" w:fill="FFFFFE"/>
              <w:spacing w:line="240" w:lineRule="atLeast"/>
            </w:pPr>
            <w:r>
              <w:t xml:space="preserve">        "elemDa": 1,</w:t>
            </w:r>
          </w:p>
          <w:p w14:paraId="3AA55313" w14:textId="77777777" w:rsidR="00261299" w:rsidRDefault="00261299" w:rsidP="00261299">
            <w:pPr>
              <w:shd w:val="clear" w:color="auto" w:fill="FFFFFE"/>
              <w:spacing w:line="240" w:lineRule="atLeast"/>
            </w:pPr>
            <w:r>
              <w:t xml:space="preserve">        "elemA": 1,</w:t>
            </w:r>
          </w:p>
          <w:p w14:paraId="7370D997" w14:textId="77777777" w:rsidR="00261299" w:rsidRDefault="00261299" w:rsidP="00261299">
            <w:pPr>
              <w:shd w:val="clear" w:color="auto" w:fill="FFFFFE"/>
              <w:spacing w:line="240" w:lineRule="atLeast"/>
            </w:pPr>
            <w:r>
              <w:t xml:space="preserve">        "next": false,</w:t>
            </w:r>
          </w:p>
          <w:p w14:paraId="4B585FF4" w14:textId="77777777" w:rsidR="00261299" w:rsidRDefault="00261299" w:rsidP="00261299">
            <w:pPr>
              <w:shd w:val="clear" w:color="auto" w:fill="FFFFFE"/>
              <w:spacing w:line="240" w:lineRule="atLeast"/>
            </w:pPr>
            <w:r>
              <w:t xml:space="preserve">        "prev": false</w:t>
            </w:r>
          </w:p>
          <w:p w14:paraId="1865F546" w14:textId="77777777" w:rsidR="00261299" w:rsidRDefault="00261299" w:rsidP="00261299">
            <w:pPr>
              <w:shd w:val="clear" w:color="auto" w:fill="FFFFFE"/>
              <w:spacing w:line="240" w:lineRule="atLeast"/>
            </w:pPr>
            <w:r>
              <w:t xml:space="preserve">    }</w:t>
            </w:r>
          </w:p>
          <w:p w14:paraId="28230FF8" w14:textId="1A7F4BE8" w:rsidR="00B467B1" w:rsidRDefault="00261299" w:rsidP="00261299">
            <w:pPr>
              <w:shd w:val="clear" w:color="auto" w:fill="FFFFFE"/>
              <w:spacing w:line="240" w:lineRule="atLeast"/>
            </w:pPr>
            <w:r>
              <w:lastRenderedPageBreak/>
              <w:t>}</w:t>
            </w:r>
          </w:p>
        </w:tc>
        <w:tc>
          <w:tcPr>
            <w:tcW w:w="1117" w:type="dxa"/>
            <w:vAlign w:val="center"/>
          </w:tcPr>
          <w:p w14:paraId="64286B2B" w14:textId="77777777" w:rsidR="00B467B1" w:rsidRPr="00C84A37" w:rsidRDefault="00B467B1"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730778F9" w14:textId="77777777" w:rsidR="00AB4E21" w:rsidRDefault="00AB4E21" w:rsidP="00AB4E21"/>
    <w:p w14:paraId="00B8D6E8" w14:textId="77777777" w:rsidR="00AB4E21" w:rsidRDefault="00AB4E21" w:rsidP="00AB4E21"/>
    <w:p w14:paraId="4DBF6E17" w14:textId="77777777" w:rsidR="00AB4E21" w:rsidRPr="00CF2BD9" w:rsidRDefault="00AB4E21" w:rsidP="00AB4E21"/>
    <w:p w14:paraId="43EF49D6" w14:textId="15FD2490" w:rsidR="00AB4E21" w:rsidRDefault="00AB4E21" w:rsidP="00AB4E21">
      <w:pPr>
        <w:pStyle w:val="Titolo4"/>
      </w:pPr>
      <w:r w:rsidRPr="00A04A39">
        <w:t>TC_</w:t>
      </w:r>
      <w:r>
        <w:t>SEGNALAZIONI</w:t>
      </w:r>
      <w:r w:rsidRPr="00A04A39">
        <w:t>_0</w:t>
      </w:r>
      <w:r>
        <w:t>3</w:t>
      </w:r>
    </w:p>
    <w:tbl>
      <w:tblPr>
        <w:tblStyle w:val="Grigliatabella"/>
        <w:tblW w:w="9854" w:type="dxa"/>
        <w:tblLook w:val="04A0" w:firstRow="1" w:lastRow="0" w:firstColumn="1" w:lastColumn="0" w:noHBand="0" w:noVBand="1"/>
      </w:tblPr>
      <w:tblGrid>
        <w:gridCol w:w="626"/>
        <w:gridCol w:w="3139"/>
        <w:gridCol w:w="1738"/>
        <w:gridCol w:w="3234"/>
        <w:gridCol w:w="1117"/>
      </w:tblGrid>
      <w:tr w:rsidR="00AB4E21" w:rsidRPr="00C84A37" w14:paraId="1DEAA0FB" w14:textId="77777777" w:rsidTr="002347D1">
        <w:trPr>
          <w:gridAfter w:val="2"/>
          <w:wAfter w:w="4351" w:type="dxa"/>
          <w:trHeight w:val="583"/>
        </w:trPr>
        <w:tc>
          <w:tcPr>
            <w:tcW w:w="5503" w:type="dxa"/>
            <w:gridSpan w:val="3"/>
            <w:shd w:val="clear" w:color="auto" w:fill="DEEAF6" w:themeFill="accent1" w:themeFillTint="33"/>
          </w:tcPr>
          <w:p w14:paraId="4DF07CA5" w14:textId="137DA387" w:rsidR="00AB4E21" w:rsidRPr="00C84A37" w:rsidRDefault="00AB4E21" w:rsidP="008726BD">
            <w:pPr>
              <w:rPr>
                <w:b/>
              </w:rPr>
            </w:pPr>
            <w:r w:rsidRPr="00C84A37">
              <w:rPr>
                <w:b/>
              </w:rPr>
              <w:t>TC_</w:t>
            </w:r>
            <w:r w:rsidRPr="000025E1">
              <w:rPr>
                <w:b/>
              </w:rPr>
              <w:t>SEGNALAZIONI</w:t>
            </w:r>
            <w:r w:rsidRPr="00C84A37">
              <w:rPr>
                <w:b/>
              </w:rPr>
              <w:t>_0</w:t>
            </w:r>
            <w:r>
              <w:rPr>
                <w:b/>
              </w:rPr>
              <w:t>3</w:t>
            </w:r>
          </w:p>
        </w:tc>
      </w:tr>
      <w:tr w:rsidR="00AB4E21" w:rsidRPr="00C84A37" w14:paraId="7F339DBF" w14:textId="77777777" w:rsidTr="002347D1">
        <w:trPr>
          <w:trHeight w:val="550"/>
        </w:trPr>
        <w:tc>
          <w:tcPr>
            <w:tcW w:w="3765" w:type="dxa"/>
            <w:gridSpan w:val="2"/>
          </w:tcPr>
          <w:p w14:paraId="4D2E8B42" w14:textId="77777777" w:rsidR="00AB4E21" w:rsidRPr="00C84A37" w:rsidRDefault="00AB4E21" w:rsidP="008726BD">
            <w:pPr>
              <w:rPr>
                <w:b/>
              </w:rPr>
            </w:pPr>
            <w:r w:rsidRPr="00C84A37">
              <w:rPr>
                <w:b/>
              </w:rPr>
              <w:t>Titolo</w:t>
            </w:r>
          </w:p>
        </w:tc>
        <w:tc>
          <w:tcPr>
            <w:tcW w:w="6089" w:type="dxa"/>
            <w:gridSpan w:val="3"/>
          </w:tcPr>
          <w:p w14:paraId="0DA14729" w14:textId="053ECC78" w:rsidR="00AB4E21" w:rsidRPr="00C84A37" w:rsidRDefault="00BD2198" w:rsidP="008726BD">
            <w:r w:rsidRPr="00BD2198">
              <w:t>Modifica Segnalazione</w:t>
            </w:r>
          </w:p>
        </w:tc>
      </w:tr>
      <w:tr w:rsidR="00AB4E21" w:rsidRPr="00C84A37" w14:paraId="4DC60531" w14:textId="77777777" w:rsidTr="002347D1">
        <w:trPr>
          <w:trHeight w:val="550"/>
        </w:trPr>
        <w:tc>
          <w:tcPr>
            <w:tcW w:w="3765" w:type="dxa"/>
            <w:gridSpan w:val="2"/>
          </w:tcPr>
          <w:p w14:paraId="7A37AEE1" w14:textId="77777777" w:rsidR="00AB4E21" w:rsidRPr="00C84A37" w:rsidRDefault="00AB4E21" w:rsidP="008726BD">
            <w:pPr>
              <w:rPr>
                <w:b/>
              </w:rPr>
            </w:pPr>
            <w:r w:rsidRPr="00C84A37">
              <w:rPr>
                <w:b/>
              </w:rPr>
              <w:t>Descrizione</w:t>
            </w:r>
          </w:p>
        </w:tc>
        <w:tc>
          <w:tcPr>
            <w:tcW w:w="6089" w:type="dxa"/>
            <w:gridSpan w:val="3"/>
          </w:tcPr>
          <w:p w14:paraId="453CEFBD" w14:textId="2C4A86E7" w:rsidR="00AB4E21" w:rsidRPr="00C84A37" w:rsidRDefault="00BD2198" w:rsidP="008726BD">
            <w:r w:rsidRPr="00BD2198">
              <w:t>Modifica di una segnalazione.</w:t>
            </w:r>
            <w:r w:rsidR="00B467B1">
              <w:t xml:space="preserve"> La modifica di una segnalazione consiste nell’inserire una nuova segnalazione per un Riconciliazione relativamente alla quale era</w:t>
            </w:r>
            <w:r w:rsidR="002347D1">
              <w:t>no</w:t>
            </w:r>
            <w:r w:rsidR="00B467B1">
              <w:t xml:space="preserve"> già stat</w:t>
            </w:r>
            <w:r w:rsidR="002347D1">
              <w:t>e</w:t>
            </w:r>
            <w:r w:rsidR="00B467B1">
              <w:t xml:space="preserve"> inserit</w:t>
            </w:r>
            <w:r w:rsidR="002347D1">
              <w:t>e</w:t>
            </w:r>
            <w:r w:rsidR="00B467B1">
              <w:t xml:space="preserve"> precedentemente una </w:t>
            </w:r>
            <w:r w:rsidR="002347D1">
              <w:t xml:space="preserve">o più </w:t>
            </w:r>
            <w:r w:rsidR="00B467B1">
              <w:t>segnalazione.</w:t>
            </w:r>
            <w:r w:rsidR="002347D1">
              <w:t xml:space="preserve"> La nuova segnalazione risulterà attiva, mentre tutte le altre precedentemente inserite risultano disattive.</w:t>
            </w:r>
          </w:p>
        </w:tc>
      </w:tr>
      <w:tr w:rsidR="00AB4E21" w:rsidRPr="00C84A37" w14:paraId="1BCF0883" w14:textId="77777777" w:rsidTr="002347D1">
        <w:trPr>
          <w:trHeight w:val="550"/>
        </w:trPr>
        <w:tc>
          <w:tcPr>
            <w:tcW w:w="3765" w:type="dxa"/>
            <w:gridSpan w:val="2"/>
          </w:tcPr>
          <w:p w14:paraId="40C21958" w14:textId="77777777" w:rsidR="00AB4E21" w:rsidRPr="00C84A37" w:rsidRDefault="00AB4E21" w:rsidP="008726BD">
            <w:pPr>
              <w:rPr>
                <w:b/>
              </w:rPr>
            </w:pPr>
            <w:r>
              <w:rPr>
                <w:b/>
              </w:rPr>
              <w:t>Id Ruolo/Attore</w:t>
            </w:r>
          </w:p>
        </w:tc>
        <w:tc>
          <w:tcPr>
            <w:tcW w:w="6089" w:type="dxa"/>
            <w:gridSpan w:val="3"/>
          </w:tcPr>
          <w:p w14:paraId="71531810" w14:textId="77777777" w:rsidR="00AB4E21" w:rsidRPr="00146646" w:rsidRDefault="00AB4E21" w:rsidP="008726BD">
            <w:r>
              <w:t>001</w:t>
            </w:r>
          </w:p>
        </w:tc>
      </w:tr>
      <w:tr w:rsidR="00AB4E21" w:rsidRPr="00C84A37" w14:paraId="5DB3B8E0" w14:textId="77777777" w:rsidTr="002347D1">
        <w:tc>
          <w:tcPr>
            <w:tcW w:w="3765" w:type="dxa"/>
            <w:gridSpan w:val="2"/>
            <w:vAlign w:val="center"/>
          </w:tcPr>
          <w:p w14:paraId="7086563D" w14:textId="77777777" w:rsidR="00AB4E21" w:rsidRPr="00C84A37" w:rsidRDefault="00AB4E21" w:rsidP="008726BD">
            <w:pPr>
              <w:rPr>
                <w:b/>
              </w:rPr>
            </w:pPr>
            <w:r w:rsidRPr="00C84A37">
              <w:rPr>
                <w:b/>
              </w:rPr>
              <w:t>Pre-condizioni</w:t>
            </w:r>
          </w:p>
        </w:tc>
        <w:tc>
          <w:tcPr>
            <w:tcW w:w="6089" w:type="dxa"/>
            <w:gridSpan w:val="3"/>
            <w:vAlign w:val="center"/>
          </w:tcPr>
          <w:p w14:paraId="6CA75B64" w14:textId="77777777" w:rsidR="00AB4E21" w:rsidRDefault="00AB4E21" w:rsidP="008726BD">
            <w:pPr>
              <w:pStyle w:val="Paragrafoelenco"/>
              <w:numPr>
                <w:ilvl w:val="0"/>
                <w:numId w:val="7"/>
              </w:numPr>
              <w:ind w:left="714" w:hanging="357"/>
            </w:pPr>
            <w:r>
              <w:t xml:space="preserve">L’utente ha avviato l’app Postman e caricato la Collection di request “PayFlowPA-MyPivot” </w:t>
            </w:r>
          </w:p>
          <w:p w14:paraId="6B6A07A2" w14:textId="077F0B1E" w:rsidR="00B467B1" w:rsidRPr="00C84A37" w:rsidRDefault="00AB4E21" w:rsidP="002347D1">
            <w:pPr>
              <w:pStyle w:val="Paragrafoelenco"/>
              <w:numPr>
                <w:ilvl w:val="0"/>
                <w:numId w:val="7"/>
              </w:numPr>
              <w:ind w:left="714" w:hanging="357"/>
            </w:pPr>
            <w:r>
              <w:t>L’utente deve avere selezionato la request TC_</w:t>
            </w:r>
            <w:r w:rsidRPr="000025E1">
              <w:t>SEGNALAZIONI</w:t>
            </w:r>
            <w:r>
              <w:t>_03</w:t>
            </w:r>
          </w:p>
        </w:tc>
      </w:tr>
      <w:tr w:rsidR="002347D1" w:rsidRPr="00C84A37" w14:paraId="62A9514F" w14:textId="77777777" w:rsidTr="002347D1">
        <w:tc>
          <w:tcPr>
            <w:tcW w:w="3765" w:type="dxa"/>
            <w:gridSpan w:val="2"/>
            <w:vAlign w:val="center"/>
          </w:tcPr>
          <w:p w14:paraId="2DC0A50D" w14:textId="77777777" w:rsidR="002347D1" w:rsidRPr="00C84A37" w:rsidRDefault="002347D1" w:rsidP="00B21121">
            <w:pPr>
              <w:rPr>
                <w:b/>
              </w:rPr>
            </w:pPr>
            <w:r>
              <w:rPr>
                <w:b/>
              </w:rPr>
              <w:t>Post-condizione</w:t>
            </w:r>
          </w:p>
        </w:tc>
        <w:tc>
          <w:tcPr>
            <w:tcW w:w="6089" w:type="dxa"/>
            <w:gridSpan w:val="3"/>
            <w:vAlign w:val="center"/>
          </w:tcPr>
          <w:p w14:paraId="5288BC36" w14:textId="77777777" w:rsidR="002347D1" w:rsidRDefault="002347D1" w:rsidP="00B21121">
            <w:pPr>
              <w:pStyle w:val="Paragrafoelenco"/>
              <w:numPr>
                <w:ilvl w:val="0"/>
                <w:numId w:val="7"/>
              </w:numPr>
              <w:ind w:left="714" w:hanging="357"/>
            </w:pPr>
            <w:r>
              <w:t>La nuova segnalazione risulta inserita correttamente nel sistema.</w:t>
            </w:r>
          </w:p>
        </w:tc>
      </w:tr>
      <w:tr w:rsidR="00AB4E21" w:rsidRPr="00C84A37" w14:paraId="3C3CB51C" w14:textId="77777777" w:rsidTr="002347D1">
        <w:tc>
          <w:tcPr>
            <w:tcW w:w="3765" w:type="dxa"/>
            <w:gridSpan w:val="2"/>
            <w:vAlign w:val="center"/>
          </w:tcPr>
          <w:p w14:paraId="52C86049" w14:textId="77777777" w:rsidR="00AB4E21" w:rsidRPr="00C84A37" w:rsidRDefault="00AB4E21" w:rsidP="008726BD">
            <w:pPr>
              <w:rPr>
                <w:b/>
              </w:rPr>
            </w:pPr>
            <w:r>
              <w:rPr>
                <w:b/>
              </w:rPr>
              <w:t>Input</w:t>
            </w:r>
          </w:p>
        </w:tc>
        <w:tc>
          <w:tcPr>
            <w:tcW w:w="6089" w:type="dxa"/>
            <w:gridSpan w:val="3"/>
            <w:vAlign w:val="center"/>
          </w:tcPr>
          <w:p w14:paraId="16F6EB3F" w14:textId="77777777" w:rsidR="00261299" w:rsidRDefault="00261299" w:rsidP="00261299">
            <w:r>
              <w:t>{</w:t>
            </w:r>
          </w:p>
          <w:p w14:paraId="19AB87F0" w14:textId="77777777" w:rsidR="00261299" w:rsidRDefault="00261299" w:rsidP="00261299">
            <w:r>
              <w:t xml:space="preserve">  "idSegnalazione": "2",</w:t>
            </w:r>
          </w:p>
          <w:p w14:paraId="648AB091" w14:textId="77777777" w:rsidR="00261299" w:rsidRDefault="00261299" w:rsidP="00261299">
            <w:r>
              <w:t xml:space="preserve">  "codIpa":</w:t>
            </w:r>
            <w:r>
              <w:tab/>
              <w:t>"R_CAMPAN",</w:t>
            </w:r>
          </w:p>
          <w:p w14:paraId="37A4953A" w14:textId="77777777" w:rsidR="00261299" w:rsidRDefault="00261299" w:rsidP="00261299">
            <w:r>
              <w:t xml:space="preserve">  "codIuv": "01000000000004083",</w:t>
            </w:r>
          </w:p>
          <w:p w14:paraId="3FFD90C9" w14:textId="77777777" w:rsidR="00261299" w:rsidRDefault="00261299" w:rsidP="00261299">
            <w:r>
              <w:t xml:space="preserve">  "classificazioneCompletezza": "RT_IUF_TES",</w:t>
            </w:r>
          </w:p>
          <w:p w14:paraId="7DA84A21" w14:textId="77777777" w:rsidR="00261299" w:rsidRDefault="00261299" w:rsidP="00261299">
            <w:r>
              <w:t xml:space="preserve">  "codIuf": "2020-02-03SIGPITM1XXX-S083344992",</w:t>
            </w:r>
          </w:p>
          <w:p w14:paraId="3C30CF65" w14:textId="77777777" w:rsidR="00261299" w:rsidRDefault="00261299" w:rsidP="00261299">
            <w:r>
              <w:t xml:space="preserve">  "codIud": "0004d88c83c3d4c4a08b86ab53243adbe1d",</w:t>
            </w:r>
          </w:p>
          <w:p w14:paraId="379135D3" w14:textId="77777777" w:rsidR="00261299" w:rsidRDefault="00261299" w:rsidP="00261299">
            <w:r>
              <w:t xml:space="preserve">  "deNota": "Modifica segnalazione per test case."</w:t>
            </w:r>
          </w:p>
          <w:p w14:paraId="1607971B" w14:textId="58CABB37" w:rsidR="00AB4E21" w:rsidRDefault="00261299" w:rsidP="00261299">
            <w:r>
              <w:t>}</w:t>
            </w:r>
          </w:p>
        </w:tc>
      </w:tr>
      <w:tr w:rsidR="00AB4E21" w:rsidRPr="00C84A37" w14:paraId="36AA60FC" w14:textId="77777777" w:rsidTr="002347D1">
        <w:trPr>
          <w:trHeight w:val="540"/>
        </w:trPr>
        <w:tc>
          <w:tcPr>
            <w:tcW w:w="626" w:type="dxa"/>
          </w:tcPr>
          <w:p w14:paraId="7FFCC5E4" w14:textId="77777777" w:rsidR="00AB4E21" w:rsidRPr="00C84A37" w:rsidRDefault="00AB4E21" w:rsidP="008726BD">
            <w:pPr>
              <w:rPr>
                <w:b/>
              </w:rPr>
            </w:pPr>
            <w:r w:rsidRPr="00C84A37">
              <w:rPr>
                <w:b/>
              </w:rPr>
              <w:t>Step</w:t>
            </w:r>
          </w:p>
        </w:tc>
        <w:tc>
          <w:tcPr>
            <w:tcW w:w="3139" w:type="dxa"/>
          </w:tcPr>
          <w:p w14:paraId="1F40AA0D" w14:textId="77777777" w:rsidR="00AB4E21" w:rsidRPr="00C84A37" w:rsidRDefault="00AB4E21" w:rsidP="008726BD">
            <w:pPr>
              <w:rPr>
                <w:b/>
              </w:rPr>
            </w:pPr>
            <w:r w:rsidRPr="00C84A37">
              <w:rPr>
                <w:b/>
              </w:rPr>
              <w:t>Azione</w:t>
            </w:r>
          </w:p>
        </w:tc>
        <w:tc>
          <w:tcPr>
            <w:tcW w:w="4972" w:type="dxa"/>
            <w:gridSpan w:val="2"/>
          </w:tcPr>
          <w:p w14:paraId="0EC86FB2" w14:textId="77777777" w:rsidR="00AB4E21" w:rsidRPr="00C84A37" w:rsidRDefault="00AB4E21" w:rsidP="008726BD">
            <w:pPr>
              <w:rPr>
                <w:b/>
              </w:rPr>
            </w:pPr>
            <w:r w:rsidRPr="00C84A37">
              <w:rPr>
                <w:b/>
              </w:rPr>
              <w:t>Risultato atteso</w:t>
            </w:r>
          </w:p>
        </w:tc>
        <w:tc>
          <w:tcPr>
            <w:tcW w:w="1117" w:type="dxa"/>
          </w:tcPr>
          <w:p w14:paraId="3A71B144" w14:textId="77777777" w:rsidR="00AB4E21" w:rsidRPr="00C84A37" w:rsidRDefault="00AB4E21" w:rsidP="008726BD">
            <w:pPr>
              <w:rPr>
                <w:b/>
              </w:rPr>
            </w:pPr>
            <w:r w:rsidRPr="00C84A37">
              <w:rPr>
                <w:b/>
              </w:rPr>
              <w:t>Esito</w:t>
            </w:r>
          </w:p>
        </w:tc>
      </w:tr>
      <w:tr w:rsidR="00AB4E21" w:rsidRPr="00C84A37" w14:paraId="7F2802E5" w14:textId="77777777" w:rsidTr="002347D1">
        <w:trPr>
          <w:trHeight w:val="1800"/>
        </w:trPr>
        <w:tc>
          <w:tcPr>
            <w:tcW w:w="626" w:type="dxa"/>
          </w:tcPr>
          <w:p w14:paraId="415770E0" w14:textId="77777777" w:rsidR="00AB4E21" w:rsidRPr="00C84A37" w:rsidRDefault="00AB4E21" w:rsidP="008726BD">
            <w:r>
              <w:lastRenderedPageBreak/>
              <w:t>1</w:t>
            </w:r>
          </w:p>
        </w:tc>
        <w:tc>
          <w:tcPr>
            <w:tcW w:w="3139" w:type="dxa"/>
          </w:tcPr>
          <w:p w14:paraId="5292063C" w14:textId="77777777" w:rsidR="00AB4E21" w:rsidRPr="00C84A37" w:rsidRDefault="00AB4E21" w:rsidP="008726BD">
            <w:r>
              <w:t>L’utente seleziona il pulsante SEND.</w:t>
            </w:r>
          </w:p>
        </w:tc>
        <w:tc>
          <w:tcPr>
            <w:tcW w:w="4972" w:type="dxa"/>
            <w:gridSpan w:val="2"/>
          </w:tcPr>
          <w:p w14:paraId="0F34A28A" w14:textId="77777777" w:rsidR="00261299" w:rsidRDefault="00261299" w:rsidP="00261299">
            <w:pPr>
              <w:shd w:val="clear" w:color="auto" w:fill="FFFFFE"/>
              <w:spacing w:line="240" w:lineRule="atLeast"/>
            </w:pPr>
            <w:r>
              <w:t>{</w:t>
            </w:r>
          </w:p>
          <w:p w14:paraId="714C33F7" w14:textId="77777777" w:rsidR="00261299" w:rsidRDefault="00261299" w:rsidP="00261299">
            <w:pPr>
              <w:shd w:val="clear" w:color="auto" w:fill="FFFFFE"/>
              <w:spacing w:line="240" w:lineRule="atLeast"/>
            </w:pPr>
            <w:r>
              <w:t xml:space="preserve">    "timestamp": "2020-03-23T19:04:56.046+0000",</w:t>
            </w:r>
          </w:p>
          <w:p w14:paraId="13726E8A" w14:textId="77777777" w:rsidR="00261299" w:rsidRDefault="00261299" w:rsidP="00261299">
            <w:pPr>
              <w:shd w:val="clear" w:color="auto" w:fill="FFFFFE"/>
              <w:spacing w:line="240" w:lineRule="atLeast"/>
            </w:pPr>
            <w:r>
              <w:t xml:space="preserve">    "messages": {</w:t>
            </w:r>
          </w:p>
          <w:p w14:paraId="28075583" w14:textId="77777777" w:rsidR="00261299" w:rsidRDefault="00261299" w:rsidP="00261299">
            <w:pPr>
              <w:shd w:val="clear" w:color="auto" w:fill="FFFFFE"/>
              <w:spacing w:line="240" w:lineRule="atLeast"/>
            </w:pPr>
            <w:r>
              <w:t xml:space="preserve">        "successMessages": [],</w:t>
            </w:r>
          </w:p>
          <w:p w14:paraId="3C6850F7" w14:textId="77777777" w:rsidR="00261299" w:rsidRDefault="00261299" w:rsidP="00261299">
            <w:pPr>
              <w:shd w:val="clear" w:color="auto" w:fill="FFFFFE"/>
              <w:spacing w:line="240" w:lineRule="atLeast"/>
            </w:pPr>
            <w:r>
              <w:t xml:space="preserve">        "informationMessages": [</w:t>
            </w:r>
          </w:p>
          <w:p w14:paraId="08F6ED6C" w14:textId="77777777" w:rsidR="00261299" w:rsidRDefault="00261299" w:rsidP="00261299">
            <w:pPr>
              <w:shd w:val="clear" w:color="auto" w:fill="FFFFFE"/>
              <w:spacing w:line="240" w:lineRule="atLeast"/>
            </w:pPr>
            <w:r>
              <w:t xml:space="preserve">            {</w:t>
            </w:r>
          </w:p>
          <w:p w14:paraId="03FF0BF9" w14:textId="77777777" w:rsidR="00261299" w:rsidRDefault="00261299" w:rsidP="00261299">
            <w:pPr>
              <w:shd w:val="clear" w:color="auto" w:fill="FFFFFE"/>
              <w:spacing w:line="240" w:lineRule="atLeast"/>
            </w:pPr>
            <w:r>
              <w:t xml:space="preserve">                "code": "mypivot.dettaglio.info.addsegnalazione.ok",</w:t>
            </w:r>
          </w:p>
          <w:p w14:paraId="6A7B0AB9" w14:textId="77777777" w:rsidR="00261299" w:rsidRDefault="00261299" w:rsidP="00261299">
            <w:pPr>
              <w:shd w:val="clear" w:color="auto" w:fill="FFFFFE"/>
              <w:spacing w:line="240" w:lineRule="atLeast"/>
            </w:pPr>
            <w:r>
              <w:t xml:space="preserve">                "arguments": []</w:t>
            </w:r>
          </w:p>
          <w:p w14:paraId="0D574F0D" w14:textId="77777777" w:rsidR="00261299" w:rsidRDefault="00261299" w:rsidP="00261299">
            <w:pPr>
              <w:shd w:val="clear" w:color="auto" w:fill="FFFFFE"/>
              <w:spacing w:line="240" w:lineRule="atLeast"/>
            </w:pPr>
            <w:r>
              <w:t xml:space="preserve">            }</w:t>
            </w:r>
          </w:p>
          <w:p w14:paraId="69805227" w14:textId="77777777" w:rsidR="00261299" w:rsidRDefault="00261299" w:rsidP="00261299">
            <w:pPr>
              <w:shd w:val="clear" w:color="auto" w:fill="FFFFFE"/>
              <w:spacing w:line="240" w:lineRule="atLeast"/>
            </w:pPr>
            <w:r>
              <w:t xml:space="preserve">        ],</w:t>
            </w:r>
          </w:p>
          <w:p w14:paraId="7ADC975A" w14:textId="77777777" w:rsidR="00261299" w:rsidRDefault="00261299" w:rsidP="00261299">
            <w:pPr>
              <w:shd w:val="clear" w:color="auto" w:fill="FFFFFE"/>
              <w:spacing w:line="240" w:lineRule="atLeast"/>
            </w:pPr>
            <w:r>
              <w:t xml:space="preserve">        "warningMessages": [],</w:t>
            </w:r>
          </w:p>
          <w:p w14:paraId="7BA75B31" w14:textId="77777777" w:rsidR="00261299" w:rsidRDefault="00261299" w:rsidP="00261299">
            <w:pPr>
              <w:shd w:val="clear" w:color="auto" w:fill="FFFFFE"/>
              <w:spacing w:line="240" w:lineRule="atLeast"/>
            </w:pPr>
            <w:r>
              <w:t xml:space="preserve">        "errorMessages": []</w:t>
            </w:r>
          </w:p>
          <w:p w14:paraId="5E625E9C" w14:textId="77777777" w:rsidR="00261299" w:rsidRDefault="00261299" w:rsidP="00261299">
            <w:pPr>
              <w:shd w:val="clear" w:color="auto" w:fill="FFFFFE"/>
              <w:spacing w:line="240" w:lineRule="atLeast"/>
            </w:pPr>
            <w:r>
              <w:t xml:space="preserve">    },</w:t>
            </w:r>
          </w:p>
          <w:p w14:paraId="7ED47197" w14:textId="77777777" w:rsidR="00261299" w:rsidRDefault="00261299" w:rsidP="00261299">
            <w:pPr>
              <w:shd w:val="clear" w:color="auto" w:fill="FFFFFE"/>
              <w:spacing w:line="240" w:lineRule="atLeast"/>
            </w:pPr>
            <w:r>
              <w:t xml:space="preserve">    "items": null</w:t>
            </w:r>
          </w:p>
          <w:p w14:paraId="470602DD" w14:textId="3716B5C7" w:rsidR="00AB4E21" w:rsidRPr="00C84A37" w:rsidRDefault="00261299" w:rsidP="00261299">
            <w:pPr>
              <w:shd w:val="clear" w:color="auto" w:fill="FFFFFE"/>
              <w:spacing w:line="240" w:lineRule="atLeast"/>
            </w:pPr>
            <w:r>
              <w:t>}</w:t>
            </w:r>
          </w:p>
        </w:tc>
        <w:tc>
          <w:tcPr>
            <w:tcW w:w="1117" w:type="dxa"/>
            <w:vAlign w:val="center"/>
          </w:tcPr>
          <w:p w14:paraId="4CA8B4AC" w14:textId="77777777" w:rsidR="00AB4E21" w:rsidRPr="00C84A37" w:rsidRDefault="00AB4E21"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r w:rsidR="00261299" w:rsidRPr="00C84A37" w14:paraId="52D1C7D0" w14:textId="77777777" w:rsidTr="002347D1">
        <w:trPr>
          <w:trHeight w:val="1800"/>
        </w:trPr>
        <w:tc>
          <w:tcPr>
            <w:tcW w:w="626" w:type="dxa"/>
          </w:tcPr>
          <w:p w14:paraId="308A2EB1" w14:textId="77777777" w:rsidR="00261299" w:rsidRDefault="00261299" w:rsidP="008726BD"/>
        </w:tc>
        <w:tc>
          <w:tcPr>
            <w:tcW w:w="3139" w:type="dxa"/>
          </w:tcPr>
          <w:p w14:paraId="402E037C" w14:textId="051E8AFC" w:rsidR="00261299" w:rsidRDefault="00261299" w:rsidP="008726BD">
            <w:r>
              <w:t>L’utente esegue Request VERIFICA_TC_SEGNALAZIONI_01  per verificare il corretto inserimento della segnalazione.</w:t>
            </w:r>
          </w:p>
        </w:tc>
        <w:tc>
          <w:tcPr>
            <w:tcW w:w="4972" w:type="dxa"/>
            <w:gridSpan w:val="2"/>
          </w:tcPr>
          <w:p w14:paraId="388128BD" w14:textId="77777777" w:rsidR="00261299" w:rsidRDefault="00261299" w:rsidP="00261299">
            <w:pPr>
              <w:shd w:val="clear" w:color="auto" w:fill="FFFFFE"/>
              <w:spacing w:line="240" w:lineRule="atLeast"/>
            </w:pPr>
            <w:r>
              <w:t>Viene mostrato il seguente input della request:</w:t>
            </w:r>
          </w:p>
          <w:p w14:paraId="4E04BA7E" w14:textId="77777777" w:rsidR="00261299" w:rsidRDefault="00261299" w:rsidP="00261299">
            <w:pPr>
              <w:shd w:val="clear" w:color="auto" w:fill="FFFFFE"/>
              <w:spacing w:line="240" w:lineRule="atLeast"/>
            </w:pPr>
          </w:p>
          <w:tbl>
            <w:tblPr>
              <w:tblStyle w:val="GridTable3"/>
              <w:tblW w:w="0" w:type="auto"/>
              <w:tblLook w:val="04A0" w:firstRow="1" w:lastRow="0" w:firstColumn="1" w:lastColumn="0" w:noHBand="0" w:noVBand="1"/>
            </w:tblPr>
            <w:tblGrid>
              <w:gridCol w:w="1732"/>
              <w:gridCol w:w="3024"/>
            </w:tblGrid>
            <w:tr w:rsidR="00261299" w14:paraId="56A1D252" w14:textId="77777777" w:rsidTr="00B211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267359D4" w14:textId="77777777" w:rsidR="00261299" w:rsidRDefault="00261299" w:rsidP="00261299">
                  <w:r>
                    <w:t>Key</w:t>
                  </w:r>
                </w:p>
              </w:tc>
              <w:tc>
                <w:tcPr>
                  <w:tcW w:w="6011" w:type="dxa"/>
                </w:tcPr>
                <w:p w14:paraId="3249DCA1" w14:textId="77777777" w:rsidR="00261299" w:rsidRDefault="00261299" w:rsidP="00261299">
                  <w:pPr>
                    <w:cnfStyle w:val="100000000000" w:firstRow="1" w:lastRow="0" w:firstColumn="0" w:lastColumn="0" w:oddVBand="0" w:evenVBand="0" w:oddHBand="0" w:evenHBand="0" w:firstRowFirstColumn="0" w:firstRowLastColumn="0" w:lastRowFirstColumn="0" w:lastRowLastColumn="0"/>
                  </w:pPr>
                  <w:r>
                    <w:t>Value</w:t>
                  </w:r>
                </w:p>
              </w:tc>
            </w:tr>
            <w:tr w:rsidR="00261299" w14:paraId="59ECB51A"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190E78B8" w14:textId="77777777" w:rsidR="00261299" w:rsidRDefault="00261299" w:rsidP="00261299">
                  <w:r>
                    <w:t>page</w:t>
                  </w:r>
                </w:p>
              </w:tc>
              <w:tc>
                <w:tcPr>
                  <w:tcW w:w="6011" w:type="dxa"/>
                </w:tcPr>
                <w:p w14:paraId="5B39F805" w14:textId="77777777" w:rsidR="00261299" w:rsidRDefault="00261299" w:rsidP="00261299">
                  <w:pPr>
                    <w:cnfStyle w:val="000000100000" w:firstRow="0" w:lastRow="0" w:firstColumn="0" w:lastColumn="0" w:oddVBand="0" w:evenVBand="0" w:oddHBand="1" w:evenHBand="0" w:firstRowFirstColumn="0" w:firstRowLastColumn="0" w:lastRowFirstColumn="0" w:lastRowLastColumn="0"/>
                  </w:pPr>
                  <w:r>
                    <w:t>1</w:t>
                  </w:r>
                </w:p>
              </w:tc>
            </w:tr>
            <w:tr w:rsidR="00261299" w14:paraId="67C65D35" w14:textId="77777777" w:rsidTr="00B21121">
              <w:tc>
                <w:tcPr>
                  <w:cnfStyle w:val="001000000000" w:firstRow="0" w:lastRow="0" w:firstColumn="1" w:lastColumn="0" w:oddVBand="0" w:evenVBand="0" w:oddHBand="0" w:evenHBand="0" w:firstRowFirstColumn="0" w:firstRowLastColumn="0" w:lastRowFirstColumn="0" w:lastRowLastColumn="0"/>
                  <w:tcW w:w="1212" w:type="dxa"/>
                </w:tcPr>
                <w:p w14:paraId="68EC85C0" w14:textId="77777777" w:rsidR="00261299" w:rsidRDefault="00261299" w:rsidP="00261299">
                  <w:r>
                    <w:t>size</w:t>
                  </w:r>
                </w:p>
              </w:tc>
              <w:tc>
                <w:tcPr>
                  <w:tcW w:w="6011" w:type="dxa"/>
                </w:tcPr>
                <w:p w14:paraId="54D418C0" w14:textId="77777777" w:rsidR="00261299" w:rsidRDefault="00261299" w:rsidP="00261299">
                  <w:pPr>
                    <w:cnfStyle w:val="000000000000" w:firstRow="0" w:lastRow="0" w:firstColumn="0" w:lastColumn="0" w:oddVBand="0" w:evenVBand="0" w:oddHBand="0" w:evenHBand="0" w:firstRowFirstColumn="0" w:firstRowLastColumn="0" w:lastRowFirstColumn="0" w:lastRowLastColumn="0"/>
                  </w:pPr>
                  <w:r>
                    <w:t>5</w:t>
                  </w:r>
                </w:p>
              </w:tc>
            </w:tr>
            <w:tr w:rsidR="00261299" w14:paraId="0E4B68C3"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3FF2A3D4" w14:textId="77777777" w:rsidR="00261299" w:rsidRDefault="00261299" w:rsidP="00261299">
                  <w:r>
                    <w:t>codIpa</w:t>
                  </w:r>
                </w:p>
              </w:tc>
              <w:tc>
                <w:tcPr>
                  <w:tcW w:w="6011" w:type="dxa"/>
                </w:tcPr>
                <w:p w14:paraId="5A83D33B" w14:textId="77777777" w:rsidR="00261299" w:rsidRDefault="00261299" w:rsidP="00261299">
                  <w:pPr>
                    <w:cnfStyle w:val="000000100000" w:firstRow="0" w:lastRow="0" w:firstColumn="0" w:lastColumn="0" w:oddVBand="0" w:evenVBand="0" w:oddHBand="1" w:evenHBand="0" w:firstRowFirstColumn="0" w:firstRowLastColumn="0" w:lastRowFirstColumn="0" w:lastRowLastColumn="0"/>
                  </w:pPr>
                  <w:r>
                    <w:t>R_CAMPAN</w:t>
                  </w:r>
                </w:p>
              </w:tc>
            </w:tr>
            <w:tr w:rsidR="00261299" w14:paraId="59E391A6" w14:textId="77777777" w:rsidTr="00B21121">
              <w:tc>
                <w:tcPr>
                  <w:cnfStyle w:val="001000000000" w:firstRow="0" w:lastRow="0" w:firstColumn="1" w:lastColumn="0" w:oddVBand="0" w:evenVBand="0" w:oddHBand="0" w:evenHBand="0" w:firstRowFirstColumn="0" w:firstRowLastColumn="0" w:lastRowFirstColumn="0" w:lastRowLastColumn="0"/>
                  <w:tcW w:w="1212" w:type="dxa"/>
                </w:tcPr>
                <w:p w14:paraId="7DFEAAA5" w14:textId="77777777" w:rsidR="00261299" w:rsidRDefault="00261299" w:rsidP="00261299">
                  <w:r w:rsidRPr="00901503">
                    <w:t>codiceIuf</w:t>
                  </w:r>
                </w:p>
              </w:tc>
              <w:tc>
                <w:tcPr>
                  <w:tcW w:w="6011" w:type="dxa"/>
                </w:tcPr>
                <w:p w14:paraId="2DE589C8" w14:textId="77777777" w:rsidR="00261299" w:rsidRDefault="00261299" w:rsidP="00261299">
                  <w:pPr>
                    <w:cnfStyle w:val="000000000000" w:firstRow="0" w:lastRow="0" w:firstColumn="0" w:lastColumn="0" w:oddVBand="0" w:evenVBand="0" w:oddHBand="0" w:evenHBand="0" w:firstRowFirstColumn="0" w:firstRowLastColumn="0" w:lastRowFirstColumn="0" w:lastRowLastColumn="0"/>
                  </w:pPr>
                  <w:r>
                    <w:t>2020-02-03SIGPITM1XXX-S083344992</w:t>
                  </w:r>
                </w:p>
              </w:tc>
            </w:tr>
            <w:tr w:rsidR="00261299" w14:paraId="3666F944"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0A577EE6" w14:textId="77777777" w:rsidR="00261299" w:rsidRPr="00901503" w:rsidRDefault="00261299" w:rsidP="00261299">
                  <w:r w:rsidRPr="00B467B1">
                    <w:t>codiceIufEnabled</w:t>
                  </w:r>
                </w:p>
              </w:tc>
              <w:tc>
                <w:tcPr>
                  <w:tcW w:w="6011" w:type="dxa"/>
                </w:tcPr>
                <w:p w14:paraId="59ABFF1E" w14:textId="77777777" w:rsidR="00261299" w:rsidRPr="008839CF" w:rsidRDefault="00261299" w:rsidP="00261299">
                  <w:pPr>
                    <w:cnfStyle w:val="000000100000" w:firstRow="0" w:lastRow="0" w:firstColumn="0" w:lastColumn="0" w:oddVBand="0" w:evenVBand="0" w:oddHBand="1" w:evenHBand="0" w:firstRowFirstColumn="0" w:firstRowLastColumn="0" w:lastRowFirstColumn="0" w:lastRowLastColumn="0"/>
                  </w:pPr>
                  <w:r>
                    <w:t>True</w:t>
                  </w:r>
                </w:p>
              </w:tc>
            </w:tr>
          </w:tbl>
          <w:p w14:paraId="2775779A" w14:textId="77777777" w:rsidR="00261299" w:rsidRDefault="00261299" w:rsidP="00261299"/>
          <w:p w14:paraId="404874F4" w14:textId="77777777" w:rsidR="00261299" w:rsidRDefault="00261299" w:rsidP="00261299">
            <w:pPr>
              <w:shd w:val="clear" w:color="auto" w:fill="FFFFFE"/>
              <w:spacing w:line="240" w:lineRule="atLeast"/>
            </w:pPr>
          </w:p>
        </w:tc>
        <w:tc>
          <w:tcPr>
            <w:tcW w:w="1117" w:type="dxa"/>
            <w:vAlign w:val="center"/>
          </w:tcPr>
          <w:p w14:paraId="36BB845D" w14:textId="77777777" w:rsidR="00261299" w:rsidRPr="00C84A37" w:rsidRDefault="00261299"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r w:rsidR="00261299" w:rsidRPr="00C84A37" w14:paraId="69E26562" w14:textId="77777777" w:rsidTr="002347D1">
        <w:trPr>
          <w:trHeight w:val="1800"/>
        </w:trPr>
        <w:tc>
          <w:tcPr>
            <w:tcW w:w="626" w:type="dxa"/>
          </w:tcPr>
          <w:p w14:paraId="3BC4D717" w14:textId="77777777" w:rsidR="00261299" w:rsidRDefault="00261299" w:rsidP="008726BD"/>
        </w:tc>
        <w:tc>
          <w:tcPr>
            <w:tcW w:w="3139" w:type="dxa"/>
          </w:tcPr>
          <w:p w14:paraId="097C51B2" w14:textId="7DF8A115" w:rsidR="00261299" w:rsidRDefault="00261299" w:rsidP="008726BD">
            <w:r>
              <w:t>L’utente seleziona il pulsante SEND.</w:t>
            </w:r>
          </w:p>
        </w:tc>
        <w:tc>
          <w:tcPr>
            <w:tcW w:w="4972" w:type="dxa"/>
            <w:gridSpan w:val="2"/>
          </w:tcPr>
          <w:p w14:paraId="0810C5FB" w14:textId="77777777" w:rsidR="00261299" w:rsidRDefault="00261299" w:rsidP="00261299">
            <w:pPr>
              <w:shd w:val="clear" w:color="auto" w:fill="FFFFFE"/>
              <w:spacing w:line="240" w:lineRule="atLeast"/>
            </w:pPr>
            <w:r>
              <w:t>{</w:t>
            </w:r>
          </w:p>
          <w:p w14:paraId="0687F598" w14:textId="77777777" w:rsidR="00261299" w:rsidRDefault="00261299" w:rsidP="00261299">
            <w:pPr>
              <w:shd w:val="clear" w:color="auto" w:fill="FFFFFE"/>
              <w:spacing w:line="240" w:lineRule="atLeast"/>
            </w:pPr>
            <w:r>
              <w:t xml:space="preserve">    "timestamp": "2020-03-23T19:07:01.074+0000",</w:t>
            </w:r>
          </w:p>
          <w:p w14:paraId="28E57FAB" w14:textId="77777777" w:rsidR="00261299" w:rsidRDefault="00261299" w:rsidP="00261299">
            <w:pPr>
              <w:shd w:val="clear" w:color="auto" w:fill="FFFFFE"/>
              <w:spacing w:line="240" w:lineRule="atLeast"/>
            </w:pPr>
            <w:r>
              <w:t xml:space="preserve">    "messages": null,</w:t>
            </w:r>
          </w:p>
          <w:p w14:paraId="075F867C" w14:textId="77777777" w:rsidR="00261299" w:rsidRDefault="00261299" w:rsidP="00261299">
            <w:pPr>
              <w:shd w:val="clear" w:color="auto" w:fill="FFFFFE"/>
              <w:spacing w:line="240" w:lineRule="atLeast"/>
            </w:pPr>
            <w:r>
              <w:t xml:space="preserve">    "items": {</w:t>
            </w:r>
          </w:p>
          <w:p w14:paraId="76B701D5" w14:textId="77777777" w:rsidR="00261299" w:rsidRDefault="00261299" w:rsidP="00261299">
            <w:pPr>
              <w:shd w:val="clear" w:color="auto" w:fill="FFFFFE"/>
              <w:spacing w:line="240" w:lineRule="atLeast"/>
            </w:pPr>
            <w:r>
              <w:t xml:space="preserve">        "segnalazioni": [</w:t>
            </w:r>
          </w:p>
          <w:p w14:paraId="65CE50D2" w14:textId="77777777" w:rsidR="00261299" w:rsidRDefault="00261299" w:rsidP="00261299">
            <w:pPr>
              <w:shd w:val="clear" w:color="auto" w:fill="FFFFFE"/>
              <w:spacing w:line="240" w:lineRule="atLeast"/>
            </w:pPr>
            <w:r>
              <w:t xml:space="preserve">            {</w:t>
            </w:r>
          </w:p>
          <w:p w14:paraId="36FF7FA7" w14:textId="77777777" w:rsidR="00261299" w:rsidRDefault="00261299" w:rsidP="00261299">
            <w:pPr>
              <w:shd w:val="clear" w:color="auto" w:fill="FFFFFE"/>
              <w:spacing w:line="240" w:lineRule="atLeast"/>
            </w:pPr>
            <w:r>
              <w:t xml:space="preserve">                "id": 3,</w:t>
            </w:r>
          </w:p>
          <w:p w14:paraId="02D0EAB6" w14:textId="77777777" w:rsidR="00261299" w:rsidRDefault="00261299" w:rsidP="00261299">
            <w:pPr>
              <w:shd w:val="clear" w:color="auto" w:fill="FFFFFE"/>
              <w:spacing w:line="240" w:lineRule="atLeast"/>
            </w:pPr>
            <w:r>
              <w:t xml:space="preserve">                "deFirstname": null,</w:t>
            </w:r>
          </w:p>
          <w:p w14:paraId="23C8EEB5" w14:textId="77777777" w:rsidR="00261299" w:rsidRDefault="00261299" w:rsidP="00261299">
            <w:pPr>
              <w:shd w:val="clear" w:color="auto" w:fill="FFFFFE"/>
              <w:spacing w:line="240" w:lineRule="atLeast"/>
            </w:pPr>
            <w:r>
              <w:t xml:space="preserve">                "deLastname": null,</w:t>
            </w:r>
          </w:p>
          <w:p w14:paraId="6E7A5E22" w14:textId="77777777" w:rsidR="00261299" w:rsidRDefault="00261299" w:rsidP="00261299">
            <w:pPr>
              <w:shd w:val="clear" w:color="auto" w:fill="FFFFFE"/>
              <w:spacing w:line="240" w:lineRule="atLeast"/>
            </w:pPr>
            <w:r>
              <w:t xml:space="preserve">                "codIuv": "01000000000004083",</w:t>
            </w:r>
          </w:p>
          <w:p w14:paraId="677A4106" w14:textId="77777777" w:rsidR="00261299" w:rsidRDefault="00261299" w:rsidP="00261299">
            <w:pPr>
              <w:shd w:val="clear" w:color="auto" w:fill="FFFFFE"/>
              <w:spacing w:line="240" w:lineRule="atLeast"/>
            </w:pPr>
            <w:r>
              <w:t xml:space="preserve">                "dtUltimaModifica": "2020-03-23T19:04:56.057+0000",</w:t>
            </w:r>
          </w:p>
          <w:p w14:paraId="581D7AFD" w14:textId="77777777" w:rsidR="00261299" w:rsidRDefault="00261299" w:rsidP="00261299">
            <w:pPr>
              <w:shd w:val="clear" w:color="auto" w:fill="FFFFFE"/>
              <w:spacing w:line="240" w:lineRule="atLeast"/>
            </w:pPr>
            <w:r>
              <w:t xml:space="preserve">                "flgAttivo": true,</w:t>
            </w:r>
          </w:p>
          <w:p w14:paraId="7E0426C1" w14:textId="77777777" w:rsidR="00261299" w:rsidRDefault="00261299" w:rsidP="00261299">
            <w:pPr>
              <w:shd w:val="clear" w:color="auto" w:fill="FFFFFE"/>
              <w:spacing w:line="240" w:lineRule="atLeast"/>
            </w:pPr>
            <w:r>
              <w:t xml:space="preserve">                "classificazioneCompletezza": "RT_IUF_TES",</w:t>
            </w:r>
          </w:p>
          <w:p w14:paraId="004FBB12" w14:textId="77777777" w:rsidR="00261299" w:rsidRDefault="00261299" w:rsidP="00261299">
            <w:pPr>
              <w:shd w:val="clear" w:color="auto" w:fill="FFFFFE"/>
              <w:spacing w:line="240" w:lineRule="atLeast"/>
            </w:pPr>
            <w:r>
              <w:t xml:space="preserve">                "flgNascosto": false,</w:t>
            </w:r>
          </w:p>
          <w:p w14:paraId="0DC845E2" w14:textId="77777777" w:rsidR="00261299" w:rsidRDefault="00261299" w:rsidP="00261299">
            <w:pPr>
              <w:shd w:val="clear" w:color="auto" w:fill="FFFFFE"/>
              <w:spacing w:line="240" w:lineRule="atLeast"/>
            </w:pPr>
            <w:r>
              <w:t xml:space="preserve">                "codIuf": "2020-02-03SIGPITM1XXX-S083344992",</w:t>
            </w:r>
          </w:p>
          <w:p w14:paraId="572DA640" w14:textId="77777777" w:rsidR="00261299" w:rsidRDefault="00261299" w:rsidP="00261299">
            <w:pPr>
              <w:shd w:val="clear" w:color="auto" w:fill="FFFFFE"/>
              <w:spacing w:line="240" w:lineRule="atLeast"/>
            </w:pPr>
            <w:r>
              <w:lastRenderedPageBreak/>
              <w:t xml:space="preserve">                "codIud": "0004d88c83c3d4c4a08b86ab53243adbe1d",</w:t>
            </w:r>
          </w:p>
          <w:p w14:paraId="0D4FC179" w14:textId="77777777" w:rsidR="00261299" w:rsidRDefault="00261299" w:rsidP="00261299">
            <w:pPr>
              <w:shd w:val="clear" w:color="auto" w:fill="FFFFFE"/>
              <w:spacing w:line="240" w:lineRule="atLeast"/>
            </w:pPr>
            <w:r>
              <w:t xml:space="preserve">                "dtCreazione": "2020-03-23T19:04:56.057+0000",</w:t>
            </w:r>
          </w:p>
          <w:p w14:paraId="47BDEAF1" w14:textId="77777777" w:rsidR="00261299" w:rsidRDefault="00261299" w:rsidP="00261299">
            <w:pPr>
              <w:shd w:val="clear" w:color="auto" w:fill="FFFFFE"/>
              <w:spacing w:line="240" w:lineRule="atLeast"/>
            </w:pPr>
            <w:r>
              <w:t xml:space="preserve">                "deNota": "Modifica segnalazione per test case."</w:t>
            </w:r>
          </w:p>
          <w:p w14:paraId="5BEAEAED" w14:textId="77777777" w:rsidR="00261299" w:rsidRDefault="00261299" w:rsidP="00261299">
            <w:pPr>
              <w:shd w:val="clear" w:color="auto" w:fill="FFFFFE"/>
              <w:spacing w:line="240" w:lineRule="atLeast"/>
            </w:pPr>
            <w:r>
              <w:t xml:space="preserve">            },</w:t>
            </w:r>
          </w:p>
          <w:p w14:paraId="5E437BF5" w14:textId="77777777" w:rsidR="00261299" w:rsidRDefault="00261299" w:rsidP="00261299">
            <w:pPr>
              <w:shd w:val="clear" w:color="auto" w:fill="FFFFFE"/>
              <w:spacing w:line="240" w:lineRule="atLeast"/>
            </w:pPr>
            <w:r>
              <w:t xml:space="preserve">            {</w:t>
            </w:r>
          </w:p>
          <w:p w14:paraId="5DF75B7D" w14:textId="77777777" w:rsidR="00261299" w:rsidRDefault="00261299" w:rsidP="00261299">
            <w:pPr>
              <w:shd w:val="clear" w:color="auto" w:fill="FFFFFE"/>
              <w:spacing w:line="240" w:lineRule="atLeast"/>
            </w:pPr>
            <w:r>
              <w:t xml:space="preserve">                "id": 2,</w:t>
            </w:r>
          </w:p>
          <w:p w14:paraId="757DC36B" w14:textId="77777777" w:rsidR="00261299" w:rsidRDefault="00261299" w:rsidP="00261299">
            <w:pPr>
              <w:shd w:val="clear" w:color="auto" w:fill="FFFFFE"/>
              <w:spacing w:line="240" w:lineRule="atLeast"/>
            </w:pPr>
            <w:r>
              <w:t xml:space="preserve">                "deFirstname": null,</w:t>
            </w:r>
          </w:p>
          <w:p w14:paraId="74BEC71F" w14:textId="77777777" w:rsidR="00261299" w:rsidRDefault="00261299" w:rsidP="00261299">
            <w:pPr>
              <w:shd w:val="clear" w:color="auto" w:fill="FFFFFE"/>
              <w:spacing w:line="240" w:lineRule="atLeast"/>
            </w:pPr>
            <w:r>
              <w:t xml:space="preserve">                "deLastname": null,</w:t>
            </w:r>
          </w:p>
          <w:p w14:paraId="55E9D5CA" w14:textId="77777777" w:rsidR="00261299" w:rsidRDefault="00261299" w:rsidP="00261299">
            <w:pPr>
              <w:shd w:val="clear" w:color="auto" w:fill="FFFFFE"/>
              <w:spacing w:line="240" w:lineRule="atLeast"/>
            </w:pPr>
            <w:r>
              <w:t xml:space="preserve">                "codIuv": "01000000000004083",</w:t>
            </w:r>
          </w:p>
          <w:p w14:paraId="06BB8505" w14:textId="77777777" w:rsidR="00261299" w:rsidRDefault="00261299" w:rsidP="00261299">
            <w:pPr>
              <w:shd w:val="clear" w:color="auto" w:fill="FFFFFE"/>
              <w:spacing w:line="240" w:lineRule="atLeast"/>
            </w:pPr>
            <w:r>
              <w:t xml:space="preserve">                "dtUltimaModifica": "2020-03-23T19:04:56.057+0000",</w:t>
            </w:r>
          </w:p>
          <w:p w14:paraId="62EAD41A" w14:textId="77777777" w:rsidR="00261299" w:rsidRDefault="00261299" w:rsidP="00261299">
            <w:pPr>
              <w:shd w:val="clear" w:color="auto" w:fill="FFFFFE"/>
              <w:spacing w:line="240" w:lineRule="atLeast"/>
            </w:pPr>
            <w:r>
              <w:t xml:space="preserve">                "flgAttivo": false,</w:t>
            </w:r>
          </w:p>
          <w:p w14:paraId="65D7C7A1" w14:textId="77777777" w:rsidR="00261299" w:rsidRDefault="00261299" w:rsidP="00261299">
            <w:pPr>
              <w:shd w:val="clear" w:color="auto" w:fill="FFFFFE"/>
              <w:spacing w:line="240" w:lineRule="atLeast"/>
            </w:pPr>
            <w:r>
              <w:t xml:space="preserve">                "classificazioneCompletezza": "RT_IUF_TES",</w:t>
            </w:r>
          </w:p>
          <w:p w14:paraId="221251B1" w14:textId="77777777" w:rsidR="00261299" w:rsidRDefault="00261299" w:rsidP="00261299">
            <w:pPr>
              <w:shd w:val="clear" w:color="auto" w:fill="FFFFFE"/>
              <w:spacing w:line="240" w:lineRule="atLeast"/>
            </w:pPr>
            <w:r>
              <w:t xml:space="preserve">                "flgNascosto": false,</w:t>
            </w:r>
          </w:p>
          <w:p w14:paraId="33D4C3DA" w14:textId="77777777" w:rsidR="00261299" w:rsidRDefault="00261299" w:rsidP="00261299">
            <w:pPr>
              <w:shd w:val="clear" w:color="auto" w:fill="FFFFFE"/>
              <w:spacing w:line="240" w:lineRule="atLeast"/>
            </w:pPr>
            <w:r>
              <w:t xml:space="preserve">                "codIuf": "2020-02-03SIGPITM1XXX-S083344992",</w:t>
            </w:r>
          </w:p>
          <w:p w14:paraId="046A3FCA" w14:textId="77777777" w:rsidR="00261299" w:rsidRDefault="00261299" w:rsidP="00261299">
            <w:pPr>
              <w:shd w:val="clear" w:color="auto" w:fill="FFFFFE"/>
              <w:spacing w:line="240" w:lineRule="atLeast"/>
            </w:pPr>
            <w:r>
              <w:t xml:space="preserve">                "codIud": "0004d88c83c3d4c4a08b86ab53243adbe1d",</w:t>
            </w:r>
          </w:p>
          <w:p w14:paraId="7B1DE7B2" w14:textId="77777777" w:rsidR="00261299" w:rsidRDefault="00261299" w:rsidP="00261299">
            <w:pPr>
              <w:shd w:val="clear" w:color="auto" w:fill="FFFFFE"/>
              <w:spacing w:line="240" w:lineRule="atLeast"/>
            </w:pPr>
            <w:r>
              <w:t xml:space="preserve">                "dtCreazione": "2020-03-23T19:02:27.082+0000",</w:t>
            </w:r>
          </w:p>
          <w:p w14:paraId="454E8429" w14:textId="77777777" w:rsidR="00261299" w:rsidRDefault="00261299" w:rsidP="00261299">
            <w:pPr>
              <w:shd w:val="clear" w:color="auto" w:fill="FFFFFE"/>
              <w:spacing w:line="240" w:lineRule="atLeast"/>
            </w:pPr>
            <w:r>
              <w:t xml:space="preserve">                "deNota": "Nuova segnalazione per test case."</w:t>
            </w:r>
          </w:p>
          <w:p w14:paraId="7030F355" w14:textId="77777777" w:rsidR="00261299" w:rsidRDefault="00261299" w:rsidP="00261299">
            <w:pPr>
              <w:shd w:val="clear" w:color="auto" w:fill="FFFFFE"/>
              <w:spacing w:line="240" w:lineRule="atLeast"/>
            </w:pPr>
            <w:r>
              <w:t xml:space="preserve">            }</w:t>
            </w:r>
          </w:p>
          <w:p w14:paraId="20F3E6F0" w14:textId="77777777" w:rsidR="00261299" w:rsidRDefault="00261299" w:rsidP="00261299">
            <w:pPr>
              <w:shd w:val="clear" w:color="auto" w:fill="FFFFFE"/>
              <w:spacing w:line="240" w:lineRule="atLeast"/>
            </w:pPr>
            <w:r>
              <w:t xml:space="preserve">        ],</w:t>
            </w:r>
          </w:p>
          <w:p w14:paraId="47EF3DC2" w14:textId="77777777" w:rsidR="00261299" w:rsidRDefault="00261299" w:rsidP="00261299">
            <w:pPr>
              <w:shd w:val="clear" w:color="auto" w:fill="FFFFFE"/>
              <w:spacing w:line="240" w:lineRule="atLeast"/>
            </w:pPr>
            <w:r>
              <w:t xml:space="preserve">        "currPage": 1,</w:t>
            </w:r>
          </w:p>
          <w:p w14:paraId="40211AA3" w14:textId="77777777" w:rsidR="00261299" w:rsidRDefault="00261299" w:rsidP="00261299">
            <w:pPr>
              <w:shd w:val="clear" w:color="auto" w:fill="FFFFFE"/>
              <w:spacing w:line="240" w:lineRule="atLeast"/>
            </w:pPr>
            <w:r>
              <w:t xml:space="preserve">        "totPage": 1,</w:t>
            </w:r>
          </w:p>
          <w:p w14:paraId="5107ACEA" w14:textId="77777777" w:rsidR="00261299" w:rsidRDefault="00261299" w:rsidP="00261299">
            <w:pPr>
              <w:shd w:val="clear" w:color="auto" w:fill="FFFFFE"/>
              <w:spacing w:line="240" w:lineRule="atLeast"/>
            </w:pPr>
            <w:r>
              <w:t xml:space="preserve">        "maxElmPerPage": 5,</w:t>
            </w:r>
          </w:p>
          <w:p w14:paraId="2E8174B6" w14:textId="77777777" w:rsidR="00261299" w:rsidRDefault="00261299" w:rsidP="00261299">
            <w:pPr>
              <w:shd w:val="clear" w:color="auto" w:fill="FFFFFE"/>
              <w:spacing w:line="240" w:lineRule="atLeast"/>
            </w:pPr>
            <w:r>
              <w:t xml:space="preserve">        "elemDa": 1,</w:t>
            </w:r>
          </w:p>
          <w:p w14:paraId="37672C94" w14:textId="77777777" w:rsidR="00261299" w:rsidRDefault="00261299" w:rsidP="00261299">
            <w:pPr>
              <w:shd w:val="clear" w:color="auto" w:fill="FFFFFE"/>
              <w:spacing w:line="240" w:lineRule="atLeast"/>
            </w:pPr>
            <w:r>
              <w:t xml:space="preserve">        "elemA": 2,</w:t>
            </w:r>
          </w:p>
          <w:p w14:paraId="0C260807" w14:textId="77777777" w:rsidR="00261299" w:rsidRDefault="00261299" w:rsidP="00261299">
            <w:pPr>
              <w:shd w:val="clear" w:color="auto" w:fill="FFFFFE"/>
              <w:spacing w:line="240" w:lineRule="atLeast"/>
            </w:pPr>
            <w:r>
              <w:t xml:space="preserve">        "next": false,</w:t>
            </w:r>
          </w:p>
          <w:p w14:paraId="2A0EBB5A" w14:textId="77777777" w:rsidR="00261299" w:rsidRDefault="00261299" w:rsidP="00261299">
            <w:pPr>
              <w:shd w:val="clear" w:color="auto" w:fill="FFFFFE"/>
              <w:spacing w:line="240" w:lineRule="atLeast"/>
            </w:pPr>
            <w:r>
              <w:t xml:space="preserve">        "prev": false</w:t>
            </w:r>
          </w:p>
          <w:p w14:paraId="12363820" w14:textId="77777777" w:rsidR="00261299" w:rsidRDefault="00261299" w:rsidP="00261299">
            <w:pPr>
              <w:shd w:val="clear" w:color="auto" w:fill="FFFFFE"/>
              <w:spacing w:line="240" w:lineRule="atLeast"/>
            </w:pPr>
            <w:r>
              <w:t xml:space="preserve">    }</w:t>
            </w:r>
          </w:p>
          <w:p w14:paraId="0156BFF5" w14:textId="4513E197" w:rsidR="00261299" w:rsidRDefault="00261299" w:rsidP="00261299">
            <w:pPr>
              <w:shd w:val="clear" w:color="auto" w:fill="FFFFFE"/>
              <w:spacing w:line="240" w:lineRule="atLeast"/>
            </w:pPr>
            <w:r>
              <w:t>}</w:t>
            </w:r>
          </w:p>
        </w:tc>
        <w:tc>
          <w:tcPr>
            <w:tcW w:w="1117" w:type="dxa"/>
            <w:vAlign w:val="center"/>
          </w:tcPr>
          <w:p w14:paraId="780EC682" w14:textId="77777777" w:rsidR="00261299" w:rsidRPr="00C84A37" w:rsidRDefault="00261299"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3D041848" w14:textId="77777777" w:rsidR="00AB4E21" w:rsidRDefault="00AB4E21" w:rsidP="00AB4E21"/>
    <w:p w14:paraId="61245D31" w14:textId="77777777" w:rsidR="00AB4E21" w:rsidRDefault="00AB4E21" w:rsidP="00AB4E21"/>
    <w:p w14:paraId="36B4B639" w14:textId="77777777" w:rsidR="00AB4E21" w:rsidRDefault="00AB4E21" w:rsidP="00634F4E"/>
    <w:p w14:paraId="4D897C91" w14:textId="4705EB13" w:rsidR="00E31CA4" w:rsidRDefault="00E31CA4" w:rsidP="00BC5D2E"/>
    <w:p w14:paraId="3CDA8745" w14:textId="6C5E5704" w:rsidR="00634F4E" w:rsidRDefault="00634F4E" w:rsidP="00634F4E">
      <w:pPr>
        <w:pStyle w:val="Titolo3"/>
      </w:pPr>
      <w:bookmarkStart w:id="35" w:name="_Toc36115865"/>
      <w:bookmarkStart w:id="36" w:name="_Toc60676792"/>
      <w:r>
        <w:lastRenderedPageBreak/>
        <w:t>Gestione Flussi</w:t>
      </w:r>
      <w:bookmarkEnd w:id="35"/>
      <w:bookmarkEnd w:id="36"/>
    </w:p>
    <w:p w14:paraId="2684492B" w14:textId="77777777" w:rsidR="00634F4E" w:rsidRPr="00CF2BD9" w:rsidRDefault="00634F4E" w:rsidP="00634F4E"/>
    <w:p w14:paraId="3BF7CE10" w14:textId="4536B0A4" w:rsidR="00634F4E" w:rsidRDefault="00634F4E" w:rsidP="00634F4E">
      <w:pPr>
        <w:pStyle w:val="Titolo4"/>
      </w:pPr>
      <w:r w:rsidRPr="00A04A39">
        <w:t>TC_</w:t>
      </w:r>
      <w:r w:rsidR="000025E1">
        <w:t>FLUSSI</w:t>
      </w:r>
      <w:r w:rsidRPr="00A04A39">
        <w:t>_01</w:t>
      </w:r>
    </w:p>
    <w:tbl>
      <w:tblPr>
        <w:tblStyle w:val="Grigliatabella"/>
        <w:tblW w:w="9854" w:type="dxa"/>
        <w:tblLook w:val="04A0" w:firstRow="1" w:lastRow="0" w:firstColumn="1" w:lastColumn="0" w:noHBand="0" w:noVBand="1"/>
      </w:tblPr>
      <w:tblGrid>
        <w:gridCol w:w="626"/>
        <w:gridCol w:w="2817"/>
        <w:gridCol w:w="1784"/>
        <w:gridCol w:w="3510"/>
        <w:gridCol w:w="1117"/>
      </w:tblGrid>
      <w:tr w:rsidR="00634F4E" w:rsidRPr="00C84A37" w14:paraId="6D8B1B05" w14:textId="77777777" w:rsidTr="008726BD">
        <w:trPr>
          <w:gridAfter w:val="2"/>
          <w:wAfter w:w="5665" w:type="dxa"/>
          <w:trHeight w:val="583"/>
        </w:trPr>
        <w:tc>
          <w:tcPr>
            <w:tcW w:w="4189" w:type="dxa"/>
            <w:gridSpan w:val="3"/>
            <w:shd w:val="clear" w:color="auto" w:fill="DEEAF6" w:themeFill="accent1" w:themeFillTint="33"/>
          </w:tcPr>
          <w:p w14:paraId="2CA914AE" w14:textId="0757B67E" w:rsidR="00634F4E" w:rsidRPr="00C84A37" w:rsidRDefault="00634F4E" w:rsidP="008726BD">
            <w:pPr>
              <w:rPr>
                <w:b/>
              </w:rPr>
            </w:pPr>
            <w:r w:rsidRPr="00C84A37">
              <w:rPr>
                <w:b/>
              </w:rPr>
              <w:t>TC_</w:t>
            </w:r>
            <w:r w:rsidR="000025E1">
              <w:rPr>
                <w:b/>
              </w:rPr>
              <w:t>FLUSSI</w:t>
            </w:r>
            <w:r w:rsidRPr="00C84A37">
              <w:rPr>
                <w:b/>
              </w:rPr>
              <w:t>_01</w:t>
            </w:r>
          </w:p>
        </w:tc>
      </w:tr>
      <w:tr w:rsidR="00634F4E" w:rsidRPr="00C84A37" w14:paraId="784A3D3D" w14:textId="77777777" w:rsidTr="008726BD">
        <w:trPr>
          <w:trHeight w:val="550"/>
        </w:trPr>
        <w:tc>
          <w:tcPr>
            <w:tcW w:w="2405" w:type="dxa"/>
            <w:gridSpan w:val="2"/>
          </w:tcPr>
          <w:p w14:paraId="0C98776B" w14:textId="77777777" w:rsidR="00634F4E" w:rsidRPr="00C84A37" w:rsidRDefault="00634F4E" w:rsidP="008726BD">
            <w:pPr>
              <w:rPr>
                <w:b/>
              </w:rPr>
            </w:pPr>
            <w:r w:rsidRPr="00C84A37">
              <w:rPr>
                <w:b/>
              </w:rPr>
              <w:t>Titolo</w:t>
            </w:r>
          </w:p>
        </w:tc>
        <w:tc>
          <w:tcPr>
            <w:tcW w:w="7449" w:type="dxa"/>
            <w:gridSpan w:val="3"/>
          </w:tcPr>
          <w:p w14:paraId="502A0D3A" w14:textId="5AC761EF" w:rsidR="00634F4E" w:rsidRPr="00C84A37" w:rsidRDefault="00C33549" w:rsidP="008726BD">
            <w:r w:rsidRPr="00C33549">
              <w:t>Upload file: Import RT</w:t>
            </w:r>
          </w:p>
        </w:tc>
      </w:tr>
      <w:tr w:rsidR="00634F4E" w:rsidRPr="00C84A37" w14:paraId="743494F9" w14:textId="77777777" w:rsidTr="008726BD">
        <w:trPr>
          <w:trHeight w:val="550"/>
        </w:trPr>
        <w:tc>
          <w:tcPr>
            <w:tcW w:w="2405" w:type="dxa"/>
            <w:gridSpan w:val="2"/>
          </w:tcPr>
          <w:p w14:paraId="531C3ED3" w14:textId="77777777" w:rsidR="00634F4E" w:rsidRPr="00C84A37" w:rsidRDefault="00634F4E" w:rsidP="008726BD">
            <w:pPr>
              <w:rPr>
                <w:b/>
              </w:rPr>
            </w:pPr>
            <w:r w:rsidRPr="00C84A37">
              <w:rPr>
                <w:b/>
              </w:rPr>
              <w:t>Descrizione</w:t>
            </w:r>
          </w:p>
        </w:tc>
        <w:tc>
          <w:tcPr>
            <w:tcW w:w="7449" w:type="dxa"/>
            <w:gridSpan w:val="3"/>
          </w:tcPr>
          <w:p w14:paraId="7DA3139E" w14:textId="0BC7A3B4" w:rsidR="00634F4E" w:rsidRPr="008726BD" w:rsidRDefault="008726BD" w:rsidP="008726BD">
            <w:pPr>
              <w:rPr>
                <w:rFonts w:ascii="Calibri" w:hAnsi="Calibri" w:cs="Calibri"/>
                <w:color w:val="000000"/>
              </w:rPr>
            </w:pPr>
            <w:r>
              <w:rPr>
                <w:rFonts w:ascii="Calibri" w:hAnsi="Calibri" w:cs="Calibri"/>
                <w:color w:val="000000"/>
              </w:rPr>
              <w:t>Upload massivo di RT.</w:t>
            </w:r>
          </w:p>
        </w:tc>
      </w:tr>
      <w:tr w:rsidR="00634F4E" w:rsidRPr="00C84A37" w14:paraId="72BAE37D" w14:textId="77777777" w:rsidTr="008726BD">
        <w:trPr>
          <w:trHeight w:val="550"/>
        </w:trPr>
        <w:tc>
          <w:tcPr>
            <w:tcW w:w="2405" w:type="dxa"/>
            <w:gridSpan w:val="2"/>
          </w:tcPr>
          <w:p w14:paraId="204408F9" w14:textId="77777777" w:rsidR="00634F4E" w:rsidRPr="00C84A37" w:rsidRDefault="00634F4E" w:rsidP="008726BD">
            <w:pPr>
              <w:rPr>
                <w:b/>
              </w:rPr>
            </w:pPr>
            <w:r>
              <w:rPr>
                <w:b/>
              </w:rPr>
              <w:t>Id Ruolo/Attore</w:t>
            </w:r>
          </w:p>
        </w:tc>
        <w:tc>
          <w:tcPr>
            <w:tcW w:w="7449" w:type="dxa"/>
            <w:gridSpan w:val="3"/>
          </w:tcPr>
          <w:p w14:paraId="6D18FD50" w14:textId="0986746C" w:rsidR="00634F4E" w:rsidRPr="00146646" w:rsidRDefault="00634F4E" w:rsidP="008726BD">
            <w:r>
              <w:t>001</w:t>
            </w:r>
            <w:r w:rsidR="00D15E03">
              <w:t xml:space="preserve"> / 002</w:t>
            </w:r>
          </w:p>
        </w:tc>
      </w:tr>
      <w:tr w:rsidR="00634F4E" w:rsidRPr="00C84A37" w14:paraId="47AF91DB" w14:textId="77777777" w:rsidTr="008726BD">
        <w:tc>
          <w:tcPr>
            <w:tcW w:w="2405" w:type="dxa"/>
            <w:gridSpan w:val="2"/>
            <w:vAlign w:val="center"/>
          </w:tcPr>
          <w:p w14:paraId="06B63550" w14:textId="77777777" w:rsidR="00634F4E" w:rsidRPr="00C84A37" w:rsidRDefault="00634F4E" w:rsidP="008726BD">
            <w:pPr>
              <w:rPr>
                <w:b/>
              </w:rPr>
            </w:pPr>
            <w:r w:rsidRPr="00C84A37">
              <w:rPr>
                <w:b/>
              </w:rPr>
              <w:t>Pre-condizioni</w:t>
            </w:r>
          </w:p>
        </w:tc>
        <w:tc>
          <w:tcPr>
            <w:tcW w:w="7449" w:type="dxa"/>
            <w:gridSpan w:val="3"/>
            <w:vAlign w:val="center"/>
          </w:tcPr>
          <w:p w14:paraId="1727FE21" w14:textId="77777777" w:rsidR="00634F4E" w:rsidRDefault="00634F4E" w:rsidP="008726BD">
            <w:pPr>
              <w:pStyle w:val="Paragrafoelenco"/>
              <w:numPr>
                <w:ilvl w:val="0"/>
                <w:numId w:val="7"/>
              </w:numPr>
              <w:ind w:left="714" w:hanging="357"/>
            </w:pPr>
            <w:r>
              <w:t xml:space="preserve">L’utente ha avviato l’app Postman e caricato la Collection di request “PayFlowPA-MyPivot” </w:t>
            </w:r>
          </w:p>
          <w:p w14:paraId="744CF713" w14:textId="0637E6A9" w:rsidR="000E31CA" w:rsidRPr="00C84A37" w:rsidRDefault="00634F4E" w:rsidP="000E31CA">
            <w:pPr>
              <w:pStyle w:val="Paragrafoelenco"/>
              <w:numPr>
                <w:ilvl w:val="0"/>
                <w:numId w:val="7"/>
              </w:numPr>
              <w:ind w:left="714" w:hanging="357"/>
            </w:pPr>
            <w:r>
              <w:t>L’utente deve avere selezionato la request TC_</w:t>
            </w:r>
            <w:r w:rsidR="000025E1">
              <w:t>FLUSSI</w:t>
            </w:r>
            <w:r>
              <w:t>_01</w:t>
            </w:r>
          </w:p>
        </w:tc>
      </w:tr>
      <w:tr w:rsidR="000E31CA" w:rsidRPr="00C84A37" w14:paraId="01DEE1EF" w14:textId="77777777" w:rsidTr="008726BD">
        <w:tc>
          <w:tcPr>
            <w:tcW w:w="2405" w:type="dxa"/>
            <w:gridSpan w:val="2"/>
            <w:vAlign w:val="center"/>
          </w:tcPr>
          <w:p w14:paraId="50700789" w14:textId="2F2962D7" w:rsidR="000E31CA" w:rsidRPr="00C84A37" w:rsidRDefault="000E31CA" w:rsidP="008726BD">
            <w:pPr>
              <w:rPr>
                <w:b/>
              </w:rPr>
            </w:pPr>
            <w:r>
              <w:rPr>
                <w:b/>
              </w:rPr>
              <w:t>Post-condizione</w:t>
            </w:r>
          </w:p>
        </w:tc>
        <w:tc>
          <w:tcPr>
            <w:tcW w:w="7449" w:type="dxa"/>
            <w:gridSpan w:val="3"/>
            <w:vAlign w:val="center"/>
          </w:tcPr>
          <w:p w14:paraId="6BF915A9" w14:textId="61D2F74E" w:rsidR="000E31CA" w:rsidRDefault="000E31CA" w:rsidP="008726BD">
            <w:pPr>
              <w:pStyle w:val="Paragrafoelenco"/>
              <w:numPr>
                <w:ilvl w:val="0"/>
                <w:numId w:val="7"/>
              </w:numPr>
              <w:ind w:left="714" w:hanging="357"/>
            </w:pPr>
            <w:r>
              <w:t>Il file risulta caricato nel sistema</w:t>
            </w:r>
          </w:p>
          <w:p w14:paraId="74DDF3CC" w14:textId="7112267E" w:rsidR="000E31CA" w:rsidRDefault="000E31CA" w:rsidP="008726BD">
            <w:pPr>
              <w:pStyle w:val="Paragrafoelenco"/>
              <w:numPr>
                <w:ilvl w:val="0"/>
                <w:numId w:val="7"/>
              </w:numPr>
              <w:ind w:left="714" w:hanging="357"/>
            </w:pPr>
            <w:r>
              <w:t>Eseguire il test TC_FLUSSI_02 per caricare i metadati del file e completare il flusso di caricamento.</w:t>
            </w:r>
          </w:p>
        </w:tc>
      </w:tr>
      <w:tr w:rsidR="00634F4E" w:rsidRPr="00C84A37" w14:paraId="67009FEE" w14:textId="77777777" w:rsidTr="008726BD">
        <w:tc>
          <w:tcPr>
            <w:tcW w:w="2405" w:type="dxa"/>
            <w:gridSpan w:val="2"/>
            <w:vAlign w:val="center"/>
          </w:tcPr>
          <w:p w14:paraId="357B6570" w14:textId="77777777" w:rsidR="00634F4E" w:rsidRPr="00C84A37" w:rsidRDefault="00634F4E" w:rsidP="008726BD">
            <w:pPr>
              <w:rPr>
                <w:b/>
              </w:rPr>
            </w:pPr>
            <w:r>
              <w:rPr>
                <w:b/>
              </w:rPr>
              <w:t>Input</w:t>
            </w:r>
          </w:p>
        </w:tc>
        <w:tc>
          <w:tcPr>
            <w:tcW w:w="7449" w:type="dxa"/>
            <w:gridSpan w:val="3"/>
            <w:vAlign w:val="center"/>
          </w:tcPr>
          <w:p w14:paraId="72F946DC" w14:textId="77777777" w:rsidR="00634F4E" w:rsidRDefault="00634F4E" w:rsidP="008726BD"/>
          <w:p w14:paraId="2C329FF6" w14:textId="77777777" w:rsidR="00A74D02" w:rsidRDefault="00A74D02" w:rsidP="00A74D02"/>
          <w:tbl>
            <w:tblPr>
              <w:tblStyle w:val="GridTable3"/>
              <w:tblW w:w="0" w:type="auto"/>
              <w:tblLook w:val="04A0" w:firstRow="1" w:lastRow="0" w:firstColumn="1" w:lastColumn="0" w:noHBand="0" w:noVBand="1"/>
            </w:tblPr>
            <w:tblGrid>
              <w:gridCol w:w="1172"/>
              <w:gridCol w:w="5023"/>
            </w:tblGrid>
            <w:tr w:rsidR="00A74D02" w14:paraId="492B80EC" w14:textId="77777777" w:rsidTr="00A74D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2D2F751D" w14:textId="77777777" w:rsidR="00A74D02" w:rsidRDefault="00A74D02" w:rsidP="00A74D02">
                  <w:r>
                    <w:t>Key</w:t>
                  </w:r>
                </w:p>
              </w:tc>
              <w:tc>
                <w:tcPr>
                  <w:tcW w:w="6011" w:type="dxa"/>
                </w:tcPr>
                <w:p w14:paraId="10AC9DB9" w14:textId="77777777" w:rsidR="00A74D02" w:rsidRDefault="00A74D02" w:rsidP="00A74D02">
                  <w:pPr>
                    <w:cnfStyle w:val="100000000000" w:firstRow="1" w:lastRow="0" w:firstColumn="0" w:lastColumn="0" w:oddVBand="0" w:evenVBand="0" w:oddHBand="0" w:evenHBand="0" w:firstRowFirstColumn="0" w:firstRowLastColumn="0" w:lastRowFirstColumn="0" w:lastRowLastColumn="0"/>
                  </w:pPr>
                  <w:r>
                    <w:t>Value</w:t>
                  </w:r>
                </w:p>
              </w:tc>
            </w:tr>
            <w:tr w:rsidR="00A74D02" w14:paraId="59EB3E6F" w14:textId="77777777" w:rsidTr="00A7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24FDB8D9" w14:textId="77777777" w:rsidR="00A74D02" w:rsidRDefault="00A74D02" w:rsidP="00A74D02">
                  <w:r>
                    <w:t>codIpa</w:t>
                  </w:r>
                </w:p>
              </w:tc>
              <w:tc>
                <w:tcPr>
                  <w:tcW w:w="6011" w:type="dxa"/>
                </w:tcPr>
                <w:p w14:paraId="34A931E0" w14:textId="77777777" w:rsidR="00A74D02" w:rsidRDefault="00A74D02" w:rsidP="00A74D02">
                  <w:pPr>
                    <w:cnfStyle w:val="000000100000" w:firstRow="0" w:lastRow="0" w:firstColumn="0" w:lastColumn="0" w:oddVBand="0" w:evenVBand="0" w:oddHBand="1" w:evenHBand="0" w:firstRowFirstColumn="0" w:firstRowLastColumn="0" w:lastRowFirstColumn="0" w:lastRowLastColumn="0"/>
                  </w:pPr>
                  <w:r>
                    <w:t>R_CAMPAN</w:t>
                  </w:r>
                </w:p>
              </w:tc>
            </w:tr>
            <w:tr w:rsidR="00A74D02" w14:paraId="56C34D81" w14:textId="77777777" w:rsidTr="00A74D02">
              <w:tc>
                <w:tcPr>
                  <w:cnfStyle w:val="001000000000" w:firstRow="0" w:lastRow="0" w:firstColumn="1" w:lastColumn="0" w:oddVBand="0" w:evenVBand="0" w:oddHBand="0" w:evenHBand="0" w:firstRowFirstColumn="0" w:firstRowLastColumn="0" w:lastRowFirstColumn="0" w:lastRowLastColumn="0"/>
                  <w:tcW w:w="1212" w:type="dxa"/>
                </w:tcPr>
                <w:p w14:paraId="30C6FCEB" w14:textId="77777777" w:rsidR="00A74D02" w:rsidRDefault="00A74D02" w:rsidP="00A74D02">
                  <w:r w:rsidRPr="00374C1E">
                    <w:t>TipoFlusso</w:t>
                  </w:r>
                </w:p>
              </w:tc>
              <w:tc>
                <w:tcPr>
                  <w:tcW w:w="6011" w:type="dxa"/>
                </w:tcPr>
                <w:p w14:paraId="5CE19FFB" w14:textId="77777777" w:rsidR="00A74D02" w:rsidRDefault="00A74D02" w:rsidP="00A74D02">
                  <w:pPr>
                    <w:cnfStyle w:val="000000000000" w:firstRow="0" w:lastRow="0" w:firstColumn="0" w:lastColumn="0" w:oddVBand="0" w:evenVBand="0" w:oddHBand="0" w:evenHBand="0" w:firstRowFirstColumn="0" w:firstRowLastColumn="0" w:lastRowFirstColumn="0" w:lastRowLastColumn="0"/>
                  </w:pPr>
                  <w:r>
                    <w:t>E</w:t>
                  </w:r>
                </w:p>
              </w:tc>
            </w:tr>
            <w:tr w:rsidR="00A74D02" w14:paraId="01C58271" w14:textId="77777777" w:rsidTr="00A7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1D81283B" w14:textId="77777777" w:rsidR="00A74D02" w:rsidRPr="00374C1E" w:rsidRDefault="00A74D02" w:rsidP="00A74D02">
                  <w:r>
                    <w:t>File</w:t>
                  </w:r>
                </w:p>
              </w:tc>
              <w:tc>
                <w:tcPr>
                  <w:tcW w:w="6011" w:type="dxa"/>
                </w:tcPr>
                <w:p w14:paraId="7EF11527" w14:textId="77777777" w:rsidR="00A74D02" w:rsidRDefault="00A74D02" w:rsidP="00A74D02">
                  <w:pPr>
                    <w:cnfStyle w:val="000000100000" w:firstRow="0" w:lastRow="0" w:firstColumn="0" w:lastColumn="0" w:oddVBand="0" w:evenVBand="0" w:oddHBand="1" w:evenHBand="0" w:firstRowFirstColumn="0" w:firstRowLastColumn="0" w:lastRowFirstColumn="0" w:lastRowLastColumn="0"/>
                  </w:pPr>
                  <w:r w:rsidRPr="00374C1E">
                    <w:t>R_CAMPAN-4302_ESTRAZIONE_DOVUTI_20191213000524-1_2.zip</w:t>
                  </w:r>
                </w:p>
              </w:tc>
            </w:tr>
          </w:tbl>
          <w:p w14:paraId="5525F4F1" w14:textId="77777777" w:rsidR="00A74D02" w:rsidRDefault="00A74D02" w:rsidP="008726BD"/>
          <w:p w14:paraId="6C7531B3" w14:textId="60206094" w:rsidR="00A74D02" w:rsidRDefault="00A74D02" w:rsidP="008726BD"/>
        </w:tc>
      </w:tr>
      <w:tr w:rsidR="00634F4E" w:rsidRPr="00C84A37" w14:paraId="76BD6B5E" w14:textId="77777777" w:rsidTr="008726BD">
        <w:trPr>
          <w:trHeight w:val="540"/>
        </w:trPr>
        <w:tc>
          <w:tcPr>
            <w:tcW w:w="626" w:type="dxa"/>
          </w:tcPr>
          <w:p w14:paraId="1E0449B3" w14:textId="77777777" w:rsidR="00634F4E" w:rsidRPr="00C84A37" w:rsidRDefault="00634F4E" w:rsidP="008726BD">
            <w:pPr>
              <w:rPr>
                <w:b/>
              </w:rPr>
            </w:pPr>
            <w:r w:rsidRPr="00C84A37">
              <w:rPr>
                <w:b/>
              </w:rPr>
              <w:t>Step</w:t>
            </w:r>
          </w:p>
        </w:tc>
        <w:tc>
          <w:tcPr>
            <w:tcW w:w="1779" w:type="dxa"/>
          </w:tcPr>
          <w:p w14:paraId="258C2282" w14:textId="77777777" w:rsidR="00634F4E" w:rsidRPr="00C84A37" w:rsidRDefault="00634F4E" w:rsidP="008726BD">
            <w:pPr>
              <w:rPr>
                <w:b/>
              </w:rPr>
            </w:pPr>
            <w:r w:rsidRPr="00C84A37">
              <w:rPr>
                <w:b/>
              </w:rPr>
              <w:t>Azione</w:t>
            </w:r>
          </w:p>
        </w:tc>
        <w:tc>
          <w:tcPr>
            <w:tcW w:w="6332" w:type="dxa"/>
            <w:gridSpan w:val="2"/>
          </w:tcPr>
          <w:p w14:paraId="0C149DD6" w14:textId="77777777" w:rsidR="00634F4E" w:rsidRPr="00C84A37" w:rsidRDefault="00634F4E" w:rsidP="008726BD">
            <w:pPr>
              <w:rPr>
                <w:b/>
              </w:rPr>
            </w:pPr>
            <w:r w:rsidRPr="00C84A37">
              <w:rPr>
                <w:b/>
              </w:rPr>
              <w:t>Risultato atteso</w:t>
            </w:r>
          </w:p>
        </w:tc>
        <w:tc>
          <w:tcPr>
            <w:tcW w:w="1117" w:type="dxa"/>
          </w:tcPr>
          <w:p w14:paraId="0DF7CE99" w14:textId="77777777" w:rsidR="00634F4E" w:rsidRPr="00C84A37" w:rsidRDefault="00634F4E" w:rsidP="008726BD">
            <w:pPr>
              <w:rPr>
                <w:b/>
              </w:rPr>
            </w:pPr>
            <w:r w:rsidRPr="00C84A37">
              <w:rPr>
                <w:b/>
              </w:rPr>
              <w:t>Esito</w:t>
            </w:r>
          </w:p>
        </w:tc>
      </w:tr>
      <w:tr w:rsidR="00670C16" w:rsidRPr="00C84A37" w14:paraId="11AC0CF8" w14:textId="77777777" w:rsidTr="00A74D02">
        <w:trPr>
          <w:trHeight w:val="1800"/>
        </w:trPr>
        <w:tc>
          <w:tcPr>
            <w:tcW w:w="626" w:type="dxa"/>
          </w:tcPr>
          <w:p w14:paraId="5BCCE04B" w14:textId="77777777" w:rsidR="00670C16" w:rsidRPr="00C84A37" w:rsidRDefault="00670C16" w:rsidP="00670C16">
            <w:r>
              <w:t>1</w:t>
            </w:r>
          </w:p>
        </w:tc>
        <w:tc>
          <w:tcPr>
            <w:tcW w:w="1779" w:type="dxa"/>
          </w:tcPr>
          <w:p w14:paraId="5DC593DB" w14:textId="444BA72F" w:rsidR="00670C16" w:rsidRPr="00C84A37" w:rsidRDefault="00A74D02" w:rsidP="00670C16">
            <w:r>
              <w:t>L’utente seleziona il pulsante “Select Files” nel body della request e selezion</w:t>
            </w:r>
            <w:r w:rsidR="000E31CA">
              <w:t>a</w:t>
            </w:r>
            <w:r>
              <w:t xml:space="preserve"> il file </w:t>
            </w:r>
            <w:r w:rsidRPr="00374C1E">
              <w:t>R_CAMPAN-4302_ESTRAZIONE_DOVUTI_</w:t>
            </w:r>
            <w:r>
              <w:t xml:space="preserve"> </w:t>
            </w:r>
            <w:r w:rsidRPr="00374C1E">
              <w:t>20191213000524-1_2.zip</w:t>
            </w:r>
            <w:r>
              <w:t>.</w:t>
            </w:r>
          </w:p>
        </w:tc>
        <w:tc>
          <w:tcPr>
            <w:tcW w:w="6332" w:type="dxa"/>
            <w:gridSpan w:val="2"/>
          </w:tcPr>
          <w:p w14:paraId="7FC62700" w14:textId="1E0503E7" w:rsidR="00670C16" w:rsidRPr="00C84A37" w:rsidRDefault="00A74D02" w:rsidP="00670C16">
            <w:pPr>
              <w:shd w:val="clear" w:color="auto" w:fill="FFFFFE"/>
              <w:spacing w:line="240" w:lineRule="atLeast"/>
            </w:pPr>
            <w:r>
              <w:t>Il campo file della request risulta valorizzato correttamente con il file selezionato.</w:t>
            </w:r>
          </w:p>
        </w:tc>
        <w:tc>
          <w:tcPr>
            <w:tcW w:w="1117" w:type="dxa"/>
          </w:tcPr>
          <w:p w14:paraId="6FD32129" w14:textId="65197E09" w:rsidR="00670C16" w:rsidRPr="00C84A37" w:rsidRDefault="00670C16" w:rsidP="00670C16">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r w:rsidR="00670C16" w:rsidRPr="00C84A37" w14:paraId="50ED079D" w14:textId="77777777" w:rsidTr="00A74D02">
        <w:trPr>
          <w:trHeight w:val="1800"/>
        </w:trPr>
        <w:tc>
          <w:tcPr>
            <w:tcW w:w="626" w:type="dxa"/>
          </w:tcPr>
          <w:p w14:paraId="7CB5C640" w14:textId="0CBFF060" w:rsidR="00670C16" w:rsidRDefault="00670C16" w:rsidP="00670C16">
            <w:r>
              <w:t>2</w:t>
            </w:r>
          </w:p>
        </w:tc>
        <w:tc>
          <w:tcPr>
            <w:tcW w:w="1779" w:type="dxa"/>
          </w:tcPr>
          <w:p w14:paraId="64837C29" w14:textId="1C65E99D" w:rsidR="00670C16" w:rsidRDefault="00670C16" w:rsidP="00670C16">
            <w:r>
              <w:t>L’utente seleziona il pulsante SEND.</w:t>
            </w:r>
          </w:p>
        </w:tc>
        <w:tc>
          <w:tcPr>
            <w:tcW w:w="6332" w:type="dxa"/>
            <w:gridSpan w:val="2"/>
          </w:tcPr>
          <w:p w14:paraId="66699617" w14:textId="77777777" w:rsidR="000E31CA" w:rsidRDefault="000E31CA" w:rsidP="000E31CA">
            <w:pPr>
              <w:shd w:val="clear" w:color="auto" w:fill="FFFFFE"/>
              <w:spacing w:line="240" w:lineRule="atLeast"/>
            </w:pPr>
            <w:r>
              <w:t>{</w:t>
            </w:r>
          </w:p>
          <w:p w14:paraId="7BAFED55" w14:textId="77777777" w:rsidR="000E31CA" w:rsidRDefault="000E31CA" w:rsidP="000E31CA">
            <w:pPr>
              <w:shd w:val="clear" w:color="auto" w:fill="FFFFFE"/>
              <w:spacing w:line="240" w:lineRule="atLeast"/>
            </w:pPr>
            <w:r>
              <w:t xml:space="preserve">    "timestamp": "2020-03-19T16:25:04.979+0000",</w:t>
            </w:r>
          </w:p>
          <w:p w14:paraId="2730D52F" w14:textId="77777777" w:rsidR="000E31CA" w:rsidRDefault="000E31CA" w:rsidP="000E31CA">
            <w:pPr>
              <w:shd w:val="clear" w:color="auto" w:fill="FFFFFE"/>
              <w:spacing w:line="240" w:lineRule="atLeast"/>
            </w:pPr>
            <w:r>
              <w:t xml:space="preserve">    "messages": null,</w:t>
            </w:r>
          </w:p>
          <w:p w14:paraId="176F36EE" w14:textId="77777777" w:rsidR="000E31CA" w:rsidRDefault="000E31CA" w:rsidP="000E31CA">
            <w:pPr>
              <w:shd w:val="clear" w:color="auto" w:fill="FFFFFE"/>
              <w:spacing w:line="240" w:lineRule="atLeast"/>
            </w:pPr>
            <w:r>
              <w:t xml:space="preserve">    "items": {</w:t>
            </w:r>
          </w:p>
          <w:p w14:paraId="209B0D8C" w14:textId="77777777" w:rsidR="000E31CA" w:rsidRDefault="000E31CA" w:rsidP="000E31CA">
            <w:pPr>
              <w:shd w:val="clear" w:color="auto" w:fill="FFFFFE"/>
              <w:spacing w:line="240" w:lineRule="atLeast"/>
            </w:pPr>
            <w:r>
              <w:t xml:space="preserve">        "code": "200",</w:t>
            </w:r>
          </w:p>
          <w:p w14:paraId="77637977" w14:textId="77777777" w:rsidR="000E31CA" w:rsidRDefault="000E31CA" w:rsidP="000E31CA">
            <w:pPr>
              <w:shd w:val="clear" w:color="auto" w:fill="FFFFFE"/>
              <w:spacing w:line="240" w:lineRule="atLeast"/>
            </w:pPr>
            <w:r>
              <w:t xml:space="preserve">        "message": "Flie caricato correttametne",</w:t>
            </w:r>
          </w:p>
          <w:p w14:paraId="3E37C09E" w14:textId="77777777" w:rsidR="000E31CA" w:rsidRDefault="000E31CA" w:rsidP="000E31CA">
            <w:pPr>
              <w:shd w:val="clear" w:color="auto" w:fill="FFFFFE"/>
              <w:spacing w:line="240" w:lineRule="atLeast"/>
            </w:pPr>
            <w:r>
              <w:t xml:space="preserve">        "nomeFile": "R_CAMPAN-</w:t>
            </w:r>
            <w:r>
              <w:lastRenderedPageBreak/>
              <w:t>4302_ESTRAZIONE_DOVUTI_20191213000524-1_2.zip",</w:t>
            </w:r>
          </w:p>
          <w:p w14:paraId="7BE546EF" w14:textId="77777777" w:rsidR="000E31CA" w:rsidRDefault="000E31CA" w:rsidP="000E31CA">
            <w:pPr>
              <w:shd w:val="clear" w:color="auto" w:fill="FFFFFE"/>
              <w:spacing w:line="240" w:lineRule="atLeast"/>
            </w:pPr>
            <w:r>
              <w:t xml:space="preserve">        "dimensioneFile": "3 Kb",</w:t>
            </w:r>
          </w:p>
          <w:p w14:paraId="25DF415A" w14:textId="77777777" w:rsidR="000E31CA" w:rsidRDefault="000E31CA" w:rsidP="000E31CA">
            <w:pPr>
              <w:shd w:val="clear" w:color="auto" w:fill="FFFFFE"/>
              <w:spacing w:line="240" w:lineRule="atLeast"/>
            </w:pPr>
            <w:r>
              <w:t xml:space="preserve">        "codRequestToken": "f93b56ae-d576-4cb4-9bb5-a242cd6ef2b3"</w:t>
            </w:r>
          </w:p>
          <w:p w14:paraId="00DADD5C" w14:textId="77777777" w:rsidR="000E31CA" w:rsidRDefault="000E31CA" w:rsidP="000E31CA">
            <w:pPr>
              <w:shd w:val="clear" w:color="auto" w:fill="FFFFFE"/>
              <w:spacing w:line="240" w:lineRule="atLeast"/>
            </w:pPr>
            <w:r>
              <w:t xml:space="preserve">    }</w:t>
            </w:r>
          </w:p>
          <w:p w14:paraId="233F14ED" w14:textId="676AC6B8" w:rsidR="00670C16" w:rsidRPr="00C84A37" w:rsidRDefault="000E31CA" w:rsidP="000E31CA">
            <w:pPr>
              <w:shd w:val="clear" w:color="auto" w:fill="FFFFFE"/>
              <w:spacing w:line="240" w:lineRule="atLeast"/>
            </w:pPr>
            <w:r>
              <w:t>}</w:t>
            </w:r>
          </w:p>
        </w:tc>
        <w:tc>
          <w:tcPr>
            <w:tcW w:w="1117" w:type="dxa"/>
          </w:tcPr>
          <w:p w14:paraId="46128E61" w14:textId="473564D2" w:rsidR="00670C16" w:rsidRPr="00C84A37" w:rsidRDefault="00670C16" w:rsidP="00670C16">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107A4F4D" w14:textId="77777777" w:rsidR="00634F4E" w:rsidRDefault="00634F4E" w:rsidP="00634F4E"/>
    <w:p w14:paraId="3F410235" w14:textId="5A468D2C" w:rsidR="00634F4E" w:rsidRDefault="00634F4E" w:rsidP="00634F4E"/>
    <w:p w14:paraId="7F914609" w14:textId="37082A2E" w:rsidR="00AB4E21" w:rsidRDefault="00AB4E21" w:rsidP="00AB4E21">
      <w:pPr>
        <w:pStyle w:val="Titolo4"/>
      </w:pPr>
      <w:r w:rsidRPr="00A04A39">
        <w:t>TC_</w:t>
      </w:r>
      <w:r>
        <w:t>FLUSSI</w:t>
      </w:r>
      <w:r w:rsidRPr="00A04A39">
        <w:t>_0</w:t>
      </w:r>
      <w:r>
        <w:t>2</w:t>
      </w:r>
    </w:p>
    <w:tbl>
      <w:tblPr>
        <w:tblStyle w:val="Grigliatabella"/>
        <w:tblW w:w="9854" w:type="dxa"/>
        <w:tblLook w:val="04A0" w:firstRow="1" w:lastRow="0" w:firstColumn="1" w:lastColumn="0" w:noHBand="0" w:noVBand="1"/>
      </w:tblPr>
      <w:tblGrid>
        <w:gridCol w:w="626"/>
        <w:gridCol w:w="1779"/>
        <w:gridCol w:w="1784"/>
        <w:gridCol w:w="4548"/>
        <w:gridCol w:w="1117"/>
      </w:tblGrid>
      <w:tr w:rsidR="00AB4E21" w:rsidRPr="00C84A37" w14:paraId="330A2CFC" w14:textId="77777777" w:rsidTr="008726BD">
        <w:trPr>
          <w:gridAfter w:val="2"/>
          <w:wAfter w:w="5665" w:type="dxa"/>
          <w:trHeight w:val="583"/>
        </w:trPr>
        <w:tc>
          <w:tcPr>
            <w:tcW w:w="4189" w:type="dxa"/>
            <w:gridSpan w:val="3"/>
            <w:shd w:val="clear" w:color="auto" w:fill="DEEAF6" w:themeFill="accent1" w:themeFillTint="33"/>
          </w:tcPr>
          <w:p w14:paraId="0338BF29" w14:textId="7203F1DB" w:rsidR="00AB4E21" w:rsidRPr="00C84A37" w:rsidRDefault="00AB4E21" w:rsidP="008726BD">
            <w:pPr>
              <w:rPr>
                <w:b/>
              </w:rPr>
            </w:pPr>
            <w:r w:rsidRPr="00C84A37">
              <w:rPr>
                <w:b/>
              </w:rPr>
              <w:t>TC_</w:t>
            </w:r>
            <w:r>
              <w:rPr>
                <w:b/>
              </w:rPr>
              <w:t>FLUSSI</w:t>
            </w:r>
            <w:r w:rsidRPr="00C84A37">
              <w:rPr>
                <w:b/>
              </w:rPr>
              <w:t>_0</w:t>
            </w:r>
            <w:r>
              <w:rPr>
                <w:b/>
              </w:rPr>
              <w:t>2</w:t>
            </w:r>
          </w:p>
        </w:tc>
      </w:tr>
      <w:tr w:rsidR="00AB4E21" w:rsidRPr="00C84A37" w14:paraId="4145EDD2" w14:textId="77777777" w:rsidTr="008726BD">
        <w:trPr>
          <w:trHeight w:val="550"/>
        </w:trPr>
        <w:tc>
          <w:tcPr>
            <w:tcW w:w="2405" w:type="dxa"/>
            <w:gridSpan w:val="2"/>
          </w:tcPr>
          <w:p w14:paraId="286C9605" w14:textId="77777777" w:rsidR="00AB4E21" w:rsidRPr="00C84A37" w:rsidRDefault="00AB4E21" w:rsidP="008726BD">
            <w:pPr>
              <w:rPr>
                <w:b/>
              </w:rPr>
            </w:pPr>
            <w:r w:rsidRPr="00C84A37">
              <w:rPr>
                <w:b/>
              </w:rPr>
              <w:t>Titolo</w:t>
            </w:r>
          </w:p>
        </w:tc>
        <w:tc>
          <w:tcPr>
            <w:tcW w:w="7449" w:type="dxa"/>
            <w:gridSpan w:val="3"/>
          </w:tcPr>
          <w:p w14:paraId="68C3F975" w14:textId="09136CB3" w:rsidR="00AB4E21" w:rsidRPr="00C84A37" w:rsidRDefault="00C33549" w:rsidP="008726BD">
            <w:r w:rsidRPr="00C33549">
              <w:t>Importa massivo RT</w:t>
            </w:r>
          </w:p>
        </w:tc>
      </w:tr>
      <w:tr w:rsidR="00AB4E21" w:rsidRPr="00C84A37" w14:paraId="27BD2D27" w14:textId="77777777" w:rsidTr="008726BD">
        <w:trPr>
          <w:trHeight w:val="550"/>
        </w:trPr>
        <w:tc>
          <w:tcPr>
            <w:tcW w:w="2405" w:type="dxa"/>
            <w:gridSpan w:val="2"/>
          </w:tcPr>
          <w:p w14:paraId="32C175D8" w14:textId="77777777" w:rsidR="00AB4E21" w:rsidRPr="00C84A37" w:rsidRDefault="00AB4E21" w:rsidP="008726BD">
            <w:pPr>
              <w:rPr>
                <w:b/>
              </w:rPr>
            </w:pPr>
            <w:r w:rsidRPr="00C84A37">
              <w:rPr>
                <w:b/>
              </w:rPr>
              <w:t>Descrizione</w:t>
            </w:r>
          </w:p>
        </w:tc>
        <w:tc>
          <w:tcPr>
            <w:tcW w:w="7449" w:type="dxa"/>
            <w:gridSpan w:val="3"/>
          </w:tcPr>
          <w:p w14:paraId="42D2B02B" w14:textId="7601F1A3" w:rsidR="00AB4E21" w:rsidRPr="00C84A37" w:rsidRDefault="00D15E03" w:rsidP="008726BD">
            <w:r>
              <w:t>C</w:t>
            </w:r>
            <w:r w:rsidRPr="00D15E03">
              <w:t>arica</w:t>
            </w:r>
            <w:r>
              <w:t>mento</w:t>
            </w:r>
            <w:r w:rsidRPr="00D15E03">
              <w:t xml:space="preserve"> </w:t>
            </w:r>
            <w:r>
              <w:t xml:space="preserve">dei </w:t>
            </w:r>
            <w:r w:rsidRPr="00D15E03">
              <w:t>dati correlati all’upload massivo di RT.</w:t>
            </w:r>
          </w:p>
        </w:tc>
      </w:tr>
      <w:tr w:rsidR="00AB4E21" w:rsidRPr="00C84A37" w14:paraId="07A5BE2E" w14:textId="77777777" w:rsidTr="008726BD">
        <w:trPr>
          <w:trHeight w:val="550"/>
        </w:trPr>
        <w:tc>
          <w:tcPr>
            <w:tcW w:w="2405" w:type="dxa"/>
            <w:gridSpan w:val="2"/>
          </w:tcPr>
          <w:p w14:paraId="1F79E83E" w14:textId="77777777" w:rsidR="00AB4E21" w:rsidRPr="00C84A37" w:rsidRDefault="00AB4E21" w:rsidP="008726BD">
            <w:pPr>
              <w:rPr>
                <w:b/>
              </w:rPr>
            </w:pPr>
            <w:r>
              <w:rPr>
                <w:b/>
              </w:rPr>
              <w:t>Id Ruolo/Attore</w:t>
            </w:r>
          </w:p>
        </w:tc>
        <w:tc>
          <w:tcPr>
            <w:tcW w:w="7449" w:type="dxa"/>
            <w:gridSpan w:val="3"/>
          </w:tcPr>
          <w:p w14:paraId="22CF5968" w14:textId="2E23082A" w:rsidR="00AB4E21" w:rsidRPr="00146646" w:rsidRDefault="00AB4E21" w:rsidP="008726BD">
            <w:r>
              <w:t>001</w:t>
            </w:r>
            <w:r w:rsidR="00D15E03">
              <w:t xml:space="preserve"> / 002</w:t>
            </w:r>
          </w:p>
        </w:tc>
      </w:tr>
      <w:tr w:rsidR="00AB4E21" w:rsidRPr="00C84A37" w14:paraId="222053B8" w14:textId="77777777" w:rsidTr="008726BD">
        <w:tc>
          <w:tcPr>
            <w:tcW w:w="2405" w:type="dxa"/>
            <w:gridSpan w:val="2"/>
            <w:vAlign w:val="center"/>
          </w:tcPr>
          <w:p w14:paraId="7C7DA48D" w14:textId="77777777" w:rsidR="00AB4E21" w:rsidRPr="00C84A37" w:rsidRDefault="00AB4E21" w:rsidP="008726BD">
            <w:pPr>
              <w:rPr>
                <w:b/>
              </w:rPr>
            </w:pPr>
            <w:r w:rsidRPr="00C84A37">
              <w:rPr>
                <w:b/>
              </w:rPr>
              <w:t>Pre-condizioni</w:t>
            </w:r>
          </w:p>
        </w:tc>
        <w:tc>
          <w:tcPr>
            <w:tcW w:w="7449" w:type="dxa"/>
            <w:gridSpan w:val="3"/>
            <w:vAlign w:val="center"/>
          </w:tcPr>
          <w:p w14:paraId="7B1EBE1D" w14:textId="77777777" w:rsidR="00AB4E21" w:rsidRDefault="00AB4E21" w:rsidP="008726BD">
            <w:pPr>
              <w:pStyle w:val="Paragrafoelenco"/>
              <w:numPr>
                <w:ilvl w:val="0"/>
                <w:numId w:val="7"/>
              </w:numPr>
              <w:ind w:left="714" w:hanging="357"/>
            </w:pPr>
            <w:r>
              <w:t xml:space="preserve">L’utente ha avviato l’app Postman e caricato la Collection di request “PayFlowPA-MyPivot” </w:t>
            </w:r>
          </w:p>
          <w:p w14:paraId="5DDBDD73" w14:textId="77777777" w:rsidR="00AB4E21" w:rsidRDefault="00AB4E21" w:rsidP="008726BD">
            <w:pPr>
              <w:pStyle w:val="Paragrafoelenco"/>
              <w:numPr>
                <w:ilvl w:val="0"/>
                <w:numId w:val="7"/>
              </w:numPr>
              <w:ind w:left="714" w:hanging="357"/>
            </w:pPr>
            <w:r>
              <w:t>L’utente deve avere selezionato la request TC_FLUSSI_02</w:t>
            </w:r>
          </w:p>
          <w:p w14:paraId="1DB666C6" w14:textId="77777777" w:rsidR="000E31CA" w:rsidRDefault="000E31CA" w:rsidP="008726BD">
            <w:pPr>
              <w:pStyle w:val="Paragrafoelenco"/>
              <w:numPr>
                <w:ilvl w:val="0"/>
                <w:numId w:val="7"/>
              </w:numPr>
              <w:ind w:left="714" w:hanging="357"/>
            </w:pPr>
            <w:r>
              <w:t xml:space="preserve">Il batch </w:t>
            </w:r>
            <w:r w:rsidRPr="005809BB">
              <w:t>Batch</w:t>
            </w:r>
            <w:r>
              <w:t>Load</w:t>
            </w:r>
            <w:r w:rsidRPr="005809BB">
              <w:t>Flussi</w:t>
            </w:r>
            <w:r>
              <w:t>Export sia in esecuzione.</w:t>
            </w:r>
          </w:p>
          <w:p w14:paraId="65705957" w14:textId="49EA4407" w:rsidR="000E31CA" w:rsidRPr="00C84A37" w:rsidRDefault="000E31CA" w:rsidP="008726BD">
            <w:pPr>
              <w:pStyle w:val="Paragrafoelenco"/>
              <w:numPr>
                <w:ilvl w:val="0"/>
                <w:numId w:val="7"/>
              </w:numPr>
              <w:ind w:left="714" w:hanging="357"/>
            </w:pPr>
            <w:r>
              <w:t>L’utente deve aver eseguito TC_FLUSSI_01 dal cui output recupera il valore per il parametro “codRequestToken” i input al corrente test.</w:t>
            </w:r>
          </w:p>
        </w:tc>
      </w:tr>
      <w:tr w:rsidR="000E31CA" w:rsidRPr="00C84A37" w14:paraId="091D8017" w14:textId="77777777" w:rsidTr="008726BD">
        <w:tc>
          <w:tcPr>
            <w:tcW w:w="2405" w:type="dxa"/>
            <w:gridSpan w:val="2"/>
            <w:vAlign w:val="center"/>
          </w:tcPr>
          <w:p w14:paraId="0F3A02DC" w14:textId="75831624" w:rsidR="000E31CA" w:rsidRPr="00C84A37" w:rsidRDefault="000E31CA" w:rsidP="008726BD">
            <w:pPr>
              <w:rPr>
                <w:b/>
              </w:rPr>
            </w:pPr>
            <w:r>
              <w:rPr>
                <w:b/>
              </w:rPr>
              <w:t>Post-condizione</w:t>
            </w:r>
          </w:p>
        </w:tc>
        <w:tc>
          <w:tcPr>
            <w:tcW w:w="7449" w:type="dxa"/>
            <w:gridSpan w:val="3"/>
            <w:vAlign w:val="center"/>
          </w:tcPr>
          <w:p w14:paraId="3F8C6C24" w14:textId="4C75107D" w:rsidR="000E31CA" w:rsidRDefault="000E31CA" w:rsidP="008726BD">
            <w:pPr>
              <w:pStyle w:val="Paragrafoelenco"/>
              <w:numPr>
                <w:ilvl w:val="0"/>
                <w:numId w:val="7"/>
              </w:numPr>
              <w:ind w:left="714" w:hanging="357"/>
            </w:pPr>
            <w:r>
              <w:t xml:space="preserve">Il flusso risulta caricato ed </w:t>
            </w:r>
            <w:r w:rsidR="00700607">
              <w:t xml:space="preserve">è </w:t>
            </w:r>
            <w:r>
              <w:t xml:space="preserve">possibile verificarne lo stato eseguendo il test TC_FLUSSI_07 </w:t>
            </w:r>
          </w:p>
        </w:tc>
      </w:tr>
      <w:tr w:rsidR="00AB4E21" w:rsidRPr="00C84A37" w14:paraId="58AE5F59" w14:textId="77777777" w:rsidTr="008726BD">
        <w:tc>
          <w:tcPr>
            <w:tcW w:w="2405" w:type="dxa"/>
            <w:gridSpan w:val="2"/>
            <w:vAlign w:val="center"/>
          </w:tcPr>
          <w:p w14:paraId="4D389003" w14:textId="77777777" w:rsidR="00AB4E21" w:rsidRPr="00C84A37" w:rsidRDefault="00AB4E21" w:rsidP="008726BD">
            <w:pPr>
              <w:rPr>
                <w:b/>
              </w:rPr>
            </w:pPr>
            <w:r>
              <w:rPr>
                <w:b/>
              </w:rPr>
              <w:t>Input</w:t>
            </w:r>
          </w:p>
        </w:tc>
        <w:tc>
          <w:tcPr>
            <w:tcW w:w="7449" w:type="dxa"/>
            <w:gridSpan w:val="3"/>
            <w:vAlign w:val="center"/>
          </w:tcPr>
          <w:p w14:paraId="4062CE02" w14:textId="77777777" w:rsidR="00670C16" w:rsidRDefault="00670C16" w:rsidP="00670C16">
            <w:r>
              <w:t>{</w:t>
            </w:r>
          </w:p>
          <w:p w14:paraId="2985EA0F" w14:textId="77777777" w:rsidR="00670C16" w:rsidRDefault="00670C16" w:rsidP="00670C16">
            <w:r>
              <w:t xml:space="preserve">    "nomeFile": "R_CAMPAN-4302_ESTRAZIONE_DOVUTI_20191213000524-1_2.zip",</w:t>
            </w:r>
          </w:p>
          <w:p w14:paraId="1171184B" w14:textId="77777777" w:rsidR="00670C16" w:rsidRDefault="00670C16" w:rsidP="00670C16">
            <w:r>
              <w:t xml:space="preserve">    "dimensioneFile": "3",</w:t>
            </w:r>
          </w:p>
          <w:p w14:paraId="3A9D25A6" w14:textId="3E118D71" w:rsidR="000E31CA" w:rsidRDefault="000E31CA" w:rsidP="00670C16">
            <w:r w:rsidRPr="000E31CA">
              <w:rPr>
                <w:color w:val="FF0000"/>
              </w:rPr>
              <w:t xml:space="preserve">    //recuperare tale valore dall’output di TC_FLUSSI_01</w:t>
            </w:r>
          </w:p>
          <w:p w14:paraId="3ABDBCBA" w14:textId="3B40A8EB" w:rsidR="00670C16" w:rsidRDefault="00670C16" w:rsidP="00670C16">
            <w:r>
              <w:t xml:space="preserve">    "codRequestToken": "f93b56ae-d576-4cb4-9bb5-a242cd6ef2b3",</w:t>
            </w:r>
          </w:p>
          <w:p w14:paraId="1BFE105A" w14:textId="77777777" w:rsidR="00670C16" w:rsidRDefault="00670C16" w:rsidP="00670C16">
            <w:r>
              <w:t xml:space="preserve">    "esito": "OK"</w:t>
            </w:r>
          </w:p>
          <w:p w14:paraId="75A86818" w14:textId="7CC60BEE" w:rsidR="00AB4E21" w:rsidRDefault="00670C16" w:rsidP="00670C16">
            <w:r>
              <w:t>}</w:t>
            </w:r>
          </w:p>
        </w:tc>
      </w:tr>
      <w:tr w:rsidR="00AB4E21" w:rsidRPr="00C84A37" w14:paraId="6F3F3130" w14:textId="77777777" w:rsidTr="008726BD">
        <w:trPr>
          <w:trHeight w:val="540"/>
        </w:trPr>
        <w:tc>
          <w:tcPr>
            <w:tcW w:w="626" w:type="dxa"/>
          </w:tcPr>
          <w:p w14:paraId="348CB246" w14:textId="77777777" w:rsidR="00AB4E21" w:rsidRPr="00C84A37" w:rsidRDefault="00AB4E21" w:rsidP="008726BD">
            <w:pPr>
              <w:rPr>
                <w:b/>
              </w:rPr>
            </w:pPr>
            <w:r w:rsidRPr="00C84A37">
              <w:rPr>
                <w:b/>
              </w:rPr>
              <w:t>Step</w:t>
            </w:r>
          </w:p>
        </w:tc>
        <w:tc>
          <w:tcPr>
            <w:tcW w:w="1779" w:type="dxa"/>
          </w:tcPr>
          <w:p w14:paraId="149FF236" w14:textId="77777777" w:rsidR="00AB4E21" w:rsidRPr="00C84A37" w:rsidRDefault="00AB4E21" w:rsidP="008726BD">
            <w:pPr>
              <w:rPr>
                <w:b/>
              </w:rPr>
            </w:pPr>
            <w:r w:rsidRPr="00C84A37">
              <w:rPr>
                <w:b/>
              </w:rPr>
              <w:t>Azione</w:t>
            </w:r>
          </w:p>
        </w:tc>
        <w:tc>
          <w:tcPr>
            <w:tcW w:w="6332" w:type="dxa"/>
            <w:gridSpan w:val="2"/>
          </w:tcPr>
          <w:p w14:paraId="571BBFBB" w14:textId="77777777" w:rsidR="00AB4E21" w:rsidRPr="00C84A37" w:rsidRDefault="00AB4E21" w:rsidP="008726BD">
            <w:pPr>
              <w:rPr>
                <w:b/>
              </w:rPr>
            </w:pPr>
            <w:r w:rsidRPr="00C84A37">
              <w:rPr>
                <w:b/>
              </w:rPr>
              <w:t>Risultato atteso</w:t>
            </w:r>
          </w:p>
        </w:tc>
        <w:tc>
          <w:tcPr>
            <w:tcW w:w="1117" w:type="dxa"/>
          </w:tcPr>
          <w:p w14:paraId="5E975906" w14:textId="77777777" w:rsidR="00AB4E21" w:rsidRPr="00C84A37" w:rsidRDefault="00AB4E21" w:rsidP="008726BD">
            <w:pPr>
              <w:rPr>
                <w:b/>
              </w:rPr>
            </w:pPr>
            <w:r w:rsidRPr="00C84A37">
              <w:rPr>
                <w:b/>
              </w:rPr>
              <w:t>Esito</w:t>
            </w:r>
          </w:p>
        </w:tc>
      </w:tr>
      <w:tr w:rsidR="00670C16" w:rsidRPr="00C84A37" w14:paraId="19630980" w14:textId="77777777" w:rsidTr="008726BD">
        <w:trPr>
          <w:trHeight w:val="1800"/>
        </w:trPr>
        <w:tc>
          <w:tcPr>
            <w:tcW w:w="626" w:type="dxa"/>
          </w:tcPr>
          <w:p w14:paraId="664F01DC" w14:textId="77777777" w:rsidR="00670C16" w:rsidRPr="00C84A37" w:rsidRDefault="00670C16" w:rsidP="00670C16">
            <w:r>
              <w:t>1</w:t>
            </w:r>
          </w:p>
        </w:tc>
        <w:tc>
          <w:tcPr>
            <w:tcW w:w="1779" w:type="dxa"/>
          </w:tcPr>
          <w:p w14:paraId="000745D8" w14:textId="38AF5644" w:rsidR="00670C16" w:rsidRPr="00C84A37" w:rsidRDefault="00670C16" w:rsidP="00670C16">
            <w:r>
              <w:t>L’utente seleziona il pulsante SEND.</w:t>
            </w:r>
          </w:p>
        </w:tc>
        <w:tc>
          <w:tcPr>
            <w:tcW w:w="6332" w:type="dxa"/>
            <w:gridSpan w:val="2"/>
          </w:tcPr>
          <w:p w14:paraId="398D464C" w14:textId="77777777" w:rsidR="00670C16" w:rsidRDefault="00670C16" w:rsidP="00670C16">
            <w:pPr>
              <w:shd w:val="clear" w:color="auto" w:fill="FFFFFE"/>
              <w:spacing w:line="240" w:lineRule="atLeast"/>
            </w:pPr>
            <w:r>
              <w:t>{</w:t>
            </w:r>
          </w:p>
          <w:p w14:paraId="7BCE920B" w14:textId="77777777" w:rsidR="00670C16" w:rsidRDefault="00670C16" w:rsidP="00670C16">
            <w:pPr>
              <w:shd w:val="clear" w:color="auto" w:fill="FFFFFE"/>
              <w:spacing w:line="240" w:lineRule="atLeast"/>
            </w:pPr>
            <w:r>
              <w:t xml:space="preserve">  "timestamp": "2020-03-19T16:34:07.700+0000",</w:t>
            </w:r>
          </w:p>
          <w:p w14:paraId="3EC5B84B" w14:textId="77777777" w:rsidR="00670C16" w:rsidRDefault="00670C16" w:rsidP="00670C16">
            <w:pPr>
              <w:shd w:val="clear" w:color="auto" w:fill="FFFFFE"/>
              <w:spacing w:line="240" w:lineRule="atLeast"/>
            </w:pPr>
            <w:r>
              <w:t xml:space="preserve">  "messages": {</w:t>
            </w:r>
          </w:p>
          <w:p w14:paraId="423BD84F" w14:textId="77777777" w:rsidR="00670C16" w:rsidRDefault="00670C16" w:rsidP="00670C16">
            <w:pPr>
              <w:shd w:val="clear" w:color="auto" w:fill="FFFFFE"/>
              <w:spacing w:line="240" w:lineRule="atLeast"/>
            </w:pPr>
            <w:r>
              <w:t xml:space="preserve">    "successMessages": [</w:t>
            </w:r>
          </w:p>
          <w:p w14:paraId="0CE617FC" w14:textId="77777777" w:rsidR="00670C16" w:rsidRDefault="00670C16" w:rsidP="00670C16">
            <w:pPr>
              <w:shd w:val="clear" w:color="auto" w:fill="FFFFFE"/>
              <w:spacing w:line="240" w:lineRule="atLeast"/>
            </w:pPr>
            <w:r>
              <w:t xml:space="preserve">      {</w:t>
            </w:r>
          </w:p>
          <w:p w14:paraId="7232C462" w14:textId="77777777" w:rsidR="00670C16" w:rsidRDefault="00670C16" w:rsidP="00670C16">
            <w:pPr>
              <w:shd w:val="clear" w:color="auto" w:fill="FFFFFE"/>
              <w:spacing w:line="240" w:lineRule="atLeast"/>
            </w:pPr>
            <w:r>
              <w:t xml:space="preserve">        "code": "200",</w:t>
            </w:r>
          </w:p>
          <w:p w14:paraId="20A4D964" w14:textId="77777777" w:rsidR="00670C16" w:rsidRDefault="00670C16" w:rsidP="00670C16">
            <w:pPr>
              <w:shd w:val="clear" w:color="auto" w:fill="FFFFFE"/>
              <w:spacing w:line="240" w:lineRule="atLeast"/>
            </w:pPr>
            <w:r>
              <w:t xml:space="preserve">        "arguments": [</w:t>
            </w:r>
          </w:p>
          <w:p w14:paraId="6F34997B" w14:textId="77777777" w:rsidR="00670C16" w:rsidRDefault="00670C16" w:rsidP="00670C16">
            <w:pPr>
              <w:shd w:val="clear" w:color="auto" w:fill="FFFFFE"/>
              <w:spacing w:line="240" w:lineRule="atLeast"/>
            </w:pPr>
            <w:r>
              <w:lastRenderedPageBreak/>
              <w:t xml:space="preserve">          "OK"</w:t>
            </w:r>
          </w:p>
          <w:p w14:paraId="4FF100D0" w14:textId="77777777" w:rsidR="00670C16" w:rsidRDefault="00670C16" w:rsidP="00670C16">
            <w:pPr>
              <w:shd w:val="clear" w:color="auto" w:fill="FFFFFE"/>
              <w:spacing w:line="240" w:lineRule="atLeast"/>
            </w:pPr>
            <w:r>
              <w:t xml:space="preserve">        ]</w:t>
            </w:r>
          </w:p>
          <w:p w14:paraId="6BB91296" w14:textId="77777777" w:rsidR="00670C16" w:rsidRDefault="00670C16" w:rsidP="00670C16">
            <w:pPr>
              <w:shd w:val="clear" w:color="auto" w:fill="FFFFFE"/>
              <w:spacing w:line="240" w:lineRule="atLeast"/>
            </w:pPr>
            <w:r>
              <w:t xml:space="preserve">      }</w:t>
            </w:r>
          </w:p>
          <w:p w14:paraId="360AFB54" w14:textId="77777777" w:rsidR="00670C16" w:rsidRDefault="00670C16" w:rsidP="00670C16">
            <w:pPr>
              <w:shd w:val="clear" w:color="auto" w:fill="FFFFFE"/>
              <w:spacing w:line="240" w:lineRule="atLeast"/>
            </w:pPr>
            <w:r>
              <w:t xml:space="preserve">    ],</w:t>
            </w:r>
          </w:p>
          <w:p w14:paraId="5E58A2A6" w14:textId="77777777" w:rsidR="00670C16" w:rsidRDefault="00670C16" w:rsidP="00670C16">
            <w:pPr>
              <w:shd w:val="clear" w:color="auto" w:fill="FFFFFE"/>
              <w:spacing w:line="240" w:lineRule="atLeast"/>
            </w:pPr>
            <w:r>
              <w:t xml:space="preserve">    "informationMessages": [],</w:t>
            </w:r>
          </w:p>
          <w:p w14:paraId="0964B20B" w14:textId="77777777" w:rsidR="00670C16" w:rsidRDefault="00670C16" w:rsidP="00670C16">
            <w:pPr>
              <w:shd w:val="clear" w:color="auto" w:fill="FFFFFE"/>
              <w:spacing w:line="240" w:lineRule="atLeast"/>
            </w:pPr>
            <w:r>
              <w:t xml:space="preserve">    "warningMessages": [],</w:t>
            </w:r>
          </w:p>
          <w:p w14:paraId="770F0D82" w14:textId="77777777" w:rsidR="00670C16" w:rsidRDefault="00670C16" w:rsidP="00670C16">
            <w:pPr>
              <w:shd w:val="clear" w:color="auto" w:fill="FFFFFE"/>
              <w:spacing w:line="240" w:lineRule="atLeast"/>
            </w:pPr>
            <w:r>
              <w:t xml:space="preserve">    "errorMessages": []</w:t>
            </w:r>
          </w:p>
          <w:p w14:paraId="1786394D" w14:textId="77777777" w:rsidR="00670C16" w:rsidRDefault="00670C16" w:rsidP="00670C16">
            <w:pPr>
              <w:shd w:val="clear" w:color="auto" w:fill="FFFFFE"/>
              <w:spacing w:line="240" w:lineRule="atLeast"/>
            </w:pPr>
            <w:r>
              <w:t xml:space="preserve">  },</w:t>
            </w:r>
          </w:p>
          <w:p w14:paraId="1351093B" w14:textId="77777777" w:rsidR="00670C16" w:rsidRDefault="00670C16" w:rsidP="00670C16">
            <w:pPr>
              <w:shd w:val="clear" w:color="auto" w:fill="FFFFFE"/>
              <w:spacing w:line="240" w:lineRule="atLeast"/>
            </w:pPr>
            <w:r>
              <w:t xml:space="preserve">  "items": null</w:t>
            </w:r>
          </w:p>
          <w:p w14:paraId="320F18AE" w14:textId="26DBD023" w:rsidR="00670C16" w:rsidRPr="00C84A37" w:rsidRDefault="00670C16" w:rsidP="00670C16">
            <w:pPr>
              <w:shd w:val="clear" w:color="auto" w:fill="FFFFFE"/>
              <w:spacing w:line="240" w:lineRule="atLeast"/>
            </w:pPr>
            <w:r>
              <w:t>}</w:t>
            </w:r>
          </w:p>
        </w:tc>
        <w:tc>
          <w:tcPr>
            <w:tcW w:w="1117" w:type="dxa"/>
            <w:vAlign w:val="center"/>
          </w:tcPr>
          <w:p w14:paraId="0832A14F" w14:textId="77777777" w:rsidR="00670C16" w:rsidRPr="00C84A37" w:rsidRDefault="00670C16" w:rsidP="00670C16">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07703704" w14:textId="77777777" w:rsidR="00AB4E21" w:rsidRDefault="00AB4E21" w:rsidP="00AB4E21"/>
    <w:p w14:paraId="5FA2B1F1" w14:textId="76FB3AD0" w:rsidR="00AB4E21" w:rsidRDefault="00AB4E21" w:rsidP="00634F4E"/>
    <w:p w14:paraId="33AA59F3" w14:textId="44CD84AF" w:rsidR="00AB4E21" w:rsidRDefault="00AB4E21" w:rsidP="00AB4E21">
      <w:pPr>
        <w:pStyle w:val="Titolo4"/>
      </w:pPr>
      <w:r w:rsidRPr="00A04A39">
        <w:t>TC_</w:t>
      </w:r>
      <w:r>
        <w:t>FLUSSI</w:t>
      </w:r>
      <w:r w:rsidRPr="00A04A39">
        <w:t>_0</w:t>
      </w:r>
      <w:r>
        <w:t>3</w:t>
      </w:r>
    </w:p>
    <w:tbl>
      <w:tblPr>
        <w:tblStyle w:val="Grigliatabella"/>
        <w:tblW w:w="9854" w:type="dxa"/>
        <w:tblLook w:val="04A0" w:firstRow="1" w:lastRow="0" w:firstColumn="1" w:lastColumn="0" w:noHBand="0" w:noVBand="1"/>
      </w:tblPr>
      <w:tblGrid>
        <w:gridCol w:w="626"/>
        <w:gridCol w:w="2705"/>
        <w:gridCol w:w="1942"/>
        <w:gridCol w:w="3511"/>
        <w:gridCol w:w="1070"/>
      </w:tblGrid>
      <w:tr w:rsidR="00AB4E21" w:rsidRPr="00C84A37" w14:paraId="087DFA53" w14:textId="77777777" w:rsidTr="000E31CA">
        <w:trPr>
          <w:gridAfter w:val="2"/>
          <w:wAfter w:w="4581" w:type="dxa"/>
          <w:trHeight w:val="583"/>
        </w:trPr>
        <w:tc>
          <w:tcPr>
            <w:tcW w:w="5273" w:type="dxa"/>
            <w:gridSpan w:val="3"/>
            <w:shd w:val="clear" w:color="auto" w:fill="DEEAF6" w:themeFill="accent1" w:themeFillTint="33"/>
          </w:tcPr>
          <w:p w14:paraId="29499FA3" w14:textId="7E8CFAB9" w:rsidR="00AB4E21" w:rsidRPr="00C84A37" w:rsidRDefault="00AB4E21" w:rsidP="008726BD">
            <w:pPr>
              <w:rPr>
                <w:b/>
              </w:rPr>
            </w:pPr>
            <w:r w:rsidRPr="00C84A37">
              <w:rPr>
                <w:b/>
              </w:rPr>
              <w:t>TC_</w:t>
            </w:r>
            <w:r>
              <w:rPr>
                <w:b/>
              </w:rPr>
              <w:t>FLUSSI</w:t>
            </w:r>
            <w:r w:rsidRPr="00C84A37">
              <w:rPr>
                <w:b/>
              </w:rPr>
              <w:t>_0</w:t>
            </w:r>
            <w:r>
              <w:rPr>
                <w:b/>
              </w:rPr>
              <w:t>3</w:t>
            </w:r>
          </w:p>
        </w:tc>
      </w:tr>
      <w:tr w:rsidR="00AB4E21" w:rsidRPr="00C84A37" w14:paraId="356E934B" w14:textId="77777777" w:rsidTr="000E31CA">
        <w:trPr>
          <w:trHeight w:val="550"/>
        </w:trPr>
        <w:tc>
          <w:tcPr>
            <w:tcW w:w="3331" w:type="dxa"/>
            <w:gridSpan w:val="2"/>
          </w:tcPr>
          <w:p w14:paraId="63F8E7EA" w14:textId="77777777" w:rsidR="00AB4E21" w:rsidRPr="00C84A37" w:rsidRDefault="00AB4E21" w:rsidP="008726BD">
            <w:pPr>
              <w:rPr>
                <w:b/>
              </w:rPr>
            </w:pPr>
            <w:r w:rsidRPr="00C84A37">
              <w:rPr>
                <w:b/>
              </w:rPr>
              <w:t>Titolo</w:t>
            </w:r>
          </w:p>
        </w:tc>
        <w:tc>
          <w:tcPr>
            <w:tcW w:w="6523" w:type="dxa"/>
            <w:gridSpan w:val="3"/>
          </w:tcPr>
          <w:p w14:paraId="5EE5EAD3" w14:textId="15AC266D" w:rsidR="00AB4E21" w:rsidRPr="00C84A37" w:rsidRDefault="00C33549" w:rsidP="008726BD">
            <w:r w:rsidRPr="00C33549">
              <w:t>Upload file: Import Rendicontazioni Pago PA</w:t>
            </w:r>
          </w:p>
        </w:tc>
      </w:tr>
      <w:tr w:rsidR="00AB4E21" w:rsidRPr="00C84A37" w14:paraId="528DC32D" w14:textId="77777777" w:rsidTr="000E31CA">
        <w:trPr>
          <w:trHeight w:val="550"/>
        </w:trPr>
        <w:tc>
          <w:tcPr>
            <w:tcW w:w="3331" w:type="dxa"/>
            <w:gridSpan w:val="2"/>
          </w:tcPr>
          <w:p w14:paraId="6E157AA3" w14:textId="77777777" w:rsidR="00AB4E21" w:rsidRPr="00C84A37" w:rsidRDefault="00AB4E21" w:rsidP="008726BD">
            <w:pPr>
              <w:rPr>
                <w:b/>
              </w:rPr>
            </w:pPr>
            <w:r w:rsidRPr="00C84A37">
              <w:rPr>
                <w:b/>
              </w:rPr>
              <w:t>Descrizione</w:t>
            </w:r>
          </w:p>
        </w:tc>
        <w:tc>
          <w:tcPr>
            <w:tcW w:w="6523" w:type="dxa"/>
            <w:gridSpan w:val="3"/>
          </w:tcPr>
          <w:p w14:paraId="490EA99D" w14:textId="2D4FE044" w:rsidR="00AB4E21" w:rsidRPr="00C84A37" w:rsidRDefault="008726BD" w:rsidP="008726BD">
            <w:r>
              <w:rPr>
                <w:rFonts w:ascii="Calibri" w:hAnsi="Calibri" w:cs="Calibri"/>
                <w:color w:val="000000"/>
              </w:rPr>
              <w:t>Upload massivo di Rendicontazioni Pago PA.</w:t>
            </w:r>
          </w:p>
        </w:tc>
      </w:tr>
      <w:tr w:rsidR="00AB4E21" w:rsidRPr="00C84A37" w14:paraId="566DD1AD" w14:textId="77777777" w:rsidTr="000E31CA">
        <w:trPr>
          <w:trHeight w:val="550"/>
        </w:trPr>
        <w:tc>
          <w:tcPr>
            <w:tcW w:w="3331" w:type="dxa"/>
            <w:gridSpan w:val="2"/>
          </w:tcPr>
          <w:p w14:paraId="238578B4" w14:textId="77777777" w:rsidR="00AB4E21" w:rsidRPr="00C84A37" w:rsidRDefault="00AB4E21" w:rsidP="008726BD">
            <w:pPr>
              <w:rPr>
                <w:b/>
              </w:rPr>
            </w:pPr>
            <w:r>
              <w:rPr>
                <w:b/>
              </w:rPr>
              <w:t>Id Ruolo/Attore</w:t>
            </w:r>
          </w:p>
        </w:tc>
        <w:tc>
          <w:tcPr>
            <w:tcW w:w="6523" w:type="dxa"/>
            <w:gridSpan w:val="3"/>
          </w:tcPr>
          <w:p w14:paraId="527465AF" w14:textId="3EF2377D" w:rsidR="00AB4E21" w:rsidRPr="00146646" w:rsidRDefault="00AB4E21" w:rsidP="008726BD">
            <w:r>
              <w:t>001</w:t>
            </w:r>
            <w:r w:rsidR="00D15E03">
              <w:t xml:space="preserve"> / 002</w:t>
            </w:r>
          </w:p>
        </w:tc>
      </w:tr>
      <w:tr w:rsidR="00AB4E21" w:rsidRPr="00C84A37" w14:paraId="216D378D" w14:textId="77777777" w:rsidTr="000E31CA">
        <w:tc>
          <w:tcPr>
            <w:tcW w:w="3331" w:type="dxa"/>
            <w:gridSpan w:val="2"/>
            <w:vAlign w:val="center"/>
          </w:tcPr>
          <w:p w14:paraId="4E11B14A" w14:textId="77777777" w:rsidR="00AB4E21" w:rsidRPr="00C84A37" w:rsidRDefault="00AB4E21" w:rsidP="008726BD">
            <w:pPr>
              <w:rPr>
                <w:b/>
              </w:rPr>
            </w:pPr>
            <w:r w:rsidRPr="00C84A37">
              <w:rPr>
                <w:b/>
              </w:rPr>
              <w:t>Pre-condizioni</w:t>
            </w:r>
          </w:p>
        </w:tc>
        <w:tc>
          <w:tcPr>
            <w:tcW w:w="6523" w:type="dxa"/>
            <w:gridSpan w:val="3"/>
            <w:vAlign w:val="center"/>
          </w:tcPr>
          <w:p w14:paraId="17CB3CC0" w14:textId="77777777" w:rsidR="00AB4E21" w:rsidRDefault="00AB4E21" w:rsidP="008726BD">
            <w:pPr>
              <w:pStyle w:val="Paragrafoelenco"/>
              <w:numPr>
                <w:ilvl w:val="0"/>
                <w:numId w:val="7"/>
              </w:numPr>
              <w:ind w:left="714" w:hanging="357"/>
            </w:pPr>
            <w:r>
              <w:t xml:space="preserve">L’utente ha avviato l’app Postman e caricato la Collection di request “PayFlowPA-MyPivot” </w:t>
            </w:r>
          </w:p>
          <w:p w14:paraId="6AE6558F" w14:textId="7ADF757A" w:rsidR="00AB4E21" w:rsidRPr="00C84A37" w:rsidRDefault="00AB4E21" w:rsidP="008726BD">
            <w:pPr>
              <w:pStyle w:val="Paragrafoelenco"/>
              <w:numPr>
                <w:ilvl w:val="0"/>
                <w:numId w:val="7"/>
              </w:numPr>
              <w:ind w:left="714" w:hanging="357"/>
            </w:pPr>
            <w:r>
              <w:t>L’utente deve avere selezionato la request TC_FLUSSI_03</w:t>
            </w:r>
          </w:p>
        </w:tc>
      </w:tr>
      <w:tr w:rsidR="000E31CA" w:rsidRPr="00C84A37" w14:paraId="0237FD66" w14:textId="77777777" w:rsidTr="000E31CA">
        <w:tc>
          <w:tcPr>
            <w:tcW w:w="3331" w:type="dxa"/>
            <w:gridSpan w:val="2"/>
            <w:vAlign w:val="center"/>
          </w:tcPr>
          <w:p w14:paraId="2B02C65F" w14:textId="015179DE" w:rsidR="000E31CA" w:rsidRPr="00C84A37" w:rsidRDefault="00700607" w:rsidP="008726BD">
            <w:pPr>
              <w:rPr>
                <w:b/>
              </w:rPr>
            </w:pPr>
            <w:r>
              <w:rPr>
                <w:b/>
              </w:rPr>
              <w:t>Post-condizione</w:t>
            </w:r>
          </w:p>
        </w:tc>
        <w:tc>
          <w:tcPr>
            <w:tcW w:w="6523" w:type="dxa"/>
            <w:gridSpan w:val="3"/>
            <w:vAlign w:val="center"/>
          </w:tcPr>
          <w:p w14:paraId="3900F664" w14:textId="77777777" w:rsidR="000E31CA" w:rsidRDefault="000E31CA" w:rsidP="000E31CA">
            <w:pPr>
              <w:pStyle w:val="Paragrafoelenco"/>
              <w:numPr>
                <w:ilvl w:val="0"/>
                <w:numId w:val="7"/>
              </w:numPr>
              <w:ind w:left="714" w:hanging="357"/>
            </w:pPr>
            <w:r>
              <w:t>Il file risulta caricato nel sistema</w:t>
            </w:r>
          </w:p>
          <w:p w14:paraId="2480F4B1" w14:textId="2BE208E8" w:rsidR="000E31CA" w:rsidRDefault="000E31CA" w:rsidP="000E31CA">
            <w:pPr>
              <w:pStyle w:val="Paragrafoelenco"/>
              <w:numPr>
                <w:ilvl w:val="0"/>
                <w:numId w:val="7"/>
              </w:numPr>
              <w:ind w:left="714" w:hanging="357"/>
            </w:pPr>
            <w:r>
              <w:t>Eseguire il test TC_FLUSSI_04 per caricare i metadati del file e completare il flusso di caricamento.</w:t>
            </w:r>
          </w:p>
        </w:tc>
      </w:tr>
      <w:tr w:rsidR="00AB4E21" w:rsidRPr="00C84A37" w14:paraId="21FEFBF7" w14:textId="77777777" w:rsidTr="000E31CA">
        <w:tc>
          <w:tcPr>
            <w:tcW w:w="3331" w:type="dxa"/>
            <w:gridSpan w:val="2"/>
            <w:vAlign w:val="center"/>
          </w:tcPr>
          <w:p w14:paraId="75F8E593" w14:textId="77777777" w:rsidR="00AB4E21" w:rsidRPr="00C84A37" w:rsidRDefault="00AB4E21" w:rsidP="008726BD">
            <w:pPr>
              <w:rPr>
                <w:b/>
              </w:rPr>
            </w:pPr>
            <w:r>
              <w:rPr>
                <w:b/>
              </w:rPr>
              <w:t>Input</w:t>
            </w:r>
          </w:p>
        </w:tc>
        <w:tc>
          <w:tcPr>
            <w:tcW w:w="6523" w:type="dxa"/>
            <w:gridSpan w:val="3"/>
            <w:vAlign w:val="center"/>
          </w:tcPr>
          <w:p w14:paraId="1903CBA1" w14:textId="77777777" w:rsidR="00AB4E21" w:rsidRDefault="00AB4E21" w:rsidP="008726BD"/>
          <w:p w14:paraId="22E3E0C0" w14:textId="77777777" w:rsidR="000E7C4C" w:rsidRDefault="000E7C4C" w:rsidP="000E7C4C"/>
          <w:p w14:paraId="1B31D81B" w14:textId="77777777" w:rsidR="000E7C4C" w:rsidRDefault="000E7C4C" w:rsidP="000E7C4C"/>
          <w:tbl>
            <w:tblPr>
              <w:tblStyle w:val="GridTable3"/>
              <w:tblW w:w="0" w:type="auto"/>
              <w:tblLook w:val="04A0" w:firstRow="1" w:lastRow="0" w:firstColumn="1" w:lastColumn="0" w:noHBand="0" w:noVBand="1"/>
            </w:tblPr>
            <w:tblGrid>
              <w:gridCol w:w="1177"/>
              <w:gridCol w:w="5130"/>
            </w:tblGrid>
            <w:tr w:rsidR="000E7C4C" w14:paraId="613116B1" w14:textId="77777777" w:rsidTr="000D79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623C39AE" w14:textId="77777777" w:rsidR="000E7C4C" w:rsidRDefault="000E7C4C" w:rsidP="000E7C4C">
                  <w:r>
                    <w:t>Key</w:t>
                  </w:r>
                </w:p>
              </w:tc>
              <w:tc>
                <w:tcPr>
                  <w:tcW w:w="6011" w:type="dxa"/>
                </w:tcPr>
                <w:p w14:paraId="3B7DB90E" w14:textId="77777777" w:rsidR="000E7C4C" w:rsidRDefault="000E7C4C" w:rsidP="000E7C4C">
                  <w:pPr>
                    <w:cnfStyle w:val="100000000000" w:firstRow="1" w:lastRow="0" w:firstColumn="0" w:lastColumn="0" w:oddVBand="0" w:evenVBand="0" w:oddHBand="0" w:evenHBand="0" w:firstRowFirstColumn="0" w:firstRowLastColumn="0" w:lastRowFirstColumn="0" w:lastRowLastColumn="0"/>
                  </w:pPr>
                  <w:r>
                    <w:t>Value</w:t>
                  </w:r>
                </w:p>
              </w:tc>
            </w:tr>
            <w:tr w:rsidR="000E7C4C" w14:paraId="311B1C98" w14:textId="77777777" w:rsidTr="000D7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33405E84" w14:textId="77777777" w:rsidR="000E7C4C" w:rsidRDefault="000E7C4C" w:rsidP="000E7C4C">
                  <w:r>
                    <w:t>codIpa</w:t>
                  </w:r>
                </w:p>
              </w:tc>
              <w:tc>
                <w:tcPr>
                  <w:tcW w:w="6011" w:type="dxa"/>
                </w:tcPr>
                <w:p w14:paraId="4776BC1A" w14:textId="77777777" w:rsidR="000E7C4C" w:rsidRDefault="000E7C4C" w:rsidP="000E7C4C">
                  <w:pPr>
                    <w:cnfStyle w:val="000000100000" w:firstRow="0" w:lastRow="0" w:firstColumn="0" w:lastColumn="0" w:oddVBand="0" w:evenVBand="0" w:oddHBand="1" w:evenHBand="0" w:firstRowFirstColumn="0" w:firstRowLastColumn="0" w:lastRowFirstColumn="0" w:lastRowLastColumn="0"/>
                  </w:pPr>
                  <w:r>
                    <w:t>R_CAMPAN</w:t>
                  </w:r>
                </w:p>
              </w:tc>
            </w:tr>
            <w:tr w:rsidR="000E7C4C" w14:paraId="1F8CDADE" w14:textId="77777777" w:rsidTr="000D7930">
              <w:tc>
                <w:tcPr>
                  <w:cnfStyle w:val="001000000000" w:firstRow="0" w:lastRow="0" w:firstColumn="1" w:lastColumn="0" w:oddVBand="0" w:evenVBand="0" w:oddHBand="0" w:evenHBand="0" w:firstRowFirstColumn="0" w:firstRowLastColumn="0" w:lastRowFirstColumn="0" w:lastRowLastColumn="0"/>
                  <w:tcW w:w="1212" w:type="dxa"/>
                </w:tcPr>
                <w:p w14:paraId="7824C350" w14:textId="77777777" w:rsidR="000E7C4C" w:rsidRDefault="000E7C4C" w:rsidP="000E7C4C">
                  <w:r w:rsidRPr="00374C1E">
                    <w:t>TipoFlusso</w:t>
                  </w:r>
                </w:p>
              </w:tc>
              <w:tc>
                <w:tcPr>
                  <w:tcW w:w="6011" w:type="dxa"/>
                </w:tcPr>
                <w:p w14:paraId="3565DAEF" w14:textId="77777777" w:rsidR="000E7C4C" w:rsidRDefault="000E7C4C" w:rsidP="000E7C4C">
                  <w:pPr>
                    <w:cnfStyle w:val="000000000000" w:firstRow="0" w:lastRow="0" w:firstColumn="0" w:lastColumn="0" w:oddVBand="0" w:evenVBand="0" w:oddHBand="0" w:evenHBand="0" w:firstRowFirstColumn="0" w:firstRowLastColumn="0" w:lastRowFirstColumn="0" w:lastRowLastColumn="0"/>
                  </w:pPr>
                  <w:r>
                    <w:t>E</w:t>
                  </w:r>
                </w:p>
              </w:tc>
            </w:tr>
            <w:tr w:rsidR="000E7C4C" w14:paraId="0948D622" w14:textId="77777777" w:rsidTr="000D7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79B53A88" w14:textId="77777777" w:rsidR="000E7C4C" w:rsidRPr="00374C1E" w:rsidRDefault="000E7C4C" w:rsidP="000E7C4C">
                  <w:r>
                    <w:t>File</w:t>
                  </w:r>
                </w:p>
              </w:tc>
              <w:tc>
                <w:tcPr>
                  <w:tcW w:w="6011" w:type="dxa"/>
                </w:tcPr>
                <w:p w14:paraId="389362FA" w14:textId="789B99C0" w:rsidR="000E7C4C" w:rsidRDefault="000E7C4C" w:rsidP="000E7C4C">
                  <w:pPr>
                    <w:cnfStyle w:val="000000100000" w:firstRow="0" w:lastRow="0" w:firstColumn="0" w:lastColumn="0" w:oddVBand="0" w:evenVBand="0" w:oddHBand="1" w:evenHBand="0" w:firstRowFirstColumn="0" w:firstRowLastColumn="0" w:lastRowFirstColumn="0" w:lastRowLastColumn="0"/>
                  </w:pPr>
                  <w:r w:rsidRPr="000E7C4C">
                    <w:t>CIPBITMM_20191213CIPBITMM08002207487_</w:t>
                  </w:r>
                  <w:r>
                    <w:t xml:space="preserve"> </w:t>
                  </w:r>
                  <w:r w:rsidRPr="000E7C4C">
                    <w:t>20191213080021.zip</w:t>
                  </w:r>
                </w:p>
              </w:tc>
            </w:tr>
          </w:tbl>
          <w:p w14:paraId="4A4B8A80" w14:textId="77777777" w:rsidR="000E7C4C" w:rsidRDefault="000E7C4C" w:rsidP="000E7C4C"/>
          <w:p w14:paraId="550E5BC8" w14:textId="77777777" w:rsidR="000E7C4C" w:rsidRDefault="000E7C4C" w:rsidP="008726BD"/>
          <w:p w14:paraId="6B39C31C" w14:textId="41A79510" w:rsidR="000E7C4C" w:rsidRDefault="000E7C4C" w:rsidP="008726BD"/>
        </w:tc>
      </w:tr>
      <w:tr w:rsidR="00AB4E21" w:rsidRPr="00C84A37" w14:paraId="41195AA1" w14:textId="77777777" w:rsidTr="000E31CA">
        <w:trPr>
          <w:trHeight w:val="540"/>
        </w:trPr>
        <w:tc>
          <w:tcPr>
            <w:tcW w:w="626" w:type="dxa"/>
          </w:tcPr>
          <w:p w14:paraId="4E14F0B2" w14:textId="77777777" w:rsidR="00AB4E21" w:rsidRPr="00C84A37" w:rsidRDefault="00AB4E21" w:rsidP="008726BD">
            <w:pPr>
              <w:rPr>
                <w:b/>
              </w:rPr>
            </w:pPr>
            <w:r w:rsidRPr="00C84A37">
              <w:rPr>
                <w:b/>
              </w:rPr>
              <w:t>Step</w:t>
            </w:r>
          </w:p>
        </w:tc>
        <w:tc>
          <w:tcPr>
            <w:tcW w:w="2705" w:type="dxa"/>
          </w:tcPr>
          <w:p w14:paraId="1462BED3" w14:textId="77777777" w:rsidR="00AB4E21" w:rsidRPr="00C84A37" w:rsidRDefault="00AB4E21" w:rsidP="008726BD">
            <w:pPr>
              <w:rPr>
                <w:b/>
              </w:rPr>
            </w:pPr>
            <w:r w:rsidRPr="00C84A37">
              <w:rPr>
                <w:b/>
              </w:rPr>
              <w:t>Azione</w:t>
            </w:r>
          </w:p>
        </w:tc>
        <w:tc>
          <w:tcPr>
            <w:tcW w:w="5453" w:type="dxa"/>
            <w:gridSpan w:val="2"/>
          </w:tcPr>
          <w:p w14:paraId="2B3F562E" w14:textId="77777777" w:rsidR="00AB4E21" w:rsidRPr="00C84A37" w:rsidRDefault="00AB4E21" w:rsidP="008726BD">
            <w:pPr>
              <w:rPr>
                <w:b/>
              </w:rPr>
            </w:pPr>
            <w:r w:rsidRPr="00C84A37">
              <w:rPr>
                <w:b/>
              </w:rPr>
              <w:t>Risultato atteso</w:t>
            </w:r>
          </w:p>
        </w:tc>
        <w:tc>
          <w:tcPr>
            <w:tcW w:w="1070" w:type="dxa"/>
          </w:tcPr>
          <w:p w14:paraId="37D9FF06" w14:textId="77777777" w:rsidR="00AB4E21" w:rsidRPr="00C84A37" w:rsidRDefault="00AB4E21" w:rsidP="008726BD">
            <w:pPr>
              <w:rPr>
                <w:b/>
              </w:rPr>
            </w:pPr>
            <w:r w:rsidRPr="00C84A37">
              <w:rPr>
                <w:b/>
              </w:rPr>
              <w:t>Esito</w:t>
            </w:r>
          </w:p>
        </w:tc>
      </w:tr>
      <w:tr w:rsidR="00A74D02" w:rsidRPr="00C84A37" w14:paraId="2C3D071D" w14:textId="77777777" w:rsidTr="000E31CA">
        <w:trPr>
          <w:trHeight w:val="1800"/>
        </w:trPr>
        <w:tc>
          <w:tcPr>
            <w:tcW w:w="626" w:type="dxa"/>
          </w:tcPr>
          <w:p w14:paraId="04B696FA" w14:textId="77777777" w:rsidR="00A74D02" w:rsidRPr="00C84A37" w:rsidRDefault="00A74D02" w:rsidP="00A74D02">
            <w:r>
              <w:lastRenderedPageBreak/>
              <w:t>1</w:t>
            </w:r>
          </w:p>
        </w:tc>
        <w:tc>
          <w:tcPr>
            <w:tcW w:w="2705" w:type="dxa"/>
          </w:tcPr>
          <w:p w14:paraId="6BCAA90B" w14:textId="303C9396" w:rsidR="00A74D02" w:rsidRPr="00C84A37" w:rsidRDefault="00A74D02" w:rsidP="00A74D02">
            <w:r>
              <w:t xml:space="preserve">L’utente seleziona il pulsante “Select Files” nel body della request e selezione il file </w:t>
            </w:r>
            <w:r w:rsidRPr="00A74D02">
              <w:t>CIPBITMM_20191213CIPBI</w:t>
            </w:r>
            <w:r w:rsidR="000E7C4C">
              <w:t xml:space="preserve"> </w:t>
            </w:r>
            <w:r w:rsidRPr="00A74D02">
              <w:t>TMM08002207487_201912</w:t>
            </w:r>
            <w:r w:rsidR="000E7C4C">
              <w:t xml:space="preserve"> </w:t>
            </w:r>
            <w:r w:rsidRPr="00A74D02">
              <w:t>13080021</w:t>
            </w:r>
            <w:r w:rsidRPr="00374C1E">
              <w:t>.zip</w:t>
            </w:r>
            <w:r>
              <w:t>.</w:t>
            </w:r>
          </w:p>
        </w:tc>
        <w:tc>
          <w:tcPr>
            <w:tcW w:w="5453" w:type="dxa"/>
            <w:gridSpan w:val="2"/>
          </w:tcPr>
          <w:p w14:paraId="58C3FBFD" w14:textId="7C6D4437" w:rsidR="00A74D02" w:rsidRPr="00C84A37" w:rsidRDefault="00A74D02" w:rsidP="00A74D02">
            <w:pPr>
              <w:shd w:val="clear" w:color="auto" w:fill="FFFFFE"/>
              <w:spacing w:line="240" w:lineRule="atLeast"/>
            </w:pPr>
            <w:r>
              <w:t>Il campo file della request risulta valorizzato correttamente con il file selezionato.</w:t>
            </w:r>
          </w:p>
        </w:tc>
        <w:tc>
          <w:tcPr>
            <w:tcW w:w="1070" w:type="dxa"/>
            <w:vAlign w:val="center"/>
          </w:tcPr>
          <w:p w14:paraId="71A6EF73" w14:textId="77777777" w:rsidR="00A74D02" w:rsidRPr="00C84A37" w:rsidRDefault="00A74D02" w:rsidP="00A74D02">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r w:rsidR="00A74D02" w:rsidRPr="00C84A37" w14:paraId="5B82BF74" w14:textId="77777777" w:rsidTr="000E31CA">
        <w:trPr>
          <w:trHeight w:val="1800"/>
        </w:trPr>
        <w:tc>
          <w:tcPr>
            <w:tcW w:w="626" w:type="dxa"/>
          </w:tcPr>
          <w:p w14:paraId="29279481" w14:textId="605BB2C3" w:rsidR="00A74D02" w:rsidRDefault="00A74D02" w:rsidP="008726BD">
            <w:r>
              <w:t>2</w:t>
            </w:r>
          </w:p>
        </w:tc>
        <w:tc>
          <w:tcPr>
            <w:tcW w:w="2705" w:type="dxa"/>
          </w:tcPr>
          <w:p w14:paraId="6E78EF2E" w14:textId="7BA0BC10" w:rsidR="00A74D02" w:rsidRDefault="00A74D02" w:rsidP="008726BD">
            <w:r>
              <w:t>L’utente seleziona il pulsante SEND.</w:t>
            </w:r>
          </w:p>
        </w:tc>
        <w:tc>
          <w:tcPr>
            <w:tcW w:w="5453" w:type="dxa"/>
            <w:gridSpan w:val="2"/>
          </w:tcPr>
          <w:p w14:paraId="26EA7C3B" w14:textId="77777777" w:rsidR="00A74D02" w:rsidRDefault="00A74D02" w:rsidP="00A74D02">
            <w:pPr>
              <w:shd w:val="clear" w:color="auto" w:fill="FFFFFE"/>
              <w:spacing w:line="240" w:lineRule="atLeast"/>
            </w:pPr>
            <w:r>
              <w:t>{</w:t>
            </w:r>
          </w:p>
          <w:p w14:paraId="0CACA646" w14:textId="77777777" w:rsidR="00A74D02" w:rsidRDefault="00A74D02" w:rsidP="00A74D02">
            <w:pPr>
              <w:shd w:val="clear" w:color="auto" w:fill="FFFFFE"/>
              <w:spacing w:line="240" w:lineRule="atLeast"/>
            </w:pPr>
            <w:r>
              <w:t xml:space="preserve">    "timestamp": "2020-03-20T08:28:57.233+0000",</w:t>
            </w:r>
          </w:p>
          <w:p w14:paraId="56737FCE" w14:textId="77777777" w:rsidR="00A74D02" w:rsidRDefault="00A74D02" w:rsidP="00A74D02">
            <w:pPr>
              <w:shd w:val="clear" w:color="auto" w:fill="FFFFFE"/>
              <w:spacing w:line="240" w:lineRule="atLeast"/>
            </w:pPr>
            <w:r>
              <w:t xml:space="preserve">    "messages": null,</w:t>
            </w:r>
          </w:p>
          <w:p w14:paraId="27FADA67" w14:textId="77777777" w:rsidR="00A74D02" w:rsidRDefault="00A74D02" w:rsidP="00A74D02">
            <w:pPr>
              <w:shd w:val="clear" w:color="auto" w:fill="FFFFFE"/>
              <w:spacing w:line="240" w:lineRule="atLeast"/>
            </w:pPr>
            <w:r>
              <w:t xml:space="preserve">    "items": {</w:t>
            </w:r>
          </w:p>
          <w:p w14:paraId="5D996FB7" w14:textId="77777777" w:rsidR="00A74D02" w:rsidRDefault="00A74D02" w:rsidP="00A74D02">
            <w:pPr>
              <w:shd w:val="clear" w:color="auto" w:fill="FFFFFE"/>
              <w:spacing w:line="240" w:lineRule="atLeast"/>
            </w:pPr>
            <w:r>
              <w:t xml:space="preserve">        "code": "200",</w:t>
            </w:r>
          </w:p>
          <w:p w14:paraId="625FB890" w14:textId="77777777" w:rsidR="00A74D02" w:rsidRDefault="00A74D02" w:rsidP="00A74D02">
            <w:pPr>
              <w:shd w:val="clear" w:color="auto" w:fill="FFFFFE"/>
              <w:spacing w:line="240" w:lineRule="atLeast"/>
            </w:pPr>
            <w:r>
              <w:t xml:space="preserve">        "message": "Flie caricato correttametne",</w:t>
            </w:r>
          </w:p>
          <w:p w14:paraId="0D385A89" w14:textId="0466539D" w:rsidR="00A74D02" w:rsidRDefault="00A74D02" w:rsidP="00A74D02">
            <w:pPr>
              <w:shd w:val="clear" w:color="auto" w:fill="FFFFFE"/>
              <w:spacing w:line="240" w:lineRule="atLeast"/>
            </w:pPr>
            <w:r>
              <w:t xml:space="preserve">        "nomeFile": "CIPBITMM_20191213CIPBITMM08002207487_</w:t>
            </w:r>
            <w:r w:rsidR="000E7C4C">
              <w:t xml:space="preserve"> </w:t>
            </w:r>
            <w:r>
              <w:t>20191213080021.zip",</w:t>
            </w:r>
          </w:p>
          <w:p w14:paraId="45F5F4AA" w14:textId="77777777" w:rsidR="00A74D02" w:rsidRDefault="00A74D02" w:rsidP="00A74D02">
            <w:pPr>
              <w:shd w:val="clear" w:color="auto" w:fill="FFFFFE"/>
              <w:spacing w:line="240" w:lineRule="atLeast"/>
            </w:pPr>
            <w:r>
              <w:t xml:space="preserve">        "dimensioneFile": "0 Kb",</w:t>
            </w:r>
          </w:p>
          <w:p w14:paraId="07B7EEC2" w14:textId="77777777" w:rsidR="00A74D02" w:rsidRDefault="00A74D02" w:rsidP="00A74D02">
            <w:pPr>
              <w:shd w:val="clear" w:color="auto" w:fill="FFFFFE"/>
              <w:spacing w:line="240" w:lineRule="atLeast"/>
            </w:pPr>
            <w:r>
              <w:t xml:space="preserve">        "codRequestToken": "ed1f1ea1-c8ed-43fa-b2e8-27d43001f550"</w:t>
            </w:r>
          </w:p>
          <w:p w14:paraId="364F4984" w14:textId="77777777" w:rsidR="00A74D02" w:rsidRDefault="00A74D02" w:rsidP="00A74D02">
            <w:pPr>
              <w:shd w:val="clear" w:color="auto" w:fill="FFFFFE"/>
              <w:spacing w:line="240" w:lineRule="atLeast"/>
            </w:pPr>
            <w:r>
              <w:t xml:space="preserve">    }</w:t>
            </w:r>
          </w:p>
          <w:p w14:paraId="307C9B24" w14:textId="1AC419E8" w:rsidR="00A74D02" w:rsidRPr="00C84A37" w:rsidRDefault="00A74D02" w:rsidP="00A74D02">
            <w:pPr>
              <w:shd w:val="clear" w:color="auto" w:fill="FFFFFE"/>
              <w:spacing w:line="240" w:lineRule="atLeast"/>
            </w:pPr>
            <w:r>
              <w:t>}</w:t>
            </w:r>
          </w:p>
        </w:tc>
        <w:tc>
          <w:tcPr>
            <w:tcW w:w="1070" w:type="dxa"/>
            <w:vAlign w:val="center"/>
          </w:tcPr>
          <w:p w14:paraId="37588F6B" w14:textId="77777777" w:rsidR="00A74D02" w:rsidRPr="00C84A37" w:rsidRDefault="00A74D02"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3C46B296" w14:textId="77777777" w:rsidR="00AB4E21" w:rsidRDefault="00AB4E21" w:rsidP="00AB4E21"/>
    <w:p w14:paraId="1F0C3DC4" w14:textId="7F3DF02B" w:rsidR="00AB4E21" w:rsidRDefault="00AB4E21" w:rsidP="00634F4E"/>
    <w:p w14:paraId="02B4D15B" w14:textId="59130A9A" w:rsidR="00AB4E21" w:rsidRDefault="00AB4E21" w:rsidP="00AB4E21">
      <w:pPr>
        <w:pStyle w:val="Titolo4"/>
      </w:pPr>
      <w:r w:rsidRPr="00A04A39">
        <w:t>TC_</w:t>
      </w:r>
      <w:r>
        <w:t>FLUSSI</w:t>
      </w:r>
      <w:r w:rsidRPr="00A04A39">
        <w:t>_0</w:t>
      </w:r>
      <w:r>
        <w:t>4</w:t>
      </w:r>
    </w:p>
    <w:tbl>
      <w:tblPr>
        <w:tblStyle w:val="Grigliatabella"/>
        <w:tblW w:w="9854" w:type="dxa"/>
        <w:tblLook w:val="04A0" w:firstRow="1" w:lastRow="0" w:firstColumn="1" w:lastColumn="0" w:noHBand="0" w:noVBand="1"/>
      </w:tblPr>
      <w:tblGrid>
        <w:gridCol w:w="626"/>
        <w:gridCol w:w="1779"/>
        <w:gridCol w:w="1784"/>
        <w:gridCol w:w="4548"/>
        <w:gridCol w:w="1117"/>
      </w:tblGrid>
      <w:tr w:rsidR="00AB4E21" w:rsidRPr="00C84A37" w14:paraId="69EC8E3E" w14:textId="77777777" w:rsidTr="008726BD">
        <w:trPr>
          <w:gridAfter w:val="2"/>
          <w:wAfter w:w="5665" w:type="dxa"/>
          <w:trHeight w:val="583"/>
        </w:trPr>
        <w:tc>
          <w:tcPr>
            <w:tcW w:w="4189" w:type="dxa"/>
            <w:gridSpan w:val="3"/>
            <w:shd w:val="clear" w:color="auto" w:fill="DEEAF6" w:themeFill="accent1" w:themeFillTint="33"/>
          </w:tcPr>
          <w:p w14:paraId="6DD044CE" w14:textId="451351A4" w:rsidR="00AB4E21" w:rsidRPr="00C84A37" w:rsidRDefault="00AB4E21" w:rsidP="008726BD">
            <w:pPr>
              <w:rPr>
                <w:b/>
              </w:rPr>
            </w:pPr>
            <w:r w:rsidRPr="00C84A37">
              <w:rPr>
                <w:b/>
              </w:rPr>
              <w:t>TC_</w:t>
            </w:r>
            <w:r>
              <w:rPr>
                <w:b/>
              </w:rPr>
              <w:t>FLUSSI</w:t>
            </w:r>
            <w:r w:rsidRPr="00C84A37">
              <w:rPr>
                <w:b/>
              </w:rPr>
              <w:t>_0</w:t>
            </w:r>
            <w:r>
              <w:rPr>
                <w:b/>
              </w:rPr>
              <w:t>4</w:t>
            </w:r>
          </w:p>
        </w:tc>
      </w:tr>
      <w:tr w:rsidR="00AB4E21" w:rsidRPr="00C84A37" w14:paraId="4F46DA40" w14:textId="77777777" w:rsidTr="008726BD">
        <w:trPr>
          <w:trHeight w:val="550"/>
        </w:trPr>
        <w:tc>
          <w:tcPr>
            <w:tcW w:w="2405" w:type="dxa"/>
            <w:gridSpan w:val="2"/>
          </w:tcPr>
          <w:p w14:paraId="3319D796" w14:textId="77777777" w:rsidR="00AB4E21" w:rsidRPr="00C84A37" w:rsidRDefault="00AB4E21" w:rsidP="008726BD">
            <w:pPr>
              <w:rPr>
                <w:b/>
              </w:rPr>
            </w:pPr>
            <w:r w:rsidRPr="00C84A37">
              <w:rPr>
                <w:b/>
              </w:rPr>
              <w:t>Titolo</w:t>
            </w:r>
          </w:p>
        </w:tc>
        <w:tc>
          <w:tcPr>
            <w:tcW w:w="7449" w:type="dxa"/>
            <w:gridSpan w:val="3"/>
          </w:tcPr>
          <w:p w14:paraId="01706106" w14:textId="1A543ECB" w:rsidR="00AB4E21" w:rsidRPr="00C84A37" w:rsidRDefault="00C33549" w:rsidP="008726BD">
            <w:r w:rsidRPr="00C33549">
              <w:t>Importa massivo Rendicontazioni Pago PA</w:t>
            </w:r>
          </w:p>
        </w:tc>
      </w:tr>
      <w:tr w:rsidR="00AB4E21" w:rsidRPr="00C84A37" w14:paraId="26C182FB" w14:textId="77777777" w:rsidTr="008726BD">
        <w:trPr>
          <w:trHeight w:val="550"/>
        </w:trPr>
        <w:tc>
          <w:tcPr>
            <w:tcW w:w="2405" w:type="dxa"/>
            <w:gridSpan w:val="2"/>
          </w:tcPr>
          <w:p w14:paraId="6C2FB67F" w14:textId="77777777" w:rsidR="00AB4E21" w:rsidRPr="00C84A37" w:rsidRDefault="00AB4E21" w:rsidP="008726BD">
            <w:pPr>
              <w:rPr>
                <w:b/>
              </w:rPr>
            </w:pPr>
            <w:r w:rsidRPr="00C84A37">
              <w:rPr>
                <w:b/>
              </w:rPr>
              <w:t>Descrizione</w:t>
            </w:r>
          </w:p>
        </w:tc>
        <w:tc>
          <w:tcPr>
            <w:tcW w:w="7449" w:type="dxa"/>
            <w:gridSpan w:val="3"/>
          </w:tcPr>
          <w:p w14:paraId="7D7904FE" w14:textId="2FD68A6B" w:rsidR="00AB4E21" w:rsidRPr="00C84A37" w:rsidRDefault="00D15E03" w:rsidP="008726BD">
            <w:r>
              <w:t>C</w:t>
            </w:r>
            <w:r w:rsidRPr="00D15E03">
              <w:t>arica</w:t>
            </w:r>
            <w:r>
              <w:t>mento dei</w:t>
            </w:r>
            <w:r w:rsidRPr="00D15E03">
              <w:t xml:space="preserve"> dati correlati all’upload massivo di Rendicontazioni Pago PA.</w:t>
            </w:r>
          </w:p>
        </w:tc>
      </w:tr>
      <w:tr w:rsidR="00AB4E21" w:rsidRPr="00C84A37" w14:paraId="5C5247D1" w14:textId="77777777" w:rsidTr="008726BD">
        <w:trPr>
          <w:trHeight w:val="550"/>
        </w:trPr>
        <w:tc>
          <w:tcPr>
            <w:tcW w:w="2405" w:type="dxa"/>
            <w:gridSpan w:val="2"/>
          </w:tcPr>
          <w:p w14:paraId="68CA90A7" w14:textId="77777777" w:rsidR="00AB4E21" w:rsidRPr="00C84A37" w:rsidRDefault="00AB4E21" w:rsidP="008726BD">
            <w:pPr>
              <w:rPr>
                <w:b/>
              </w:rPr>
            </w:pPr>
            <w:r>
              <w:rPr>
                <w:b/>
              </w:rPr>
              <w:t>Id Ruolo/Attore</w:t>
            </w:r>
          </w:p>
        </w:tc>
        <w:tc>
          <w:tcPr>
            <w:tcW w:w="7449" w:type="dxa"/>
            <w:gridSpan w:val="3"/>
          </w:tcPr>
          <w:p w14:paraId="3E1C3CB9" w14:textId="513A2AAB" w:rsidR="00AB4E21" w:rsidRPr="00146646" w:rsidRDefault="00AB4E21" w:rsidP="008726BD">
            <w:r>
              <w:t>001</w:t>
            </w:r>
            <w:r w:rsidR="00D15E03">
              <w:t xml:space="preserve"> / 002</w:t>
            </w:r>
          </w:p>
        </w:tc>
      </w:tr>
      <w:tr w:rsidR="00AB4E21" w:rsidRPr="00C84A37" w14:paraId="248CEF1C" w14:textId="77777777" w:rsidTr="008726BD">
        <w:tc>
          <w:tcPr>
            <w:tcW w:w="2405" w:type="dxa"/>
            <w:gridSpan w:val="2"/>
            <w:vAlign w:val="center"/>
          </w:tcPr>
          <w:p w14:paraId="5B9A091F" w14:textId="77777777" w:rsidR="00AB4E21" w:rsidRPr="00C84A37" w:rsidRDefault="00AB4E21" w:rsidP="008726BD">
            <w:pPr>
              <w:rPr>
                <w:b/>
              </w:rPr>
            </w:pPr>
            <w:r w:rsidRPr="00C84A37">
              <w:rPr>
                <w:b/>
              </w:rPr>
              <w:t>Pre-condizioni</w:t>
            </w:r>
          </w:p>
        </w:tc>
        <w:tc>
          <w:tcPr>
            <w:tcW w:w="7449" w:type="dxa"/>
            <w:gridSpan w:val="3"/>
            <w:vAlign w:val="center"/>
          </w:tcPr>
          <w:p w14:paraId="3F5CCF31" w14:textId="77777777" w:rsidR="00AB4E21" w:rsidRDefault="00AB4E21" w:rsidP="008726BD">
            <w:pPr>
              <w:pStyle w:val="Paragrafoelenco"/>
              <w:numPr>
                <w:ilvl w:val="0"/>
                <w:numId w:val="7"/>
              </w:numPr>
              <w:ind w:left="714" w:hanging="357"/>
            </w:pPr>
            <w:r>
              <w:t xml:space="preserve">L’utente ha avviato l’app Postman e caricato la Collection di request “PayFlowPA-MyPivot” </w:t>
            </w:r>
          </w:p>
          <w:p w14:paraId="328C1B1B" w14:textId="77777777" w:rsidR="00AB4E21" w:rsidRDefault="00AB4E21" w:rsidP="008726BD">
            <w:pPr>
              <w:pStyle w:val="Paragrafoelenco"/>
              <w:numPr>
                <w:ilvl w:val="0"/>
                <w:numId w:val="7"/>
              </w:numPr>
              <w:ind w:left="714" w:hanging="357"/>
            </w:pPr>
            <w:r>
              <w:t>L’utente deve avere selezionato la request TC_FLUSSI_04</w:t>
            </w:r>
          </w:p>
          <w:p w14:paraId="43F8AF41" w14:textId="60631AAE" w:rsidR="000E31CA" w:rsidRDefault="000E31CA" w:rsidP="000E31CA">
            <w:pPr>
              <w:pStyle w:val="Paragrafoelenco"/>
              <w:numPr>
                <w:ilvl w:val="0"/>
                <w:numId w:val="7"/>
              </w:numPr>
              <w:ind w:left="714" w:hanging="357"/>
            </w:pPr>
            <w:r>
              <w:t xml:space="preserve">Il batch </w:t>
            </w:r>
            <w:r w:rsidRPr="005809BB">
              <w:t>Batch</w:t>
            </w:r>
            <w:r>
              <w:t>Load</w:t>
            </w:r>
            <w:r w:rsidRPr="005809BB">
              <w:t>Flussi</w:t>
            </w:r>
            <w:r>
              <w:t>Rendicontazione sia in esecuzione.</w:t>
            </w:r>
          </w:p>
          <w:p w14:paraId="668557FA" w14:textId="00FCFDE3" w:rsidR="000E31CA" w:rsidRPr="00C84A37" w:rsidRDefault="000E31CA" w:rsidP="000E31CA">
            <w:pPr>
              <w:pStyle w:val="Paragrafoelenco"/>
              <w:numPr>
                <w:ilvl w:val="0"/>
                <w:numId w:val="7"/>
              </w:numPr>
              <w:ind w:left="714" w:hanging="357"/>
            </w:pPr>
            <w:r>
              <w:t>L’utente deve aver eseguito TC_FLUSSI_03 dal cui output recupera il valore per il parametro “codRequestToken” i input al corrente test.</w:t>
            </w:r>
          </w:p>
        </w:tc>
      </w:tr>
      <w:tr w:rsidR="000E31CA" w:rsidRPr="00C84A37" w14:paraId="5BFAA765" w14:textId="77777777" w:rsidTr="00B21121">
        <w:tc>
          <w:tcPr>
            <w:tcW w:w="2405" w:type="dxa"/>
            <w:gridSpan w:val="2"/>
            <w:vAlign w:val="center"/>
          </w:tcPr>
          <w:p w14:paraId="6E5B2557" w14:textId="77777777" w:rsidR="000E31CA" w:rsidRPr="00C84A37" w:rsidRDefault="000E31CA" w:rsidP="00B21121">
            <w:pPr>
              <w:rPr>
                <w:b/>
              </w:rPr>
            </w:pPr>
            <w:r>
              <w:rPr>
                <w:b/>
              </w:rPr>
              <w:t>Post-condizione</w:t>
            </w:r>
          </w:p>
        </w:tc>
        <w:tc>
          <w:tcPr>
            <w:tcW w:w="7449" w:type="dxa"/>
            <w:gridSpan w:val="3"/>
            <w:vAlign w:val="center"/>
          </w:tcPr>
          <w:p w14:paraId="39B47BB5" w14:textId="0AFF7312" w:rsidR="000E31CA" w:rsidRDefault="000E31CA" w:rsidP="00B21121">
            <w:pPr>
              <w:pStyle w:val="Paragrafoelenco"/>
              <w:numPr>
                <w:ilvl w:val="0"/>
                <w:numId w:val="7"/>
              </w:numPr>
              <w:ind w:left="714" w:hanging="357"/>
            </w:pPr>
            <w:r>
              <w:t xml:space="preserve">Il flusso risulta caricato ed </w:t>
            </w:r>
            <w:r w:rsidR="00700607">
              <w:t xml:space="preserve">è </w:t>
            </w:r>
            <w:r>
              <w:t>possibile verificarne lo stato eseguendo il test TC_FLUSSI_08</w:t>
            </w:r>
          </w:p>
        </w:tc>
      </w:tr>
      <w:tr w:rsidR="00AB4E21" w:rsidRPr="00C84A37" w14:paraId="0F644987" w14:textId="77777777" w:rsidTr="008726BD">
        <w:tc>
          <w:tcPr>
            <w:tcW w:w="2405" w:type="dxa"/>
            <w:gridSpan w:val="2"/>
            <w:vAlign w:val="center"/>
          </w:tcPr>
          <w:p w14:paraId="4DBDBE1E" w14:textId="77777777" w:rsidR="00AB4E21" w:rsidRPr="00C84A37" w:rsidRDefault="00AB4E21" w:rsidP="008726BD">
            <w:pPr>
              <w:rPr>
                <w:b/>
              </w:rPr>
            </w:pPr>
            <w:r>
              <w:rPr>
                <w:b/>
              </w:rPr>
              <w:t>Input</w:t>
            </w:r>
          </w:p>
        </w:tc>
        <w:tc>
          <w:tcPr>
            <w:tcW w:w="7449" w:type="dxa"/>
            <w:gridSpan w:val="3"/>
            <w:vAlign w:val="center"/>
          </w:tcPr>
          <w:p w14:paraId="5CE4F33F" w14:textId="77777777" w:rsidR="00A74D02" w:rsidRDefault="00A74D02" w:rsidP="00A74D02">
            <w:r>
              <w:t>{</w:t>
            </w:r>
          </w:p>
          <w:p w14:paraId="56549B3E" w14:textId="77777777" w:rsidR="00A74D02" w:rsidRDefault="00A74D02" w:rsidP="00A74D02">
            <w:r>
              <w:t xml:space="preserve">    "nomeFile": "CIPBITMM_20191213CIPBITMM08002207487_20191213080021.zip",</w:t>
            </w:r>
          </w:p>
          <w:p w14:paraId="06D46DD2" w14:textId="7C64CC05" w:rsidR="00A74D02" w:rsidRDefault="00A74D02" w:rsidP="00A74D02">
            <w:r>
              <w:lastRenderedPageBreak/>
              <w:t xml:space="preserve">    "dimensioneFile": "0",</w:t>
            </w:r>
          </w:p>
          <w:p w14:paraId="41F3CE15" w14:textId="4380C759" w:rsidR="00700607" w:rsidRDefault="00700607" w:rsidP="00A74D02">
            <w:r w:rsidRPr="000E31CA">
              <w:rPr>
                <w:color w:val="FF0000"/>
              </w:rPr>
              <w:t xml:space="preserve">    //recuperare tale valore dall’output di TC_FLUSSI_0</w:t>
            </w:r>
            <w:r>
              <w:rPr>
                <w:color w:val="FF0000"/>
              </w:rPr>
              <w:t>3</w:t>
            </w:r>
          </w:p>
          <w:p w14:paraId="1E85D208" w14:textId="77777777" w:rsidR="00A74D02" w:rsidRDefault="00A74D02" w:rsidP="00A74D02">
            <w:r>
              <w:t xml:space="preserve">    "codRequestToken": "ed1f1ea1-c8ed-43fa-b2e8-27d43001f550",</w:t>
            </w:r>
          </w:p>
          <w:p w14:paraId="0ED72DFD" w14:textId="77777777" w:rsidR="00A74D02" w:rsidRDefault="00A74D02" w:rsidP="00A74D02">
            <w:r>
              <w:t xml:space="preserve">    "esito": "OK"</w:t>
            </w:r>
          </w:p>
          <w:p w14:paraId="75606DE1" w14:textId="700BF569" w:rsidR="00AB4E21" w:rsidRDefault="00A74D02" w:rsidP="00A74D02">
            <w:r>
              <w:t>}</w:t>
            </w:r>
          </w:p>
        </w:tc>
      </w:tr>
      <w:tr w:rsidR="00AB4E21" w:rsidRPr="00C84A37" w14:paraId="7DF0E03F" w14:textId="77777777" w:rsidTr="008726BD">
        <w:trPr>
          <w:trHeight w:val="540"/>
        </w:trPr>
        <w:tc>
          <w:tcPr>
            <w:tcW w:w="626" w:type="dxa"/>
          </w:tcPr>
          <w:p w14:paraId="15656C07" w14:textId="77777777" w:rsidR="00AB4E21" w:rsidRPr="00C84A37" w:rsidRDefault="00AB4E21" w:rsidP="008726BD">
            <w:pPr>
              <w:rPr>
                <w:b/>
              </w:rPr>
            </w:pPr>
            <w:r w:rsidRPr="00C84A37">
              <w:rPr>
                <w:b/>
              </w:rPr>
              <w:lastRenderedPageBreak/>
              <w:t>Step</w:t>
            </w:r>
          </w:p>
        </w:tc>
        <w:tc>
          <w:tcPr>
            <w:tcW w:w="1779" w:type="dxa"/>
          </w:tcPr>
          <w:p w14:paraId="6EEE13EB" w14:textId="77777777" w:rsidR="00AB4E21" w:rsidRPr="00C84A37" w:rsidRDefault="00AB4E21" w:rsidP="008726BD">
            <w:pPr>
              <w:rPr>
                <w:b/>
              </w:rPr>
            </w:pPr>
            <w:r w:rsidRPr="00C84A37">
              <w:rPr>
                <w:b/>
              </w:rPr>
              <w:t>Azione</w:t>
            </w:r>
          </w:p>
        </w:tc>
        <w:tc>
          <w:tcPr>
            <w:tcW w:w="6332" w:type="dxa"/>
            <w:gridSpan w:val="2"/>
          </w:tcPr>
          <w:p w14:paraId="3E7F143C" w14:textId="77777777" w:rsidR="00AB4E21" w:rsidRPr="00C84A37" w:rsidRDefault="00AB4E21" w:rsidP="008726BD">
            <w:pPr>
              <w:rPr>
                <w:b/>
              </w:rPr>
            </w:pPr>
            <w:r w:rsidRPr="00C84A37">
              <w:rPr>
                <w:b/>
              </w:rPr>
              <w:t>Risultato atteso</w:t>
            </w:r>
          </w:p>
        </w:tc>
        <w:tc>
          <w:tcPr>
            <w:tcW w:w="1117" w:type="dxa"/>
          </w:tcPr>
          <w:p w14:paraId="2C3810FF" w14:textId="77777777" w:rsidR="00AB4E21" w:rsidRPr="00C84A37" w:rsidRDefault="00AB4E21" w:rsidP="008726BD">
            <w:pPr>
              <w:rPr>
                <w:b/>
              </w:rPr>
            </w:pPr>
            <w:r w:rsidRPr="00C84A37">
              <w:rPr>
                <w:b/>
              </w:rPr>
              <w:t>Esito</w:t>
            </w:r>
          </w:p>
        </w:tc>
      </w:tr>
      <w:tr w:rsidR="00AB4E21" w:rsidRPr="00C84A37" w14:paraId="113AE570" w14:textId="77777777" w:rsidTr="008726BD">
        <w:trPr>
          <w:trHeight w:val="1800"/>
        </w:trPr>
        <w:tc>
          <w:tcPr>
            <w:tcW w:w="626" w:type="dxa"/>
          </w:tcPr>
          <w:p w14:paraId="1CD7DA62" w14:textId="77777777" w:rsidR="00AB4E21" w:rsidRPr="00C84A37" w:rsidRDefault="00AB4E21" w:rsidP="008726BD">
            <w:r>
              <w:t>1</w:t>
            </w:r>
          </w:p>
        </w:tc>
        <w:tc>
          <w:tcPr>
            <w:tcW w:w="1779" w:type="dxa"/>
          </w:tcPr>
          <w:p w14:paraId="1FE1A111" w14:textId="77777777" w:rsidR="00AB4E21" w:rsidRPr="00C84A37" w:rsidRDefault="00AB4E21" w:rsidP="008726BD">
            <w:r>
              <w:t>L’utente seleziona il pulsante SEND.</w:t>
            </w:r>
          </w:p>
        </w:tc>
        <w:tc>
          <w:tcPr>
            <w:tcW w:w="6332" w:type="dxa"/>
            <w:gridSpan w:val="2"/>
          </w:tcPr>
          <w:p w14:paraId="675D4B6B" w14:textId="77777777" w:rsidR="00A74D02" w:rsidRDefault="00A74D02" w:rsidP="00A74D02">
            <w:pPr>
              <w:shd w:val="clear" w:color="auto" w:fill="FFFFFE"/>
              <w:spacing w:line="240" w:lineRule="atLeast"/>
            </w:pPr>
            <w:r>
              <w:t>{</w:t>
            </w:r>
          </w:p>
          <w:p w14:paraId="01234348" w14:textId="77777777" w:rsidR="00A74D02" w:rsidRDefault="00A74D02" w:rsidP="00A74D02">
            <w:pPr>
              <w:shd w:val="clear" w:color="auto" w:fill="FFFFFE"/>
              <w:spacing w:line="240" w:lineRule="atLeast"/>
            </w:pPr>
            <w:r>
              <w:t xml:space="preserve">    "timestamp": "2020-03-20T08:35:26.108+0000",</w:t>
            </w:r>
          </w:p>
          <w:p w14:paraId="40D8DADA" w14:textId="77777777" w:rsidR="00A74D02" w:rsidRDefault="00A74D02" w:rsidP="00A74D02">
            <w:pPr>
              <w:shd w:val="clear" w:color="auto" w:fill="FFFFFE"/>
              <w:spacing w:line="240" w:lineRule="atLeast"/>
            </w:pPr>
            <w:r>
              <w:t xml:space="preserve">    "messages": {</w:t>
            </w:r>
          </w:p>
          <w:p w14:paraId="5A50B1CA" w14:textId="77777777" w:rsidR="00A74D02" w:rsidRDefault="00A74D02" w:rsidP="00A74D02">
            <w:pPr>
              <w:shd w:val="clear" w:color="auto" w:fill="FFFFFE"/>
              <w:spacing w:line="240" w:lineRule="atLeast"/>
            </w:pPr>
            <w:r>
              <w:t xml:space="preserve">        "successMessages": [</w:t>
            </w:r>
          </w:p>
          <w:p w14:paraId="64C17A75" w14:textId="77777777" w:rsidR="00A74D02" w:rsidRDefault="00A74D02" w:rsidP="00A74D02">
            <w:pPr>
              <w:shd w:val="clear" w:color="auto" w:fill="FFFFFE"/>
              <w:spacing w:line="240" w:lineRule="atLeast"/>
            </w:pPr>
            <w:r>
              <w:t xml:space="preserve">            {</w:t>
            </w:r>
          </w:p>
          <w:p w14:paraId="6D83BFCE" w14:textId="77777777" w:rsidR="00A74D02" w:rsidRDefault="00A74D02" w:rsidP="00A74D02">
            <w:pPr>
              <w:shd w:val="clear" w:color="auto" w:fill="FFFFFE"/>
              <w:spacing w:line="240" w:lineRule="atLeast"/>
            </w:pPr>
            <w:r>
              <w:t xml:space="preserve">                "code": "200",</w:t>
            </w:r>
          </w:p>
          <w:p w14:paraId="726231DA" w14:textId="77777777" w:rsidR="00A74D02" w:rsidRDefault="00A74D02" w:rsidP="00A74D02">
            <w:pPr>
              <w:shd w:val="clear" w:color="auto" w:fill="FFFFFE"/>
              <w:spacing w:line="240" w:lineRule="atLeast"/>
            </w:pPr>
            <w:r>
              <w:t xml:space="preserve">                "arguments": [</w:t>
            </w:r>
          </w:p>
          <w:p w14:paraId="3C1F6751" w14:textId="77777777" w:rsidR="00A74D02" w:rsidRDefault="00A74D02" w:rsidP="00A74D02">
            <w:pPr>
              <w:shd w:val="clear" w:color="auto" w:fill="FFFFFE"/>
              <w:spacing w:line="240" w:lineRule="atLeast"/>
            </w:pPr>
            <w:r>
              <w:t xml:space="preserve">                    "OK"</w:t>
            </w:r>
          </w:p>
          <w:p w14:paraId="1BCB504A" w14:textId="77777777" w:rsidR="00A74D02" w:rsidRDefault="00A74D02" w:rsidP="00A74D02">
            <w:pPr>
              <w:shd w:val="clear" w:color="auto" w:fill="FFFFFE"/>
              <w:spacing w:line="240" w:lineRule="atLeast"/>
            </w:pPr>
            <w:r>
              <w:t xml:space="preserve">                ]</w:t>
            </w:r>
          </w:p>
          <w:p w14:paraId="61D3F3C2" w14:textId="77777777" w:rsidR="00A74D02" w:rsidRDefault="00A74D02" w:rsidP="00A74D02">
            <w:pPr>
              <w:shd w:val="clear" w:color="auto" w:fill="FFFFFE"/>
              <w:spacing w:line="240" w:lineRule="atLeast"/>
            </w:pPr>
            <w:r>
              <w:t xml:space="preserve">            }</w:t>
            </w:r>
          </w:p>
          <w:p w14:paraId="1B3B4141" w14:textId="77777777" w:rsidR="00A74D02" w:rsidRDefault="00A74D02" w:rsidP="00A74D02">
            <w:pPr>
              <w:shd w:val="clear" w:color="auto" w:fill="FFFFFE"/>
              <w:spacing w:line="240" w:lineRule="atLeast"/>
            </w:pPr>
            <w:r>
              <w:t xml:space="preserve">        ],</w:t>
            </w:r>
          </w:p>
          <w:p w14:paraId="4B43240B" w14:textId="77777777" w:rsidR="00A74D02" w:rsidRDefault="00A74D02" w:rsidP="00A74D02">
            <w:pPr>
              <w:shd w:val="clear" w:color="auto" w:fill="FFFFFE"/>
              <w:spacing w:line="240" w:lineRule="atLeast"/>
            </w:pPr>
            <w:r>
              <w:t xml:space="preserve">        "informationMessages": [],</w:t>
            </w:r>
          </w:p>
          <w:p w14:paraId="69CA9422" w14:textId="77777777" w:rsidR="00A74D02" w:rsidRDefault="00A74D02" w:rsidP="00A74D02">
            <w:pPr>
              <w:shd w:val="clear" w:color="auto" w:fill="FFFFFE"/>
              <w:spacing w:line="240" w:lineRule="atLeast"/>
            </w:pPr>
            <w:r>
              <w:t xml:space="preserve">        "warningMessages": [],</w:t>
            </w:r>
          </w:p>
          <w:p w14:paraId="1BA1C9E6" w14:textId="77777777" w:rsidR="00A74D02" w:rsidRDefault="00A74D02" w:rsidP="00A74D02">
            <w:pPr>
              <w:shd w:val="clear" w:color="auto" w:fill="FFFFFE"/>
              <w:spacing w:line="240" w:lineRule="atLeast"/>
            </w:pPr>
            <w:r>
              <w:t xml:space="preserve">        "errorMessages": []</w:t>
            </w:r>
          </w:p>
          <w:p w14:paraId="28CB4576" w14:textId="77777777" w:rsidR="00A74D02" w:rsidRDefault="00A74D02" w:rsidP="00A74D02">
            <w:pPr>
              <w:shd w:val="clear" w:color="auto" w:fill="FFFFFE"/>
              <w:spacing w:line="240" w:lineRule="atLeast"/>
            </w:pPr>
            <w:r>
              <w:t xml:space="preserve">    },</w:t>
            </w:r>
          </w:p>
          <w:p w14:paraId="19348F98" w14:textId="77777777" w:rsidR="00A74D02" w:rsidRDefault="00A74D02" w:rsidP="00A74D02">
            <w:pPr>
              <w:shd w:val="clear" w:color="auto" w:fill="FFFFFE"/>
              <w:spacing w:line="240" w:lineRule="atLeast"/>
            </w:pPr>
            <w:r>
              <w:t xml:space="preserve">    "items": null</w:t>
            </w:r>
          </w:p>
          <w:p w14:paraId="2DECDD3F" w14:textId="107577E3" w:rsidR="00AB4E21" w:rsidRPr="00C84A37" w:rsidRDefault="00A74D02" w:rsidP="00A74D02">
            <w:pPr>
              <w:shd w:val="clear" w:color="auto" w:fill="FFFFFE"/>
              <w:spacing w:line="240" w:lineRule="atLeast"/>
            </w:pPr>
            <w:r>
              <w:t>}</w:t>
            </w:r>
          </w:p>
        </w:tc>
        <w:tc>
          <w:tcPr>
            <w:tcW w:w="1117" w:type="dxa"/>
            <w:vAlign w:val="center"/>
          </w:tcPr>
          <w:p w14:paraId="72F08C15" w14:textId="77777777" w:rsidR="00AB4E21" w:rsidRPr="00C84A37" w:rsidRDefault="00AB4E21"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1B80AB11" w14:textId="77777777" w:rsidR="00AB4E21" w:rsidRDefault="00AB4E21" w:rsidP="00AB4E21"/>
    <w:p w14:paraId="06338CFF" w14:textId="322F798D" w:rsidR="00AB4E21" w:rsidRDefault="00AB4E21" w:rsidP="00634F4E"/>
    <w:p w14:paraId="3C3EA7BE" w14:textId="576FD307" w:rsidR="00AB4E21" w:rsidRDefault="00AB4E21" w:rsidP="00AB4E21">
      <w:pPr>
        <w:pStyle w:val="Titolo4"/>
      </w:pPr>
      <w:r w:rsidRPr="00A04A39">
        <w:t>TC_</w:t>
      </w:r>
      <w:r>
        <w:t>FLUSSI</w:t>
      </w:r>
      <w:r w:rsidRPr="00A04A39">
        <w:t>_0</w:t>
      </w:r>
      <w:r>
        <w:t>5</w:t>
      </w:r>
    </w:p>
    <w:tbl>
      <w:tblPr>
        <w:tblStyle w:val="Grigliatabella"/>
        <w:tblW w:w="9854" w:type="dxa"/>
        <w:tblLook w:val="04A0" w:firstRow="1" w:lastRow="0" w:firstColumn="1" w:lastColumn="0" w:noHBand="0" w:noVBand="1"/>
      </w:tblPr>
      <w:tblGrid>
        <w:gridCol w:w="626"/>
        <w:gridCol w:w="2670"/>
        <w:gridCol w:w="1672"/>
        <w:gridCol w:w="3769"/>
        <w:gridCol w:w="1117"/>
      </w:tblGrid>
      <w:tr w:rsidR="00AB4E21" w:rsidRPr="00C84A37" w14:paraId="4403CB82" w14:textId="77777777" w:rsidTr="00700607">
        <w:trPr>
          <w:gridAfter w:val="2"/>
          <w:wAfter w:w="4886" w:type="dxa"/>
          <w:trHeight w:val="583"/>
        </w:trPr>
        <w:tc>
          <w:tcPr>
            <w:tcW w:w="4968" w:type="dxa"/>
            <w:gridSpan w:val="3"/>
            <w:shd w:val="clear" w:color="auto" w:fill="DEEAF6" w:themeFill="accent1" w:themeFillTint="33"/>
          </w:tcPr>
          <w:p w14:paraId="4AB605A8" w14:textId="246F1CCA" w:rsidR="00AB4E21" w:rsidRPr="00C84A37" w:rsidRDefault="00AB4E21" w:rsidP="008726BD">
            <w:pPr>
              <w:rPr>
                <w:b/>
              </w:rPr>
            </w:pPr>
            <w:r w:rsidRPr="00C84A37">
              <w:rPr>
                <w:b/>
              </w:rPr>
              <w:t>TC_</w:t>
            </w:r>
            <w:r>
              <w:rPr>
                <w:b/>
              </w:rPr>
              <w:t>FLUSSI</w:t>
            </w:r>
            <w:r w:rsidRPr="00C84A37">
              <w:rPr>
                <w:b/>
              </w:rPr>
              <w:t>_0</w:t>
            </w:r>
            <w:r>
              <w:rPr>
                <w:b/>
              </w:rPr>
              <w:t>5</w:t>
            </w:r>
          </w:p>
        </w:tc>
      </w:tr>
      <w:tr w:rsidR="00AB4E21" w:rsidRPr="00C84A37" w14:paraId="6B83F97F" w14:textId="77777777" w:rsidTr="00700607">
        <w:trPr>
          <w:trHeight w:val="550"/>
        </w:trPr>
        <w:tc>
          <w:tcPr>
            <w:tcW w:w="3296" w:type="dxa"/>
            <w:gridSpan w:val="2"/>
          </w:tcPr>
          <w:p w14:paraId="60A30D05" w14:textId="77777777" w:rsidR="00AB4E21" w:rsidRPr="00C84A37" w:rsidRDefault="00AB4E21" w:rsidP="008726BD">
            <w:pPr>
              <w:rPr>
                <w:b/>
              </w:rPr>
            </w:pPr>
            <w:r w:rsidRPr="00C84A37">
              <w:rPr>
                <w:b/>
              </w:rPr>
              <w:t>Titolo</w:t>
            </w:r>
          </w:p>
        </w:tc>
        <w:tc>
          <w:tcPr>
            <w:tcW w:w="6558" w:type="dxa"/>
            <w:gridSpan w:val="3"/>
          </w:tcPr>
          <w:p w14:paraId="6A376E01" w14:textId="4ED5327E" w:rsidR="00AB4E21" w:rsidRPr="00C84A37" w:rsidRDefault="00C33549" w:rsidP="008726BD">
            <w:r w:rsidRPr="00C33549">
              <w:t>Upload file: Giornali di Cassa</w:t>
            </w:r>
          </w:p>
        </w:tc>
      </w:tr>
      <w:tr w:rsidR="00AB4E21" w:rsidRPr="00C84A37" w14:paraId="76193347" w14:textId="77777777" w:rsidTr="00700607">
        <w:trPr>
          <w:trHeight w:val="550"/>
        </w:trPr>
        <w:tc>
          <w:tcPr>
            <w:tcW w:w="3296" w:type="dxa"/>
            <w:gridSpan w:val="2"/>
          </w:tcPr>
          <w:p w14:paraId="410774DF" w14:textId="77777777" w:rsidR="00AB4E21" w:rsidRPr="00C84A37" w:rsidRDefault="00AB4E21" w:rsidP="008726BD">
            <w:pPr>
              <w:rPr>
                <w:b/>
              </w:rPr>
            </w:pPr>
            <w:r w:rsidRPr="00C84A37">
              <w:rPr>
                <w:b/>
              </w:rPr>
              <w:t>Descrizione</w:t>
            </w:r>
          </w:p>
        </w:tc>
        <w:tc>
          <w:tcPr>
            <w:tcW w:w="6558" w:type="dxa"/>
            <w:gridSpan w:val="3"/>
          </w:tcPr>
          <w:p w14:paraId="561B730A" w14:textId="5C393FCE" w:rsidR="00AB4E21" w:rsidRPr="00C84A37" w:rsidRDefault="00D15E03" w:rsidP="008726BD">
            <w:r>
              <w:rPr>
                <w:rFonts w:ascii="Calibri" w:hAnsi="Calibri" w:cs="Calibri"/>
                <w:color w:val="000000"/>
              </w:rPr>
              <w:t>Upload massivo di Giornali di Cassa.</w:t>
            </w:r>
          </w:p>
        </w:tc>
      </w:tr>
      <w:tr w:rsidR="00AB4E21" w:rsidRPr="00C84A37" w14:paraId="7199E8BA" w14:textId="77777777" w:rsidTr="00700607">
        <w:trPr>
          <w:trHeight w:val="550"/>
        </w:trPr>
        <w:tc>
          <w:tcPr>
            <w:tcW w:w="3296" w:type="dxa"/>
            <w:gridSpan w:val="2"/>
          </w:tcPr>
          <w:p w14:paraId="3FD1132B" w14:textId="77777777" w:rsidR="00AB4E21" w:rsidRPr="00C84A37" w:rsidRDefault="00AB4E21" w:rsidP="008726BD">
            <w:pPr>
              <w:rPr>
                <w:b/>
              </w:rPr>
            </w:pPr>
            <w:r>
              <w:rPr>
                <w:b/>
              </w:rPr>
              <w:t>Id Ruolo/Attore</w:t>
            </w:r>
          </w:p>
        </w:tc>
        <w:tc>
          <w:tcPr>
            <w:tcW w:w="6558" w:type="dxa"/>
            <w:gridSpan w:val="3"/>
          </w:tcPr>
          <w:p w14:paraId="52D93382" w14:textId="3301ED95" w:rsidR="00AB4E21" w:rsidRPr="00146646" w:rsidRDefault="00AB4E21" w:rsidP="008726BD">
            <w:r>
              <w:t>001</w:t>
            </w:r>
            <w:r w:rsidR="00D15E03">
              <w:t xml:space="preserve"> / 003</w:t>
            </w:r>
          </w:p>
        </w:tc>
      </w:tr>
      <w:tr w:rsidR="00AB4E21" w:rsidRPr="00C84A37" w14:paraId="379066FA" w14:textId="77777777" w:rsidTr="00700607">
        <w:tc>
          <w:tcPr>
            <w:tcW w:w="3296" w:type="dxa"/>
            <w:gridSpan w:val="2"/>
            <w:vAlign w:val="center"/>
          </w:tcPr>
          <w:p w14:paraId="388213FE" w14:textId="77777777" w:rsidR="00AB4E21" w:rsidRPr="00C84A37" w:rsidRDefault="00AB4E21" w:rsidP="008726BD">
            <w:pPr>
              <w:rPr>
                <w:b/>
              </w:rPr>
            </w:pPr>
            <w:r w:rsidRPr="00C84A37">
              <w:rPr>
                <w:b/>
              </w:rPr>
              <w:t>Pre-condizioni</w:t>
            </w:r>
          </w:p>
        </w:tc>
        <w:tc>
          <w:tcPr>
            <w:tcW w:w="6558" w:type="dxa"/>
            <w:gridSpan w:val="3"/>
            <w:vAlign w:val="center"/>
          </w:tcPr>
          <w:p w14:paraId="7145CAD1" w14:textId="77777777" w:rsidR="00AB4E21" w:rsidRDefault="00AB4E21" w:rsidP="008726BD">
            <w:pPr>
              <w:pStyle w:val="Paragrafoelenco"/>
              <w:numPr>
                <w:ilvl w:val="0"/>
                <w:numId w:val="7"/>
              </w:numPr>
              <w:ind w:left="714" w:hanging="357"/>
            </w:pPr>
            <w:r>
              <w:t xml:space="preserve">L’utente ha avviato l’app Postman e caricato la Collection di request “PayFlowPA-MyPivot” </w:t>
            </w:r>
          </w:p>
          <w:p w14:paraId="1D82A213" w14:textId="6462BC7C" w:rsidR="00AB4E21" w:rsidRPr="00C84A37" w:rsidRDefault="00AB4E21" w:rsidP="008726BD">
            <w:pPr>
              <w:pStyle w:val="Paragrafoelenco"/>
              <w:numPr>
                <w:ilvl w:val="0"/>
                <w:numId w:val="7"/>
              </w:numPr>
              <w:ind w:left="714" w:hanging="357"/>
            </w:pPr>
            <w:r>
              <w:t>L’utente deve avere selezionato la request TC_FLUSSI_05</w:t>
            </w:r>
          </w:p>
        </w:tc>
      </w:tr>
      <w:tr w:rsidR="00700607" w:rsidRPr="00C84A37" w14:paraId="20B989D0" w14:textId="77777777" w:rsidTr="00700607">
        <w:tc>
          <w:tcPr>
            <w:tcW w:w="3296" w:type="dxa"/>
            <w:gridSpan w:val="2"/>
            <w:vAlign w:val="center"/>
          </w:tcPr>
          <w:p w14:paraId="06DFA028" w14:textId="77777777" w:rsidR="00700607" w:rsidRPr="00C84A37" w:rsidRDefault="00700607" w:rsidP="00B21121">
            <w:pPr>
              <w:rPr>
                <w:b/>
              </w:rPr>
            </w:pPr>
            <w:r>
              <w:rPr>
                <w:b/>
              </w:rPr>
              <w:t>Post-condizione</w:t>
            </w:r>
          </w:p>
        </w:tc>
        <w:tc>
          <w:tcPr>
            <w:tcW w:w="6558" w:type="dxa"/>
            <w:gridSpan w:val="3"/>
            <w:vAlign w:val="center"/>
          </w:tcPr>
          <w:p w14:paraId="4C0FE184" w14:textId="77777777" w:rsidR="00700607" w:rsidRDefault="00700607" w:rsidP="00B21121">
            <w:pPr>
              <w:pStyle w:val="Paragrafoelenco"/>
              <w:numPr>
                <w:ilvl w:val="0"/>
                <w:numId w:val="7"/>
              </w:numPr>
              <w:ind w:left="714" w:hanging="357"/>
            </w:pPr>
            <w:r>
              <w:t>Il file risulta caricato nel sistema</w:t>
            </w:r>
          </w:p>
          <w:p w14:paraId="184B6DA1" w14:textId="640BB5B6" w:rsidR="00700607" w:rsidRDefault="00700607" w:rsidP="00B21121">
            <w:pPr>
              <w:pStyle w:val="Paragrafoelenco"/>
              <w:numPr>
                <w:ilvl w:val="0"/>
                <w:numId w:val="7"/>
              </w:numPr>
              <w:ind w:left="714" w:hanging="357"/>
            </w:pPr>
            <w:r>
              <w:t>Eseguire il test TC_FLUSSI_06 per caricare i metadati del file e completare il flusso di caricamento.</w:t>
            </w:r>
          </w:p>
        </w:tc>
      </w:tr>
      <w:tr w:rsidR="00AB4E21" w:rsidRPr="00C84A37" w14:paraId="360C4F22" w14:textId="77777777" w:rsidTr="00700607">
        <w:tc>
          <w:tcPr>
            <w:tcW w:w="3296" w:type="dxa"/>
            <w:gridSpan w:val="2"/>
            <w:vAlign w:val="center"/>
          </w:tcPr>
          <w:p w14:paraId="39CB67E0" w14:textId="77777777" w:rsidR="00AB4E21" w:rsidRPr="00C84A37" w:rsidRDefault="00AB4E21" w:rsidP="008726BD">
            <w:pPr>
              <w:rPr>
                <w:b/>
              </w:rPr>
            </w:pPr>
            <w:r>
              <w:rPr>
                <w:b/>
              </w:rPr>
              <w:t>Input</w:t>
            </w:r>
          </w:p>
        </w:tc>
        <w:tc>
          <w:tcPr>
            <w:tcW w:w="6558" w:type="dxa"/>
            <w:gridSpan w:val="3"/>
            <w:vAlign w:val="center"/>
          </w:tcPr>
          <w:p w14:paraId="4B5CDB29" w14:textId="77777777" w:rsidR="00AB4E21" w:rsidRDefault="00AB4E21" w:rsidP="008726BD"/>
          <w:tbl>
            <w:tblPr>
              <w:tblStyle w:val="GridTable3"/>
              <w:tblW w:w="0" w:type="auto"/>
              <w:tblLook w:val="04A0" w:firstRow="1" w:lastRow="0" w:firstColumn="1" w:lastColumn="0" w:noHBand="0" w:noVBand="1"/>
            </w:tblPr>
            <w:tblGrid>
              <w:gridCol w:w="1190"/>
              <w:gridCol w:w="5152"/>
            </w:tblGrid>
            <w:tr w:rsidR="00AB4E21" w14:paraId="535A100E"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4450851E" w14:textId="77777777" w:rsidR="00AB4E21" w:rsidRDefault="00AB4E21" w:rsidP="008726BD">
                  <w:r>
                    <w:t>Key</w:t>
                  </w:r>
                </w:p>
              </w:tc>
              <w:tc>
                <w:tcPr>
                  <w:tcW w:w="6011" w:type="dxa"/>
                </w:tcPr>
                <w:p w14:paraId="600FA5D7" w14:textId="77777777" w:rsidR="00AB4E21" w:rsidRDefault="00AB4E21" w:rsidP="008726BD">
                  <w:pPr>
                    <w:cnfStyle w:val="100000000000" w:firstRow="1" w:lastRow="0" w:firstColumn="0" w:lastColumn="0" w:oddVBand="0" w:evenVBand="0" w:oddHBand="0" w:evenHBand="0" w:firstRowFirstColumn="0" w:firstRowLastColumn="0" w:lastRowFirstColumn="0" w:lastRowLastColumn="0"/>
                  </w:pPr>
                  <w:r>
                    <w:t>Value</w:t>
                  </w:r>
                </w:p>
              </w:tc>
            </w:tr>
            <w:tr w:rsidR="00AB4E21" w14:paraId="4FDD2DCF"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4126D8F4" w14:textId="5619A147" w:rsidR="00AB4E21" w:rsidRDefault="002A3D1B" w:rsidP="008726BD">
                  <w:r>
                    <w:lastRenderedPageBreak/>
                    <w:t>codIpa</w:t>
                  </w:r>
                </w:p>
              </w:tc>
              <w:tc>
                <w:tcPr>
                  <w:tcW w:w="6011" w:type="dxa"/>
                </w:tcPr>
                <w:p w14:paraId="0A5DE9C0" w14:textId="6FD08A39" w:rsidR="00AB4E21" w:rsidRDefault="002A3D1B" w:rsidP="008726BD">
                  <w:pPr>
                    <w:cnfStyle w:val="000000100000" w:firstRow="0" w:lastRow="0" w:firstColumn="0" w:lastColumn="0" w:oddVBand="0" w:evenVBand="0" w:oddHBand="1" w:evenHBand="0" w:firstRowFirstColumn="0" w:firstRowLastColumn="0" w:lastRowFirstColumn="0" w:lastRowLastColumn="0"/>
                  </w:pPr>
                  <w:r>
                    <w:t>R_CAMPAN</w:t>
                  </w:r>
                </w:p>
              </w:tc>
            </w:tr>
            <w:tr w:rsidR="00AB4E21" w14:paraId="74EB4CFB"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73334DD7" w14:textId="0B3D2D8A" w:rsidR="00AB4E21" w:rsidRDefault="00374C1E" w:rsidP="008726BD">
                  <w:r w:rsidRPr="00374C1E">
                    <w:t>TipoFlusso</w:t>
                  </w:r>
                </w:p>
              </w:tc>
              <w:tc>
                <w:tcPr>
                  <w:tcW w:w="6011" w:type="dxa"/>
                </w:tcPr>
                <w:p w14:paraId="123E23AD" w14:textId="75A21EA7" w:rsidR="00AB4E21" w:rsidRDefault="00374C1E" w:rsidP="008726BD">
                  <w:pPr>
                    <w:cnfStyle w:val="000000000000" w:firstRow="0" w:lastRow="0" w:firstColumn="0" w:lastColumn="0" w:oddVBand="0" w:evenVBand="0" w:oddHBand="0" w:evenHBand="0" w:firstRowFirstColumn="0" w:firstRowLastColumn="0" w:lastRowFirstColumn="0" w:lastRowLastColumn="0"/>
                  </w:pPr>
                  <w:r>
                    <w:t>E</w:t>
                  </w:r>
                </w:p>
              </w:tc>
            </w:tr>
            <w:tr w:rsidR="00374C1E" w14:paraId="45A73568"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020637BD" w14:textId="70DA65CB" w:rsidR="00374C1E" w:rsidRPr="00374C1E" w:rsidRDefault="00374C1E" w:rsidP="008726BD">
                  <w:r>
                    <w:t>File</w:t>
                  </w:r>
                </w:p>
              </w:tc>
              <w:tc>
                <w:tcPr>
                  <w:tcW w:w="6011" w:type="dxa"/>
                </w:tcPr>
                <w:p w14:paraId="4394FC7E" w14:textId="41964E81" w:rsidR="00374C1E" w:rsidRDefault="00700607" w:rsidP="008726BD">
                  <w:pPr>
                    <w:cnfStyle w:val="000000100000" w:firstRow="0" w:lastRow="0" w:firstColumn="0" w:lastColumn="0" w:oddVBand="0" w:evenVBand="0" w:oddHBand="1" w:evenHBand="0" w:firstRowFirstColumn="0" w:firstRowLastColumn="0" w:lastRowFirstColumn="0" w:lastRowLastColumn="0"/>
                  </w:pPr>
                  <w:r w:rsidRPr="00700607">
                    <w:t>GDC-202001122019201912111030009</w:t>
                  </w:r>
                  <w:r w:rsidR="00A74D02">
                    <w:t>.zip</w:t>
                  </w:r>
                </w:p>
              </w:tc>
            </w:tr>
          </w:tbl>
          <w:p w14:paraId="01F52EAD" w14:textId="77777777" w:rsidR="00AB4E21" w:rsidRDefault="00AB4E21" w:rsidP="008726BD">
            <w:r>
              <w:t xml:space="preserve"> </w:t>
            </w:r>
          </w:p>
        </w:tc>
      </w:tr>
      <w:tr w:rsidR="00AB4E21" w:rsidRPr="00C84A37" w14:paraId="03C1EB14" w14:textId="77777777" w:rsidTr="00700607">
        <w:trPr>
          <w:trHeight w:val="540"/>
        </w:trPr>
        <w:tc>
          <w:tcPr>
            <w:tcW w:w="626" w:type="dxa"/>
          </w:tcPr>
          <w:p w14:paraId="11448C3F" w14:textId="77777777" w:rsidR="00AB4E21" w:rsidRPr="00C84A37" w:rsidRDefault="00AB4E21" w:rsidP="008726BD">
            <w:pPr>
              <w:rPr>
                <w:b/>
              </w:rPr>
            </w:pPr>
            <w:r w:rsidRPr="00C84A37">
              <w:rPr>
                <w:b/>
              </w:rPr>
              <w:lastRenderedPageBreak/>
              <w:t>Step</w:t>
            </w:r>
          </w:p>
        </w:tc>
        <w:tc>
          <w:tcPr>
            <w:tcW w:w="2670" w:type="dxa"/>
          </w:tcPr>
          <w:p w14:paraId="0DC4FC8B" w14:textId="77777777" w:rsidR="00AB4E21" w:rsidRPr="00C84A37" w:rsidRDefault="00AB4E21" w:rsidP="008726BD">
            <w:pPr>
              <w:rPr>
                <w:b/>
              </w:rPr>
            </w:pPr>
            <w:r w:rsidRPr="00C84A37">
              <w:rPr>
                <w:b/>
              </w:rPr>
              <w:t>Azione</w:t>
            </w:r>
          </w:p>
        </w:tc>
        <w:tc>
          <w:tcPr>
            <w:tcW w:w="5441" w:type="dxa"/>
            <w:gridSpan w:val="2"/>
          </w:tcPr>
          <w:p w14:paraId="5919280D" w14:textId="77777777" w:rsidR="00AB4E21" w:rsidRPr="00C84A37" w:rsidRDefault="00AB4E21" w:rsidP="008726BD">
            <w:pPr>
              <w:rPr>
                <w:b/>
              </w:rPr>
            </w:pPr>
            <w:r w:rsidRPr="00C84A37">
              <w:rPr>
                <w:b/>
              </w:rPr>
              <w:t>Risultato atteso</w:t>
            </w:r>
          </w:p>
        </w:tc>
        <w:tc>
          <w:tcPr>
            <w:tcW w:w="1117" w:type="dxa"/>
          </w:tcPr>
          <w:p w14:paraId="35226678" w14:textId="77777777" w:rsidR="00AB4E21" w:rsidRPr="00C84A37" w:rsidRDefault="00AB4E21" w:rsidP="008726BD">
            <w:pPr>
              <w:rPr>
                <w:b/>
              </w:rPr>
            </w:pPr>
            <w:r w:rsidRPr="00C84A37">
              <w:rPr>
                <w:b/>
              </w:rPr>
              <w:t>Esito</w:t>
            </w:r>
          </w:p>
        </w:tc>
      </w:tr>
      <w:tr w:rsidR="00AB4E21" w:rsidRPr="00C84A37" w14:paraId="5811AF39" w14:textId="77777777" w:rsidTr="00700607">
        <w:trPr>
          <w:trHeight w:val="1800"/>
        </w:trPr>
        <w:tc>
          <w:tcPr>
            <w:tcW w:w="626" w:type="dxa"/>
          </w:tcPr>
          <w:p w14:paraId="41641DCE" w14:textId="77777777" w:rsidR="00AB4E21" w:rsidRPr="00C84A37" w:rsidRDefault="00AB4E21" w:rsidP="008726BD">
            <w:r>
              <w:t>1</w:t>
            </w:r>
          </w:p>
        </w:tc>
        <w:tc>
          <w:tcPr>
            <w:tcW w:w="2670" w:type="dxa"/>
          </w:tcPr>
          <w:p w14:paraId="38D842E0" w14:textId="2D9D1A20" w:rsidR="00AB4E21" w:rsidRPr="00C84A37" w:rsidRDefault="00AB4E21" w:rsidP="008726BD">
            <w:r>
              <w:t xml:space="preserve">L’utente seleziona il pulsante </w:t>
            </w:r>
            <w:r w:rsidR="00374C1E">
              <w:t xml:space="preserve">“Select Files” nel body della request e selezione il file </w:t>
            </w:r>
            <w:r w:rsidR="00700607" w:rsidRPr="00700607">
              <w:t>GDC-2020011220192019121110</w:t>
            </w:r>
            <w:r w:rsidR="00700607">
              <w:t xml:space="preserve"> </w:t>
            </w:r>
            <w:r w:rsidR="00700607" w:rsidRPr="00700607">
              <w:t>30009</w:t>
            </w:r>
            <w:r w:rsidR="00374C1E" w:rsidRPr="00374C1E">
              <w:t>.zip</w:t>
            </w:r>
            <w:r>
              <w:t>.</w:t>
            </w:r>
          </w:p>
        </w:tc>
        <w:tc>
          <w:tcPr>
            <w:tcW w:w="5441" w:type="dxa"/>
            <w:gridSpan w:val="2"/>
          </w:tcPr>
          <w:p w14:paraId="5B8A5973" w14:textId="4FDDD186" w:rsidR="00AB4E21" w:rsidRPr="00C84A37" w:rsidRDefault="00374C1E" w:rsidP="008726BD">
            <w:pPr>
              <w:shd w:val="clear" w:color="auto" w:fill="FFFFFE"/>
              <w:spacing w:line="240" w:lineRule="atLeast"/>
            </w:pPr>
            <w:r>
              <w:t>Il campo file della request risulta valorizzato correttamente con il file selezionato.</w:t>
            </w:r>
          </w:p>
        </w:tc>
        <w:tc>
          <w:tcPr>
            <w:tcW w:w="1117" w:type="dxa"/>
            <w:vAlign w:val="center"/>
          </w:tcPr>
          <w:p w14:paraId="659674F4" w14:textId="77777777" w:rsidR="00AB4E21" w:rsidRPr="00C84A37" w:rsidRDefault="00AB4E21"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r w:rsidR="00374C1E" w:rsidRPr="00C84A37" w14:paraId="619E0C5A" w14:textId="77777777" w:rsidTr="00700607">
        <w:trPr>
          <w:trHeight w:val="1800"/>
        </w:trPr>
        <w:tc>
          <w:tcPr>
            <w:tcW w:w="626" w:type="dxa"/>
          </w:tcPr>
          <w:p w14:paraId="29E0E5A7" w14:textId="29B6C667" w:rsidR="00374C1E" w:rsidRDefault="00374C1E" w:rsidP="008726BD">
            <w:r>
              <w:t>2</w:t>
            </w:r>
          </w:p>
        </w:tc>
        <w:tc>
          <w:tcPr>
            <w:tcW w:w="2670" w:type="dxa"/>
          </w:tcPr>
          <w:p w14:paraId="33D6F170" w14:textId="63E61BD5" w:rsidR="00374C1E" w:rsidRDefault="00374C1E" w:rsidP="008726BD">
            <w:r>
              <w:t>L’utente seleziona il pulsante SEND.</w:t>
            </w:r>
          </w:p>
        </w:tc>
        <w:tc>
          <w:tcPr>
            <w:tcW w:w="5441" w:type="dxa"/>
            <w:gridSpan w:val="2"/>
          </w:tcPr>
          <w:p w14:paraId="7AD437C9" w14:textId="77777777" w:rsidR="00852633" w:rsidRDefault="00852633" w:rsidP="00852633">
            <w:pPr>
              <w:shd w:val="clear" w:color="auto" w:fill="FFFFFE"/>
              <w:spacing w:line="240" w:lineRule="atLeast"/>
            </w:pPr>
            <w:r>
              <w:t>{</w:t>
            </w:r>
          </w:p>
          <w:p w14:paraId="3A6D065E" w14:textId="77777777" w:rsidR="00852633" w:rsidRDefault="00852633" w:rsidP="00852633">
            <w:pPr>
              <w:shd w:val="clear" w:color="auto" w:fill="FFFFFE"/>
              <w:spacing w:line="240" w:lineRule="atLeast"/>
            </w:pPr>
            <w:r>
              <w:t xml:space="preserve">    "timestamp": "2020-03-20T08:57:23.907+0000",</w:t>
            </w:r>
          </w:p>
          <w:p w14:paraId="039A10CE" w14:textId="77777777" w:rsidR="00852633" w:rsidRDefault="00852633" w:rsidP="00852633">
            <w:pPr>
              <w:shd w:val="clear" w:color="auto" w:fill="FFFFFE"/>
              <w:spacing w:line="240" w:lineRule="atLeast"/>
            </w:pPr>
            <w:r>
              <w:t xml:space="preserve">    "messages": null,</w:t>
            </w:r>
          </w:p>
          <w:p w14:paraId="48835B58" w14:textId="77777777" w:rsidR="00852633" w:rsidRDefault="00852633" w:rsidP="00852633">
            <w:pPr>
              <w:shd w:val="clear" w:color="auto" w:fill="FFFFFE"/>
              <w:spacing w:line="240" w:lineRule="atLeast"/>
            </w:pPr>
            <w:r>
              <w:t xml:space="preserve">    "items": {</w:t>
            </w:r>
          </w:p>
          <w:p w14:paraId="725414C2" w14:textId="77777777" w:rsidR="00852633" w:rsidRDefault="00852633" w:rsidP="00852633">
            <w:pPr>
              <w:shd w:val="clear" w:color="auto" w:fill="FFFFFE"/>
              <w:spacing w:line="240" w:lineRule="atLeast"/>
            </w:pPr>
            <w:r>
              <w:t xml:space="preserve">        "code": "200",</w:t>
            </w:r>
          </w:p>
          <w:p w14:paraId="1EAD55DB" w14:textId="77777777" w:rsidR="00852633" w:rsidRDefault="00852633" w:rsidP="00852633">
            <w:pPr>
              <w:shd w:val="clear" w:color="auto" w:fill="FFFFFE"/>
              <w:spacing w:line="240" w:lineRule="atLeast"/>
            </w:pPr>
            <w:r>
              <w:t xml:space="preserve">        "message": "Flie caricato correttametne",</w:t>
            </w:r>
          </w:p>
          <w:p w14:paraId="7AC3844D" w14:textId="2BE9F7B5" w:rsidR="00852633" w:rsidRDefault="00852633" w:rsidP="00852633">
            <w:pPr>
              <w:shd w:val="clear" w:color="auto" w:fill="FFFFFE"/>
              <w:spacing w:line="240" w:lineRule="atLeast"/>
            </w:pPr>
            <w:r>
              <w:t xml:space="preserve">        "nomeFile": "</w:t>
            </w:r>
            <w:r w:rsidR="00700607" w:rsidRPr="00700607">
              <w:t>GDC-202001122019201912111030009</w:t>
            </w:r>
            <w:r>
              <w:t>.zip",</w:t>
            </w:r>
          </w:p>
          <w:p w14:paraId="39B784B2" w14:textId="77777777" w:rsidR="00852633" w:rsidRDefault="00852633" w:rsidP="00852633">
            <w:pPr>
              <w:shd w:val="clear" w:color="auto" w:fill="FFFFFE"/>
              <w:spacing w:line="240" w:lineRule="atLeast"/>
            </w:pPr>
            <w:r>
              <w:t xml:space="preserve">        "dimensioneFile": "2 Kb",</w:t>
            </w:r>
          </w:p>
          <w:p w14:paraId="506A6AEB" w14:textId="77777777" w:rsidR="00852633" w:rsidRDefault="00852633" w:rsidP="00852633">
            <w:pPr>
              <w:shd w:val="clear" w:color="auto" w:fill="FFFFFE"/>
              <w:spacing w:line="240" w:lineRule="atLeast"/>
            </w:pPr>
            <w:r>
              <w:t xml:space="preserve">        "codRequestToken": "f8f68b0c-85bc-4cbf-bb5a-382bad4c30c1"</w:t>
            </w:r>
          </w:p>
          <w:p w14:paraId="1D949370" w14:textId="77777777" w:rsidR="00852633" w:rsidRDefault="00852633" w:rsidP="00852633">
            <w:pPr>
              <w:shd w:val="clear" w:color="auto" w:fill="FFFFFE"/>
              <w:spacing w:line="240" w:lineRule="atLeast"/>
            </w:pPr>
            <w:r>
              <w:t xml:space="preserve">    }</w:t>
            </w:r>
          </w:p>
          <w:p w14:paraId="57F93140" w14:textId="67E8EFE6" w:rsidR="00374C1E" w:rsidRPr="00C84A37" w:rsidRDefault="00852633" w:rsidP="00852633">
            <w:pPr>
              <w:shd w:val="clear" w:color="auto" w:fill="FFFFFE"/>
              <w:spacing w:line="240" w:lineRule="atLeast"/>
            </w:pPr>
            <w:r>
              <w:t>}</w:t>
            </w:r>
          </w:p>
        </w:tc>
        <w:tc>
          <w:tcPr>
            <w:tcW w:w="1117" w:type="dxa"/>
            <w:vAlign w:val="center"/>
          </w:tcPr>
          <w:p w14:paraId="0DE33CBE" w14:textId="77777777" w:rsidR="00374C1E" w:rsidRPr="00C84A37" w:rsidRDefault="00374C1E"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397BFDD7" w14:textId="77777777" w:rsidR="00AB4E21" w:rsidRDefault="00AB4E21" w:rsidP="00AB4E21"/>
    <w:p w14:paraId="6256EFE9" w14:textId="64C5FCAA" w:rsidR="00AB4E21" w:rsidRDefault="00AB4E21" w:rsidP="00634F4E"/>
    <w:p w14:paraId="7C6CC25D" w14:textId="1D0E07CF" w:rsidR="00AB4E21" w:rsidRDefault="00AB4E21" w:rsidP="00AB4E21">
      <w:pPr>
        <w:pStyle w:val="Titolo4"/>
      </w:pPr>
      <w:r w:rsidRPr="00A04A39">
        <w:t>TC_</w:t>
      </w:r>
      <w:r>
        <w:t>FLUSSI</w:t>
      </w:r>
      <w:r w:rsidRPr="00A04A39">
        <w:t>_0</w:t>
      </w:r>
      <w:r>
        <w:t>6</w:t>
      </w:r>
    </w:p>
    <w:tbl>
      <w:tblPr>
        <w:tblStyle w:val="Grigliatabella"/>
        <w:tblW w:w="9854" w:type="dxa"/>
        <w:tblLook w:val="04A0" w:firstRow="1" w:lastRow="0" w:firstColumn="1" w:lastColumn="0" w:noHBand="0" w:noVBand="1"/>
      </w:tblPr>
      <w:tblGrid>
        <w:gridCol w:w="626"/>
        <w:gridCol w:w="1779"/>
        <w:gridCol w:w="1784"/>
        <w:gridCol w:w="4548"/>
        <w:gridCol w:w="1117"/>
      </w:tblGrid>
      <w:tr w:rsidR="00AB4E21" w:rsidRPr="00C84A37" w14:paraId="2DA0E5D5" w14:textId="77777777" w:rsidTr="008726BD">
        <w:trPr>
          <w:gridAfter w:val="2"/>
          <w:wAfter w:w="5665" w:type="dxa"/>
          <w:trHeight w:val="583"/>
        </w:trPr>
        <w:tc>
          <w:tcPr>
            <w:tcW w:w="4189" w:type="dxa"/>
            <w:gridSpan w:val="3"/>
            <w:shd w:val="clear" w:color="auto" w:fill="DEEAF6" w:themeFill="accent1" w:themeFillTint="33"/>
          </w:tcPr>
          <w:p w14:paraId="736966FD" w14:textId="5C4A8CB9" w:rsidR="00AB4E21" w:rsidRPr="00C84A37" w:rsidRDefault="00AB4E21" w:rsidP="008726BD">
            <w:pPr>
              <w:rPr>
                <w:b/>
              </w:rPr>
            </w:pPr>
            <w:r w:rsidRPr="00C84A37">
              <w:rPr>
                <w:b/>
              </w:rPr>
              <w:t>TC_</w:t>
            </w:r>
            <w:r>
              <w:rPr>
                <w:b/>
              </w:rPr>
              <w:t>FLUSSI</w:t>
            </w:r>
            <w:r w:rsidRPr="00C84A37">
              <w:rPr>
                <w:b/>
              </w:rPr>
              <w:t>_0</w:t>
            </w:r>
            <w:r>
              <w:rPr>
                <w:b/>
              </w:rPr>
              <w:t>6</w:t>
            </w:r>
          </w:p>
        </w:tc>
      </w:tr>
      <w:tr w:rsidR="00AB4E21" w:rsidRPr="00C84A37" w14:paraId="2199B496" w14:textId="77777777" w:rsidTr="008726BD">
        <w:trPr>
          <w:trHeight w:val="550"/>
        </w:trPr>
        <w:tc>
          <w:tcPr>
            <w:tcW w:w="2405" w:type="dxa"/>
            <w:gridSpan w:val="2"/>
          </w:tcPr>
          <w:p w14:paraId="109DE1D7" w14:textId="77777777" w:rsidR="00AB4E21" w:rsidRPr="00C84A37" w:rsidRDefault="00AB4E21" w:rsidP="008726BD">
            <w:pPr>
              <w:rPr>
                <w:b/>
              </w:rPr>
            </w:pPr>
            <w:r w:rsidRPr="00C84A37">
              <w:rPr>
                <w:b/>
              </w:rPr>
              <w:t>Titolo</w:t>
            </w:r>
          </w:p>
        </w:tc>
        <w:tc>
          <w:tcPr>
            <w:tcW w:w="7449" w:type="dxa"/>
            <w:gridSpan w:val="3"/>
          </w:tcPr>
          <w:p w14:paraId="13EDB732" w14:textId="66624E8F" w:rsidR="00AB4E21" w:rsidRPr="00C84A37" w:rsidRDefault="00C33549" w:rsidP="008726BD">
            <w:r w:rsidRPr="00C33549">
              <w:t>Importa massivo Giornali di Cassa</w:t>
            </w:r>
          </w:p>
        </w:tc>
      </w:tr>
      <w:tr w:rsidR="00AB4E21" w:rsidRPr="00C84A37" w14:paraId="65D2F04B" w14:textId="77777777" w:rsidTr="008726BD">
        <w:trPr>
          <w:trHeight w:val="550"/>
        </w:trPr>
        <w:tc>
          <w:tcPr>
            <w:tcW w:w="2405" w:type="dxa"/>
            <w:gridSpan w:val="2"/>
          </w:tcPr>
          <w:p w14:paraId="20B1938B" w14:textId="77777777" w:rsidR="00AB4E21" w:rsidRPr="00C84A37" w:rsidRDefault="00AB4E21" w:rsidP="008726BD">
            <w:pPr>
              <w:rPr>
                <w:b/>
              </w:rPr>
            </w:pPr>
            <w:r w:rsidRPr="00C84A37">
              <w:rPr>
                <w:b/>
              </w:rPr>
              <w:t>Descrizione</w:t>
            </w:r>
          </w:p>
        </w:tc>
        <w:tc>
          <w:tcPr>
            <w:tcW w:w="7449" w:type="dxa"/>
            <w:gridSpan w:val="3"/>
          </w:tcPr>
          <w:p w14:paraId="5776060C" w14:textId="176270D7" w:rsidR="00AB4E21" w:rsidRPr="00C84A37" w:rsidRDefault="00D15E03" w:rsidP="008726BD">
            <w:r>
              <w:t>C</w:t>
            </w:r>
            <w:r w:rsidRPr="00D15E03">
              <w:t>arica</w:t>
            </w:r>
            <w:r>
              <w:t>mento</w:t>
            </w:r>
            <w:r w:rsidRPr="00D15E03">
              <w:t xml:space="preserve"> </w:t>
            </w:r>
            <w:r>
              <w:t xml:space="preserve">dei </w:t>
            </w:r>
            <w:r w:rsidRPr="00D15E03">
              <w:t xml:space="preserve">dati correlati all’upload massivo </w:t>
            </w:r>
            <w:r>
              <w:t>G</w:t>
            </w:r>
            <w:r w:rsidRPr="00D15E03">
              <w:t>iornali di Cassa.</w:t>
            </w:r>
          </w:p>
        </w:tc>
      </w:tr>
      <w:tr w:rsidR="00AB4E21" w:rsidRPr="00C84A37" w14:paraId="27E5B4A3" w14:textId="77777777" w:rsidTr="008726BD">
        <w:trPr>
          <w:trHeight w:val="550"/>
        </w:trPr>
        <w:tc>
          <w:tcPr>
            <w:tcW w:w="2405" w:type="dxa"/>
            <w:gridSpan w:val="2"/>
          </w:tcPr>
          <w:p w14:paraId="685969B3" w14:textId="77777777" w:rsidR="00AB4E21" w:rsidRPr="00C84A37" w:rsidRDefault="00AB4E21" w:rsidP="008726BD">
            <w:pPr>
              <w:rPr>
                <w:b/>
              </w:rPr>
            </w:pPr>
            <w:r>
              <w:rPr>
                <w:b/>
              </w:rPr>
              <w:t>Id Ruolo/Attore</w:t>
            </w:r>
          </w:p>
        </w:tc>
        <w:tc>
          <w:tcPr>
            <w:tcW w:w="7449" w:type="dxa"/>
            <w:gridSpan w:val="3"/>
          </w:tcPr>
          <w:p w14:paraId="4938ECEA" w14:textId="3FDBDF9A" w:rsidR="00AB4E21" w:rsidRPr="00146646" w:rsidRDefault="00AB4E21" w:rsidP="008726BD">
            <w:r>
              <w:t>001</w:t>
            </w:r>
            <w:r w:rsidR="00D15E03">
              <w:t xml:space="preserve"> / 003</w:t>
            </w:r>
          </w:p>
        </w:tc>
      </w:tr>
      <w:tr w:rsidR="00AB4E21" w:rsidRPr="00C84A37" w14:paraId="7C2DA0C0" w14:textId="77777777" w:rsidTr="008726BD">
        <w:tc>
          <w:tcPr>
            <w:tcW w:w="2405" w:type="dxa"/>
            <w:gridSpan w:val="2"/>
            <w:vAlign w:val="center"/>
          </w:tcPr>
          <w:p w14:paraId="324F8CB6" w14:textId="77777777" w:rsidR="00AB4E21" w:rsidRPr="00C84A37" w:rsidRDefault="00AB4E21" w:rsidP="008726BD">
            <w:pPr>
              <w:rPr>
                <w:b/>
              </w:rPr>
            </w:pPr>
            <w:r w:rsidRPr="00C84A37">
              <w:rPr>
                <w:b/>
              </w:rPr>
              <w:t>Pre-condizioni</w:t>
            </w:r>
          </w:p>
        </w:tc>
        <w:tc>
          <w:tcPr>
            <w:tcW w:w="7449" w:type="dxa"/>
            <w:gridSpan w:val="3"/>
            <w:vAlign w:val="center"/>
          </w:tcPr>
          <w:p w14:paraId="30D5DE23" w14:textId="77777777" w:rsidR="00AB4E21" w:rsidRDefault="00AB4E21" w:rsidP="008726BD">
            <w:pPr>
              <w:pStyle w:val="Paragrafoelenco"/>
              <w:numPr>
                <w:ilvl w:val="0"/>
                <w:numId w:val="7"/>
              </w:numPr>
              <w:ind w:left="714" w:hanging="357"/>
            </w:pPr>
            <w:r>
              <w:t xml:space="preserve">L’utente ha avviato l’app Postman e caricato la Collection di request “PayFlowPA-MyPivot” </w:t>
            </w:r>
          </w:p>
          <w:p w14:paraId="10FF57D6" w14:textId="77777777" w:rsidR="00AB4E21" w:rsidRDefault="00AB4E21" w:rsidP="008726BD">
            <w:pPr>
              <w:pStyle w:val="Paragrafoelenco"/>
              <w:numPr>
                <w:ilvl w:val="0"/>
                <w:numId w:val="7"/>
              </w:numPr>
              <w:ind w:left="714" w:hanging="357"/>
            </w:pPr>
            <w:r>
              <w:t>L’utente deve avere selezionato la request TC_FLUSSI_06</w:t>
            </w:r>
          </w:p>
          <w:p w14:paraId="2ED96637" w14:textId="3D5C1B9D" w:rsidR="00700607" w:rsidRDefault="00700607" w:rsidP="00700607">
            <w:pPr>
              <w:pStyle w:val="Paragrafoelenco"/>
              <w:numPr>
                <w:ilvl w:val="0"/>
                <w:numId w:val="7"/>
              </w:numPr>
              <w:ind w:left="714" w:hanging="357"/>
            </w:pPr>
            <w:r>
              <w:t xml:space="preserve">Il batch </w:t>
            </w:r>
            <w:r w:rsidRPr="005809BB">
              <w:t>Batch</w:t>
            </w:r>
            <w:r>
              <w:t>Load</w:t>
            </w:r>
            <w:r w:rsidRPr="005809BB">
              <w:t>Flussi</w:t>
            </w:r>
            <w:r>
              <w:t>Tesoreria sia in esecuzione.</w:t>
            </w:r>
          </w:p>
          <w:p w14:paraId="17B7AB26" w14:textId="2ACDA44E" w:rsidR="00700607" w:rsidRPr="00C84A37" w:rsidRDefault="00700607" w:rsidP="00700607">
            <w:pPr>
              <w:pStyle w:val="Paragrafoelenco"/>
              <w:numPr>
                <w:ilvl w:val="0"/>
                <w:numId w:val="7"/>
              </w:numPr>
              <w:ind w:left="714" w:hanging="357"/>
            </w:pPr>
            <w:r>
              <w:t>L’utente deve aver eseguito TC_FLUSSI_05 dal cui output recupera il valore per il parametro “codRequestToken” i input al corrente test.</w:t>
            </w:r>
          </w:p>
        </w:tc>
      </w:tr>
      <w:tr w:rsidR="00700607" w:rsidRPr="00C84A37" w14:paraId="2CA6D3F7" w14:textId="77777777" w:rsidTr="00B21121">
        <w:tc>
          <w:tcPr>
            <w:tcW w:w="2405" w:type="dxa"/>
            <w:gridSpan w:val="2"/>
            <w:vAlign w:val="center"/>
          </w:tcPr>
          <w:p w14:paraId="257C3BD0" w14:textId="77777777" w:rsidR="00700607" w:rsidRPr="00C84A37" w:rsidRDefault="00700607" w:rsidP="00B21121">
            <w:pPr>
              <w:rPr>
                <w:b/>
              </w:rPr>
            </w:pPr>
            <w:r>
              <w:rPr>
                <w:b/>
              </w:rPr>
              <w:lastRenderedPageBreak/>
              <w:t>Post-condizione</w:t>
            </w:r>
          </w:p>
        </w:tc>
        <w:tc>
          <w:tcPr>
            <w:tcW w:w="7449" w:type="dxa"/>
            <w:gridSpan w:val="3"/>
            <w:vAlign w:val="center"/>
          </w:tcPr>
          <w:p w14:paraId="2A0F6BC9" w14:textId="0507F24C" w:rsidR="00700607" w:rsidRDefault="00700607" w:rsidP="00B21121">
            <w:pPr>
              <w:pStyle w:val="Paragrafoelenco"/>
              <w:numPr>
                <w:ilvl w:val="0"/>
                <w:numId w:val="7"/>
              </w:numPr>
              <w:ind w:left="714" w:hanging="357"/>
            </w:pPr>
            <w:r>
              <w:t>Il flusso risulta caricato ed è possibile verificarne lo stato eseguendo il test TC_FLUSSI_09</w:t>
            </w:r>
          </w:p>
        </w:tc>
      </w:tr>
      <w:tr w:rsidR="00AB4E21" w:rsidRPr="00C84A37" w14:paraId="66AE77EC" w14:textId="77777777" w:rsidTr="008726BD">
        <w:tc>
          <w:tcPr>
            <w:tcW w:w="2405" w:type="dxa"/>
            <w:gridSpan w:val="2"/>
            <w:vAlign w:val="center"/>
          </w:tcPr>
          <w:p w14:paraId="7D7CDEAE" w14:textId="77777777" w:rsidR="00AB4E21" w:rsidRPr="00C84A37" w:rsidRDefault="00AB4E21" w:rsidP="008726BD">
            <w:pPr>
              <w:rPr>
                <w:b/>
              </w:rPr>
            </w:pPr>
            <w:r>
              <w:rPr>
                <w:b/>
              </w:rPr>
              <w:t>Input</w:t>
            </w:r>
          </w:p>
        </w:tc>
        <w:tc>
          <w:tcPr>
            <w:tcW w:w="7449" w:type="dxa"/>
            <w:gridSpan w:val="3"/>
            <w:vAlign w:val="center"/>
          </w:tcPr>
          <w:p w14:paraId="38823947" w14:textId="77777777" w:rsidR="00852633" w:rsidRDefault="00852633" w:rsidP="00852633">
            <w:r>
              <w:t>{</w:t>
            </w:r>
          </w:p>
          <w:p w14:paraId="76DC3C72" w14:textId="406E41C2" w:rsidR="00852633" w:rsidRDefault="00852633" w:rsidP="00852633">
            <w:r>
              <w:t xml:space="preserve">    "nomeFile": "</w:t>
            </w:r>
            <w:r w:rsidR="00700607" w:rsidRPr="00700607">
              <w:t>GDC-202001122019201912111030009</w:t>
            </w:r>
            <w:r>
              <w:t>.zip",</w:t>
            </w:r>
          </w:p>
          <w:p w14:paraId="7A07D194" w14:textId="77777777" w:rsidR="00852633" w:rsidRDefault="00852633" w:rsidP="00852633">
            <w:r>
              <w:t xml:space="preserve">    "dimensioneFile": "2",</w:t>
            </w:r>
          </w:p>
          <w:p w14:paraId="190017D3" w14:textId="77777777" w:rsidR="00852633" w:rsidRDefault="00852633" w:rsidP="00852633">
            <w:r>
              <w:t xml:space="preserve">    "codRequestToken": "f8f68b0c-85bc-4cbf-bb5a-382bad4c30c1",</w:t>
            </w:r>
          </w:p>
          <w:p w14:paraId="339EB346" w14:textId="77777777" w:rsidR="00852633" w:rsidRDefault="00852633" w:rsidP="00852633">
            <w:r>
              <w:t xml:space="preserve">    "esito": "OK"</w:t>
            </w:r>
          </w:p>
          <w:p w14:paraId="4ED1EE44" w14:textId="6A50520E" w:rsidR="00AB4E21" w:rsidRDefault="00852633" w:rsidP="00852633">
            <w:r>
              <w:t>}</w:t>
            </w:r>
          </w:p>
        </w:tc>
      </w:tr>
      <w:tr w:rsidR="00AB4E21" w:rsidRPr="00C84A37" w14:paraId="36D8FB73" w14:textId="77777777" w:rsidTr="008726BD">
        <w:trPr>
          <w:trHeight w:val="540"/>
        </w:trPr>
        <w:tc>
          <w:tcPr>
            <w:tcW w:w="626" w:type="dxa"/>
          </w:tcPr>
          <w:p w14:paraId="4E3B950A" w14:textId="77777777" w:rsidR="00AB4E21" w:rsidRPr="00C84A37" w:rsidRDefault="00AB4E21" w:rsidP="008726BD">
            <w:pPr>
              <w:rPr>
                <w:b/>
              </w:rPr>
            </w:pPr>
            <w:r w:rsidRPr="00C84A37">
              <w:rPr>
                <w:b/>
              </w:rPr>
              <w:t>Step</w:t>
            </w:r>
          </w:p>
        </w:tc>
        <w:tc>
          <w:tcPr>
            <w:tcW w:w="1779" w:type="dxa"/>
          </w:tcPr>
          <w:p w14:paraId="5ED18795" w14:textId="77777777" w:rsidR="00AB4E21" w:rsidRPr="00C84A37" w:rsidRDefault="00AB4E21" w:rsidP="008726BD">
            <w:pPr>
              <w:rPr>
                <w:b/>
              </w:rPr>
            </w:pPr>
            <w:r w:rsidRPr="00C84A37">
              <w:rPr>
                <w:b/>
              </w:rPr>
              <w:t>Azione</w:t>
            </w:r>
          </w:p>
        </w:tc>
        <w:tc>
          <w:tcPr>
            <w:tcW w:w="6332" w:type="dxa"/>
            <w:gridSpan w:val="2"/>
          </w:tcPr>
          <w:p w14:paraId="274B4F00" w14:textId="77777777" w:rsidR="00AB4E21" w:rsidRPr="00C84A37" w:rsidRDefault="00AB4E21" w:rsidP="008726BD">
            <w:pPr>
              <w:rPr>
                <w:b/>
              </w:rPr>
            </w:pPr>
            <w:r w:rsidRPr="00C84A37">
              <w:rPr>
                <w:b/>
              </w:rPr>
              <w:t>Risultato atteso</w:t>
            </w:r>
          </w:p>
        </w:tc>
        <w:tc>
          <w:tcPr>
            <w:tcW w:w="1117" w:type="dxa"/>
          </w:tcPr>
          <w:p w14:paraId="0F226DBF" w14:textId="77777777" w:rsidR="00AB4E21" w:rsidRPr="00C84A37" w:rsidRDefault="00AB4E21" w:rsidP="008726BD">
            <w:pPr>
              <w:rPr>
                <w:b/>
              </w:rPr>
            </w:pPr>
            <w:r w:rsidRPr="00C84A37">
              <w:rPr>
                <w:b/>
              </w:rPr>
              <w:t>Esito</w:t>
            </w:r>
          </w:p>
        </w:tc>
      </w:tr>
      <w:tr w:rsidR="00AB4E21" w:rsidRPr="00C84A37" w14:paraId="31B0F925" w14:textId="77777777" w:rsidTr="008726BD">
        <w:trPr>
          <w:trHeight w:val="1800"/>
        </w:trPr>
        <w:tc>
          <w:tcPr>
            <w:tcW w:w="626" w:type="dxa"/>
          </w:tcPr>
          <w:p w14:paraId="3D33340F" w14:textId="77777777" w:rsidR="00AB4E21" w:rsidRPr="00C84A37" w:rsidRDefault="00AB4E21" w:rsidP="008726BD">
            <w:r>
              <w:t>1</w:t>
            </w:r>
          </w:p>
        </w:tc>
        <w:tc>
          <w:tcPr>
            <w:tcW w:w="1779" w:type="dxa"/>
          </w:tcPr>
          <w:p w14:paraId="7060EFA6" w14:textId="77777777" w:rsidR="00AB4E21" w:rsidRPr="00C84A37" w:rsidRDefault="00AB4E21" w:rsidP="008726BD">
            <w:r>
              <w:t>L’utente seleziona il pulsante SEND.</w:t>
            </w:r>
          </w:p>
        </w:tc>
        <w:tc>
          <w:tcPr>
            <w:tcW w:w="6332" w:type="dxa"/>
            <w:gridSpan w:val="2"/>
          </w:tcPr>
          <w:p w14:paraId="5C92077D" w14:textId="77777777" w:rsidR="00852633" w:rsidRDefault="00852633" w:rsidP="00852633">
            <w:pPr>
              <w:shd w:val="clear" w:color="auto" w:fill="FFFFFE"/>
              <w:spacing w:line="240" w:lineRule="atLeast"/>
            </w:pPr>
            <w:r>
              <w:t>{</w:t>
            </w:r>
          </w:p>
          <w:p w14:paraId="69362E2F" w14:textId="77777777" w:rsidR="00852633" w:rsidRDefault="00852633" w:rsidP="00852633">
            <w:pPr>
              <w:shd w:val="clear" w:color="auto" w:fill="FFFFFE"/>
              <w:spacing w:line="240" w:lineRule="atLeast"/>
            </w:pPr>
            <w:r>
              <w:t xml:space="preserve">    "timestamp": "2020-03-20T08:57:35.808+0000",</w:t>
            </w:r>
          </w:p>
          <w:p w14:paraId="5E96B0DE" w14:textId="77777777" w:rsidR="00852633" w:rsidRDefault="00852633" w:rsidP="00852633">
            <w:pPr>
              <w:shd w:val="clear" w:color="auto" w:fill="FFFFFE"/>
              <w:spacing w:line="240" w:lineRule="atLeast"/>
            </w:pPr>
            <w:r>
              <w:t xml:space="preserve">    "messages": {</w:t>
            </w:r>
          </w:p>
          <w:p w14:paraId="560C0EC9" w14:textId="77777777" w:rsidR="00852633" w:rsidRDefault="00852633" w:rsidP="00852633">
            <w:pPr>
              <w:shd w:val="clear" w:color="auto" w:fill="FFFFFE"/>
              <w:spacing w:line="240" w:lineRule="atLeast"/>
            </w:pPr>
            <w:r>
              <w:t xml:space="preserve">        "successMessages": [</w:t>
            </w:r>
          </w:p>
          <w:p w14:paraId="27A02291" w14:textId="77777777" w:rsidR="00852633" w:rsidRDefault="00852633" w:rsidP="00852633">
            <w:pPr>
              <w:shd w:val="clear" w:color="auto" w:fill="FFFFFE"/>
              <w:spacing w:line="240" w:lineRule="atLeast"/>
            </w:pPr>
            <w:r>
              <w:t xml:space="preserve">            {</w:t>
            </w:r>
          </w:p>
          <w:p w14:paraId="455ADD95" w14:textId="77777777" w:rsidR="00852633" w:rsidRDefault="00852633" w:rsidP="00852633">
            <w:pPr>
              <w:shd w:val="clear" w:color="auto" w:fill="FFFFFE"/>
              <w:spacing w:line="240" w:lineRule="atLeast"/>
            </w:pPr>
            <w:r>
              <w:t xml:space="preserve">                "code": "200",</w:t>
            </w:r>
          </w:p>
          <w:p w14:paraId="49F36CDA" w14:textId="77777777" w:rsidR="00852633" w:rsidRDefault="00852633" w:rsidP="00852633">
            <w:pPr>
              <w:shd w:val="clear" w:color="auto" w:fill="FFFFFE"/>
              <w:spacing w:line="240" w:lineRule="atLeast"/>
            </w:pPr>
            <w:r>
              <w:t xml:space="preserve">                "arguments": [</w:t>
            </w:r>
          </w:p>
          <w:p w14:paraId="1AA3CB3A" w14:textId="77777777" w:rsidR="00852633" w:rsidRDefault="00852633" w:rsidP="00852633">
            <w:pPr>
              <w:shd w:val="clear" w:color="auto" w:fill="FFFFFE"/>
              <w:spacing w:line="240" w:lineRule="atLeast"/>
            </w:pPr>
            <w:r>
              <w:t xml:space="preserve">                    "OK"</w:t>
            </w:r>
          </w:p>
          <w:p w14:paraId="18B8365B" w14:textId="77777777" w:rsidR="00852633" w:rsidRDefault="00852633" w:rsidP="00852633">
            <w:pPr>
              <w:shd w:val="clear" w:color="auto" w:fill="FFFFFE"/>
              <w:spacing w:line="240" w:lineRule="atLeast"/>
            </w:pPr>
            <w:r>
              <w:t xml:space="preserve">                ]</w:t>
            </w:r>
          </w:p>
          <w:p w14:paraId="6E0A0311" w14:textId="77777777" w:rsidR="00852633" w:rsidRDefault="00852633" w:rsidP="00852633">
            <w:pPr>
              <w:shd w:val="clear" w:color="auto" w:fill="FFFFFE"/>
              <w:spacing w:line="240" w:lineRule="atLeast"/>
            </w:pPr>
            <w:r>
              <w:t xml:space="preserve">            }</w:t>
            </w:r>
          </w:p>
          <w:p w14:paraId="1124A45B" w14:textId="77777777" w:rsidR="00852633" w:rsidRDefault="00852633" w:rsidP="00852633">
            <w:pPr>
              <w:shd w:val="clear" w:color="auto" w:fill="FFFFFE"/>
              <w:spacing w:line="240" w:lineRule="atLeast"/>
            </w:pPr>
            <w:r>
              <w:t xml:space="preserve">        ],</w:t>
            </w:r>
          </w:p>
          <w:p w14:paraId="45C1F03B" w14:textId="77777777" w:rsidR="00852633" w:rsidRDefault="00852633" w:rsidP="00852633">
            <w:pPr>
              <w:shd w:val="clear" w:color="auto" w:fill="FFFFFE"/>
              <w:spacing w:line="240" w:lineRule="atLeast"/>
            </w:pPr>
            <w:r>
              <w:t xml:space="preserve">        "informationMessages": [],</w:t>
            </w:r>
          </w:p>
          <w:p w14:paraId="3C29D19D" w14:textId="77777777" w:rsidR="00852633" w:rsidRDefault="00852633" w:rsidP="00852633">
            <w:pPr>
              <w:shd w:val="clear" w:color="auto" w:fill="FFFFFE"/>
              <w:spacing w:line="240" w:lineRule="atLeast"/>
            </w:pPr>
            <w:r>
              <w:t xml:space="preserve">        "warningMessages": [],</w:t>
            </w:r>
          </w:p>
          <w:p w14:paraId="2B5B4722" w14:textId="77777777" w:rsidR="00852633" w:rsidRDefault="00852633" w:rsidP="00852633">
            <w:pPr>
              <w:shd w:val="clear" w:color="auto" w:fill="FFFFFE"/>
              <w:spacing w:line="240" w:lineRule="atLeast"/>
            </w:pPr>
            <w:r>
              <w:t xml:space="preserve">        "errorMessages": []</w:t>
            </w:r>
          </w:p>
          <w:p w14:paraId="67C4A7AF" w14:textId="77777777" w:rsidR="00852633" w:rsidRDefault="00852633" w:rsidP="00852633">
            <w:pPr>
              <w:shd w:val="clear" w:color="auto" w:fill="FFFFFE"/>
              <w:spacing w:line="240" w:lineRule="atLeast"/>
            </w:pPr>
            <w:r>
              <w:t xml:space="preserve">    },</w:t>
            </w:r>
          </w:p>
          <w:p w14:paraId="7E61D796" w14:textId="77777777" w:rsidR="00852633" w:rsidRDefault="00852633" w:rsidP="00852633">
            <w:pPr>
              <w:shd w:val="clear" w:color="auto" w:fill="FFFFFE"/>
              <w:spacing w:line="240" w:lineRule="atLeast"/>
            </w:pPr>
            <w:r>
              <w:t xml:space="preserve">    "items": null</w:t>
            </w:r>
          </w:p>
          <w:p w14:paraId="51D6A917" w14:textId="0A988EBB" w:rsidR="00AB4E21" w:rsidRPr="00C84A37" w:rsidRDefault="00852633" w:rsidP="00852633">
            <w:pPr>
              <w:shd w:val="clear" w:color="auto" w:fill="FFFFFE"/>
              <w:spacing w:line="240" w:lineRule="atLeast"/>
            </w:pPr>
            <w:r>
              <w:t>}</w:t>
            </w:r>
          </w:p>
        </w:tc>
        <w:tc>
          <w:tcPr>
            <w:tcW w:w="1117" w:type="dxa"/>
            <w:vAlign w:val="center"/>
          </w:tcPr>
          <w:p w14:paraId="3321C5E0" w14:textId="77777777" w:rsidR="00AB4E21" w:rsidRPr="00C84A37" w:rsidRDefault="00AB4E21"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6D52C0F4" w14:textId="77777777" w:rsidR="00AB4E21" w:rsidRDefault="00AB4E21" w:rsidP="00AB4E21"/>
    <w:p w14:paraId="1A7B049D" w14:textId="1AC1398B" w:rsidR="00AB4E21" w:rsidRDefault="00AB4E21" w:rsidP="00634F4E"/>
    <w:p w14:paraId="21E9DA79" w14:textId="2D436DE1" w:rsidR="00AB4E21" w:rsidRDefault="00AB4E21" w:rsidP="00AB4E21">
      <w:pPr>
        <w:pStyle w:val="Titolo4"/>
      </w:pPr>
      <w:r w:rsidRPr="00A04A39">
        <w:t>TC_</w:t>
      </w:r>
      <w:r>
        <w:t>FLUSSI</w:t>
      </w:r>
      <w:r w:rsidRPr="00A04A39">
        <w:t>_0</w:t>
      </w:r>
      <w:r>
        <w:t>7</w:t>
      </w:r>
    </w:p>
    <w:tbl>
      <w:tblPr>
        <w:tblStyle w:val="Grigliatabella"/>
        <w:tblW w:w="9854" w:type="dxa"/>
        <w:tblLook w:val="04A0" w:firstRow="1" w:lastRow="0" w:firstColumn="1" w:lastColumn="0" w:noHBand="0" w:noVBand="1"/>
      </w:tblPr>
      <w:tblGrid>
        <w:gridCol w:w="626"/>
        <w:gridCol w:w="1779"/>
        <w:gridCol w:w="1784"/>
        <w:gridCol w:w="4548"/>
        <w:gridCol w:w="1117"/>
      </w:tblGrid>
      <w:tr w:rsidR="00AB4E21" w:rsidRPr="00C84A37" w14:paraId="7948AA49" w14:textId="77777777" w:rsidTr="008726BD">
        <w:trPr>
          <w:gridAfter w:val="2"/>
          <w:wAfter w:w="5665" w:type="dxa"/>
          <w:trHeight w:val="583"/>
        </w:trPr>
        <w:tc>
          <w:tcPr>
            <w:tcW w:w="4189" w:type="dxa"/>
            <w:gridSpan w:val="3"/>
            <w:shd w:val="clear" w:color="auto" w:fill="DEEAF6" w:themeFill="accent1" w:themeFillTint="33"/>
          </w:tcPr>
          <w:p w14:paraId="236F20C3" w14:textId="072E7643" w:rsidR="00AB4E21" w:rsidRPr="00C84A37" w:rsidRDefault="00AB4E21" w:rsidP="008726BD">
            <w:pPr>
              <w:rPr>
                <w:b/>
              </w:rPr>
            </w:pPr>
            <w:r w:rsidRPr="00C84A37">
              <w:rPr>
                <w:b/>
              </w:rPr>
              <w:t>TC_</w:t>
            </w:r>
            <w:r>
              <w:rPr>
                <w:b/>
              </w:rPr>
              <w:t>FLUSSI</w:t>
            </w:r>
            <w:r w:rsidRPr="00C84A37">
              <w:rPr>
                <w:b/>
              </w:rPr>
              <w:t>_0</w:t>
            </w:r>
            <w:r>
              <w:rPr>
                <w:b/>
              </w:rPr>
              <w:t>7</w:t>
            </w:r>
          </w:p>
        </w:tc>
      </w:tr>
      <w:tr w:rsidR="00AB4E21" w:rsidRPr="00C84A37" w14:paraId="7C3D521A" w14:textId="77777777" w:rsidTr="008726BD">
        <w:trPr>
          <w:trHeight w:val="550"/>
        </w:trPr>
        <w:tc>
          <w:tcPr>
            <w:tcW w:w="2405" w:type="dxa"/>
            <w:gridSpan w:val="2"/>
          </w:tcPr>
          <w:p w14:paraId="73B99D5D" w14:textId="77777777" w:rsidR="00AB4E21" w:rsidRPr="00C84A37" w:rsidRDefault="00AB4E21" w:rsidP="008726BD">
            <w:pPr>
              <w:rPr>
                <w:b/>
              </w:rPr>
            </w:pPr>
            <w:r w:rsidRPr="00C84A37">
              <w:rPr>
                <w:b/>
              </w:rPr>
              <w:t>Titolo</w:t>
            </w:r>
          </w:p>
        </w:tc>
        <w:tc>
          <w:tcPr>
            <w:tcW w:w="7449" w:type="dxa"/>
            <w:gridSpan w:val="3"/>
          </w:tcPr>
          <w:p w14:paraId="32D6F9E3" w14:textId="56575EEA" w:rsidR="00AB4E21" w:rsidRPr="00C84A37" w:rsidRDefault="00C33549" w:rsidP="008726BD">
            <w:r w:rsidRPr="00C33549">
              <w:t>Ricerca Import RT</w:t>
            </w:r>
          </w:p>
        </w:tc>
      </w:tr>
      <w:tr w:rsidR="00AB4E21" w:rsidRPr="00C84A37" w14:paraId="48FF889F" w14:textId="77777777" w:rsidTr="008726BD">
        <w:trPr>
          <w:trHeight w:val="550"/>
        </w:trPr>
        <w:tc>
          <w:tcPr>
            <w:tcW w:w="2405" w:type="dxa"/>
            <w:gridSpan w:val="2"/>
          </w:tcPr>
          <w:p w14:paraId="5783AB13" w14:textId="77777777" w:rsidR="00AB4E21" w:rsidRPr="00C84A37" w:rsidRDefault="00AB4E21" w:rsidP="008726BD">
            <w:pPr>
              <w:rPr>
                <w:b/>
              </w:rPr>
            </w:pPr>
            <w:r w:rsidRPr="00C84A37">
              <w:rPr>
                <w:b/>
              </w:rPr>
              <w:t>Descrizione</w:t>
            </w:r>
          </w:p>
        </w:tc>
        <w:tc>
          <w:tcPr>
            <w:tcW w:w="7449" w:type="dxa"/>
            <w:gridSpan w:val="3"/>
          </w:tcPr>
          <w:p w14:paraId="7146ED03" w14:textId="0B3F8118" w:rsidR="00AB4E21" w:rsidRPr="00C84A37" w:rsidRDefault="00D15E03" w:rsidP="008726BD">
            <w:r>
              <w:t>R</w:t>
            </w:r>
            <w:r w:rsidRPr="00D15E03">
              <w:t>icerca dei flussi di upload massivo di RT.</w:t>
            </w:r>
          </w:p>
        </w:tc>
      </w:tr>
      <w:tr w:rsidR="00AB4E21" w:rsidRPr="00C84A37" w14:paraId="49880AE9" w14:textId="77777777" w:rsidTr="008726BD">
        <w:trPr>
          <w:trHeight w:val="550"/>
        </w:trPr>
        <w:tc>
          <w:tcPr>
            <w:tcW w:w="2405" w:type="dxa"/>
            <w:gridSpan w:val="2"/>
          </w:tcPr>
          <w:p w14:paraId="0E291168" w14:textId="77777777" w:rsidR="00AB4E21" w:rsidRPr="00C84A37" w:rsidRDefault="00AB4E21" w:rsidP="008726BD">
            <w:pPr>
              <w:rPr>
                <w:b/>
              </w:rPr>
            </w:pPr>
            <w:r>
              <w:rPr>
                <w:b/>
              </w:rPr>
              <w:t>Id Ruolo/Attore</w:t>
            </w:r>
          </w:p>
        </w:tc>
        <w:tc>
          <w:tcPr>
            <w:tcW w:w="7449" w:type="dxa"/>
            <w:gridSpan w:val="3"/>
          </w:tcPr>
          <w:p w14:paraId="588D8DDC" w14:textId="77777777" w:rsidR="00AB4E21" w:rsidRPr="00146646" w:rsidRDefault="00AB4E21" w:rsidP="008726BD">
            <w:r>
              <w:t>001</w:t>
            </w:r>
          </w:p>
        </w:tc>
      </w:tr>
      <w:tr w:rsidR="00AB4E21" w:rsidRPr="00C84A37" w14:paraId="73DB52A3" w14:textId="77777777" w:rsidTr="008726BD">
        <w:tc>
          <w:tcPr>
            <w:tcW w:w="2405" w:type="dxa"/>
            <w:gridSpan w:val="2"/>
            <w:vAlign w:val="center"/>
          </w:tcPr>
          <w:p w14:paraId="03176C42" w14:textId="77777777" w:rsidR="00AB4E21" w:rsidRPr="00C84A37" w:rsidRDefault="00AB4E21" w:rsidP="008726BD">
            <w:pPr>
              <w:rPr>
                <w:b/>
              </w:rPr>
            </w:pPr>
            <w:r w:rsidRPr="00C84A37">
              <w:rPr>
                <w:b/>
              </w:rPr>
              <w:t>Pre-condizioni</w:t>
            </w:r>
          </w:p>
        </w:tc>
        <w:tc>
          <w:tcPr>
            <w:tcW w:w="7449" w:type="dxa"/>
            <w:gridSpan w:val="3"/>
            <w:vAlign w:val="center"/>
          </w:tcPr>
          <w:p w14:paraId="34A0CAC3" w14:textId="77777777" w:rsidR="00AB4E21" w:rsidRDefault="00AB4E21" w:rsidP="008726BD">
            <w:pPr>
              <w:pStyle w:val="Paragrafoelenco"/>
              <w:numPr>
                <w:ilvl w:val="0"/>
                <w:numId w:val="7"/>
              </w:numPr>
              <w:ind w:left="714" w:hanging="357"/>
            </w:pPr>
            <w:r>
              <w:t xml:space="preserve">L’utente ha avviato l’app Postman e caricato la Collection di request “PayFlowPA-MyPivot” </w:t>
            </w:r>
          </w:p>
          <w:p w14:paraId="50E8B87C" w14:textId="77777777" w:rsidR="00AB4E21" w:rsidRDefault="00AB4E21" w:rsidP="008726BD">
            <w:pPr>
              <w:pStyle w:val="Paragrafoelenco"/>
              <w:numPr>
                <w:ilvl w:val="0"/>
                <w:numId w:val="7"/>
              </w:numPr>
              <w:ind w:left="714" w:hanging="357"/>
            </w:pPr>
            <w:r>
              <w:t>L’utente deve avere selezionato la request TC_FLUSSI_07</w:t>
            </w:r>
          </w:p>
          <w:p w14:paraId="178F69D2" w14:textId="1869F5BE" w:rsidR="00B21121" w:rsidRPr="00C84A37" w:rsidRDefault="00B21121" w:rsidP="008726BD">
            <w:pPr>
              <w:pStyle w:val="Paragrafoelenco"/>
              <w:numPr>
                <w:ilvl w:val="0"/>
                <w:numId w:val="7"/>
              </w:numPr>
              <w:ind w:left="714" w:hanging="357"/>
            </w:pPr>
            <w:r>
              <w:t>L’utente deve aver eseguito TC_FLUSSI_02</w:t>
            </w:r>
          </w:p>
        </w:tc>
      </w:tr>
      <w:tr w:rsidR="00B21121" w:rsidRPr="00C84A37" w14:paraId="0D5CD44A" w14:textId="77777777" w:rsidTr="008726BD">
        <w:tc>
          <w:tcPr>
            <w:tcW w:w="2405" w:type="dxa"/>
            <w:gridSpan w:val="2"/>
            <w:vAlign w:val="center"/>
          </w:tcPr>
          <w:p w14:paraId="6CCBA5C1" w14:textId="01F05533" w:rsidR="00B21121" w:rsidRPr="00C84A37" w:rsidRDefault="00B21121" w:rsidP="008726BD">
            <w:pPr>
              <w:rPr>
                <w:b/>
              </w:rPr>
            </w:pPr>
            <w:r>
              <w:rPr>
                <w:b/>
              </w:rPr>
              <w:t>Post-condizione</w:t>
            </w:r>
          </w:p>
        </w:tc>
        <w:tc>
          <w:tcPr>
            <w:tcW w:w="7449" w:type="dxa"/>
            <w:gridSpan w:val="3"/>
            <w:vAlign w:val="center"/>
          </w:tcPr>
          <w:p w14:paraId="78175608" w14:textId="097D68B8" w:rsidR="007B5384" w:rsidRDefault="007B5384" w:rsidP="007B5384">
            <w:pPr>
              <w:pStyle w:val="Paragrafoelenco"/>
              <w:numPr>
                <w:ilvl w:val="0"/>
                <w:numId w:val="7"/>
              </w:numPr>
              <w:ind w:left="714" w:hanging="357"/>
            </w:pPr>
            <w:r>
              <w:t xml:space="preserve">Il servizio restituisce una lista paginata contenente un solo elemento </w:t>
            </w:r>
            <w:r>
              <w:lastRenderedPageBreak/>
              <w:t xml:space="preserve">corrispondente ai dati del file caricato mediante l’esecuzione di TC_FLUSSI_02 </w:t>
            </w:r>
          </w:p>
          <w:p w14:paraId="324C7455" w14:textId="18846445" w:rsidR="007B5384" w:rsidRDefault="007B5384" w:rsidP="007B5384">
            <w:pPr>
              <w:pStyle w:val="Paragrafoelenco"/>
              <w:numPr>
                <w:ilvl w:val="0"/>
                <w:numId w:val="7"/>
              </w:numPr>
            </w:pPr>
            <w:r>
              <w:t xml:space="preserve">La lista paginata conterrà le seguenti info: </w:t>
            </w:r>
            <w:r>
              <w:br/>
              <w:t>"totalPages": 1,</w:t>
            </w:r>
            <w:r>
              <w:br/>
              <w:t>"totalRecords": 1</w:t>
            </w:r>
          </w:p>
          <w:p w14:paraId="5BA2BDEB" w14:textId="34BB1D13" w:rsidR="007B5384" w:rsidRDefault="007B5384" w:rsidP="007B5384"/>
        </w:tc>
      </w:tr>
      <w:tr w:rsidR="00AB4E21" w:rsidRPr="00C84A37" w14:paraId="1971AE34" w14:textId="77777777" w:rsidTr="008726BD">
        <w:tc>
          <w:tcPr>
            <w:tcW w:w="2405" w:type="dxa"/>
            <w:gridSpan w:val="2"/>
            <w:vAlign w:val="center"/>
          </w:tcPr>
          <w:p w14:paraId="3FFE1DA4" w14:textId="77777777" w:rsidR="00AB4E21" w:rsidRPr="00C84A37" w:rsidRDefault="00AB4E21" w:rsidP="008726BD">
            <w:pPr>
              <w:rPr>
                <w:b/>
              </w:rPr>
            </w:pPr>
            <w:r>
              <w:rPr>
                <w:b/>
              </w:rPr>
              <w:lastRenderedPageBreak/>
              <w:t>Input</w:t>
            </w:r>
          </w:p>
        </w:tc>
        <w:tc>
          <w:tcPr>
            <w:tcW w:w="7449" w:type="dxa"/>
            <w:gridSpan w:val="3"/>
            <w:vAlign w:val="center"/>
          </w:tcPr>
          <w:p w14:paraId="12C4021C" w14:textId="77777777" w:rsidR="00AB4E21" w:rsidRDefault="00AB4E21" w:rsidP="008726BD"/>
          <w:tbl>
            <w:tblPr>
              <w:tblStyle w:val="GridTable3"/>
              <w:tblW w:w="0" w:type="auto"/>
              <w:tblLook w:val="04A0" w:firstRow="1" w:lastRow="0" w:firstColumn="1" w:lastColumn="0" w:noHBand="0" w:noVBand="1"/>
            </w:tblPr>
            <w:tblGrid>
              <w:gridCol w:w="1212"/>
              <w:gridCol w:w="6011"/>
            </w:tblGrid>
            <w:tr w:rsidR="00AB4E21" w14:paraId="6D368352"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0491A45F" w14:textId="77777777" w:rsidR="00AB4E21" w:rsidRDefault="00AB4E21" w:rsidP="008726BD">
                  <w:r>
                    <w:t>Key</w:t>
                  </w:r>
                </w:p>
              </w:tc>
              <w:tc>
                <w:tcPr>
                  <w:tcW w:w="6011" w:type="dxa"/>
                </w:tcPr>
                <w:p w14:paraId="625B8CD4" w14:textId="77777777" w:rsidR="00AB4E21" w:rsidRDefault="00AB4E21" w:rsidP="008726BD">
                  <w:pPr>
                    <w:cnfStyle w:val="100000000000" w:firstRow="1" w:lastRow="0" w:firstColumn="0" w:lastColumn="0" w:oddVBand="0" w:evenVBand="0" w:oddHBand="0" w:evenHBand="0" w:firstRowFirstColumn="0" w:firstRowLastColumn="0" w:lastRowFirstColumn="0" w:lastRowLastColumn="0"/>
                  </w:pPr>
                  <w:r>
                    <w:t>Value</w:t>
                  </w:r>
                </w:p>
              </w:tc>
            </w:tr>
            <w:tr w:rsidR="00AB4E21" w14:paraId="036C00AA"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5F58C69D" w14:textId="77777777" w:rsidR="00AB4E21" w:rsidRDefault="00AB4E21" w:rsidP="008726BD">
                  <w:r>
                    <w:t>page</w:t>
                  </w:r>
                </w:p>
              </w:tc>
              <w:tc>
                <w:tcPr>
                  <w:tcW w:w="6011" w:type="dxa"/>
                </w:tcPr>
                <w:p w14:paraId="6BC86F8A" w14:textId="77777777" w:rsidR="00AB4E21" w:rsidRDefault="00AB4E21" w:rsidP="008726BD">
                  <w:pPr>
                    <w:cnfStyle w:val="000000100000" w:firstRow="0" w:lastRow="0" w:firstColumn="0" w:lastColumn="0" w:oddVBand="0" w:evenVBand="0" w:oddHBand="1" w:evenHBand="0" w:firstRowFirstColumn="0" w:firstRowLastColumn="0" w:lastRowFirstColumn="0" w:lastRowLastColumn="0"/>
                  </w:pPr>
                  <w:r>
                    <w:t>1</w:t>
                  </w:r>
                </w:p>
              </w:tc>
            </w:tr>
            <w:tr w:rsidR="00AB4E21" w14:paraId="2914743D"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6162333A" w14:textId="77777777" w:rsidR="00AB4E21" w:rsidRDefault="00AB4E21" w:rsidP="008726BD">
                  <w:r>
                    <w:t>size</w:t>
                  </w:r>
                </w:p>
              </w:tc>
              <w:tc>
                <w:tcPr>
                  <w:tcW w:w="6011" w:type="dxa"/>
                </w:tcPr>
                <w:p w14:paraId="0F541E20" w14:textId="77777777" w:rsidR="00AB4E21" w:rsidRDefault="00AB4E21" w:rsidP="008726BD">
                  <w:pPr>
                    <w:cnfStyle w:val="000000000000" w:firstRow="0" w:lastRow="0" w:firstColumn="0" w:lastColumn="0" w:oddVBand="0" w:evenVBand="0" w:oddHBand="0" w:evenHBand="0" w:firstRowFirstColumn="0" w:firstRowLastColumn="0" w:lastRowFirstColumn="0" w:lastRowLastColumn="0"/>
                  </w:pPr>
                  <w:r>
                    <w:t>5</w:t>
                  </w:r>
                </w:p>
              </w:tc>
            </w:tr>
            <w:tr w:rsidR="003A1757" w14:paraId="2A8DC17A"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61F2E8DE" w14:textId="5744E76F" w:rsidR="003A1757" w:rsidRDefault="003A1757" w:rsidP="008726BD">
                  <w:r>
                    <w:t>codIpa</w:t>
                  </w:r>
                </w:p>
              </w:tc>
              <w:tc>
                <w:tcPr>
                  <w:tcW w:w="6011" w:type="dxa"/>
                </w:tcPr>
                <w:p w14:paraId="3EDC7553" w14:textId="44CFA3B3" w:rsidR="003A1757" w:rsidRDefault="003A1757" w:rsidP="008726BD">
                  <w:pPr>
                    <w:cnfStyle w:val="000000100000" w:firstRow="0" w:lastRow="0" w:firstColumn="0" w:lastColumn="0" w:oddVBand="0" w:evenVBand="0" w:oddHBand="1" w:evenHBand="0" w:firstRowFirstColumn="0" w:firstRowLastColumn="0" w:lastRowFirstColumn="0" w:lastRowLastColumn="0"/>
                  </w:pPr>
                  <w:r>
                    <w:t>R_CAMPAN</w:t>
                  </w:r>
                </w:p>
              </w:tc>
            </w:tr>
            <w:tr w:rsidR="003A1757" w14:paraId="1294AD95"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013D49B5" w14:textId="7D4B809B" w:rsidR="003A1757" w:rsidRDefault="003A1757" w:rsidP="008726BD">
                  <w:r>
                    <w:t>fSearch</w:t>
                  </w:r>
                </w:p>
              </w:tc>
              <w:tc>
                <w:tcPr>
                  <w:tcW w:w="6011" w:type="dxa"/>
                </w:tcPr>
                <w:p w14:paraId="2741638C" w14:textId="61B18ECF" w:rsidR="003A1757" w:rsidRDefault="003A1757" w:rsidP="008726BD">
                  <w:pPr>
                    <w:cnfStyle w:val="000000000000" w:firstRow="0" w:lastRow="0" w:firstColumn="0" w:lastColumn="0" w:oddVBand="0" w:evenVBand="0" w:oddHBand="0" w:evenHBand="0" w:firstRowFirstColumn="0" w:firstRowLastColumn="0" w:lastRowFirstColumn="0" w:lastRowLastColumn="0"/>
                  </w:pPr>
                  <w:r w:rsidRPr="003A1757">
                    <w:t>R_CAMPAN-4302_ESTRAZIONE_DOVUTI_20191213000524-1_2</w:t>
                  </w:r>
                </w:p>
              </w:tc>
            </w:tr>
            <w:tr w:rsidR="003A1757" w14:paraId="387EFAC9"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44C3E8A3" w14:textId="78F4F7B8" w:rsidR="003A1757" w:rsidRDefault="003A1757" w:rsidP="008726BD">
                  <w:r w:rsidRPr="003A1757">
                    <w:t>tipoFlusso</w:t>
                  </w:r>
                </w:p>
              </w:tc>
              <w:tc>
                <w:tcPr>
                  <w:tcW w:w="6011" w:type="dxa"/>
                </w:tcPr>
                <w:p w14:paraId="2AC090C7" w14:textId="68D043DB" w:rsidR="003A1757" w:rsidRPr="003A1757" w:rsidRDefault="003A1757" w:rsidP="008726BD">
                  <w:pPr>
                    <w:cnfStyle w:val="000000100000" w:firstRow="0" w:lastRow="0" w:firstColumn="0" w:lastColumn="0" w:oddVBand="0" w:evenVBand="0" w:oddHBand="1" w:evenHBand="0" w:firstRowFirstColumn="0" w:firstRowLastColumn="0" w:lastRowFirstColumn="0" w:lastRowLastColumn="0"/>
                  </w:pPr>
                  <w:r>
                    <w:t>E</w:t>
                  </w:r>
                </w:p>
              </w:tc>
            </w:tr>
          </w:tbl>
          <w:p w14:paraId="10BC0DFF" w14:textId="77777777" w:rsidR="00AB4E21" w:rsidRDefault="00AB4E21" w:rsidP="008726BD">
            <w:r>
              <w:t xml:space="preserve"> </w:t>
            </w:r>
          </w:p>
        </w:tc>
      </w:tr>
      <w:tr w:rsidR="00AB4E21" w:rsidRPr="00C84A37" w14:paraId="752DF101" w14:textId="77777777" w:rsidTr="008726BD">
        <w:trPr>
          <w:trHeight w:val="540"/>
        </w:trPr>
        <w:tc>
          <w:tcPr>
            <w:tcW w:w="626" w:type="dxa"/>
          </w:tcPr>
          <w:p w14:paraId="3934CE11" w14:textId="77777777" w:rsidR="00AB4E21" w:rsidRPr="00C84A37" w:rsidRDefault="00AB4E21" w:rsidP="008726BD">
            <w:pPr>
              <w:rPr>
                <w:b/>
              </w:rPr>
            </w:pPr>
            <w:r w:rsidRPr="00C84A37">
              <w:rPr>
                <w:b/>
              </w:rPr>
              <w:t>Step</w:t>
            </w:r>
          </w:p>
        </w:tc>
        <w:tc>
          <w:tcPr>
            <w:tcW w:w="1779" w:type="dxa"/>
          </w:tcPr>
          <w:p w14:paraId="39D23F76" w14:textId="77777777" w:rsidR="00AB4E21" w:rsidRPr="00C84A37" w:rsidRDefault="00AB4E21" w:rsidP="008726BD">
            <w:pPr>
              <w:rPr>
                <w:b/>
              </w:rPr>
            </w:pPr>
            <w:r w:rsidRPr="00C84A37">
              <w:rPr>
                <w:b/>
              </w:rPr>
              <w:t>Azione</w:t>
            </w:r>
          </w:p>
        </w:tc>
        <w:tc>
          <w:tcPr>
            <w:tcW w:w="6332" w:type="dxa"/>
            <w:gridSpan w:val="2"/>
          </w:tcPr>
          <w:p w14:paraId="51D9712D" w14:textId="77777777" w:rsidR="00AB4E21" w:rsidRPr="00C84A37" w:rsidRDefault="00AB4E21" w:rsidP="008726BD">
            <w:pPr>
              <w:rPr>
                <w:b/>
              </w:rPr>
            </w:pPr>
            <w:r w:rsidRPr="00C84A37">
              <w:rPr>
                <w:b/>
              </w:rPr>
              <w:t>Risultato atteso</w:t>
            </w:r>
          </w:p>
        </w:tc>
        <w:tc>
          <w:tcPr>
            <w:tcW w:w="1117" w:type="dxa"/>
          </w:tcPr>
          <w:p w14:paraId="1DD7A6FD" w14:textId="77777777" w:rsidR="00AB4E21" w:rsidRPr="00C84A37" w:rsidRDefault="00AB4E21" w:rsidP="008726BD">
            <w:pPr>
              <w:rPr>
                <w:b/>
              </w:rPr>
            </w:pPr>
            <w:r w:rsidRPr="00C84A37">
              <w:rPr>
                <w:b/>
              </w:rPr>
              <w:t>Esito</w:t>
            </w:r>
          </w:p>
        </w:tc>
      </w:tr>
      <w:tr w:rsidR="00AB4E21" w:rsidRPr="00C84A37" w14:paraId="598DE7BB" w14:textId="77777777" w:rsidTr="008726BD">
        <w:trPr>
          <w:trHeight w:val="1800"/>
        </w:trPr>
        <w:tc>
          <w:tcPr>
            <w:tcW w:w="626" w:type="dxa"/>
          </w:tcPr>
          <w:p w14:paraId="7E839CEF" w14:textId="77777777" w:rsidR="00AB4E21" w:rsidRPr="00C84A37" w:rsidRDefault="00AB4E21" w:rsidP="008726BD">
            <w:r>
              <w:t>1</w:t>
            </w:r>
          </w:p>
        </w:tc>
        <w:tc>
          <w:tcPr>
            <w:tcW w:w="1779" w:type="dxa"/>
          </w:tcPr>
          <w:p w14:paraId="1A287A7B" w14:textId="77777777" w:rsidR="00AB4E21" w:rsidRPr="00C84A37" w:rsidRDefault="00AB4E21" w:rsidP="008726BD">
            <w:r>
              <w:t>L’utente seleziona il pulsante SEND.</w:t>
            </w:r>
          </w:p>
        </w:tc>
        <w:tc>
          <w:tcPr>
            <w:tcW w:w="6332" w:type="dxa"/>
            <w:gridSpan w:val="2"/>
          </w:tcPr>
          <w:p w14:paraId="3F8FC8C8" w14:textId="77777777" w:rsidR="003A1757" w:rsidRDefault="003A1757" w:rsidP="003A1757">
            <w:pPr>
              <w:shd w:val="clear" w:color="auto" w:fill="FFFFFE"/>
              <w:spacing w:line="240" w:lineRule="atLeast"/>
            </w:pPr>
            <w:r>
              <w:t>{</w:t>
            </w:r>
          </w:p>
          <w:p w14:paraId="0A16801E" w14:textId="77777777" w:rsidR="003A1757" w:rsidRDefault="003A1757" w:rsidP="003A1757">
            <w:pPr>
              <w:shd w:val="clear" w:color="auto" w:fill="FFFFFE"/>
              <w:spacing w:line="240" w:lineRule="atLeast"/>
            </w:pPr>
            <w:r>
              <w:t xml:space="preserve">    "timestamp": "2020-03-20T09:12:56.613+0000",</w:t>
            </w:r>
          </w:p>
          <w:p w14:paraId="1C3DC21D" w14:textId="77777777" w:rsidR="003A1757" w:rsidRDefault="003A1757" w:rsidP="003A1757">
            <w:pPr>
              <w:shd w:val="clear" w:color="auto" w:fill="FFFFFE"/>
              <w:spacing w:line="240" w:lineRule="atLeast"/>
            </w:pPr>
            <w:r>
              <w:t xml:space="preserve">    "messages": {</w:t>
            </w:r>
          </w:p>
          <w:p w14:paraId="084C8364" w14:textId="77777777" w:rsidR="003A1757" w:rsidRDefault="003A1757" w:rsidP="003A1757">
            <w:pPr>
              <w:shd w:val="clear" w:color="auto" w:fill="FFFFFE"/>
              <w:spacing w:line="240" w:lineRule="atLeast"/>
            </w:pPr>
            <w:r>
              <w:t xml:space="preserve">        "successMessages": [],</w:t>
            </w:r>
          </w:p>
          <w:p w14:paraId="7A595749" w14:textId="77777777" w:rsidR="003A1757" w:rsidRDefault="003A1757" w:rsidP="003A1757">
            <w:pPr>
              <w:shd w:val="clear" w:color="auto" w:fill="FFFFFE"/>
              <w:spacing w:line="240" w:lineRule="atLeast"/>
            </w:pPr>
            <w:r>
              <w:t xml:space="preserve">        "informationMessages": [],</w:t>
            </w:r>
          </w:p>
          <w:p w14:paraId="5076820E" w14:textId="77777777" w:rsidR="003A1757" w:rsidRDefault="003A1757" w:rsidP="003A1757">
            <w:pPr>
              <w:shd w:val="clear" w:color="auto" w:fill="FFFFFE"/>
              <w:spacing w:line="240" w:lineRule="atLeast"/>
            </w:pPr>
            <w:r>
              <w:t xml:space="preserve">        "warningMessages": [],</w:t>
            </w:r>
          </w:p>
          <w:p w14:paraId="6D683AB6" w14:textId="77777777" w:rsidR="003A1757" w:rsidRDefault="003A1757" w:rsidP="003A1757">
            <w:pPr>
              <w:shd w:val="clear" w:color="auto" w:fill="FFFFFE"/>
              <w:spacing w:line="240" w:lineRule="atLeast"/>
            </w:pPr>
            <w:r>
              <w:t xml:space="preserve">        "errorMessages": []</w:t>
            </w:r>
          </w:p>
          <w:p w14:paraId="52A139F9" w14:textId="77777777" w:rsidR="003A1757" w:rsidRDefault="003A1757" w:rsidP="003A1757">
            <w:pPr>
              <w:shd w:val="clear" w:color="auto" w:fill="FFFFFE"/>
              <w:spacing w:line="240" w:lineRule="atLeast"/>
            </w:pPr>
            <w:r>
              <w:t xml:space="preserve">    },</w:t>
            </w:r>
          </w:p>
          <w:p w14:paraId="0E39E7FE" w14:textId="77777777" w:rsidR="003A1757" w:rsidRDefault="003A1757" w:rsidP="003A1757">
            <w:pPr>
              <w:shd w:val="clear" w:color="auto" w:fill="FFFFFE"/>
              <w:spacing w:line="240" w:lineRule="atLeast"/>
            </w:pPr>
            <w:r>
              <w:t xml:space="preserve">    "page": {</w:t>
            </w:r>
          </w:p>
          <w:p w14:paraId="5E85A947" w14:textId="77777777" w:rsidR="003A1757" w:rsidRDefault="003A1757" w:rsidP="003A1757">
            <w:pPr>
              <w:shd w:val="clear" w:color="auto" w:fill="FFFFFE"/>
              <w:spacing w:line="240" w:lineRule="atLeast"/>
            </w:pPr>
            <w:r>
              <w:t xml:space="preserve">        "page": 1,</w:t>
            </w:r>
          </w:p>
          <w:p w14:paraId="48BBF6DD" w14:textId="77777777" w:rsidR="003A1757" w:rsidRDefault="003A1757" w:rsidP="003A1757">
            <w:pPr>
              <w:shd w:val="clear" w:color="auto" w:fill="FFFFFE"/>
              <w:spacing w:line="240" w:lineRule="atLeast"/>
            </w:pPr>
            <w:r>
              <w:t xml:space="preserve">        "pageSize": 5,</w:t>
            </w:r>
          </w:p>
          <w:p w14:paraId="6DFA4F9A" w14:textId="77777777" w:rsidR="003A1757" w:rsidRDefault="003A1757" w:rsidP="003A1757">
            <w:pPr>
              <w:shd w:val="clear" w:color="auto" w:fill="FFFFFE"/>
              <w:spacing w:line="240" w:lineRule="atLeast"/>
            </w:pPr>
            <w:r>
              <w:t xml:space="preserve">        "previousPage": false,</w:t>
            </w:r>
          </w:p>
          <w:p w14:paraId="36CCC68D" w14:textId="77777777" w:rsidR="003A1757" w:rsidRDefault="003A1757" w:rsidP="003A1757">
            <w:pPr>
              <w:shd w:val="clear" w:color="auto" w:fill="FFFFFE"/>
              <w:spacing w:line="240" w:lineRule="atLeast"/>
            </w:pPr>
            <w:r>
              <w:t xml:space="preserve">        "nextPage": false,</w:t>
            </w:r>
          </w:p>
          <w:p w14:paraId="68E9CF95" w14:textId="77777777" w:rsidR="003A1757" w:rsidRDefault="003A1757" w:rsidP="003A1757">
            <w:pPr>
              <w:shd w:val="clear" w:color="auto" w:fill="FFFFFE"/>
              <w:spacing w:line="240" w:lineRule="atLeast"/>
            </w:pPr>
            <w:r>
              <w:t xml:space="preserve">        "list": [</w:t>
            </w:r>
          </w:p>
          <w:p w14:paraId="6CCD8874" w14:textId="77777777" w:rsidR="003A1757" w:rsidRDefault="003A1757" w:rsidP="003A1757">
            <w:pPr>
              <w:shd w:val="clear" w:color="auto" w:fill="FFFFFE"/>
              <w:spacing w:line="240" w:lineRule="atLeast"/>
            </w:pPr>
            <w:r>
              <w:t xml:space="preserve">            {</w:t>
            </w:r>
          </w:p>
          <w:p w14:paraId="23F8B79D" w14:textId="77777777" w:rsidR="003A1757" w:rsidRDefault="003A1757" w:rsidP="003A1757">
            <w:pPr>
              <w:shd w:val="clear" w:color="auto" w:fill="FFFFFE"/>
              <w:spacing w:line="240" w:lineRule="atLeast"/>
            </w:pPr>
            <w:r>
              <w:t xml:space="preserve">                "idFlusso": "17",</w:t>
            </w:r>
          </w:p>
          <w:p w14:paraId="17A8C40D" w14:textId="77777777" w:rsidR="003A1757" w:rsidRDefault="003A1757" w:rsidP="003A1757">
            <w:pPr>
              <w:shd w:val="clear" w:color="auto" w:fill="FFFFFE"/>
              <w:spacing w:line="240" w:lineRule="atLeast"/>
            </w:pPr>
            <w:r>
              <w:t xml:space="preserve">                "nome": "R_CAMPAN-4302_ESTRAZIONE_DOVUTI_20191213000524-1_2.zip",</w:t>
            </w:r>
          </w:p>
          <w:p w14:paraId="4075DB2C" w14:textId="77777777" w:rsidR="003A1757" w:rsidRDefault="003A1757" w:rsidP="003A1757">
            <w:pPr>
              <w:shd w:val="clear" w:color="auto" w:fill="FFFFFE"/>
              <w:spacing w:line="240" w:lineRule="atLeast"/>
            </w:pPr>
            <w:r>
              <w:t xml:space="preserve">                "dataCaricamento": "19/03/2020",</w:t>
            </w:r>
          </w:p>
          <w:p w14:paraId="04660686" w14:textId="77777777" w:rsidR="003A1757" w:rsidRDefault="003A1757" w:rsidP="003A1757">
            <w:pPr>
              <w:shd w:val="clear" w:color="auto" w:fill="FFFFFE"/>
              <w:spacing w:line="240" w:lineRule="atLeast"/>
            </w:pPr>
            <w:r>
              <w:t xml:space="preserve">                "operatore": "Utente Globale",</w:t>
            </w:r>
          </w:p>
          <w:p w14:paraId="5914E67F" w14:textId="77777777" w:rsidR="003A1757" w:rsidRDefault="003A1757" w:rsidP="003A1757">
            <w:pPr>
              <w:shd w:val="clear" w:color="auto" w:fill="FFFFFE"/>
              <w:spacing w:line="240" w:lineRule="atLeast"/>
            </w:pPr>
            <w:r>
              <w:t xml:space="preserve">                "codStato": "FILE_SCARICATO",</w:t>
            </w:r>
          </w:p>
          <w:p w14:paraId="11DB693C" w14:textId="77777777" w:rsidR="003A1757" w:rsidRDefault="003A1757" w:rsidP="003A1757">
            <w:pPr>
              <w:shd w:val="clear" w:color="auto" w:fill="FFFFFE"/>
              <w:spacing w:line="240" w:lineRule="atLeast"/>
            </w:pPr>
            <w:r>
              <w:t xml:space="preserve">                "stato": "File scaricato su file system"</w:t>
            </w:r>
          </w:p>
          <w:p w14:paraId="2960E722" w14:textId="77777777" w:rsidR="003A1757" w:rsidRDefault="003A1757" w:rsidP="003A1757">
            <w:pPr>
              <w:shd w:val="clear" w:color="auto" w:fill="FFFFFE"/>
              <w:spacing w:line="240" w:lineRule="atLeast"/>
            </w:pPr>
            <w:r>
              <w:t xml:space="preserve">            }</w:t>
            </w:r>
          </w:p>
          <w:p w14:paraId="058FD002" w14:textId="77777777" w:rsidR="003A1757" w:rsidRDefault="003A1757" w:rsidP="003A1757">
            <w:pPr>
              <w:shd w:val="clear" w:color="auto" w:fill="FFFFFE"/>
              <w:spacing w:line="240" w:lineRule="atLeast"/>
            </w:pPr>
            <w:r>
              <w:t xml:space="preserve">        ],</w:t>
            </w:r>
          </w:p>
          <w:p w14:paraId="792B893B" w14:textId="77777777" w:rsidR="003A1757" w:rsidRDefault="003A1757" w:rsidP="003A1757">
            <w:pPr>
              <w:shd w:val="clear" w:color="auto" w:fill="FFFFFE"/>
              <w:spacing w:line="240" w:lineRule="atLeast"/>
            </w:pPr>
            <w:r>
              <w:t xml:space="preserve">        "totalPages": 1,</w:t>
            </w:r>
          </w:p>
          <w:p w14:paraId="163C9898" w14:textId="77777777" w:rsidR="003A1757" w:rsidRDefault="003A1757" w:rsidP="003A1757">
            <w:pPr>
              <w:shd w:val="clear" w:color="auto" w:fill="FFFFFE"/>
              <w:spacing w:line="240" w:lineRule="atLeast"/>
            </w:pPr>
            <w:r>
              <w:t xml:space="preserve">        "totalRecords": 1</w:t>
            </w:r>
          </w:p>
          <w:p w14:paraId="2DB6B1F2" w14:textId="77777777" w:rsidR="003A1757" w:rsidRDefault="003A1757" w:rsidP="003A1757">
            <w:pPr>
              <w:shd w:val="clear" w:color="auto" w:fill="FFFFFE"/>
              <w:spacing w:line="240" w:lineRule="atLeast"/>
            </w:pPr>
            <w:r>
              <w:t xml:space="preserve">    }</w:t>
            </w:r>
          </w:p>
          <w:p w14:paraId="1DEF8BB0" w14:textId="54D569A1" w:rsidR="00AB4E21" w:rsidRPr="00C84A37" w:rsidRDefault="003A1757" w:rsidP="003A1757">
            <w:pPr>
              <w:shd w:val="clear" w:color="auto" w:fill="FFFFFE"/>
              <w:spacing w:line="240" w:lineRule="atLeast"/>
            </w:pPr>
            <w:r>
              <w:t>}</w:t>
            </w:r>
          </w:p>
        </w:tc>
        <w:tc>
          <w:tcPr>
            <w:tcW w:w="1117" w:type="dxa"/>
            <w:vAlign w:val="center"/>
          </w:tcPr>
          <w:p w14:paraId="09CEB1F6" w14:textId="77777777" w:rsidR="00AB4E21" w:rsidRPr="00C84A37" w:rsidRDefault="00AB4E21"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33FFE812" w14:textId="77777777" w:rsidR="00AB4E21" w:rsidRDefault="00AB4E21" w:rsidP="00AB4E21"/>
    <w:p w14:paraId="01C9485D" w14:textId="40BC2B1E" w:rsidR="00AB4E21" w:rsidRDefault="00AB4E21" w:rsidP="00634F4E"/>
    <w:p w14:paraId="0DCEFC16" w14:textId="77777777" w:rsidR="00AB4E21" w:rsidRDefault="00AB4E21" w:rsidP="00634F4E"/>
    <w:p w14:paraId="235760C0" w14:textId="7D3296EC" w:rsidR="00AB4E21" w:rsidRDefault="00AB4E21" w:rsidP="00AB4E21">
      <w:pPr>
        <w:pStyle w:val="Titolo4"/>
      </w:pPr>
      <w:r w:rsidRPr="00A04A39">
        <w:t>TC_</w:t>
      </w:r>
      <w:r>
        <w:t>FLUSSI</w:t>
      </w:r>
      <w:r w:rsidRPr="00A04A39">
        <w:t>_0</w:t>
      </w:r>
      <w:r>
        <w:t>8</w:t>
      </w:r>
    </w:p>
    <w:tbl>
      <w:tblPr>
        <w:tblStyle w:val="Grigliatabella"/>
        <w:tblW w:w="9854" w:type="dxa"/>
        <w:tblLook w:val="04A0" w:firstRow="1" w:lastRow="0" w:firstColumn="1" w:lastColumn="0" w:noHBand="0" w:noVBand="1"/>
      </w:tblPr>
      <w:tblGrid>
        <w:gridCol w:w="626"/>
        <w:gridCol w:w="1779"/>
        <w:gridCol w:w="1784"/>
        <w:gridCol w:w="4548"/>
        <w:gridCol w:w="1117"/>
      </w:tblGrid>
      <w:tr w:rsidR="00AB4E21" w:rsidRPr="00C84A37" w14:paraId="06D846BB" w14:textId="77777777" w:rsidTr="008726BD">
        <w:trPr>
          <w:gridAfter w:val="2"/>
          <w:wAfter w:w="5665" w:type="dxa"/>
          <w:trHeight w:val="583"/>
        </w:trPr>
        <w:tc>
          <w:tcPr>
            <w:tcW w:w="4189" w:type="dxa"/>
            <w:gridSpan w:val="3"/>
            <w:shd w:val="clear" w:color="auto" w:fill="DEEAF6" w:themeFill="accent1" w:themeFillTint="33"/>
          </w:tcPr>
          <w:p w14:paraId="6A27759F" w14:textId="3A8A668D" w:rsidR="00AB4E21" w:rsidRPr="00C84A37" w:rsidRDefault="00AB4E21" w:rsidP="008726BD">
            <w:pPr>
              <w:rPr>
                <w:b/>
              </w:rPr>
            </w:pPr>
            <w:r w:rsidRPr="00C84A37">
              <w:rPr>
                <w:b/>
              </w:rPr>
              <w:t>TC_</w:t>
            </w:r>
            <w:r>
              <w:rPr>
                <w:b/>
              </w:rPr>
              <w:t>FLUSSI</w:t>
            </w:r>
            <w:r w:rsidRPr="00C84A37">
              <w:rPr>
                <w:b/>
              </w:rPr>
              <w:t>_0</w:t>
            </w:r>
            <w:r>
              <w:rPr>
                <w:b/>
              </w:rPr>
              <w:t>8</w:t>
            </w:r>
          </w:p>
        </w:tc>
      </w:tr>
      <w:tr w:rsidR="00AB4E21" w:rsidRPr="00C84A37" w14:paraId="23B955E7" w14:textId="77777777" w:rsidTr="008726BD">
        <w:trPr>
          <w:trHeight w:val="550"/>
        </w:trPr>
        <w:tc>
          <w:tcPr>
            <w:tcW w:w="2405" w:type="dxa"/>
            <w:gridSpan w:val="2"/>
          </w:tcPr>
          <w:p w14:paraId="321E31FA" w14:textId="77777777" w:rsidR="00AB4E21" w:rsidRPr="00C84A37" w:rsidRDefault="00AB4E21" w:rsidP="008726BD">
            <w:pPr>
              <w:rPr>
                <w:b/>
              </w:rPr>
            </w:pPr>
            <w:r w:rsidRPr="00C84A37">
              <w:rPr>
                <w:b/>
              </w:rPr>
              <w:t>Titolo</w:t>
            </w:r>
          </w:p>
        </w:tc>
        <w:tc>
          <w:tcPr>
            <w:tcW w:w="7449" w:type="dxa"/>
            <w:gridSpan w:val="3"/>
          </w:tcPr>
          <w:p w14:paraId="4B700695" w14:textId="4C031964" w:rsidR="00AB4E21" w:rsidRPr="00C84A37" w:rsidRDefault="00C33549" w:rsidP="008726BD">
            <w:r w:rsidRPr="00C33549">
              <w:t>Ricerca Import Rendicontazioni Pago PA</w:t>
            </w:r>
          </w:p>
        </w:tc>
      </w:tr>
      <w:tr w:rsidR="00AB4E21" w:rsidRPr="00C84A37" w14:paraId="3AE86705" w14:textId="77777777" w:rsidTr="008726BD">
        <w:trPr>
          <w:trHeight w:val="550"/>
        </w:trPr>
        <w:tc>
          <w:tcPr>
            <w:tcW w:w="2405" w:type="dxa"/>
            <w:gridSpan w:val="2"/>
          </w:tcPr>
          <w:p w14:paraId="1821353E" w14:textId="77777777" w:rsidR="00AB4E21" w:rsidRPr="00C84A37" w:rsidRDefault="00AB4E21" w:rsidP="008726BD">
            <w:pPr>
              <w:rPr>
                <w:b/>
              </w:rPr>
            </w:pPr>
            <w:r w:rsidRPr="00C84A37">
              <w:rPr>
                <w:b/>
              </w:rPr>
              <w:t>Descrizione</w:t>
            </w:r>
          </w:p>
        </w:tc>
        <w:tc>
          <w:tcPr>
            <w:tcW w:w="7449" w:type="dxa"/>
            <w:gridSpan w:val="3"/>
          </w:tcPr>
          <w:p w14:paraId="4D045973" w14:textId="3B1BC434" w:rsidR="00AB4E21" w:rsidRPr="00C84A37" w:rsidRDefault="00D15E03" w:rsidP="008726BD">
            <w:r>
              <w:t>R</w:t>
            </w:r>
            <w:r w:rsidRPr="00D15E03">
              <w:t>icerca dei flussi di upload massivo di Rendicontazioni Pago PA.</w:t>
            </w:r>
          </w:p>
        </w:tc>
      </w:tr>
      <w:tr w:rsidR="00AB4E21" w:rsidRPr="00C84A37" w14:paraId="39EDB6F5" w14:textId="77777777" w:rsidTr="008726BD">
        <w:trPr>
          <w:trHeight w:val="550"/>
        </w:trPr>
        <w:tc>
          <w:tcPr>
            <w:tcW w:w="2405" w:type="dxa"/>
            <w:gridSpan w:val="2"/>
          </w:tcPr>
          <w:p w14:paraId="00C50748" w14:textId="77777777" w:rsidR="00AB4E21" w:rsidRPr="00C84A37" w:rsidRDefault="00AB4E21" w:rsidP="008726BD">
            <w:pPr>
              <w:rPr>
                <w:b/>
              </w:rPr>
            </w:pPr>
            <w:r>
              <w:rPr>
                <w:b/>
              </w:rPr>
              <w:t>Id Ruolo/Attore</w:t>
            </w:r>
          </w:p>
        </w:tc>
        <w:tc>
          <w:tcPr>
            <w:tcW w:w="7449" w:type="dxa"/>
            <w:gridSpan w:val="3"/>
          </w:tcPr>
          <w:p w14:paraId="21B50E2E" w14:textId="77777777" w:rsidR="00AB4E21" w:rsidRPr="00146646" w:rsidRDefault="00AB4E21" w:rsidP="008726BD">
            <w:r>
              <w:t>001</w:t>
            </w:r>
          </w:p>
        </w:tc>
      </w:tr>
      <w:tr w:rsidR="00AB4E21" w:rsidRPr="00C84A37" w14:paraId="63624DDE" w14:textId="77777777" w:rsidTr="008726BD">
        <w:tc>
          <w:tcPr>
            <w:tcW w:w="2405" w:type="dxa"/>
            <w:gridSpan w:val="2"/>
            <w:vAlign w:val="center"/>
          </w:tcPr>
          <w:p w14:paraId="6F90957A" w14:textId="77777777" w:rsidR="00AB4E21" w:rsidRPr="00C84A37" w:rsidRDefault="00AB4E21" w:rsidP="008726BD">
            <w:pPr>
              <w:rPr>
                <w:b/>
              </w:rPr>
            </w:pPr>
            <w:r w:rsidRPr="00C84A37">
              <w:rPr>
                <w:b/>
              </w:rPr>
              <w:t>Pre-condizioni</w:t>
            </w:r>
          </w:p>
        </w:tc>
        <w:tc>
          <w:tcPr>
            <w:tcW w:w="7449" w:type="dxa"/>
            <w:gridSpan w:val="3"/>
            <w:vAlign w:val="center"/>
          </w:tcPr>
          <w:p w14:paraId="18C361F5" w14:textId="77777777" w:rsidR="00AB4E21" w:rsidRDefault="00AB4E21" w:rsidP="008726BD">
            <w:pPr>
              <w:pStyle w:val="Paragrafoelenco"/>
              <w:numPr>
                <w:ilvl w:val="0"/>
                <w:numId w:val="7"/>
              </w:numPr>
              <w:ind w:left="714" w:hanging="357"/>
            </w:pPr>
            <w:r>
              <w:t xml:space="preserve">L’utente ha avviato l’app Postman e caricato la Collection di request “PayFlowPA-MyPivot” </w:t>
            </w:r>
          </w:p>
          <w:p w14:paraId="0B6C3E3B" w14:textId="77777777" w:rsidR="00AB4E21" w:rsidRDefault="00AB4E21" w:rsidP="008726BD">
            <w:pPr>
              <w:pStyle w:val="Paragrafoelenco"/>
              <w:numPr>
                <w:ilvl w:val="0"/>
                <w:numId w:val="7"/>
              </w:numPr>
              <w:ind w:left="714" w:hanging="357"/>
            </w:pPr>
            <w:r>
              <w:t>L’utente deve avere selezionato la request TC_FLUSSI_08</w:t>
            </w:r>
          </w:p>
          <w:p w14:paraId="1A91B891" w14:textId="4CE39C50" w:rsidR="00B21121" w:rsidRPr="00C84A37" w:rsidRDefault="00B21121" w:rsidP="008726BD">
            <w:pPr>
              <w:pStyle w:val="Paragrafoelenco"/>
              <w:numPr>
                <w:ilvl w:val="0"/>
                <w:numId w:val="7"/>
              </w:numPr>
              <w:ind w:left="714" w:hanging="357"/>
            </w:pPr>
            <w:r>
              <w:t>L’utente deve aver eseguito TC_FLUSSI_04</w:t>
            </w:r>
          </w:p>
        </w:tc>
      </w:tr>
      <w:tr w:rsidR="00B21121" w:rsidRPr="00C84A37" w14:paraId="555DFF27" w14:textId="77777777" w:rsidTr="00B21121">
        <w:tc>
          <w:tcPr>
            <w:tcW w:w="2405" w:type="dxa"/>
            <w:gridSpan w:val="2"/>
            <w:vAlign w:val="center"/>
          </w:tcPr>
          <w:p w14:paraId="533DFFA1" w14:textId="77777777" w:rsidR="00B21121" w:rsidRPr="00C84A37" w:rsidRDefault="00B21121" w:rsidP="00B21121">
            <w:pPr>
              <w:rPr>
                <w:b/>
              </w:rPr>
            </w:pPr>
            <w:r>
              <w:rPr>
                <w:b/>
              </w:rPr>
              <w:t>Post-condizione</w:t>
            </w:r>
          </w:p>
        </w:tc>
        <w:tc>
          <w:tcPr>
            <w:tcW w:w="7449" w:type="dxa"/>
            <w:gridSpan w:val="3"/>
            <w:vAlign w:val="center"/>
          </w:tcPr>
          <w:p w14:paraId="56165B4B" w14:textId="53D22039" w:rsidR="007B5384" w:rsidRDefault="007B5384" w:rsidP="007B5384">
            <w:pPr>
              <w:pStyle w:val="Paragrafoelenco"/>
              <w:numPr>
                <w:ilvl w:val="0"/>
                <w:numId w:val="7"/>
              </w:numPr>
              <w:ind w:left="714" w:hanging="357"/>
            </w:pPr>
            <w:r>
              <w:t>Il servizio restituisce una lista paginata contenente un solo elemento corrispondente ai dati del file caricato mediante l’esecuzione di TC_FLUSSI_04</w:t>
            </w:r>
          </w:p>
          <w:p w14:paraId="32B92E41" w14:textId="1EA3DC66" w:rsidR="007B5384" w:rsidRDefault="007B5384" w:rsidP="007B5384">
            <w:pPr>
              <w:pStyle w:val="Paragrafoelenco"/>
              <w:numPr>
                <w:ilvl w:val="0"/>
                <w:numId w:val="7"/>
              </w:numPr>
            </w:pPr>
            <w:r>
              <w:t xml:space="preserve">La lista paginata conterrà le seguenti info: </w:t>
            </w:r>
            <w:r>
              <w:br/>
              <w:t>"totalPages": 1,</w:t>
            </w:r>
            <w:r>
              <w:br/>
              <w:t>"totalRecords": 1</w:t>
            </w:r>
          </w:p>
          <w:p w14:paraId="0C84953D" w14:textId="09853386" w:rsidR="00B21121" w:rsidRDefault="00B21121" w:rsidP="007B5384"/>
        </w:tc>
      </w:tr>
      <w:tr w:rsidR="00AB4E21" w:rsidRPr="00C84A37" w14:paraId="42874CC2" w14:textId="77777777" w:rsidTr="008726BD">
        <w:tc>
          <w:tcPr>
            <w:tcW w:w="2405" w:type="dxa"/>
            <w:gridSpan w:val="2"/>
            <w:vAlign w:val="center"/>
          </w:tcPr>
          <w:p w14:paraId="4D522A85" w14:textId="77777777" w:rsidR="00AB4E21" w:rsidRPr="00C84A37" w:rsidRDefault="00AB4E21" w:rsidP="008726BD">
            <w:pPr>
              <w:rPr>
                <w:b/>
              </w:rPr>
            </w:pPr>
            <w:r>
              <w:rPr>
                <w:b/>
              </w:rPr>
              <w:t>Input</w:t>
            </w:r>
          </w:p>
        </w:tc>
        <w:tc>
          <w:tcPr>
            <w:tcW w:w="7449" w:type="dxa"/>
            <w:gridSpan w:val="3"/>
            <w:vAlign w:val="center"/>
          </w:tcPr>
          <w:p w14:paraId="158EE6CE" w14:textId="77777777" w:rsidR="003A1757" w:rsidRDefault="003A1757" w:rsidP="003A1757"/>
          <w:p w14:paraId="471EB13E" w14:textId="77777777" w:rsidR="003A1757" w:rsidRDefault="003A1757" w:rsidP="003A1757"/>
          <w:tbl>
            <w:tblPr>
              <w:tblStyle w:val="GridTable3"/>
              <w:tblW w:w="0" w:type="auto"/>
              <w:tblLook w:val="04A0" w:firstRow="1" w:lastRow="0" w:firstColumn="1" w:lastColumn="0" w:noHBand="0" w:noVBand="1"/>
            </w:tblPr>
            <w:tblGrid>
              <w:gridCol w:w="1212"/>
              <w:gridCol w:w="6011"/>
            </w:tblGrid>
            <w:tr w:rsidR="003A1757" w14:paraId="5717A08F" w14:textId="77777777" w:rsidTr="000D79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7F828417" w14:textId="77777777" w:rsidR="003A1757" w:rsidRDefault="003A1757" w:rsidP="003A1757">
                  <w:r>
                    <w:t>Key</w:t>
                  </w:r>
                </w:p>
              </w:tc>
              <w:tc>
                <w:tcPr>
                  <w:tcW w:w="6011" w:type="dxa"/>
                </w:tcPr>
                <w:p w14:paraId="4D126E20" w14:textId="77777777" w:rsidR="003A1757" w:rsidRDefault="003A1757" w:rsidP="003A1757">
                  <w:pPr>
                    <w:cnfStyle w:val="100000000000" w:firstRow="1" w:lastRow="0" w:firstColumn="0" w:lastColumn="0" w:oddVBand="0" w:evenVBand="0" w:oddHBand="0" w:evenHBand="0" w:firstRowFirstColumn="0" w:firstRowLastColumn="0" w:lastRowFirstColumn="0" w:lastRowLastColumn="0"/>
                  </w:pPr>
                  <w:r>
                    <w:t>Value</w:t>
                  </w:r>
                </w:p>
              </w:tc>
            </w:tr>
            <w:tr w:rsidR="003A1757" w14:paraId="12728AB7" w14:textId="77777777" w:rsidTr="000D7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40776D1C" w14:textId="77777777" w:rsidR="003A1757" w:rsidRDefault="003A1757" w:rsidP="003A1757">
                  <w:r>
                    <w:t>page</w:t>
                  </w:r>
                </w:p>
              </w:tc>
              <w:tc>
                <w:tcPr>
                  <w:tcW w:w="6011" w:type="dxa"/>
                </w:tcPr>
                <w:p w14:paraId="40A198DF" w14:textId="77777777" w:rsidR="003A1757" w:rsidRDefault="003A1757" w:rsidP="003A1757">
                  <w:pPr>
                    <w:cnfStyle w:val="000000100000" w:firstRow="0" w:lastRow="0" w:firstColumn="0" w:lastColumn="0" w:oddVBand="0" w:evenVBand="0" w:oddHBand="1" w:evenHBand="0" w:firstRowFirstColumn="0" w:firstRowLastColumn="0" w:lastRowFirstColumn="0" w:lastRowLastColumn="0"/>
                  </w:pPr>
                  <w:r>
                    <w:t>1</w:t>
                  </w:r>
                </w:p>
              </w:tc>
            </w:tr>
            <w:tr w:rsidR="003A1757" w14:paraId="25C7F15F" w14:textId="77777777" w:rsidTr="000D7930">
              <w:tc>
                <w:tcPr>
                  <w:cnfStyle w:val="001000000000" w:firstRow="0" w:lastRow="0" w:firstColumn="1" w:lastColumn="0" w:oddVBand="0" w:evenVBand="0" w:oddHBand="0" w:evenHBand="0" w:firstRowFirstColumn="0" w:firstRowLastColumn="0" w:lastRowFirstColumn="0" w:lastRowLastColumn="0"/>
                  <w:tcW w:w="1212" w:type="dxa"/>
                </w:tcPr>
                <w:p w14:paraId="4F4050F1" w14:textId="77777777" w:rsidR="003A1757" w:rsidRDefault="003A1757" w:rsidP="003A1757">
                  <w:r>
                    <w:t>size</w:t>
                  </w:r>
                </w:p>
              </w:tc>
              <w:tc>
                <w:tcPr>
                  <w:tcW w:w="6011" w:type="dxa"/>
                </w:tcPr>
                <w:p w14:paraId="716E0BCF" w14:textId="77777777" w:rsidR="003A1757" w:rsidRDefault="003A1757" w:rsidP="003A1757">
                  <w:pPr>
                    <w:cnfStyle w:val="000000000000" w:firstRow="0" w:lastRow="0" w:firstColumn="0" w:lastColumn="0" w:oddVBand="0" w:evenVBand="0" w:oddHBand="0" w:evenHBand="0" w:firstRowFirstColumn="0" w:firstRowLastColumn="0" w:lastRowFirstColumn="0" w:lastRowLastColumn="0"/>
                  </w:pPr>
                  <w:r>
                    <w:t>5</w:t>
                  </w:r>
                </w:p>
              </w:tc>
            </w:tr>
            <w:tr w:rsidR="003A1757" w14:paraId="73F9A000" w14:textId="77777777" w:rsidTr="000D7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02839605" w14:textId="77777777" w:rsidR="003A1757" w:rsidRDefault="003A1757" w:rsidP="003A1757">
                  <w:r>
                    <w:t>codIpa</w:t>
                  </w:r>
                </w:p>
              </w:tc>
              <w:tc>
                <w:tcPr>
                  <w:tcW w:w="6011" w:type="dxa"/>
                </w:tcPr>
                <w:p w14:paraId="0D1EDC64" w14:textId="77777777" w:rsidR="003A1757" w:rsidRDefault="003A1757" w:rsidP="003A1757">
                  <w:pPr>
                    <w:cnfStyle w:val="000000100000" w:firstRow="0" w:lastRow="0" w:firstColumn="0" w:lastColumn="0" w:oddVBand="0" w:evenVBand="0" w:oddHBand="1" w:evenHBand="0" w:firstRowFirstColumn="0" w:firstRowLastColumn="0" w:lastRowFirstColumn="0" w:lastRowLastColumn="0"/>
                  </w:pPr>
                  <w:r>
                    <w:t>R_CAMPAN</w:t>
                  </w:r>
                </w:p>
              </w:tc>
            </w:tr>
            <w:tr w:rsidR="003A1757" w14:paraId="17EBBD19" w14:textId="77777777" w:rsidTr="000D7930">
              <w:tc>
                <w:tcPr>
                  <w:cnfStyle w:val="001000000000" w:firstRow="0" w:lastRow="0" w:firstColumn="1" w:lastColumn="0" w:oddVBand="0" w:evenVBand="0" w:oddHBand="0" w:evenHBand="0" w:firstRowFirstColumn="0" w:firstRowLastColumn="0" w:lastRowFirstColumn="0" w:lastRowLastColumn="0"/>
                  <w:tcW w:w="1212" w:type="dxa"/>
                </w:tcPr>
                <w:p w14:paraId="4A7C0F42" w14:textId="77777777" w:rsidR="003A1757" w:rsidRDefault="003A1757" w:rsidP="003A1757">
                  <w:r>
                    <w:t>fSearch</w:t>
                  </w:r>
                </w:p>
              </w:tc>
              <w:tc>
                <w:tcPr>
                  <w:tcW w:w="6011" w:type="dxa"/>
                </w:tcPr>
                <w:p w14:paraId="14623DDB" w14:textId="714BB0D9" w:rsidR="003A1757" w:rsidRDefault="000F519F" w:rsidP="003A1757">
                  <w:pPr>
                    <w:cnfStyle w:val="000000000000" w:firstRow="0" w:lastRow="0" w:firstColumn="0" w:lastColumn="0" w:oddVBand="0" w:evenVBand="0" w:oddHBand="0" w:evenHBand="0" w:firstRowFirstColumn="0" w:firstRowLastColumn="0" w:lastRowFirstColumn="0" w:lastRowLastColumn="0"/>
                  </w:pPr>
                  <w:r w:rsidRPr="000F519F">
                    <w:t>CIPBITMM_20191213CIPBITMM08002207487_20191213080021</w:t>
                  </w:r>
                </w:p>
              </w:tc>
            </w:tr>
            <w:tr w:rsidR="003A1757" w14:paraId="6214A288" w14:textId="77777777" w:rsidTr="000D7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49C226F2" w14:textId="77777777" w:rsidR="003A1757" w:rsidRDefault="003A1757" w:rsidP="003A1757">
                  <w:r w:rsidRPr="003A1757">
                    <w:t>tipoFlusso</w:t>
                  </w:r>
                </w:p>
              </w:tc>
              <w:tc>
                <w:tcPr>
                  <w:tcW w:w="6011" w:type="dxa"/>
                </w:tcPr>
                <w:p w14:paraId="385CFAF7" w14:textId="5FC44242" w:rsidR="003A1757" w:rsidRPr="003A1757" w:rsidRDefault="000F519F" w:rsidP="003A1757">
                  <w:pPr>
                    <w:cnfStyle w:val="000000100000" w:firstRow="0" w:lastRow="0" w:firstColumn="0" w:lastColumn="0" w:oddVBand="0" w:evenVBand="0" w:oddHBand="1" w:evenHBand="0" w:firstRowFirstColumn="0" w:firstRowLastColumn="0" w:lastRowFirstColumn="0" w:lastRowLastColumn="0"/>
                  </w:pPr>
                  <w:r>
                    <w:t>R</w:t>
                  </w:r>
                </w:p>
              </w:tc>
            </w:tr>
          </w:tbl>
          <w:p w14:paraId="7734FEC5" w14:textId="77777777" w:rsidR="003A1757" w:rsidRDefault="003A1757" w:rsidP="003A1757"/>
          <w:p w14:paraId="64739E28" w14:textId="26391706" w:rsidR="003A1757" w:rsidRDefault="003A1757" w:rsidP="003A1757"/>
        </w:tc>
      </w:tr>
      <w:tr w:rsidR="00AB4E21" w:rsidRPr="00C84A37" w14:paraId="16A2A4FE" w14:textId="77777777" w:rsidTr="008726BD">
        <w:trPr>
          <w:trHeight w:val="540"/>
        </w:trPr>
        <w:tc>
          <w:tcPr>
            <w:tcW w:w="626" w:type="dxa"/>
          </w:tcPr>
          <w:p w14:paraId="5B987B5A" w14:textId="77777777" w:rsidR="00AB4E21" w:rsidRPr="00C84A37" w:rsidRDefault="00AB4E21" w:rsidP="008726BD">
            <w:pPr>
              <w:rPr>
                <w:b/>
              </w:rPr>
            </w:pPr>
            <w:r w:rsidRPr="00C84A37">
              <w:rPr>
                <w:b/>
              </w:rPr>
              <w:t>Step</w:t>
            </w:r>
          </w:p>
        </w:tc>
        <w:tc>
          <w:tcPr>
            <w:tcW w:w="1779" w:type="dxa"/>
          </w:tcPr>
          <w:p w14:paraId="03C1137A" w14:textId="77777777" w:rsidR="00AB4E21" w:rsidRPr="00C84A37" w:rsidRDefault="00AB4E21" w:rsidP="008726BD">
            <w:pPr>
              <w:rPr>
                <w:b/>
              </w:rPr>
            </w:pPr>
            <w:r w:rsidRPr="00C84A37">
              <w:rPr>
                <w:b/>
              </w:rPr>
              <w:t>Azione</w:t>
            </w:r>
          </w:p>
        </w:tc>
        <w:tc>
          <w:tcPr>
            <w:tcW w:w="6332" w:type="dxa"/>
            <w:gridSpan w:val="2"/>
          </w:tcPr>
          <w:p w14:paraId="2114D264" w14:textId="77777777" w:rsidR="00AB4E21" w:rsidRPr="00C84A37" w:rsidRDefault="00AB4E21" w:rsidP="008726BD">
            <w:pPr>
              <w:rPr>
                <w:b/>
              </w:rPr>
            </w:pPr>
            <w:r w:rsidRPr="00C84A37">
              <w:rPr>
                <w:b/>
              </w:rPr>
              <w:t>Risultato atteso</w:t>
            </w:r>
          </w:p>
        </w:tc>
        <w:tc>
          <w:tcPr>
            <w:tcW w:w="1117" w:type="dxa"/>
          </w:tcPr>
          <w:p w14:paraId="36D7FA1B" w14:textId="77777777" w:rsidR="00AB4E21" w:rsidRPr="00C84A37" w:rsidRDefault="00AB4E21" w:rsidP="008726BD">
            <w:pPr>
              <w:rPr>
                <w:b/>
              </w:rPr>
            </w:pPr>
            <w:r w:rsidRPr="00C84A37">
              <w:rPr>
                <w:b/>
              </w:rPr>
              <w:t>Esito</w:t>
            </w:r>
          </w:p>
        </w:tc>
      </w:tr>
      <w:tr w:rsidR="00AB4E21" w:rsidRPr="00C84A37" w14:paraId="5E3ACDFB" w14:textId="77777777" w:rsidTr="008726BD">
        <w:trPr>
          <w:trHeight w:val="1800"/>
        </w:trPr>
        <w:tc>
          <w:tcPr>
            <w:tcW w:w="626" w:type="dxa"/>
          </w:tcPr>
          <w:p w14:paraId="78A06D2D" w14:textId="77777777" w:rsidR="00AB4E21" w:rsidRPr="00C84A37" w:rsidRDefault="00AB4E21" w:rsidP="008726BD">
            <w:r>
              <w:t>1</w:t>
            </w:r>
          </w:p>
        </w:tc>
        <w:tc>
          <w:tcPr>
            <w:tcW w:w="1779" w:type="dxa"/>
          </w:tcPr>
          <w:p w14:paraId="3D894D6F" w14:textId="77777777" w:rsidR="00AB4E21" w:rsidRPr="00C84A37" w:rsidRDefault="00AB4E21" w:rsidP="008726BD">
            <w:r>
              <w:t>L’utente seleziona il pulsante SEND.</w:t>
            </w:r>
          </w:p>
        </w:tc>
        <w:tc>
          <w:tcPr>
            <w:tcW w:w="6332" w:type="dxa"/>
            <w:gridSpan w:val="2"/>
          </w:tcPr>
          <w:p w14:paraId="6E6719AA" w14:textId="77777777" w:rsidR="000F519F" w:rsidRDefault="000F519F" w:rsidP="000F519F">
            <w:pPr>
              <w:shd w:val="clear" w:color="auto" w:fill="FFFFFE"/>
              <w:spacing w:line="240" w:lineRule="atLeast"/>
            </w:pPr>
            <w:r>
              <w:t>{</w:t>
            </w:r>
          </w:p>
          <w:p w14:paraId="04508599" w14:textId="77777777" w:rsidR="000F519F" w:rsidRDefault="000F519F" w:rsidP="000F519F">
            <w:pPr>
              <w:shd w:val="clear" w:color="auto" w:fill="FFFFFE"/>
              <w:spacing w:line="240" w:lineRule="atLeast"/>
            </w:pPr>
            <w:r>
              <w:t xml:space="preserve">    "timestamp": "2020-03-20T09:37:45.089+0000",</w:t>
            </w:r>
          </w:p>
          <w:p w14:paraId="2021F55B" w14:textId="77777777" w:rsidR="000F519F" w:rsidRDefault="000F519F" w:rsidP="000F519F">
            <w:pPr>
              <w:shd w:val="clear" w:color="auto" w:fill="FFFFFE"/>
              <w:spacing w:line="240" w:lineRule="atLeast"/>
            </w:pPr>
            <w:r>
              <w:t xml:space="preserve">    "messages": {</w:t>
            </w:r>
          </w:p>
          <w:p w14:paraId="51CE756E" w14:textId="77777777" w:rsidR="000F519F" w:rsidRDefault="000F519F" w:rsidP="000F519F">
            <w:pPr>
              <w:shd w:val="clear" w:color="auto" w:fill="FFFFFE"/>
              <w:spacing w:line="240" w:lineRule="atLeast"/>
            </w:pPr>
            <w:r>
              <w:t xml:space="preserve">        "successMessages": [],</w:t>
            </w:r>
          </w:p>
          <w:p w14:paraId="787BE0D6" w14:textId="77777777" w:rsidR="000F519F" w:rsidRDefault="000F519F" w:rsidP="000F519F">
            <w:pPr>
              <w:shd w:val="clear" w:color="auto" w:fill="FFFFFE"/>
              <w:spacing w:line="240" w:lineRule="atLeast"/>
            </w:pPr>
            <w:r>
              <w:t xml:space="preserve">        "informationMessages": [],</w:t>
            </w:r>
          </w:p>
          <w:p w14:paraId="436D76D1" w14:textId="77777777" w:rsidR="000F519F" w:rsidRDefault="000F519F" w:rsidP="000F519F">
            <w:pPr>
              <w:shd w:val="clear" w:color="auto" w:fill="FFFFFE"/>
              <w:spacing w:line="240" w:lineRule="atLeast"/>
            </w:pPr>
            <w:r>
              <w:t xml:space="preserve">        "warningMessages": [],</w:t>
            </w:r>
          </w:p>
          <w:p w14:paraId="5973FA2E" w14:textId="77777777" w:rsidR="000F519F" w:rsidRDefault="000F519F" w:rsidP="000F519F">
            <w:pPr>
              <w:shd w:val="clear" w:color="auto" w:fill="FFFFFE"/>
              <w:spacing w:line="240" w:lineRule="atLeast"/>
            </w:pPr>
            <w:r>
              <w:t xml:space="preserve">        "errorMessages": []</w:t>
            </w:r>
          </w:p>
          <w:p w14:paraId="515190C6" w14:textId="77777777" w:rsidR="000F519F" w:rsidRDefault="000F519F" w:rsidP="000F519F">
            <w:pPr>
              <w:shd w:val="clear" w:color="auto" w:fill="FFFFFE"/>
              <w:spacing w:line="240" w:lineRule="atLeast"/>
            </w:pPr>
            <w:r>
              <w:t xml:space="preserve">    },</w:t>
            </w:r>
          </w:p>
          <w:p w14:paraId="412BE282" w14:textId="77777777" w:rsidR="000F519F" w:rsidRDefault="000F519F" w:rsidP="000F519F">
            <w:pPr>
              <w:shd w:val="clear" w:color="auto" w:fill="FFFFFE"/>
              <w:spacing w:line="240" w:lineRule="atLeast"/>
            </w:pPr>
            <w:r>
              <w:lastRenderedPageBreak/>
              <w:t xml:space="preserve">    "page": {</w:t>
            </w:r>
          </w:p>
          <w:p w14:paraId="4B9D6241" w14:textId="77777777" w:rsidR="000F519F" w:rsidRDefault="000F519F" w:rsidP="000F519F">
            <w:pPr>
              <w:shd w:val="clear" w:color="auto" w:fill="FFFFFE"/>
              <w:spacing w:line="240" w:lineRule="atLeast"/>
            </w:pPr>
            <w:r>
              <w:t xml:space="preserve">        "page": 1,</w:t>
            </w:r>
          </w:p>
          <w:p w14:paraId="6FCF26F6" w14:textId="77777777" w:rsidR="000F519F" w:rsidRDefault="000F519F" w:rsidP="000F519F">
            <w:pPr>
              <w:shd w:val="clear" w:color="auto" w:fill="FFFFFE"/>
              <w:spacing w:line="240" w:lineRule="atLeast"/>
            </w:pPr>
            <w:r>
              <w:t xml:space="preserve">        "pageSize": 5,</w:t>
            </w:r>
          </w:p>
          <w:p w14:paraId="791692EA" w14:textId="77777777" w:rsidR="000F519F" w:rsidRDefault="000F519F" w:rsidP="000F519F">
            <w:pPr>
              <w:shd w:val="clear" w:color="auto" w:fill="FFFFFE"/>
              <w:spacing w:line="240" w:lineRule="atLeast"/>
            </w:pPr>
            <w:r>
              <w:t xml:space="preserve">        "previousPage": false,</w:t>
            </w:r>
          </w:p>
          <w:p w14:paraId="720F1C68" w14:textId="77777777" w:rsidR="000F519F" w:rsidRDefault="000F519F" w:rsidP="000F519F">
            <w:pPr>
              <w:shd w:val="clear" w:color="auto" w:fill="FFFFFE"/>
              <w:spacing w:line="240" w:lineRule="atLeast"/>
            </w:pPr>
            <w:r>
              <w:t xml:space="preserve">        "nextPage": false,</w:t>
            </w:r>
          </w:p>
          <w:p w14:paraId="48C1B64B" w14:textId="77777777" w:rsidR="000F519F" w:rsidRDefault="000F519F" w:rsidP="000F519F">
            <w:pPr>
              <w:shd w:val="clear" w:color="auto" w:fill="FFFFFE"/>
              <w:spacing w:line="240" w:lineRule="atLeast"/>
            </w:pPr>
            <w:r>
              <w:t xml:space="preserve">        "list": [</w:t>
            </w:r>
          </w:p>
          <w:p w14:paraId="4A7B4678" w14:textId="77777777" w:rsidR="000F519F" w:rsidRDefault="000F519F" w:rsidP="000F519F">
            <w:pPr>
              <w:shd w:val="clear" w:color="auto" w:fill="FFFFFE"/>
              <w:spacing w:line="240" w:lineRule="atLeast"/>
            </w:pPr>
            <w:r>
              <w:t xml:space="preserve">            {</w:t>
            </w:r>
          </w:p>
          <w:p w14:paraId="764B40A8" w14:textId="77777777" w:rsidR="000F519F" w:rsidRDefault="000F519F" w:rsidP="000F519F">
            <w:pPr>
              <w:shd w:val="clear" w:color="auto" w:fill="FFFFFE"/>
              <w:spacing w:line="240" w:lineRule="atLeast"/>
            </w:pPr>
            <w:r>
              <w:t xml:space="preserve">                "idFlusso": "19",</w:t>
            </w:r>
          </w:p>
          <w:p w14:paraId="3FFC6FC8" w14:textId="77777777" w:rsidR="000F519F" w:rsidRDefault="000F519F" w:rsidP="000F519F">
            <w:pPr>
              <w:shd w:val="clear" w:color="auto" w:fill="FFFFFE"/>
              <w:spacing w:line="240" w:lineRule="atLeast"/>
            </w:pPr>
            <w:r>
              <w:t xml:space="preserve">                "nome": null,</w:t>
            </w:r>
          </w:p>
          <w:p w14:paraId="52592425" w14:textId="77777777" w:rsidR="000F519F" w:rsidRDefault="000F519F" w:rsidP="000F519F">
            <w:pPr>
              <w:shd w:val="clear" w:color="auto" w:fill="FFFFFE"/>
              <w:spacing w:line="240" w:lineRule="atLeast"/>
            </w:pPr>
            <w:r>
              <w:t xml:space="preserve">                "dataCaricamento": "20/03/2020",</w:t>
            </w:r>
          </w:p>
          <w:p w14:paraId="40CC8D23" w14:textId="77777777" w:rsidR="000F519F" w:rsidRDefault="000F519F" w:rsidP="000F519F">
            <w:pPr>
              <w:shd w:val="clear" w:color="auto" w:fill="FFFFFE"/>
              <w:spacing w:line="240" w:lineRule="atLeast"/>
            </w:pPr>
            <w:r>
              <w:t xml:space="preserve">                "operatore": "Utente Globale",</w:t>
            </w:r>
          </w:p>
          <w:p w14:paraId="024F4E90" w14:textId="77777777" w:rsidR="000F519F" w:rsidRDefault="000F519F" w:rsidP="000F519F">
            <w:pPr>
              <w:shd w:val="clear" w:color="auto" w:fill="FFFFFE"/>
              <w:spacing w:line="240" w:lineRule="atLeast"/>
            </w:pPr>
            <w:r>
              <w:t xml:space="preserve">                "codStato": "FILE_SCARICATO",</w:t>
            </w:r>
          </w:p>
          <w:p w14:paraId="37858B6F" w14:textId="77777777" w:rsidR="000F519F" w:rsidRDefault="000F519F" w:rsidP="000F519F">
            <w:pPr>
              <w:shd w:val="clear" w:color="auto" w:fill="FFFFFE"/>
              <w:spacing w:line="240" w:lineRule="atLeast"/>
            </w:pPr>
            <w:r>
              <w:t xml:space="preserve">                "stato": "File scaricato su file system"</w:t>
            </w:r>
          </w:p>
          <w:p w14:paraId="1942DFBF" w14:textId="77777777" w:rsidR="000F519F" w:rsidRDefault="000F519F" w:rsidP="000F519F">
            <w:pPr>
              <w:shd w:val="clear" w:color="auto" w:fill="FFFFFE"/>
              <w:spacing w:line="240" w:lineRule="atLeast"/>
            </w:pPr>
            <w:r>
              <w:t xml:space="preserve">            }</w:t>
            </w:r>
          </w:p>
          <w:p w14:paraId="358E5244" w14:textId="77777777" w:rsidR="000F519F" w:rsidRDefault="000F519F" w:rsidP="000F519F">
            <w:pPr>
              <w:shd w:val="clear" w:color="auto" w:fill="FFFFFE"/>
              <w:spacing w:line="240" w:lineRule="atLeast"/>
            </w:pPr>
            <w:r>
              <w:t xml:space="preserve">        ],</w:t>
            </w:r>
          </w:p>
          <w:p w14:paraId="2FF6D72A" w14:textId="77777777" w:rsidR="000F519F" w:rsidRDefault="000F519F" w:rsidP="000F519F">
            <w:pPr>
              <w:shd w:val="clear" w:color="auto" w:fill="FFFFFE"/>
              <w:spacing w:line="240" w:lineRule="atLeast"/>
            </w:pPr>
            <w:r>
              <w:t xml:space="preserve">        "totalPages": 1,</w:t>
            </w:r>
          </w:p>
          <w:p w14:paraId="2BA945A5" w14:textId="77777777" w:rsidR="000F519F" w:rsidRDefault="000F519F" w:rsidP="000F519F">
            <w:pPr>
              <w:shd w:val="clear" w:color="auto" w:fill="FFFFFE"/>
              <w:spacing w:line="240" w:lineRule="atLeast"/>
            </w:pPr>
            <w:r>
              <w:t xml:space="preserve">        "totalRecords": 1</w:t>
            </w:r>
          </w:p>
          <w:p w14:paraId="17E18730" w14:textId="77777777" w:rsidR="000F519F" w:rsidRDefault="000F519F" w:rsidP="000F519F">
            <w:pPr>
              <w:shd w:val="clear" w:color="auto" w:fill="FFFFFE"/>
              <w:spacing w:line="240" w:lineRule="atLeast"/>
            </w:pPr>
            <w:r>
              <w:t xml:space="preserve">    }</w:t>
            </w:r>
          </w:p>
          <w:p w14:paraId="576C7F5A" w14:textId="420BF169" w:rsidR="00AB4E21" w:rsidRPr="00C84A37" w:rsidRDefault="000F519F" w:rsidP="000F519F">
            <w:pPr>
              <w:shd w:val="clear" w:color="auto" w:fill="FFFFFE"/>
              <w:spacing w:line="240" w:lineRule="atLeast"/>
            </w:pPr>
            <w:r>
              <w:t>}</w:t>
            </w:r>
          </w:p>
        </w:tc>
        <w:tc>
          <w:tcPr>
            <w:tcW w:w="1117" w:type="dxa"/>
            <w:vAlign w:val="center"/>
          </w:tcPr>
          <w:p w14:paraId="785E8C57" w14:textId="77777777" w:rsidR="00AB4E21" w:rsidRPr="00C84A37" w:rsidRDefault="00AB4E21"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10FCF113" w14:textId="77777777" w:rsidR="00AB4E21" w:rsidRDefault="00AB4E21" w:rsidP="00AB4E21"/>
    <w:p w14:paraId="17A4AB96" w14:textId="52B9260A" w:rsidR="00AB4E21" w:rsidRDefault="00AB4E21" w:rsidP="00634F4E"/>
    <w:p w14:paraId="11C0FE8F" w14:textId="543EC94C" w:rsidR="00AB4E21" w:rsidRDefault="00AB4E21" w:rsidP="00AB4E21">
      <w:pPr>
        <w:pStyle w:val="Titolo4"/>
      </w:pPr>
      <w:r w:rsidRPr="00A04A39">
        <w:t>TC_</w:t>
      </w:r>
      <w:r>
        <w:t>FLUSSI</w:t>
      </w:r>
      <w:r w:rsidRPr="00A04A39">
        <w:t>_0</w:t>
      </w:r>
      <w:r>
        <w:t>9</w:t>
      </w:r>
    </w:p>
    <w:tbl>
      <w:tblPr>
        <w:tblStyle w:val="Grigliatabella"/>
        <w:tblW w:w="9854" w:type="dxa"/>
        <w:tblLook w:val="04A0" w:firstRow="1" w:lastRow="0" w:firstColumn="1" w:lastColumn="0" w:noHBand="0" w:noVBand="1"/>
      </w:tblPr>
      <w:tblGrid>
        <w:gridCol w:w="626"/>
        <w:gridCol w:w="1779"/>
        <w:gridCol w:w="1784"/>
        <w:gridCol w:w="4548"/>
        <w:gridCol w:w="1117"/>
      </w:tblGrid>
      <w:tr w:rsidR="00AB4E21" w:rsidRPr="00C84A37" w14:paraId="77763B3F" w14:textId="77777777" w:rsidTr="008726BD">
        <w:trPr>
          <w:gridAfter w:val="2"/>
          <w:wAfter w:w="5665" w:type="dxa"/>
          <w:trHeight w:val="583"/>
        </w:trPr>
        <w:tc>
          <w:tcPr>
            <w:tcW w:w="4189" w:type="dxa"/>
            <w:gridSpan w:val="3"/>
            <w:shd w:val="clear" w:color="auto" w:fill="DEEAF6" w:themeFill="accent1" w:themeFillTint="33"/>
          </w:tcPr>
          <w:p w14:paraId="33F274C3" w14:textId="06B2F906" w:rsidR="00AB4E21" w:rsidRPr="00C84A37" w:rsidRDefault="00AB4E21" w:rsidP="008726BD">
            <w:pPr>
              <w:rPr>
                <w:b/>
              </w:rPr>
            </w:pPr>
            <w:r w:rsidRPr="00C84A37">
              <w:rPr>
                <w:b/>
              </w:rPr>
              <w:t>TC_</w:t>
            </w:r>
            <w:r>
              <w:rPr>
                <w:b/>
              </w:rPr>
              <w:t>FLUSSI</w:t>
            </w:r>
            <w:r w:rsidRPr="00C84A37">
              <w:rPr>
                <w:b/>
              </w:rPr>
              <w:t>_0</w:t>
            </w:r>
            <w:r>
              <w:rPr>
                <w:b/>
              </w:rPr>
              <w:t>9</w:t>
            </w:r>
          </w:p>
        </w:tc>
      </w:tr>
      <w:tr w:rsidR="00AB4E21" w:rsidRPr="00C84A37" w14:paraId="08D0393E" w14:textId="77777777" w:rsidTr="008726BD">
        <w:trPr>
          <w:trHeight w:val="550"/>
        </w:trPr>
        <w:tc>
          <w:tcPr>
            <w:tcW w:w="2405" w:type="dxa"/>
            <w:gridSpan w:val="2"/>
          </w:tcPr>
          <w:p w14:paraId="0DCBDAFF" w14:textId="77777777" w:rsidR="00AB4E21" w:rsidRPr="00C84A37" w:rsidRDefault="00AB4E21" w:rsidP="008726BD">
            <w:pPr>
              <w:rPr>
                <w:b/>
              </w:rPr>
            </w:pPr>
            <w:r w:rsidRPr="00C84A37">
              <w:rPr>
                <w:b/>
              </w:rPr>
              <w:t>Titolo</w:t>
            </w:r>
          </w:p>
        </w:tc>
        <w:tc>
          <w:tcPr>
            <w:tcW w:w="7449" w:type="dxa"/>
            <w:gridSpan w:val="3"/>
          </w:tcPr>
          <w:p w14:paraId="609D2CE5" w14:textId="01A0F7C2" w:rsidR="00AB4E21" w:rsidRPr="00C84A37" w:rsidRDefault="00C33549" w:rsidP="008726BD">
            <w:r w:rsidRPr="00C33549">
              <w:t>Ricerca Import Giornali di Cassa</w:t>
            </w:r>
          </w:p>
        </w:tc>
      </w:tr>
      <w:tr w:rsidR="00AB4E21" w:rsidRPr="00C84A37" w14:paraId="4DC46007" w14:textId="77777777" w:rsidTr="008726BD">
        <w:trPr>
          <w:trHeight w:val="550"/>
        </w:trPr>
        <w:tc>
          <w:tcPr>
            <w:tcW w:w="2405" w:type="dxa"/>
            <w:gridSpan w:val="2"/>
          </w:tcPr>
          <w:p w14:paraId="3730B027" w14:textId="77777777" w:rsidR="00AB4E21" w:rsidRPr="00C84A37" w:rsidRDefault="00AB4E21" w:rsidP="008726BD">
            <w:pPr>
              <w:rPr>
                <w:b/>
              </w:rPr>
            </w:pPr>
            <w:r w:rsidRPr="00C84A37">
              <w:rPr>
                <w:b/>
              </w:rPr>
              <w:t>Descrizione</w:t>
            </w:r>
          </w:p>
        </w:tc>
        <w:tc>
          <w:tcPr>
            <w:tcW w:w="7449" w:type="dxa"/>
            <w:gridSpan w:val="3"/>
          </w:tcPr>
          <w:p w14:paraId="61E29D96" w14:textId="2E060026" w:rsidR="00AB4E21" w:rsidRPr="00C84A37" w:rsidRDefault="00D15E03" w:rsidP="008726BD">
            <w:r>
              <w:t>R</w:t>
            </w:r>
            <w:r w:rsidRPr="00D15E03">
              <w:t>icerca dei flussi di upload massivo di Giornali di Cassa.</w:t>
            </w:r>
          </w:p>
        </w:tc>
      </w:tr>
      <w:tr w:rsidR="00AB4E21" w:rsidRPr="00C84A37" w14:paraId="23B7BD90" w14:textId="77777777" w:rsidTr="008726BD">
        <w:trPr>
          <w:trHeight w:val="550"/>
        </w:trPr>
        <w:tc>
          <w:tcPr>
            <w:tcW w:w="2405" w:type="dxa"/>
            <w:gridSpan w:val="2"/>
          </w:tcPr>
          <w:p w14:paraId="01A4D2E6" w14:textId="77777777" w:rsidR="00AB4E21" w:rsidRPr="00C84A37" w:rsidRDefault="00AB4E21" w:rsidP="008726BD">
            <w:pPr>
              <w:rPr>
                <w:b/>
              </w:rPr>
            </w:pPr>
            <w:r>
              <w:rPr>
                <w:b/>
              </w:rPr>
              <w:t>Id Ruolo/Attore</w:t>
            </w:r>
          </w:p>
        </w:tc>
        <w:tc>
          <w:tcPr>
            <w:tcW w:w="7449" w:type="dxa"/>
            <w:gridSpan w:val="3"/>
          </w:tcPr>
          <w:p w14:paraId="2B3B79AD" w14:textId="77777777" w:rsidR="00AB4E21" w:rsidRPr="00146646" w:rsidRDefault="00AB4E21" w:rsidP="008726BD">
            <w:r>
              <w:t>001</w:t>
            </w:r>
          </w:p>
        </w:tc>
      </w:tr>
      <w:tr w:rsidR="00AB4E21" w:rsidRPr="00C84A37" w14:paraId="63CE08CC" w14:textId="77777777" w:rsidTr="008726BD">
        <w:tc>
          <w:tcPr>
            <w:tcW w:w="2405" w:type="dxa"/>
            <w:gridSpan w:val="2"/>
            <w:vAlign w:val="center"/>
          </w:tcPr>
          <w:p w14:paraId="5AF008E0" w14:textId="77777777" w:rsidR="00AB4E21" w:rsidRPr="00C84A37" w:rsidRDefault="00AB4E21" w:rsidP="008726BD">
            <w:pPr>
              <w:rPr>
                <w:b/>
              </w:rPr>
            </w:pPr>
            <w:r w:rsidRPr="00C84A37">
              <w:rPr>
                <w:b/>
              </w:rPr>
              <w:t>Pre-condizioni</w:t>
            </w:r>
          </w:p>
        </w:tc>
        <w:tc>
          <w:tcPr>
            <w:tcW w:w="7449" w:type="dxa"/>
            <w:gridSpan w:val="3"/>
            <w:vAlign w:val="center"/>
          </w:tcPr>
          <w:p w14:paraId="45916D7A" w14:textId="77777777" w:rsidR="00AB4E21" w:rsidRDefault="00AB4E21" w:rsidP="008726BD">
            <w:pPr>
              <w:pStyle w:val="Paragrafoelenco"/>
              <w:numPr>
                <w:ilvl w:val="0"/>
                <w:numId w:val="7"/>
              </w:numPr>
              <w:ind w:left="714" w:hanging="357"/>
            </w:pPr>
            <w:r>
              <w:t xml:space="preserve">L’utente ha avviato l’app Postman e caricato la Collection di request “PayFlowPA-MyPivot” </w:t>
            </w:r>
          </w:p>
          <w:p w14:paraId="7210F01C" w14:textId="77777777" w:rsidR="00AB4E21" w:rsidRDefault="00AB4E21" w:rsidP="008726BD">
            <w:pPr>
              <w:pStyle w:val="Paragrafoelenco"/>
              <w:numPr>
                <w:ilvl w:val="0"/>
                <w:numId w:val="7"/>
              </w:numPr>
              <w:ind w:left="714" w:hanging="357"/>
            </w:pPr>
            <w:r>
              <w:t>L’utente deve avere selezionato la request TC_FLUSSI_09</w:t>
            </w:r>
          </w:p>
          <w:p w14:paraId="7721B948" w14:textId="2D8599B9" w:rsidR="00B21121" w:rsidRPr="00C84A37" w:rsidRDefault="00B21121" w:rsidP="008726BD">
            <w:pPr>
              <w:pStyle w:val="Paragrafoelenco"/>
              <w:numPr>
                <w:ilvl w:val="0"/>
                <w:numId w:val="7"/>
              </w:numPr>
              <w:ind w:left="714" w:hanging="357"/>
            </w:pPr>
            <w:r>
              <w:t>L’utente deve aver eseguito TC_FLUSSI_06</w:t>
            </w:r>
          </w:p>
        </w:tc>
      </w:tr>
      <w:tr w:rsidR="00B21121" w:rsidRPr="00C84A37" w14:paraId="647D94C4" w14:textId="77777777" w:rsidTr="00B21121">
        <w:tc>
          <w:tcPr>
            <w:tcW w:w="2405" w:type="dxa"/>
            <w:gridSpan w:val="2"/>
            <w:vAlign w:val="center"/>
          </w:tcPr>
          <w:p w14:paraId="1C8AB06D" w14:textId="77777777" w:rsidR="00B21121" w:rsidRPr="00C84A37" w:rsidRDefault="00B21121" w:rsidP="00B21121">
            <w:pPr>
              <w:rPr>
                <w:b/>
              </w:rPr>
            </w:pPr>
            <w:r>
              <w:rPr>
                <w:b/>
              </w:rPr>
              <w:t>Post-condizione</w:t>
            </w:r>
          </w:p>
        </w:tc>
        <w:tc>
          <w:tcPr>
            <w:tcW w:w="7449" w:type="dxa"/>
            <w:gridSpan w:val="3"/>
            <w:vAlign w:val="center"/>
          </w:tcPr>
          <w:p w14:paraId="71A7B187" w14:textId="2DF10ECF" w:rsidR="007B5384" w:rsidRDefault="007B5384" w:rsidP="007B5384">
            <w:pPr>
              <w:pStyle w:val="Paragrafoelenco"/>
              <w:numPr>
                <w:ilvl w:val="0"/>
                <w:numId w:val="7"/>
              </w:numPr>
              <w:ind w:left="714" w:hanging="357"/>
            </w:pPr>
            <w:r>
              <w:t>Il servizio restituisce una lista paginata contenente un solo elemento corrispondente ai dati del file caricato mediante l’esecuzione di TC_FLUSSI_06</w:t>
            </w:r>
          </w:p>
          <w:p w14:paraId="0F9F11E1" w14:textId="4970E7F0" w:rsidR="00B21121" w:rsidRDefault="007B5384" w:rsidP="007B5384">
            <w:pPr>
              <w:pStyle w:val="Paragrafoelenco"/>
              <w:numPr>
                <w:ilvl w:val="0"/>
                <w:numId w:val="7"/>
              </w:numPr>
            </w:pPr>
            <w:r>
              <w:t xml:space="preserve">La lista paginata conterrà le seguenti info: </w:t>
            </w:r>
            <w:r>
              <w:br/>
              <w:t>"totalPages": 1,</w:t>
            </w:r>
            <w:r>
              <w:br/>
              <w:t>"totalRecords": 1</w:t>
            </w:r>
          </w:p>
        </w:tc>
      </w:tr>
      <w:tr w:rsidR="00AB4E21" w:rsidRPr="00C84A37" w14:paraId="5732460B" w14:textId="77777777" w:rsidTr="008726BD">
        <w:tc>
          <w:tcPr>
            <w:tcW w:w="2405" w:type="dxa"/>
            <w:gridSpan w:val="2"/>
            <w:vAlign w:val="center"/>
          </w:tcPr>
          <w:p w14:paraId="72346DDF" w14:textId="77777777" w:rsidR="00AB4E21" w:rsidRPr="00C84A37" w:rsidRDefault="00AB4E21" w:rsidP="008726BD">
            <w:pPr>
              <w:rPr>
                <w:b/>
              </w:rPr>
            </w:pPr>
            <w:r>
              <w:rPr>
                <w:b/>
              </w:rPr>
              <w:t>Input</w:t>
            </w:r>
          </w:p>
        </w:tc>
        <w:tc>
          <w:tcPr>
            <w:tcW w:w="7449" w:type="dxa"/>
            <w:gridSpan w:val="3"/>
            <w:vAlign w:val="center"/>
          </w:tcPr>
          <w:p w14:paraId="1DAF6E4B" w14:textId="77777777" w:rsidR="000F519F" w:rsidRDefault="000F519F" w:rsidP="000F519F"/>
          <w:p w14:paraId="6E26E4B2" w14:textId="77777777" w:rsidR="000F519F" w:rsidRDefault="000F519F" w:rsidP="000F519F"/>
          <w:tbl>
            <w:tblPr>
              <w:tblStyle w:val="GridTable3"/>
              <w:tblW w:w="0" w:type="auto"/>
              <w:tblLook w:val="04A0" w:firstRow="1" w:lastRow="0" w:firstColumn="1" w:lastColumn="0" w:noHBand="0" w:noVBand="1"/>
            </w:tblPr>
            <w:tblGrid>
              <w:gridCol w:w="1212"/>
              <w:gridCol w:w="6011"/>
            </w:tblGrid>
            <w:tr w:rsidR="000F519F" w14:paraId="5EA1AF9C" w14:textId="77777777" w:rsidTr="000D79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65207C5E" w14:textId="77777777" w:rsidR="000F519F" w:rsidRDefault="000F519F" w:rsidP="000F519F">
                  <w:r>
                    <w:t>Key</w:t>
                  </w:r>
                </w:p>
              </w:tc>
              <w:tc>
                <w:tcPr>
                  <w:tcW w:w="6011" w:type="dxa"/>
                </w:tcPr>
                <w:p w14:paraId="2A501E28" w14:textId="77777777" w:rsidR="000F519F" w:rsidRDefault="000F519F" w:rsidP="000F519F">
                  <w:pPr>
                    <w:cnfStyle w:val="100000000000" w:firstRow="1" w:lastRow="0" w:firstColumn="0" w:lastColumn="0" w:oddVBand="0" w:evenVBand="0" w:oddHBand="0" w:evenHBand="0" w:firstRowFirstColumn="0" w:firstRowLastColumn="0" w:lastRowFirstColumn="0" w:lastRowLastColumn="0"/>
                  </w:pPr>
                  <w:r>
                    <w:t>Value</w:t>
                  </w:r>
                </w:p>
              </w:tc>
            </w:tr>
            <w:tr w:rsidR="000F519F" w14:paraId="5EA37382" w14:textId="77777777" w:rsidTr="000D7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7BDACDA8" w14:textId="77777777" w:rsidR="000F519F" w:rsidRDefault="000F519F" w:rsidP="000F519F">
                  <w:r>
                    <w:lastRenderedPageBreak/>
                    <w:t>page</w:t>
                  </w:r>
                </w:p>
              </w:tc>
              <w:tc>
                <w:tcPr>
                  <w:tcW w:w="6011" w:type="dxa"/>
                </w:tcPr>
                <w:p w14:paraId="1410AC02" w14:textId="77777777" w:rsidR="000F519F" w:rsidRDefault="000F519F" w:rsidP="000F519F">
                  <w:pPr>
                    <w:cnfStyle w:val="000000100000" w:firstRow="0" w:lastRow="0" w:firstColumn="0" w:lastColumn="0" w:oddVBand="0" w:evenVBand="0" w:oddHBand="1" w:evenHBand="0" w:firstRowFirstColumn="0" w:firstRowLastColumn="0" w:lastRowFirstColumn="0" w:lastRowLastColumn="0"/>
                  </w:pPr>
                  <w:r>
                    <w:t>1</w:t>
                  </w:r>
                </w:p>
              </w:tc>
            </w:tr>
            <w:tr w:rsidR="000F519F" w14:paraId="38AEF118" w14:textId="77777777" w:rsidTr="000D7930">
              <w:tc>
                <w:tcPr>
                  <w:cnfStyle w:val="001000000000" w:firstRow="0" w:lastRow="0" w:firstColumn="1" w:lastColumn="0" w:oddVBand="0" w:evenVBand="0" w:oddHBand="0" w:evenHBand="0" w:firstRowFirstColumn="0" w:firstRowLastColumn="0" w:lastRowFirstColumn="0" w:lastRowLastColumn="0"/>
                  <w:tcW w:w="1212" w:type="dxa"/>
                </w:tcPr>
                <w:p w14:paraId="3F933791" w14:textId="77777777" w:rsidR="000F519F" w:rsidRDefault="000F519F" w:rsidP="000F519F">
                  <w:r>
                    <w:t>size</w:t>
                  </w:r>
                </w:p>
              </w:tc>
              <w:tc>
                <w:tcPr>
                  <w:tcW w:w="6011" w:type="dxa"/>
                </w:tcPr>
                <w:p w14:paraId="0DC77A63" w14:textId="77777777" w:rsidR="000F519F" w:rsidRDefault="000F519F" w:rsidP="000F519F">
                  <w:pPr>
                    <w:cnfStyle w:val="000000000000" w:firstRow="0" w:lastRow="0" w:firstColumn="0" w:lastColumn="0" w:oddVBand="0" w:evenVBand="0" w:oddHBand="0" w:evenHBand="0" w:firstRowFirstColumn="0" w:firstRowLastColumn="0" w:lastRowFirstColumn="0" w:lastRowLastColumn="0"/>
                  </w:pPr>
                  <w:r>
                    <w:t>5</w:t>
                  </w:r>
                </w:p>
              </w:tc>
            </w:tr>
            <w:tr w:rsidR="000F519F" w14:paraId="70515767" w14:textId="77777777" w:rsidTr="000D7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2A640A59" w14:textId="77777777" w:rsidR="000F519F" w:rsidRDefault="000F519F" w:rsidP="000F519F">
                  <w:r>
                    <w:t>codIpa</w:t>
                  </w:r>
                </w:p>
              </w:tc>
              <w:tc>
                <w:tcPr>
                  <w:tcW w:w="6011" w:type="dxa"/>
                </w:tcPr>
                <w:p w14:paraId="5AEDCFFF" w14:textId="77777777" w:rsidR="000F519F" w:rsidRDefault="000F519F" w:rsidP="000F519F">
                  <w:pPr>
                    <w:cnfStyle w:val="000000100000" w:firstRow="0" w:lastRow="0" w:firstColumn="0" w:lastColumn="0" w:oddVBand="0" w:evenVBand="0" w:oddHBand="1" w:evenHBand="0" w:firstRowFirstColumn="0" w:firstRowLastColumn="0" w:lastRowFirstColumn="0" w:lastRowLastColumn="0"/>
                  </w:pPr>
                  <w:r>
                    <w:t>R_CAMPAN</w:t>
                  </w:r>
                </w:p>
              </w:tc>
            </w:tr>
            <w:tr w:rsidR="000F519F" w14:paraId="475432FE" w14:textId="77777777" w:rsidTr="000D7930">
              <w:tc>
                <w:tcPr>
                  <w:cnfStyle w:val="001000000000" w:firstRow="0" w:lastRow="0" w:firstColumn="1" w:lastColumn="0" w:oddVBand="0" w:evenVBand="0" w:oddHBand="0" w:evenHBand="0" w:firstRowFirstColumn="0" w:firstRowLastColumn="0" w:lastRowFirstColumn="0" w:lastRowLastColumn="0"/>
                  <w:tcW w:w="1212" w:type="dxa"/>
                </w:tcPr>
                <w:p w14:paraId="7B930E97" w14:textId="77777777" w:rsidR="000F519F" w:rsidRDefault="000F519F" w:rsidP="000F519F">
                  <w:r>
                    <w:t>fSearch</w:t>
                  </w:r>
                </w:p>
              </w:tc>
              <w:tc>
                <w:tcPr>
                  <w:tcW w:w="6011" w:type="dxa"/>
                </w:tcPr>
                <w:p w14:paraId="53A3A094" w14:textId="51585BB0" w:rsidR="000F519F" w:rsidRDefault="000F519F" w:rsidP="000F519F">
                  <w:pPr>
                    <w:cnfStyle w:val="000000000000" w:firstRow="0" w:lastRow="0" w:firstColumn="0" w:lastColumn="0" w:oddVBand="0" w:evenVBand="0" w:oddHBand="0" w:evenHBand="0" w:firstRowFirstColumn="0" w:firstRowLastColumn="0" w:lastRowFirstColumn="0" w:lastRowLastColumn="0"/>
                  </w:pPr>
                  <w:r w:rsidRPr="000F519F">
                    <w:t>GDC-</w:t>
                  </w:r>
                  <w:r w:rsidR="00B21121" w:rsidRPr="00700607">
                    <w:t>202001122019201912111030009</w:t>
                  </w:r>
                </w:p>
              </w:tc>
            </w:tr>
            <w:tr w:rsidR="000F519F" w14:paraId="57D3B872" w14:textId="77777777" w:rsidTr="000D7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04352354" w14:textId="77777777" w:rsidR="000F519F" w:rsidRDefault="000F519F" w:rsidP="000F519F">
                  <w:r w:rsidRPr="003A1757">
                    <w:t>tipoFlusso</w:t>
                  </w:r>
                </w:p>
              </w:tc>
              <w:tc>
                <w:tcPr>
                  <w:tcW w:w="6011" w:type="dxa"/>
                </w:tcPr>
                <w:p w14:paraId="0598F3F5" w14:textId="77777777" w:rsidR="000F519F" w:rsidRPr="003A1757" w:rsidRDefault="000F519F" w:rsidP="000F519F">
                  <w:pPr>
                    <w:cnfStyle w:val="000000100000" w:firstRow="0" w:lastRow="0" w:firstColumn="0" w:lastColumn="0" w:oddVBand="0" w:evenVBand="0" w:oddHBand="1" w:evenHBand="0" w:firstRowFirstColumn="0" w:firstRowLastColumn="0" w:lastRowFirstColumn="0" w:lastRowLastColumn="0"/>
                  </w:pPr>
                  <w:r>
                    <w:t>R</w:t>
                  </w:r>
                </w:p>
              </w:tc>
            </w:tr>
          </w:tbl>
          <w:p w14:paraId="7057E153" w14:textId="77777777" w:rsidR="000F519F" w:rsidRDefault="000F519F" w:rsidP="000F519F"/>
          <w:p w14:paraId="50DA0658" w14:textId="6541859B" w:rsidR="00AB4E21" w:rsidRDefault="00AB4E21" w:rsidP="008726BD"/>
        </w:tc>
      </w:tr>
      <w:tr w:rsidR="00AB4E21" w:rsidRPr="00C84A37" w14:paraId="316D4BF1" w14:textId="77777777" w:rsidTr="008726BD">
        <w:trPr>
          <w:trHeight w:val="540"/>
        </w:trPr>
        <w:tc>
          <w:tcPr>
            <w:tcW w:w="626" w:type="dxa"/>
          </w:tcPr>
          <w:p w14:paraId="3EB5F94D" w14:textId="77777777" w:rsidR="00AB4E21" w:rsidRPr="00C84A37" w:rsidRDefault="00AB4E21" w:rsidP="008726BD">
            <w:pPr>
              <w:rPr>
                <w:b/>
              </w:rPr>
            </w:pPr>
            <w:r w:rsidRPr="00C84A37">
              <w:rPr>
                <w:b/>
              </w:rPr>
              <w:lastRenderedPageBreak/>
              <w:t>Step</w:t>
            </w:r>
          </w:p>
        </w:tc>
        <w:tc>
          <w:tcPr>
            <w:tcW w:w="1779" w:type="dxa"/>
          </w:tcPr>
          <w:p w14:paraId="6629C8A0" w14:textId="77777777" w:rsidR="00AB4E21" w:rsidRPr="00C84A37" w:rsidRDefault="00AB4E21" w:rsidP="008726BD">
            <w:pPr>
              <w:rPr>
                <w:b/>
              </w:rPr>
            </w:pPr>
            <w:r w:rsidRPr="00C84A37">
              <w:rPr>
                <w:b/>
              </w:rPr>
              <w:t>Azione</w:t>
            </w:r>
          </w:p>
        </w:tc>
        <w:tc>
          <w:tcPr>
            <w:tcW w:w="6332" w:type="dxa"/>
            <w:gridSpan w:val="2"/>
          </w:tcPr>
          <w:p w14:paraId="6C02912B" w14:textId="77777777" w:rsidR="00AB4E21" w:rsidRPr="00C84A37" w:rsidRDefault="00AB4E21" w:rsidP="008726BD">
            <w:pPr>
              <w:rPr>
                <w:b/>
              </w:rPr>
            </w:pPr>
            <w:r w:rsidRPr="00C84A37">
              <w:rPr>
                <w:b/>
              </w:rPr>
              <w:t>Risultato atteso</w:t>
            </w:r>
          </w:p>
        </w:tc>
        <w:tc>
          <w:tcPr>
            <w:tcW w:w="1117" w:type="dxa"/>
          </w:tcPr>
          <w:p w14:paraId="3987FFCE" w14:textId="77777777" w:rsidR="00AB4E21" w:rsidRPr="00C84A37" w:rsidRDefault="00AB4E21" w:rsidP="008726BD">
            <w:pPr>
              <w:rPr>
                <w:b/>
              </w:rPr>
            </w:pPr>
            <w:r w:rsidRPr="00C84A37">
              <w:rPr>
                <w:b/>
              </w:rPr>
              <w:t>Esito</w:t>
            </w:r>
          </w:p>
        </w:tc>
      </w:tr>
      <w:tr w:rsidR="00AB4E21" w:rsidRPr="00C84A37" w14:paraId="479FFDD0" w14:textId="77777777" w:rsidTr="008726BD">
        <w:trPr>
          <w:trHeight w:val="1800"/>
        </w:trPr>
        <w:tc>
          <w:tcPr>
            <w:tcW w:w="626" w:type="dxa"/>
          </w:tcPr>
          <w:p w14:paraId="490728AD" w14:textId="77777777" w:rsidR="00AB4E21" w:rsidRPr="00C84A37" w:rsidRDefault="00AB4E21" w:rsidP="008726BD">
            <w:r>
              <w:t>1</w:t>
            </w:r>
          </w:p>
        </w:tc>
        <w:tc>
          <w:tcPr>
            <w:tcW w:w="1779" w:type="dxa"/>
          </w:tcPr>
          <w:p w14:paraId="32B063AB" w14:textId="77777777" w:rsidR="00AB4E21" w:rsidRPr="00C84A37" w:rsidRDefault="00AB4E21" w:rsidP="008726BD">
            <w:r>
              <w:t>L’utente seleziona il pulsante SEND.</w:t>
            </w:r>
          </w:p>
        </w:tc>
        <w:tc>
          <w:tcPr>
            <w:tcW w:w="6332" w:type="dxa"/>
            <w:gridSpan w:val="2"/>
          </w:tcPr>
          <w:p w14:paraId="0E8C079E" w14:textId="77777777" w:rsidR="000F519F" w:rsidRDefault="000F519F" w:rsidP="000F519F">
            <w:r>
              <w:t>{</w:t>
            </w:r>
          </w:p>
          <w:p w14:paraId="2D0CEA01" w14:textId="77777777" w:rsidR="000F519F" w:rsidRDefault="000F519F" w:rsidP="000F519F">
            <w:r>
              <w:t xml:space="preserve">    "timestamp": "2020-03-20T09:36:41.683+0000",</w:t>
            </w:r>
          </w:p>
          <w:p w14:paraId="6379E547" w14:textId="77777777" w:rsidR="000F519F" w:rsidRDefault="000F519F" w:rsidP="000F519F">
            <w:r>
              <w:t xml:space="preserve">    "messages": {</w:t>
            </w:r>
          </w:p>
          <w:p w14:paraId="565DC87B" w14:textId="77777777" w:rsidR="000F519F" w:rsidRDefault="000F519F" w:rsidP="000F519F">
            <w:r>
              <w:t xml:space="preserve">        "successMessages": [],</w:t>
            </w:r>
          </w:p>
          <w:p w14:paraId="66E101E7" w14:textId="77777777" w:rsidR="000F519F" w:rsidRDefault="000F519F" w:rsidP="000F519F">
            <w:r>
              <w:t xml:space="preserve">        "informationMessages": [],</w:t>
            </w:r>
          </w:p>
          <w:p w14:paraId="6112F859" w14:textId="77777777" w:rsidR="000F519F" w:rsidRDefault="000F519F" w:rsidP="000F519F">
            <w:r>
              <w:t xml:space="preserve">        "warningMessages": [],</w:t>
            </w:r>
          </w:p>
          <w:p w14:paraId="2FCE4AB8" w14:textId="77777777" w:rsidR="000F519F" w:rsidRDefault="000F519F" w:rsidP="000F519F">
            <w:r>
              <w:t xml:space="preserve">        "errorMessages": []</w:t>
            </w:r>
          </w:p>
          <w:p w14:paraId="18154D43" w14:textId="77777777" w:rsidR="000F519F" w:rsidRDefault="000F519F" w:rsidP="000F519F">
            <w:r>
              <w:t xml:space="preserve">    },</w:t>
            </w:r>
          </w:p>
          <w:p w14:paraId="0441C3B5" w14:textId="77777777" w:rsidR="000F519F" w:rsidRDefault="000F519F" w:rsidP="000F519F">
            <w:r>
              <w:t xml:space="preserve">    "page": {</w:t>
            </w:r>
          </w:p>
          <w:p w14:paraId="69FDAB5A" w14:textId="77777777" w:rsidR="000F519F" w:rsidRDefault="000F519F" w:rsidP="000F519F">
            <w:r>
              <w:t xml:space="preserve">        "page": 1,</w:t>
            </w:r>
          </w:p>
          <w:p w14:paraId="43A3892A" w14:textId="77777777" w:rsidR="000F519F" w:rsidRDefault="000F519F" w:rsidP="000F519F">
            <w:r>
              <w:t xml:space="preserve">        "pageSize": 5,</w:t>
            </w:r>
          </w:p>
          <w:p w14:paraId="73D1F88E" w14:textId="77777777" w:rsidR="000F519F" w:rsidRDefault="000F519F" w:rsidP="000F519F">
            <w:r>
              <w:t xml:space="preserve">        "previousPage": false,</w:t>
            </w:r>
          </w:p>
          <w:p w14:paraId="593959CB" w14:textId="77777777" w:rsidR="000F519F" w:rsidRDefault="000F519F" w:rsidP="000F519F">
            <w:r>
              <w:t xml:space="preserve">        "nextPage": false,</w:t>
            </w:r>
          </w:p>
          <w:p w14:paraId="0836A47B" w14:textId="77777777" w:rsidR="000F519F" w:rsidRDefault="000F519F" w:rsidP="000F519F">
            <w:r>
              <w:t xml:space="preserve">        "list": [</w:t>
            </w:r>
          </w:p>
          <w:p w14:paraId="3350AD18" w14:textId="77777777" w:rsidR="000F519F" w:rsidRDefault="000F519F" w:rsidP="000F519F">
            <w:r>
              <w:t xml:space="preserve">            {</w:t>
            </w:r>
          </w:p>
          <w:p w14:paraId="390D4437" w14:textId="77777777" w:rsidR="000F519F" w:rsidRDefault="000F519F" w:rsidP="000F519F">
            <w:r>
              <w:t xml:space="preserve">                "idFlusso": "25",</w:t>
            </w:r>
          </w:p>
          <w:p w14:paraId="4CFECB4B" w14:textId="4BC790EF" w:rsidR="000F519F" w:rsidRDefault="000F519F" w:rsidP="000F519F">
            <w:r>
              <w:t xml:space="preserve">                "nome": "GDC-</w:t>
            </w:r>
            <w:r w:rsidR="00B21121" w:rsidRPr="00700607">
              <w:t>202001122019201912111030009</w:t>
            </w:r>
            <w:r>
              <w:t>.zip",</w:t>
            </w:r>
          </w:p>
          <w:p w14:paraId="65C9E9DD" w14:textId="77777777" w:rsidR="000F519F" w:rsidRDefault="000F519F" w:rsidP="000F519F">
            <w:r>
              <w:t xml:space="preserve">                "dataCaricamento": "20/03/2020",</w:t>
            </w:r>
          </w:p>
          <w:p w14:paraId="0E1DB986" w14:textId="77777777" w:rsidR="000F519F" w:rsidRDefault="000F519F" w:rsidP="000F519F">
            <w:r>
              <w:t xml:space="preserve">                "operatore": "Utente Globale",</w:t>
            </w:r>
          </w:p>
          <w:p w14:paraId="25631549" w14:textId="77777777" w:rsidR="000F519F" w:rsidRDefault="000F519F" w:rsidP="000F519F">
            <w:r>
              <w:t xml:space="preserve">                "codStato": "FILE_SCARICATO",</w:t>
            </w:r>
          </w:p>
          <w:p w14:paraId="65344F8F" w14:textId="77777777" w:rsidR="000F519F" w:rsidRDefault="000F519F" w:rsidP="000F519F">
            <w:r>
              <w:t xml:space="preserve">                "stato": "File scaricato su file system"</w:t>
            </w:r>
          </w:p>
          <w:p w14:paraId="22DD0A13" w14:textId="77777777" w:rsidR="000F519F" w:rsidRDefault="000F519F" w:rsidP="000F519F">
            <w:r>
              <w:t xml:space="preserve">            }</w:t>
            </w:r>
          </w:p>
          <w:p w14:paraId="14D84EAD" w14:textId="77777777" w:rsidR="000F519F" w:rsidRDefault="000F519F" w:rsidP="000F519F">
            <w:r>
              <w:t xml:space="preserve">        ],</w:t>
            </w:r>
          </w:p>
          <w:p w14:paraId="494EF92C" w14:textId="77777777" w:rsidR="000F519F" w:rsidRDefault="000F519F" w:rsidP="000F519F">
            <w:r>
              <w:t xml:space="preserve">        "totalPages": 1,</w:t>
            </w:r>
          </w:p>
          <w:p w14:paraId="75B9DAE8" w14:textId="77777777" w:rsidR="000F519F" w:rsidRDefault="000F519F" w:rsidP="000F519F">
            <w:r>
              <w:t xml:space="preserve">        "totalRecords": 1</w:t>
            </w:r>
          </w:p>
          <w:p w14:paraId="760FF2E2" w14:textId="77777777" w:rsidR="000F519F" w:rsidRDefault="000F519F" w:rsidP="000F519F">
            <w:r>
              <w:t xml:space="preserve">    }</w:t>
            </w:r>
          </w:p>
          <w:p w14:paraId="33EC6366" w14:textId="5CE5CB00" w:rsidR="00AB4E21" w:rsidRPr="00C84A37" w:rsidRDefault="000F519F" w:rsidP="000F519F">
            <w:r>
              <w:t>}</w:t>
            </w:r>
          </w:p>
        </w:tc>
        <w:tc>
          <w:tcPr>
            <w:tcW w:w="1117" w:type="dxa"/>
            <w:vAlign w:val="center"/>
          </w:tcPr>
          <w:p w14:paraId="0EAE1673" w14:textId="77777777" w:rsidR="00AB4E21" w:rsidRPr="00C84A37" w:rsidRDefault="00AB4E21"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5FD8EBB4" w14:textId="77777777" w:rsidR="00AB4E21" w:rsidRDefault="00AB4E21" w:rsidP="00AB4E21"/>
    <w:p w14:paraId="23F53A0E" w14:textId="1FD73BBF" w:rsidR="00AB4E21" w:rsidRDefault="00AB4E21" w:rsidP="00634F4E"/>
    <w:p w14:paraId="0BD41451" w14:textId="68F0C0E1" w:rsidR="00AB4E21" w:rsidRDefault="00AB4E21" w:rsidP="00AB4E21">
      <w:pPr>
        <w:pStyle w:val="Titolo4"/>
      </w:pPr>
      <w:r w:rsidRPr="00A04A39">
        <w:t>TC_</w:t>
      </w:r>
      <w:r>
        <w:t>FLUSSI</w:t>
      </w:r>
      <w:r w:rsidRPr="00A04A39">
        <w:t>_1</w:t>
      </w:r>
      <w:r>
        <w:t>0</w:t>
      </w:r>
    </w:p>
    <w:tbl>
      <w:tblPr>
        <w:tblStyle w:val="Grigliatabella"/>
        <w:tblW w:w="9854" w:type="dxa"/>
        <w:tblLook w:val="04A0" w:firstRow="1" w:lastRow="0" w:firstColumn="1" w:lastColumn="0" w:noHBand="0" w:noVBand="1"/>
      </w:tblPr>
      <w:tblGrid>
        <w:gridCol w:w="626"/>
        <w:gridCol w:w="1779"/>
        <w:gridCol w:w="1784"/>
        <w:gridCol w:w="4548"/>
        <w:gridCol w:w="1117"/>
      </w:tblGrid>
      <w:tr w:rsidR="00AB4E21" w:rsidRPr="00C84A37" w14:paraId="6AE4E5BA" w14:textId="77777777" w:rsidTr="008726BD">
        <w:trPr>
          <w:gridAfter w:val="2"/>
          <w:wAfter w:w="5665" w:type="dxa"/>
          <w:trHeight w:val="583"/>
        </w:trPr>
        <w:tc>
          <w:tcPr>
            <w:tcW w:w="4189" w:type="dxa"/>
            <w:gridSpan w:val="3"/>
            <w:shd w:val="clear" w:color="auto" w:fill="DEEAF6" w:themeFill="accent1" w:themeFillTint="33"/>
          </w:tcPr>
          <w:p w14:paraId="621C1881" w14:textId="4B739D3C" w:rsidR="00AB4E21" w:rsidRPr="00C84A37" w:rsidRDefault="00AB4E21" w:rsidP="008726BD">
            <w:pPr>
              <w:rPr>
                <w:b/>
              </w:rPr>
            </w:pPr>
            <w:r w:rsidRPr="00C84A37">
              <w:rPr>
                <w:b/>
              </w:rPr>
              <w:t>TC_</w:t>
            </w:r>
            <w:r>
              <w:rPr>
                <w:b/>
              </w:rPr>
              <w:t>FLUSSI</w:t>
            </w:r>
            <w:r w:rsidRPr="00C84A37">
              <w:rPr>
                <w:b/>
              </w:rPr>
              <w:t>_1</w:t>
            </w:r>
            <w:r>
              <w:rPr>
                <w:b/>
              </w:rPr>
              <w:t>0</w:t>
            </w:r>
          </w:p>
        </w:tc>
      </w:tr>
      <w:tr w:rsidR="00AB4E21" w:rsidRPr="00C84A37" w14:paraId="2C612A5A" w14:textId="77777777" w:rsidTr="008726BD">
        <w:trPr>
          <w:trHeight w:val="550"/>
        </w:trPr>
        <w:tc>
          <w:tcPr>
            <w:tcW w:w="2405" w:type="dxa"/>
            <w:gridSpan w:val="2"/>
          </w:tcPr>
          <w:p w14:paraId="6A4DFABE" w14:textId="77777777" w:rsidR="00AB4E21" w:rsidRPr="00C84A37" w:rsidRDefault="00AB4E21" w:rsidP="008726BD">
            <w:pPr>
              <w:rPr>
                <w:b/>
              </w:rPr>
            </w:pPr>
            <w:r w:rsidRPr="00C84A37">
              <w:rPr>
                <w:b/>
              </w:rPr>
              <w:t>Titolo</w:t>
            </w:r>
          </w:p>
        </w:tc>
        <w:tc>
          <w:tcPr>
            <w:tcW w:w="7449" w:type="dxa"/>
            <w:gridSpan w:val="3"/>
          </w:tcPr>
          <w:p w14:paraId="4C9933B3" w14:textId="5A732FD2" w:rsidR="00AB4E21" w:rsidRPr="00C84A37" w:rsidRDefault="00C33549" w:rsidP="008726BD">
            <w:r w:rsidRPr="00C33549">
              <w:t>Ricerca export</w:t>
            </w:r>
          </w:p>
        </w:tc>
      </w:tr>
      <w:tr w:rsidR="00AB4E21" w:rsidRPr="00C84A37" w14:paraId="29B6E530" w14:textId="77777777" w:rsidTr="008726BD">
        <w:trPr>
          <w:trHeight w:val="550"/>
        </w:trPr>
        <w:tc>
          <w:tcPr>
            <w:tcW w:w="2405" w:type="dxa"/>
            <w:gridSpan w:val="2"/>
          </w:tcPr>
          <w:p w14:paraId="26A28DBF" w14:textId="77777777" w:rsidR="00AB4E21" w:rsidRPr="00C84A37" w:rsidRDefault="00AB4E21" w:rsidP="008726BD">
            <w:pPr>
              <w:rPr>
                <w:b/>
              </w:rPr>
            </w:pPr>
            <w:r w:rsidRPr="00C84A37">
              <w:rPr>
                <w:b/>
              </w:rPr>
              <w:lastRenderedPageBreak/>
              <w:t>Descrizione</w:t>
            </w:r>
          </w:p>
        </w:tc>
        <w:tc>
          <w:tcPr>
            <w:tcW w:w="7449" w:type="dxa"/>
            <w:gridSpan w:val="3"/>
          </w:tcPr>
          <w:p w14:paraId="4524A410" w14:textId="437CDD8F" w:rsidR="00AB4E21" w:rsidRPr="00C84A37" w:rsidRDefault="00D15E03" w:rsidP="008726BD">
            <w:r>
              <w:t>R</w:t>
            </w:r>
            <w:r w:rsidRPr="00D15E03">
              <w:t>icerca dei flussi di export dei dati di Riconciliazione.</w:t>
            </w:r>
          </w:p>
        </w:tc>
      </w:tr>
      <w:tr w:rsidR="00AB4E21" w:rsidRPr="00C84A37" w14:paraId="4680254F" w14:textId="77777777" w:rsidTr="008726BD">
        <w:trPr>
          <w:trHeight w:val="550"/>
        </w:trPr>
        <w:tc>
          <w:tcPr>
            <w:tcW w:w="2405" w:type="dxa"/>
            <w:gridSpan w:val="2"/>
          </w:tcPr>
          <w:p w14:paraId="68832113" w14:textId="77777777" w:rsidR="00AB4E21" w:rsidRPr="00C84A37" w:rsidRDefault="00AB4E21" w:rsidP="008726BD">
            <w:pPr>
              <w:rPr>
                <w:b/>
              </w:rPr>
            </w:pPr>
            <w:r>
              <w:rPr>
                <w:b/>
              </w:rPr>
              <w:t>Id Ruolo/Attore</w:t>
            </w:r>
          </w:p>
        </w:tc>
        <w:tc>
          <w:tcPr>
            <w:tcW w:w="7449" w:type="dxa"/>
            <w:gridSpan w:val="3"/>
          </w:tcPr>
          <w:p w14:paraId="0998D06A" w14:textId="77777777" w:rsidR="00AB4E21" w:rsidRPr="00146646" w:rsidRDefault="00AB4E21" w:rsidP="008726BD">
            <w:r>
              <w:t>001</w:t>
            </w:r>
          </w:p>
        </w:tc>
      </w:tr>
      <w:tr w:rsidR="00AB4E21" w:rsidRPr="00C84A37" w14:paraId="6014231C" w14:textId="77777777" w:rsidTr="008726BD">
        <w:tc>
          <w:tcPr>
            <w:tcW w:w="2405" w:type="dxa"/>
            <w:gridSpan w:val="2"/>
            <w:vAlign w:val="center"/>
          </w:tcPr>
          <w:p w14:paraId="3D242762" w14:textId="77777777" w:rsidR="00AB4E21" w:rsidRPr="00C84A37" w:rsidRDefault="00AB4E21" w:rsidP="008726BD">
            <w:pPr>
              <w:rPr>
                <w:b/>
              </w:rPr>
            </w:pPr>
            <w:r w:rsidRPr="00C84A37">
              <w:rPr>
                <w:b/>
              </w:rPr>
              <w:t>Pre-condizioni</w:t>
            </w:r>
          </w:p>
        </w:tc>
        <w:tc>
          <w:tcPr>
            <w:tcW w:w="7449" w:type="dxa"/>
            <w:gridSpan w:val="3"/>
            <w:vAlign w:val="center"/>
          </w:tcPr>
          <w:p w14:paraId="2F07B2B8" w14:textId="77777777" w:rsidR="00AB4E21" w:rsidRDefault="00AB4E21" w:rsidP="008726BD">
            <w:pPr>
              <w:pStyle w:val="Paragrafoelenco"/>
              <w:numPr>
                <w:ilvl w:val="0"/>
                <w:numId w:val="7"/>
              </w:numPr>
              <w:ind w:left="714" w:hanging="357"/>
            </w:pPr>
            <w:r>
              <w:t xml:space="preserve">L’utente ha avviato l’app Postman e caricato la Collection di request “PayFlowPA-MyPivot” </w:t>
            </w:r>
          </w:p>
          <w:p w14:paraId="7D2699DD" w14:textId="77777777" w:rsidR="00AB4E21" w:rsidRDefault="00AB4E21" w:rsidP="008726BD">
            <w:pPr>
              <w:pStyle w:val="Paragrafoelenco"/>
              <w:numPr>
                <w:ilvl w:val="0"/>
                <w:numId w:val="7"/>
              </w:numPr>
              <w:ind w:left="714" w:hanging="357"/>
            </w:pPr>
            <w:r>
              <w:t>L’utente deve avere selezionato la request TC_FLUSSI_10</w:t>
            </w:r>
          </w:p>
          <w:p w14:paraId="556007B2" w14:textId="27F66FBB" w:rsidR="00B21121" w:rsidRPr="00C84A37" w:rsidRDefault="00B21121" w:rsidP="008726BD">
            <w:pPr>
              <w:pStyle w:val="Paragrafoelenco"/>
              <w:numPr>
                <w:ilvl w:val="0"/>
                <w:numId w:val="7"/>
              </w:numPr>
              <w:ind w:left="714" w:hanging="357"/>
            </w:pPr>
            <w:r>
              <w:t xml:space="preserve">L’utente deve avere eseguito </w:t>
            </w:r>
            <w:r w:rsidRPr="00B21121">
              <w:t>TC_RICONCILIAZIONI_03</w:t>
            </w:r>
          </w:p>
        </w:tc>
      </w:tr>
      <w:tr w:rsidR="00B21121" w:rsidRPr="00C84A37" w14:paraId="7C2AE96C" w14:textId="77777777" w:rsidTr="00B21121">
        <w:tc>
          <w:tcPr>
            <w:tcW w:w="2405" w:type="dxa"/>
            <w:gridSpan w:val="2"/>
            <w:vAlign w:val="center"/>
          </w:tcPr>
          <w:p w14:paraId="42AEF1D7" w14:textId="77777777" w:rsidR="00B21121" w:rsidRPr="00C84A37" w:rsidRDefault="00B21121" w:rsidP="00B21121">
            <w:pPr>
              <w:rPr>
                <w:b/>
              </w:rPr>
            </w:pPr>
            <w:r>
              <w:rPr>
                <w:b/>
              </w:rPr>
              <w:t>Post-condizione</w:t>
            </w:r>
          </w:p>
        </w:tc>
        <w:tc>
          <w:tcPr>
            <w:tcW w:w="7449" w:type="dxa"/>
            <w:gridSpan w:val="3"/>
            <w:vAlign w:val="center"/>
          </w:tcPr>
          <w:p w14:paraId="29E73142" w14:textId="77777777" w:rsidR="00B21121" w:rsidRDefault="00B21121" w:rsidP="00B21121">
            <w:pPr>
              <w:pStyle w:val="Paragrafoelenco"/>
              <w:numPr>
                <w:ilvl w:val="0"/>
                <w:numId w:val="7"/>
              </w:numPr>
              <w:ind w:left="714" w:hanging="357"/>
            </w:pPr>
            <w:r>
              <w:t>Il servizio restituisce le info e lo stato della esportazione prenotata mediante l’esecuzione di TC_</w:t>
            </w:r>
            <w:r w:rsidRPr="00B21121">
              <w:t xml:space="preserve"> RICONCILIAZIONI</w:t>
            </w:r>
            <w:r>
              <w:t>_03</w:t>
            </w:r>
          </w:p>
          <w:p w14:paraId="0F9A319A" w14:textId="77777777" w:rsidR="007B5384" w:rsidRDefault="007B5384" w:rsidP="007B5384">
            <w:pPr>
              <w:pStyle w:val="Paragrafoelenco"/>
              <w:numPr>
                <w:ilvl w:val="0"/>
                <w:numId w:val="7"/>
              </w:numPr>
              <w:ind w:left="714" w:hanging="357"/>
            </w:pPr>
            <w:r>
              <w:t>Il servizio restituisce una lista paginata contenente un solo elemento corrispondente ai dati della esportazione prenotata mediante l’esecuzione di TC_</w:t>
            </w:r>
            <w:r w:rsidRPr="00B21121">
              <w:t xml:space="preserve"> RICONCILIAZIONI</w:t>
            </w:r>
            <w:r>
              <w:t>_03</w:t>
            </w:r>
          </w:p>
          <w:p w14:paraId="4C8096ED" w14:textId="799CCE10" w:rsidR="007B5384" w:rsidRDefault="007B5384" w:rsidP="007B5384">
            <w:pPr>
              <w:pStyle w:val="Paragrafoelenco"/>
              <w:numPr>
                <w:ilvl w:val="0"/>
                <w:numId w:val="7"/>
              </w:numPr>
              <w:ind w:left="714" w:hanging="357"/>
            </w:pPr>
            <w:r>
              <w:t xml:space="preserve">La lista paginata conterrà le seguenti info: </w:t>
            </w:r>
            <w:r>
              <w:br/>
              <w:t>"totalPages": 1,</w:t>
            </w:r>
            <w:r>
              <w:br/>
              <w:t>"totalRecords": 1</w:t>
            </w:r>
          </w:p>
        </w:tc>
      </w:tr>
      <w:tr w:rsidR="00AB4E21" w:rsidRPr="00C84A37" w14:paraId="5E0CF758" w14:textId="77777777" w:rsidTr="008726BD">
        <w:tc>
          <w:tcPr>
            <w:tcW w:w="2405" w:type="dxa"/>
            <w:gridSpan w:val="2"/>
            <w:vAlign w:val="center"/>
          </w:tcPr>
          <w:p w14:paraId="7F93D524" w14:textId="77777777" w:rsidR="00AB4E21" w:rsidRPr="00C84A37" w:rsidRDefault="00AB4E21" w:rsidP="008726BD">
            <w:pPr>
              <w:rPr>
                <w:b/>
              </w:rPr>
            </w:pPr>
            <w:r>
              <w:rPr>
                <w:b/>
              </w:rPr>
              <w:t>Input</w:t>
            </w:r>
          </w:p>
        </w:tc>
        <w:tc>
          <w:tcPr>
            <w:tcW w:w="7449" w:type="dxa"/>
            <w:gridSpan w:val="3"/>
            <w:vAlign w:val="center"/>
          </w:tcPr>
          <w:p w14:paraId="6564BC76" w14:textId="77777777" w:rsidR="00AB4E21" w:rsidRDefault="00AB4E21" w:rsidP="008726BD"/>
          <w:tbl>
            <w:tblPr>
              <w:tblStyle w:val="GridTable3"/>
              <w:tblW w:w="0" w:type="auto"/>
              <w:tblLook w:val="04A0" w:firstRow="1" w:lastRow="0" w:firstColumn="1" w:lastColumn="0" w:noHBand="0" w:noVBand="1"/>
            </w:tblPr>
            <w:tblGrid>
              <w:gridCol w:w="1212"/>
              <w:gridCol w:w="6011"/>
            </w:tblGrid>
            <w:tr w:rsidR="00AB4E21" w14:paraId="29585072"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649EFAC5" w14:textId="77777777" w:rsidR="00AB4E21" w:rsidRDefault="00AB4E21" w:rsidP="008726BD">
                  <w:r>
                    <w:t>Key</w:t>
                  </w:r>
                </w:p>
              </w:tc>
              <w:tc>
                <w:tcPr>
                  <w:tcW w:w="6011" w:type="dxa"/>
                </w:tcPr>
                <w:p w14:paraId="420733BA" w14:textId="77777777" w:rsidR="00AB4E21" w:rsidRDefault="00AB4E21" w:rsidP="008726BD">
                  <w:pPr>
                    <w:cnfStyle w:val="100000000000" w:firstRow="1" w:lastRow="0" w:firstColumn="0" w:lastColumn="0" w:oddVBand="0" w:evenVBand="0" w:oddHBand="0" w:evenHBand="0" w:firstRowFirstColumn="0" w:firstRowLastColumn="0" w:lastRowFirstColumn="0" w:lastRowLastColumn="0"/>
                  </w:pPr>
                  <w:r>
                    <w:t>Value</w:t>
                  </w:r>
                </w:p>
              </w:tc>
            </w:tr>
            <w:tr w:rsidR="00AB4E21" w14:paraId="5B8E910B"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3C12F224" w14:textId="77777777" w:rsidR="00AB4E21" w:rsidRDefault="00AB4E21" w:rsidP="008726BD">
                  <w:r>
                    <w:t>page</w:t>
                  </w:r>
                </w:p>
              </w:tc>
              <w:tc>
                <w:tcPr>
                  <w:tcW w:w="6011" w:type="dxa"/>
                </w:tcPr>
                <w:p w14:paraId="3DE028EB" w14:textId="77777777" w:rsidR="00AB4E21" w:rsidRDefault="00AB4E21" w:rsidP="008726BD">
                  <w:pPr>
                    <w:cnfStyle w:val="000000100000" w:firstRow="0" w:lastRow="0" w:firstColumn="0" w:lastColumn="0" w:oddVBand="0" w:evenVBand="0" w:oddHBand="1" w:evenHBand="0" w:firstRowFirstColumn="0" w:firstRowLastColumn="0" w:lastRowFirstColumn="0" w:lastRowLastColumn="0"/>
                  </w:pPr>
                  <w:r>
                    <w:t>1</w:t>
                  </w:r>
                </w:p>
              </w:tc>
            </w:tr>
            <w:tr w:rsidR="00AB4E21" w14:paraId="6FAC438D"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075F2C64" w14:textId="77777777" w:rsidR="00AB4E21" w:rsidRDefault="00AB4E21" w:rsidP="008726BD">
                  <w:r>
                    <w:t>size</w:t>
                  </w:r>
                </w:p>
              </w:tc>
              <w:tc>
                <w:tcPr>
                  <w:tcW w:w="6011" w:type="dxa"/>
                </w:tcPr>
                <w:p w14:paraId="6936A030" w14:textId="77777777" w:rsidR="00AB4E21" w:rsidRDefault="00AB4E21" w:rsidP="008726BD">
                  <w:pPr>
                    <w:cnfStyle w:val="000000000000" w:firstRow="0" w:lastRow="0" w:firstColumn="0" w:lastColumn="0" w:oddVBand="0" w:evenVBand="0" w:oddHBand="0" w:evenHBand="0" w:firstRowFirstColumn="0" w:firstRowLastColumn="0" w:lastRowFirstColumn="0" w:lastRowLastColumn="0"/>
                  </w:pPr>
                  <w:r>
                    <w:t>5</w:t>
                  </w:r>
                </w:p>
              </w:tc>
            </w:tr>
            <w:tr w:rsidR="003A4EFD" w14:paraId="2F78B0E1"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37EDE8BB" w14:textId="16CC4F92" w:rsidR="003A4EFD" w:rsidRDefault="003A4EFD" w:rsidP="008726BD">
                  <w:r>
                    <w:t>codIpa</w:t>
                  </w:r>
                </w:p>
              </w:tc>
              <w:tc>
                <w:tcPr>
                  <w:tcW w:w="6011" w:type="dxa"/>
                </w:tcPr>
                <w:p w14:paraId="3D0622FA" w14:textId="267C2462" w:rsidR="003A4EFD" w:rsidRDefault="003A4EFD" w:rsidP="008726BD">
                  <w:pPr>
                    <w:cnfStyle w:val="000000100000" w:firstRow="0" w:lastRow="0" w:firstColumn="0" w:lastColumn="0" w:oddVBand="0" w:evenVBand="0" w:oddHBand="1" w:evenHBand="0" w:firstRowFirstColumn="0" w:firstRowLastColumn="0" w:lastRowFirstColumn="0" w:lastRowLastColumn="0"/>
                  </w:pPr>
                  <w:r>
                    <w:t>R_CAMPAN</w:t>
                  </w:r>
                </w:p>
              </w:tc>
            </w:tr>
          </w:tbl>
          <w:p w14:paraId="3EA86A90" w14:textId="77777777" w:rsidR="00AB4E21" w:rsidRDefault="00AB4E21" w:rsidP="008726BD">
            <w:r>
              <w:t xml:space="preserve"> </w:t>
            </w:r>
          </w:p>
        </w:tc>
      </w:tr>
      <w:tr w:rsidR="00AB4E21" w:rsidRPr="00C84A37" w14:paraId="378E0421" w14:textId="77777777" w:rsidTr="008726BD">
        <w:trPr>
          <w:trHeight w:val="540"/>
        </w:trPr>
        <w:tc>
          <w:tcPr>
            <w:tcW w:w="626" w:type="dxa"/>
          </w:tcPr>
          <w:p w14:paraId="3279CD6D" w14:textId="77777777" w:rsidR="00AB4E21" w:rsidRPr="00C84A37" w:rsidRDefault="00AB4E21" w:rsidP="008726BD">
            <w:pPr>
              <w:rPr>
                <w:b/>
              </w:rPr>
            </w:pPr>
            <w:r w:rsidRPr="00C84A37">
              <w:rPr>
                <w:b/>
              </w:rPr>
              <w:t>Step</w:t>
            </w:r>
          </w:p>
        </w:tc>
        <w:tc>
          <w:tcPr>
            <w:tcW w:w="1779" w:type="dxa"/>
          </w:tcPr>
          <w:p w14:paraId="05CA9C01" w14:textId="77777777" w:rsidR="00AB4E21" w:rsidRPr="00C84A37" w:rsidRDefault="00AB4E21" w:rsidP="008726BD">
            <w:pPr>
              <w:rPr>
                <w:b/>
              </w:rPr>
            </w:pPr>
            <w:r w:rsidRPr="00C84A37">
              <w:rPr>
                <w:b/>
              </w:rPr>
              <w:t>Azione</w:t>
            </w:r>
          </w:p>
        </w:tc>
        <w:tc>
          <w:tcPr>
            <w:tcW w:w="6332" w:type="dxa"/>
            <w:gridSpan w:val="2"/>
          </w:tcPr>
          <w:p w14:paraId="48CF77D4" w14:textId="77777777" w:rsidR="00AB4E21" w:rsidRPr="00C84A37" w:rsidRDefault="00AB4E21" w:rsidP="008726BD">
            <w:pPr>
              <w:rPr>
                <w:b/>
              </w:rPr>
            </w:pPr>
            <w:r w:rsidRPr="00C84A37">
              <w:rPr>
                <w:b/>
              </w:rPr>
              <w:t>Risultato atteso</w:t>
            </w:r>
          </w:p>
        </w:tc>
        <w:tc>
          <w:tcPr>
            <w:tcW w:w="1117" w:type="dxa"/>
          </w:tcPr>
          <w:p w14:paraId="5A34D2F6" w14:textId="77777777" w:rsidR="00AB4E21" w:rsidRPr="00C84A37" w:rsidRDefault="00AB4E21" w:rsidP="008726BD">
            <w:pPr>
              <w:rPr>
                <w:b/>
              </w:rPr>
            </w:pPr>
            <w:r w:rsidRPr="00C84A37">
              <w:rPr>
                <w:b/>
              </w:rPr>
              <w:t>Esito</w:t>
            </w:r>
          </w:p>
        </w:tc>
      </w:tr>
      <w:tr w:rsidR="00AB4E21" w:rsidRPr="00C84A37" w14:paraId="6350306C" w14:textId="77777777" w:rsidTr="008726BD">
        <w:trPr>
          <w:trHeight w:val="1800"/>
        </w:trPr>
        <w:tc>
          <w:tcPr>
            <w:tcW w:w="626" w:type="dxa"/>
          </w:tcPr>
          <w:p w14:paraId="5E413AE1" w14:textId="77777777" w:rsidR="00AB4E21" w:rsidRPr="00C84A37" w:rsidRDefault="00AB4E21" w:rsidP="008726BD">
            <w:r>
              <w:t>1</w:t>
            </w:r>
          </w:p>
        </w:tc>
        <w:tc>
          <w:tcPr>
            <w:tcW w:w="1779" w:type="dxa"/>
          </w:tcPr>
          <w:p w14:paraId="077CC23A" w14:textId="77777777" w:rsidR="00AB4E21" w:rsidRPr="00C84A37" w:rsidRDefault="00AB4E21" w:rsidP="008726BD">
            <w:r>
              <w:t>L’utente seleziona il pulsante SEND.</w:t>
            </w:r>
          </w:p>
        </w:tc>
        <w:tc>
          <w:tcPr>
            <w:tcW w:w="6332" w:type="dxa"/>
            <w:gridSpan w:val="2"/>
          </w:tcPr>
          <w:p w14:paraId="27DD1646" w14:textId="77777777" w:rsidR="001C022D" w:rsidRDefault="001C022D" w:rsidP="001C022D">
            <w:pPr>
              <w:shd w:val="clear" w:color="auto" w:fill="FFFFFE"/>
              <w:spacing w:line="240" w:lineRule="atLeast"/>
            </w:pPr>
            <w:r>
              <w:t>{</w:t>
            </w:r>
          </w:p>
          <w:p w14:paraId="67AC51BF" w14:textId="77777777" w:rsidR="001C022D" w:rsidRDefault="001C022D" w:rsidP="001C022D">
            <w:pPr>
              <w:shd w:val="clear" w:color="auto" w:fill="FFFFFE"/>
              <w:spacing w:line="240" w:lineRule="atLeast"/>
            </w:pPr>
            <w:r>
              <w:t xml:space="preserve">    "timestamp": "2020-03-23T20:32:55.271+0000",</w:t>
            </w:r>
          </w:p>
          <w:p w14:paraId="58C8EFD1" w14:textId="77777777" w:rsidR="001C022D" w:rsidRDefault="001C022D" w:rsidP="001C022D">
            <w:pPr>
              <w:shd w:val="clear" w:color="auto" w:fill="FFFFFE"/>
              <w:spacing w:line="240" w:lineRule="atLeast"/>
            </w:pPr>
            <w:r>
              <w:t xml:space="preserve">    "messages": {</w:t>
            </w:r>
          </w:p>
          <w:p w14:paraId="2FA50031" w14:textId="77777777" w:rsidR="001C022D" w:rsidRDefault="001C022D" w:rsidP="001C022D">
            <w:pPr>
              <w:shd w:val="clear" w:color="auto" w:fill="FFFFFE"/>
              <w:spacing w:line="240" w:lineRule="atLeast"/>
            </w:pPr>
            <w:r>
              <w:t xml:space="preserve">        "successMessages": [],</w:t>
            </w:r>
          </w:p>
          <w:p w14:paraId="6805146A" w14:textId="77777777" w:rsidR="001C022D" w:rsidRDefault="001C022D" w:rsidP="001C022D">
            <w:pPr>
              <w:shd w:val="clear" w:color="auto" w:fill="FFFFFE"/>
              <w:spacing w:line="240" w:lineRule="atLeast"/>
            </w:pPr>
            <w:r>
              <w:t xml:space="preserve">        "informationMessages": [],</w:t>
            </w:r>
          </w:p>
          <w:p w14:paraId="25ED24B0" w14:textId="77777777" w:rsidR="001C022D" w:rsidRDefault="001C022D" w:rsidP="001C022D">
            <w:pPr>
              <w:shd w:val="clear" w:color="auto" w:fill="FFFFFE"/>
              <w:spacing w:line="240" w:lineRule="atLeast"/>
            </w:pPr>
            <w:r>
              <w:t xml:space="preserve">        "warningMessages": [],</w:t>
            </w:r>
          </w:p>
          <w:p w14:paraId="15A54949" w14:textId="77777777" w:rsidR="001C022D" w:rsidRDefault="001C022D" w:rsidP="001C022D">
            <w:pPr>
              <w:shd w:val="clear" w:color="auto" w:fill="FFFFFE"/>
              <w:spacing w:line="240" w:lineRule="atLeast"/>
            </w:pPr>
            <w:r>
              <w:t xml:space="preserve">        "errorMessages": []</w:t>
            </w:r>
          </w:p>
          <w:p w14:paraId="00F924BB" w14:textId="77777777" w:rsidR="001C022D" w:rsidRDefault="001C022D" w:rsidP="001C022D">
            <w:pPr>
              <w:shd w:val="clear" w:color="auto" w:fill="FFFFFE"/>
              <w:spacing w:line="240" w:lineRule="atLeast"/>
            </w:pPr>
            <w:r>
              <w:t xml:space="preserve">    },</w:t>
            </w:r>
          </w:p>
          <w:p w14:paraId="7102B7AD" w14:textId="77777777" w:rsidR="001C022D" w:rsidRDefault="001C022D" w:rsidP="001C022D">
            <w:pPr>
              <w:shd w:val="clear" w:color="auto" w:fill="FFFFFE"/>
              <w:spacing w:line="240" w:lineRule="atLeast"/>
            </w:pPr>
            <w:r>
              <w:t xml:space="preserve">    "page": {</w:t>
            </w:r>
          </w:p>
          <w:p w14:paraId="104D6C53" w14:textId="77777777" w:rsidR="001C022D" w:rsidRDefault="001C022D" w:rsidP="001C022D">
            <w:pPr>
              <w:shd w:val="clear" w:color="auto" w:fill="FFFFFE"/>
              <w:spacing w:line="240" w:lineRule="atLeast"/>
            </w:pPr>
            <w:r>
              <w:t xml:space="preserve">        "page": 1,</w:t>
            </w:r>
          </w:p>
          <w:p w14:paraId="05417091" w14:textId="77777777" w:rsidR="001C022D" w:rsidRDefault="001C022D" w:rsidP="001C022D">
            <w:pPr>
              <w:shd w:val="clear" w:color="auto" w:fill="FFFFFE"/>
              <w:spacing w:line="240" w:lineRule="atLeast"/>
            </w:pPr>
            <w:r>
              <w:t xml:space="preserve">        "pageSize": 5,</w:t>
            </w:r>
          </w:p>
          <w:p w14:paraId="3A8817EF" w14:textId="77777777" w:rsidR="001C022D" w:rsidRDefault="001C022D" w:rsidP="001C022D">
            <w:pPr>
              <w:shd w:val="clear" w:color="auto" w:fill="FFFFFE"/>
              <w:spacing w:line="240" w:lineRule="atLeast"/>
            </w:pPr>
            <w:r>
              <w:t xml:space="preserve">        "previousPage": false,</w:t>
            </w:r>
          </w:p>
          <w:p w14:paraId="120AFA94" w14:textId="77777777" w:rsidR="001C022D" w:rsidRDefault="001C022D" w:rsidP="001C022D">
            <w:pPr>
              <w:shd w:val="clear" w:color="auto" w:fill="FFFFFE"/>
              <w:spacing w:line="240" w:lineRule="atLeast"/>
            </w:pPr>
            <w:r>
              <w:t xml:space="preserve">        "nextPage": false,</w:t>
            </w:r>
          </w:p>
          <w:p w14:paraId="4A3BAF92" w14:textId="77777777" w:rsidR="001C022D" w:rsidRDefault="001C022D" w:rsidP="001C022D">
            <w:pPr>
              <w:shd w:val="clear" w:color="auto" w:fill="FFFFFE"/>
              <w:spacing w:line="240" w:lineRule="atLeast"/>
            </w:pPr>
            <w:r>
              <w:t xml:space="preserve">        "list": [</w:t>
            </w:r>
          </w:p>
          <w:p w14:paraId="6ECB4988" w14:textId="77777777" w:rsidR="001C022D" w:rsidRDefault="001C022D" w:rsidP="001C022D">
            <w:pPr>
              <w:shd w:val="clear" w:color="auto" w:fill="FFFFFE"/>
              <w:spacing w:line="240" w:lineRule="atLeast"/>
            </w:pPr>
            <w:r>
              <w:t xml:space="preserve">            {</w:t>
            </w:r>
          </w:p>
          <w:p w14:paraId="07D0C9EA" w14:textId="77777777" w:rsidR="001C022D" w:rsidRDefault="001C022D" w:rsidP="001C022D">
            <w:pPr>
              <w:shd w:val="clear" w:color="auto" w:fill="FFFFFE"/>
              <w:spacing w:line="240" w:lineRule="atLeast"/>
            </w:pPr>
            <w:r>
              <w:t xml:space="preserve">                "idFlusso": "1",</w:t>
            </w:r>
          </w:p>
          <w:p w14:paraId="6FDED1DF" w14:textId="77777777" w:rsidR="001C022D" w:rsidRDefault="001C022D" w:rsidP="001C022D">
            <w:pPr>
              <w:shd w:val="clear" w:color="auto" w:fill="FFFFFE"/>
              <w:spacing w:line="240" w:lineRule="atLeast"/>
            </w:pPr>
            <w:r>
              <w:t xml:space="preserve">                "nome": "R_CAMPAN-1_ESTRAZIONE_RICONCILIAZIONE_20200323211930-1_3.zip",</w:t>
            </w:r>
          </w:p>
          <w:p w14:paraId="52265D3C" w14:textId="77777777" w:rsidR="001C022D" w:rsidRDefault="001C022D" w:rsidP="001C022D">
            <w:pPr>
              <w:shd w:val="clear" w:color="auto" w:fill="FFFFFE"/>
              <w:spacing w:line="240" w:lineRule="atLeast"/>
            </w:pPr>
            <w:r>
              <w:t xml:space="preserve">                "dataCaricamento": null,</w:t>
            </w:r>
          </w:p>
          <w:p w14:paraId="24D39F24" w14:textId="77777777" w:rsidR="001C022D" w:rsidRDefault="001C022D" w:rsidP="001C022D">
            <w:pPr>
              <w:shd w:val="clear" w:color="auto" w:fill="FFFFFE"/>
              <w:spacing w:line="240" w:lineRule="atLeast"/>
            </w:pPr>
            <w:r>
              <w:t xml:space="preserve">                "operatore": "Utente Globale",</w:t>
            </w:r>
          </w:p>
          <w:p w14:paraId="658CE179" w14:textId="77777777" w:rsidR="001C022D" w:rsidRDefault="001C022D" w:rsidP="001C022D">
            <w:pPr>
              <w:shd w:val="clear" w:color="auto" w:fill="FFFFFE"/>
              <w:spacing w:line="240" w:lineRule="atLeast"/>
            </w:pPr>
            <w:r>
              <w:lastRenderedPageBreak/>
              <w:t xml:space="preserve">                "codStato": "EXPORT_ESEGUITO",</w:t>
            </w:r>
          </w:p>
          <w:p w14:paraId="68B2BE0A" w14:textId="77777777" w:rsidR="001C022D" w:rsidRDefault="001C022D" w:rsidP="001C022D">
            <w:pPr>
              <w:shd w:val="clear" w:color="auto" w:fill="FFFFFE"/>
              <w:spacing w:line="240" w:lineRule="atLeast"/>
            </w:pPr>
            <w:r>
              <w:t xml:space="preserve">                "stato": "Export eseguito",</w:t>
            </w:r>
          </w:p>
          <w:p w14:paraId="2C3172BB" w14:textId="77777777" w:rsidR="001C022D" w:rsidRDefault="001C022D" w:rsidP="001C022D">
            <w:pPr>
              <w:shd w:val="clear" w:color="auto" w:fill="FFFFFE"/>
              <w:spacing w:line="240" w:lineRule="atLeast"/>
            </w:pPr>
            <w:r>
              <w:t xml:space="preserve">                "dimensione": "2.05 KB",</w:t>
            </w:r>
          </w:p>
          <w:p w14:paraId="000B3565" w14:textId="77777777" w:rsidR="001C022D" w:rsidRDefault="001C022D" w:rsidP="001C022D">
            <w:pPr>
              <w:shd w:val="clear" w:color="auto" w:fill="FFFFFE"/>
              <w:spacing w:line="240" w:lineRule="atLeast"/>
            </w:pPr>
            <w:r>
              <w:t xml:space="preserve">                "showDownloadButton": true,</w:t>
            </w:r>
          </w:p>
          <w:p w14:paraId="490C25C7" w14:textId="77777777" w:rsidR="001C022D" w:rsidRDefault="001C022D" w:rsidP="001C022D">
            <w:pPr>
              <w:shd w:val="clear" w:color="auto" w:fill="FFFFFE"/>
              <w:spacing w:line="240" w:lineRule="atLeast"/>
            </w:pPr>
            <w:r>
              <w:t xml:space="preserve">                "dataPrenotazione": "23/03/2020",</w:t>
            </w:r>
          </w:p>
          <w:p w14:paraId="72122513" w14:textId="77777777" w:rsidR="001C022D" w:rsidRDefault="001C022D" w:rsidP="001C022D">
            <w:pPr>
              <w:shd w:val="clear" w:color="auto" w:fill="FFFFFE"/>
              <w:spacing w:line="240" w:lineRule="atLeast"/>
            </w:pPr>
            <w:r>
              <w:t xml:space="preserve">                "path": "/EXPORT_RICONCILIAZIONE/2020_03/R_CAMPAN-1_ESTRAZIONE_RICONCILIAZIONE_20200323211930-1_3.zip",</w:t>
            </w:r>
          </w:p>
          <w:p w14:paraId="3D2532F4" w14:textId="77777777" w:rsidR="001C022D" w:rsidRDefault="001C022D" w:rsidP="001C022D">
            <w:pPr>
              <w:shd w:val="clear" w:color="auto" w:fill="FFFFFE"/>
              <w:spacing w:line="240" w:lineRule="atLeast"/>
            </w:pPr>
            <w:r>
              <w:t xml:space="preserve">                "classificazione": "Pagamenti Rendicontati",</w:t>
            </w:r>
          </w:p>
          <w:p w14:paraId="57208797" w14:textId="77777777" w:rsidR="001C022D" w:rsidRDefault="001C022D" w:rsidP="001C022D">
            <w:pPr>
              <w:shd w:val="clear" w:color="auto" w:fill="FFFFFE"/>
              <w:spacing w:line="240" w:lineRule="atLeast"/>
            </w:pPr>
            <w:r>
              <w:t xml:space="preserve">                "versioneTracciato": "1.3"</w:t>
            </w:r>
          </w:p>
          <w:p w14:paraId="15FE9A9A" w14:textId="77777777" w:rsidR="001C022D" w:rsidRDefault="001C022D" w:rsidP="001C022D">
            <w:pPr>
              <w:shd w:val="clear" w:color="auto" w:fill="FFFFFE"/>
              <w:spacing w:line="240" w:lineRule="atLeast"/>
            </w:pPr>
            <w:r>
              <w:t xml:space="preserve">            }</w:t>
            </w:r>
          </w:p>
          <w:p w14:paraId="637DCB41" w14:textId="77777777" w:rsidR="001C022D" w:rsidRDefault="001C022D" w:rsidP="001C022D">
            <w:pPr>
              <w:shd w:val="clear" w:color="auto" w:fill="FFFFFE"/>
              <w:spacing w:line="240" w:lineRule="atLeast"/>
            </w:pPr>
            <w:r>
              <w:t xml:space="preserve">        ],</w:t>
            </w:r>
          </w:p>
          <w:p w14:paraId="6BEB5720" w14:textId="77777777" w:rsidR="001C022D" w:rsidRDefault="001C022D" w:rsidP="001C022D">
            <w:pPr>
              <w:shd w:val="clear" w:color="auto" w:fill="FFFFFE"/>
              <w:spacing w:line="240" w:lineRule="atLeast"/>
            </w:pPr>
            <w:r>
              <w:t xml:space="preserve">        "totalPages": 1,</w:t>
            </w:r>
          </w:p>
          <w:p w14:paraId="3E7A50A6" w14:textId="77777777" w:rsidR="001C022D" w:rsidRDefault="001C022D" w:rsidP="001C022D">
            <w:pPr>
              <w:shd w:val="clear" w:color="auto" w:fill="FFFFFE"/>
              <w:spacing w:line="240" w:lineRule="atLeast"/>
            </w:pPr>
            <w:r>
              <w:t xml:space="preserve">        "totalRecords": 1</w:t>
            </w:r>
          </w:p>
          <w:p w14:paraId="7574CB0A" w14:textId="77777777" w:rsidR="001C022D" w:rsidRDefault="001C022D" w:rsidP="001C022D">
            <w:pPr>
              <w:shd w:val="clear" w:color="auto" w:fill="FFFFFE"/>
              <w:spacing w:line="240" w:lineRule="atLeast"/>
            </w:pPr>
            <w:r>
              <w:t xml:space="preserve">    }</w:t>
            </w:r>
          </w:p>
          <w:p w14:paraId="5833E18B" w14:textId="1C9E3D90" w:rsidR="00AB4E21" w:rsidRPr="00C84A37" w:rsidRDefault="001C022D" w:rsidP="001C022D">
            <w:pPr>
              <w:shd w:val="clear" w:color="auto" w:fill="FFFFFE"/>
              <w:spacing w:line="240" w:lineRule="atLeast"/>
            </w:pPr>
            <w:r>
              <w:t>}</w:t>
            </w:r>
          </w:p>
        </w:tc>
        <w:tc>
          <w:tcPr>
            <w:tcW w:w="1117" w:type="dxa"/>
            <w:vAlign w:val="center"/>
          </w:tcPr>
          <w:p w14:paraId="59606D5B" w14:textId="77777777" w:rsidR="00AB4E21" w:rsidRPr="00C84A37" w:rsidRDefault="00AB4E21"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165E7C73" w14:textId="77777777" w:rsidR="00AB4E21" w:rsidRDefault="00AB4E21" w:rsidP="00AB4E21"/>
    <w:p w14:paraId="1F1BE2AF" w14:textId="41D8F9C1" w:rsidR="00AB4E21" w:rsidRDefault="00AB4E21" w:rsidP="00634F4E"/>
    <w:p w14:paraId="57AF8A18" w14:textId="1995E014" w:rsidR="00AB4E21" w:rsidRDefault="00AB4E21" w:rsidP="00AB4E21">
      <w:pPr>
        <w:pStyle w:val="Titolo4"/>
      </w:pPr>
      <w:r w:rsidRPr="00A04A39">
        <w:t>TC_</w:t>
      </w:r>
      <w:r>
        <w:t>FLUSSI</w:t>
      </w:r>
      <w:r w:rsidRPr="00A04A39">
        <w:t>_</w:t>
      </w:r>
      <w:r>
        <w:t>1</w:t>
      </w:r>
      <w:r w:rsidRPr="00A04A39">
        <w:t>1</w:t>
      </w:r>
    </w:p>
    <w:tbl>
      <w:tblPr>
        <w:tblStyle w:val="Grigliatabella"/>
        <w:tblW w:w="9854" w:type="dxa"/>
        <w:tblLook w:val="04A0" w:firstRow="1" w:lastRow="0" w:firstColumn="1" w:lastColumn="0" w:noHBand="0" w:noVBand="1"/>
      </w:tblPr>
      <w:tblGrid>
        <w:gridCol w:w="626"/>
        <w:gridCol w:w="1779"/>
        <w:gridCol w:w="1784"/>
        <w:gridCol w:w="4548"/>
        <w:gridCol w:w="1117"/>
      </w:tblGrid>
      <w:tr w:rsidR="00AB4E21" w:rsidRPr="00C84A37" w14:paraId="4B9FC262" w14:textId="77777777" w:rsidTr="008726BD">
        <w:trPr>
          <w:gridAfter w:val="2"/>
          <w:wAfter w:w="5665" w:type="dxa"/>
          <w:trHeight w:val="583"/>
        </w:trPr>
        <w:tc>
          <w:tcPr>
            <w:tcW w:w="4189" w:type="dxa"/>
            <w:gridSpan w:val="3"/>
            <w:shd w:val="clear" w:color="auto" w:fill="DEEAF6" w:themeFill="accent1" w:themeFillTint="33"/>
          </w:tcPr>
          <w:p w14:paraId="0451A7D1" w14:textId="20D75A63" w:rsidR="00AB4E21" w:rsidRPr="00C84A37" w:rsidRDefault="00AB4E21" w:rsidP="008726BD">
            <w:pPr>
              <w:rPr>
                <w:b/>
              </w:rPr>
            </w:pPr>
            <w:r w:rsidRPr="00C84A37">
              <w:rPr>
                <w:b/>
              </w:rPr>
              <w:t>TC_</w:t>
            </w:r>
            <w:r>
              <w:rPr>
                <w:b/>
              </w:rPr>
              <w:t>FLUSSI</w:t>
            </w:r>
            <w:r w:rsidRPr="00C84A37">
              <w:rPr>
                <w:b/>
              </w:rPr>
              <w:t>_</w:t>
            </w:r>
            <w:r>
              <w:rPr>
                <w:b/>
              </w:rPr>
              <w:t>1</w:t>
            </w:r>
            <w:r w:rsidRPr="00C84A37">
              <w:rPr>
                <w:b/>
              </w:rPr>
              <w:t>1</w:t>
            </w:r>
          </w:p>
        </w:tc>
      </w:tr>
      <w:tr w:rsidR="00AB4E21" w:rsidRPr="00C84A37" w14:paraId="628C5646" w14:textId="77777777" w:rsidTr="008726BD">
        <w:trPr>
          <w:trHeight w:val="550"/>
        </w:trPr>
        <w:tc>
          <w:tcPr>
            <w:tcW w:w="2405" w:type="dxa"/>
            <w:gridSpan w:val="2"/>
          </w:tcPr>
          <w:p w14:paraId="4AF1120D" w14:textId="77777777" w:rsidR="00AB4E21" w:rsidRPr="00C84A37" w:rsidRDefault="00AB4E21" w:rsidP="008726BD">
            <w:pPr>
              <w:rPr>
                <w:b/>
              </w:rPr>
            </w:pPr>
            <w:r w:rsidRPr="00C84A37">
              <w:rPr>
                <w:b/>
              </w:rPr>
              <w:t>Titolo</w:t>
            </w:r>
          </w:p>
        </w:tc>
        <w:tc>
          <w:tcPr>
            <w:tcW w:w="7449" w:type="dxa"/>
            <w:gridSpan w:val="3"/>
          </w:tcPr>
          <w:p w14:paraId="1D4E5E82" w14:textId="33F7F2D8" w:rsidR="00AB4E21" w:rsidRPr="00C84A37" w:rsidRDefault="00C33549" w:rsidP="008726BD">
            <w:r w:rsidRPr="00C33549">
              <w:t>Download file Export</w:t>
            </w:r>
          </w:p>
        </w:tc>
      </w:tr>
      <w:tr w:rsidR="00AB4E21" w:rsidRPr="00C84A37" w14:paraId="6AB6175F" w14:textId="77777777" w:rsidTr="008726BD">
        <w:trPr>
          <w:trHeight w:val="550"/>
        </w:trPr>
        <w:tc>
          <w:tcPr>
            <w:tcW w:w="2405" w:type="dxa"/>
            <w:gridSpan w:val="2"/>
          </w:tcPr>
          <w:p w14:paraId="3CD6AC59" w14:textId="77777777" w:rsidR="00AB4E21" w:rsidRPr="00C84A37" w:rsidRDefault="00AB4E21" w:rsidP="008726BD">
            <w:pPr>
              <w:rPr>
                <w:b/>
              </w:rPr>
            </w:pPr>
            <w:r w:rsidRPr="00C84A37">
              <w:rPr>
                <w:b/>
              </w:rPr>
              <w:t>Descrizione</w:t>
            </w:r>
          </w:p>
        </w:tc>
        <w:tc>
          <w:tcPr>
            <w:tcW w:w="7449" w:type="dxa"/>
            <w:gridSpan w:val="3"/>
          </w:tcPr>
          <w:p w14:paraId="129EA1E9" w14:textId="1AC8F92A" w:rsidR="00AB4E21" w:rsidRPr="00C84A37" w:rsidRDefault="00D15E03" w:rsidP="008726BD">
            <w:r>
              <w:t>D</w:t>
            </w:r>
            <w:r w:rsidRPr="00D15E03">
              <w:t>ownload di flussi di export dei dati di Riconciliazione.</w:t>
            </w:r>
          </w:p>
        </w:tc>
      </w:tr>
      <w:tr w:rsidR="00AB4E21" w:rsidRPr="00C84A37" w14:paraId="5A915111" w14:textId="77777777" w:rsidTr="008726BD">
        <w:trPr>
          <w:trHeight w:val="550"/>
        </w:trPr>
        <w:tc>
          <w:tcPr>
            <w:tcW w:w="2405" w:type="dxa"/>
            <w:gridSpan w:val="2"/>
          </w:tcPr>
          <w:p w14:paraId="66AB8C66" w14:textId="77777777" w:rsidR="00AB4E21" w:rsidRPr="00C84A37" w:rsidRDefault="00AB4E21" w:rsidP="008726BD">
            <w:pPr>
              <w:rPr>
                <w:b/>
              </w:rPr>
            </w:pPr>
            <w:r>
              <w:rPr>
                <w:b/>
              </w:rPr>
              <w:t>Id Ruolo/Attore</w:t>
            </w:r>
          </w:p>
        </w:tc>
        <w:tc>
          <w:tcPr>
            <w:tcW w:w="7449" w:type="dxa"/>
            <w:gridSpan w:val="3"/>
          </w:tcPr>
          <w:p w14:paraId="5E360CAE" w14:textId="77777777" w:rsidR="00AB4E21" w:rsidRPr="00146646" w:rsidRDefault="00AB4E21" w:rsidP="008726BD">
            <w:r>
              <w:t>001</w:t>
            </w:r>
          </w:p>
        </w:tc>
      </w:tr>
      <w:tr w:rsidR="00AB4E21" w:rsidRPr="00C84A37" w14:paraId="2AAF31CC" w14:textId="77777777" w:rsidTr="008726BD">
        <w:tc>
          <w:tcPr>
            <w:tcW w:w="2405" w:type="dxa"/>
            <w:gridSpan w:val="2"/>
            <w:vAlign w:val="center"/>
          </w:tcPr>
          <w:p w14:paraId="13DFDB8F" w14:textId="77777777" w:rsidR="00AB4E21" w:rsidRPr="00C84A37" w:rsidRDefault="00AB4E21" w:rsidP="008726BD">
            <w:pPr>
              <w:rPr>
                <w:b/>
              </w:rPr>
            </w:pPr>
            <w:r w:rsidRPr="00C84A37">
              <w:rPr>
                <w:b/>
              </w:rPr>
              <w:t>Pre-condizioni</w:t>
            </w:r>
          </w:p>
        </w:tc>
        <w:tc>
          <w:tcPr>
            <w:tcW w:w="7449" w:type="dxa"/>
            <w:gridSpan w:val="3"/>
            <w:vAlign w:val="center"/>
          </w:tcPr>
          <w:p w14:paraId="0DF6C363" w14:textId="77777777" w:rsidR="00AB4E21" w:rsidRDefault="00AB4E21" w:rsidP="008726BD">
            <w:pPr>
              <w:pStyle w:val="Paragrafoelenco"/>
              <w:numPr>
                <w:ilvl w:val="0"/>
                <w:numId w:val="7"/>
              </w:numPr>
              <w:ind w:left="714" w:hanging="357"/>
            </w:pPr>
            <w:r>
              <w:t xml:space="preserve">L’utente ha avviato l’app Postman e caricato la Collection di request “PayFlowPA-MyPivot” </w:t>
            </w:r>
          </w:p>
          <w:p w14:paraId="46B47C57" w14:textId="77777777" w:rsidR="00AB4E21" w:rsidRDefault="00AB4E21" w:rsidP="008726BD">
            <w:pPr>
              <w:pStyle w:val="Paragrafoelenco"/>
              <w:numPr>
                <w:ilvl w:val="0"/>
                <w:numId w:val="7"/>
              </w:numPr>
              <w:ind w:left="714" w:hanging="357"/>
            </w:pPr>
            <w:r>
              <w:t>L’utente deve avere selezionato la request TC_FLUSSI_11</w:t>
            </w:r>
          </w:p>
          <w:p w14:paraId="4EB2568D" w14:textId="6903FE69" w:rsidR="00E32387" w:rsidRPr="00C84A37" w:rsidRDefault="00E32387" w:rsidP="008726BD">
            <w:pPr>
              <w:pStyle w:val="Paragrafoelenco"/>
              <w:numPr>
                <w:ilvl w:val="0"/>
                <w:numId w:val="7"/>
              </w:numPr>
              <w:ind w:left="714" w:hanging="357"/>
            </w:pPr>
            <w:r>
              <w:t>Il valore del parametri “idFLusso” viene recuperato dall’esecuzione di TC_FLUSSI_10.</w:t>
            </w:r>
          </w:p>
        </w:tc>
      </w:tr>
      <w:tr w:rsidR="001C022D" w:rsidRPr="00C84A37" w14:paraId="228D2E7B" w14:textId="77777777" w:rsidTr="00D46FFC">
        <w:tc>
          <w:tcPr>
            <w:tcW w:w="2405" w:type="dxa"/>
            <w:gridSpan w:val="2"/>
            <w:vAlign w:val="center"/>
          </w:tcPr>
          <w:p w14:paraId="147DC849" w14:textId="77777777" w:rsidR="001C022D" w:rsidRPr="00C84A37" w:rsidRDefault="001C022D" w:rsidP="00D46FFC">
            <w:pPr>
              <w:rPr>
                <w:b/>
              </w:rPr>
            </w:pPr>
            <w:r>
              <w:rPr>
                <w:b/>
              </w:rPr>
              <w:t>Post-condizione</w:t>
            </w:r>
          </w:p>
        </w:tc>
        <w:tc>
          <w:tcPr>
            <w:tcW w:w="7449" w:type="dxa"/>
            <w:gridSpan w:val="3"/>
            <w:vAlign w:val="center"/>
          </w:tcPr>
          <w:p w14:paraId="2681D3E6" w14:textId="49929610" w:rsidR="001C022D" w:rsidRDefault="001C022D" w:rsidP="00D46FFC">
            <w:pPr>
              <w:pStyle w:val="Paragrafoelenco"/>
              <w:numPr>
                <w:ilvl w:val="0"/>
                <w:numId w:val="7"/>
              </w:numPr>
              <w:ind w:left="714" w:hanging="357"/>
            </w:pPr>
            <w:r>
              <w:t>Il file scaricato in formato zip conterrà un file csv con dentro le informazioni relative alle due riconciliazioni con codice IUV:</w:t>
            </w:r>
          </w:p>
          <w:tbl>
            <w:tblPr>
              <w:tblStyle w:val="GridTable6Colorful"/>
              <w:tblW w:w="0" w:type="auto"/>
              <w:tblInd w:w="736" w:type="dxa"/>
              <w:tblLook w:val="04A0" w:firstRow="1" w:lastRow="0" w:firstColumn="1" w:lastColumn="0" w:noHBand="0" w:noVBand="1"/>
            </w:tblPr>
            <w:tblGrid>
              <w:gridCol w:w="6378"/>
            </w:tblGrid>
            <w:tr w:rsidR="001C022D" w14:paraId="0219771A" w14:textId="77777777" w:rsidTr="00D46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5DAAF22C" w14:textId="77777777" w:rsidR="001C022D" w:rsidRDefault="001C022D" w:rsidP="001C022D">
                  <w:pPr>
                    <w:pStyle w:val="Paragrafoelenco"/>
                    <w:ind w:left="0"/>
                  </w:pPr>
                  <w:r>
                    <w:t>Codice IUV</w:t>
                  </w:r>
                </w:p>
              </w:tc>
            </w:tr>
            <w:tr w:rsidR="001C022D" w14:paraId="2213FCBF" w14:textId="77777777" w:rsidTr="00D46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25FAD040" w14:textId="77777777" w:rsidR="001C022D" w:rsidRDefault="001C022D" w:rsidP="001C022D">
                  <w:pPr>
                    <w:pStyle w:val="Paragrafoelenco"/>
                    <w:ind w:left="0"/>
                  </w:pPr>
                  <w:r w:rsidRPr="00485480">
                    <w:t>01000000000004083</w:t>
                  </w:r>
                </w:p>
              </w:tc>
            </w:tr>
            <w:tr w:rsidR="001C022D" w14:paraId="26FEDD93" w14:textId="77777777" w:rsidTr="00D46FFC">
              <w:tc>
                <w:tcPr>
                  <w:cnfStyle w:val="001000000000" w:firstRow="0" w:lastRow="0" w:firstColumn="1" w:lastColumn="0" w:oddVBand="0" w:evenVBand="0" w:oddHBand="0" w:evenHBand="0" w:firstRowFirstColumn="0" w:firstRowLastColumn="0" w:lastRowFirstColumn="0" w:lastRowLastColumn="0"/>
                  <w:tcW w:w="6378" w:type="dxa"/>
                </w:tcPr>
                <w:p w14:paraId="73D3FF87" w14:textId="77777777" w:rsidR="001C022D" w:rsidRDefault="001C022D" w:rsidP="001C022D">
                  <w:pPr>
                    <w:pStyle w:val="Paragrafoelenco"/>
                    <w:ind w:left="0"/>
                  </w:pPr>
                  <w:r w:rsidRPr="00485480">
                    <w:t>01000000000004285</w:t>
                  </w:r>
                </w:p>
              </w:tc>
            </w:tr>
          </w:tbl>
          <w:p w14:paraId="38795A62" w14:textId="2943BBA1" w:rsidR="001C022D" w:rsidRDefault="001C022D" w:rsidP="001C022D">
            <w:pPr>
              <w:pStyle w:val="Paragrafoelenco"/>
              <w:ind w:left="714"/>
            </w:pPr>
          </w:p>
        </w:tc>
      </w:tr>
      <w:tr w:rsidR="00AB4E21" w:rsidRPr="00C84A37" w14:paraId="7D3134BA" w14:textId="77777777" w:rsidTr="008726BD">
        <w:tc>
          <w:tcPr>
            <w:tcW w:w="2405" w:type="dxa"/>
            <w:gridSpan w:val="2"/>
            <w:vAlign w:val="center"/>
          </w:tcPr>
          <w:p w14:paraId="1E161908" w14:textId="77777777" w:rsidR="00AB4E21" w:rsidRPr="00C84A37" w:rsidRDefault="00AB4E21" w:rsidP="008726BD">
            <w:pPr>
              <w:rPr>
                <w:b/>
              </w:rPr>
            </w:pPr>
            <w:r>
              <w:rPr>
                <w:b/>
              </w:rPr>
              <w:t>Input</w:t>
            </w:r>
          </w:p>
        </w:tc>
        <w:tc>
          <w:tcPr>
            <w:tcW w:w="7449" w:type="dxa"/>
            <w:gridSpan w:val="3"/>
            <w:vAlign w:val="center"/>
          </w:tcPr>
          <w:p w14:paraId="50CB0B0B" w14:textId="77777777" w:rsidR="00AB4E21" w:rsidRDefault="00AB4E21" w:rsidP="008726BD"/>
          <w:tbl>
            <w:tblPr>
              <w:tblStyle w:val="GridTable3"/>
              <w:tblW w:w="0" w:type="auto"/>
              <w:tblLook w:val="04A0" w:firstRow="1" w:lastRow="0" w:firstColumn="1" w:lastColumn="0" w:noHBand="0" w:noVBand="1"/>
            </w:tblPr>
            <w:tblGrid>
              <w:gridCol w:w="1212"/>
              <w:gridCol w:w="6011"/>
            </w:tblGrid>
            <w:tr w:rsidR="00AB4E21" w14:paraId="799C2EE4"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1873753F" w14:textId="77777777" w:rsidR="00AB4E21" w:rsidRDefault="00AB4E21" w:rsidP="008726BD">
                  <w:r>
                    <w:t>Key</w:t>
                  </w:r>
                </w:p>
              </w:tc>
              <w:tc>
                <w:tcPr>
                  <w:tcW w:w="6011" w:type="dxa"/>
                </w:tcPr>
                <w:p w14:paraId="2065B9F8" w14:textId="77777777" w:rsidR="00AB4E21" w:rsidRDefault="00AB4E21" w:rsidP="008726BD">
                  <w:pPr>
                    <w:cnfStyle w:val="100000000000" w:firstRow="1" w:lastRow="0" w:firstColumn="0" w:lastColumn="0" w:oddVBand="0" w:evenVBand="0" w:oddHBand="0" w:evenHBand="0" w:firstRowFirstColumn="0" w:firstRowLastColumn="0" w:lastRowFirstColumn="0" w:lastRowLastColumn="0"/>
                  </w:pPr>
                  <w:r>
                    <w:t>Value</w:t>
                  </w:r>
                </w:p>
              </w:tc>
            </w:tr>
            <w:tr w:rsidR="00AB4E21" w14:paraId="29C0152D"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77BFCBD3" w14:textId="1717944C" w:rsidR="00AB4E21" w:rsidRDefault="003A4EFD" w:rsidP="008726BD">
                  <w:r>
                    <w:t>codIpa</w:t>
                  </w:r>
                </w:p>
              </w:tc>
              <w:tc>
                <w:tcPr>
                  <w:tcW w:w="6011" w:type="dxa"/>
                </w:tcPr>
                <w:p w14:paraId="13FB462E" w14:textId="3591CE87" w:rsidR="00AB4E21" w:rsidRDefault="003A4EFD" w:rsidP="008726BD">
                  <w:pPr>
                    <w:cnfStyle w:val="000000100000" w:firstRow="0" w:lastRow="0" w:firstColumn="0" w:lastColumn="0" w:oddVBand="0" w:evenVBand="0" w:oddHBand="1" w:evenHBand="0" w:firstRowFirstColumn="0" w:firstRowLastColumn="0" w:lastRowFirstColumn="0" w:lastRowLastColumn="0"/>
                  </w:pPr>
                  <w:r>
                    <w:t>R_CAMPAN</w:t>
                  </w:r>
                </w:p>
              </w:tc>
            </w:tr>
            <w:tr w:rsidR="00AB4E21" w14:paraId="18F18318"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48F9173E" w14:textId="4E4C6378" w:rsidR="00AB4E21" w:rsidRDefault="00E32387" w:rsidP="008726BD">
                  <w:r>
                    <w:t>i</w:t>
                  </w:r>
                  <w:r w:rsidR="003A4EFD" w:rsidRPr="003A4EFD">
                    <w:t>dFlusso</w:t>
                  </w:r>
                </w:p>
              </w:tc>
              <w:tc>
                <w:tcPr>
                  <w:tcW w:w="6011" w:type="dxa"/>
                </w:tcPr>
                <w:p w14:paraId="16FD92B2" w14:textId="1D4B32A3" w:rsidR="00AB4E21" w:rsidRDefault="00E32387" w:rsidP="008726BD">
                  <w:pPr>
                    <w:cnfStyle w:val="000000000000" w:firstRow="0" w:lastRow="0" w:firstColumn="0" w:lastColumn="0" w:oddVBand="0" w:evenVBand="0" w:oddHBand="0" w:evenHBand="0" w:firstRowFirstColumn="0" w:firstRowLastColumn="0" w:lastRowFirstColumn="0" w:lastRowLastColumn="0"/>
                  </w:pPr>
                  <w:r>
                    <w:t>1</w:t>
                  </w:r>
                </w:p>
              </w:tc>
            </w:tr>
          </w:tbl>
          <w:p w14:paraId="043EEDB0" w14:textId="77777777" w:rsidR="00AB4E21" w:rsidRDefault="00AB4E21" w:rsidP="008726BD">
            <w:r>
              <w:t xml:space="preserve"> </w:t>
            </w:r>
          </w:p>
        </w:tc>
      </w:tr>
      <w:tr w:rsidR="00AB4E21" w:rsidRPr="00C84A37" w14:paraId="622F3DF4" w14:textId="77777777" w:rsidTr="008726BD">
        <w:trPr>
          <w:trHeight w:val="540"/>
        </w:trPr>
        <w:tc>
          <w:tcPr>
            <w:tcW w:w="626" w:type="dxa"/>
          </w:tcPr>
          <w:p w14:paraId="63C0C1D3" w14:textId="77777777" w:rsidR="00AB4E21" w:rsidRPr="00C84A37" w:rsidRDefault="00AB4E21" w:rsidP="008726BD">
            <w:pPr>
              <w:rPr>
                <w:b/>
              </w:rPr>
            </w:pPr>
            <w:r w:rsidRPr="00C84A37">
              <w:rPr>
                <w:b/>
              </w:rPr>
              <w:lastRenderedPageBreak/>
              <w:t>Step</w:t>
            </w:r>
          </w:p>
        </w:tc>
        <w:tc>
          <w:tcPr>
            <w:tcW w:w="1779" w:type="dxa"/>
          </w:tcPr>
          <w:p w14:paraId="74D89809" w14:textId="77777777" w:rsidR="00AB4E21" w:rsidRPr="00C84A37" w:rsidRDefault="00AB4E21" w:rsidP="008726BD">
            <w:pPr>
              <w:rPr>
                <w:b/>
              </w:rPr>
            </w:pPr>
            <w:r w:rsidRPr="00C84A37">
              <w:rPr>
                <w:b/>
              </w:rPr>
              <w:t>Azione</w:t>
            </w:r>
          </w:p>
        </w:tc>
        <w:tc>
          <w:tcPr>
            <w:tcW w:w="6332" w:type="dxa"/>
            <w:gridSpan w:val="2"/>
          </w:tcPr>
          <w:p w14:paraId="344D900D" w14:textId="77777777" w:rsidR="00AB4E21" w:rsidRPr="00C84A37" w:rsidRDefault="00AB4E21" w:rsidP="008726BD">
            <w:pPr>
              <w:rPr>
                <w:b/>
              </w:rPr>
            </w:pPr>
            <w:r w:rsidRPr="00C84A37">
              <w:rPr>
                <w:b/>
              </w:rPr>
              <w:t>Risultato atteso</w:t>
            </w:r>
          </w:p>
        </w:tc>
        <w:tc>
          <w:tcPr>
            <w:tcW w:w="1117" w:type="dxa"/>
          </w:tcPr>
          <w:p w14:paraId="1E9C0317" w14:textId="77777777" w:rsidR="00AB4E21" w:rsidRPr="00C84A37" w:rsidRDefault="00AB4E21" w:rsidP="008726BD">
            <w:pPr>
              <w:rPr>
                <w:b/>
              </w:rPr>
            </w:pPr>
            <w:r w:rsidRPr="00C84A37">
              <w:rPr>
                <w:b/>
              </w:rPr>
              <w:t>Esito</w:t>
            </w:r>
          </w:p>
        </w:tc>
      </w:tr>
      <w:tr w:rsidR="00AB4E21" w:rsidRPr="00C84A37" w14:paraId="1F879DF2" w14:textId="77777777" w:rsidTr="008726BD">
        <w:trPr>
          <w:trHeight w:val="1800"/>
        </w:trPr>
        <w:tc>
          <w:tcPr>
            <w:tcW w:w="626" w:type="dxa"/>
          </w:tcPr>
          <w:p w14:paraId="4968A71C" w14:textId="77777777" w:rsidR="00AB4E21" w:rsidRPr="00C84A37" w:rsidRDefault="00AB4E21" w:rsidP="008726BD">
            <w:r>
              <w:t>1</w:t>
            </w:r>
          </w:p>
        </w:tc>
        <w:tc>
          <w:tcPr>
            <w:tcW w:w="1779" w:type="dxa"/>
          </w:tcPr>
          <w:p w14:paraId="4EDFC579" w14:textId="77777777" w:rsidR="00AB4E21" w:rsidRPr="00C84A37" w:rsidRDefault="00AB4E21" w:rsidP="008726BD">
            <w:r>
              <w:t>L’utente seleziona il pulsante SEND.</w:t>
            </w:r>
          </w:p>
        </w:tc>
        <w:tc>
          <w:tcPr>
            <w:tcW w:w="6332" w:type="dxa"/>
            <w:gridSpan w:val="2"/>
          </w:tcPr>
          <w:p w14:paraId="79A786CC" w14:textId="622FD339" w:rsidR="00AB4E21" w:rsidRPr="00C84A37" w:rsidRDefault="006B4F14" w:rsidP="008726BD">
            <w:pPr>
              <w:shd w:val="clear" w:color="auto" w:fill="FFFFFE"/>
              <w:spacing w:line="240" w:lineRule="atLeast"/>
            </w:pPr>
            <w:r>
              <w:t>Sarà mostrato il contenuto in byte del file.</w:t>
            </w:r>
          </w:p>
        </w:tc>
        <w:tc>
          <w:tcPr>
            <w:tcW w:w="1117" w:type="dxa"/>
            <w:vAlign w:val="center"/>
          </w:tcPr>
          <w:p w14:paraId="2AEB4A21" w14:textId="77777777" w:rsidR="00AB4E21" w:rsidRPr="00C84A37" w:rsidRDefault="00AB4E21"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r w:rsidR="006B4F14" w:rsidRPr="00C84A37" w14:paraId="24BEF587" w14:textId="77777777" w:rsidTr="008726BD">
        <w:trPr>
          <w:trHeight w:val="1800"/>
        </w:trPr>
        <w:tc>
          <w:tcPr>
            <w:tcW w:w="626" w:type="dxa"/>
          </w:tcPr>
          <w:p w14:paraId="5E1120B8" w14:textId="4CDE0399" w:rsidR="006B4F14" w:rsidRDefault="006B4F14" w:rsidP="008726BD">
            <w:r>
              <w:t>2</w:t>
            </w:r>
          </w:p>
        </w:tc>
        <w:tc>
          <w:tcPr>
            <w:tcW w:w="1779" w:type="dxa"/>
          </w:tcPr>
          <w:p w14:paraId="52212542" w14:textId="4914C6C0" w:rsidR="006B4F14" w:rsidRDefault="006B4F14" w:rsidP="008726BD">
            <w:r>
              <w:t>L’utente seleziona il pulsante Save Response e quindi Save to a file.</w:t>
            </w:r>
          </w:p>
        </w:tc>
        <w:tc>
          <w:tcPr>
            <w:tcW w:w="6332" w:type="dxa"/>
            <w:gridSpan w:val="2"/>
          </w:tcPr>
          <w:p w14:paraId="5C9F3CD3" w14:textId="5420B873" w:rsidR="006B4F14" w:rsidRDefault="006B4F14" w:rsidP="008726BD">
            <w:pPr>
              <w:shd w:val="clear" w:color="auto" w:fill="FFFFFE"/>
              <w:spacing w:line="240" w:lineRule="atLeast"/>
            </w:pPr>
            <w:r>
              <w:t>Sarà mostrata una form per il salvataggio sul filesystem locale del file “</w:t>
            </w:r>
            <w:r w:rsidRPr="006B4F14">
              <w:t>R_CAMPAN-1_ESTRAZIONE_RICONCILIAZIONE</w:t>
            </w:r>
            <w:r>
              <w:t>_xxxxx.zip”.</w:t>
            </w:r>
          </w:p>
        </w:tc>
        <w:tc>
          <w:tcPr>
            <w:tcW w:w="1117" w:type="dxa"/>
            <w:vAlign w:val="center"/>
          </w:tcPr>
          <w:p w14:paraId="63ED6169" w14:textId="77777777" w:rsidR="006B4F14" w:rsidRPr="00C84A37" w:rsidRDefault="006B4F14"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30C30B1B" w14:textId="77777777" w:rsidR="00AB4E21" w:rsidRDefault="00AB4E21" w:rsidP="00AB4E21"/>
    <w:p w14:paraId="3BF240DF" w14:textId="458DDB82" w:rsidR="00AB4E21" w:rsidRDefault="00AB4E21" w:rsidP="00634F4E"/>
    <w:p w14:paraId="6E2AD5C0" w14:textId="77777777" w:rsidR="00AB4E21" w:rsidRDefault="00AB4E21" w:rsidP="00634F4E"/>
    <w:p w14:paraId="7A3D364D" w14:textId="4683A659" w:rsidR="00634F4E" w:rsidRDefault="00634F4E" w:rsidP="00634F4E">
      <w:pPr>
        <w:pStyle w:val="Titolo3"/>
      </w:pPr>
      <w:bookmarkStart w:id="37" w:name="_Toc36115866"/>
      <w:bookmarkStart w:id="38" w:name="_Toc60676793"/>
      <w:r>
        <w:t>Accertamenti</w:t>
      </w:r>
      <w:bookmarkEnd w:id="37"/>
      <w:bookmarkEnd w:id="38"/>
    </w:p>
    <w:p w14:paraId="19591FEF" w14:textId="77777777" w:rsidR="00634F4E" w:rsidRPr="00CF2BD9" w:rsidRDefault="00634F4E" w:rsidP="00634F4E"/>
    <w:p w14:paraId="0B2AE653" w14:textId="65287174" w:rsidR="00634F4E" w:rsidRDefault="00634F4E" w:rsidP="00BD2198">
      <w:pPr>
        <w:pStyle w:val="Titolo4"/>
        <w:ind w:firstLine="709"/>
      </w:pPr>
      <w:r w:rsidRPr="00A04A39">
        <w:t>TC_</w:t>
      </w:r>
      <w:r w:rsidR="000025E1">
        <w:t>ACCETAMENTI</w:t>
      </w:r>
      <w:r w:rsidRPr="00A04A39">
        <w:t>_01</w:t>
      </w:r>
    </w:p>
    <w:tbl>
      <w:tblPr>
        <w:tblStyle w:val="Grigliatabella"/>
        <w:tblW w:w="9854" w:type="dxa"/>
        <w:tblLook w:val="04A0" w:firstRow="1" w:lastRow="0" w:firstColumn="1" w:lastColumn="0" w:noHBand="0" w:noVBand="1"/>
      </w:tblPr>
      <w:tblGrid>
        <w:gridCol w:w="626"/>
        <w:gridCol w:w="1779"/>
        <w:gridCol w:w="1784"/>
        <w:gridCol w:w="4548"/>
        <w:gridCol w:w="1117"/>
      </w:tblGrid>
      <w:tr w:rsidR="00634F4E" w:rsidRPr="00C84A37" w14:paraId="38E12011" w14:textId="77777777" w:rsidTr="008726BD">
        <w:trPr>
          <w:gridAfter w:val="2"/>
          <w:wAfter w:w="5665" w:type="dxa"/>
          <w:trHeight w:val="583"/>
        </w:trPr>
        <w:tc>
          <w:tcPr>
            <w:tcW w:w="4189" w:type="dxa"/>
            <w:gridSpan w:val="3"/>
            <w:shd w:val="clear" w:color="auto" w:fill="DEEAF6" w:themeFill="accent1" w:themeFillTint="33"/>
          </w:tcPr>
          <w:p w14:paraId="07D2B11B" w14:textId="3AF76916" w:rsidR="00634F4E" w:rsidRPr="00C84A37" w:rsidRDefault="00634F4E" w:rsidP="008726BD">
            <w:pPr>
              <w:rPr>
                <w:b/>
              </w:rPr>
            </w:pPr>
            <w:r w:rsidRPr="00C84A37">
              <w:rPr>
                <w:b/>
              </w:rPr>
              <w:t>TC_</w:t>
            </w:r>
            <w:r w:rsidR="000025E1">
              <w:rPr>
                <w:b/>
              </w:rPr>
              <w:t>ACCERTAMENTI</w:t>
            </w:r>
            <w:r w:rsidRPr="00C84A37">
              <w:rPr>
                <w:b/>
              </w:rPr>
              <w:t>_01</w:t>
            </w:r>
          </w:p>
        </w:tc>
      </w:tr>
      <w:tr w:rsidR="00634F4E" w:rsidRPr="00C84A37" w14:paraId="3709368F" w14:textId="77777777" w:rsidTr="008726BD">
        <w:trPr>
          <w:trHeight w:val="550"/>
        </w:trPr>
        <w:tc>
          <w:tcPr>
            <w:tcW w:w="2405" w:type="dxa"/>
            <w:gridSpan w:val="2"/>
          </w:tcPr>
          <w:p w14:paraId="2F97FC0D" w14:textId="77777777" w:rsidR="00634F4E" w:rsidRPr="00C84A37" w:rsidRDefault="00634F4E" w:rsidP="008726BD">
            <w:pPr>
              <w:rPr>
                <w:b/>
              </w:rPr>
            </w:pPr>
            <w:r w:rsidRPr="00C84A37">
              <w:rPr>
                <w:b/>
              </w:rPr>
              <w:t>Titolo</w:t>
            </w:r>
          </w:p>
        </w:tc>
        <w:tc>
          <w:tcPr>
            <w:tcW w:w="7449" w:type="dxa"/>
            <w:gridSpan w:val="3"/>
          </w:tcPr>
          <w:p w14:paraId="74AD4A53" w14:textId="32EB9C24" w:rsidR="00634F4E" w:rsidRPr="00C84A37" w:rsidRDefault="00BD2198" w:rsidP="008726BD">
            <w:r w:rsidRPr="00BD2198">
              <w:t>Nuovo Accertamento</w:t>
            </w:r>
          </w:p>
        </w:tc>
      </w:tr>
      <w:tr w:rsidR="00634F4E" w:rsidRPr="00C84A37" w14:paraId="0F1BB44E" w14:textId="77777777" w:rsidTr="008726BD">
        <w:trPr>
          <w:trHeight w:val="550"/>
        </w:trPr>
        <w:tc>
          <w:tcPr>
            <w:tcW w:w="2405" w:type="dxa"/>
            <w:gridSpan w:val="2"/>
          </w:tcPr>
          <w:p w14:paraId="777ECEB5" w14:textId="77777777" w:rsidR="00634F4E" w:rsidRPr="00C84A37" w:rsidRDefault="00634F4E" w:rsidP="008726BD">
            <w:pPr>
              <w:rPr>
                <w:b/>
              </w:rPr>
            </w:pPr>
            <w:r w:rsidRPr="00C84A37">
              <w:rPr>
                <w:b/>
              </w:rPr>
              <w:t>Descrizione</w:t>
            </w:r>
          </w:p>
        </w:tc>
        <w:tc>
          <w:tcPr>
            <w:tcW w:w="7449" w:type="dxa"/>
            <w:gridSpan w:val="3"/>
          </w:tcPr>
          <w:p w14:paraId="56CCEFE3" w14:textId="410FA336" w:rsidR="00634F4E" w:rsidRPr="00C84A37" w:rsidRDefault="00BD2198" w:rsidP="008726BD">
            <w:r w:rsidRPr="00BD2198">
              <w:t>Inserisci un nuovo Accertamento.</w:t>
            </w:r>
          </w:p>
        </w:tc>
      </w:tr>
      <w:tr w:rsidR="00634F4E" w:rsidRPr="00C84A37" w14:paraId="13732A3D" w14:textId="77777777" w:rsidTr="008726BD">
        <w:trPr>
          <w:trHeight w:val="550"/>
        </w:trPr>
        <w:tc>
          <w:tcPr>
            <w:tcW w:w="2405" w:type="dxa"/>
            <w:gridSpan w:val="2"/>
          </w:tcPr>
          <w:p w14:paraId="34E0C9D6" w14:textId="77777777" w:rsidR="00634F4E" w:rsidRPr="00C84A37" w:rsidRDefault="00634F4E" w:rsidP="008726BD">
            <w:pPr>
              <w:rPr>
                <w:b/>
              </w:rPr>
            </w:pPr>
            <w:r>
              <w:rPr>
                <w:b/>
              </w:rPr>
              <w:t>Id Ruolo/Attore</w:t>
            </w:r>
          </w:p>
        </w:tc>
        <w:tc>
          <w:tcPr>
            <w:tcW w:w="7449" w:type="dxa"/>
            <w:gridSpan w:val="3"/>
          </w:tcPr>
          <w:p w14:paraId="2EABE4BE" w14:textId="77777777" w:rsidR="00634F4E" w:rsidRPr="00146646" w:rsidRDefault="00634F4E" w:rsidP="008726BD">
            <w:r>
              <w:t>001</w:t>
            </w:r>
          </w:p>
        </w:tc>
      </w:tr>
      <w:tr w:rsidR="00634F4E" w:rsidRPr="00C84A37" w14:paraId="025FCFBC" w14:textId="77777777" w:rsidTr="008726BD">
        <w:tc>
          <w:tcPr>
            <w:tcW w:w="2405" w:type="dxa"/>
            <w:gridSpan w:val="2"/>
            <w:vAlign w:val="center"/>
          </w:tcPr>
          <w:p w14:paraId="44281823" w14:textId="77777777" w:rsidR="00634F4E" w:rsidRPr="00C84A37" w:rsidRDefault="00634F4E" w:rsidP="008726BD">
            <w:pPr>
              <w:rPr>
                <w:b/>
              </w:rPr>
            </w:pPr>
            <w:r w:rsidRPr="00C84A37">
              <w:rPr>
                <w:b/>
              </w:rPr>
              <w:t>Pre-condizioni</w:t>
            </w:r>
          </w:p>
        </w:tc>
        <w:tc>
          <w:tcPr>
            <w:tcW w:w="7449" w:type="dxa"/>
            <w:gridSpan w:val="3"/>
            <w:vAlign w:val="center"/>
          </w:tcPr>
          <w:p w14:paraId="5132D679" w14:textId="77777777" w:rsidR="00634F4E" w:rsidRDefault="00634F4E" w:rsidP="008726BD">
            <w:pPr>
              <w:pStyle w:val="Paragrafoelenco"/>
              <w:numPr>
                <w:ilvl w:val="0"/>
                <w:numId w:val="7"/>
              </w:numPr>
              <w:ind w:left="714" w:hanging="357"/>
            </w:pPr>
            <w:r>
              <w:t xml:space="preserve">L’utente ha avviato l’app Postman e caricato la Collection di request “PayFlowPA-MyPivot” </w:t>
            </w:r>
          </w:p>
          <w:p w14:paraId="265ABF0B" w14:textId="55521D1A" w:rsidR="00634F4E" w:rsidRPr="00C84A37" w:rsidRDefault="00634F4E" w:rsidP="008726BD">
            <w:pPr>
              <w:pStyle w:val="Paragrafoelenco"/>
              <w:numPr>
                <w:ilvl w:val="0"/>
                <w:numId w:val="7"/>
              </w:numPr>
              <w:ind w:left="714" w:hanging="357"/>
            </w:pPr>
            <w:r>
              <w:t>L’utente deve avere selezionato la request TC_</w:t>
            </w:r>
            <w:r w:rsidR="000025E1">
              <w:t>ACCERTAMENTI</w:t>
            </w:r>
            <w:r>
              <w:t>_01</w:t>
            </w:r>
          </w:p>
        </w:tc>
      </w:tr>
      <w:tr w:rsidR="008154B3" w:rsidRPr="00C84A37" w14:paraId="327A94D3" w14:textId="77777777" w:rsidTr="008726BD">
        <w:tc>
          <w:tcPr>
            <w:tcW w:w="2405" w:type="dxa"/>
            <w:gridSpan w:val="2"/>
            <w:vAlign w:val="center"/>
          </w:tcPr>
          <w:p w14:paraId="145F080B" w14:textId="0F253242" w:rsidR="008154B3" w:rsidRPr="00C84A37" w:rsidRDefault="008154B3" w:rsidP="008726BD">
            <w:pPr>
              <w:rPr>
                <w:b/>
              </w:rPr>
            </w:pPr>
            <w:r>
              <w:rPr>
                <w:b/>
              </w:rPr>
              <w:t>Post-condizione</w:t>
            </w:r>
          </w:p>
        </w:tc>
        <w:tc>
          <w:tcPr>
            <w:tcW w:w="7449" w:type="dxa"/>
            <w:gridSpan w:val="3"/>
            <w:vAlign w:val="center"/>
          </w:tcPr>
          <w:p w14:paraId="1CC45195" w14:textId="71B6BD76" w:rsidR="008154B3" w:rsidRDefault="008154B3" w:rsidP="008726BD">
            <w:pPr>
              <w:pStyle w:val="Paragrafoelenco"/>
              <w:numPr>
                <w:ilvl w:val="0"/>
                <w:numId w:val="7"/>
              </w:numPr>
              <w:ind w:left="714" w:hanging="357"/>
            </w:pPr>
            <w:r>
              <w:t>Il corretto inserimento sarà verificato con l’esecuzione del test TC_ACCERTAMENTI_02</w:t>
            </w:r>
          </w:p>
        </w:tc>
      </w:tr>
      <w:tr w:rsidR="00634F4E" w:rsidRPr="00C84A37" w14:paraId="20800D80" w14:textId="77777777" w:rsidTr="008726BD">
        <w:tc>
          <w:tcPr>
            <w:tcW w:w="2405" w:type="dxa"/>
            <w:gridSpan w:val="2"/>
            <w:vAlign w:val="center"/>
          </w:tcPr>
          <w:p w14:paraId="30B0FE65" w14:textId="77777777" w:rsidR="00634F4E" w:rsidRPr="00C84A37" w:rsidRDefault="00634F4E" w:rsidP="008726BD">
            <w:pPr>
              <w:rPr>
                <w:b/>
              </w:rPr>
            </w:pPr>
            <w:r>
              <w:rPr>
                <w:b/>
              </w:rPr>
              <w:t>Input</w:t>
            </w:r>
          </w:p>
        </w:tc>
        <w:tc>
          <w:tcPr>
            <w:tcW w:w="7449" w:type="dxa"/>
            <w:gridSpan w:val="3"/>
            <w:vAlign w:val="center"/>
          </w:tcPr>
          <w:p w14:paraId="39BA4E40" w14:textId="77777777" w:rsidR="00B83753" w:rsidRDefault="00B83753" w:rsidP="00B83753">
            <w:r>
              <w:t>{</w:t>
            </w:r>
          </w:p>
          <w:p w14:paraId="3B58B4CF" w14:textId="5E5D8F22" w:rsidR="00B83753" w:rsidRDefault="00B83753" w:rsidP="00B83753">
            <w:r>
              <w:t xml:space="preserve">  "codTipoDovuto": "08</w:t>
            </w:r>
            <w:r w:rsidR="008154B3">
              <w:t>0</w:t>
            </w:r>
            <w:r w:rsidR="00D90958">
              <w:t>7</w:t>
            </w:r>
            <w:r>
              <w:t>",</w:t>
            </w:r>
          </w:p>
          <w:p w14:paraId="551D2E95" w14:textId="77777777" w:rsidR="00B83753" w:rsidRDefault="00B83753" w:rsidP="00B83753">
            <w:r>
              <w:t xml:space="preserve">  "deNomeAccertamento": "Accertamento test case",</w:t>
            </w:r>
          </w:p>
          <w:p w14:paraId="5B90EB9C" w14:textId="77777777" w:rsidR="00B83753" w:rsidRDefault="00B83753" w:rsidP="00B83753">
            <w:r>
              <w:t xml:space="preserve">  "codIpaEnte": "R_CAMPAN"</w:t>
            </w:r>
          </w:p>
          <w:p w14:paraId="72898353" w14:textId="61ABA593" w:rsidR="00634F4E" w:rsidRDefault="00B83753" w:rsidP="00B83753">
            <w:r>
              <w:t>}</w:t>
            </w:r>
          </w:p>
        </w:tc>
      </w:tr>
      <w:tr w:rsidR="00634F4E" w:rsidRPr="00C84A37" w14:paraId="4B88BDD1" w14:textId="77777777" w:rsidTr="008726BD">
        <w:trPr>
          <w:trHeight w:val="540"/>
        </w:trPr>
        <w:tc>
          <w:tcPr>
            <w:tcW w:w="626" w:type="dxa"/>
          </w:tcPr>
          <w:p w14:paraId="6B92B533" w14:textId="77777777" w:rsidR="00634F4E" w:rsidRPr="00C84A37" w:rsidRDefault="00634F4E" w:rsidP="008726BD">
            <w:pPr>
              <w:rPr>
                <w:b/>
              </w:rPr>
            </w:pPr>
            <w:r w:rsidRPr="00C84A37">
              <w:rPr>
                <w:b/>
              </w:rPr>
              <w:lastRenderedPageBreak/>
              <w:t>Step</w:t>
            </w:r>
          </w:p>
        </w:tc>
        <w:tc>
          <w:tcPr>
            <w:tcW w:w="1779" w:type="dxa"/>
          </w:tcPr>
          <w:p w14:paraId="763E4D3A" w14:textId="77777777" w:rsidR="00634F4E" w:rsidRPr="00C84A37" w:rsidRDefault="00634F4E" w:rsidP="008726BD">
            <w:pPr>
              <w:rPr>
                <w:b/>
              </w:rPr>
            </w:pPr>
            <w:r w:rsidRPr="00C84A37">
              <w:rPr>
                <w:b/>
              </w:rPr>
              <w:t>Azione</w:t>
            </w:r>
          </w:p>
        </w:tc>
        <w:tc>
          <w:tcPr>
            <w:tcW w:w="6332" w:type="dxa"/>
            <w:gridSpan w:val="2"/>
          </w:tcPr>
          <w:p w14:paraId="4F2592E5" w14:textId="77777777" w:rsidR="00634F4E" w:rsidRPr="00C84A37" w:rsidRDefault="00634F4E" w:rsidP="008726BD">
            <w:pPr>
              <w:rPr>
                <w:b/>
              </w:rPr>
            </w:pPr>
            <w:r w:rsidRPr="00C84A37">
              <w:rPr>
                <w:b/>
              </w:rPr>
              <w:t>Risultato atteso</w:t>
            </w:r>
          </w:p>
        </w:tc>
        <w:tc>
          <w:tcPr>
            <w:tcW w:w="1117" w:type="dxa"/>
          </w:tcPr>
          <w:p w14:paraId="6F813986" w14:textId="77777777" w:rsidR="00634F4E" w:rsidRPr="00C84A37" w:rsidRDefault="00634F4E" w:rsidP="008726BD">
            <w:pPr>
              <w:rPr>
                <w:b/>
              </w:rPr>
            </w:pPr>
            <w:r w:rsidRPr="00C84A37">
              <w:rPr>
                <w:b/>
              </w:rPr>
              <w:t>Esito</w:t>
            </w:r>
          </w:p>
        </w:tc>
      </w:tr>
      <w:tr w:rsidR="00634F4E" w:rsidRPr="00C84A37" w14:paraId="5DCE6E08" w14:textId="77777777" w:rsidTr="008726BD">
        <w:trPr>
          <w:trHeight w:val="1800"/>
        </w:trPr>
        <w:tc>
          <w:tcPr>
            <w:tcW w:w="626" w:type="dxa"/>
          </w:tcPr>
          <w:p w14:paraId="57E6E9BE" w14:textId="77777777" w:rsidR="00634F4E" w:rsidRPr="00C84A37" w:rsidRDefault="00634F4E" w:rsidP="008726BD">
            <w:r>
              <w:t>1</w:t>
            </w:r>
          </w:p>
        </w:tc>
        <w:tc>
          <w:tcPr>
            <w:tcW w:w="1779" w:type="dxa"/>
          </w:tcPr>
          <w:p w14:paraId="50A210AA" w14:textId="77777777" w:rsidR="00634F4E" w:rsidRPr="00C84A37" w:rsidRDefault="00634F4E" w:rsidP="008726BD">
            <w:r>
              <w:t>L’utente seleziona il pulsante SEND.</w:t>
            </w:r>
          </w:p>
        </w:tc>
        <w:tc>
          <w:tcPr>
            <w:tcW w:w="6332" w:type="dxa"/>
            <w:gridSpan w:val="2"/>
          </w:tcPr>
          <w:p w14:paraId="6053BBB3" w14:textId="77777777" w:rsidR="00D90958" w:rsidRDefault="00D90958" w:rsidP="00D90958">
            <w:pPr>
              <w:shd w:val="clear" w:color="auto" w:fill="FFFFFE"/>
              <w:spacing w:line="240" w:lineRule="atLeast"/>
            </w:pPr>
            <w:r>
              <w:t>{</w:t>
            </w:r>
          </w:p>
          <w:p w14:paraId="0754B891" w14:textId="77777777" w:rsidR="00D90958" w:rsidRDefault="00D90958" w:rsidP="00D90958">
            <w:pPr>
              <w:shd w:val="clear" w:color="auto" w:fill="FFFFFE"/>
              <w:spacing w:line="240" w:lineRule="atLeast"/>
            </w:pPr>
            <w:r>
              <w:t xml:space="preserve">    "timestamp": "2020-03-23T20:59:21.662+0000",</w:t>
            </w:r>
          </w:p>
          <w:p w14:paraId="583953CA" w14:textId="77777777" w:rsidR="00D90958" w:rsidRDefault="00D90958" w:rsidP="00D90958">
            <w:pPr>
              <w:shd w:val="clear" w:color="auto" w:fill="FFFFFE"/>
              <w:spacing w:line="240" w:lineRule="atLeast"/>
            </w:pPr>
            <w:r>
              <w:t xml:space="preserve">    "messages": null,</w:t>
            </w:r>
          </w:p>
          <w:p w14:paraId="2A50404E" w14:textId="77777777" w:rsidR="00D90958" w:rsidRDefault="00D90958" w:rsidP="00D90958">
            <w:pPr>
              <w:shd w:val="clear" w:color="auto" w:fill="FFFFFE"/>
              <w:spacing w:line="240" w:lineRule="atLeast"/>
            </w:pPr>
            <w:r>
              <w:t xml:space="preserve">    "items": {</w:t>
            </w:r>
          </w:p>
          <w:p w14:paraId="63BFB498" w14:textId="77777777" w:rsidR="00D90958" w:rsidRDefault="00D90958" w:rsidP="00D90958">
            <w:pPr>
              <w:shd w:val="clear" w:color="auto" w:fill="FFFFFE"/>
              <w:spacing w:line="240" w:lineRule="atLeast"/>
            </w:pPr>
            <w:r>
              <w:t xml:space="preserve">        "id": "3",</w:t>
            </w:r>
          </w:p>
          <w:p w14:paraId="4C801744" w14:textId="77777777" w:rsidR="00D90958" w:rsidRDefault="00D90958" w:rsidP="00D90958">
            <w:pPr>
              <w:shd w:val="clear" w:color="auto" w:fill="FFFFFE"/>
              <w:spacing w:line="240" w:lineRule="atLeast"/>
            </w:pPr>
            <w:r>
              <w:t xml:space="preserve">        "enteTipoDovuto": {</w:t>
            </w:r>
          </w:p>
          <w:p w14:paraId="690962B1" w14:textId="77777777" w:rsidR="00D90958" w:rsidRDefault="00D90958" w:rsidP="00D90958">
            <w:pPr>
              <w:shd w:val="clear" w:color="auto" w:fill="FFFFFE"/>
              <w:spacing w:line="240" w:lineRule="atLeast"/>
            </w:pPr>
            <w:r>
              <w:t xml:space="preserve">            "ente": {</w:t>
            </w:r>
          </w:p>
          <w:p w14:paraId="281C1C16" w14:textId="77777777" w:rsidR="00D90958" w:rsidRDefault="00D90958" w:rsidP="00D90958">
            <w:pPr>
              <w:shd w:val="clear" w:color="auto" w:fill="FFFFFE"/>
              <w:spacing w:line="240" w:lineRule="atLeast"/>
            </w:pPr>
            <w:r>
              <w:t xml:space="preserve">                "id": 1,</w:t>
            </w:r>
          </w:p>
          <w:p w14:paraId="596E2E2A" w14:textId="77777777" w:rsidR="00D90958" w:rsidRDefault="00D90958" w:rsidP="00D90958">
            <w:pPr>
              <w:shd w:val="clear" w:color="auto" w:fill="FFFFFE"/>
              <w:spacing w:line="240" w:lineRule="atLeast"/>
            </w:pPr>
            <w:r>
              <w:t xml:space="preserve">                "codIpaEnte": "R_CAMPAN",</w:t>
            </w:r>
          </w:p>
          <w:p w14:paraId="72EDE79B" w14:textId="77777777" w:rsidR="00D90958" w:rsidRDefault="00D90958" w:rsidP="00D90958">
            <w:pPr>
              <w:shd w:val="clear" w:color="auto" w:fill="FFFFFE"/>
              <w:spacing w:line="240" w:lineRule="atLeast"/>
            </w:pPr>
            <w:r>
              <w:t xml:space="preserve">                "codiceFiscaleEnte": "80011990639",</w:t>
            </w:r>
          </w:p>
          <w:p w14:paraId="2BDB2A28" w14:textId="77777777" w:rsidR="00D90958" w:rsidRDefault="00D90958" w:rsidP="00D90958">
            <w:pPr>
              <w:shd w:val="clear" w:color="auto" w:fill="FFFFFE"/>
              <w:spacing w:line="240" w:lineRule="atLeast"/>
            </w:pPr>
            <w:r>
              <w:t xml:space="preserve">                "deNomeEnte": "Regione Campania",</w:t>
            </w:r>
          </w:p>
          <w:p w14:paraId="11ED1C52" w14:textId="77777777" w:rsidR="00D90958" w:rsidRDefault="00D90958" w:rsidP="00D90958">
            <w:pPr>
              <w:shd w:val="clear" w:color="auto" w:fill="FFFFFE"/>
              <w:spacing w:line="240" w:lineRule="atLeast"/>
            </w:pPr>
            <w:r>
              <w:t xml:space="preserve">                "dtCreazione": "2017-07-18T15:19:17.725+0000",</w:t>
            </w:r>
          </w:p>
          <w:p w14:paraId="50643CD2" w14:textId="77777777" w:rsidR="00D90958" w:rsidRDefault="00D90958" w:rsidP="00D90958">
            <w:pPr>
              <w:shd w:val="clear" w:color="auto" w:fill="FFFFFE"/>
              <w:spacing w:line="240" w:lineRule="atLeast"/>
            </w:pPr>
            <w:r>
              <w:t xml:space="preserve">                "dtUltimaModifica": "2017-07-18T15:19:17.725+0000",</w:t>
            </w:r>
          </w:p>
          <w:p w14:paraId="307E259F" w14:textId="77777777" w:rsidR="00D90958" w:rsidRDefault="00D90958" w:rsidP="00D90958">
            <w:pPr>
              <w:shd w:val="clear" w:color="auto" w:fill="FFFFFE"/>
              <w:spacing w:line="240" w:lineRule="atLeast"/>
            </w:pPr>
            <w:r>
              <w:t xml:space="preserve">                "emailAmministratore": "m.guariniello@almaviva.it",</w:t>
            </w:r>
          </w:p>
          <w:p w14:paraId="72761CBA" w14:textId="77777777" w:rsidR="00D90958" w:rsidRDefault="00D90958" w:rsidP="00D90958">
            <w:pPr>
              <w:shd w:val="clear" w:color="auto" w:fill="FFFFFE"/>
              <w:spacing w:line="240" w:lineRule="atLeast"/>
            </w:pPr>
            <w:r>
              <w:t xml:space="preserve">                "flgPagati": true,</w:t>
            </w:r>
          </w:p>
          <w:p w14:paraId="3838EEDA" w14:textId="77777777" w:rsidR="00D90958" w:rsidRDefault="00D90958" w:rsidP="00D90958">
            <w:pPr>
              <w:shd w:val="clear" w:color="auto" w:fill="FFFFFE"/>
              <w:spacing w:line="240" w:lineRule="atLeast"/>
            </w:pPr>
            <w:r>
              <w:t xml:space="preserve">                "flgTesoreria": true,</w:t>
            </w:r>
          </w:p>
          <w:p w14:paraId="7B2FEE98" w14:textId="77777777" w:rsidR="00D90958" w:rsidRDefault="00D90958" w:rsidP="00D90958">
            <w:pPr>
              <w:shd w:val="clear" w:color="auto" w:fill="FFFFFE"/>
              <w:spacing w:line="240" w:lineRule="atLeast"/>
            </w:pPr>
            <w:r>
              <w:t xml:space="preserve">                "myboxClientKey": "833bfbd1-b3f4-40c6-8abb-269fa6be0827",</w:t>
            </w:r>
          </w:p>
          <w:p w14:paraId="78E12F68" w14:textId="77777777" w:rsidR="00D90958" w:rsidRDefault="00D90958" w:rsidP="00D90958">
            <w:pPr>
              <w:shd w:val="clear" w:color="auto" w:fill="FFFFFE"/>
              <w:spacing w:line="240" w:lineRule="atLeast"/>
            </w:pPr>
            <w:r>
              <w:t xml:space="preserve">                "myboxClientSecret": "2a245a39-c5ac-458f-b8c2-87b105aa8352",</w:t>
            </w:r>
          </w:p>
          <w:p w14:paraId="71E4A216" w14:textId="77777777" w:rsidR="00D90958" w:rsidRDefault="00D90958" w:rsidP="00D90958">
            <w:pPr>
              <w:shd w:val="clear" w:color="auto" w:fill="FFFFFE"/>
              <w:spacing w:line="240" w:lineRule="atLeast"/>
            </w:pPr>
            <w:r>
              <w:t xml:space="preserve">                "numGiorniPagamentoPresunti": 3,</w:t>
            </w:r>
          </w:p>
          <w:p w14:paraId="6B2B2930" w14:textId="77777777" w:rsidR="00D90958" w:rsidRDefault="00D90958" w:rsidP="00D90958">
            <w:pPr>
              <w:shd w:val="clear" w:color="auto" w:fill="FFFFFE"/>
              <w:spacing w:line="240" w:lineRule="atLeast"/>
            </w:pPr>
            <w:r>
              <w:t xml:space="preserve">                "deLogoEnte": null</w:t>
            </w:r>
          </w:p>
          <w:p w14:paraId="71D818BC" w14:textId="77777777" w:rsidR="00D90958" w:rsidRDefault="00D90958" w:rsidP="00D90958">
            <w:pPr>
              <w:shd w:val="clear" w:color="auto" w:fill="FFFFFE"/>
              <w:spacing w:line="240" w:lineRule="atLeast"/>
            </w:pPr>
            <w:r>
              <w:t xml:space="preserve">            },</w:t>
            </w:r>
          </w:p>
          <w:p w14:paraId="0A39DFB5" w14:textId="77777777" w:rsidR="00D90958" w:rsidRDefault="00D90958" w:rsidP="00D90958">
            <w:pPr>
              <w:shd w:val="clear" w:color="auto" w:fill="FFFFFE"/>
              <w:spacing w:line="240" w:lineRule="atLeast"/>
            </w:pPr>
            <w:r>
              <w:t xml:space="preserve">            "id": 4,</w:t>
            </w:r>
          </w:p>
          <w:p w14:paraId="6947DC85" w14:textId="77777777" w:rsidR="00D90958" w:rsidRDefault="00D90958" w:rsidP="00D90958">
            <w:pPr>
              <w:shd w:val="clear" w:color="auto" w:fill="FFFFFE"/>
              <w:spacing w:line="240" w:lineRule="atLeast"/>
            </w:pPr>
            <w:r>
              <w:t xml:space="preserve">            "codTipo": "0807",</w:t>
            </w:r>
          </w:p>
          <w:p w14:paraId="04E3DC3F" w14:textId="77777777" w:rsidR="00D90958" w:rsidRDefault="00D90958" w:rsidP="00D90958">
            <w:pPr>
              <w:shd w:val="clear" w:color="auto" w:fill="FFFFFE"/>
              <w:spacing w:line="240" w:lineRule="atLeast"/>
            </w:pPr>
            <w:r>
              <w:t xml:space="preserve">            "deTipo": "ARISGAN - Addizionale Regionale sul Gas Naturale/Imposta sostitutiva - ATTO IMPOSITIVO"</w:t>
            </w:r>
          </w:p>
          <w:p w14:paraId="34850F04" w14:textId="77777777" w:rsidR="00D90958" w:rsidRDefault="00D90958" w:rsidP="00D90958">
            <w:pPr>
              <w:shd w:val="clear" w:color="auto" w:fill="FFFFFE"/>
              <w:spacing w:line="240" w:lineRule="atLeast"/>
            </w:pPr>
            <w:r>
              <w:t xml:space="preserve">        },</w:t>
            </w:r>
          </w:p>
          <w:p w14:paraId="6F9DD3C8" w14:textId="77777777" w:rsidR="00D90958" w:rsidRDefault="00D90958" w:rsidP="00D90958">
            <w:pPr>
              <w:shd w:val="clear" w:color="auto" w:fill="FFFFFE"/>
              <w:spacing w:line="240" w:lineRule="atLeast"/>
            </w:pPr>
            <w:r>
              <w:t xml:space="preserve">        "utente": null,</w:t>
            </w:r>
          </w:p>
          <w:p w14:paraId="14D29CDD" w14:textId="77777777" w:rsidR="00D90958" w:rsidRDefault="00D90958" w:rsidP="00D90958">
            <w:pPr>
              <w:shd w:val="clear" w:color="auto" w:fill="FFFFFE"/>
              <w:spacing w:line="240" w:lineRule="atLeast"/>
            </w:pPr>
            <w:r>
              <w:t xml:space="preserve">        "stato": {</w:t>
            </w:r>
          </w:p>
          <w:p w14:paraId="6ED891D7" w14:textId="77777777" w:rsidR="00D90958" w:rsidRDefault="00D90958" w:rsidP="00D90958">
            <w:pPr>
              <w:shd w:val="clear" w:color="auto" w:fill="FFFFFE"/>
              <w:spacing w:line="240" w:lineRule="atLeast"/>
            </w:pPr>
            <w:r>
              <w:t xml:space="preserve">            "id": 41,</w:t>
            </w:r>
          </w:p>
          <w:p w14:paraId="055FD0DB" w14:textId="77777777" w:rsidR="00D90958" w:rsidRDefault="00D90958" w:rsidP="00D90958">
            <w:pPr>
              <w:shd w:val="clear" w:color="auto" w:fill="FFFFFE"/>
              <w:spacing w:line="240" w:lineRule="atLeast"/>
            </w:pPr>
            <w:r>
              <w:t xml:space="preserve">            "codStato": "INSERITO",</w:t>
            </w:r>
          </w:p>
          <w:p w14:paraId="47DC1CD4" w14:textId="77777777" w:rsidR="00D90958" w:rsidRDefault="00D90958" w:rsidP="00D90958">
            <w:pPr>
              <w:shd w:val="clear" w:color="auto" w:fill="FFFFFE"/>
              <w:spacing w:line="240" w:lineRule="atLeast"/>
            </w:pPr>
            <w:r>
              <w:t xml:space="preserve">            "deStato": "Inserito un nuovo accertamento",</w:t>
            </w:r>
          </w:p>
          <w:p w14:paraId="624ABE7D" w14:textId="77777777" w:rsidR="00D90958" w:rsidRDefault="00D90958" w:rsidP="00D90958">
            <w:pPr>
              <w:shd w:val="clear" w:color="auto" w:fill="FFFFFE"/>
              <w:spacing w:line="240" w:lineRule="atLeast"/>
            </w:pPr>
            <w:r>
              <w:t xml:space="preserve">            "deTipoStato": "ACCERTAMENTO",</w:t>
            </w:r>
          </w:p>
          <w:p w14:paraId="687ABA91" w14:textId="77777777" w:rsidR="00D90958" w:rsidRDefault="00D90958" w:rsidP="00D90958">
            <w:pPr>
              <w:shd w:val="clear" w:color="auto" w:fill="FFFFFE"/>
              <w:spacing w:line="240" w:lineRule="atLeast"/>
            </w:pPr>
            <w:r>
              <w:t xml:space="preserve">            "dtCreazione": "2017-07-18T13:32:56.000+0000",</w:t>
            </w:r>
          </w:p>
          <w:p w14:paraId="475441DD" w14:textId="77777777" w:rsidR="00D90958" w:rsidRDefault="00D90958" w:rsidP="00D90958">
            <w:pPr>
              <w:shd w:val="clear" w:color="auto" w:fill="FFFFFE"/>
              <w:spacing w:line="240" w:lineRule="atLeast"/>
            </w:pPr>
            <w:r>
              <w:t xml:space="preserve">            "dtUltimaModifica": "2017-07-18T13:32:56.000+0000"</w:t>
            </w:r>
          </w:p>
          <w:p w14:paraId="066F986D" w14:textId="77777777" w:rsidR="00D90958" w:rsidRDefault="00D90958" w:rsidP="00D90958">
            <w:pPr>
              <w:shd w:val="clear" w:color="auto" w:fill="FFFFFE"/>
              <w:spacing w:line="240" w:lineRule="atLeast"/>
            </w:pPr>
            <w:r>
              <w:t xml:space="preserve">        },</w:t>
            </w:r>
          </w:p>
          <w:p w14:paraId="0237389C" w14:textId="77777777" w:rsidR="00D90958" w:rsidRDefault="00D90958" w:rsidP="00D90958">
            <w:pPr>
              <w:shd w:val="clear" w:color="auto" w:fill="FFFFFE"/>
              <w:spacing w:line="240" w:lineRule="atLeast"/>
            </w:pPr>
            <w:r>
              <w:t xml:space="preserve">        "deNomeAccertamento": "Accertamento test case",</w:t>
            </w:r>
          </w:p>
          <w:p w14:paraId="1B837631" w14:textId="77777777" w:rsidR="00D90958" w:rsidRDefault="00D90958" w:rsidP="00D90958">
            <w:pPr>
              <w:shd w:val="clear" w:color="auto" w:fill="FFFFFE"/>
              <w:spacing w:line="240" w:lineRule="atLeast"/>
            </w:pPr>
            <w:r>
              <w:t xml:space="preserve">        "dtCreazione": "23/03/2020 21:59",</w:t>
            </w:r>
          </w:p>
          <w:p w14:paraId="1D59EE27" w14:textId="77777777" w:rsidR="00D90958" w:rsidRDefault="00D90958" w:rsidP="00D90958">
            <w:pPr>
              <w:shd w:val="clear" w:color="auto" w:fill="FFFFFE"/>
              <w:spacing w:line="240" w:lineRule="atLeast"/>
            </w:pPr>
            <w:r>
              <w:t xml:space="preserve">        "dtUltimaModifica": "23/03/2020 21:59",</w:t>
            </w:r>
          </w:p>
          <w:p w14:paraId="1E120910" w14:textId="77777777" w:rsidR="00D90958" w:rsidRDefault="00D90958" w:rsidP="00D90958">
            <w:pPr>
              <w:shd w:val="clear" w:color="auto" w:fill="FFFFFE"/>
              <w:spacing w:line="240" w:lineRule="atLeast"/>
            </w:pPr>
            <w:r>
              <w:t xml:space="preserve">        "printed": false</w:t>
            </w:r>
          </w:p>
          <w:p w14:paraId="34F27BD0" w14:textId="77777777" w:rsidR="00D90958" w:rsidRDefault="00D90958" w:rsidP="00D90958">
            <w:pPr>
              <w:shd w:val="clear" w:color="auto" w:fill="FFFFFE"/>
              <w:spacing w:line="240" w:lineRule="atLeast"/>
            </w:pPr>
            <w:r>
              <w:t xml:space="preserve">    }</w:t>
            </w:r>
          </w:p>
          <w:p w14:paraId="74662026" w14:textId="55849B99" w:rsidR="00634F4E" w:rsidRPr="00C84A37" w:rsidRDefault="00D90958" w:rsidP="00D90958">
            <w:pPr>
              <w:shd w:val="clear" w:color="auto" w:fill="FFFFFE"/>
              <w:spacing w:line="240" w:lineRule="atLeast"/>
            </w:pPr>
            <w:r>
              <w:t>}</w:t>
            </w:r>
          </w:p>
        </w:tc>
        <w:tc>
          <w:tcPr>
            <w:tcW w:w="1117" w:type="dxa"/>
            <w:vAlign w:val="center"/>
          </w:tcPr>
          <w:p w14:paraId="0CEC3C35" w14:textId="77777777" w:rsidR="00634F4E" w:rsidRPr="00C84A37" w:rsidRDefault="00634F4E"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53600C43" w14:textId="77777777" w:rsidR="00634F4E" w:rsidRDefault="00634F4E" w:rsidP="00634F4E"/>
    <w:p w14:paraId="26C33AA3" w14:textId="77777777" w:rsidR="00634F4E" w:rsidRDefault="00634F4E" w:rsidP="00634F4E"/>
    <w:p w14:paraId="612C1E68" w14:textId="77777777" w:rsidR="00CA3BDB" w:rsidRPr="00CF2BD9" w:rsidRDefault="00CA3BDB" w:rsidP="00CA3BDB"/>
    <w:p w14:paraId="74975A30" w14:textId="3D9195EA" w:rsidR="00CA3BDB" w:rsidRDefault="00CA3BDB" w:rsidP="00CA3BDB">
      <w:pPr>
        <w:pStyle w:val="Titolo4"/>
      </w:pPr>
      <w:r w:rsidRPr="00A04A39">
        <w:t>TC_</w:t>
      </w:r>
      <w:r>
        <w:t>ACCETAMENTI</w:t>
      </w:r>
      <w:r w:rsidRPr="00A04A39">
        <w:t>_0</w:t>
      </w:r>
      <w:r>
        <w:t>2</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5E45651E" w14:textId="77777777" w:rsidTr="008726BD">
        <w:trPr>
          <w:gridAfter w:val="2"/>
          <w:wAfter w:w="5665" w:type="dxa"/>
          <w:trHeight w:val="583"/>
        </w:trPr>
        <w:tc>
          <w:tcPr>
            <w:tcW w:w="4189" w:type="dxa"/>
            <w:gridSpan w:val="3"/>
            <w:shd w:val="clear" w:color="auto" w:fill="DEEAF6" w:themeFill="accent1" w:themeFillTint="33"/>
          </w:tcPr>
          <w:p w14:paraId="6D6BDE8B" w14:textId="16A309DE" w:rsidR="00CA3BDB" w:rsidRPr="00C84A37" w:rsidRDefault="00CA3BDB" w:rsidP="008726BD">
            <w:pPr>
              <w:rPr>
                <w:b/>
              </w:rPr>
            </w:pPr>
            <w:r w:rsidRPr="00C84A37">
              <w:rPr>
                <w:b/>
              </w:rPr>
              <w:t>TC_</w:t>
            </w:r>
            <w:r>
              <w:rPr>
                <w:b/>
              </w:rPr>
              <w:t>ACCERTAMENTI</w:t>
            </w:r>
            <w:r w:rsidRPr="00C84A37">
              <w:rPr>
                <w:b/>
              </w:rPr>
              <w:t>_0</w:t>
            </w:r>
            <w:r>
              <w:rPr>
                <w:b/>
              </w:rPr>
              <w:t>2</w:t>
            </w:r>
          </w:p>
        </w:tc>
      </w:tr>
      <w:tr w:rsidR="00CA3BDB" w:rsidRPr="00C84A37" w14:paraId="3359A897" w14:textId="77777777" w:rsidTr="008726BD">
        <w:trPr>
          <w:trHeight w:val="550"/>
        </w:trPr>
        <w:tc>
          <w:tcPr>
            <w:tcW w:w="2405" w:type="dxa"/>
            <w:gridSpan w:val="2"/>
          </w:tcPr>
          <w:p w14:paraId="27451C06" w14:textId="77777777" w:rsidR="00CA3BDB" w:rsidRPr="00C84A37" w:rsidRDefault="00CA3BDB" w:rsidP="008726BD">
            <w:pPr>
              <w:rPr>
                <w:b/>
              </w:rPr>
            </w:pPr>
            <w:r w:rsidRPr="00C84A37">
              <w:rPr>
                <w:b/>
              </w:rPr>
              <w:t>Titolo</w:t>
            </w:r>
          </w:p>
        </w:tc>
        <w:tc>
          <w:tcPr>
            <w:tcW w:w="7449" w:type="dxa"/>
            <w:gridSpan w:val="3"/>
          </w:tcPr>
          <w:p w14:paraId="2150C9C7" w14:textId="7824158C" w:rsidR="00CA3BDB" w:rsidRPr="00C84A37" w:rsidRDefault="00BD2198" w:rsidP="008726BD">
            <w:r w:rsidRPr="00BD2198">
              <w:t>Ricerca Accertamenti</w:t>
            </w:r>
          </w:p>
        </w:tc>
      </w:tr>
      <w:tr w:rsidR="00CA3BDB" w:rsidRPr="00C84A37" w14:paraId="085A8A27" w14:textId="77777777" w:rsidTr="008726BD">
        <w:trPr>
          <w:trHeight w:val="550"/>
        </w:trPr>
        <w:tc>
          <w:tcPr>
            <w:tcW w:w="2405" w:type="dxa"/>
            <w:gridSpan w:val="2"/>
          </w:tcPr>
          <w:p w14:paraId="11A585C5" w14:textId="77777777" w:rsidR="00CA3BDB" w:rsidRPr="00C84A37" w:rsidRDefault="00CA3BDB" w:rsidP="008726BD">
            <w:pPr>
              <w:rPr>
                <w:b/>
              </w:rPr>
            </w:pPr>
            <w:r w:rsidRPr="00C84A37">
              <w:rPr>
                <w:b/>
              </w:rPr>
              <w:t>Descrizione</w:t>
            </w:r>
          </w:p>
        </w:tc>
        <w:tc>
          <w:tcPr>
            <w:tcW w:w="7449" w:type="dxa"/>
            <w:gridSpan w:val="3"/>
          </w:tcPr>
          <w:p w14:paraId="16099309" w14:textId="66097DFC" w:rsidR="00CA3BDB" w:rsidRPr="00C84A37" w:rsidRDefault="00BD2198" w:rsidP="008726BD">
            <w:r w:rsidRPr="00BD2198">
              <w:t>Ricerca Accertamenti.</w:t>
            </w:r>
          </w:p>
        </w:tc>
      </w:tr>
      <w:tr w:rsidR="00CA3BDB" w:rsidRPr="00C84A37" w14:paraId="5EED62F5" w14:textId="77777777" w:rsidTr="008726BD">
        <w:trPr>
          <w:trHeight w:val="550"/>
        </w:trPr>
        <w:tc>
          <w:tcPr>
            <w:tcW w:w="2405" w:type="dxa"/>
            <w:gridSpan w:val="2"/>
          </w:tcPr>
          <w:p w14:paraId="1472B165" w14:textId="77777777" w:rsidR="00CA3BDB" w:rsidRPr="00C84A37" w:rsidRDefault="00CA3BDB" w:rsidP="008726BD">
            <w:pPr>
              <w:rPr>
                <w:b/>
              </w:rPr>
            </w:pPr>
            <w:r>
              <w:rPr>
                <w:b/>
              </w:rPr>
              <w:t>Id Ruolo/Attore</w:t>
            </w:r>
          </w:p>
        </w:tc>
        <w:tc>
          <w:tcPr>
            <w:tcW w:w="7449" w:type="dxa"/>
            <w:gridSpan w:val="3"/>
          </w:tcPr>
          <w:p w14:paraId="0F0C1E26" w14:textId="77777777" w:rsidR="00CA3BDB" w:rsidRPr="00146646" w:rsidRDefault="00CA3BDB" w:rsidP="008726BD">
            <w:r>
              <w:t>001</w:t>
            </w:r>
          </w:p>
        </w:tc>
      </w:tr>
      <w:tr w:rsidR="00CA3BDB" w:rsidRPr="00C84A37" w14:paraId="14E29516" w14:textId="77777777" w:rsidTr="008726BD">
        <w:tc>
          <w:tcPr>
            <w:tcW w:w="2405" w:type="dxa"/>
            <w:gridSpan w:val="2"/>
            <w:vAlign w:val="center"/>
          </w:tcPr>
          <w:p w14:paraId="53FA31F6" w14:textId="77777777" w:rsidR="00CA3BDB" w:rsidRPr="00C84A37" w:rsidRDefault="00CA3BDB" w:rsidP="008726BD">
            <w:pPr>
              <w:rPr>
                <w:b/>
              </w:rPr>
            </w:pPr>
            <w:r w:rsidRPr="00C84A37">
              <w:rPr>
                <w:b/>
              </w:rPr>
              <w:t>Pre-condizioni</w:t>
            </w:r>
          </w:p>
        </w:tc>
        <w:tc>
          <w:tcPr>
            <w:tcW w:w="7449" w:type="dxa"/>
            <w:gridSpan w:val="3"/>
            <w:vAlign w:val="center"/>
          </w:tcPr>
          <w:p w14:paraId="405B85DB"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122AF415" w14:textId="2A133117" w:rsidR="00CA3BDB" w:rsidRPr="00C84A37" w:rsidRDefault="00CA3BDB" w:rsidP="008726BD">
            <w:pPr>
              <w:pStyle w:val="Paragrafoelenco"/>
              <w:numPr>
                <w:ilvl w:val="0"/>
                <w:numId w:val="7"/>
              </w:numPr>
              <w:ind w:left="714" w:hanging="357"/>
            </w:pPr>
            <w:r>
              <w:t>L’utente deve avere selezionato la request TC_ACCERTAMENTI_02</w:t>
            </w:r>
          </w:p>
        </w:tc>
      </w:tr>
      <w:tr w:rsidR="007B5384" w:rsidRPr="00C84A37" w14:paraId="3A1D8F8C" w14:textId="77777777" w:rsidTr="008726BD">
        <w:tc>
          <w:tcPr>
            <w:tcW w:w="2405" w:type="dxa"/>
            <w:gridSpan w:val="2"/>
            <w:vAlign w:val="center"/>
          </w:tcPr>
          <w:p w14:paraId="4070EEAB" w14:textId="2EEFB968" w:rsidR="007B5384" w:rsidRPr="00C84A37" w:rsidRDefault="007B5384" w:rsidP="008726BD">
            <w:pPr>
              <w:rPr>
                <w:b/>
              </w:rPr>
            </w:pPr>
            <w:r>
              <w:rPr>
                <w:b/>
              </w:rPr>
              <w:t>Post-condizione</w:t>
            </w:r>
          </w:p>
        </w:tc>
        <w:tc>
          <w:tcPr>
            <w:tcW w:w="7449" w:type="dxa"/>
            <w:gridSpan w:val="3"/>
            <w:vAlign w:val="center"/>
          </w:tcPr>
          <w:p w14:paraId="760ED0B1" w14:textId="7C3C73AB" w:rsidR="007B5384" w:rsidRDefault="007B5384" w:rsidP="007B5384">
            <w:pPr>
              <w:pStyle w:val="Paragrafoelenco"/>
              <w:numPr>
                <w:ilvl w:val="0"/>
                <w:numId w:val="7"/>
              </w:numPr>
              <w:ind w:left="714" w:hanging="357"/>
            </w:pPr>
            <w:r>
              <w:t xml:space="preserve">Il servizio restituisce una lista paginata contenente un solo elemento corrispondente ai dati dell’accertamento inserito mediante TC_ACCERTAMENTI_01 </w:t>
            </w:r>
          </w:p>
          <w:p w14:paraId="4780FAAD" w14:textId="5BA1A0CE" w:rsidR="007B5384" w:rsidRDefault="007B5384" w:rsidP="007B5384">
            <w:pPr>
              <w:pStyle w:val="Paragrafoelenco"/>
              <w:numPr>
                <w:ilvl w:val="0"/>
                <w:numId w:val="7"/>
              </w:numPr>
            </w:pPr>
            <w:r>
              <w:t xml:space="preserve">La lista paginata conterrà le seguenti info: </w:t>
            </w:r>
            <w:r>
              <w:br/>
              <w:t>"totalPages": 1,</w:t>
            </w:r>
            <w:r>
              <w:br/>
              <w:t>"totalRecords": 1</w:t>
            </w:r>
          </w:p>
        </w:tc>
      </w:tr>
      <w:tr w:rsidR="00CA3BDB" w:rsidRPr="00C84A37" w14:paraId="266A19B8" w14:textId="77777777" w:rsidTr="008726BD">
        <w:tc>
          <w:tcPr>
            <w:tcW w:w="2405" w:type="dxa"/>
            <w:gridSpan w:val="2"/>
            <w:vAlign w:val="center"/>
          </w:tcPr>
          <w:p w14:paraId="537E1D18" w14:textId="77777777" w:rsidR="00CA3BDB" w:rsidRPr="00C84A37" w:rsidRDefault="00CA3BDB" w:rsidP="008726BD">
            <w:pPr>
              <w:rPr>
                <w:b/>
              </w:rPr>
            </w:pPr>
            <w:r>
              <w:rPr>
                <w:b/>
              </w:rPr>
              <w:t>Input</w:t>
            </w:r>
          </w:p>
        </w:tc>
        <w:tc>
          <w:tcPr>
            <w:tcW w:w="7449" w:type="dxa"/>
            <w:gridSpan w:val="3"/>
            <w:vAlign w:val="center"/>
          </w:tcPr>
          <w:p w14:paraId="282F1316" w14:textId="77777777" w:rsidR="00CA3BDB" w:rsidRDefault="00CA3BDB" w:rsidP="008726BD"/>
          <w:tbl>
            <w:tblPr>
              <w:tblStyle w:val="GridTable3"/>
              <w:tblW w:w="0" w:type="auto"/>
              <w:tblLook w:val="04A0" w:firstRow="1" w:lastRow="0" w:firstColumn="1" w:lastColumn="0" w:noHBand="0" w:noVBand="1"/>
            </w:tblPr>
            <w:tblGrid>
              <w:gridCol w:w="1564"/>
              <w:gridCol w:w="5669"/>
            </w:tblGrid>
            <w:tr w:rsidR="00CA3BDB" w14:paraId="6A173D0F"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30FC0604" w14:textId="77777777" w:rsidR="00CA3BDB" w:rsidRDefault="00CA3BDB" w:rsidP="008726BD">
                  <w:r>
                    <w:t>Key</w:t>
                  </w:r>
                </w:p>
              </w:tc>
              <w:tc>
                <w:tcPr>
                  <w:tcW w:w="6011" w:type="dxa"/>
                </w:tcPr>
                <w:p w14:paraId="4F7F84D2" w14:textId="77777777" w:rsidR="00CA3BDB" w:rsidRDefault="00CA3BDB" w:rsidP="008726BD">
                  <w:pPr>
                    <w:cnfStyle w:val="100000000000" w:firstRow="1" w:lastRow="0" w:firstColumn="0" w:lastColumn="0" w:oddVBand="0" w:evenVBand="0" w:oddHBand="0" w:evenHBand="0" w:firstRowFirstColumn="0" w:firstRowLastColumn="0" w:lastRowFirstColumn="0" w:lastRowLastColumn="0"/>
                  </w:pPr>
                  <w:r>
                    <w:t>Value</w:t>
                  </w:r>
                </w:p>
              </w:tc>
            </w:tr>
            <w:tr w:rsidR="00CA3BDB" w14:paraId="618C79B5"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188E6150" w14:textId="77777777" w:rsidR="00CA3BDB" w:rsidRDefault="00CA3BDB" w:rsidP="008726BD">
                  <w:r>
                    <w:t>page</w:t>
                  </w:r>
                </w:p>
              </w:tc>
              <w:tc>
                <w:tcPr>
                  <w:tcW w:w="6011" w:type="dxa"/>
                </w:tcPr>
                <w:p w14:paraId="2937ED04" w14:textId="77777777" w:rsidR="00CA3BDB" w:rsidRDefault="00CA3BDB" w:rsidP="008726BD">
                  <w:pPr>
                    <w:cnfStyle w:val="000000100000" w:firstRow="0" w:lastRow="0" w:firstColumn="0" w:lastColumn="0" w:oddVBand="0" w:evenVBand="0" w:oddHBand="1" w:evenHBand="0" w:firstRowFirstColumn="0" w:firstRowLastColumn="0" w:lastRowFirstColumn="0" w:lastRowLastColumn="0"/>
                  </w:pPr>
                  <w:r>
                    <w:t>1</w:t>
                  </w:r>
                </w:p>
              </w:tc>
            </w:tr>
            <w:tr w:rsidR="00CA3BDB" w14:paraId="7F69DEC6"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65260AFD" w14:textId="77777777" w:rsidR="00CA3BDB" w:rsidRDefault="00CA3BDB" w:rsidP="008726BD">
                  <w:r>
                    <w:t>size</w:t>
                  </w:r>
                </w:p>
              </w:tc>
              <w:tc>
                <w:tcPr>
                  <w:tcW w:w="6011" w:type="dxa"/>
                </w:tcPr>
                <w:p w14:paraId="7F807DDF" w14:textId="77777777" w:rsidR="00CA3BDB" w:rsidRDefault="00CA3BDB" w:rsidP="008726BD">
                  <w:pPr>
                    <w:cnfStyle w:val="000000000000" w:firstRow="0" w:lastRow="0" w:firstColumn="0" w:lastColumn="0" w:oddVBand="0" w:evenVBand="0" w:oddHBand="0" w:evenHBand="0" w:firstRowFirstColumn="0" w:firstRowLastColumn="0" w:lastRowFirstColumn="0" w:lastRowLastColumn="0"/>
                  </w:pPr>
                  <w:r>
                    <w:t>5</w:t>
                  </w:r>
                </w:p>
              </w:tc>
            </w:tr>
            <w:tr w:rsidR="00490440" w14:paraId="673D628E"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3A424DC5" w14:textId="540D4FC8" w:rsidR="00490440" w:rsidRDefault="00490440" w:rsidP="008726BD">
                  <w:r>
                    <w:t>codIpa</w:t>
                  </w:r>
                </w:p>
              </w:tc>
              <w:tc>
                <w:tcPr>
                  <w:tcW w:w="6011" w:type="dxa"/>
                </w:tcPr>
                <w:p w14:paraId="1CAE569C" w14:textId="0AB6344B" w:rsidR="00490440" w:rsidRDefault="00490440" w:rsidP="008726BD">
                  <w:pPr>
                    <w:cnfStyle w:val="000000100000" w:firstRow="0" w:lastRow="0" w:firstColumn="0" w:lastColumn="0" w:oddVBand="0" w:evenVBand="0" w:oddHBand="1" w:evenHBand="0" w:firstRowFirstColumn="0" w:firstRowLastColumn="0" w:lastRowFirstColumn="0" w:lastRowLastColumn="0"/>
                  </w:pPr>
                  <w:r>
                    <w:t>R_CAMPAN</w:t>
                  </w:r>
                </w:p>
              </w:tc>
            </w:tr>
            <w:tr w:rsidR="00490440" w14:paraId="589D5D03"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1A90CA03" w14:textId="7305979F" w:rsidR="00490440" w:rsidRDefault="00490440" w:rsidP="008726BD">
                  <w:r w:rsidRPr="00490440">
                    <w:t>codTipoDovuto</w:t>
                  </w:r>
                </w:p>
              </w:tc>
              <w:tc>
                <w:tcPr>
                  <w:tcW w:w="6011" w:type="dxa"/>
                </w:tcPr>
                <w:p w14:paraId="3FA2838C" w14:textId="7B0452EF" w:rsidR="00490440" w:rsidRDefault="00490440" w:rsidP="008726BD">
                  <w:pPr>
                    <w:cnfStyle w:val="000000000000" w:firstRow="0" w:lastRow="0" w:firstColumn="0" w:lastColumn="0" w:oddVBand="0" w:evenVBand="0" w:oddHBand="0" w:evenHBand="0" w:firstRowFirstColumn="0" w:firstRowLastColumn="0" w:lastRowFirstColumn="0" w:lastRowLastColumn="0"/>
                  </w:pPr>
                  <w:r>
                    <w:t>08</w:t>
                  </w:r>
                  <w:r w:rsidR="008154B3">
                    <w:t>0</w:t>
                  </w:r>
                  <w:r w:rsidR="00D90958">
                    <w:t>7</w:t>
                  </w:r>
                </w:p>
              </w:tc>
            </w:tr>
          </w:tbl>
          <w:p w14:paraId="1B94616B" w14:textId="77777777" w:rsidR="00CA3BDB" w:rsidRDefault="00CA3BDB" w:rsidP="008726BD">
            <w:r>
              <w:t xml:space="preserve"> </w:t>
            </w:r>
          </w:p>
        </w:tc>
      </w:tr>
      <w:tr w:rsidR="00CA3BDB" w:rsidRPr="00C84A37" w14:paraId="00A40FFC" w14:textId="77777777" w:rsidTr="008726BD">
        <w:trPr>
          <w:trHeight w:val="540"/>
        </w:trPr>
        <w:tc>
          <w:tcPr>
            <w:tcW w:w="626" w:type="dxa"/>
          </w:tcPr>
          <w:p w14:paraId="4F696522" w14:textId="77777777" w:rsidR="00CA3BDB" w:rsidRPr="00C84A37" w:rsidRDefault="00CA3BDB" w:rsidP="008726BD">
            <w:pPr>
              <w:rPr>
                <w:b/>
              </w:rPr>
            </w:pPr>
            <w:r w:rsidRPr="00C84A37">
              <w:rPr>
                <w:b/>
              </w:rPr>
              <w:t>Step</w:t>
            </w:r>
          </w:p>
        </w:tc>
        <w:tc>
          <w:tcPr>
            <w:tcW w:w="1779" w:type="dxa"/>
          </w:tcPr>
          <w:p w14:paraId="1959B986" w14:textId="77777777" w:rsidR="00CA3BDB" w:rsidRPr="00C84A37" w:rsidRDefault="00CA3BDB" w:rsidP="008726BD">
            <w:pPr>
              <w:rPr>
                <w:b/>
              </w:rPr>
            </w:pPr>
            <w:r w:rsidRPr="00C84A37">
              <w:rPr>
                <w:b/>
              </w:rPr>
              <w:t>Azione</w:t>
            </w:r>
          </w:p>
        </w:tc>
        <w:tc>
          <w:tcPr>
            <w:tcW w:w="6332" w:type="dxa"/>
            <w:gridSpan w:val="2"/>
          </w:tcPr>
          <w:p w14:paraId="222EF9F0" w14:textId="77777777" w:rsidR="00CA3BDB" w:rsidRPr="00C84A37" w:rsidRDefault="00CA3BDB" w:rsidP="008726BD">
            <w:pPr>
              <w:rPr>
                <w:b/>
              </w:rPr>
            </w:pPr>
            <w:r w:rsidRPr="00C84A37">
              <w:rPr>
                <w:b/>
              </w:rPr>
              <w:t>Risultato atteso</w:t>
            </w:r>
          </w:p>
        </w:tc>
        <w:tc>
          <w:tcPr>
            <w:tcW w:w="1117" w:type="dxa"/>
          </w:tcPr>
          <w:p w14:paraId="7F371EC3" w14:textId="77777777" w:rsidR="00CA3BDB" w:rsidRPr="00C84A37" w:rsidRDefault="00CA3BDB" w:rsidP="008726BD">
            <w:pPr>
              <w:rPr>
                <w:b/>
              </w:rPr>
            </w:pPr>
            <w:r w:rsidRPr="00C84A37">
              <w:rPr>
                <w:b/>
              </w:rPr>
              <w:t>Esito</w:t>
            </w:r>
          </w:p>
        </w:tc>
      </w:tr>
      <w:tr w:rsidR="00CA3BDB" w:rsidRPr="00C84A37" w14:paraId="34C3DAE3" w14:textId="77777777" w:rsidTr="008726BD">
        <w:trPr>
          <w:trHeight w:val="1800"/>
        </w:trPr>
        <w:tc>
          <w:tcPr>
            <w:tcW w:w="626" w:type="dxa"/>
          </w:tcPr>
          <w:p w14:paraId="3105F4D0" w14:textId="77777777" w:rsidR="00CA3BDB" w:rsidRPr="00C84A37" w:rsidRDefault="00CA3BDB" w:rsidP="008726BD">
            <w:r>
              <w:t>1</w:t>
            </w:r>
          </w:p>
        </w:tc>
        <w:tc>
          <w:tcPr>
            <w:tcW w:w="1779" w:type="dxa"/>
          </w:tcPr>
          <w:p w14:paraId="4C8DA73B" w14:textId="77777777" w:rsidR="00CA3BDB" w:rsidRPr="00C84A37" w:rsidRDefault="00CA3BDB" w:rsidP="008726BD">
            <w:r>
              <w:t>L’utente seleziona il pulsante SEND.</w:t>
            </w:r>
          </w:p>
        </w:tc>
        <w:tc>
          <w:tcPr>
            <w:tcW w:w="6332" w:type="dxa"/>
            <w:gridSpan w:val="2"/>
          </w:tcPr>
          <w:p w14:paraId="4EDE29CF" w14:textId="77777777" w:rsidR="00D90958" w:rsidRDefault="00D90958" w:rsidP="00D90958">
            <w:pPr>
              <w:shd w:val="clear" w:color="auto" w:fill="FFFFFE"/>
              <w:spacing w:line="240" w:lineRule="atLeast"/>
            </w:pPr>
            <w:r>
              <w:t>{</w:t>
            </w:r>
          </w:p>
          <w:p w14:paraId="3BF6C277" w14:textId="77777777" w:rsidR="00D90958" w:rsidRDefault="00D90958" w:rsidP="00D90958">
            <w:pPr>
              <w:shd w:val="clear" w:color="auto" w:fill="FFFFFE"/>
              <w:spacing w:line="240" w:lineRule="atLeast"/>
            </w:pPr>
            <w:r>
              <w:t xml:space="preserve">    "timestamp": "2020-03-23T21:00:25.295+0000",</w:t>
            </w:r>
          </w:p>
          <w:p w14:paraId="048F2806" w14:textId="77777777" w:rsidR="00D90958" w:rsidRDefault="00D90958" w:rsidP="00D90958">
            <w:pPr>
              <w:shd w:val="clear" w:color="auto" w:fill="FFFFFE"/>
              <w:spacing w:line="240" w:lineRule="atLeast"/>
            </w:pPr>
            <w:r>
              <w:t xml:space="preserve">    "messages": null,</w:t>
            </w:r>
          </w:p>
          <w:p w14:paraId="02FF2B07" w14:textId="77777777" w:rsidR="00D90958" w:rsidRDefault="00D90958" w:rsidP="00D90958">
            <w:pPr>
              <w:shd w:val="clear" w:color="auto" w:fill="FFFFFE"/>
              <w:spacing w:line="240" w:lineRule="atLeast"/>
            </w:pPr>
            <w:r>
              <w:t xml:space="preserve">    "page": {</w:t>
            </w:r>
          </w:p>
          <w:p w14:paraId="12224B8A" w14:textId="77777777" w:rsidR="00D90958" w:rsidRDefault="00D90958" w:rsidP="00D90958">
            <w:pPr>
              <w:shd w:val="clear" w:color="auto" w:fill="FFFFFE"/>
              <w:spacing w:line="240" w:lineRule="atLeast"/>
            </w:pPr>
            <w:r>
              <w:t xml:space="preserve">        "page": 1,</w:t>
            </w:r>
          </w:p>
          <w:p w14:paraId="48B8B61D" w14:textId="77777777" w:rsidR="00D90958" w:rsidRDefault="00D90958" w:rsidP="00D90958">
            <w:pPr>
              <w:shd w:val="clear" w:color="auto" w:fill="FFFFFE"/>
              <w:spacing w:line="240" w:lineRule="atLeast"/>
            </w:pPr>
            <w:r>
              <w:t xml:space="preserve">        "pageSize": 5,</w:t>
            </w:r>
          </w:p>
          <w:p w14:paraId="712F643A" w14:textId="77777777" w:rsidR="00D90958" w:rsidRDefault="00D90958" w:rsidP="00D90958">
            <w:pPr>
              <w:shd w:val="clear" w:color="auto" w:fill="FFFFFE"/>
              <w:spacing w:line="240" w:lineRule="atLeast"/>
            </w:pPr>
            <w:r>
              <w:t xml:space="preserve">        "previousPage": false,</w:t>
            </w:r>
          </w:p>
          <w:p w14:paraId="42250247" w14:textId="77777777" w:rsidR="00D90958" w:rsidRDefault="00D90958" w:rsidP="00D90958">
            <w:pPr>
              <w:shd w:val="clear" w:color="auto" w:fill="FFFFFE"/>
              <w:spacing w:line="240" w:lineRule="atLeast"/>
            </w:pPr>
            <w:r>
              <w:t xml:space="preserve">        "nextPage": false,</w:t>
            </w:r>
          </w:p>
          <w:p w14:paraId="20D5255A" w14:textId="77777777" w:rsidR="00D90958" w:rsidRDefault="00D90958" w:rsidP="00D90958">
            <w:pPr>
              <w:shd w:val="clear" w:color="auto" w:fill="FFFFFE"/>
              <w:spacing w:line="240" w:lineRule="atLeast"/>
            </w:pPr>
            <w:r>
              <w:t xml:space="preserve">        "list": [</w:t>
            </w:r>
          </w:p>
          <w:p w14:paraId="2C06B315" w14:textId="77777777" w:rsidR="00D90958" w:rsidRDefault="00D90958" w:rsidP="00D90958">
            <w:pPr>
              <w:shd w:val="clear" w:color="auto" w:fill="FFFFFE"/>
              <w:spacing w:line="240" w:lineRule="atLeast"/>
            </w:pPr>
            <w:r>
              <w:t xml:space="preserve">            {</w:t>
            </w:r>
          </w:p>
          <w:p w14:paraId="1810E7C0" w14:textId="77777777" w:rsidR="00D90958" w:rsidRDefault="00D90958" w:rsidP="00D90958">
            <w:pPr>
              <w:shd w:val="clear" w:color="auto" w:fill="FFFFFE"/>
              <w:spacing w:line="240" w:lineRule="atLeast"/>
            </w:pPr>
            <w:r>
              <w:t xml:space="preserve">                "id": "3",</w:t>
            </w:r>
          </w:p>
          <w:p w14:paraId="5B97704A" w14:textId="77777777" w:rsidR="00D90958" w:rsidRDefault="00D90958" w:rsidP="00D90958">
            <w:pPr>
              <w:shd w:val="clear" w:color="auto" w:fill="FFFFFE"/>
              <w:spacing w:line="240" w:lineRule="atLeast"/>
            </w:pPr>
            <w:r>
              <w:t xml:space="preserve">                "enteTipoDovuto": {</w:t>
            </w:r>
          </w:p>
          <w:p w14:paraId="5BBBA1EB" w14:textId="77777777" w:rsidR="00D90958" w:rsidRDefault="00D90958" w:rsidP="00D90958">
            <w:pPr>
              <w:shd w:val="clear" w:color="auto" w:fill="FFFFFE"/>
              <w:spacing w:line="240" w:lineRule="atLeast"/>
            </w:pPr>
            <w:r>
              <w:lastRenderedPageBreak/>
              <w:t xml:space="preserve">                    "ente": {</w:t>
            </w:r>
          </w:p>
          <w:p w14:paraId="483FA8CF" w14:textId="77777777" w:rsidR="00D90958" w:rsidRDefault="00D90958" w:rsidP="00D90958">
            <w:pPr>
              <w:shd w:val="clear" w:color="auto" w:fill="FFFFFE"/>
              <w:spacing w:line="240" w:lineRule="atLeast"/>
            </w:pPr>
            <w:r>
              <w:t xml:space="preserve">                        "id": 1,</w:t>
            </w:r>
          </w:p>
          <w:p w14:paraId="4D3BF161" w14:textId="77777777" w:rsidR="00D90958" w:rsidRDefault="00D90958" w:rsidP="00D90958">
            <w:pPr>
              <w:shd w:val="clear" w:color="auto" w:fill="FFFFFE"/>
              <w:spacing w:line="240" w:lineRule="atLeast"/>
            </w:pPr>
            <w:r>
              <w:t xml:space="preserve">                        "codIpaEnte": "R_CAMPAN",</w:t>
            </w:r>
          </w:p>
          <w:p w14:paraId="0FA7EA76" w14:textId="77777777" w:rsidR="00D90958" w:rsidRDefault="00D90958" w:rsidP="00D90958">
            <w:pPr>
              <w:shd w:val="clear" w:color="auto" w:fill="FFFFFE"/>
              <w:spacing w:line="240" w:lineRule="atLeast"/>
            </w:pPr>
            <w:r>
              <w:t xml:space="preserve">                        "codiceFiscaleEnte": "80011990639",</w:t>
            </w:r>
          </w:p>
          <w:p w14:paraId="37DA6AA3" w14:textId="77777777" w:rsidR="00D90958" w:rsidRDefault="00D90958" w:rsidP="00D90958">
            <w:pPr>
              <w:shd w:val="clear" w:color="auto" w:fill="FFFFFE"/>
              <w:spacing w:line="240" w:lineRule="atLeast"/>
            </w:pPr>
            <w:r>
              <w:t xml:space="preserve">                        "deNomeEnte": "Regione Campania",</w:t>
            </w:r>
          </w:p>
          <w:p w14:paraId="5139CAC7" w14:textId="77777777" w:rsidR="00D90958" w:rsidRDefault="00D90958" w:rsidP="00D90958">
            <w:pPr>
              <w:shd w:val="clear" w:color="auto" w:fill="FFFFFE"/>
              <w:spacing w:line="240" w:lineRule="atLeast"/>
            </w:pPr>
            <w:r>
              <w:t xml:space="preserve">                        "dtCreazione": "2017-07-18T15:19:17.725+0000",</w:t>
            </w:r>
          </w:p>
          <w:p w14:paraId="31250CC9" w14:textId="77777777" w:rsidR="00D90958" w:rsidRDefault="00D90958" w:rsidP="00D90958">
            <w:pPr>
              <w:shd w:val="clear" w:color="auto" w:fill="FFFFFE"/>
              <w:spacing w:line="240" w:lineRule="atLeast"/>
            </w:pPr>
            <w:r>
              <w:t xml:space="preserve">                        "dtUltimaModifica": "2017-07-18T15:19:17.725+0000",</w:t>
            </w:r>
          </w:p>
          <w:p w14:paraId="75684259" w14:textId="77777777" w:rsidR="00D90958" w:rsidRDefault="00D90958" w:rsidP="00D90958">
            <w:pPr>
              <w:shd w:val="clear" w:color="auto" w:fill="FFFFFE"/>
              <w:spacing w:line="240" w:lineRule="atLeast"/>
            </w:pPr>
            <w:r>
              <w:t xml:space="preserve">                        "emailAmministratore": "m.guariniello@almaviva.it",</w:t>
            </w:r>
          </w:p>
          <w:p w14:paraId="3BC64D8A" w14:textId="77777777" w:rsidR="00D90958" w:rsidRDefault="00D90958" w:rsidP="00D90958">
            <w:pPr>
              <w:shd w:val="clear" w:color="auto" w:fill="FFFFFE"/>
              <w:spacing w:line="240" w:lineRule="atLeast"/>
            </w:pPr>
            <w:r>
              <w:t xml:space="preserve">                        "flgPagati": true,</w:t>
            </w:r>
          </w:p>
          <w:p w14:paraId="41996EB1" w14:textId="77777777" w:rsidR="00D90958" w:rsidRDefault="00D90958" w:rsidP="00D90958">
            <w:pPr>
              <w:shd w:val="clear" w:color="auto" w:fill="FFFFFE"/>
              <w:spacing w:line="240" w:lineRule="atLeast"/>
            </w:pPr>
            <w:r>
              <w:t xml:space="preserve">                        "flgTesoreria": true,</w:t>
            </w:r>
          </w:p>
          <w:p w14:paraId="363841AF" w14:textId="77777777" w:rsidR="00D90958" w:rsidRDefault="00D90958" w:rsidP="00D90958">
            <w:pPr>
              <w:shd w:val="clear" w:color="auto" w:fill="FFFFFE"/>
              <w:spacing w:line="240" w:lineRule="atLeast"/>
            </w:pPr>
            <w:r>
              <w:t xml:space="preserve">                        "myboxClientKey": "833bfbd1-b3f4-40c6-8abb-269fa6be0827",</w:t>
            </w:r>
          </w:p>
          <w:p w14:paraId="273CB80F" w14:textId="77777777" w:rsidR="00D90958" w:rsidRDefault="00D90958" w:rsidP="00D90958">
            <w:pPr>
              <w:shd w:val="clear" w:color="auto" w:fill="FFFFFE"/>
              <w:spacing w:line="240" w:lineRule="atLeast"/>
            </w:pPr>
            <w:r>
              <w:t xml:space="preserve">                        "myboxClientSecret": "2a245a39-c5ac-458f-b8c2-87b105aa8352",</w:t>
            </w:r>
          </w:p>
          <w:p w14:paraId="5F6DD6FD" w14:textId="77777777" w:rsidR="00D90958" w:rsidRDefault="00D90958" w:rsidP="00D90958">
            <w:pPr>
              <w:shd w:val="clear" w:color="auto" w:fill="FFFFFE"/>
              <w:spacing w:line="240" w:lineRule="atLeast"/>
            </w:pPr>
            <w:r>
              <w:t xml:space="preserve">                        "numGiorniPagamentoPresunti": 3,</w:t>
            </w:r>
          </w:p>
          <w:p w14:paraId="13DD82F3" w14:textId="77777777" w:rsidR="00D90958" w:rsidRDefault="00D90958" w:rsidP="00D90958">
            <w:pPr>
              <w:shd w:val="clear" w:color="auto" w:fill="FFFFFE"/>
              <w:spacing w:line="240" w:lineRule="atLeast"/>
            </w:pPr>
            <w:r>
              <w:t xml:space="preserve">                        "deLogoEnte": null</w:t>
            </w:r>
          </w:p>
          <w:p w14:paraId="33F5725B" w14:textId="77777777" w:rsidR="00D90958" w:rsidRDefault="00D90958" w:rsidP="00D90958">
            <w:pPr>
              <w:shd w:val="clear" w:color="auto" w:fill="FFFFFE"/>
              <w:spacing w:line="240" w:lineRule="atLeast"/>
            </w:pPr>
            <w:r>
              <w:t xml:space="preserve">                    },</w:t>
            </w:r>
          </w:p>
          <w:p w14:paraId="6A30CADF" w14:textId="77777777" w:rsidR="00D90958" w:rsidRDefault="00D90958" w:rsidP="00D90958">
            <w:pPr>
              <w:shd w:val="clear" w:color="auto" w:fill="FFFFFE"/>
              <w:spacing w:line="240" w:lineRule="atLeast"/>
            </w:pPr>
            <w:r>
              <w:t xml:space="preserve">                    "id": 4,</w:t>
            </w:r>
          </w:p>
          <w:p w14:paraId="6CE3C798" w14:textId="77777777" w:rsidR="00D90958" w:rsidRDefault="00D90958" w:rsidP="00D90958">
            <w:pPr>
              <w:shd w:val="clear" w:color="auto" w:fill="FFFFFE"/>
              <w:spacing w:line="240" w:lineRule="atLeast"/>
            </w:pPr>
            <w:r>
              <w:t xml:space="preserve">                    "codTipo": "0807",</w:t>
            </w:r>
          </w:p>
          <w:p w14:paraId="796CF259" w14:textId="77777777" w:rsidR="00D90958" w:rsidRDefault="00D90958" w:rsidP="00D90958">
            <w:pPr>
              <w:shd w:val="clear" w:color="auto" w:fill="FFFFFE"/>
              <w:spacing w:line="240" w:lineRule="atLeast"/>
            </w:pPr>
            <w:r>
              <w:t xml:space="preserve">                    "deTipo": "ARISGAN - Addizionale Regionale sul Gas Naturale/Imposta sostitutiva - ATTO IMPOSITIVO"</w:t>
            </w:r>
          </w:p>
          <w:p w14:paraId="639A4255" w14:textId="77777777" w:rsidR="00D90958" w:rsidRDefault="00D90958" w:rsidP="00D90958">
            <w:pPr>
              <w:shd w:val="clear" w:color="auto" w:fill="FFFFFE"/>
              <w:spacing w:line="240" w:lineRule="atLeast"/>
            </w:pPr>
            <w:r>
              <w:t xml:space="preserve">                },</w:t>
            </w:r>
          </w:p>
          <w:p w14:paraId="2FEF966A" w14:textId="77777777" w:rsidR="00D90958" w:rsidRDefault="00D90958" w:rsidP="00D90958">
            <w:pPr>
              <w:shd w:val="clear" w:color="auto" w:fill="FFFFFE"/>
              <w:spacing w:line="240" w:lineRule="atLeast"/>
            </w:pPr>
            <w:r>
              <w:t xml:space="preserve">                "utente": null,</w:t>
            </w:r>
          </w:p>
          <w:p w14:paraId="156A2AB1" w14:textId="77777777" w:rsidR="00D90958" w:rsidRDefault="00D90958" w:rsidP="00D90958">
            <w:pPr>
              <w:shd w:val="clear" w:color="auto" w:fill="FFFFFE"/>
              <w:spacing w:line="240" w:lineRule="atLeast"/>
            </w:pPr>
            <w:r>
              <w:t xml:space="preserve">                "stato": {</w:t>
            </w:r>
          </w:p>
          <w:p w14:paraId="24F47509" w14:textId="77777777" w:rsidR="00D90958" w:rsidRDefault="00D90958" w:rsidP="00D90958">
            <w:pPr>
              <w:shd w:val="clear" w:color="auto" w:fill="FFFFFE"/>
              <w:spacing w:line="240" w:lineRule="atLeast"/>
            </w:pPr>
            <w:r>
              <w:t xml:space="preserve">                    "id": 41,</w:t>
            </w:r>
          </w:p>
          <w:p w14:paraId="513A9E9A" w14:textId="77777777" w:rsidR="00D90958" w:rsidRDefault="00D90958" w:rsidP="00D90958">
            <w:pPr>
              <w:shd w:val="clear" w:color="auto" w:fill="FFFFFE"/>
              <w:spacing w:line="240" w:lineRule="atLeast"/>
            </w:pPr>
            <w:r>
              <w:t xml:space="preserve">                    "codStato": "INSERITO",</w:t>
            </w:r>
          </w:p>
          <w:p w14:paraId="50E36CF6" w14:textId="77777777" w:rsidR="00D90958" w:rsidRDefault="00D90958" w:rsidP="00D90958">
            <w:pPr>
              <w:shd w:val="clear" w:color="auto" w:fill="FFFFFE"/>
              <w:spacing w:line="240" w:lineRule="atLeast"/>
            </w:pPr>
            <w:r>
              <w:t xml:space="preserve">                    "deStato": "Inserito un nuovo accertamento",</w:t>
            </w:r>
          </w:p>
          <w:p w14:paraId="3FD7EC3D" w14:textId="77777777" w:rsidR="00D90958" w:rsidRDefault="00D90958" w:rsidP="00D90958">
            <w:pPr>
              <w:shd w:val="clear" w:color="auto" w:fill="FFFFFE"/>
              <w:spacing w:line="240" w:lineRule="atLeast"/>
            </w:pPr>
            <w:r>
              <w:t xml:space="preserve">                    "deTipoStato": "ACCERTAMENTO",</w:t>
            </w:r>
          </w:p>
          <w:p w14:paraId="598EB5F4" w14:textId="77777777" w:rsidR="00D90958" w:rsidRDefault="00D90958" w:rsidP="00D90958">
            <w:pPr>
              <w:shd w:val="clear" w:color="auto" w:fill="FFFFFE"/>
              <w:spacing w:line="240" w:lineRule="atLeast"/>
            </w:pPr>
            <w:r>
              <w:t xml:space="preserve">                    "dtCreazione": "2017-07-18T13:32:56.000+0000",</w:t>
            </w:r>
          </w:p>
          <w:p w14:paraId="52E72AA8" w14:textId="77777777" w:rsidR="00D90958" w:rsidRDefault="00D90958" w:rsidP="00D90958">
            <w:pPr>
              <w:shd w:val="clear" w:color="auto" w:fill="FFFFFE"/>
              <w:spacing w:line="240" w:lineRule="atLeast"/>
            </w:pPr>
            <w:r>
              <w:t xml:space="preserve">                    "dtUltimaModifica": "2017-07-18T13:32:56.000+0000"</w:t>
            </w:r>
          </w:p>
          <w:p w14:paraId="095C40C8" w14:textId="77777777" w:rsidR="00D90958" w:rsidRDefault="00D90958" w:rsidP="00D90958">
            <w:pPr>
              <w:shd w:val="clear" w:color="auto" w:fill="FFFFFE"/>
              <w:spacing w:line="240" w:lineRule="atLeast"/>
            </w:pPr>
            <w:r>
              <w:t xml:space="preserve">                },</w:t>
            </w:r>
          </w:p>
          <w:p w14:paraId="332DF2A7" w14:textId="77777777" w:rsidR="00D90958" w:rsidRDefault="00D90958" w:rsidP="00D90958">
            <w:pPr>
              <w:shd w:val="clear" w:color="auto" w:fill="FFFFFE"/>
              <w:spacing w:line="240" w:lineRule="atLeast"/>
            </w:pPr>
            <w:r>
              <w:t xml:space="preserve">                "deNomeAccertamento": "Accertamento test case",</w:t>
            </w:r>
          </w:p>
          <w:p w14:paraId="04C2BAC7" w14:textId="77777777" w:rsidR="00D90958" w:rsidRDefault="00D90958" w:rsidP="00D90958">
            <w:pPr>
              <w:shd w:val="clear" w:color="auto" w:fill="FFFFFE"/>
              <w:spacing w:line="240" w:lineRule="atLeast"/>
            </w:pPr>
            <w:r>
              <w:t xml:space="preserve">                "dtCreazione": "23/03/2020 21:59",</w:t>
            </w:r>
          </w:p>
          <w:p w14:paraId="3D840A0F" w14:textId="77777777" w:rsidR="00D90958" w:rsidRDefault="00D90958" w:rsidP="00D90958">
            <w:pPr>
              <w:shd w:val="clear" w:color="auto" w:fill="FFFFFE"/>
              <w:spacing w:line="240" w:lineRule="atLeast"/>
            </w:pPr>
            <w:r>
              <w:t xml:space="preserve">                "dtUltimaModifica": "23/03/2020 21:59",</w:t>
            </w:r>
          </w:p>
          <w:p w14:paraId="0D82A9E9" w14:textId="77777777" w:rsidR="00D90958" w:rsidRDefault="00D90958" w:rsidP="00D90958">
            <w:pPr>
              <w:shd w:val="clear" w:color="auto" w:fill="FFFFFE"/>
              <w:spacing w:line="240" w:lineRule="atLeast"/>
            </w:pPr>
            <w:r>
              <w:t xml:space="preserve">                "printed": false</w:t>
            </w:r>
          </w:p>
          <w:p w14:paraId="68BCF58E" w14:textId="77777777" w:rsidR="00D90958" w:rsidRDefault="00D90958" w:rsidP="00D90958">
            <w:pPr>
              <w:shd w:val="clear" w:color="auto" w:fill="FFFFFE"/>
              <w:spacing w:line="240" w:lineRule="atLeast"/>
            </w:pPr>
            <w:r>
              <w:t xml:space="preserve">            }</w:t>
            </w:r>
          </w:p>
          <w:p w14:paraId="34254558" w14:textId="77777777" w:rsidR="00D90958" w:rsidRDefault="00D90958" w:rsidP="00D90958">
            <w:pPr>
              <w:shd w:val="clear" w:color="auto" w:fill="FFFFFE"/>
              <w:spacing w:line="240" w:lineRule="atLeast"/>
            </w:pPr>
            <w:r>
              <w:t xml:space="preserve">        ],</w:t>
            </w:r>
          </w:p>
          <w:p w14:paraId="14E20502" w14:textId="77777777" w:rsidR="00D90958" w:rsidRDefault="00D90958" w:rsidP="00D90958">
            <w:pPr>
              <w:shd w:val="clear" w:color="auto" w:fill="FFFFFE"/>
              <w:spacing w:line="240" w:lineRule="atLeast"/>
            </w:pPr>
            <w:r>
              <w:t xml:space="preserve">        "totalPages": 1,</w:t>
            </w:r>
          </w:p>
          <w:p w14:paraId="3DE6CE81" w14:textId="77777777" w:rsidR="00D90958" w:rsidRDefault="00D90958" w:rsidP="00D90958">
            <w:pPr>
              <w:shd w:val="clear" w:color="auto" w:fill="FFFFFE"/>
              <w:spacing w:line="240" w:lineRule="atLeast"/>
            </w:pPr>
            <w:r>
              <w:t xml:space="preserve">        "totalRecords": 1</w:t>
            </w:r>
          </w:p>
          <w:p w14:paraId="5A8D0E38" w14:textId="77777777" w:rsidR="00D90958" w:rsidRDefault="00D90958" w:rsidP="00D90958">
            <w:pPr>
              <w:shd w:val="clear" w:color="auto" w:fill="FFFFFE"/>
              <w:spacing w:line="240" w:lineRule="atLeast"/>
            </w:pPr>
            <w:r>
              <w:t xml:space="preserve">    }</w:t>
            </w:r>
          </w:p>
          <w:p w14:paraId="71555557" w14:textId="70674EA3" w:rsidR="00CA3BDB" w:rsidRPr="00C84A37" w:rsidRDefault="00D90958" w:rsidP="00D90958">
            <w:pPr>
              <w:shd w:val="clear" w:color="auto" w:fill="FFFFFE"/>
              <w:spacing w:line="240" w:lineRule="atLeast"/>
            </w:pPr>
            <w:r>
              <w:t>}</w:t>
            </w:r>
          </w:p>
        </w:tc>
        <w:tc>
          <w:tcPr>
            <w:tcW w:w="1117" w:type="dxa"/>
            <w:vAlign w:val="center"/>
          </w:tcPr>
          <w:p w14:paraId="71B7D719"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58B0F33B" w14:textId="77777777" w:rsidR="00CA3BDB" w:rsidRDefault="00CA3BDB" w:rsidP="00CA3BDB"/>
    <w:p w14:paraId="49181B42" w14:textId="17700430" w:rsidR="00634F4E" w:rsidRDefault="00634F4E" w:rsidP="00BC5D2E"/>
    <w:p w14:paraId="7EFFEE72" w14:textId="77777777" w:rsidR="00CA3BDB" w:rsidRPr="00CF2BD9" w:rsidRDefault="00CA3BDB" w:rsidP="00CA3BDB"/>
    <w:p w14:paraId="3B6B9535" w14:textId="1AE8CE7B" w:rsidR="00CA3BDB" w:rsidRDefault="00CA3BDB" w:rsidP="00CA3BDB">
      <w:pPr>
        <w:pStyle w:val="Titolo4"/>
      </w:pPr>
      <w:r w:rsidRPr="00A04A39">
        <w:t>TC_</w:t>
      </w:r>
      <w:r>
        <w:t>ACCETAMENTI</w:t>
      </w:r>
      <w:r w:rsidRPr="00A04A39">
        <w:t>_0</w:t>
      </w:r>
      <w:r>
        <w:t>3</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4772A3CE" w14:textId="77777777" w:rsidTr="008726BD">
        <w:trPr>
          <w:gridAfter w:val="2"/>
          <w:wAfter w:w="5665" w:type="dxa"/>
          <w:trHeight w:val="583"/>
        </w:trPr>
        <w:tc>
          <w:tcPr>
            <w:tcW w:w="4189" w:type="dxa"/>
            <w:gridSpan w:val="3"/>
            <w:shd w:val="clear" w:color="auto" w:fill="DEEAF6" w:themeFill="accent1" w:themeFillTint="33"/>
          </w:tcPr>
          <w:p w14:paraId="2947ED98" w14:textId="4AA0E849" w:rsidR="00CA3BDB" w:rsidRPr="00C84A37" w:rsidRDefault="00CA3BDB" w:rsidP="008726BD">
            <w:pPr>
              <w:rPr>
                <w:b/>
              </w:rPr>
            </w:pPr>
            <w:r w:rsidRPr="00C84A37">
              <w:rPr>
                <w:b/>
              </w:rPr>
              <w:t>TC_</w:t>
            </w:r>
            <w:r>
              <w:rPr>
                <w:b/>
              </w:rPr>
              <w:t>ACCERTAMENTI</w:t>
            </w:r>
            <w:r w:rsidRPr="00C84A37">
              <w:rPr>
                <w:b/>
              </w:rPr>
              <w:t>_0</w:t>
            </w:r>
            <w:r>
              <w:rPr>
                <w:b/>
              </w:rPr>
              <w:t>3</w:t>
            </w:r>
          </w:p>
        </w:tc>
      </w:tr>
      <w:tr w:rsidR="00CA3BDB" w:rsidRPr="00C84A37" w14:paraId="179A89AD" w14:textId="77777777" w:rsidTr="008726BD">
        <w:trPr>
          <w:trHeight w:val="550"/>
        </w:trPr>
        <w:tc>
          <w:tcPr>
            <w:tcW w:w="2405" w:type="dxa"/>
            <w:gridSpan w:val="2"/>
          </w:tcPr>
          <w:p w14:paraId="1402E989" w14:textId="77777777" w:rsidR="00CA3BDB" w:rsidRPr="00C84A37" w:rsidRDefault="00CA3BDB" w:rsidP="008726BD">
            <w:pPr>
              <w:rPr>
                <w:b/>
              </w:rPr>
            </w:pPr>
            <w:r w:rsidRPr="00C84A37">
              <w:rPr>
                <w:b/>
              </w:rPr>
              <w:t>Titolo</w:t>
            </w:r>
          </w:p>
        </w:tc>
        <w:tc>
          <w:tcPr>
            <w:tcW w:w="7449" w:type="dxa"/>
            <w:gridSpan w:val="3"/>
          </w:tcPr>
          <w:p w14:paraId="4EC5DC20" w14:textId="3B7B59CC" w:rsidR="00CA3BDB" w:rsidRPr="00C84A37" w:rsidRDefault="00BD2198" w:rsidP="008726BD">
            <w:r w:rsidRPr="00BD2198">
              <w:t>Visualizza Accertamenti</w:t>
            </w:r>
          </w:p>
        </w:tc>
      </w:tr>
      <w:tr w:rsidR="00CA3BDB" w:rsidRPr="00C84A37" w14:paraId="2FEB75D7" w14:textId="77777777" w:rsidTr="008726BD">
        <w:trPr>
          <w:trHeight w:val="550"/>
        </w:trPr>
        <w:tc>
          <w:tcPr>
            <w:tcW w:w="2405" w:type="dxa"/>
            <w:gridSpan w:val="2"/>
          </w:tcPr>
          <w:p w14:paraId="1EA0615B" w14:textId="77777777" w:rsidR="00CA3BDB" w:rsidRPr="00C84A37" w:rsidRDefault="00CA3BDB" w:rsidP="008726BD">
            <w:pPr>
              <w:rPr>
                <w:b/>
              </w:rPr>
            </w:pPr>
            <w:r w:rsidRPr="00C84A37">
              <w:rPr>
                <w:b/>
              </w:rPr>
              <w:t>Descrizione</w:t>
            </w:r>
          </w:p>
        </w:tc>
        <w:tc>
          <w:tcPr>
            <w:tcW w:w="7449" w:type="dxa"/>
            <w:gridSpan w:val="3"/>
          </w:tcPr>
          <w:p w14:paraId="09C399AF" w14:textId="2CF4E9F3" w:rsidR="00CA3BDB" w:rsidRPr="00C84A37" w:rsidRDefault="00BD2198" w:rsidP="008726BD">
            <w:r w:rsidRPr="00BD2198">
              <w:t>Restituisce i dati di dettaglio di un Accertamento e permette di ricerca tra i pagamenti ad esso associati</w:t>
            </w:r>
          </w:p>
        </w:tc>
      </w:tr>
      <w:tr w:rsidR="00CA3BDB" w:rsidRPr="00C84A37" w14:paraId="7680DCF3" w14:textId="77777777" w:rsidTr="008726BD">
        <w:trPr>
          <w:trHeight w:val="550"/>
        </w:trPr>
        <w:tc>
          <w:tcPr>
            <w:tcW w:w="2405" w:type="dxa"/>
            <w:gridSpan w:val="2"/>
          </w:tcPr>
          <w:p w14:paraId="77147379" w14:textId="77777777" w:rsidR="00CA3BDB" w:rsidRPr="00C84A37" w:rsidRDefault="00CA3BDB" w:rsidP="008726BD">
            <w:pPr>
              <w:rPr>
                <w:b/>
              </w:rPr>
            </w:pPr>
            <w:r>
              <w:rPr>
                <w:b/>
              </w:rPr>
              <w:t>Id Ruolo/Attore</w:t>
            </w:r>
          </w:p>
        </w:tc>
        <w:tc>
          <w:tcPr>
            <w:tcW w:w="7449" w:type="dxa"/>
            <w:gridSpan w:val="3"/>
          </w:tcPr>
          <w:p w14:paraId="669ED5E7" w14:textId="77777777" w:rsidR="00CA3BDB" w:rsidRPr="00146646" w:rsidRDefault="00CA3BDB" w:rsidP="008726BD">
            <w:r>
              <w:t>001</w:t>
            </w:r>
          </w:p>
        </w:tc>
      </w:tr>
      <w:tr w:rsidR="00CA3BDB" w:rsidRPr="00C84A37" w14:paraId="2FB74387" w14:textId="77777777" w:rsidTr="008726BD">
        <w:tc>
          <w:tcPr>
            <w:tcW w:w="2405" w:type="dxa"/>
            <w:gridSpan w:val="2"/>
            <w:vAlign w:val="center"/>
          </w:tcPr>
          <w:p w14:paraId="48A954E8" w14:textId="77777777" w:rsidR="00CA3BDB" w:rsidRPr="00C84A37" w:rsidRDefault="00CA3BDB" w:rsidP="008726BD">
            <w:pPr>
              <w:rPr>
                <w:b/>
              </w:rPr>
            </w:pPr>
            <w:r w:rsidRPr="00C84A37">
              <w:rPr>
                <w:b/>
              </w:rPr>
              <w:t>Pre-condizioni</w:t>
            </w:r>
          </w:p>
        </w:tc>
        <w:tc>
          <w:tcPr>
            <w:tcW w:w="7449" w:type="dxa"/>
            <w:gridSpan w:val="3"/>
            <w:vAlign w:val="center"/>
          </w:tcPr>
          <w:p w14:paraId="232B2139"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6A831509" w14:textId="77777777" w:rsidR="00CA3BDB" w:rsidRDefault="00CA3BDB" w:rsidP="008726BD">
            <w:pPr>
              <w:pStyle w:val="Paragrafoelenco"/>
              <w:numPr>
                <w:ilvl w:val="0"/>
                <w:numId w:val="7"/>
              </w:numPr>
              <w:ind w:left="714" w:hanging="357"/>
            </w:pPr>
            <w:r>
              <w:t>L’utente deve avere selezionato la request TC_ACCERTAMENTI_03</w:t>
            </w:r>
          </w:p>
          <w:p w14:paraId="5DC167A2" w14:textId="77777777" w:rsidR="00D90958" w:rsidRDefault="00D90958" w:rsidP="008726BD">
            <w:pPr>
              <w:pStyle w:val="Paragrafoelenco"/>
              <w:numPr>
                <w:ilvl w:val="0"/>
                <w:numId w:val="7"/>
              </w:numPr>
              <w:ind w:left="714" w:hanging="357"/>
            </w:pPr>
            <w:r>
              <w:t xml:space="preserve">L’accertamento con id =1 deve risultare inserito nel sistema e ad esso risulta aggiunto il pagamento con </w:t>
            </w:r>
          </w:p>
          <w:p w14:paraId="66E16AC9" w14:textId="77777777" w:rsidR="00D90958" w:rsidRDefault="00D90958" w:rsidP="00D90958">
            <w:pPr>
              <w:pStyle w:val="Paragrafoelenco"/>
              <w:ind w:left="714"/>
            </w:pPr>
            <w:r>
              <w:t xml:space="preserve">IUV: </w:t>
            </w:r>
            <w:r w:rsidRPr="00D90958">
              <w:t>01000000000004083</w:t>
            </w:r>
          </w:p>
          <w:p w14:paraId="2389D025" w14:textId="5B966B57" w:rsidR="00DA3BAD" w:rsidRDefault="00DA3BAD" w:rsidP="00D90958">
            <w:pPr>
              <w:pStyle w:val="Paragrafoelenco"/>
              <w:ind w:left="714"/>
            </w:pPr>
            <w:r>
              <w:t>Il pagamento risulta diviso in due capitoli con codice: 003 e 004.</w:t>
            </w:r>
          </w:p>
          <w:p w14:paraId="48A6527C" w14:textId="493579AD" w:rsidR="00DA3BAD" w:rsidRPr="00C84A37" w:rsidRDefault="00DA3BAD" w:rsidP="00D90958">
            <w:pPr>
              <w:pStyle w:val="Paragrafoelenco"/>
              <w:ind w:left="714"/>
            </w:pPr>
          </w:p>
        </w:tc>
      </w:tr>
      <w:tr w:rsidR="007B5384" w:rsidRPr="00C84A37" w14:paraId="126D00A9" w14:textId="77777777" w:rsidTr="008726BD">
        <w:tc>
          <w:tcPr>
            <w:tcW w:w="2405" w:type="dxa"/>
            <w:gridSpan w:val="2"/>
            <w:vAlign w:val="center"/>
          </w:tcPr>
          <w:p w14:paraId="7FEFFB7D" w14:textId="2B16DF8D" w:rsidR="007B5384" w:rsidRPr="00C84A37" w:rsidRDefault="007B5384" w:rsidP="008726BD">
            <w:pPr>
              <w:rPr>
                <w:b/>
              </w:rPr>
            </w:pPr>
            <w:r>
              <w:rPr>
                <w:b/>
              </w:rPr>
              <w:t>Post-condizione</w:t>
            </w:r>
          </w:p>
        </w:tc>
        <w:tc>
          <w:tcPr>
            <w:tcW w:w="7449" w:type="dxa"/>
            <w:gridSpan w:val="3"/>
            <w:vAlign w:val="center"/>
          </w:tcPr>
          <w:p w14:paraId="348FF9C0" w14:textId="5A7E9B48" w:rsidR="007B5384" w:rsidRDefault="007B5384" w:rsidP="008726BD">
            <w:pPr>
              <w:pStyle w:val="Paragrafoelenco"/>
              <w:numPr>
                <w:ilvl w:val="0"/>
                <w:numId w:val="7"/>
              </w:numPr>
              <w:ind w:left="714" w:hanging="357"/>
            </w:pPr>
            <w:r>
              <w:t xml:space="preserve">Il servizio restituisce i dati dell’accertamento </w:t>
            </w:r>
            <w:r w:rsidR="00D90958">
              <w:t xml:space="preserve">con id 1 e i dati del pagamento associato con IUV: </w:t>
            </w:r>
            <w:r w:rsidR="00D90958" w:rsidRPr="00D90958">
              <w:t>01000000000004083</w:t>
            </w:r>
          </w:p>
        </w:tc>
      </w:tr>
      <w:tr w:rsidR="00CA3BDB" w:rsidRPr="00C84A37" w14:paraId="207A6FAD" w14:textId="77777777" w:rsidTr="008726BD">
        <w:tc>
          <w:tcPr>
            <w:tcW w:w="2405" w:type="dxa"/>
            <w:gridSpan w:val="2"/>
            <w:vAlign w:val="center"/>
          </w:tcPr>
          <w:p w14:paraId="24A65BC6" w14:textId="77777777" w:rsidR="00CA3BDB" w:rsidRPr="00C84A37" w:rsidRDefault="00CA3BDB" w:rsidP="008726BD">
            <w:pPr>
              <w:rPr>
                <w:b/>
              </w:rPr>
            </w:pPr>
            <w:r>
              <w:rPr>
                <w:b/>
              </w:rPr>
              <w:t>Input</w:t>
            </w:r>
          </w:p>
        </w:tc>
        <w:tc>
          <w:tcPr>
            <w:tcW w:w="7449" w:type="dxa"/>
            <w:gridSpan w:val="3"/>
            <w:vAlign w:val="center"/>
          </w:tcPr>
          <w:p w14:paraId="1D1B8A95" w14:textId="77777777" w:rsidR="00CA3BDB" w:rsidRDefault="00CA3BDB" w:rsidP="008726BD"/>
          <w:tbl>
            <w:tblPr>
              <w:tblStyle w:val="GridTable3"/>
              <w:tblW w:w="0" w:type="auto"/>
              <w:tblLook w:val="04A0" w:firstRow="1" w:lastRow="0" w:firstColumn="1" w:lastColumn="0" w:noHBand="0" w:noVBand="1"/>
            </w:tblPr>
            <w:tblGrid>
              <w:gridCol w:w="1650"/>
              <w:gridCol w:w="5583"/>
            </w:tblGrid>
            <w:tr w:rsidR="00CA3BDB" w14:paraId="0DC56FE0"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44A02CD4" w14:textId="77777777" w:rsidR="00CA3BDB" w:rsidRDefault="00CA3BDB" w:rsidP="008726BD">
                  <w:r>
                    <w:t>Key</w:t>
                  </w:r>
                </w:p>
              </w:tc>
              <w:tc>
                <w:tcPr>
                  <w:tcW w:w="6011" w:type="dxa"/>
                </w:tcPr>
                <w:p w14:paraId="4FE48B6B" w14:textId="77777777" w:rsidR="00CA3BDB" w:rsidRDefault="00CA3BDB" w:rsidP="008726BD">
                  <w:pPr>
                    <w:cnfStyle w:val="100000000000" w:firstRow="1" w:lastRow="0" w:firstColumn="0" w:lastColumn="0" w:oddVBand="0" w:evenVBand="0" w:oddHBand="0" w:evenHBand="0" w:firstRowFirstColumn="0" w:firstRowLastColumn="0" w:lastRowFirstColumn="0" w:lastRowLastColumn="0"/>
                  </w:pPr>
                  <w:r>
                    <w:t>Value</w:t>
                  </w:r>
                </w:p>
              </w:tc>
            </w:tr>
            <w:tr w:rsidR="00CA3BDB" w14:paraId="4FB78A7A"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6A619C58" w14:textId="013F20A0" w:rsidR="00CA3BDB" w:rsidRDefault="00A859C7" w:rsidP="008726BD">
                  <w:r>
                    <w:t>codIpa</w:t>
                  </w:r>
                </w:p>
              </w:tc>
              <w:tc>
                <w:tcPr>
                  <w:tcW w:w="6011" w:type="dxa"/>
                </w:tcPr>
                <w:p w14:paraId="3DB7D01C" w14:textId="1768DFDC" w:rsidR="00CA3BDB" w:rsidRDefault="00A859C7" w:rsidP="008726BD">
                  <w:pPr>
                    <w:cnfStyle w:val="000000100000" w:firstRow="0" w:lastRow="0" w:firstColumn="0" w:lastColumn="0" w:oddVBand="0" w:evenVBand="0" w:oddHBand="1" w:evenHBand="0" w:firstRowFirstColumn="0" w:firstRowLastColumn="0" w:lastRowFirstColumn="0" w:lastRowLastColumn="0"/>
                  </w:pPr>
                  <w:r>
                    <w:t>R_CAMPAN</w:t>
                  </w:r>
                </w:p>
              </w:tc>
            </w:tr>
            <w:tr w:rsidR="00CA3BDB" w14:paraId="0D5D5037"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4F484F06" w14:textId="1CAE3EE8" w:rsidR="00CA3BDB" w:rsidRDefault="00A859C7" w:rsidP="008726BD">
                  <w:r w:rsidRPr="00A859C7">
                    <w:t>accertamentoID</w:t>
                  </w:r>
                </w:p>
              </w:tc>
              <w:tc>
                <w:tcPr>
                  <w:tcW w:w="6011" w:type="dxa"/>
                </w:tcPr>
                <w:p w14:paraId="240C77D1" w14:textId="6ECA91C1" w:rsidR="00CA3BDB" w:rsidRDefault="00D90958" w:rsidP="008726BD">
                  <w:pPr>
                    <w:cnfStyle w:val="000000000000" w:firstRow="0" w:lastRow="0" w:firstColumn="0" w:lastColumn="0" w:oddVBand="0" w:evenVBand="0" w:oddHBand="0" w:evenHBand="0" w:firstRowFirstColumn="0" w:firstRowLastColumn="0" w:lastRowFirstColumn="0" w:lastRowLastColumn="0"/>
                  </w:pPr>
                  <w:r>
                    <w:t>1</w:t>
                  </w:r>
                </w:p>
              </w:tc>
            </w:tr>
          </w:tbl>
          <w:p w14:paraId="4FDB05CD" w14:textId="77777777" w:rsidR="00CA3BDB" w:rsidRDefault="00CA3BDB" w:rsidP="008726BD">
            <w:r>
              <w:t xml:space="preserve"> </w:t>
            </w:r>
          </w:p>
        </w:tc>
      </w:tr>
      <w:tr w:rsidR="00CA3BDB" w:rsidRPr="00C84A37" w14:paraId="49E4A580" w14:textId="77777777" w:rsidTr="008726BD">
        <w:trPr>
          <w:trHeight w:val="540"/>
        </w:trPr>
        <w:tc>
          <w:tcPr>
            <w:tcW w:w="626" w:type="dxa"/>
          </w:tcPr>
          <w:p w14:paraId="141B1066" w14:textId="77777777" w:rsidR="00CA3BDB" w:rsidRPr="00C84A37" w:rsidRDefault="00CA3BDB" w:rsidP="008726BD">
            <w:pPr>
              <w:rPr>
                <w:b/>
              </w:rPr>
            </w:pPr>
            <w:r w:rsidRPr="00C84A37">
              <w:rPr>
                <w:b/>
              </w:rPr>
              <w:t>Step</w:t>
            </w:r>
          </w:p>
        </w:tc>
        <w:tc>
          <w:tcPr>
            <w:tcW w:w="1779" w:type="dxa"/>
          </w:tcPr>
          <w:p w14:paraId="6D50D6A5" w14:textId="77777777" w:rsidR="00CA3BDB" w:rsidRPr="00C84A37" w:rsidRDefault="00CA3BDB" w:rsidP="008726BD">
            <w:pPr>
              <w:rPr>
                <w:b/>
              </w:rPr>
            </w:pPr>
            <w:r w:rsidRPr="00C84A37">
              <w:rPr>
                <w:b/>
              </w:rPr>
              <w:t>Azione</w:t>
            </w:r>
          </w:p>
        </w:tc>
        <w:tc>
          <w:tcPr>
            <w:tcW w:w="6332" w:type="dxa"/>
            <w:gridSpan w:val="2"/>
          </w:tcPr>
          <w:p w14:paraId="51475D9E" w14:textId="77777777" w:rsidR="00CA3BDB" w:rsidRPr="00C84A37" w:rsidRDefault="00CA3BDB" w:rsidP="008726BD">
            <w:pPr>
              <w:rPr>
                <w:b/>
              </w:rPr>
            </w:pPr>
            <w:r w:rsidRPr="00C84A37">
              <w:rPr>
                <w:b/>
              </w:rPr>
              <w:t>Risultato atteso</w:t>
            </w:r>
          </w:p>
        </w:tc>
        <w:tc>
          <w:tcPr>
            <w:tcW w:w="1117" w:type="dxa"/>
          </w:tcPr>
          <w:p w14:paraId="39DF62F8" w14:textId="77777777" w:rsidR="00CA3BDB" w:rsidRPr="00C84A37" w:rsidRDefault="00CA3BDB" w:rsidP="008726BD">
            <w:pPr>
              <w:rPr>
                <w:b/>
              </w:rPr>
            </w:pPr>
            <w:r w:rsidRPr="00C84A37">
              <w:rPr>
                <w:b/>
              </w:rPr>
              <w:t>Esito</w:t>
            </w:r>
          </w:p>
        </w:tc>
      </w:tr>
      <w:tr w:rsidR="00CA3BDB" w:rsidRPr="00C84A37" w14:paraId="41C814D1" w14:textId="77777777" w:rsidTr="008726BD">
        <w:trPr>
          <w:trHeight w:val="1800"/>
        </w:trPr>
        <w:tc>
          <w:tcPr>
            <w:tcW w:w="626" w:type="dxa"/>
          </w:tcPr>
          <w:p w14:paraId="63ADFE6F" w14:textId="77777777" w:rsidR="00CA3BDB" w:rsidRPr="00C84A37" w:rsidRDefault="00CA3BDB" w:rsidP="008726BD">
            <w:r>
              <w:t>1</w:t>
            </w:r>
          </w:p>
        </w:tc>
        <w:tc>
          <w:tcPr>
            <w:tcW w:w="1779" w:type="dxa"/>
          </w:tcPr>
          <w:p w14:paraId="2506C77C" w14:textId="77777777" w:rsidR="00CA3BDB" w:rsidRPr="00C84A37" w:rsidRDefault="00CA3BDB" w:rsidP="008726BD">
            <w:r>
              <w:t>L’utente seleziona il pulsante SEND.</w:t>
            </w:r>
          </w:p>
        </w:tc>
        <w:tc>
          <w:tcPr>
            <w:tcW w:w="6332" w:type="dxa"/>
            <w:gridSpan w:val="2"/>
          </w:tcPr>
          <w:p w14:paraId="305ABBFF" w14:textId="77777777" w:rsidR="00D90958" w:rsidRDefault="00D90958" w:rsidP="00D90958">
            <w:pPr>
              <w:shd w:val="clear" w:color="auto" w:fill="FFFFFE"/>
              <w:spacing w:line="240" w:lineRule="atLeast"/>
            </w:pPr>
            <w:r>
              <w:t>{</w:t>
            </w:r>
          </w:p>
          <w:p w14:paraId="23EAE135" w14:textId="77777777" w:rsidR="00D90958" w:rsidRDefault="00D90958" w:rsidP="00D90958">
            <w:pPr>
              <w:shd w:val="clear" w:color="auto" w:fill="FFFFFE"/>
              <w:spacing w:line="240" w:lineRule="atLeast"/>
            </w:pPr>
            <w:r>
              <w:t xml:space="preserve">    "timestamp": "2020-03-23T20:53:59.131+0000",</w:t>
            </w:r>
          </w:p>
          <w:p w14:paraId="04CE713E" w14:textId="77777777" w:rsidR="00D90958" w:rsidRDefault="00D90958" w:rsidP="00D90958">
            <w:pPr>
              <w:shd w:val="clear" w:color="auto" w:fill="FFFFFE"/>
              <w:spacing w:line="240" w:lineRule="atLeast"/>
            </w:pPr>
            <w:r>
              <w:t xml:space="preserve">    "messages": null,</w:t>
            </w:r>
          </w:p>
          <w:p w14:paraId="7EDB19D5" w14:textId="77777777" w:rsidR="00D90958" w:rsidRDefault="00D90958" w:rsidP="00D90958">
            <w:pPr>
              <w:shd w:val="clear" w:color="auto" w:fill="FFFFFE"/>
              <w:spacing w:line="240" w:lineRule="atLeast"/>
            </w:pPr>
            <w:r>
              <w:t xml:space="preserve">    "items": {</w:t>
            </w:r>
          </w:p>
          <w:p w14:paraId="367AF711" w14:textId="77777777" w:rsidR="00D90958" w:rsidRDefault="00D90958" w:rsidP="00D90958">
            <w:pPr>
              <w:shd w:val="clear" w:color="auto" w:fill="FFFFFE"/>
              <w:spacing w:line="240" w:lineRule="atLeast"/>
            </w:pPr>
            <w:r>
              <w:t xml:space="preserve">        "accertamentoDto": {</w:t>
            </w:r>
          </w:p>
          <w:p w14:paraId="2665163A" w14:textId="77777777" w:rsidR="00D90958" w:rsidRDefault="00D90958" w:rsidP="00D90958">
            <w:pPr>
              <w:shd w:val="clear" w:color="auto" w:fill="FFFFFE"/>
              <w:spacing w:line="240" w:lineRule="atLeast"/>
            </w:pPr>
            <w:r>
              <w:t xml:space="preserve">            "id": "1",</w:t>
            </w:r>
          </w:p>
          <w:p w14:paraId="0F127AC0" w14:textId="77777777" w:rsidR="00D90958" w:rsidRDefault="00D90958" w:rsidP="00D90958">
            <w:pPr>
              <w:shd w:val="clear" w:color="auto" w:fill="FFFFFE"/>
              <w:spacing w:line="240" w:lineRule="atLeast"/>
            </w:pPr>
            <w:r>
              <w:t xml:space="preserve">            "enteTipoDovuto": {</w:t>
            </w:r>
          </w:p>
          <w:p w14:paraId="52FBDCC2" w14:textId="77777777" w:rsidR="00D90958" w:rsidRDefault="00D90958" w:rsidP="00D90958">
            <w:pPr>
              <w:shd w:val="clear" w:color="auto" w:fill="FFFFFE"/>
              <w:spacing w:line="240" w:lineRule="atLeast"/>
            </w:pPr>
            <w:r>
              <w:t xml:space="preserve">                "ente": {</w:t>
            </w:r>
          </w:p>
          <w:p w14:paraId="2350E37B" w14:textId="77777777" w:rsidR="00D90958" w:rsidRDefault="00D90958" w:rsidP="00D90958">
            <w:pPr>
              <w:shd w:val="clear" w:color="auto" w:fill="FFFFFE"/>
              <w:spacing w:line="240" w:lineRule="atLeast"/>
            </w:pPr>
            <w:r>
              <w:t xml:space="preserve">                    "id": 1,</w:t>
            </w:r>
          </w:p>
          <w:p w14:paraId="7133B9D3" w14:textId="77777777" w:rsidR="00D90958" w:rsidRDefault="00D90958" w:rsidP="00D90958">
            <w:pPr>
              <w:shd w:val="clear" w:color="auto" w:fill="FFFFFE"/>
              <w:spacing w:line="240" w:lineRule="atLeast"/>
            </w:pPr>
            <w:r>
              <w:t xml:space="preserve">                    "codIpaEnte": "R_CAMPAN",</w:t>
            </w:r>
          </w:p>
          <w:p w14:paraId="686CD32E" w14:textId="77777777" w:rsidR="00D90958" w:rsidRDefault="00D90958" w:rsidP="00D90958">
            <w:pPr>
              <w:shd w:val="clear" w:color="auto" w:fill="FFFFFE"/>
              <w:spacing w:line="240" w:lineRule="atLeast"/>
            </w:pPr>
            <w:r>
              <w:t xml:space="preserve">                    "codiceFiscaleEnte": "80011990639",</w:t>
            </w:r>
          </w:p>
          <w:p w14:paraId="31EE6B8C" w14:textId="77777777" w:rsidR="00D90958" w:rsidRDefault="00D90958" w:rsidP="00D90958">
            <w:pPr>
              <w:shd w:val="clear" w:color="auto" w:fill="FFFFFE"/>
              <w:spacing w:line="240" w:lineRule="atLeast"/>
            </w:pPr>
            <w:r>
              <w:t xml:space="preserve">                    "deNomeEnte": "Regione Campania",</w:t>
            </w:r>
          </w:p>
          <w:p w14:paraId="22A0998D" w14:textId="77777777" w:rsidR="00D90958" w:rsidRDefault="00D90958" w:rsidP="00D90958">
            <w:pPr>
              <w:shd w:val="clear" w:color="auto" w:fill="FFFFFE"/>
              <w:spacing w:line="240" w:lineRule="atLeast"/>
            </w:pPr>
            <w:r>
              <w:t xml:space="preserve">                    "dtCreazione": "2017-07-18T15:19:17.725+0000",</w:t>
            </w:r>
          </w:p>
          <w:p w14:paraId="062F78D6" w14:textId="77777777" w:rsidR="00D90958" w:rsidRDefault="00D90958" w:rsidP="00D90958">
            <w:pPr>
              <w:shd w:val="clear" w:color="auto" w:fill="FFFFFE"/>
              <w:spacing w:line="240" w:lineRule="atLeast"/>
            </w:pPr>
            <w:r>
              <w:t xml:space="preserve">                    "dtUltimaModifica": "2017-07-18T15:19:17.725+0000",</w:t>
            </w:r>
          </w:p>
          <w:p w14:paraId="663B6F93" w14:textId="77777777" w:rsidR="00D90958" w:rsidRDefault="00D90958" w:rsidP="00D90958">
            <w:pPr>
              <w:shd w:val="clear" w:color="auto" w:fill="FFFFFE"/>
              <w:spacing w:line="240" w:lineRule="atLeast"/>
            </w:pPr>
            <w:r>
              <w:t xml:space="preserve">                    "emailAmministratore": "m.guariniello@almaviva.it",</w:t>
            </w:r>
          </w:p>
          <w:p w14:paraId="11343F55" w14:textId="77777777" w:rsidR="00D90958" w:rsidRDefault="00D90958" w:rsidP="00D90958">
            <w:pPr>
              <w:shd w:val="clear" w:color="auto" w:fill="FFFFFE"/>
              <w:spacing w:line="240" w:lineRule="atLeast"/>
            </w:pPr>
            <w:r>
              <w:t xml:space="preserve">                    "flgPagati": true,</w:t>
            </w:r>
          </w:p>
          <w:p w14:paraId="1C6E6D0F" w14:textId="77777777" w:rsidR="00D90958" w:rsidRDefault="00D90958" w:rsidP="00D90958">
            <w:pPr>
              <w:shd w:val="clear" w:color="auto" w:fill="FFFFFE"/>
              <w:spacing w:line="240" w:lineRule="atLeast"/>
            </w:pPr>
            <w:r>
              <w:lastRenderedPageBreak/>
              <w:t xml:space="preserve">                    "flgTesoreria": true,</w:t>
            </w:r>
          </w:p>
          <w:p w14:paraId="535A8F5F" w14:textId="77777777" w:rsidR="00D90958" w:rsidRDefault="00D90958" w:rsidP="00D90958">
            <w:pPr>
              <w:shd w:val="clear" w:color="auto" w:fill="FFFFFE"/>
              <w:spacing w:line="240" w:lineRule="atLeast"/>
            </w:pPr>
            <w:r>
              <w:t xml:space="preserve">                    "myboxClientKey": "833bfbd1-b3f4-40c6-8abb-269fa6be0827",</w:t>
            </w:r>
          </w:p>
          <w:p w14:paraId="543B0ED2" w14:textId="77777777" w:rsidR="00D90958" w:rsidRDefault="00D90958" w:rsidP="00D90958">
            <w:pPr>
              <w:shd w:val="clear" w:color="auto" w:fill="FFFFFE"/>
              <w:spacing w:line="240" w:lineRule="atLeast"/>
            </w:pPr>
            <w:r>
              <w:t xml:space="preserve">                    "myboxClientSecret": "2a245a39-c5ac-458f-b8c2-87b105aa8352",</w:t>
            </w:r>
          </w:p>
          <w:p w14:paraId="78B469EC" w14:textId="77777777" w:rsidR="00D90958" w:rsidRDefault="00D90958" w:rsidP="00D90958">
            <w:pPr>
              <w:shd w:val="clear" w:color="auto" w:fill="FFFFFE"/>
              <w:spacing w:line="240" w:lineRule="atLeast"/>
            </w:pPr>
            <w:r>
              <w:t xml:space="preserve">                    "numGiorniPagamentoPresunti": 3,</w:t>
            </w:r>
          </w:p>
          <w:p w14:paraId="3C50888F" w14:textId="77777777" w:rsidR="00D90958" w:rsidRDefault="00D90958" w:rsidP="00D90958">
            <w:pPr>
              <w:shd w:val="clear" w:color="auto" w:fill="FFFFFE"/>
              <w:spacing w:line="240" w:lineRule="atLeast"/>
            </w:pPr>
            <w:r>
              <w:t xml:space="preserve">                    "deLogoEnte": null</w:t>
            </w:r>
          </w:p>
          <w:p w14:paraId="7893994E" w14:textId="77777777" w:rsidR="00D90958" w:rsidRDefault="00D90958" w:rsidP="00D90958">
            <w:pPr>
              <w:shd w:val="clear" w:color="auto" w:fill="FFFFFE"/>
              <w:spacing w:line="240" w:lineRule="atLeast"/>
            </w:pPr>
            <w:r>
              <w:t xml:space="preserve">                },</w:t>
            </w:r>
          </w:p>
          <w:p w14:paraId="516D50DA" w14:textId="77777777" w:rsidR="00D90958" w:rsidRDefault="00D90958" w:rsidP="00D90958">
            <w:pPr>
              <w:shd w:val="clear" w:color="auto" w:fill="FFFFFE"/>
              <w:spacing w:line="240" w:lineRule="atLeast"/>
            </w:pPr>
            <w:r>
              <w:t xml:space="preserve">                "id": 1,</w:t>
            </w:r>
          </w:p>
          <w:p w14:paraId="69C39D6D" w14:textId="77777777" w:rsidR="00D90958" w:rsidRDefault="00D90958" w:rsidP="00D90958">
            <w:pPr>
              <w:shd w:val="clear" w:color="auto" w:fill="FFFFFE"/>
              <w:spacing w:line="240" w:lineRule="atLeast"/>
            </w:pPr>
            <w:r>
              <w:t xml:space="preserve">                "codTipo": "0811",</w:t>
            </w:r>
          </w:p>
          <w:p w14:paraId="107B3D76" w14:textId="77777777" w:rsidR="00D90958" w:rsidRDefault="00D90958" w:rsidP="00D90958">
            <w:pPr>
              <w:shd w:val="clear" w:color="auto" w:fill="FFFFFE"/>
              <w:spacing w:line="240" w:lineRule="atLeast"/>
            </w:pPr>
            <w:r>
              <w:t xml:space="preserve">                "deTipo": "TASSA DI ABILITAZIONE ALL'ESERCIZIO PROFESSIONALE"</w:t>
            </w:r>
          </w:p>
          <w:p w14:paraId="62F189B1" w14:textId="77777777" w:rsidR="00D90958" w:rsidRDefault="00D90958" w:rsidP="00D90958">
            <w:pPr>
              <w:shd w:val="clear" w:color="auto" w:fill="FFFFFE"/>
              <w:spacing w:line="240" w:lineRule="atLeast"/>
            </w:pPr>
            <w:r>
              <w:t xml:space="preserve">            },</w:t>
            </w:r>
          </w:p>
          <w:p w14:paraId="673C437C" w14:textId="77777777" w:rsidR="00D90958" w:rsidRDefault="00D90958" w:rsidP="00D90958">
            <w:pPr>
              <w:shd w:val="clear" w:color="auto" w:fill="FFFFFE"/>
              <w:spacing w:line="240" w:lineRule="atLeast"/>
            </w:pPr>
            <w:r>
              <w:t xml:space="preserve">            "utente": null,</w:t>
            </w:r>
          </w:p>
          <w:p w14:paraId="0DF5D360" w14:textId="77777777" w:rsidR="00D90958" w:rsidRDefault="00D90958" w:rsidP="00D90958">
            <w:pPr>
              <w:shd w:val="clear" w:color="auto" w:fill="FFFFFE"/>
              <w:spacing w:line="240" w:lineRule="atLeast"/>
            </w:pPr>
            <w:r>
              <w:t xml:space="preserve">            "stato": {</w:t>
            </w:r>
          </w:p>
          <w:p w14:paraId="2ABACFDC" w14:textId="77777777" w:rsidR="00D90958" w:rsidRDefault="00D90958" w:rsidP="00D90958">
            <w:pPr>
              <w:shd w:val="clear" w:color="auto" w:fill="FFFFFE"/>
              <w:spacing w:line="240" w:lineRule="atLeast"/>
            </w:pPr>
            <w:r>
              <w:t xml:space="preserve">                "id": 42,</w:t>
            </w:r>
          </w:p>
          <w:p w14:paraId="5BC4F76C" w14:textId="77777777" w:rsidR="00D90958" w:rsidRDefault="00D90958" w:rsidP="00D90958">
            <w:pPr>
              <w:shd w:val="clear" w:color="auto" w:fill="FFFFFE"/>
              <w:spacing w:line="240" w:lineRule="atLeast"/>
            </w:pPr>
            <w:r>
              <w:t xml:space="preserve">                "codStato": "CHIUSO",</w:t>
            </w:r>
          </w:p>
          <w:p w14:paraId="2E54D588" w14:textId="77777777" w:rsidR="00D90958" w:rsidRDefault="00D90958" w:rsidP="00D90958">
            <w:pPr>
              <w:shd w:val="clear" w:color="auto" w:fill="FFFFFE"/>
              <w:spacing w:line="240" w:lineRule="atLeast"/>
            </w:pPr>
            <w:r>
              <w:t xml:space="preserve">                "deStato": "L'utente ha chiuso l'accertamento, il documento è stato firmato.",</w:t>
            </w:r>
          </w:p>
          <w:p w14:paraId="0790A072" w14:textId="77777777" w:rsidR="00D90958" w:rsidRDefault="00D90958" w:rsidP="00D90958">
            <w:pPr>
              <w:shd w:val="clear" w:color="auto" w:fill="FFFFFE"/>
              <w:spacing w:line="240" w:lineRule="atLeast"/>
            </w:pPr>
            <w:r>
              <w:t xml:space="preserve">                "deTipoStato": "ACCERTAMENTO",</w:t>
            </w:r>
          </w:p>
          <w:p w14:paraId="5267E751" w14:textId="77777777" w:rsidR="00D90958" w:rsidRDefault="00D90958" w:rsidP="00D90958">
            <w:pPr>
              <w:shd w:val="clear" w:color="auto" w:fill="FFFFFE"/>
              <w:spacing w:line="240" w:lineRule="atLeast"/>
            </w:pPr>
            <w:r>
              <w:t xml:space="preserve">                "dtCreazione": "2017-07-18T13:32:56.000+0000",</w:t>
            </w:r>
          </w:p>
          <w:p w14:paraId="7721E736" w14:textId="77777777" w:rsidR="00D90958" w:rsidRDefault="00D90958" w:rsidP="00D90958">
            <w:pPr>
              <w:shd w:val="clear" w:color="auto" w:fill="FFFFFE"/>
              <w:spacing w:line="240" w:lineRule="atLeast"/>
            </w:pPr>
            <w:r>
              <w:t xml:space="preserve">                "dtUltimaModifica": "2017-07-18T13:32:56.000+0000"</w:t>
            </w:r>
          </w:p>
          <w:p w14:paraId="6AB00C2F" w14:textId="77777777" w:rsidR="00D90958" w:rsidRDefault="00D90958" w:rsidP="00D90958">
            <w:pPr>
              <w:shd w:val="clear" w:color="auto" w:fill="FFFFFE"/>
              <w:spacing w:line="240" w:lineRule="atLeast"/>
            </w:pPr>
            <w:r>
              <w:t xml:space="preserve">            },</w:t>
            </w:r>
          </w:p>
          <w:p w14:paraId="7ED053CB" w14:textId="77777777" w:rsidR="00D90958" w:rsidRDefault="00D90958" w:rsidP="00D90958">
            <w:pPr>
              <w:shd w:val="clear" w:color="auto" w:fill="FFFFFE"/>
              <w:spacing w:line="240" w:lineRule="atLeast"/>
            </w:pPr>
            <w:r>
              <w:t xml:space="preserve">            "deNomeAccertamento": "Accertamento per Tipo Dovuto 0811",</w:t>
            </w:r>
          </w:p>
          <w:p w14:paraId="192B8218" w14:textId="77777777" w:rsidR="00D90958" w:rsidRDefault="00D90958" w:rsidP="00D90958">
            <w:pPr>
              <w:shd w:val="clear" w:color="auto" w:fill="FFFFFE"/>
              <w:spacing w:line="240" w:lineRule="atLeast"/>
            </w:pPr>
            <w:r>
              <w:t xml:space="preserve">            "dtCreazione": "23/03/2020 10:09",</w:t>
            </w:r>
          </w:p>
          <w:p w14:paraId="352A8333" w14:textId="77777777" w:rsidR="00D90958" w:rsidRDefault="00D90958" w:rsidP="00D90958">
            <w:pPr>
              <w:shd w:val="clear" w:color="auto" w:fill="FFFFFE"/>
              <w:spacing w:line="240" w:lineRule="atLeast"/>
            </w:pPr>
            <w:r>
              <w:t xml:space="preserve">            "dtUltimaModifica": "23/03/2020 10:41",</w:t>
            </w:r>
          </w:p>
          <w:p w14:paraId="3AF80302" w14:textId="77777777" w:rsidR="00D90958" w:rsidRDefault="00D90958" w:rsidP="00D90958">
            <w:pPr>
              <w:shd w:val="clear" w:color="auto" w:fill="FFFFFE"/>
              <w:spacing w:line="240" w:lineRule="atLeast"/>
            </w:pPr>
            <w:r>
              <w:t xml:space="preserve">            "printed": false</w:t>
            </w:r>
          </w:p>
          <w:p w14:paraId="57984881" w14:textId="77777777" w:rsidR="00D90958" w:rsidRDefault="00D90958" w:rsidP="00D90958">
            <w:pPr>
              <w:shd w:val="clear" w:color="auto" w:fill="FFFFFE"/>
              <w:spacing w:line="240" w:lineRule="atLeast"/>
            </w:pPr>
            <w:r>
              <w:t xml:space="preserve">        },</w:t>
            </w:r>
          </w:p>
          <w:p w14:paraId="08226278" w14:textId="77777777" w:rsidR="00D90958" w:rsidRDefault="00D90958" w:rsidP="00D90958">
            <w:pPr>
              <w:shd w:val="clear" w:color="auto" w:fill="FFFFFE"/>
              <w:spacing w:line="240" w:lineRule="atLeast"/>
            </w:pPr>
            <w:r>
              <w:t xml:space="preserve">        "resultList": {</w:t>
            </w:r>
          </w:p>
          <w:p w14:paraId="2A2854C3" w14:textId="77777777" w:rsidR="00D90958" w:rsidRDefault="00D90958" w:rsidP="00D90958">
            <w:pPr>
              <w:shd w:val="clear" w:color="auto" w:fill="FFFFFE"/>
              <w:spacing w:line="240" w:lineRule="atLeast"/>
            </w:pPr>
            <w:r>
              <w:t xml:space="preserve">            "page": 0,</w:t>
            </w:r>
          </w:p>
          <w:p w14:paraId="68487509" w14:textId="77777777" w:rsidR="00D90958" w:rsidRDefault="00D90958" w:rsidP="00D90958">
            <w:pPr>
              <w:shd w:val="clear" w:color="auto" w:fill="FFFFFE"/>
              <w:spacing w:line="240" w:lineRule="atLeast"/>
            </w:pPr>
            <w:r>
              <w:t xml:space="preserve">            "pageSize": 20,</w:t>
            </w:r>
          </w:p>
          <w:p w14:paraId="3EBEBCF3" w14:textId="77777777" w:rsidR="00D90958" w:rsidRDefault="00D90958" w:rsidP="00D90958">
            <w:pPr>
              <w:shd w:val="clear" w:color="auto" w:fill="FFFFFE"/>
              <w:spacing w:line="240" w:lineRule="atLeast"/>
            </w:pPr>
            <w:r>
              <w:t xml:space="preserve">            "previousPage": false,</w:t>
            </w:r>
          </w:p>
          <w:p w14:paraId="36639896" w14:textId="77777777" w:rsidR="00D90958" w:rsidRDefault="00D90958" w:rsidP="00D90958">
            <w:pPr>
              <w:shd w:val="clear" w:color="auto" w:fill="FFFFFE"/>
              <w:spacing w:line="240" w:lineRule="atLeast"/>
            </w:pPr>
            <w:r>
              <w:t xml:space="preserve">            "nextPage": true,</w:t>
            </w:r>
          </w:p>
          <w:p w14:paraId="25E171F5" w14:textId="77777777" w:rsidR="00D90958" w:rsidRDefault="00D90958" w:rsidP="00D90958">
            <w:pPr>
              <w:shd w:val="clear" w:color="auto" w:fill="FFFFFE"/>
              <w:spacing w:line="240" w:lineRule="atLeast"/>
            </w:pPr>
            <w:r>
              <w:t xml:space="preserve">            "list": [</w:t>
            </w:r>
          </w:p>
          <w:p w14:paraId="54DD9813" w14:textId="77777777" w:rsidR="00D90958" w:rsidRDefault="00D90958" w:rsidP="00D90958">
            <w:pPr>
              <w:shd w:val="clear" w:color="auto" w:fill="FFFFFE"/>
              <w:spacing w:line="240" w:lineRule="atLeast"/>
            </w:pPr>
            <w:r>
              <w:t xml:space="preserve">                {</w:t>
            </w:r>
          </w:p>
          <w:p w14:paraId="541FE319" w14:textId="77777777" w:rsidR="00D90958" w:rsidRDefault="00D90958" w:rsidP="00D90958">
            <w:pPr>
              <w:shd w:val="clear" w:color="auto" w:fill="FFFFFE"/>
              <w:spacing w:line="240" w:lineRule="atLeast"/>
            </w:pPr>
            <w:r>
              <w:t xml:space="preserve">                    "id": "2",</w:t>
            </w:r>
          </w:p>
          <w:p w14:paraId="665819E2" w14:textId="77777777" w:rsidR="00D90958" w:rsidRDefault="00D90958" w:rsidP="00D90958">
            <w:pPr>
              <w:shd w:val="clear" w:color="auto" w:fill="FFFFFE"/>
              <w:spacing w:line="240" w:lineRule="atLeast"/>
            </w:pPr>
            <w:r>
              <w:t xml:space="preserve">                    "accertamentoId": null,</w:t>
            </w:r>
          </w:p>
          <w:p w14:paraId="5CE5F134" w14:textId="77777777" w:rsidR="00D90958" w:rsidRDefault="00D90958" w:rsidP="00D90958">
            <w:pPr>
              <w:shd w:val="clear" w:color="auto" w:fill="FFFFFE"/>
              <w:spacing w:line="240" w:lineRule="atLeast"/>
            </w:pPr>
            <w:r>
              <w:t xml:space="preserve">                    "dtUltimaModifica": "23/03/2020 10:38",</w:t>
            </w:r>
          </w:p>
          <w:p w14:paraId="7C634CA0" w14:textId="77777777" w:rsidR="00D90958" w:rsidRDefault="00D90958" w:rsidP="00D90958">
            <w:pPr>
              <w:shd w:val="clear" w:color="auto" w:fill="FFFFFE"/>
              <w:spacing w:line="240" w:lineRule="atLeast"/>
            </w:pPr>
            <w:r>
              <w:t xml:space="preserve">                    "flussoExportDTO": {</w:t>
            </w:r>
          </w:p>
          <w:p w14:paraId="087F962E" w14:textId="77777777" w:rsidR="00D90958" w:rsidRDefault="00D90958" w:rsidP="00D90958">
            <w:pPr>
              <w:shd w:val="clear" w:color="auto" w:fill="FFFFFE"/>
              <w:spacing w:line="240" w:lineRule="atLeast"/>
            </w:pPr>
            <w:r>
              <w:t xml:space="preserve">                        "codTipoDovuto": "0811",</w:t>
            </w:r>
          </w:p>
          <w:p w14:paraId="21B12686" w14:textId="77777777" w:rsidR="00D90958" w:rsidRDefault="00D90958" w:rsidP="00D90958">
            <w:pPr>
              <w:shd w:val="clear" w:color="auto" w:fill="FFFFFE"/>
              <w:spacing w:line="240" w:lineRule="atLeast"/>
            </w:pPr>
            <w:r>
              <w:t xml:space="preserve">                        "deTipoDovuto": "TASSA DI ABILITAZIONE ALL'ESERCIZIO PROFESSIONALE",</w:t>
            </w:r>
          </w:p>
          <w:p w14:paraId="241FA4EB" w14:textId="77777777" w:rsidR="00D90958" w:rsidRDefault="00D90958" w:rsidP="00D90958">
            <w:pPr>
              <w:shd w:val="clear" w:color="auto" w:fill="FFFFFE"/>
              <w:spacing w:line="240" w:lineRule="atLeast"/>
            </w:pPr>
            <w:r>
              <w:t xml:space="preserve">                        "codiceIud": "0004d88c83c3d4c4a08b86ab53243adbe1d",</w:t>
            </w:r>
          </w:p>
          <w:p w14:paraId="6D0694B9" w14:textId="77777777" w:rsidR="00D90958" w:rsidRDefault="00D90958" w:rsidP="00D90958">
            <w:pPr>
              <w:shd w:val="clear" w:color="auto" w:fill="FFFFFE"/>
              <w:spacing w:line="240" w:lineRule="atLeast"/>
            </w:pPr>
            <w:r>
              <w:lastRenderedPageBreak/>
              <w:t xml:space="preserve">                        "codiceIuv": "01000000000004083",</w:t>
            </w:r>
          </w:p>
          <w:p w14:paraId="308476BE" w14:textId="77777777" w:rsidR="00D90958" w:rsidRDefault="00D90958" w:rsidP="00D90958">
            <w:pPr>
              <w:shd w:val="clear" w:color="auto" w:fill="FFFFFE"/>
              <w:spacing w:line="240" w:lineRule="atLeast"/>
            </w:pPr>
            <w:r>
              <w:t xml:space="preserve">                        "identificativoUnivocoRiscossione": "2039E38403022003159",</w:t>
            </w:r>
          </w:p>
          <w:p w14:paraId="64CC2279" w14:textId="77777777" w:rsidR="00D90958" w:rsidRDefault="00D90958" w:rsidP="00D90958">
            <w:pPr>
              <w:shd w:val="clear" w:color="auto" w:fill="FFFFFE"/>
              <w:spacing w:line="240" w:lineRule="atLeast"/>
            </w:pPr>
            <w:r>
              <w:t xml:space="preserve">                        "denominazioneAttestante": "SISALPAY",</w:t>
            </w:r>
          </w:p>
          <w:p w14:paraId="065378CB" w14:textId="77777777" w:rsidR="00D90958" w:rsidRDefault="00D90958" w:rsidP="00D90958">
            <w:pPr>
              <w:shd w:val="clear" w:color="auto" w:fill="FFFFFE"/>
              <w:spacing w:line="240" w:lineRule="atLeast"/>
            </w:pPr>
            <w:r>
              <w:t xml:space="preserve">                        "codiceIdentificativoUnivocoAttestante": "SIGPITM1XXX",</w:t>
            </w:r>
          </w:p>
          <w:p w14:paraId="4B4DA863" w14:textId="77777777" w:rsidR="00D90958" w:rsidRDefault="00D90958" w:rsidP="00D90958">
            <w:pPr>
              <w:shd w:val="clear" w:color="auto" w:fill="FFFFFE"/>
              <w:spacing w:line="240" w:lineRule="atLeast"/>
            </w:pPr>
            <w:r>
              <w:t xml:space="preserve">                        "tipoIdentificativoUnivocoAttestante": "B",</w:t>
            </w:r>
          </w:p>
          <w:p w14:paraId="7D41B0FB" w14:textId="77777777" w:rsidR="00D90958" w:rsidRDefault="00D90958" w:rsidP="00D90958">
            <w:pPr>
              <w:shd w:val="clear" w:color="auto" w:fill="FFFFFE"/>
              <w:spacing w:line="240" w:lineRule="atLeast"/>
            </w:pPr>
            <w:r>
              <w:t xml:space="preserve">                        "anagraficaVersante": null,</w:t>
            </w:r>
          </w:p>
          <w:p w14:paraId="5C2F9746" w14:textId="77777777" w:rsidR="00D90958" w:rsidRDefault="00D90958" w:rsidP="00D90958">
            <w:pPr>
              <w:shd w:val="clear" w:color="auto" w:fill="FFFFFE"/>
              <w:spacing w:line="240" w:lineRule="atLeast"/>
            </w:pPr>
            <w:r>
              <w:t xml:space="preserve">                        "codiceIdentificativoUnivocoVersante": null,</w:t>
            </w:r>
          </w:p>
          <w:p w14:paraId="28CB4FA4" w14:textId="77777777" w:rsidR="00D90958" w:rsidRDefault="00D90958" w:rsidP="00D90958">
            <w:pPr>
              <w:shd w:val="clear" w:color="auto" w:fill="FFFFFE"/>
              <w:spacing w:line="240" w:lineRule="atLeast"/>
            </w:pPr>
            <w:r>
              <w:t xml:space="preserve">                        "tipoIdentificativoUnivocoVersante": null,</w:t>
            </w:r>
          </w:p>
          <w:p w14:paraId="1ABB200C" w14:textId="77777777" w:rsidR="00D90958" w:rsidRDefault="00D90958" w:rsidP="00D90958">
            <w:pPr>
              <w:shd w:val="clear" w:color="auto" w:fill="FFFFFE"/>
              <w:spacing w:line="240" w:lineRule="atLeast"/>
            </w:pPr>
            <w:r>
              <w:t xml:space="preserve">                        "anagraficaPagatore": "Adelio Manzoni",</w:t>
            </w:r>
          </w:p>
          <w:p w14:paraId="17C91B31" w14:textId="77777777" w:rsidR="00D90958" w:rsidRDefault="00D90958" w:rsidP="00D90958">
            <w:pPr>
              <w:shd w:val="clear" w:color="auto" w:fill="FFFFFE"/>
              <w:spacing w:line="240" w:lineRule="atLeast"/>
            </w:pPr>
            <w:r>
              <w:t xml:space="preserve">                        "codiceIdentificativoUnivocoPagatore": "MNZDLA04H11C351U",</w:t>
            </w:r>
          </w:p>
          <w:p w14:paraId="1924EE6F" w14:textId="77777777" w:rsidR="00D90958" w:rsidRDefault="00D90958" w:rsidP="00D90958">
            <w:pPr>
              <w:shd w:val="clear" w:color="auto" w:fill="FFFFFE"/>
              <w:spacing w:line="240" w:lineRule="atLeast"/>
            </w:pPr>
            <w:r>
              <w:t xml:space="preserve">                        "tipoIdentificativoUnivocoPagatore": "F",</w:t>
            </w:r>
          </w:p>
          <w:p w14:paraId="38DBE4AD" w14:textId="77777777" w:rsidR="00D90958" w:rsidRDefault="00D90958" w:rsidP="00D90958">
            <w:pPr>
              <w:shd w:val="clear" w:color="auto" w:fill="FFFFFE"/>
              <w:spacing w:line="240" w:lineRule="atLeast"/>
            </w:pPr>
            <w:r>
              <w:t xml:space="preserve">                        "deDataUltimoAggiornamento": "23/03/2020",</w:t>
            </w:r>
          </w:p>
          <w:p w14:paraId="66E09E35" w14:textId="77777777" w:rsidR="00D90958" w:rsidRDefault="00D90958" w:rsidP="00D90958">
            <w:pPr>
              <w:shd w:val="clear" w:color="auto" w:fill="FFFFFE"/>
              <w:spacing w:line="240" w:lineRule="atLeast"/>
            </w:pPr>
            <w:r>
              <w:t xml:space="preserve">                        "dataEsitoSingoloPagamento": "31/01/2020",</w:t>
            </w:r>
          </w:p>
          <w:p w14:paraId="52223D88" w14:textId="77777777" w:rsidR="00D90958" w:rsidRDefault="00D90958" w:rsidP="00D90958">
            <w:pPr>
              <w:shd w:val="clear" w:color="auto" w:fill="FFFFFE"/>
              <w:spacing w:line="240" w:lineRule="atLeast"/>
            </w:pPr>
            <w:r>
              <w:t xml:space="preserve">                        "causaleVersamento": "0811 - Tassa Abilitazione all'Esercizio Professionale#Ordine professionale Ordine dei dottori commercialisti e degli esperti contabili",</w:t>
            </w:r>
          </w:p>
          <w:p w14:paraId="069F61ED" w14:textId="77777777" w:rsidR="00D90958" w:rsidRDefault="00D90958" w:rsidP="00D90958">
            <w:pPr>
              <w:shd w:val="clear" w:color="auto" w:fill="FFFFFE"/>
              <w:spacing w:line="240" w:lineRule="atLeast"/>
            </w:pPr>
            <w:r>
              <w:t xml:space="preserve">                        "singoloImportoPagato": 104.00,</w:t>
            </w:r>
          </w:p>
          <w:p w14:paraId="2B7C7A92" w14:textId="77777777" w:rsidR="00D90958" w:rsidRDefault="00D90958" w:rsidP="00D90958">
            <w:pPr>
              <w:shd w:val="clear" w:color="auto" w:fill="FFFFFE"/>
              <w:spacing w:line="240" w:lineRule="atLeast"/>
            </w:pPr>
            <w:r>
              <w:t xml:space="preserve">                        "formatSingoloImportoPagato": "€ 104"</w:t>
            </w:r>
          </w:p>
          <w:p w14:paraId="6176F2BA" w14:textId="77777777" w:rsidR="00D90958" w:rsidRDefault="00D90958" w:rsidP="00D90958">
            <w:pPr>
              <w:shd w:val="clear" w:color="auto" w:fill="FFFFFE"/>
              <w:spacing w:line="240" w:lineRule="atLeast"/>
            </w:pPr>
            <w:r>
              <w:t xml:space="preserve">                    },</w:t>
            </w:r>
          </w:p>
          <w:p w14:paraId="2B4AB28C" w14:textId="77777777" w:rsidR="00D90958" w:rsidRDefault="00D90958" w:rsidP="00D90958">
            <w:pPr>
              <w:shd w:val="clear" w:color="auto" w:fill="FFFFFE"/>
              <w:spacing w:line="240" w:lineRule="atLeast"/>
            </w:pPr>
            <w:r>
              <w:t xml:space="preserve">                    "selected": false</w:t>
            </w:r>
          </w:p>
          <w:p w14:paraId="6BB06AB1" w14:textId="77777777" w:rsidR="00D90958" w:rsidRDefault="00D90958" w:rsidP="00D90958">
            <w:pPr>
              <w:shd w:val="clear" w:color="auto" w:fill="FFFFFE"/>
              <w:spacing w:line="240" w:lineRule="atLeast"/>
            </w:pPr>
            <w:r>
              <w:t xml:space="preserve">                }</w:t>
            </w:r>
          </w:p>
          <w:p w14:paraId="69F9ED3A" w14:textId="77777777" w:rsidR="00D90958" w:rsidRDefault="00D90958" w:rsidP="00D90958">
            <w:pPr>
              <w:shd w:val="clear" w:color="auto" w:fill="FFFFFE"/>
              <w:spacing w:line="240" w:lineRule="atLeast"/>
            </w:pPr>
            <w:r>
              <w:t xml:space="preserve">            ],</w:t>
            </w:r>
          </w:p>
          <w:p w14:paraId="340EBDB0" w14:textId="77777777" w:rsidR="00D90958" w:rsidRDefault="00D90958" w:rsidP="00D90958">
            <w:pPr>
              <w:shd w:val="clear" w:color="auto" w:fill="FFFFFE"/>
              <w:spacing w:line="240" w:lineRule="atLeast"/>
            </w:pPr>
            <w:r>
              <w:t xml:space="preserve">            "totalPages": 1,</w:t>
            </w:r>
          </w:p>
          <w:p w14:paraId="348FC6D4" w14:textId="77777777" w:rsidR="00D90958" w:rsidRDefault="00D90958" w:rsidP="00D90958">
            <w:pPr>
              <w:shd w:val="clear" w:color="auto" w:fill="FFFFFE"/>
              <w:spacing w:line="240" w:lineRule="atLeast"/>
            </w:pPr>
            <w:r>
              <w:t xml:space="preserve">            "totalRecords": 1</w:t>
            </w:r>
          </w:p>
          <w:p w14:paraId="0ACB8E35" w14:textId="77777777" w:rsidR="00D90958" w:rsidRDefault="00D90958" w:rsidP="00D90958">
            <w:pPr>
              <w:shd w:val="clear" w:color="auto" w:fill="FFFFFE"/>
              <w:spacing w:line="240" w:lineRule="atLeast"/>
            </w:pPr>
            <w:r>
              <w:t xml:space="preserve">        }</w:t>
            </w:r>
          </w:p>
          <w:p w14:paraId="3E1B3CE7" w14:textId="77777777" w:rsidR="00D90958" w:rsidRDefault="00D90958" w:rsidP="00D90958">
            <w:pPr>
              <w:shd w:val="clear" w:color="auto" w:fill="FFFFFE"/>
              <w:spacing w:line="240" w:lineRule="atLeast"/>
            </w:pPr>
            <w:r>
              <w:t xml:space="preserve">    }</w:t>
            </w:r>
          </w:p>
          <w:p w14:paraId="101FADC0" w14:textId="35FC45DB" w:rsidR="00CA3BDB" w:rsidRPr="00C84A37" w:rsidRDefault="00D90958" w:rsidP="00D90958">
            <w:pPr>
              <w:shd w:val="clear" w:color="auto" w:fill="FFFFFE"/>
              <w:spacing w:line="240" w:lineRule="atLeast"/>
            </w:pPr>
            <w:r>
              <w:t>}</w:t>
            </w:r>
          </w:p>
        </w:tc>
        <w:tc>
          <w:tcPr>
            <w:tcW w:w="1117" w:type="dxa"/>
            <w:vAlign w:val="center"/>
          </w:tcPr>
          <w:p w14:paraId="2A596017"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33D37430" w14:textId="77777777" w:rsidR="00CA3BDB" w:rsidRDefault="00CA3BDB" w:rsidP="00CA3BDB"/>
    <w:p w14:paraId="3F5D728A" w14:textId="521D1C3E" w:rsidR="00CA3BDB" w:rsidRDefault="00CA3BDB" w:rsidP="00BC5D2E"/>
    <w:p w14:paraId="19C20665" w14:textId="77777777" w:rsidR="00CA3BDB" w:rsidRPr="00CF2BD9" w:rsidRDefault="00CA3BDB" w:rsidP="00CA3BDB"/>
    <w:p w14:paraId="437C0C7C" w14:textId="0214CBC1" w:rsidR="00CA3BDB" w:rsidRDefault="00CA3BDB" w:rsidP="00CA3BDB">
      <w:pPr>
        <w:pStyle w:val="Titolo4"/>
      </w:pPr>
      <w:r w:rsidRPr="00A04A39">
        <w:t>TC_</w:t>
      </w:r>
      <w:r>
        <w:t>ACCETAMENTI</w:t>
      </w:r>
      <w:r w:rsidRPr="00A04A39">
        <w:t>_0</w:t>
      </w:r>
      <w:r>
        <w:t>4</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24E47B80" w14:textId="77777777" w:rsidTr="008726BD">
        <w:trPr>
          <w:gridAfter w:val="2"/>
          <w:wAfter w:w="5665" w:type="dxa"/>
          <w:trHeight w:val="583"/>
        </w:trPr>
        <w:tc>
          <w:tcPr>
            <w:tcW w:w="4189" w:type="dxa"/>
            <w:gridSpan w:val="3"/>
            <w:shd w:val="clear" w:color="auto" w:fill="DEEAF6" w:themeFill="accent1" w:themeFillTint="33"/>
          </w:tcPr>
          <w:p w14:paraId="08F7C8F1" w14:textId="15F510B7" w:rsidR="00CA3BDB" w:rsidRPr="00C84A37" w:rsidRDefault="00CA3BDB" w:rsidP="008726BD">
            <w:pPr>
              <w:rPr>
                <w:b/>
              </w:rPr>
            </w:pPr>
            <w:r w:rsidRPr="00C84A37">
              <w:rPr>
                <w:b/>
              </w:rPr>
              <w:t>TC_</w:t>
            </w:r>
            <w:r>
              <w:rPr>
                <w:b/>
              </w:rPr>
              <w:t>ACCERTAMENTI</w:t>
            </w:r>
            <w:r w:rsidRPr="00C84A37">
              <w:rPr>
                <w:b/>
              </w:rPr>
              <w:t>_0</w:t>
            </w:r>
            <w:r>
              <w:rPr>
                <w:b/>
              </w:rPr>
              <w:t>4</w:t>
            </w:r>
          </w:p>
        </w:tc>
      </w:tr>
      <w:tr w:rsidR="00CA3BDB" w:rsidRPr="00C84A37" w14:paraId="0ECC6795" w14:textId="77777777" w:rsidTr="008726BD">
        <w:trPr>
          <w:trHeight w:val="550"/>
        </w:trPr>
        <w:tc>
          <w:tcPr>
            <w:tcW w:w="2405" w:type="dxa"/>
            <w:gridSpan w:val="2"/>
          </w:tcPr>
          <w:p w14:paraId="6C62AEF2" w14:textId="77777777" w:rsidR="00CA3BDB" w:rsidRPr="00C84A37" w:rsidRDefault="00CA3BDB" w:rsidP="008726BD">
            <w:pPr>
              <w:rPr>
                <w:b/>
              </w:rPr>
            </w:pPr>
            <w:r w:rsidRPr="00C84A37">
              <w:rPr>
                <w:b/>
              </w:rPr>
              <w:t>Titolo</w:t>
            </w:r>
          </w:p>
        </w:tc>
        <w:tc>
          <w:tcPr>
            <w:tcW w:w="7449" w:type="dxa"/>
            <w:gridSpan w:val="3"/>
          </w:tcPr>
          <w:p w14:paraId="20DE64C4" w14:textId="27BC61FD" w:rsidR="00CA3BDB" w:rsidRPr="00C84A37" w:rsidRDefault="00BD2198" w:rsidP="008726BD">
            <w:r w:rsidRPr="00BD2198">
              <w:t>Aggiorna Stato Accertamento</w:t>
            </w:r>
          </w:p>
        </w:tc>
      </w:tr>
      <w:tr w:rsidR="00CA3BDB" w:rsidRPr="00C84A37" w14:paraId="4160EF6F" w14:textId="77777777" w:rsidTr="008726BD">
        <w:trPr>
          <w:trHeight w:val="550"/>
        </w:trPr>
        <w:tc>
          <w:tcPr>
            <w:tcW w:w="2405" w:type="dxa"/>
            <w:gridSpan w:val="2"/>
          </w:tcPr>
          <w:p w14:paraId="52AE7154" w14:textId="77777777" w:rsidR="00CA3BDB" w:rsidRPr="00C84A37" w:rsidRDefault="00CA3BDB" w:rsidP="008726BD">
            <w:pPr>
              <w:rPr>
                <w:b/>
              </w:rPr>
            </w:pPr>
            <w:r w:rsidRPr="00C84A37">
              <w:rPr>
                <w:b/>
              </w:rPr>
              <w:t>Descrizione</w:t>
            </w:r>
          </w:p>
        </w:tc>
        <w:tc>
          <w:tcPr>
            <w:tcW w:w="7449" w:type="dxa"/>
            <w:gridSpan w:val="3"/>
          </w:tcPr>
          <w:p w14:paraId="093E982F" w14:textId="1813A0B4" w:rsidR="00CA3BDB" w:rsidRPr="00C84A37" w:rsidRDefault="00BD2198" w:rsidP="008726BD">
            <w:r w:rsidRPr="00BD2198">
              <w:t>Aggiorna lo Stato di un Accertamento.</w:t>
            </w:r>
          </w:p>
        </w:tc>
      </w:tr>
      <w:tr w:rsidR="00CA3BDB" w:rsidRPr="00C84A37" w14:paraId="76957117" w14:textId="77777777" w:rsidTr="008726BD">
        <w:trPr>
          <w:trHeight w:val="550"/>
        </w:trPr>
        <w:tc>
          <w:tcPr>
            <w:tcW w:w="2405" w:type="dxa"/>
            <w:gridSpan w:val="2"/>
          </w:tcPr>
          <w:p w14:paraId="3ECE3D2E" w14:textId="77777777" w:rsidR="00CA3BDB" w:rsidRPr="00C84A37" w:rsidRDefault="00CA3BDB" w:rsidP="008726BD">
            <w:pPr>
              <w:rPr>
                <w:b/>
              </w:rPr>
            </w:pPr>
            <w:r>
              <w:rPr>
                <w:b/>
              </w:rPr>
              <w:t>Id Ruolo/Attore</w:t>
            </w:r>
          </w:p>
        </w:tc>
        <w:tc>
          <w:tcPr>
            <w:tcW w:w="7449" w:type="dxa"/>
            <w:gridSpan w:val="3"/>
          </w:tcPr>
          <w:p w14:paraId="090DEEF9" w14:textId="77777777" w:rsidR="00CA3BDB" w:rsidRPr="00146646" w:rsidRDefault="00CA3BDB" w:rsidP="008726BD">
            <w:r>
              <w:t>001</w:t>
            </w:r>
          </w:p>
        </w:tc>
      </w:tr>
      <w:tr w:rsidR="00CA3BDB" w:rsidRPr="00C84A37" w14:paraId="23A8BE48" w14:textId="77777777" w:rsidTr="008726BD">
        <w:tc>
          <w:tcPr>
            <w:tcW w:w="2405" w:type="dxa"/>
            <w:gridSpan w:val="2"/>
            <w:vAlign w:val="center"/>
          </w:tcPr>
          <w:p w14:paraId="5E2066C1" w14:textId="77777777" w:rsidR="00CA3BDB" w:rsidRPr="00C84A37" w:rsidRDefault="00CA3BDB" w:rsidP="008726BD">
            <w:pPr>
              <w:rPr>
                <w:b/>
              </w:rPr>
            </w:pPr>
            <w:r w:rsidRPr="00C84A37">
              <w:rPr>
                <w:b/>
              </w:rPr>
              <w:lastRenderedPageBreak/>
              <w:t>Pre-condizioni</w:t>
            </w:r>
          </w:p>
        </w:tc>
        <w:tc>
          <w:tcPr>
            <w:tcW w:w="7449" w:type="dxa"/>
            <w:gridSpan w:val="3"/>
            <w:vAlign w:val="center"/>
          </w:tcPr>
          <w:p w14:paraId="1C12ED6E"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1270B0C4" w14:textId="77777777" w:rsidR="00CA3BDB" w:rsidRDefault="00CA3BDB" w:rsidP="008726BD">
            <w:pPr>
              <w:pStyle w:val="Paragrafoelenco"/>
              <w:numPr>
                <w:ilvl w:val="0"/>
                <w:numId w:val="7"/>
              </w:numPr>
              <w:ind w:left="714" w:hanging="357"/>
            </w:pPr>
            <w:r>
              <w:t>L’utente deve avere selezionato la request TC_ACCERTAMENTI_04</w:t>
            </w:r>
          </w:p>
          <w:p w14:paraId="1D2B5D58" w14:textId="3D7C8902" w:rsidR="00D90958" w:rsidRPr="00C84A37" w:rsidRDefault="00D90958" w:rsidP="008726BD">
            <w:pPr>
              <w:pStyle w:val="Paragrafoelenco"/>
              <w:numPr>
                <w:ilvl w:val="0"/>
                <w:numId w:val="7"/>
              </w:numPr>
              <w:ind w:left="714" w:hanging="357"/>
            </w:pPr>
            <w:r>
              <w:t>L’utente deve avere eseguito TC_ACCERTAMENTI_01</w:t>
            </w:r>
          </w:p>
        </w:tc>
      </w:tr>
      <w:tr w:rsidR="00D90958" w:rsidRPr="00C84A37" w14:paraId="501AA6C1" w14:textId="77777777" w:rsidTr="008726BD">
        <w:tc>
          <w:tcPr>
            <w:tcW w:w="2405" w:type="dxa"/>
            <w:gridSpan w:val="2"/>
            <w:vAlign w:val="center"/>
          </w:tcPr>
          <w:p w14:paraId="450F6D02" w14:textId="5BA8F84E" w:rsidR="00D90958" w:rsidRPr="00C84A37" w:rsidRDefault="00D90958" w:rsidP="008726BD">
            <w:pPr>
              <w:rPr>
                <w:b/>
              </w:rPr>
            </w:pPr>
            <w:r>
              <w:rPr>
                <w:b/>
              </w:rPr>
              <w:t>Post-condizione</w:t>
            </w:r>
          </w:p>
        </w:tc>
        <w:tc>
          <w:tcPr>
            <w:tcW w:w="7449" w:type="dxa"/>
            <w:gridSpan w:val="3"/>
            <w:vAlign w:val="center"/>
          </w:tcPr>
          <w:p w14:paraId="0E4B401D" w14:textId="77777777" w:rsidR="00D90958" w:rsidRDefault="00D90958" w:rsidP="008726BD">
            <w:pPr>
              <w:pStyle w:val="Paragrafoelenco"/>
              <w:numPr>
                <w:ilvl w:val="0"/>
                <w:numId w:val="7"/>
              </w:numPr>
              <w:ind w:left="714" w:hanging="357"/>
            </w:pPr>
            <w:r>
              <w:t xml:space="preserve">L’accertamento con id=3 inserito mediante l’esecuzione di </w:t>
            </w:r>
            <w:r w:rsidR="00DA3BAD">
              <w:t>TC_ACCERTAMENTI_01 risulta annullato.</w:t>
            </w:r>
          </w:p>
          <w:p w14:paraId="7BD5B200" w14:textId="20A51B4C" w:rsidR="00DA3BAD" w:rsidRDefault="00DA3BAD" w:rsidP="008726BD">
            <w:pPr>
              <w:pStyle w:val="Paragrafoelenco"/>
              <w:numPr>
                <w:ilvl w:val="0"/>
                <w:numId w:val="7"/>
              </w:numPr>
              <w:ind w:left="714" w:hanging="357"/>
            </w:pPr>
            <w:r>
              <w:t>È possibile eseguire TC_ACCERTAMENTI_02 per controllare lo stato annullato dell’accertamento.</w:t>
            </w:r>
          </w:p>
        </w:tc>
      </w:tr>
      <w:tr w:rsidR="00CA3BDB" w:rsidRPr="00C84A37" w14:paraId="49C1F320" w14:textId="77777777" w:rsidTr="008726BD">
        <w:tc>
          <w:tcPr>
            <w:tcW w:w="2405" w:type="dxa"/>
            <w:gridSpan w:val="2"/>
            <w:vAlign w:val="center"/>
          </w:tcPr>
          <w:p w14:paraId="1B98844F" w14:textId="77777777" w:rsidR="00CA3BDB" w:rsidRPr="00C84A37" w:rsidRDefault="00CA3BDB" w:rsidP="008726BD">
            <w:pPr>
              <w:rPr>
                <w:b/>
              </w:rPr>
            </w:pPr>
            <w:r>
              <w:rPr>
                <w:b/>
              </w:rPr>
              <w:t>Input</w:t>
            </w:r>
          </w:p>
        </w:tc>
        <w:tc>
          <w:tcPr>
            <w:tcW w:w="7449" w:type="dxa"/>
            <w:gridSpan w:val="3"/>
            <w:vAlign w:val="center"/>
          </w:tcPr>
          <w:p w14:paraId="45188E5C" w14:textId="77777777" w:rsidR="00CA3BDB" w:rsidRDefault="00CA3BDB" w:rsidP="008726BD"/>
          <w:tbl>
            <w:tblPr>
              <w:tblStyle w:val="GridTable3"/>
              <w:tblW w:w="0" w:type="auto"/>
              <w:tblLook w:val="04A0" w:firstRow="1" w:lastRow="0" w:firstColumn="1" w:lastColumn="0" w:noHBand="0" w:noVBand="1"/>
            </w:tblPr>
            <w:tblGrid>
              <w:gridCol w:w="1650"/>
              <w:gridCol w:w="5583"/>
            </w:tblGrid>
            <w:tr w:rsidR="00CA3BDB" w14:paraId="35B58647"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5A1A3A15" w14:textId="77777777" w:rsidR="00CA3BDB" w:rsidRDefault="00CA3BDB" w:rsidP="008726BD">
                  <w:r>
                    <w:t>Key</w:t>
                  </w:r>
                </w:p>
              </w:tc>
              <w:tc>
                <w:tcPr>
                  <w:tcW w:w="6011" w:type="dxa"/>
                </w:tcPr>
                <w:p w14:paraId="3B332F97" w14:textId="77777777" w:rsidR="00CA3BDB" w:rsidRDefault="00CA3BDB" w:rsidP="008726BD">
                  <w:pPr>
                    <w:cnfStyle w:val="100000000000" w:firstRow="1" w:lastRow="0" w:firstColumn="0" w:lastColumn="0" w:oddVBand="0" w:evenVBand="0" w:oddHBand="0" w:evenHBand="0" w:firstRowFirstColumn="0" w:firstRowLastColumn="0" w:lastRowFirstColumn="0" w:lastRowLastColumn="0"/>
                  </w:pPr>
                  <w:r>
                    <w:t>Value</w:t>
                  </w:r>
                </w:p>
              </w:tc>
            </w:tr>
            <w:tr w:rsidR="00CA3BDB" w14:paraId="149F0C01"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0FED2424" w14:textId="4FCD5484" w:rsidR="00CA3BDB" w:rsidRDefault="00A859C7" w:rsidP="008726BD">
                  <w:r w:rsidRPr="00A859C7">
                    <w:t>accertamentoID</w:t>
                  </w:r>
                </w:p>
              </w:tc>
              <w:tc>
                <w:tcPr>
                  <w:tcW w:w="6011" w:type="dxa"/>
                </w:tcPr>
                <w:p w14:paraId="17904475" w14:textId="39D2BCDE" w:rsidR="00CA3BDB" w:rsidRDefault="00D90958" w:rsidP="008726BD">
                  <w:pPr>
                    <w:cnfStyle w:val="000000100000" w:firstRow="0" w:lastRow="0" w:firstColumn="0" w:lastColumn="0" w:oddVBand="0" w:evenVBand="0" w:oddHBand="1" w:evenHBand="0" w:firstRowFirstColumn="0" w:firstRowLastColumn="0" w:lastRowFirstColumn="0" w:lastRowLastColumn="0"/>
                  </w:pPr>
                  <w:r>
                    <w:t>3</w:t>
                  </w:r>
                </w:p>
              </w:tc>
            </w:tr>
            <w:tr w:rsidR="00CA3BDB" w14:paraId="4A222F56"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349C517D" w14:textId="23561657" w:rsidR="00CA3BDB" w:rsidRDefault="00A859C7" w:rsidP="008726BD">
                  <w:r w:rsidRPr="00A859C7">
                    <w:t>codStato</w:t>
                  </w:r>
                </w:p>
              </w:tc>
              <w:tc>
                <w:tcPr>
                  <w:tcW w:w="6011" w:type="dxa"/>
                </w:tcPr>
                <w:p w14:paraId="6BEEFB0E" w14:textId="61275C05" w:rsidR="00CA3BDB" w:rsidRDefault="00A859C7" w:rsidP="008726BD">
                  <w:pPr>
                    <w:cnfStyle w:val="000000000000" w:firstRow="0" w:lastRow="0" w:firstColumn="0" w:lastColumn="0" w:oddVBand="0" w:evenVBand="0" w:oddHBand="0" w:evenHBand="0" w:firstRowFirstColumn="0" w:firstRowLastColumn="0" w:lastRowFirstColumn="0" w:lastRowLastColumn="0"/>
                  </w:pPr>
                  <w:r w:rsidRPr="00A859C7">
                    <w:t>ANNULLATO</w:t>
                  </w:r>
                </w:p>
              </w:tc>
            </w:tr>
          </w:tbl>
          <w:p w14:paraId="1C7EDBC6" w14:textId="77777777" w:rsidR="00CA3BDB" w:rsidRDefault="00CA3BDB" w:rsidP="008726BD">
            <w:r>
              <w:t xml:space="preserve"> </w:t>
            </w:r>
          </w:p>
        </w:tc>
      </w:tr>
      <w:tr w:rsidR="00CA3BDB" w:rsidRPr="00C84A37" w14:paraId="54D76256" w14:textId="77777777" w:rsidTr="008726BD">
        <w:trPr>
          <w:trHeight w:val="540"/>
        </w:trPr>
        <w:tc>
          <w:tcPr>
            <w:tcW w:w="626" w:type="dxa"/>
          </w:tcPr>
          <w:p w14:paraId="3098F54F" w14:textId="77777777" w:rsidR="00CA3BDB" w:rsidRPr="00C84A37" w:rsidRDefault="00CA3BDB" w:rsidP="008726BD">
            <w:pPr>
              <w:rPr>
                <w:b/>
              </w:rPr>
            </w:pPr>
            <w:r w:rsidRPr="00C84A37">
              <w:rPr>
                <w:b/>
              </w:rPr>
              <w:t>Step</w:t>
            </w:r>
          </w:p>
        </w:tc>
        <w:tc>
          <w:tcPr>
            <w:tcW w:w="1779" w:type="dxa"/>
          </w:tcPr>
          <w:p w14:paraId="770793A4" w14:textId="77777777" w:rsidR="00CA3BDB" w:rsidRPr="00C84A37" w:rsidRDefault="00CA3BDB" w:rsidP="008726BD">
            <w:pPr>
              <w:rPr>
                <w:b/>
              </w:rPr>
            </w:pPr>
            <w:r w:rsidRPr="00C84A37">
              <w:rPr>
                <w:b/>
              </w:rPr>
              <w:t>Azione</w:t>
            </w:r>
          </w:p>
        </w:tc>
        <w:tc>
          <w:tcPr>
            <w:tcW w:w="6332" w:type="dxa"/>
            <w:gridSpan w:val="2"/>
          </w:tcPr>
          <w:p w14:paraId="78B7E067" w14:textId="77777777" w:rsidR="00CA3BDB" w:rsidRPr="00C84A37" w:rsidRDefault="00CA3BDB" w:rsidP="008726BD">
            <w:pPr>
              <w:rPr>
                <w:b/>
              </w:rPr>
            </w:pPr>
            <w:r w:rsidRPr="00C84A37">
              <w:rPr>
                <w:b/>
              </w:rPr>
              <w:t>Risultato atteso</w:t>
            </w:r>
          </w:p>
        </w:tc>
        <w:tc>
          <w:tcPr>
            <w:tcW w:w="1117" w:type="dxa"/>
          </w:tcPr>
          <w:p w14:paraId="4128C9ED" w14:textId="77777777" w:rsidR="00CA3BDB" w:rsidRPr="00C84A37" w:rsidRDefault="00CA3BDB" w:rsidP="008726BD">
            <w:pPr>
              <w:rPr>
                <w:b/>
              </w:rPr>
            </w:pPr>
            <w:r w:rsidRPr="00C84A37">
              <w:rPr>
                <w:b/>
              </w:rPr>
              <w:t>Esito</w:t>
            </w:r>
          </w:p>
        </w:tc>
      </w:tr>
      <w:tr w:rsidR="00CA3BDB" w:rsidRPr="00C84A37" w14:paraId="0158B605" w14:textId="77777777" w:rsidTr="008726BD">
        <w:trPr>
          <w:trHeight w:val="1800"/>
        </w:trPr>
        <w:tc>
          <w:tcPr>
            <w:tcW w:w="626" w:type="dxa"/>
          </w:tcPr>
          <w:p w14:paraId="65E463E4" w14:textId="77777777" w:rsidR="00CA3BDB" w:rsidRPr="00C84A37" w:rsidRDefault="00CA3BDB" w:rsidP="008726BD">
            <w:r>
              <w:t>1</w:t>
            </w:r>
          </w:p>
        </w:tc>
        <w:tc>
          <w:tcPr>
            <w:tcW w:w="1779" w:type="dxa"/>
          </w:tcPr>
          <w:p w14:paraId="05D91C31" w14:textId="77777777" w:rsidR="00CA3BDB" w:rsidRPr="00C84A37" w:rsidRDefault="00CA3BDB" w:rsidP="008726BD">
            <w:r>
              <w:t>L’utente seleziona il pulsante SEND.</w:t>
            </w:r>
          </w:p>
        </w:tc>
        <w:tc>
          <w:tcPr>
            <w:tcW w:w="6332" w:type="dxa"/>
            <w:gridSpan w:val="2"/>
          </w:tcPr>
          <w:p w14:paraId="2D6152A0" w14:textId="77777777" w:rsidR="00A859C7" w:rsidRDefault="00A859C7" w:rsidP="00A859C7">
            <w:pPr>
              <w:shd w:val="clear" w:color="auto" w:fill="FFFFFE"/>
              <w:spacing w:line="240" w:lineRule="atLeast"/>
            </w:pPr>
            <w:r>
              <w:t>{</w:t>
            </w:r>
          </w:p>
          <w:p w14:paraId="09ABA0BD" w14:textId="77777777" w:rsidR="00A859C7" w:rsidRDefault="00A859C7" w:rsidP="00A859C7">
            <w:pPr>
              <w:shd w:val="clear" w:color="auto" w:fill="FFFFFE"/>
              <w:spacing w:line="240" w:lineRule="atLeast"/>
            </w:pPr>
            <w:r>
              <w:t xml:space="preserve">    "timestamp": "2020-03-20T11:20:03.896+0000",</w:t>
            </w:r>
          </w:p>
          <w:p w14:paraId="1842399F" w14:textId="77777777" w:rsidR="00A859C7" w:rsidRDefault="00A859C7" w:rsidP="00A859C7">
            <w:pPr>
              <w:shd w:val="clear" w:color="auto" w:fill="FFFFFE"/>
              <w:spacing w:line="240" w:lineRule="atLeast"/>
            </w:pPr>
            <w:r>
              <w:t xml:space="preserve">    "messages": {</w:t>
            </w:r>
          </w:p>
          <w:p w14:paraId="3FA93CC3" w14:textId="77777777" w:rsidR="00A859C7" w:rsidRDefault="00A859C7" w:rsidP="00A859C7">
            <w:pPr>
              <w:shd w:val="clear" w:color="auto" w:fill="FFFFFE"/>
              <w:spacing w:line="240" w:lineRule="atLeast"/>
            </w:pPr>
            <w:r>
              <w:t xml:space="preserve">        "successMessages": [],</w:t>
            </w:r>
          </w:p>
          <w:p w14:paraId="5A8CE0ED" w14:textId="77777777" w:rsidR="00A859C7" w:rsidRDefault="00A859C7" w:rsidP="00A859C7">
            <w:pPr>
              <w:shd w:val="clear" w:color="auto" w:fill="FFFFFE"/>
              <w:spacing w:line="240" w:lineRule="atLeast"/>
            </w:pPr>
            <w:r>
              <w:t xml:space="preserve">        "informationMessages": [</w:t>
            </w:r>
          </w:p>
          <w:p w14:paraId="699DC700" w14:textId="77777777" w:rsidR="00A859C7" w:rsidRDefault="00A859C7" w:rsidP="00A859C7">
            <w:pPr>
              <w:shd w:val="clear" w:color="auto" w:fill="FFFFFE"/>
              <w:spacing w:line="240" w:lineRule="atLeast"/>
            </w:pPr>
            <w:r>
              <w:t xml:space="preserve">            {</w:t>
            </w:r>
          </w:p>
          <w:p w14:paraId="64E84235" w14:textId="77777777" w:rsidR="00A859C7" w:rsidRDefault="00A859C7" w:rsidP="00A859C7">
            <w:pPr>
              <w:shd w:val="clear" w:color="auto" w:fill="FFFFFE"/>
              <w:spacing w:line="240" w:lineRule="atLeast"/>
            </w:pPr>
            <w:r>
              <w:t xml:space="preserve">                "code": "mypivot.accertamenti.info.setStato.ok",</w:t>
            </w:r>
          </w:p>
          <w:p w14:paraId="3D40EB15" w14:textId="77777777" w:rsidR="00A859C7" w:rsidRDefault="00A859C7" w:rsidP="00A859C7">
            <w:pPr>
              <w:shd w:val="clear" w:color="auto" w:fill="FFFFFE"/>
              <w:spacing w:line="240" w:lineRule="atLeast"/>
            </w:pPr>
            <w:r>
              <w:t xml:space="preserve">                "arguments": []</w:t>
            </w:r>
          </w:p>
          <w:p w14:paraId="7E8759D2" w14:textId="77777777" w:rsidR="00A859C7" w:rsidRDefault="00A859C7" w:rsidP="00A859C7">
            <w:pPr>
              <w:shd w:val="clear" w:color="auto" w:fill="FFFFFE"/>
              <w:spacing w:line="240" w:lineRule="atLeast"/>
            </w:pPr>
            <w:r>
              <w:t xml:space="preserve">            }</w:t>
            </w:r>
          </w:p>
          <w:p w14:paraId="298DBB49" w14:textId="77777777" w:rsidR="00A859C7" w:rsidRDefault="00A859C7" w:rsidP="00A859C7">
            <w:pPr>
              <w:shd w:val="clear" w:color="auto" w:fill="FFFFFE"/>
              <w:spacing w:line="240" w:lineRule="atLeast"/>
            </w:pPr>
            <w:r>
              <w:t xml:space="preserve">        ],</w:t>
            </w:r>
          </w:p>
          <w:p w14:paraId="3D56ABDF" w14:textId="77777777" w:rsidR="00A859C7" w:rsidRDefault="00A859C7" w:rsidP="00A859C7">
            <w:pPr>
              <w:shd w:val="clear" w:color="auto" w:fill="FFFFFE"/>
              <w:spacing w:line="240" w:lineRule="atLeast"/>
            </w:pPr>
            <w:r>
              <w:t xml:space="preserve">        "warningMessages": [],</w:t>
            </w:r>
          </w:p>
          <w:p w14:paraId="410C675F" w14:textId="77777777" w:rsidR="00A859C7" w:rsidRDefault="00A859C7" w:rsidP="00A859C7">
            <w:pPr>
              <w:shd w:val="clear" w:color="auto" w:fill="FFFFFE"/>
              <w:spacing w:line="240" w:lineRule="atLeast"/>
            </w:pPr>
            <w:r>
              <w:t xml:space="preserve">        "errorMessages": []</w:t>
            </w:r>
          </w:p>
          <w:p w14:paraId="13E68DCB" w14:textId="77777777" w:rsidR="00A859C7" w:rsidRDefault="00A859C7" w:rsidP="00A859C7">
            <w:pPr>
              <w:shd w:val="clear" w:color="auto" w:fill="FFFFFE"/>
              <w:spacing w:line="240" w:lineRule="atLeast"/>
            </w:pPr>
            <w:r>
              <w:t xml:space="preserve">    },</w:t>
            </w:r>
          </w:p>
          <w:p w14:paraId="0EDA55E7" w14:textId="77777777" w:rsidR="00A859C7" w:rsidRDefault="00A859C7" w:rsidP="00A859C7">
            <w:pPr>
              <w:shd w:val="clear" w:color="auto" w:fill="FFFFFE"/>
              <w:spacing w:line="240" w:lineRule="atLeast"/>
            </w:pPr>
            <w:r>
              <w:t xml:space="preserve">    "items": null</w:t>
            </w:r>
          </w:p>
          <w:p w14:paraId="751B28AA" w14:textId="691E3863" w:rsidR="00CA3BDB" w:rsidRPr="00C84A37" w:rsidRDefault="00A859C7" w:rsidP="00A859C7">
            <w:pPr>
              <w:shd w:val="clear" w:color="auto" w:fill="FFFFFE"/>
              <w:spacing w:line="240" w:lineRule="atLeast"/>
            </w:pPr>
            <w:r>
              <w:t>}</w:t>
            </w:r>
          </w:p>
        </w:tc>
        <w:tc>
          <w:tcPr>
            <w:tcW w:w="1117" w:type="dxa"/>
            <w:vAlign w:val="center"/>
          </w:tcPr>
          <w:p w14:paraId="2DF3E9AF"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434B9051" w14:textId="77777777" w:rsidR="00CA3BDB" w:rsidRDefault="00CA3BDB" w:rsidP="00CA3BDB"/>
    <w:p w14:paraId="41D16950" w14:textId="44EC5D9A" w:rsidR="00CA3BDB" w:rsidRDefault="00CA3BDB" w:rsidP="00BC5D2E"/>
    <w:p w14:paraId="4BD263A4" w14:textId="77777777" w:rsidR="00CA3BDB" w:rsidRPr="00CF2BD9" w:rsidRDefault="00CA3BDB" w:rsidP="00CA3BDB"/>
    <w:p w14:paraId="61457367" w14:textId="0582B98C" w:rsidR="00CA3BDB" w:rsidRDefault="00CA3BDB" w:rsidP="00CA3BDB">
      <w:pPr>
        <w:pStyle w:val="Titolo4"/>
      </w:pPr>
      <w:r w:rsidRPr="00A04A39">
        <w:t>TC_</w:t>
      </w:r>
      <w:r>
        <w:t>ACCETAMENTI</w:t>
      </w:r>
      <w:r w:rsidRPr="00A04A39">
        <w:t>_0</w:t>
      </w:r>
      <w:r>
        <w:t>5</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1A4B1E05" w14:textId="77777777" w:rsidTr="008726BD">
        <w:trPr>
          <w:gridAfter w:val="2"/>
          <w:wAfter w:w="5665" w:type="dxa"/>
          <w:trHeight w:val="583"/>
        </w:trPr>
        <w:tc>
          <w:tcPr>
            <w:tcW w:w="4189" w:type="dxa"/>
            <w:gridSpan w:val="3"/>
            <w:shd w:val="clear" w:color="auto" w:fill="DEEAF6" w:themeFill="accent1" w:themeFillTint="33"/>
          </w:tcPr>
          <w:p w14:paraId="406914AE" w14:textId="52A47473" w:rsidR="00CA3BDB" w:rsidRPr="00C84A37" w:rsidRDefault="00CA3BDB" w:rsidP="008726BD">
            <w:pPr>
              <w:rPr>
                <w:b/>
              </w:rPr>
            </w:pPr>
            <w:r w:rsidRPr="00C84A37">
              <w:rPr>
                <w:b/>
              </w:rPr>
              <w:t>TC_</w:t>
            </w:r>
            <w:r>
              <w:rPr>
                <w:b/>
              </w:rPr>
              <w:t>ACCERTAMENTI</w:t>
            </w:r>
            <w:r w:rsidRPr="00C84A37">
              <w:rPr>
                <w:b/>
              </w:rPr>
              <w:t>_0</w:t>
            </w:r>
            <w:r>
              <w:rPr>
                <w:b/>
              </w:rPr>
              <w:t>5</w:t>
            </w:r>
          </w:p>
        </w:tc>
      </w:tr>
      <w:tr w:rsidR="00CA3BDB" w:rsidRPr="00C84A37" w14:paraId="5BF6C55A" w14:textId="77777777" w:rsidTr="008726BD">
        <w:trPr>
          <w:trHeight w:val="550"/>
        </w:trPr>
        <w:tc>
          <w:tcPr>
            <w:tcW w:w="2405" w:type="dxa"/>
            <w:gridSpan w:val="2"/>
          </w:tcPr>
          <w:p w14:paraId="4ECB723E" w14:textId="77777777" w:rsidR="00CA3BDB" w:rsidRPr="00C84A37" w:rsidRDefault="00CA3BDB" w:rsidP="008726BD">
            <w:pPr>
              <w:rPr>
                <w:b/>
              </w:rPr>
            </w:pPr>
            <w:r w:rsidRPr="00C84A37">
              <w:rPr>
                <w:b/>
              </w:rPr>
              <w:t>Titolo</w:t>
            </w:r>
          </w:p>
        </w:tc>
        <w:tc>
          <w:tcPr>
            <w:tcW w:w="7449" w:type="dxa"/>
            <w:gridSpan w:val="3"/>
          </w:tcPr>
          <w:p w14:paraId="6DEA98DA" w14:textId="1DDA4811" w:rsidR="00CA3BDB" w:rsidRPr="00C84A37" w:rsidRDefault="00BD2198" w:rsidP="008726BD">
            <w:r w:rsidRPr="00BD2198">
              <w:t>Dettaglio Capitoli di un Pagamenti in Accertamento</w:t>
            </w:r>
          </w:p>
        </w:tc>
      </w:tr>
      <w:tr w:rsidR="00CA3BDB" w:rsidRPr="00C84A37" w14:paraId="6ABC8F10" w14:textId="77777777" w:rsidTr="008726BD">
        <w:trPr>
          <w:trHeight w:val="550"/>
        </w:trPr>
        <w:tc>
          <w:tcPr>
            <w:tcW w:w="2405" w:type="dxa"/>
            <w:gridSpan w:val="2"/>
          </w:tcPr>
          <w:p w14:paraId="24FDE5BD" w14:textId="77777777" w:rsidR="00CA3BDB" w:rsidRPr="00C84A37" w:rsidRDefault="00CA3BDB" w:rsidP="008726BD">
            <w:pPr>
              <w:rPr>
                <w:b/>
              </w:rPr>
            </w:pPr>
            <w:r w:rsidRPr="00C84A37">
              <w:rPr>
                <w:b/>
              </w:rPr>
              <w:t>Descrizione</w:t>
            </w:r>
          </w:p>
        </w:tc>
        <w:tc>
          <w:tcPr>
            <w:tcW w:w="7449" w:type="dxa"/>
            <w:gridSpan w:val="3"/>
          </w:tcPr>
          <w:p w14:paraId="3B63478C" w14:textId="4403ABA6" w:rsidR="00CA3BDB" w:rsidRPr="00C84A37" w:rsidRDefault="00BD2198" w:rsidP="008726BD">
            <w:r w:rsidRPr="00BD2198">
              <w:t>Dettaglio della ripartizione in Capitoli di un Pagamento associato ad un Accertamento.</w:t>
            </w:r>
          </w:p>
        </w:tc>
      </w:tr>
      <w:tr w:rsidR="00CA3BDB" w:rsidRPr="00C84A37" w14:paraId="70FBA514" w14:textId="77777777" w:rsidTr="008726BD">
        <w:trPr>
          <w:trHeight w:val="550"/>
        </w:trPr>
        <w:tc>
          <w:tcPr>
            <w:tcW w:w="2405" w:type="dxa"/>
            <w:gridSpan w:val="2"/>
          </w:tcPr>
          <w:p w14:paraId="5EC94468" w14:textId="77777777" w:rsidR="00CA3BDB" w:rsidRPr="00C84A37" w:rsidRDefault="00CA3BDB" w:rsidP="008726BD">
            <w:pPr>
              <w:rPr>
                <w:b/>
              </w:rPr>
            </w:pPr>
            <w:r>
              <w:rPr>
                <w:b/>
              </w:rPr>
              <w:t>Id Ruolo/Attore</w:t>
            </w:r>
          </w:p>
        </w:tc>
        <w:tc>
          <w:tcPr>
            <w:tcW w:w="7449" w:type="dxa"/>
            <w:gridSpan w:val="3"/>
          </w:tcPr>
          <w:p w14:paraId="6A5243B0" w14:textId="77777777" w:rsidR="00CA3BDB" w:rsidRPr="00146646" w:rsidRDefault="00CA3BDB" w:rsidP="008726BD">
            <w:r>
              <w:t>001</w:t>
            </w:r>
          </w:p>
        </w:tc>
      </w:tr>
      <w:tr w:rsidR="00CA3BDB" w:rsidRPr="00C84A37" w14:paraId="2BE00484" w14:textId="77777777" w:rsidTr="008726BD">
        <w:tc>
          <w:tcPr>
            <w:tcW w:w="2405" w:type="dxa"/>
            <w:gridSpan w:val="2"/>
            <w:vAlign w:val="center"/>
          </w:tcPr>
          <w:p w14:paraId="00F8F0EC" w14:textId="77777777" w:rsidR="00CA3BDB" w:rsidRPr="00C84A37" w:rsidRDefault="00CA3BDB" w:rsidP="008726BD">
            <w:pPr>
              <w:rPr>
                <w:b/>
              </w:rPr>
            </w:pPr>
            <w:r w:rsidRPr="00C84A37">
              <w:rPr>
                <w:b/>
              </w:rPr>
              <w:lastRenderedPageBreak/>
              <w:t>Pre-condizioni</w:t>
            </w:r>
          </w:p>
        </w:tc>
        <w:tc>
          <w:tcPr>
            <w:tcW w:w="7449" w:type="dxa"/>
            <w:gridSpan w:val="3"/>
            <w:vAlign w:val="center"/>
          </w:tcPr>
          <w:p w14:paraId="693F3C90"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06674448" w14:textId="77777777" w:rsidR="00CA3BDB" w:rsidRDefault="00CA3BDB" w:rsidP="008726BD">
            <w:pPr>
              <w:pStyle w:val="Paragrafoelenco"/>
              <w:numPr>
                <w:ilvl w:val="0"/>
                <w:numId w:val="7"/>
              </w:numPr>
              <w:ind w:left="714" w:hanging="357"/>
            </w:pPr>
            <w:r>
              <w:t>L’utente deve avere selezionato la request TC_ACCERTAMENTI_05</w:t>
            </w:r>
          </w:p>
          <w:p w14:paraId="42B337A0" w14:textId="77777777" w:rsidR="00DA3BAD" w:rsidRDefault="00DA3BAD" w:rsidP="00DA3BAD">
            <w:pPr>
              <w:pStyle w:val="Paragrafoelenco"/>
              <w:numPr>
                <w:ilvl w:val="0"/>
                <w:numId w:val="7"/>
              </w:numPr>
              <w:ind w:left="714" w:hanging="357"/>
            </w:pPr>
            <w:r>
              <w:t xml:space="preserve">L’accertamento con id =1 deve risultare inserito nel sistema e ad esso risulta aggiunto il pagamento con </w:t>
            </w:r>
          </w:p>
          <w:p w14:paraId="7069DB2D" w14:textId="77777777" w:rsidR="00DA3BAD" w:rsidRDefault="00DA3BAD" w:rsidP="00DA3BAD">
            <w:pPr>
              <w:pStyle w:val="Paragrafoelenco"/>
              <w:ind w:left="714"/>
            </w:pPr>
            <w:r>
              <w:t xml:space="preserve">IUV: </w:t>
            </w:r>
            <w:r w:rsidRPr="00D90958">
              <w:t>01000000000004083</w:t>
            </w:r>
          </w:p>
          <w:p w14:paraId="3A034E4F" w14:textId="45A427EE" w:rsidR="00DA3BAD" w:rsidRPr="00C84A37" w:rsidRDefault="00DA3BAD" w:rsidP="00DA3BAD">
            <w:pPr>
              <w:pStyle w:val="Paragrafoelenco"/>
              <w:ind w:left="714"/>
            </w:pPr>
            <w:r>
              <w:t>Il pagamento risulta diviso in due capitoli con codice: 003 e 004.</w:t>
            </w:r>
          </w:p>
        </w:tc>
      </w:tr>
      <w:tr w:rsidR="00DA3BAD" w:rsidRPr="00C84A37" w14:paraId="4481040B" w14:textId="77777777" w:rsidTr="00D46FFC">
        <w:tc>
          <w:tcPr>
            <w:tcW w:w="2405" w:type="dxa"/>
            <w:gridSpan w:val="2"/>
            <w:vAlign w:val="center"/>
          </w:tcPr>
          <w:p w14:paraId="42137127" w14:textId="77777777" w:rsidR="00DA3BAD" w:rsidRPr="00C84A37" w:rsidRDefault="00DA3BAD" w:rsidP="00D46FFC">
            <w:pPr>
              <w:rPr>
                <w:b/>
              </w:rPr>
            </w:pPr>
            <w:r>
              <w:rPr>
                <w:b/>
              </w:rPr>
              <w:t>Post-condizione</w:t>
            </w:r>
          </w:p>
        </w:tc>
        <w:tc>
          <w:tcPr>
            <w:tcW w:w="7449" w:type="dxa"/>
            <w:gridSpan w:val="3"/>
            <w:vAlign w:val="center"/>
          </w:tcPr>
          <w:p w14:paraId="7EE8D003" w14:textId="77777777" w:rsidR="00DA3BAD" w:rsidRDefault="00DA3BAD" w:rsidP="00D46FFC">
            <w:pPr>
              <w:pStyle w:val="Paragrafoelenco"/>
              <w:numPr>
                <w:ilvl w:val="0"/>
                <w:numId w:val="7"/>
              </w:numPr>
              <w:ind w:left="714" w:hanging="357"/>
            </w:pPr>
            <w:r>
              <w:t xml:space="preserve">Il servizio restituisce i dati della suddivisione in capitoli per il pagamento con IUV: </w:t>
            </w:r>
            <w:r w:rsidRPr="00D90958">
              <w:t>01000000000004083</w:t>
            </w:r>
          </w:p>
        </w:tc>
      </w:tr>
      <w:tr w:rsidR="00CA3BDB" w:rsidRPr="00C84A37" w14:paraId="6CE48416" w14:textId="77777777" w:rsidTr="008726BD">
        <w:tc>
          <w:tcPr>
            <w:tcW w:w="2405" w:type="dxa"/>
            <w:gridSpan w:val="2"/>
            <w:vAlign w:val="center"/>
          </w:tcPr>
          <w:p w14:paraId="4C1A114C" w14:textId="77777777" w:rsidR="00CA3BDB" w:rsidRPr="00C84A37" w:rsidRDefault="00CA3BDB" w:rsidP="008726BD">
            <w:pPr>
              <w:rPr>
                <w:b/>
              </w:rPr>
            </w:pPr>
            <w:r>
              <w:rPr>
                <w:b/>
              </w:rPr>
              <w:t>Input</w:t>
            </w:r>
          </w:p>
        </w:tc>
        <w:tc>
          <w:tcPr>
            <w:tcW w:w="7449" w:type="dxa"/>
            <w:gridSpan w:val="3"/>
            <w:vAlign w:val="center"/>
          </w:tcPr>
          <w:p w14:paraId="1F16662E" w14:textId="77777777" w:rsidR="00CA3BDB" w:rsidRDefault="00CA3BDB" w:rsidP="008726BD"/>
          <w:tbl>
            <w:tblPr>
              <w:tblStyle w:val="GridTable3"/>
              <w:tblW w:w="0" w:type="auto"/>
              <w:tblLook w:val="04A0" w:firstRow="1" w:lastRow="0" w:firstColumn="1" w:lastColumn="0" w:noHBand="0" w:noVBand="1"/>
            </w:tblPr>
            <w:tblGrid>
              <w:gridCol w:w="1650"/>
              <w:gridCol w:w="5583"/>
            </w:tblGrid>
            <w:tr w:rsidR="00CA3BDB" w14:paraId="59924C4A"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395AB6D2" w14:textId="77777777" w:rsidR="00CA3BDB" w:rsidRDefault="00CA3BDB" w:rsidP="008726BD">
                  <w:r>
                    <w:t>Key</w:t>
                  </w:r>
                </w:p>
              </w:tc>
              <w:tc>
                <w:tcPr>
                  <w:tcW w:w="6011" w:type="dxa"/>
                </w:tcPr>
                <w:p w14:paraId="68247466" w14:textId="77777777" w:rsidR="00CA3BDB" w:rsidRDefault="00CA3BDB" w:rsidP="008726BD">
                  <w:pPr>
                    <w:cnfStyle w:val="100000000000" w:firstRow="1" w:lastRow="0" w:firstColumn="0" w:lastColumn="0" w:oddVBand="0" w:evenVBand="0" w:oddHBand="0" w:evenHBand="0" w:firstRowFirstColumn="0" w:firstRowLastColumn="0" w:lastRowFirstColumn="0" w:lastRowLastColumn="0"/>
                  </w:pPr>
                  <w:r>
                    <w:t>Value</w:t>
                  </w:r>
                </w:p>
              </w:tc>
            </w:tr>
            <w:tr w:rsidR="00CA3BDB" w14:paraId="75A114AB"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5C85878D" w14:textId="4CEC5EE1" w:rsidR="00CA3BDB" w:rsidRDefault="008605EB" w:rsidP="008726BD">
                  <w:r>
                    <w:t>codIpa</w:t>
                  </w:r>
                </w:p>
              </w:tc>
              <w:tc>
                <w:tcPr>
                  <w:tcW w:w="6011" w:type="dxa"/>
                </w:tcPr>
                <w:p w14:paraId="09AE0FCE" w14:textId="1C19B6AE" w:rsidR="00CA3BDB" w:rsidRDefault="008605EB" w:rsidP="008726BD">
                  <w:pPr>
                    <w:cnfStyle w:val="000000100000" w:firstRow="0" w:lastRow="0" w:firstColumn="0" w:lastColumn="0" w:oddVBand="0" w:evenVBand="0" w:oddHBand="1" w:evenHBand="0" w:firstRowFirstColumn="0" w:firstRowLastColumn="0" w:lastRowFirstColumn="0" w:lastRowLastColumn="0"/>
                  </w:pPr>
                  <w:r>
                    <w:t>R_CAMPAN</w:t>
                  </w:r>
                </w:p>
              </w:tc>
            </w:tr>
            <w:tr w:rsidR="00CA3BDB" w14:paraId="3387EF9A"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3FA2E539" w14:textId="47140A34" w:rsidR="00CA3BDB" w:rsidRDefault="008605EB" w:rsidP="008726BD">
                  <w:r>
                    <w:t>a</w:t>
                  </w:r>
                  <w:r w:rsidRPr="008605EB">
                    <w:t>ccertamentoID</w:t>
                  </w:r>
                </w:p>
              </w:tc>
              <w:tc>
                <w:tcPr>
                  <w:tcW w:w="6011" w:type="dxa"/>
                </w:tcPr>
                <w:p w14:paraId="67409458" w14:textId="13CA0F46" w:rsidR="00CA3BDB" w:rsidRDefault="008605EB" w:rsidP="008726BD">
                  <w:pPr>
                    <w:cnfStyle w:val="000000000000" w:firstRow="0" w:lastRow="0" w:firstColumn="0" w:lastColumn="0" w:oddVBand="0" w:evenVBand="0" w:oddHBand="0" w:evenHBand="0" w:firstRowFirstColumn="0" w:firstRowLastColumn="0" w:lastRowFirstColumn="0" w:lastRowLastColumn="0"/>
                  </w:pPr>
                  <w:r>
                    <w:t>1</w:t>
                  </w:r>
                </w:p>
              </w:tc>
            </w:tr>
            <w:tr w:rsidR="008605EB" w14:paraId="0DB2D0B9"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1C88717C" w14:textId="0D4F54BA" w:rsidR="008605EB" w:rsidRDefault="008605EB" w:rsidP="008726BD">
                  <w:r>
                    <w:t>iuv</w:t>
                  </w:r>
                </w:p>
              </w:tc>
              <w:tc>
                <w:tcPr>
                  <w:tcW w:w="6011" w:type="dxa"/>
                </w:tcPr>
                <w:p w14:paraId="397662A3" w14:textId="1D7991B2" w:rsidR="008605EB" w:rsidRDefault="008605EB" w:rsidP="008726BD">
                  <w:pPr>
                    <w:cnfStyle w:val="000000100000" w:firstRow="0" w:lastRow="0" w:firstColumn="0" w:lastColumn="0" w:oddVBand="0" w:evenVBand="0" w:oddHBand="1" w:evenHBand="0" w:firstRowFirstColumn="0" w:firstRowLastColumn="0" w:lastRowFirstColumn="0" w:lastRowLastColumn="0"/>
                  </w:pPr>
                  <w:r w:rsidRPr="008605EB">
                    <w:t>01000000000004083</w:t>
                  </w:r>
                </w:p>
              </w:tc>
            </w:tr>
            <w:tr w:rsidR="008605EB" w14:paraId="7C2BE7C9"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72C18956" w14:textId="59CC35D8" w:rsidR="008605EB" w:rsidRDefault="008605EB" w:rsidP="008726BD">
                  <w:r w:rsidRPr="008605EB">
                    <w:t>codTipoDovuto</w:t>
                  </w:r>
                </w:p>
              </w:tc>
              <w:tc>
                <w:tcPr>
                  <w:tcW w:w="6011" w:type="dxa"/>
                </w:tcPr>
                <w:p w14:paraId="05BE9A23" w14:textId="09CE6A84" w:rsidR="008605EB" w:rsidRPr="008605EB" w:rsidRDefault="008605EB" w:rsidP="008726BD">
                  <w:pPr>
                    <w:cnfStyle w:val="000000000000" w:firstRow="0" w:lastRow="0" w:firstColumn="0" w:lastColumn="0" w:oddVBand="0" w:evenVBand="0" w:oddHBand="0" w:evenHBand="0" w:firstRowFirstColumn="0" w:firstRowLastColumn="0" w:lastRowFirstColumn="0" w:lastRowLastColumn="0"/>
                  </w:pPr>
                  <w:r>
                    <w:t>0811</w:t>
                  </w:r>
                </w:p>
              </w:tc>
            </w:tr>
          </w:tbl>
          <w:p w14:paraId="00FFB58D" w14:textId="77777777" w:rsidR="00CA3BDB" w:rsidRDefault="00CA3BDB" w:rsidP="008726BD">
            <w:r>
              <w:t xml:space="preserve"> </w:t>
            </w:r>
          </w:p>
        </w:tc>
      </w:tr>
      <w:tr w:rsidR="00CA3BDB" w:rsidRPr="00C84A37" w14:paraId="46E92422" w14:textId="77777777" w:rsidTr="008726BD">
        <w:trPr>
          <w:trHeight w:val="540"/>
        </w:trPr>
        <w:tc>
          <w:tcPr>
            <w:tcW w:w="626" w:type="dxa"/>
          </w:tcPr>
          <w:p w14:paraId="15AC4418" w14:textId="77777777" w:rsidR="00CA3BDB" w:rsidRPr="00C84A37" w:rsidRDefault="00CA3BDB" w:rsidP="008726BD">
            <w:pPr>
              <w:rPr>
                <w:b/>
              </w:rPr>
            </w:pPr>
            <w:r w:rsidRPr="00C84A37">
              <w:rPr>
                <w:b/>
              </w:rPr>
              <w:t>Step</w:t>
            </w:r>
          </w:p>
        </w:tc>
        <w:tc>
          <w:tcPr>
            <w:tcW w:w="1779" w:type="dxa"/>
          </w:tcPr>
          <w:p w14:paraId="0CBD14BA" w14:textId="77777777" w:rsidR="00CA3BDB" w:rsidRPr="00C84A37" w:rsidRDefault="00CA3BDB" w:rsidP="008726BD">
            <w:pPr>
              <w:rPr>
                <w:b/>
              </w:rPr>
            </w:pPr>
            <w:r w:rsidRPr="00C84A37">
              <w:rPr>
                <w:b/>
              </w:rPr>
              <w:t>Azione</w:t>
            </w:r>
          </w:p>
        </w:tc>
        <w:tc>
          <w:tcPr>
            <w:tcW w:w="6332" w:type="dxa"/>
            <w:gridSpan w:val="2"/>
          </w:tcPr>
          <w:p w14:paraId="4CD0EC66" w14:textId="77777777" w:rsidR="00CA3BDB" w:rsidRPr="00C84A37" w:rsidRDefault="00CA3BDB" w:rsidP="008726BD">
            <w:pPr>
              <w:rPr>
                <w:b/>
              </w:rPr>
            </w:pPr>
            <w:r w:rsidRPr="00C84A37">
              <w:rPr>
                <w:b/>
              </w:rPr>
              <w:t>Risultato atteso</w:t>
            </w:r>
          </w:p>
        </w:tc>
        <w:tc>
          <w:tcPr>
            <w:tcW w:w="1117" w:type="dxa"/>
          </w:tcPr>
          <w:p w14:paraId="0609F42D" w14:textId="77777777" w:rsidR="00CA3BDB" w:rsidRPr="00C84A37" w:rsidRDefault="00CA3BDB" w:rsidP="008726BD">
            <w:pPr>
              <w:rPr>
                <w:b/>
              </w:rPr>
            </w:pPr>
            <w:r w:rsidRPr="00C84A37">
              <w:rPr>
                <w:b/>
              </w:rPr>
              <w:t>Esito</w:t>
            </w:r>
          </w:p>
        </w:tc>
      </w:tr>
      <w:tr w:rsidR="00CA3BDB" w:rsidRPr="00C84A37" w14:paraId="1BE2087A" w14:textId="77777777" w:rsidTr="008726BD">
        <w:trPr>
          <w:trHeight w:val="1800"/>
        </w:trPr>
        <w:tc>
          <w:tcPr>
            <w:tcW w:w="626" w:type="dxa"/>
          </w:tcPr>
          <w:p w14:paraId="791C189F" w14:textId="77777777" w:rsidR="00CA3BDB" w:rsidRPr="00C84A37" w:rsidRDefault="00CA3BDB" w:rsidP="008726BD">
            <w:r>
              <w:t>1</w:t>
            </w:r>
          </w:p>
        </w:tc>
        <w:tc>
          <w:tcPr>
            <w:tcW w:w="1779" w:type="dxa"/>
          </w:tcPr>
          <w:p w14:paraId="45E977A9" w14:textId="77777777" w:rsidR="00CA3BDB" w:rsidRPr="00C84A37" w:rsidRDefault="00CA3BDB" w:rsidP="008726BD">
            <w:r>
              <w:t>L’utente seleziona il pulsante SEND.</w:t>
            </w:r>
          </w:p>
        </w:tc>
        <w:tc>
          <w:tcPr>
            <w:tcW w:w="6332" w:type="dxa"/>
            <w:gridSpan w:val="2"/>
          </w:tcPr>
          <w:p w14:paraId="11A49C00" w14:textId="77777777" w:rsidR="00DA3BAD" w:rsidRDefault="00DA3BAD" w:rsidP="00DA3BAD">
            <w:pPr>
              <w:shd w:val="clear" w:color="auto" w:fill="FFFFFE"/>
              <w:spacing w:line="240" w:lineRule="atLeast"/>
            </w:pPr>
            <w:r>
              <w:t>{</w:t>
            </w:r>
          </w:p>
          <w:p w14:paraId="73015A27" w14:textId="77777777" w:rsidR="00DA3BAD" w:rsidRDefault="00DA3BAD" w:rsidP="00DA3BAD">
            <w:pPr>
              <w:shd w:val="clear" w:color="auto" w:fill="FFFFFE"/>
              <w:spacing w:line="240" w:lineRule="atLeast"/>
            </w:pPr>
            <w:r>
              <w:t xml:space="preserve">    "timestamp": "2020-03-23T21:06:17.308+0000",</w:t>
            </w:r>
          </w:p>
          <w:p w14:paraId="15EC862D" w14:textId="77777777" w:rsidR="00DA3BAD" w:rsidRDefault="00DA3BAD" w:rsidP="00DA3BAD">
            <w:pPr>
              <w:shd w:val="clear" w:color="auto" w:fill="FFFFFE"/>
              <w:spacing w:line="240" w:lineRule="atLeast"/>
            </w:pPr>
            <w:r>
              <w:t xml:space="preserve">    "messages": null,</w:t>
            </w:r>
          </w:p>
          <w:p w14:paraId="2DE43781" w14:textId="77777777" w:rsidR="00DA3BAD" w:rsidRDefault="00DA3BAD" w:rsidP="00DA3BAD">
            <w:pPr>
              <w:shd w:val="clear" w:color="auto" w:fill="FFFFFE"/>
              <w:spacing w:line="240" w:lineRule="atLeast"/>
            </w:pPr>
            <w:r>
              <w:t xml:space="preserve">    "items": {</w:t>
            </w:r>
          </w:p>
          <w:p w14:paraId="27320A76" w14:textId="77777777" w:rsidR="00DA3BAD" w:rsidRDefault="00DA3BAD" w:rsidP="00DA3BAD">
            <w:pPr>
              <w:shd w:val="clear" w:color="auto" w:fill="FFFFFE"/>
              <w:spacing w:line="240" w:lineRule="atLeast"/>
            </w:pPr>
            <w:r>
              <w:t xml:space="preserve">        "accertamentoDettaglioDto": {</w:t>
            </w:r>
          </w:p>
          <w:p w14:paraId="45C805FE" w14:textId="77777777" w:rsidR="00DA3BAD" w:rsidRDefault="00DA3BAD" w:rsidP="00DA3BAD">
            <w:pPr>
              <w:shd w:val="clear" w:color="auto" w:fill="FFFFFE"/>
              <w:spacing w:line="240" w:lineRule="atLeast"/>
            </w:pPr>
            <w:r>
              <w:t xml:space="preserve">            "id": "2",</w:t>
            </w:r>
          </w:p>
          <w:p w14:paraId="259AB2CC" w14:textId="77777777" w:rsidR="00DA3BAD" w:rsidRDefault="00DA3BAD" w:rsidP="00DA3BAD">
            <w:pPr>
              <w:shd w:val="clear" w:color="auto" w:fill="FFFFFE"/>
              <w:spacing w:line="240" w:lineRule="atLeast"/>
            </w:pPr>
            <w:r>
              <w:t xml:space="preserve">            "accertamentoId": null,</w:t>
            </w:r>
          </w:p>
          <w:p w14:paraId="3ACA0790" w14:textId="77777777" w:rsidR="00DA3BAD" w:rsidRDefault="00DA3BAD" w:rsidP="00DA3BAD">
            <w:pPr>
              <w:shd w:val="clear" w:color="auto" w:fill="FFFFFE"/>
              <w:spacing w:line="240" w:lineRule="atLeast"/>
            </w:pPr>
            <w:r>
              <w:t xml:space="preserve">            "dtUltimaModifica": "23/03/2020 10:38",</w:t>
            </w:r>
          </w:p>
          <w:p w14:paraId="7390F5C7" w14:textId="77777777" w:rsidR="00DA3BAD" w:rsidRDefault="00DA3BAD" w:rsidP="00DA3BAD">
            <w:pPr>
              <w:shd w:val="clear" w:color="auto" w:fill="FFFFFE"/>
              <w:spacing w:line="240" w:lineRule="atLeast"/>
            </w:pPr>
            <w:r>
              <w:t xml:space="preserve">            "flussoExportDTO": {</w:t>
            </w:r>
          </w:p>
          <w:p w14:paraId="1B31C4A9" w14:textId="77777777" w:rsidR="00DA3BAD" w:rsidRDefault="00DA3BAD" w:rsidP="00DA3BAD">
            <w:pPr>
              <w:shd w:val="clear" w:color="auto" w:fill="FFFFFE"/>
              <w:spacing w:line="240" w:lineRule="atLeast"/>
            </w:pPr>
            <w:r>
              <w:t xml:space="preserve">                "codTipoDovuto": "0811",</w:t>
            </w:r>
          </w:p>
          <w:p w14:paraId="5F525A7D" w14:textId="77777777" w:rsidR="00DA3BAD" w:rsidRDefault="00DA3BAD" w:rsidP="00DA3BAD">
            <w:pPr>
              <w:shd w:val="clear" w:color="auto" w:fill="FFFFFE"/>
              <w:spacing w:line="240" w:lineRule="atLeast"/>
            </w:pPr>
            <w:r>
              <w:t xml:space="preserve">                "deTipoDovuto": "TASSA DI ABILITAZIONE ALL'ESERCIZIO PROFESSIONALE",</w:t>
            </w:r>
          </w:p>
          <w:p w14:paraId="7566581B" w14:textId="77777777" w:rsidR="00DA3BAD" w:rsidRDefault="00DA3BAD" w:rsidP="00DA3BAD">
            <w:pPr>
              <w:shd w:val="clear" w:color="auto" w:fill="FFFFFE"/>
              <w:spacing w:line="240" w:lineRule="atLeast"/>
            </w:pPr>
            <w:r>
              <w:t xml:space="preserve">                "codiceIud": "0004d88c83c3d4c4a08b86ab53243adbe1d",</w:t>
            </w:r>
          </w:p>
          <w:p w14:paraId="724EF6D2" w14:textId="77777777" w:rsidR="00DA3BAD" w:rsidRDefault="00DA3BAD" w:rsidP="00DA3BAD">
            <w:pPr>
              <w:shd w:val="clear" w:color="auto" w:fill="FFFFFE"/>
              <w:spacing w:line="240" w:lineRule="atLeast"/>
            </w:pPr>
            <w:r>
              <w:t xml:space="preserve">                "codiceIuv": "01000000000004083",</w:t>
            </w:r>
          </w:p>
          <w:p w14:paraId="5A5FCF99" w14:textId="77777777" w:rsidR="00DA3BAD" w:rsidRDefault="00DA3BAD" w:rsidP="00DA3BAD">
            <w:pPr>
              <w:shd w:val="clear" w:color="auto" w:fill="FFFFFE"/>
              <w:spacing w:line="240" w:lineRule="atLeast"/>
            </w:pPr>
            <w:r>
              <w:t xml:space="preserve">                "identificativoUnivocoRiscossione": "2039E38403022003159",</w:t>
            </w:r>
          </w:p>
          <w:p w14:paraId="28ABFD6C" w14:textId="77777777" w:rsidR="00DA3BAD" w:rsidRDefault="00DA3BAD" w:rsidP="00DA3BAD">
            <w:pPr>
              <w:shd w:val="clear" w:color="auto" w:fill="FFFFFE"/>
              <w:spacing w:line="240" w:lineRule="atLeast"/>
            </w:pPr>
            <w:r>
              <w:t xml:space="preserve">                "denominazioneAttestante": "SISALPAY",</w:t>
            </w:r>
          </w:p>
          <w:p w14:paraId="6925CDBB" w14:textId="77777777" w:rsidR="00DA3BAD" w:rsidRDefault="00DA3BAD" w:rsidP="00DA3BAD">
            <w:pPr>
              <w:shd w:val="clear" w:color="auto" w:fill="FFFFFE"/>
              <w:spacing w:line="240" w:lineRule="atLeast"/>
            </w:pPr>
            <w:r>
              <w:t xml:space="preserve">                "codiceIdentificativoUnivocoAttestante": "SIGPITM1XXX",</w:t>
            </w:r>
          </w:p>
          <w:p w14:paraId="6A52734C" w14:textId="77777777" w:rsidR="00DA3BAD" w:rsidRDefault="00DA3BAD" w:rsidP="00DA3BAD">
            <w:pPr>
              <w:shd w:val="clear" w:color="auto" w:fill="FFFFFE"/>
              <w:spacing w:line="240" w:lineRule="atLeast"/>
            </w:pPr>
            <w:r>
              <w:t xml:space="preserve">                "tipoIdentificativoUnivocoAttestante": "B",</w:t>
            </w:r>
          </w:p>
          <w:p w14:paraId="781E07D1" w14:textId="77777777" w:rsidR="00DA3BAD" w:rsidRDefault="00DA3BAD" w:rsidP="00DA3BAD">
            <w:pPr>
              <w:shd w:val="clear" w:color="auto" w:fill="FFFFFE"/>
              <w:spacing w:line="240" w:lineRule="atLeast"/>
            </w:pPr>
            <w:r>
              <w:t xml:space="preserve">                "anagraficaVersante": null,</w:t>
            </w:r>
          </w:p>
          <w:p w14:paraId="331EDBA1" w14:textId="77777777" w:rsidR="00DA3BAD" w:rsidRDefault="00DA3BAD" w:rsidP="00DA3BAD">
            <w:pPr>
              <w:shd w:val="clear" w:color="auto" w:fill="FFFFFE"/>
              <w:spacing w:line="240" w:lineRule="atLeast"/>
            </w:pPr>
            <w:r>
              <w:t xml:space="preserve">                "codiceIdentificativoUnivocoVersante": null,</w:t>
            </w:r>
          </w:p>
          <w:p w14:paraId="41DC8F52" w14:textId="77777777" w:rsidR="00DA3BAD" w:rsidRDefault="00DA3BAD" w:rsidP="00DA3BAD">
            <w:pPr>
              <w:shd w:val="clear" w:color="auto" w:fill="FFFFFE"/>
              <w:spacing w:line="240" w:lineRule="atLeast"/>
            </w:pPr>
            <w:r>
              <w:t xml:space="preserve">                "tipoIdentificativoUnivocoVersante": null,</w:t>
            </w:r>
          </w:p>
          <w:p w14:paraId="457322D7" w14:textId="77777777" w:rsidR="00DA3BAD" w:rsidRDefault="00DA3BAD" w:rsidP="00DA3BAD">
            <w:pPr>
              <w:shd w:val="clear" w:color="auto" w:fill="FFFFFE"/>
              <w:spacing w:line="240" w:lineRule="atLeast"/>
            </w:pPr>
            <w:r>
              <w:t xml:space="preserve">                "anagraficaPagatore": "Adelio Manzoni",</w:t>
            </w:r>
          </w:p>
          <w:p w14:paraId="6D0C7B14" w14:textId="77777777" w:rsidR="00DA3BAD" w:rsidRDefault="00DA3BAD" w:rsidP="00DA3BAD">
            <w:pPr>
              <w:shd w:val="clear" w:color="auto" w:fill="FFFFFE"/>
              <w:spacing w:line="240" w:lineRule="atLeast"/>
            </w:pPr>
            <w:r>
              <w:t xml:space="preserve">                "codiceIdentificativoUnivocoPagatore": "MNZDLA04H11C351U",</w:t>
            </w:r>
          </w:p>
          <w:p w14:paraId="12DA9A77" w14:textId="77777777" w:rsidR="00DA3BAD" w:rsidRDefault="00DA3BAD" w:rsidP="00DA3BAD">
            <w:pPr>
              <w:shd w:val="clear" w:color="auto" w:fill="FFFFFE"/>
              <w:spacing w:line="240" w:lineRule="atLeast"/>
            </w:pPr>
            <w:r>
              <w:t xml:space="preserve">                "tipoIdentificativoUnivocoPagatore": "F",</w:t>
            </w:r>
          </w:p>
          <w:p w14:paraId="676485CB" w14:textId="77777777" w:rsidR="00DA3BAD" w:rsidRDefault="00DA3BAD" w:rsidP="00DA3BAD">
            <w:pPr>
              <w:shd w:val="clear" w:color="auto" w:fill="FFFFFE"/>
              <w:spacing w:line="240" w:lineRule="atLeast"/>
            </w:pPr>
            <w:r>
              <w:t xml:space="preserve">                "deDataUltimoAggiornamento": "23/03/2020",</w:t>
            </w:r>
          </w:p>
          <w:p w14:paraId="166DB04A" w14:textId="77777777" w:rsidR="00DA3BAD" w:rsidRDefault="00DA3BAD" w:rsidP="00DA3BAD">
            <w:pPr>
              <w:shd w:val="clear" w:color="auto" w:fill="FFFFFE"/>
              <w:spacing w:line="240" w:lineRule="atLeast"/>
            </w:pPr>
            <w:r>
              <w:lastRenderedPageBreak/>
              <w:t xml:space="preserve">                "dataEsitoSingoloPagamento": "31/01/2020",</w:t>
            </w:r>
          </w:p>
          <w:p w14:paraId="0910BDCF" w14:textId="77777777" w:rsidR="00DA3BAD" w:rsidRDefault="00DA3BAD" w:rsidP="00DA3BAD">
            <w:pPr>
              <w:shd w:val="clear" w:color="auto" w:fill="FFFFFE"/>
              <w:spacing w:line="240" w:lineRule="atLeast"/>
            </w:pPr>
            <w:r>
              <w:t xml:space="preserve">                "causaleVersamento": "0811 - Tassa Abilitazione all'Esercizio Professionale#Ordine professionale Ordine dei dottori commercialisti e degli esperti contabili",</w:t>
            </w:r>
          </w:p>
          <w:p w14:paraId="624E6725" w14:textId="77777777" w:rsidR="00DA3BAD" w:rsidRDefault="00DA3BAD" w:rsidP="00DA3BAD">
            <w:pPr>
              <w:shd w:val="clear" w:color="auto" w:fill="FFFFFE"/>
              <w:spacing w:line="240" w:lineRule="atLeast"/>
            </w:pPr>
            <w:r>
              <w:t xml:space="preserve">                "singoloImportoPagato": 104.00,</w:t>
            </w:r>
          </w:p>
          <w:p w14:paraId="74D7D213" w14:textId="77777777" w:rsidR="00DA3BAD" w:rsidRDefault="00DA3BAD" w:rsidP="00DA3BAD">
            <w:pPr>
              <w:shd w:val="clear" w:color="auto" w:fill="FFFFFE"/>
              <w:spacing w:line="240" w:lineRule="atLeast"/>
            </w:pPr>
            <w:r>
              <w:t xml:space="preserve">                "formatSingoloImportoPagato": "€ 104"</w:t>
            </w:r>
          </w:p>
          <w:p w14:paraId="16A328BA" w14:textId="77777777" w:rsidR="00DA3BAD" w:rsidRDefault="00DA3BAD" w:rsidP="00DA3BAD">
            <w:pPr>
              <w:shd w:val="clear" w:color="auto" w:fill="FFFFFE"/>
              <w:spacing w:line="240" w:lineRule="atLeast"/>
            </w:pPr>
            <w:r>
              <w:t xml:space="preserve">            },</w:t>
            </w:r>
          </w:p>
          <w:p w14:paraId="0C5E2AEF" w14:textId="77777777" w:rsidR="00DA3BAD" w:rsidRDefault="00DA3BAD" w:rsidP="00DA3BAD">
            <w:pPr>
              <w:shd w:val="clear" w:color="auto" w:fill="FFFFFE"/>
              <w:spacing w:line="240" w:lineRule="atLeast"/>
            </w:pPr>
            <w:r>
              <w:t xml:space="preserve">            "selected": false</w:t>
            </w:r>
          </w:p>
          <w:p w14:paraId="13A1D19E" w14:textId="77777777" w:rsidR="00DA3BAD" w:rsidRDefault="00DA3BAD" w:rsidP="00DA3BAD">
            <w:pPr>
              <w:shd w:val="clear" w:color="auto" w:fill="FFFFFE"/>
              <w:spacing w:line="240" w:lineRule="atLeast"/>
            </w:pPr>
            <w:r>
              <w:t xml:space="preserve">        },</w:t>
            </w:r>
          </w:p>
          <w:p w14:paraId="41F3561E" w14:textId="77777777" w:rsidR="00DA3BAD" w:rsidRDefault="00DA3BAD" w:rsidP="00DA3BAD">
            <w:pPr>
              <w:shd w:val="clear" w:color="auto" w:fill="FFFFFE"/>
              <w:spacing w:line="240" w:lineRule="atLeast"/>
            </w:pPr>
            <w:r>
              <w:t xml:space="preserve">        "resultList": [</w:t>
            </w:r>
          </w:p>
          <w:p w14:paraId="2F3B8DD3" w14:textId="77777777" w:rsidR="00DA3BAD" w:rsidRDefault="00DA3BAD" w:rsidP="00DA3BAD">
            <w:pPr>
              <w:shd w:val="clear" w:color="auto" w:fill="FFFFFE"/>
              <w:spacing w:line="240" w:lineRule="atLeast"/>
            </w:pPr>
            <w:r>
              <w:t xml:space="preserve">            {</w:t>
            </w:r>
          </w:p>
          <w:p w14:paraId="1ABC91B9" w14:textId="77777777" w:rsidR="00DA3BAD" w:rsidRDefault="00DA3BAD" w:rsidP="00DA3BAD">
            <w:pPr>
              <w:shd w:val="clear" w:color="auto" w:fill="FFFFFE"/>
              <w:spacing w:line="240" w:lineRule="atLeast"/>
            </w:pPr>
            <w:r>
              <w:t xml:space="preserve">                "codUfficio": "102",</w:t>
            </w:r>
          </w:p>
          <w:p w14:paraId="4F2F3747" w14:textId="77777777" w:rsidR="00DA3BAD" w:rsidRDefault="00DA3BAD" w:rsidP="00DA3BAD">
            <w:pPr>
              <w:shd w:val="clear" w:color="auto" w:fill="FFFFFE"/>
              <w:spacing w:line="240" w:lineRule="atLeast"/>
            </w:pPr>
            <w:r>
              <w:t xml:space="preserve">                "deUfficio": "Ufficio controlli 1",</w:t>
            </w:r>
          </w:p>
          <w:p w14:paraId="61688D29" w14:textId="77777777" w:rsidR="00DA3BAD" w:rsidRDefault="00DA3BAD" w:rsidP="00DA3BAD">
            <w:pPr>
              <w:shd w:val="clear" w:color="auto" w:fill="FFFFFE"/>
              <w:spacing w:line="240" w:lineRule="atLeast"/>
            </w:pPr>
            <w:r>
              <w:t xml:space="preserve">                "codCapitolo": "004",</w:t>
            </w:r>
          </w:p>
          <w:p w14:paraId="02FC4D18" w14:textId="77777777" w:rsidR="00DA3BAD" w:rsidRDefault="00DA3BAD" w:rsidP="00DA3BAD">
            <w:pPr>
              <w:shd w:val="clear" w:color="auto" w:fill="FFFFFE"/>
              <w:spacing w:line="240" w:lineRule="atLeast"/>
            </w:pPr>
            <w:r>
              <w:t xml:space="preserve">                "deCapitolo": "Tributi privati 1",</w:t>
            </w:r>
          </w:p>
          <w:p w14:paraId="2426341D" w14:textId="77777777" w:rsidR="00DA3BAD" w:rsidRDefault="00DA3BAD" w:rsidP="00DA3BAD">
            <w:pPr>
              <w:shd w:val="clear" w:color="auto" w:fill="FFFFFE"/>
              <w:spacing w:line="240" w:lineRule="atLeast"/>
            </w:pPr>
            <w:r>
              <w:t xml:space="preserve">                "deAnnoEsercizio": "2020",</w:t>
            </w:r>
          </w:p>
          <w:p w14:paraId="68A9FE53" w14:textId="77777777" w:rsidR="00DA3BAD" w:rsidRDefault="00DA3BAD" w:rsidP="00DA3BAD">
            <w:pPr>
              <w:shd w:val="clear" w:color="auto" w:fill="FFFFFE"/>
              <w:spacing w:line="240" w:lineRule="atLeast"/>
            </w:pPr>
            <w:r>
              <w:t xml:space="preserve">                "codAccertamento": "102",</w:t>
            </w:r>
          </w:p>
          <w:p w14:paraId="5C8E9310" w14:textId="77777777" w:rsidR="00DA3BAD" w:rsidRDefault="00DA3BAD" w:rsidP="00DA3BAD">
            <w:pPr>
              <w:shd w:val="clear" w:color="auto" w:fill="FFFFFE"/>
              <w:spacing w:line="240" w:lineRule="atLeast"/>
            </w:pPr>
            <w:r>
              <w:t xml:space="preserve">                "deAccertamento": "Accertamento test 102",</w:t>
            </w:r>
          </w:p>
          <w:p w14:paraId="64ACAFA4" w14:textId="77777777" w:rsidR="00DA3BAD" w:rsidRDefault="00DA3BAD" w:rsidP="00DA3BAD">
            <w:pPr>
              <w:shd w:val="clear" w:color="auto" w:fill="FFFFFE"/>
              <w:spacing w:line="240" w:lineRule="atLeast"/>
            </w:pPr>
            <w:r>
              <w:t xml:space="preserve">                "numImporto": "€ 54",</w:t>
            </w:r>
          </w:p>
          <w:p w14:paraId="4FDB16D2" w14:textId="77777777" w:rsidR="00DA3BAD" w:rsidRDefault="00DA3BAD" w:rsidP="00DA3BAD">
            <w:pPr>
              <w:shd w:val="clear" w:color="auto" w:fill="FFFFFE"/>
              <w:spacing w:line="240" w:lineRule="atLeast"/>
            </w:pPr>
            <w:r>
              <w:t xml:space="preserve">                "flgImportoInserito": false</w:t>
            </w:r>
          </w:p>
          <w:p w14:paraId="230753E0" w14:textId="77777777" w:rsidR="00DA3BAD" w:rsidRDefault="00DA3BAD" w:rsidP="00DA3BAD">
            <w:pPr>
              <w:shd w:val="clear" w:color="auto" w:fill="FFFFFE"/>
              <w:spacing w:line="240" w:lineRule="atLeast"/>
            </w:pPr>
            <w:r>
              <w:t xml:space="preserve">            },</w:t>
            </w:r>
          </w:p>
          <w:p w14:paraId="6B298D31" w14:textId="77777777" w:rsidR="00DA3BAD" w:rsidRDefault="00DA3BAD" w:rsidP="00DA3BAD">
            <w:pPr>
              <w:shd w:val="clear" w:color="auto" w:fill="FFFFFE"/>
              <w:spacing w:line="240" w:lineRule="atLeast"/>
            </w:pPr>
            <w:r>
              <w:t xml:space="preserve">            {</w:t>
            </w:r>
          </w:p>
          <w:p w14:paraId="341A8251" w14:textId="77777777" w:rsidR="00DA3BAD" w:rsidRDefault="00DA3BAD" w:rsidP="00DA3BAD">
            <w:pPr>
              <w:shd w:val="clear" w:color="auto" w:fill="FFFFFE"/>
              <w:spacing w:line="240" w:lineRule="atLeast"/>
            </w:pPr>
            <w:r>
              <w:t xml:space="preserve">                "codUfficio": "101",</w:t>
            </w:r>
          </w:p>
          <w:p w14:paraId="78063E74" w14:textId="77777777" w:rsidR="00DA3BAD" w:rsidRDefault="00DA3BAD" w:rsidP="00DA3BAD">
            <w:pPr>
              <w:shd w:val="clear" w:color="auto" w:fill="FFFFFE"/>
              <w:spacing w:line="240" w:lineRule="atLeast"/>
            </w:pPr>
            <w:r>
              <w:t xml:space="preserve">                "deUfficio": "Ufficio Tributi 1",</w:t>
            </w:r>
          </w:p>
          <w:p w14:paraId="2296F0F6" w14:textId="77777777" w:rsidR="00DA3BAD" w:rsidRDefault="00DA3BAD" w:rsidP="00DA3BAD">
            <w:pPr>
              <w:shd w:val="clear" w:color="auto" w:fill="FFFFFE"/>
              <w:spacing w:line="240" w:lineRule="atLeast"/>
            </w:pPr>
            <w:r>
              <w:t xml:space="preserve">                "codCapitolo": "003",</w:t>
            </w:r>
          </w:p>
          <w:p w14:paraId="13A6DAEC" w14:textId="77777777" w:rsidR="00DA3BAD" w:rsidRDefault="00DA3BAD" w:rsidP="00DA3BAD">
            <w:pPr>
              <w:shd w:val="clear" w:color="auto" w:fill="FFFFFE"/>
              <w:spacing w:line="240" w:lineRule="atLeast"/>
            </w:pPr>
            <w:r>
              <w:t xml:space="preserve">                "deCapitolo": "Tributi pubblici 1",</w:t>
            </w:r>
          </w:p>
          <w:p w14:paraId="03294324" w14:textId="77777777" w:rsidR="00DA3BAD" w:rsidRDefault="00DA3BAD" w:rsidP="00DA3BAD">
            <w:pPr>
              <w:shd w:val="clear" w:color="auto" w:fill="FFFFFE"/>
              <w:spacing w:line="240" w:lineRule="atLeast"/>
            </w:pPr>
            <w:r>
              <w:t xml:space="preserve">                "deAnnoEsercizio": "2020",</w:t>
            </w:r>
          </w:p>
          <w:p w14:paraId="6101606B" w14:textId="77777777" w:rsidR="00DA3BAD" w:rsidRDefault="00DA3BAD" w:rsidP="00DA3BAD">
            <w:pPr>
              <w:shd w:val="clear" w:color="auto" w:fill="FFFFFE"/>
              <w:spacing w:line="240" w:lineRule="atLeast"/>
            </w:pPr>
            <w:r>
              <w:t xml:space="preserve">                "codAccertamento": "101",</w:t>
            </w:r>
          </w:p>
          <w:p w14:paraId="0CDCC663" w14:textId="77777777" w:rsidR="00DA3BAD" w:rsidRDefault="00DA3BAD" w:rsidP="00DA3BAD">
            <w:pPr>
              <w:shd w:val="clear" w:color="auto" w:fill="FFFFFE"/>
              <w:spacing w:line="240" w:lineRule="atLeast"/>
            </w:pPr>
            <w:r>
              <w:t xml:space="preserve">                "deAccertamento": "Accertamento test 101",</w:t>
            </w:r>
          </w:p>
          <w:p w14:paraId="0CB38275" w14:textId="77777777" w:rsidR="00DA3BAD" w:rsidRDefault="00DA3BAD" w:rsidP="00DA3BAD">
            <w:pPr>
              <w:shd w:val="clear" w:color="auto" w:fill="FFFFFE"/>
              <w:spacing w:line="240" w:lineRule="atLeast"/>
            </w:pPr>
            <w:r>
              <w:t xml:space="preserve">                "numImporto": "€ 50",</w:t>
            </w:r>
          </w:p>
          <w:p w14:paraId="5DA088B6" w14:textId="77777777" w:rsidR="00DA3BAD" w:rsidRDefault="00DA3BAD" w:rsidP="00DA3BAD">
            <w:pPr>
              <w:shd w:val="clear" w:color="auto" w:fill="FFFFFE"/>
              <w:spacing w:line="240" w:lineRule="atLeast"/>
            </w:pPr>
            <w:r>
              <w:t xml:space="preserve">                "flgImportoInserito": false</w:t>
            </w:r>
          </w:p>
          <w:p w14:paraId="72A98F85" w14:textId="77777777" w:rsidR="00DA3BAD" w:rsidRDefault="00DA3BAD" w:rsidP="00DA3BAD">
            <w:pPr>
              <w:shd w:val="clear" w:color="auto" w:fill="FFFFFE"/>
              <w:spacing w:line="240" w:lineRule="atLeast"/>
            </w:pPr>
            <w:r>
              <w:t xml:space="preserve">            }</w:t>
            </w:r>
          </w:p>
          <w:p w14:paraId="6DF3E69D" w14:textId="77777777" w:rsidR="00DA3BAD" w:rsidRDefault="00DA3BAD" w:rsidP="00DA3BAD">
            <w:pPr>
              <w:shd w:val="clear" w:color="auto" w:fill="FFFFFE"/>
              <w:spacing w:line="240" w:lineRule="atLeast"/>
            </w:pPr>
            <w:r>
              <w:t xml:space="preserve">        ]</w:t>
            </w:r>
          </w:p>
          <w:p w14:paraId="40E2F445" w14:textId="77777777" w:rsidR="00DA3BAD" w:rsidRDefault="00DA3BAD" w:rsidP="00DA3BAD">
            <w:pPr>
              <w:shd w:val="clear" w:color="auto" w:fill="FFFFFE"/>
              <w:spacing w:line="240" w:lineRule="atLeast"/>
            </w:pPr>
            <w:r>
              <w:t xml:space="preserve">    }</w:t>
            </w:r>
          </w:p>
          <w:p w14:paraId="28A05774" w14:textId="5DC1CFCF" w:rsidR="00CA3BDB" w:rsidRPr="00C84A37" w:rsidRDefault="00DA3BAD" w:rsidP="00DA3BAD">
            <w:pPr>
              <w:shd w:val="clear" w:color="auto" w:fill="FFFFFE"/>
              <w:spacing w:line="240" w:lineRule="atLeast"/>
            </w:pPr>
            <w:r>
              <w:t>}</w:t>
            </w:r>
          </w:p>
        </w:tc>
        <w:tc>
          <w:tcPr>
            <w:tcW w:w="1117" w:type="dxa"/>
            <w:vAlign w:val="center"/>
          </w:tcPr>
          <w:p w14:paraId="2A47B470"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496BF75A" w14:textId="77777777" w:rsidR="00CA3BDB" w:rsidRDefault="00CA3BDB" w:rsidP="00CA3BDB"/>
    <w:p w14:paraId="3ACFAAA6" w14:textId="4DFD1907" w:rsidR="00CA3BDB" w:rsidRDefault="00CA3BDB" w:rsidP="00BC5D2E"/>
    <w:p w14:paraId="3D31D382" w14:textId="77777777" w:rsidR="00CA3BDB" w:rsidRPr="00CF2BD9" w:rsidRDefault="00CA3BDB" w:rsidP="00CA3BDB"/>
    <w:p w14:paraId="3B8BEF8E" w14:textId="7D2D503A" w:rsidR="00CA3BDB" w:rsidRDefault="00CA3BDB" w:rsidP="00CA3BDB">
      <w:pPr>
        <w:pStyle w:val="Titolo4"/>
      </w:pPr>
      <w:r w:rsidRPr="00A04A39">
        <w:t>TC_</w:t>
      </w:r>
      <w:r>
        <w:t>ACCETAMENTI</w:t>
      </w:r>
      <w:r w:rsidRPr="00A04A39">
        <w:t>_0</w:t>
      </w:r>
      <w:r>
        <w:t>6</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690867C7" w14:textId="77777777" w:rsidTr="008726BD">
        <w:trPr>
          <w:gridAfter w:val="2"/>
          <w:wAfter w:w="5665" w:type="dxa"/>
          <w:trHeight w:val="583"/>
        </w:trPr>
        <w:tc>
          <w:tcPr>
            <w:tcW w:w="4189" w:type="dxa"/>
            <w:gridSpan w:val="3"/>
            <w:shd w:val="clear" w:color="auto" w:fill="DEEAF6" w:themeFill="accent1" w:themeFillTint="33"/>
          </w:tcPr>
          <w:p w14:paraId="0271F674" w14:textId="16A8EEC4" w:rsidR="00CA3BDB" w:rsidRPr="00C84A37" w:rsidRDefault="00CA3BDB" w:rsidP="008726BD">
            <w:pPr>
              <w:rPr>
                <w:b/>
              </w:rPr>
            </w:pPr>
            <w:r w:rsidRPr="00C84A37">
              <w:rPr>
                <w:b/>
              </w:rPr>
              <w:t>TC_</w:t>
            </w:r>
            <w:r>
              <w:rPr>
                <w:b/>
              </w:rPr>
              <w:t>ACCERTAMENTI</w:t>
            </w:r>
            <w:r w:rsidRPr="00C84A37">
              <w:rPr>
                <w:b/>
              </w:rPr>
              <w:t>_0</w:t>
            </w:r>
            <w:r>
              <w:rPr>
                <w:b/>
              </w:rPr>
              <w:t>6</w:t>
            </w:r>
          </w:p>
        </w:tc>
      </w:tr>
      <w:tr w:rsidR="00CA3BDB" w:rsidRPr="00C84A37" w14:paraId="2B3DE5F3" w14:textId="77777777" w:rsidTr="008726BD">
        <w:trPr>
          <w:trHeight w:val="550"/>
        </w:trPr>
        <w:tc>
          <w:tcPr>
            <w:tcW w:w="2405" w:type="dxa"/>
            <w:gridSpan w:val="2"/>
          </w:tcPr>
          <w:p w14:paraId="02821A83" w14:textId="77777777" w:rsidR="00CA3BDB" w:rsidRPr="00C84A37" w:rsidRDefault="00CA3BDB" w:rsidP="008726BD">
            <w:pPr>
              <w:rPr>
                <w:b/>
              </w:rPr>
            </w:pPr>
            <w:r w:rsidRPr="00C84A37">
              <w:rPr>
                <w:b/>
              </w:rPr>
              <w:lastRenderedPageBreak/>
              <w:t>Titolo</w:t>
            </w:r>
          </w:p>
        </w:tc>
        <w:tc>
          <w:tcPr>
            <w:tcW w:w="7449" w:type="dxa"/>
            <w:gridSpan w:val="3"/>
          </w:tcPr>
          <w:p w14:paraId="543FB635" w14:textId="01FAD8F1" w:rsidR="00CA3BDB" w:rsidRPr="00C84A37" w:rsidRDefault="00BD2198" w:rsidP="008726BD">
            <w:r w:rsidRPr="00BD2198">
              <w:t>Modifica Accertamento: Elenco Pagamenti da poter aggiungere</w:t>
            </w:r>
          </w:p>
        </w:tc>
      </w:tr>
      <w:tr w:rsidR="00CA3BDB" w:rsidRPr="00C84A37" w14:paraId="7F315CFC" w14:textId="77777777" w:rsidTr="008726BD">
        <w:trPr>
          <w:trHeight w:val="550"/>
        </w:trPr>
        <w:tc>
          <w:tcPr>
            <w:tcW w:w="2405" w:type="dxa"/>
            <w:gridSpan w:val="2"/>
          </w:tcPr>
          <w:p w14:paraId="00AB6BD4" w14:textId="77777777" w:rsidR="00CA3BDB" w:rsidRPr="00C84A37" w:rsidRDefault="00CA3BDB" w:rsidP="008726BD">
            <w:pPr>
              <w:rPr>
                <w:b/>
              </w:rPr>
            </w:pPr>
            <w:r w:rsidRPr="00C84A37">
              <w:rPr>
                <w:b/>
              </w:rPr>
              <w:t>Descrizione</w:t>
            </w:r>
          </w:p>
        </w:tc>
        <w:tc>
          <w:tcPr>
            <w:tcW w:w="7449" w:type="dxa"/>
            <w:gridSpan w:val="3"/>
          </w:tcPr>
          <w:p w14:paraId="4B54619B" w14:textId="6874C626" w:rsidR="00CA3BDB" w:rsidRPr="00C84A37" w:rsidRDefault="00BD2198" w:rsidP="008726BD">
            <w:r w:rsidRPr="00BD2198">
              <w:t>Restituisce l’elenco dei Pagamenti che è possibile associare ad un Accertamento.</w:t>
            </w:r>
          </w:p>
        </w:tc>
      </w:tr>
      <w:tr w:rsidR="00CA3BDB" w:rsidRPr="00C84A37" w14:paraId="750D2A85" w14:textId="77777777" w:rsidTr="008726BD">
        <w:trPr>
          <w:trHeight w:val="550"/>
        </w:trPr>
        <w:tc>
          <w:tcPr>
            <w:tcW w:w="2405" w:type="dxa"/>
            <w:gridSpan w:val="2"/>
          </w:tcPr>
          <w:p w14:paraId="23C92782" w14:textId="77777777" w:rsidR="00CA3BDB" w:rsidRPr="00C84A37" w:rsidRDefault="00CA3BDB" w:rsidP="008726BD">
            <w:pPr>
              <w:rPr>
                <w:b/>
              </w:rPr>
            </w:pPr>
            <w:r>
              <w:rPr>
                <w:b/>
              </w:rPr>
              <w:t>Id Ruolo/Attore</w:t>
            </w:r>
          </w:p>
        </w:tc>
        <w:tc>
          <w:tcPr>
            <w:tcW w:w="7449" w:type="dxa"/>
            <w:gridSpan w:val="3"/>
          </w:tcPr>
          <w:p w14:paraId="76FD78B8" w14:textId="77777777" w:rsidR="00CA3BDB" w:rsidRPr="00146646" w:rsidRDefault="00CA3BDB" w:rsidP="008726BD">
            <w:r>
              <w:t>001</w:t>
            </w:r>
          </w:p>
        </w:tc>
      </w:tr>
      <w:tr w:rsidR="00CA3BDB" w:rsidRPr="00C84A37" w14:paraId="43C6CDCD" w14:textId="77777777" w:rsidTr="008726BD">
        <w:tc>
          <w:tcPr>
            <w:tcW w:w="2405" w:type="dxa"/>
            <w:gridSpan w:val="2"/>
            <w:vAlign w:val="center"/>
          </w:tcPr>
          <w:p w14:paraId="15251DF0" w14:textId="77777777" w:rsidR="00CA3BDB" w:rsidRPr="00C84A37" w:rsidRDefault="00CA3BDB" w:rsidP="008726BD">
            <w:pPr>
              <w:rPr>
                <w:b/>
              </w:rPr>
            </w:pPr>
            <w:r w:rsidRPr="00C84A37">
              <w:rPr>
                <w:b/>
              </w:rPr>
              <w:t>Pre-condizioni</w:t>
            </w:r>
          </w:p>
        </w:tc>
        <w:tc>
          <w:tcPr>
            <w:tcW w:w="7449" w:type="dxa"/>
            <w:gridSpan w:val="3"/>
            <w:vAlign w:val="center"/>
          </w:tcPr>
          <w:p w14:paraId="4BFA5023"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3591B124" w14:textId="77777777" w:rsidR="00CA3BDB" w:rsidRDefault="00CA3BDB" w:rsidP="008726BD">
            <w:pPr>
              <w:pStyle w:val="Paragrafoelenco"/>
              <w:numPr>
                <w:ilvl w:val="0"/>
                <w:numId w:val="7"/>
              </w:numPr>
              <w:ind w:left="714" w:hanging="357"/>
            </w:pPr>
            <w:r>
              <w:t>L’utente deve avere selezionato la request TC_ACCERTAMENTI_06</w:t>
            </w:r>
          </w:p>
          <w:p w14:paraId="7583E4EF" w14:textId="77777777" w:rsidR="004448F0" w:rsidRDefault="004448F0" w:rsidP="008726BD">
            <w:pPr>
              <w:pStyle w:val="Paragrafoelenco"/>
              <w:numPr>
                <w:ilvl w:val="0"/>
                <w:numId w:val="7"/>
              </w:numPr>
              <w:ind w:left="714" w:hanging="357"/>
            </w:pPr>
            <w:r>
              <w:t>I pagamenti con i seguenti codici IUV risultano inseriti nel sistema:</w:t>
            </w:r>
          </w:p>
          <w:tbl>
            <w:tblPr>
              <w:tblStyle w:val="GridTable6Colorful"/>
              <w:tblW w:w="0" w:type="auto"/>
              <w:tblInd w:w="736" w:type="dxa"/>
              <w:tblLook w:val="04A0" w:firstRow="1" w:lastRow="0" w:firstColumn="1" w:lastColumn="0" w:noHBand="0" w:noVBand="1"/>
            </w:tblPr>
            <w:tblGrid>
              <w:gridCol w:w="6378"/>
            </w:tblGrid>
            <w:tr w:rsidR="004448F0" w14:paraId="0B6A4756" w14:textId="77777777" w:rsidTr="00D46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1836DA88" w14:textId="77777777" w:rsidR="004448F0" w:rsidRDefault="004448F0" w:rsidP="004448F0">
                  <w:pPr>
                    <w:pStyle w:val="Paragrafoelenco"/>
                    <w:ind w:left="0"/>
                  </w:pPr>
                  <w:r>
                    <w:t>Codice IUV</w:t>
                  </w:r>
                </w:p>
              </w:tc>
            </w:tr>
            <w:tr w:rsidR="004448F0" w14:paraId="285201F6" w14:textId="77777777" w:rsidTr="00D46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073F7401" w14:textId="77777777" w:rsidR="004448F0" w:rsidRDefault="004448F0" w:rsidP="004448F0">
                  <w:pPr>
                    <w:pStyle w:val="Paragrafoelenco"/>
                    <w:ind w:left="0"/>
                  </w:pPr>
                  <w:r w:rsidRPr="005201A1">
                    <w:t>01000000000002568</w:t>
                  </w:r>
                </w:p>
              </w:tc>
            </w:tr>
            <w:tr w:rsidR="004448F0" w14:paraId="4E2655AB" w14:textId="77777777" w:rsidTr="00D46FFC">
              <w:tc>
                <w:tcPr>
                  <w:cnfStyle w:val="001000000000" w:firstRow="0" w:lastRow="0" w:firstColumn="1" w:lastColumn="0" w:oddVBand="0" w:evenVBand="0" w:oddHBand="0" w:evenHBand="0" w:firstRowFirstColumn="0" w:firstRowLastColumn="0" w:lastRowFirstColumn="0" w:lastRowLastColumn="0"/>
                  <w:tcW w:w="6378" w:type="dxa"/>
                </w:tcPr>
                <w:p w14:paraId="6D220BA9" w14:textId="77777777" w:rsidR="004448F0" w:rsidRDefault="004448F0" w:rsidP="004448F0">
                  <w:pPr>
                    <w:pStyle w:val="Paragrafoelenco"/>
                    <w:ind w:left="0"/>
                  </w:pPr>
                  <w:r w:rsidRPr="005201A1">
                    <w:t>RF65013300000000000170000</w:t>
                  </w:r>
                </w:p>
              </w:tc>
            </w:tr>
            <w:tr w:rsidR="004448F0" w14:paraId="43545185" w14:textId="77777777" w:rsidTr="00D46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2FB163F4" w14:textId="77777777" w:rsidR="004448F0" w:rsidRPr="001F4A3B" w:rsidRDefault="004448F0" w:rsidP="004448F0">
                  <w:pPr>
                    <w:pStyle w:val="Paragrafoelenco"/>
                    <w:ind w:left="0"/>
                  </w:pPr>
                  <w:r w:rsidRPr="005201A1">
                    <w:t>01000000000003780</w:t>
                  </w:r>
                </w:p>
              </w:tc>
            </w:tr>
          </w:tbl>
          <w:p w14:paraId="5CE12149" w14:textId="19D0ACDA" w:rsidR="004448F0" w:rsidRPr="00C84A37" w:rsidRDefault="004448F0" w:rsidP="004448F0">
            <w:pPr>
              <w:pStyle w:val="Paragrafoelenco"/>
              <w:ind w:left="714"/>
            </w:pPr>
          </w:p>
        </w:tc>
      </w:tr>
      <w:tr w:rsidR="005201A1" w:rsidRPr="00C84A37" w14:paraId="04087160" w14:textId="77777777" w:rsidTr="008726BD">
        <w:tc>
          <w:tcPr>
            <w:tcW w:w="2405" w:type="dxa"/>
            <w:gridSpan w:val="2"/>
            <w:vAlign w:val="center"/>
          </w:tcPr>
          <w:p w14:paraId="2958687F" w14:textId="33787958" w:rsidR="005201A1" w:rsidRPr="00C84A37" w:rsidRDefault="005201A1" w:rsidP="008726BD">
            <w:pPr>
              <w:rPr>
                <w:b/>
              </w:rPr>
            </w:pPr>
            <w:r>
              <w:rPr>
                <w:b/>
              </w:rPr>
              <w:t>Pos-condizione</w:t>
            </w:r>
          </w:p>
        </w:tc>
        <w:tc>
          <w:tcPr>
            <w:tcW w:w="7449" w:type="dxa"/>
            <w:gridSpan w:val="3"/>
            <w:vAlign w:val="center"/>
          </w:tcPr>
          <w:p w14:paraId="59AE347D" w14:textId="77777777" w:rsidR="005201A1" w:rsidRDefault="005201A1" w:rsidP="008726BD">
            <w:pPr>
              <w:pStyle w:val="Paragrafoelenco"/>
              <w:numPr>
                <w:ilvl w:val="0"/>
                <w:numId w:val="7"/>
              </w:numPr>
              <w:ind w:left="714" w:hanging="357"/>
            </w:pPr>
            <w:r>
              <w:t>Il servizio restituisce una lista paginata di pagamenti.</w:t>
            </w:r>
          </w:p>
          <w:p w14:paraId="5535E99F" w14:textId="77777777" w:rsidR="005201A1" w:rsidRDefault="005201A1" w:rsidP="008726BD">
            <w:pPr>
              <w:pStyle w:val="Paragrafoelenco"/>
              <w:numPr>
                <w:ilvl w:val="0"/>
                <w:numId w:val="7"/>
              </w:numPr>
              <w:ind w:left="714" w:hanging="357"/>
            </w:pPr>
            <w:r>
              <w:t>La lista comprende tre pagamenti con i seguenti codici IUV:</w:t>
            </w:r>
          </w:p>
          <w:tbl>
            <w:tblPr>
              <w:tblStyle w:val="GridTable6Colorful"/>
              <w:tblW w:w="0" w:type="auto"/>
              <w:tblInd w:w="736" w:type="dxa"/>
              <w:tblLook w:val="04A0" w:firstRow="1" w:lastRow="0" w:firstColumn="1" w:lastColumn="0" w:noHBand="0" w:noVBand="1"/>
            </w:tblPr>
            <w:tblGrid>
              <w:gridCol w:w="6378"/>
            </w:tblGrid>
            <w:tr w:rsidR="005201A1" w14:paraId="1645A2B2" w14:textId="77777777" w:rsidTr="00D46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5E58F897" w14:textId="384A5E35" w:rsidR="005201A1" w:rsidRDefault="005201A1" w:rsidP="005201A1">
                  <w:pPr>
                    <w:pStyle w:val="Paragrafoelenco"/>
                    <w:ind w:left="0"/>
                  </w:pPr>
                  <w:r>
                    <w:t>Codice IUV</w:t>
                  </w:r>
                </w:p>
              </w:tc>
            </w:tr>
            <w:tr w:rsidR="005201A1" w14:paraId="144AE43A" w14:textId="77777777" w:rsidTr="00D46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087F3CC4" w14:textId="54213814" w:rsidR="005201A1" w:rsidRDefault="005201A1" w:rsidP="005201A1">
                  <w:pPr>
                    <w:pStyle w:val="Paragrafoelenco"/>
                    <w:ind w:left="0"/>
                  </w:pPr>
                  <w:r w:rsidRPr="005201A1">
                    <w:t>01000000000002568</w:t>
                  </w:r>
                </w:p>
              </w:tc>
            </w:tr>
            <w:tr w:rsidR="005201A1" w14:paraId="75307566" w14:textId="77777777" w:rsidTr="00D46FFC">
              <w:tc>
                <w:tcPr>
                  <w:cnfStyle w:val="001000000000" w:firstRow="0" w:lastRow="0" w:firstColumn="1" w:lastColumn="0" w:oddVBand="0" w:evenVBand="0" w:oddHBand="0" w:evenHBand="0" w:firstRowFirstColumn="0" w:firstRowLastColumn="0" w:lastRowFirstColumn="0" w:lastRowLastColumn="0"/>
                  <w:tcW w:w="6378" w:type="dxa"/>
                </w:tcPr>
                <w:p w14:paraId="18224151" w14:textId="6BC5F770" w:rsidR="005201A1" w:rsidRDefault="005201A1" w:rsidP="005201A1">
                  <w:pPr>
                    <w:pStyle w:val="Paragrafoelenco"/>
                    <w:ind w:left="0"/>
                  </w:pPr>
                  <w:r w:rsidRPr="005201A1">
                    <w:t>RF65013300000000000170000</w:t>
                  </w:r>
                </w:p>
              </w:tc>
            </w:tr>
            <w:tr w:rsidR="005201A1" w14:paraId="0F452986" w14:textId="77777777" w:rsidTr="00D46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25141A64" w14:textId="7D3F3116" w:rsidR="005201A1" w:rsidRPr="001F4A3B" w:rsidRDefault="005201A1" w:rsidP="005201A1">
                  <w:pPr>
                    <w:pStyle w:val="Paragrafoelenco"/>
                    <w:ind w:left="0"/>
                  </w:pPr>
                  <w:r w:rsidRPr="005201A1">
                    <w:t>01000000000003780</w:t>
                  </w:r>
                </w:p>
              </w:tc>
            </w:tr>
          </w:tbl>
          <w:p w14:paraId="3FADA7BA" w14:textId="336C1A33" w:rsidR="005201A1" w:rsidRDefault="005201A1" w:rsidP="005201A1">
            <w:pPr>
              <w:pStyle w:val="Paragrafoelenco"/>
              <w:ind w:left="714"/>
            </w:pPr>
          </w:p>
        </w:tc>
      </w:tr>
      <w:tr w:rsidR="00CA3BDB" w:rsidRPr="00C84A37" w14:paraId="077AA5BA" w14:textId="77777777" w:rsidTr="008726BD">
        <w:tc>
          <w:tcPr>
            <w:tcW w:w="2405" w:type="dxa"/>
            <w:gridSpan w:val="2"/>
            <w:vAlign w:val="center"/>
          </w:tcPr>
          <w:p w14:paraId="3CD21AF9" w14:textId="77777777" w:rsidR="00CA3BDB" w:rsidRPr="00C84A37" w:rsidRDefault="00CA3BDB" w:rsidP="008726BD">
            <w:pPr>
              <w:rPr>
                <w:b/>
              </w:rPr>
            </w:pPr>
            <w:r>
              <w:rPr>
                <w:b/>
              </w:rPr>
              <w:t>Input</w:t>
            </w:r>
          </w:p>
        </w:tc>
        <w:tc>
          <w:tcPr>
            <w:tcW w:w="7449" w:type="dxa"/>
            <w:gridSpan w:val="3"/>
            <w:vAlign w:val="center"/>
          </w:tcPr>
          <w:p w14:paraId="636192B4" w14:textId="77777777" w:rsidR="00CA3BDB" w:rsidRDefault="00CA3BDB" w:rsidP="008726BD"/>
          <w:tbl>
            <w:tblPr>
              <w:tblStyle w:val="GridTable3"/>
              <w:tblW w:w="0" w:type="auto"/>
              <w:tblLook w:val="04A0" w:firstRow="1" w:lastRow="0" w:firstColumn="1" w:lastColumn="0" w:noHBand="0" w:noVBand="1"/>
            </w:tblPr>
            <w:tblGrid>
              <w:gridCol w:w="1650"/>
              <w:gridCol w:w="5583"/>
            </w:tblGrid>
            <w:tr w:rsidR="00CA3BDB" w14:paraId="45AC8F21"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3145F1D6" w14:textId="77777777" w:rsidR="00CA3BDB" w:rsidRDefault="00CA3BDB" w:rsidP="008726BD">
                  <w:r>
                    <w:t>Key</w:t>
                  </w:r>
                </w:p>
              </w:tc>
              <w:tc>
                <w:tcPr>
                  <w:tcW w:w="6011" w:type="dxa"/>
                </w:tcPr>
                <w:p w14:paraId="635B6E8A" w14:textId="77777777" w:rsidR="00CA3BDB" w:rsidRDefault="00CA3BDB" w:rsidP="008726BD">
                  <w:pPr>
                    <w:cnfStyle w:val="100000000000" w:firstRow="1" w:lastRow="0" w:firstColumn="0" w:lastColumn="0" w:oddVBand="0" w:evenVBand="0" w:oddHBand="0" w:evenHBand="0" w:firstRowFirstColumn="0" w:firstRowLastColumn="0" w:lastRowFirstColumn="0" w:lastRowLastColumn="0"/>
                  </w:pPr>
                  <w:r>
                    <w:t>Value</w:t>
                  </w:r>
                </w:p>
              </w:tc>
            </w:tr>
            <w:tr w:rsidR="00CA3BDB" w14:paraId="6874F7E5"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07FBCD84" w14:textId="77777777" w:rsidR="00CA3BDB" w:rsidRDefault="00CA3BDB" w:rsidP="008726BD">
                  <w:r>
                    <w:t>page</w:t>
                  </w:r>
                </w:p>
              </w:tc>
              <w:tc>
                <w:tcPr>
                  <w:tcW w:w="6011" w:type="dxa"/>
                </w:tcPr>
                <w:p w14:paraId="62080356" w14:textId="77777777" w:rsidR="00CA3BDB" w:rsidRDefault="00CA3BDB" w:rsidP="008726BD">
                  <w:pPr>
                    <w:cnfStyle w:val="000000100000" w:firstRow="0" w:lastRow="0" w:firstColumn="0" w:lastColumn="0" w:oddVBand="0" w:evenVBand="0" w:oddHBand="1" w:evenHBand="0" w:firstRowFirstColumn="0" w:firstRowLastColumn="0" w:lastRowFirstColumn="0" w:lastRowLastColumn="0"/>
                  </w:pPr>
                  <w:r>
                    <w:t>1</w:t>
                  </w:r>
                </w:p>
              </w:tc>
            </w:tr>
            <w:tr w:rsidR="00CA3BDB" w14:paraId="17F288EF"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6A56FD7B" w14:textId="77777777" w:rsidR="00CA3BDB" w:rsidRDefault="00CA3BDB" w:rsidP="008726BD">
                  <w:r>
                    <w:t>size</w:t>
                  </w:r>
                </w:p>
              </w:tc>
              <w:tc>
                <w:tcPr>
                  <w:tcW w:w="6011" w:type="dxa"/>
                </w:tcPr>
                <w:p w14:paraId="26474A1A" w14:textId="77777777" w:rsidR="00CA3BDB" w:rsidRDefault="00CA3BDB" w:rsidP="008726BD">
                  <w:pPr>
                    <w:cnfStyle w:val="000000000000" w:firstRow="0" w:lastRow="0" w:firstColumn="0" w:lastColumn="0" w:oddVBand="0" w:evenVBand="0" w:oddHBand="0" w:evenHBand="0" w:firstRowFirstColumn="0" w:firstRowLastColumn="0" w:lastRowFirstColumn="0" w:lastRowLastColumn="0"/>
                  </w:pPr>
                  <w:r>
                    <w:t>5</w:t>
                  </w:r>
                </w:p>
              </w:tc>
            </w:tr>
            <w:tr w:rsidR="00A24B97" w14:paraId="4B0E27B6"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107A9FC3" w14:textId="5F077DEE" w:rsidR="00A24B97" w:rsidRDefault="00A24B97" w:rsidP="00A24B97">
                  <w:r>
                    <w:t>codIpa</w:t>
                  </w:r>
                </w:p>
              </w:tc>
              <w:tc>
                <w:tcPr>
                  <w:tcW w:w="6011" w:type="dxa"/>
                </w:tcPr>
                <w:p w14:paraId="4B4FAF8A" w14:textId="3D770A13" w:rsidR="00A24B97" w:rsidRDefault="00A24B97" w:rsidP="00A24B97">
                  <w:pPr>
                    <w:cnfStyle w:val="000000100000" w:firstRow="0" w:lastRow="0" w:firstColumn="0" w:lastColumn="0" w:oddVBand="0" w:evenVBand="0" w:oddHBand="1" w:evenHBand="0" w:firstRowFirstColumn="0" w:firstRowLastColumn="0" w:lastRowFirstColumn="0" w:lastRowLastColumn="0"/>
                  </w:pPr>
                  <w:r>
                    <w:t>R_CAMPAN</w:t>
                  </w:r>
                </w:p>
              </w:tc>
            </w:tr>
            <w:tr w:rsidR="00A24B97" w14:paraId="45A6A182"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6A6E8D02" w14:textId="1ACA42FC" w:rsidR="00A24B97" w:rsidRDefault="00A24B97" w:rsidP="00A24B97">
                  <w:r>
                    <w:t>a</w:t>
                  </w:r>
                  <w:r w:rsidRPr="008605EB">
                    <w:t>ccertamentoID</w:t>
                  </w:r>
                </w:p>
              </w:tc>
              <w:tc>
                <w:tcPr>
                  <w:tcW w:w="6011" w:type="dxa"/>
                </w:tcPr>
                <w:p w14:paraId="2E246796" w14:textId="69CFF0F0" w:rsidR="00A24B97" w:rsidRDefault="005201A1" w:rsidP="00A24B97">
                  <w:pPr>
                    <w:cnfStyle w:val="000000000000" w:firstRow="0" w:lastRow="0" w:firstColumn="0" w:lastColumn="0" w:oddVBand="0" w:evenVBand="0" w:oddHBand="0" w:evenHBand="0" w:firstRowFirstColumn="0" w:firstRowLastColumn="0" w:lastRowFirstColumn="0" w:lastRowLastColumn="0"/>
                  </w:pPr>
                  <w:r>
                    <w:t>2</w:t>
                  </w:r>
                </w:p>
              </w:tc>
            </w:tr>
          </w:tbl>
          <w:p w14:paraId="4E7C0939" w14:textId="77777777" w:rsidR="00CA3BDB" w:rsidRDefault="00CA3BDB" w:rsidP="008726BD">
            <w:r>
              <w:t xml:space="preserve"> </w:t>
            </w:r>
          </w:p>
        </w:tc>
      </w:tr>
      <w:tr w:rsidR="00CA3BDB" w:rsidRPr="00C84A37" w14:paraId="3B366763" w14:textId="77777777" w:rsidTr="008726BD">
        <w:trPr>
          <w:trHeight w:val="540"/>
        </w:trPr>
        <w:tc>
          <w:tcPr>
            <w:tcW w:w="626" w:type="dxa"/>
          </w:tcPr>
          <w:p w14:paraId="07349821" w14:textId="77777777" w:rsidR="00CA3BDB" w:rsidRPr="00C84A37" w:rsidRDefault="00CA3BDB" w:rsidP="008726BD">
            <w:pPr>
              <w:rPr>
                <w:b/>
              </w:rPr>
            </w:pPr>
            <w:r w:rsidRPr="00C84A37">
              <w:rPr>
                <w:b/>
              </w:rPr>
              <w:t>Step</w:t>
            </w:r>
          </w:p>
        </w:tc>
        <w:tc>
          <w:tcPr>
            <w:tcW w:w="1779" w:type="dxa"/>
          </w:tcPr>
          <w:p w14:paraId="07BCEF60" w14:textId="77777777" w:rsidR="00CA3BDB" w:rsidRPr="00C84A37" w:rsidRDefault="00CA3BDB" w:rsidP="008726BD">
            <w:pPr>
              <w:rPr>
                <w:b/>
              </w:rPr>
            </w:pPr>
            <w:r w:rsidRPr="00C84A37">
              <w:rPr>
                <w:b/>
              </w:rPr>
              <w:t>Azione</w:t>
            </w:r>
          </w:p>
        </w:tc>
        <w:tc>
          <w:tcPr>
            <w:tcW w:w="6332" w:type="dxa"/>
            <w:gridSpan w:val="2"/>
          </w:tcPr>
          <w:p w14:paraId="7637F0FE" w14:textId="77777777" w:rsidR="00CA3BDB" w:rsidRPr="00C84A37" w:rsidRDefault="00CA3BDB" w:rsidP="008726BD">
            <w:pPr>
              <w:rPr>
                <w:b/>
              </w:rPr>
            </w:pPr>
            <w:r w:rsidRPr="00C84A37">
              <w:rPr>
                <w:b/>
              </w:rPr>
              <w:t>Risultato atteso</w:t>
            </w:r>
          </w:p>
        </w:tc>
        <w:tc>
          <w:tcPr>
            <w:tcW w:w="1117" w:type="dxa"/>
          </w:tcPr>
          <w:p w14:paraId="5B25262D" w14:textId="77777777" w:rsidR="00CA3BDB" w:rsidRPr="00C84A37" w:rsidRDefault="00CA3BDB" w:rsidP="008726BD">
            <w:pPr>
              <w:rPr>
                <w:b/>
              </w:rPr>
            </w:pPr>
            <w:r w:rsidRPr="00C84A37">
              <w:rPr>
                <w:b/>
              </w:rPr>
              <w:t>Esito</w:t>
            </w:r>
          </w:p>
        </w:tc>
      </w:tr>
      <w:tr w:rsidR="00CA3BDB" w:rsidRPr="00C84A37" w14:paraId="4CC7FDF2" w14:textId="77777777" w:rsidTr="008726BD">
        <w:trPr>
          <w:trHeight w:val="1800"/>
        </w:trPr>
        <w:tc>
          <w:tcPr>
            <w:tcW w:w="626" w:type="dxa"/>
          </w:tcPr>
          <w:p w14:paraId="31290F0B" w14:textId="77777777" w:rsidR="00CA3BDB" w:rsidRPr="00C84A37" w:rsidRDefault="00CA3BDB" w:rsidP="008726BD">
            <w:r>
              <w:t>1</w:t>
            </w:r>
          </w:p>
        </w:tc>
        <w:tc>
          <w:tcPr>
            <w:tcW w:w="1779" w:type="dxa"/>
          </w:tcPr>
          <w:p w14:paraId="0F32D6D1" w14:textId="77777777" w:rsidR="00CA3BDB" w:rsidRPr="00C84A37" w:rsidRDefault="00CA3BDB" w:rsidP="008726BD">
            <w:r>
              <w:t>L’utente seleziona il pulsante SEND.</w:t>
            </w:r>
          </w:p>
        </w:tc>
        <w:tc>
          <w:tcPr>
            <w:tcW w:w="6332" w:type="dxa"/>
            <w:gridSpan w:val="2"/>
          </w:tcPr>
          <w:p w14:paraId="10F3700F" w14:textId="77777777" w:rsidR="005201A1" w:rsidRDefault="005201A1" w:rsidP="005201A1">
            <w:pPr>
              <w:shd w:val="clear" w:color="auto" w:fill="FFFFFE"/>
              <w:spacing w:line="240" w:lineRule="atLeast"/>
            </w:pPr>
            <w:r>
              <w:t>{</w:t>
            </w:r>
          </w:p>
          <w:p w14:paraId="661EAB9D" w14:textId="77777777" w:rsidR="005201A1" w:rsidRDefault="005201A1" w:rsidP="005201A1">
            <w:pPr>
              <w:shd w:val="clear" w:color="auto" w:fill="FFFFFE"/>
              <w:spacing w:line="240" w:lineRule="atLeast"/>
            </w:pPr>
            <w:r>
              <w:t xml:space="preserve">    "timestamp": "2020-03-23T21:24:15.685+0000",</w:t>
            </w:r>
          </w:p>
          <w:p w14:paraId="41AAA0C5" w14:textId="77777777" w:rsidR="005201A1" w:rsidRDefault="005201A1" w:rsidP="005201A1">
            <w:pPr>
              <w:shd w:val="clear" w:color="auto" w:fill="FFFFFE"/>
              <w:spacing w:line="240" w:lineRule="atLeast"/>
            </w:pPr>
            <w:r>
              <w:t xml:space="preserve">    "messages": null,</w:t>
            </w:r>
          </w:p>
          <w:p w14:paraId="49E66D46" w14:textId="77777777" w:rsidR="005201A1" w:rsidRDefault="005201A1" w:rsidP="005201A1">
            <w:pPr>
              <w:shd w:val="clear" w:color="auto" w:fill="FFFFFE"/>
              <w:spacing w:line="240" w:lineRule="atLeast"/>
            </w:pPr>
            <w:r>
              <w:t xml:space="preserve">    "page": {</w:t>
            </w:r>
          </w:p>
          <w:p w14:paraId="27FAE9C0" w14:textId="77777777" w:rsidR="005201A1" w:rsidRDefault="005201A1" w:rsidP="005201A1">
            <w:pPr>
              <w:shd w:val="clear" w:color="auto" w:fill="FFFFFE"/>
              <w:spacing w:line="240" w:lineRule="atLeast"/>
            </w:pPr>
            <w:r>
              <w:t xml:space="preserve">        "page": 1,</w:t>
            </w:r>
          </w:p>
          <w:p w14:paraId="5FE643FD" w14:textId="77777777" w:rsidR="005201A1" w:rsidRDefault="005201A1" w:rsidP="005201A1">
            <w:pPr>
              <w:shd w:val="clear" w:color="auto" w:fill="FFFFFE"/>
              <w:spacing w:line="240" w:lineRule="atLeast"/>
            </w:pPr>
            <w:r>
              <w:t xml:space="preserve">        "pageSize": 5,</w:t>
            </w:r>
          </w:p>
          <w:p w14:paraId="1FCB2790" w14:textId="77777777" w:rsidR="005201A1" w:rsidRDefault="005201A1" w:rsidP="005201A1">
            <w:pPr>
              <w:shd w:val="clear" w:color="auto" w:fill="FFFFFE"/>
              <w:spacing w:line="240" w:lineRule="atLeast"/>
            </w:pPr>
            <w:r>
              <w:t xml:space="preserve">        "previousPage": false,</w:t>
            </w:r>
          </w:p>
          <w:p w14:paraId="4FB9934E" w14:textId="77777777" w:rsidR="005201A1" w:rsidRDefault="005201A1" w:rsidP="005201A1">
            <w:pPr>
              <w:shd w:val="clear" w:color="auto" w:fill="FFFFFE"/>
              <w:spacing w:line="240" w:lineRule="atLeast"/>
            </w:pPr>
            <w:r>
              <w:t xml:space="preserve">        "nextPage": false,</w:t>
            </w:r>
          </w:p>
          <w:p w14:paraId="1D5508EE" w14:textId="77777777" w:rsidR="005201A1" w:rsidRDefault="005201A1" w:rsidP="005201A1">
            <w:pPr>
              <w:shd w:val="clear" w:color="auto" w:fill="FFFFFE"/>
              <w:spacing w:line="240" w:lineRule="atLeast"/>
            </w:pPr>
            <w:r>
              <w:t xml:space="preserve">        "list": [</w:t>
            </w:r>
          </w:p>
          <w:p w14:paraId="62445405" w14:textId="77777777" w:rsidR="005201A1" w:rsidRDefault="005201A1" w:rsidP="005201A1">
            <w:pPr>
              <w:shd w:val="clear" w:color="auto" w:fill="FFFFFE"/>
              <w:spacing w:line="240" w:lineRule="atLeast"/>
            </w:pPr>
            <w:r>
              <w:t xml:space="preserve">            {</w:t>
            </w:r>
          </w:p>
          <w:p w14:paraId="7258418B" w14:textId="77777777" w:rsidR="005201A1" w:rsidRDefault="005201A1" w:rsidP="005201A1">
            <w:pPr>
              <w:shd w:val="clear" w:color="auto" w:fill="FFFFFE"/>
              <w:spacing w:line="240" w:lineRule="atLeast"/>
            </w:pPr>
            <w:r>
              <w:t xml:space="preserve">                "id": null,</w:t>
            </w:r>
          </w:p>
          <w:p w14:paraId="3ED769C2" w14:textId="77777777" w:rsidR="005201A1" w:rsidRDefault="005201A1" w:rsidP="005201A1">
            <w:pPr>
              <w:shd w:val="clear" w:color="auto" w:fill="FFFFFE"/>
              <w:spacing w:line="240" w:lineRule="atLeast"/>
            </w:pPr>
            <w:r>
              <w:t xml:space="preserve">                "accertamentoId": null,</w:t>
            </w:r>
          </w:p>
          <w:p w14:paraId="6900FF7B" w14:textId="77777777" w:rsidR="005201A1" w:rsidRDefault="005201A1" w:rsidP="005201A1">
            <w:pPr>
              <w:shd w:val="clear" w:color="auto" w:fill="FFFFFE"/>
              <w:spacing w:line="240" w:lineRule="atLeast"/>
            </w:pPr>
            <w:r>
              <w:t xml:space="preserve">                "dtUltimaModifica": null,</w:t>
            </w:r>
          </w:p>
          <w:p w14:paraId="665600E0" w14:textId="77777777" w:rsidR="005201A1" w:rsidRDefault="005201A1" w:rsidP="005201A1">
            <w:pPr>
              <w:shd w:val="clear" w:color="auto" w:fill="FFFFFE"/>
              <w:spacing w:line="240" w:lineRule="atLeast"/>
            </w:pPr>
            <w:r>
              <w:t xml:space="preserve">                "flussoExportDTO": {</w:t>
            </w:r>
          </w:p>
          <w:p w14:paraId="0C6C807F" w14:textId="77777777" w:rsidR="005201A1" w:rsidRDefault="005201A1" w:rsidP="005201A1">
            <w:pPr>
              <w:shd w:val="clear" w:color="auto" w:fill="FFFFFE"/>
              <w:spacing w:line="240" w:lineRule="atLeast"/>
            </w:pPr>
            <w:r>
              <w:t xml:space="preserve">                    "codTipoDovuto": "0806",</w:t>
            </w:r>
          </w:p>
          <w:p w14:paraId="398A49ED" w14:textId="77777777" w:rsidR="005201A1" w:rsidRDefault="005201A1" w:rsidP="005201A1">
            <w:pPr>
              <w:shd w:val="clear" w:color="auto" w:fill="FFFFFE"/>
              <w:spacing w:line="240" w:lineRule="atLeast"/>
            </w:pPr>
            <w:r>
              <w:lastRenderedPageBreak/>
              <w:t xml:space="preserve">                    "deTipoDovuto": "ARISGAN - Addizionale Regionale sul Gas Naturale/Imposta sostituiva - PAGAMENTI ORDINARI E RAVVEDIMENTI OPEROSI",</w:t>
            </w:r>
          </w:p>
          <w:p w14:paraId="0942CF02" w14:textId="77777777" w:rsidR="005201A1" w:rsidRDefault="005201A1" w:rsidP="005201A1">
            <w:pPr>
              <w:shd w:val="clear" w:color="auto" w:fill="FFFFFE"/>
              <w:spacing w:line="240" w:lineRule="atLeast"/>
            </w:pPr>
            <w:r>
              <w:t xml:space="preserve">                    "codiceIud": "000d7a9bc9c9dec4479a25c9b93244efcd9",</w:t>
            </w:r>
          </w:p>
          <w:p w14:paraId="630C4542" w14:textId="77777777" w:rsidR="005201A1" w:rsidRDefault="005201A1" w:rsidP="005201A1">
            <w:pPr>
              <w:shd w:val="clear" w:color="auto" w:fill="FFFFFE"/>
              <w:spacing w:line="240" w:lineRule="atLeast"/>
            </w:pPr>
            <w:r>
              <w:t xml:space="preserve">                    "codiceIuv": "01000000000002568",</w:t>
            </w:r>
          </w:p>
          <w:p w14:paraId="68C9E465" w14:textId="77777777" w:rsidR="005201A1" w:rsidRDefault="005201A1" w:rsidP="005201A1">
            <w:pPr>
              <w:shd w:val="clear" w:color="auto" w:fill="FFFFFE"/>
              <w:spacing w:line="240" w:lineRule="atLeast"/>
            </w:pPr>
            <w:r>
              <w:t xml:space="preserve">                    "identificativoUnivocoRiscossione": "1930305803574934575",</w:t>
            </w:r>
          </w:p>
          <w:p w14:paraId="244BD45B" w14:textId="77777777" w:rsidR="005201A1" w:rsidRDefault="005201A1" w:rsidP="005201A1">
            <w:pPr>
              <w:shd w:val="clear" w:color="auto" w:fill="FFFFFE"/>
              <w:spacing w:line="240" w:lineRule="atLeast"/>
            </w:pPr>
            <w:r>
              <w:t xml:space="preserve">                    "denominazioneAttestante": "CHE BANCA",</w:t>
            </w:r>
          </w:p>
          <w:p w14:paraId="0C1E5C7C" w14:textId="77777777" w:rsidR="005201A1" w:rsidRDefault="005201A1" w:rsidP="005201A1">
            <w:pPr>
              <w:shd w:val="clear" w:color="auto" w:fill="FFFFFE"/>
              <w:spacing w:line="240" w:lineRule="atLeast"/>
            </w:pPr>
            <w:r>
              <w:t xml:space="preserve">                    "codiceIdentificativoUnivocoAttestante": "ABI03058",</w:t>
            </w:r>
          </w:p>
          <w:p w14:paraId="03CEC815" w14:textId="77777777" w:rsidR="005201A1" w:rsidRDefault="005201A1" w:rsidP="005201A1">
            <w:pPr>
              <w:shd w:val="clear" w:color="auto" w:fill="FFFFFE"/>
              <w:spacing w:line="240" w:lineRule="atLeast"/>
            </w:pPr>
            <w:r>
              <w:t xml:space="preserve">                    "tipoIdentificativoUnivocoAttestante": "B",</w:t>
            </w:r>
          </w:p>
          <w:p w14:paraId="2EDE8899" w14:textId="77777777" w:rsidR="005201A1" w:rsidRDefault="005201A1" w:rsidP="005201A1">
            <w:pPr>
              <w:shd w:val="clear" w:color="auto" w:fill="FFFFFE"/>
              <w:spacing w:line="240" w:lineRule="atLeast"/>
            </w:pPr>
            <w:r>
              <w:t xml:space="preserve">                    "anagraficaVersante": null,</w:t>
            </w:r>
          </w:p>
          <w:p w14:paraId="2A2B2D8D" w14:textId="77777777" w:rsidR="005201A1" w:rsidRDefault="005201A1" w:rsidP="005201A1">
            <w:pPr>
              <w:shd w:val="clear" w:color="auto" w:fill="FFFFFE"/>
              <w:spacing w:line="240" w:lineRule="atLeast"/>
            </w:pPr>
            <w:r>
              <w:t xml:space="preserve">                    "codiceIdentificativoUnivocoVersante": null,</w:t>
            </w:r>
          </w:p>
          <w:p w14:paraId="557F3723" w14:textId="77777777" w:rsidR="005201A1" w:rsidRDefault="005201A1" w:rsidP="005201A1">
            <w:pPr>
              <w:shd w:val="clear" w:color="auto" w:fill="FFFFFE"/>
              <w:spacing w:line="240" w:lineRule="atLeast"/>
            </w:pPr>
            <w:r>
              <w:t xml:space="preserve">                    "tipoIdentificativoUnivocoVersante": null,</w:t>
            </w:r>
          </w:p>
          <w:p w14:paraId="0C732D68" w14:textId="77777777" w:rsidR="005201A1" w:rsidRDefault="005201A1" w:rsidP="005201A1">
            <w:pPr>
              <w:shd w:val="clear" w:color="auto" w:fill="FFFFFE"/>
              <w:spacing w:line="240" w:lineRule="atLeast"/>
            </w:pPr>
            <w:r>
              <w:t xml:space="preserve">                    "anagraficaPagatore": "Cristel Gentili",</w:t>
            </w:r>
          </w:p>
          <w:p w14:paraId="39A1B3A4" w14:textId="77777777" w:rsidR="005201A1" w:rsidRDefault="005201A1" w:rsidP="005201A1">
            <w:pPr>
              <w:shd w:val="clear" w:color="auto" w:fill="FFFFFE"/>
              <w:spacing w:line="240" w:lineRule="atLeast"/>
            </w:pPr>
            <w:r>
              <w:t xml:space="preserve">                    "codiceIdentificativoUnivocoPagatore": "GNTCST04D65H501W",</w:t>
            </w:r>
          </w:p>
          <w:p w14:paraId="0B7571A6" w14:textId="77777777" w:rsidR="005201A1" w:rsidRDefault="005201A1" w:rsidP="005201A1">
            <w:pPr>
              <w:shd w:val="clear" w:color="auto" w:fill="FFFFFE"/>
              <w:spacing w:line="240" w:lineRule="atLeast"/>
            </w:pPr>
            <w:r>
              <w:t xml:space="preserve">                    "tipoIdentificativoUnivocoPagatore": "F",</w:t>
            </w:r>
          </w:p>
          <w:p w14:paraId="3395A354" w14:textId="77777777" w:rsidR="005201A1" w:rsidRDefault="005201A1" w:rsidP="005201A1">
            <w:pPr>
              <w:shd w:val="clear" w:color="auto" w:fill="FFFFFE"/>
              <w:spacing w:line="240" w:lineRule="atLeast"/>
            </w:pPr>
            <w:r>
              <w:t xml:space="preserve">                    "deDataUltimoAggiornamento": "23/03/2020",</w:t>
            </w:r>
          </w:p>
          <w:p w14:paraId="0EA7A5EF" w14:textId="77777777" w:rsidR="005201A1" w:rsidRDefault="005201A1" w:rsidP="005201A1">
            <w:pPr>
              <w:shd w:val="clear" w:color="auto" w:fill="FFFFFE"/>
              <w:spacing w:line="240" w:lineRule="atLeast"/>
            </w:pPr>
            <w:r>
              <w:t xml:space="preserve">                    "dataEsitoSingoloPagamento": "11/12/2019",</w:t>
            </w:r>
          </w:p>
          <w:p w14:paraId="50958230" w14:textId="77777777" w:rsidR="005201A1" w:rsidRDefault="005201A1" w:rsidP="005201A1">
            <w:pPr>
              <w:shd w:val="clear" w:color="auto" w:fill="FFFFFE"/>
              <w:spacing w:line="240" w:lineRule="atLeast"/>
            </w:pPr>
            <w:r>
              <w:t xml:space="preserve">                    "causaleVersamento": "0806 - ARISGAN # Mensilità (07/2017) # NAO00278F # AV  # BN  # CE  # NA  # SA #NO RAVV. OPEROSO",</w:t>
            </w:r>
          </w:p>
          <w:p w14:paraId="12B04667" w14:textId="77777777" w:rsidR="005201A1" w:rsidRDefault="005201A1" w:rsidP="005201A1">
            <w:pPr>
              <w:shd w:val="clear" w:color="auto" w:fill="FFFFFE"/>
              <w:spacing w:line="240" w:lineRule="atLeast"/>
            </w:pPr>
            <w:r>
              <w:t xml:space="preserve">                    "singoloImportoPagato": 0.01,</w:t>
            </w:r>
          </w:p>
          <w:p w14:paraId="0F89A487" w14:textId="77777777" w:rsidR="005201A1" w:rsidRDefault="005201A1" w:rsidP="005201A1">
            <w:pPr>
              <w:shd w:val="clear" w:color="auto" w:fill="FFFFFE"/>
              <w:spacing w:line="240" w:lineRule="atLeast"/>
            </w:pPr>
            <w:r>
              <w:t xml:space="preserve">                    "formatSingoloImportoPagato": "€ 0.01"</w:t>
            </w:r>
          </w:p>
          <w:p w14:paraId="2E7990FB" w14:textId="77777777" w:rsidR="005201A1" w:rsidRDefault="005201A1" w:rsidP="005201A1">
            <w:pPr>
              <w:shd w:val="clear" w:color="auto" w:fill="FFFFFE"/>
              <w:spacing w:line="240" w:lineRule="atLeast"/>
            </w:pPr>
            <w:r>
              <w:t xml:space="preserve">                },</w:t>
            </w:r>
          </w:p>
          <w:p w14:paraId="08BBC108" w14:textId="77777777" w:rsidR="005201A1" w:rsidRDefault="005201A1" w:rsidP="005201A1">
            <w:pPr>
              <w:shd w:val="clear" w:color="auto" w:fill="FFFFFE"/>
              <w:spacing w:line="240" w:lineRule="atLeast"/>
            </w:pPr>
            <w:r>
              <w:t xml:space="preserve">                "selected": false</w:t>
            </w:r>
          </w:p>
          <w:p w14:paraId="25E90D33" w14:textId="77777777" w:rsidR="005201A1" w:rsidRDefault="005201A1" w:rsidP="005201A1">
            <w:pPr>
              <w:shd w:val="clear" w:color="auto" w:fill="FFFFFE"/>
              <w:spacing w:line="240" w:lineRule="atLeast"/>
            </w:pPr>
            <w:r>
              <w:t xml:space="preserve">            },</w:t>
            </w:r>
          </w:p>
          <w:p w14:paraId="78AC2754" w14:textId="77777777" w:rsidR="005201A1" w:rsidRDefault="005201A1" w:rsidP="005201A1">
            <w:pPr>
              <w:shd w:val="clear" w:color="auto" w:fill="FFFFFE"/>
              <w:spacing w:line="240" w:lineRule="atLeast"/>
            </w:pPr>
            <w:r>
              <w:t xml:space="preserve">            {</w:t>
            </w:r>
          </w:p>
          <w:p w14:paraId="7F6DBE7E" w14:textId="77777777" w:rsidR="005201A1" w:rsidRDefault="005201A1" w:rsidP="005201A1">
            <w:pPr>
              <w:shd w:val="clear" w:color="auto" w:fill="FFFFFE"/>
              <w:spacing w:line="240" w:lineRule="atLeast"/>
            </w:pPr>
            <w:r>
              <w:t xml:space="preserve">                "id": null,</w:t>
            </w:r>
          </w:p>
          <w:p w14:paraId="3031E714" w14:textId="77777777" w:rsidR="005201A1" w:rsidRDefault="005201A1" w:rsidP="005201A1">
            <w:pPr>
              <w:shd w:val="clear" w:color="auto" w:fill="FFFFFE"/>
              <w:spacing w:line="240" w:lineRule="atLeast"/>
            </w:pPr>
            <w:r>
              <w:t xml:space="preserve">                "accertamentoId": null,</w:t>
            </w:r>
          </w:p>
          <w:p w14:paraId="057AB51F" w14:textId="77777777" w:rsidR="005201A1" w:rsidRDefault="005201A1" w:rsidP="005201A1">
            <w:pPr>
              <w:shd w:val="clear" w:color="auto" w:fill="FFFFFE"/>
              <w:spacing w:line="240" w:lineRule="atLeast"/>
            </w:pPr>
            <w:r>
              <w:t xml:space="preserve">                "dtUltimaModifica": null,</w:t>
            </w:r>
          </w:p>
          <w:p w14:paraId="4F832B58" w14:textId="77777777" w:rsidR="005201A1" w:rsidRDefault="005201A1" w:rsidP="005201A1">
            <w:pPr>
              <w:shd w:val="clear" w:color="auto" w:fill="FFFFFE"/>
              <w:spacing w:line="240" w:lineRule="atLeast"/>
            </w:pPr>
            <w:r>
              <w:t xml:space="preserve">                "flussoExportDTO": {</w:t>
            </w:r>
          </w:p>
          <w:p w14:paraId="7622BAF0" w14:textId="77777777" w:rsidR="005201A1" w:rsidRDefault="005201A1" w:rsidP="005201A1">
            <w:pPr>
              <w:shd w:val="clear" w:color="auto" w:fill="FFFFFE"/>
              <w:spacing w:line="240" w:lineRule="atLeast"/>
            </w:pPr>
            <w:r>
              <w:t xml:space="preserve">                    "codTipoDovuto": "0806",</w:t>
            </w:r>
          </w:p>
          <w:p w14:paraId="2D6A7F93" w14:textId="77777777" w:rsidR="005201A1" w:rsidRDefault="005201A1" w:rsidP="005201A1">
            <w:pPr>
              <w:shd w:val="clear" w:color="auto" w:fill="FFFFFE"/>
              <w:spacing w:line="240" w:lineRule="atLeast"/>
            </w:pPr>
            <w:r>
              <w:t xml:space="preserve">                    "deTipoDovuto": "ARISGAN - Addizionale Regionale sul Gas Naturale/Imposta sostituiva - PAGAMENTI ORDINARI E RAVVEDIMENTI OPEROSI",</w:t>
            </w:r>
          </w:p>
          <w:p w14:paraId="69AD03F0" w14:textId="77777777" w:rsidR="005201A1" w:rsidRDefault="005201A1" w:rsidP="005201A1">
            <w:pPr>
              <w:shd w:val="clear" w:color="auto" w:fill="FFFFFE"/>
              <w:spacing w:line="240" w:lineRule="atLeast"/>
            </w:pPr>
            <w:r>
              <w:t xml:space="preserve">                    "codiceIud": "0003e0e3f4f76ea494891776503f2584670",</w:t>
            </w:r>
          </w:p>
          <w:p w14:paraId="2D7D10B7" w14:textId="77777777" w:rsidR="005201A1" w:rsidRDefault="005201A1" w:rsidP="005201A1">
            <w:pPr>
              <w:shd w:val="clear" w:color="auto" w:fill="FFFFFE"/>
              <w:spacing w:line="240" w:lineRule="atLeast"/>
            </w:pPr>
            <w:r>
              <w:t xml:space="preserve">                    "codiceIuv": "RF65013300000000000170000",</w:t>
            </w:r>
          </w:p>
          <w:p w14:paraId="31F6FFFE" w14:textId="77777777" w:rsidR="005201A1" w:rsidRDefault="005201A1" w:rsidP="005201A1">
            <w:pPr>
              <w:shd w:val="clear" w:color="auto" w:fill="FFFFFE"/>
              <w:spacing w:line="240" w:lineRule="atLeast"/>
            </w:pPr>
            <w:r>
              <w:t xml:space="preserve">                    "identificativoUnivocoRiscossione": "193460040631",</w:t>
            </w:r>
          </w:p>
          <w:p w14:paraId="6BC77FFF" w14:textId="77777777" w:rsidR="005201A1" w:rsidRDefault="005201A1" w:rsidP="005201A1">
            <w:pPr>
              <w:shd w:val="clear" w:color="auto" w:fill="FFFFFE"/>
              <w:spacing w:line="240" w:lineRule="atLeast"/>
            </w:pPr>
            <w:r>
              <w:t xml:space="preserve">                    "denominazioneAttestante": "Nexi",</w:t>
            </w:r>
          </w:p>
          <w:p w14:paraId="5F8659D6" w14:textId="77777777" w:rsidR="005201A1" w:rsidRDefault="005201A1" w:rsidP="005201A1">
            <w:pPr>
              <w:shd w:val="clear" w:color="auto" w:fill="FFFFFE"/>
              <w:spacing w:line="240" w:lineRule="atLeast"/>
            </w:pPr>
            <w:r>
              <w:t xml:space="preserve">                    "codiceIdentificativoUnivocoAttestante": "CIPBITMM",</w:t>
            </w:r>
          </w:p>
          <w:p w14:paraId="40315EDA" w14:textId="77777777" w:rsidR="005201A1" w:rsidRDefault="005201A1" w:rsidP="005201A1">
            <w:pPr>
              <w:shd w:val="clear" w:color="auto" w:fill="FFFFFE"/>
              <w:spacing w:line="240" w:lineRule="atLeast"/>
            </w:pPr>
            <w:r>
              <w:t xml:space="preserve">                    "tipoIdentificativoUnivocoAttestante": "B",</w:t>
            </w:r>
          </w:p>
          <w:p w14:paraId="4110B18E" w14:textId="77777777" w:rsidR="005201A1" w:rsidRDefault="005201A1" w:rsidP="005201A1">
            <w:pPr>
              <w:shd w:val="clear" w:color="auto" w:fill="FFFFFE"/>
              <w:spacing w:line="240" w:lineRule="atLeast"/>
            </w:pPr>
            <w:r>
              <w:t xml:space="preserve">                    "anagraficaVersante": null,</w:t>
            </w:r>
          </w:p>
          <w:p w14:paraId="38785EB1" w14:textId="77777777" w:rsidR="005201A1" w:rsidRDefault="005201A1" w:rsidP="005201A1">
            <w:pPr>
              <w:shd w:val="clear" w:color="auto" w:fill="FFFFFE"/>
              <w:spacing w:line="240" w:lineRule="atLeast"/>
            </w:pPr>
            <w:r>
              <w:lastRenderedPageBreak/>
              <w:t xml:space="preserve">                    "codiceIdentificativoUnivocoVersante": null,</w:t>
            </w:r>
          </w:p>
          <w:p w14:paraId="7CD5786D" w14:textId="77777777" w:rsidR="005201A1" w:rsidRDefault="005201A1" w:rsidP="005201A1">
            <w:pPr>
              <w:shd w:val="clear" w:color="auto" w:fill="FFFFFE"/>
              <w:spacing w:line="240" w:lineRule="atLeast"/>
            </w:pPr>
            <w:r>
              <w:t xml:space="preserve">                    "tipoIdentificativoUnivocoVersante": null,</w:t>
            </w:r>
          </w:p>
          <w:p w14:paraId="2479DC6B" w14:textId="77777777" w:rsidR="005201A1" w:rsidRDefault="005201A1" w:rsidP="005201A1">
            <w:pPr>
              <w:shd w:val="clear" w:color="auto" w:fill="FFFFFE"/>
              <w:spacing w:line="240" w:lineRule="atLeast"/>
            </w:pPr>
            <w:r>
              <w:t xml:space="preserve">                    "anagraficaPagatore": "Celestina Castagna",</w:t>
            </w:r>
          </w:p>
          <w:p w14:paraId="7209C138" w14:textId="77777777" w:rsidR="005201A1" w:rsidRDefault="005201A1" w:rsidP="005201A1">
            <w:pPr>
              <w:shd w:val="clear" w:color="auto" w:fill="FFFFFE"/>
              <w:spacing w:line="240" w:lineRule="atLeast"/>
            </w:pPr>
            <w:r>
              <w:t xml:space="preserve">                    "codiceIdentificativoUnivocoPagatore": "CSTCST10S41L219U",</w:t>
            </w:r>
          </w:p>
          <w:p w14:paraId="7B468510" w14:textId="77777777" w:rsidR="005201A1" w:rsidRDefault="005201A1" w:rsidP="005201A1">
            <w:pPr>
              <w:shd w:val="clear" w:color="auto" w:fill="FFFFFE"/>
              <w:spacing w:line="240" w:lineRule="atLeast"/>
            </w:pPr>
            <w:r>
              <w:t xml:space="preserve">                    "tipoIdentificativoUnivocoPagatore": "F",</w:t>
            </w:r>
          </w:p>
          <w:p w14:paraId="5B6BC39A" w14:textId="77777777" w:rsidR="005201A1" w:rsidRDefault="005201A1" w:rsidP="005201A1">
            <w:pPr>
              <w:shd w:val="clear" w:color="auto" w:fill="FFFFFE"/>
              <w:spacing w:line="240" w:lineRule="atLeast"/>
            </w:pPr>
            <w:r>
              <w:t xml:space="preserve">                    "deDataUltimoAggiornamento": "23/03/2020",</w:t>
            </w:r>
          </w:p>
          <w:p w14:paraId="503BD079" w14:textId="77777777" w:rsidR="005201A1" w:rsidRDefault="005201A1" w:rsidP="005201A1">
            <w:pPr>
              <w:shd w:val="clear" w:color="auto" w:fill="FFFFFE"/>
              <w:spacing w:line="240" w:lineRule="atLeast"/>
            </w:pPr>
            <w:r>
              <w:t xml:space="preserve">                    "dataEsitoSingoloPagamento": "12/12/2019",</w:t>
            </w:r>
          </w:p>
          <w:p w14:paraId="21B99085" w14:textId="77777777" w:rsidR="005201A1" w:rsidRDefault="005201A1" w:rsidP="005201A1">
            <w:pPr>
              <w:shd w:val="clear" w:color="auto" w:fill="FFFFFE"/>
              <w:spacing w:line="240" w:lineRule="atLeast"/>
            </w:pPr>
            <w:r>
              <w:t xml:space="preserve">                    "causaleVersamento": "0806 - ARISGAN # Mensilità (02/2014) # NAO00001A # AV  # BN  # CE  # NA  # SA #SI RAVV. OPEROSO",</w:t>
            </w:r>
          </w:p>
          <w:p w14:paraId="66E9FAA2" w14:textId="77777777" w:rsidR="005201A1" w:rsidRDefault="005201A1" w:rsidP="005201A1">
            <w:pPr>
              <w:shd w:val="clear" w:color="auto" w:fill="FFFFFE"/>
              <w:spacing w:line="240" w:lineRule="atLeast"/>
            </w:pPr>
            <w:r>
              <w:t xml:space="preserve">                    "singoloImportoPagato": 0.01,</w:t>
            </w:r>
          </w:p>
          <w:p w14:paraId="3940FB29" w14:textId="77777777" w:rsidR="005201A1" w:rsidRDefault="005201A1" w:rsidP="005201A1">
            <w:pPr>
              <w:shd w:val="clear" w:color="auto" w:fill="FFFFFE"/>
              <w:spacing w:line="240" w:lineRule="atLeast"/>
            </w:pPr>
            <w:r>
              <w:t xml:space="preserve">                    "formatSingoloImportoPagato": "€ 0.01"</w:t>
            </w:r>
          </w:p>
          <w:p w14:paraId="0CF0135D" w14:textId="77777777" w:rsidR="005201A1" w:rsidRDefault="005201A1" w:rsidP="005201A1">
            <w:pPr>
              <w:shd w:val="clear" w:color="auto" w:fill="FFFFFE"/>
              <w:spacing w:line="240" w:lineRule="atLeast"/>
            </w:pPr>
            <w:r>
              <w:t xml:space="preserve">                },</w:t>
            </w:r>
          </w:p>
          <w:p w14:paraId="7123847D" w14:textId="77777777" w:rsidR="005201A1" w:rsidRDefault="005201A1" w:rsidP="005201A1">
            <w:pPr>
              <w:shd w:val="clear" w:color="auto" w:fill="FFFFFE"/>
              <w:spacing w:line="240" w:lineRule="atLeast"/>
            </w:pPr>
            <w:r>
              <w:t xml:space="preserve">                "selected": false</w:t>
            </w:r>
          </w:p>
          <w:p w14:paraId="7A9EA7F7" w14:textId="77777777" w:rsidR="005201A1" w:rsidRDefault="005201A1" w:rsidP="005201A1">
            <w:pPr>
              <w:shd w:val="clear" w:color="auto" w:fill="FFFFFE"/>
              <w:spacing w:line="240" w:lineRule="atLeast"/>
            </w:pPr>
            <w:r>
              <w:t xml:space="preserve">            },</w:t>
            </w:r>
          </w:p>
          <w:p w14:paraId="339EB8F9" w14:textId="77777777" w:rsidR="005201A1" w:rsidRDefault="005201A1" w:rsidP="005201A1">
            <w:pPr>
              <w:shd w:val="clear" w:color="auto" w:fill="FFFFFE"/>
              <w:spacing w:line="240" w:lineRule="atLeast"/>
            </w:pPr>
            <w:r>
              <w:t xml:space="preserve">            {</w:t>
            </w:r>
          </w:p>
          <w:p w14:paraId="6B2B073D" w14:textId="77777777" w:rsidR="005201A1" w:rsidRDefault="005201A1" w:rsidP="005201A1">
            <w:pPr>
              <w:shd w:val="clear" w:color="auto" w:fill="FFFFFE"/>
              <w:spacing w:line="240" w:lineRule="atLeast"/>
            </w:pPr>
            <w:r>
              <w:t xml:space="preserve">                "id": null,</w:t>
            </w:r>
          </w:p>
          <w:p w14:paraId="6CC1A6BE" w14:textId="77777777" w:rsidR="005201A1" w:rsidRDefault="005201A1" w:rsidP="005201A1">
            <w:pPr>
              <w:shd w:val="clear" w:color="auto" w:fill="FFFFFE"/>
              <w:spacing w:line="240" w:lineRule="atLeast"/>
            </w:pPr>
            <w:r>
              <w:t xml:space="preserve">                "accertamentoId": null,</w:t>
            </w:r>
          </w:p>
          <w:p w14:paraId="5C26C354" w14:textId="77777777" w:rsidR="005201A1" w:rsidRDefault="005201A1" w:rsidP="005201A1">
            <w:pPr>
              <w:shd w:val="clear" w:color="auto" w:fill="FFFFFE"/>
              <w:spacing w:line="240" w:lineRule="atLeast"/>
            </w:pPr>
            <w:r>
              <w:t xml:space="preserve">                "dtUltimaModifica": null,</w:t>
            </w:r>
          </w:p>
          <w:p w14:paraId="5620548A" w14:textId="77777777" w:rsidR="005201A1" w:rsidRDefault="005201A1" w:rsidP="005201A1">
            <w:pPr>
              <w:shd w:val="clear" w:color="auto" w:fill="FFFFFE"/>
              <w:spacing w:line="240" w:lineRule="atLeast"/>
            </w:pPr>
            <w:r>
              <w:t xml:space="preserve">                "flussoExportDTO": {</w:t>
            </w:r>
          </w:p>
          <w:p w14:paraId="315828F8" w14:textId="77777777" w:rsidR="005201A1" w:rsidRDefault="005201A1" w:rsidP="005201A1">
            <w:pPr>
              <w:shd w:val="clear" w:color="auto" w:fill="FFFFFE"/>
              <w:spacing w:line="240" w:lineRule="atLeast"/>
            </w:pPr>
            <w:r>
              <w:t xml:space="preserve">                    "codTipoDovuto": "0806",</w:t>
            </w:r>
          </w:p>
          <w:p w14:paraId="1E288F15" w14:textId="77777777" w:rsidR="005201A1" w:rsidRDefault="005201A1" w:rsidP="005201A1">
            <w:pPr>
              <w:shd w:val="clear" w:color="auto" w:fill="FFFFFE"/>
              <w:spacing w:line="240" w:lineRule="atLeast"/>
            </w:pPr>
            <w:r>
              <w:t xml:space="preserve">                    "deTipoDovuto": "ARISGAN - Addizionale Regionale sul Gas Naturale/Imposta sostituiva - PAGAMENTI ORDINARI E RAVVEDIMENTI OPEROSI",</w:t>
            </w:r>
          </w:p>
          <w:p w14:paraId="1505DC11" w14:textId="77777777" w:rsidR="005201A1" w:rsidRDefault="005201A1" w:rsidP="005201A1">
            <w:pPr>
              <w:shd w:val="clear" w:color="auto" w:fill="FFFFFE"/>
              <w:spacing w:line="240" w:lineRule="atLeast"/>
            </w:pPr>
            <w:r>
              <w:t xml:space="preserve">                    "codiceIud": "0002e7c7e4333dc43b8a7bd123f8efae58f",</w:t>
            </w:r>
          </w:p>
          <w:p w14:paraId="1CD83DF0" w14:textId="77777777" w:rsidR="005201A1" w:rsidRDefault="005201A1" w:rsidP="005201A1">
            <w:pPr>
              <w:shd w:val="clear" w:color="auto" w:fill="FFFFFE"/>
              <w:spacing w:line="240" w:lineRule="atLeast"/>
            </w:pPr>
            <w:r>
              <w:t xml:space="preserve">                    "codiceIuv": "01000000000003780",</w:t>
            </w:r>
          </w:p>
          <w:p w14:paraId="2ECCD7C9" w14:textId="77777777" w:rsidR="005201A1" w:rsidRDefault="005201A1" w:rsidP="005201A1">
            <w:pPr>
              <w:shd w:val="clear" w:color="auto" w:fill="FFFFFE"/>
              <w:spacing w:line="240" w:lineRule="atLeast"/>
            </w:pPr>
            <w:r>
              <w:t xml:space="preserve">                    "identificativoUnivocoRiscossione": "2030103001451802875",</w:t>
            </w:r>
          </w:p>
          <w:p w14:paraId="037F0B52" w14:textId="77777777" w:rsidR="005201A1" w:rsidRDefault="005201A1" w:rsidP="005201A1">
            <w:pPr>
              <w:shd w:val="clear" w:color="auto" w:fill="FFFFFE"/>
              <w:spacing w:line="240" w:lineRule="atLeast"/>
            </w:pPr>
            <w:r>
              <w:t xml:space="preserve">                    "denominazioneAttestante": "MPS",</w:t>
            </w:r>
          </w:p>
          <w:p w14:paraId="3BE1FF56" w14:textId="77777777" w:rsidR="005201A1" w:rsidRDefault="005201A1" w:rsidP="005201A1">
            <w:pPr>
              <w:shd w:val="clear" w:color="auto" w:fill="FFFFFE"/>
              <w:spacing w:line="240" w:lineRule="atLeast"/>
            </w:pPr>
            <w:r>
              <w:t xml:space="preserve">                    "codiceIdentificativoUnivocoAttestante": "ABI01030",</w:t>
            </w:r>
          </w:p>
          <w:p w14:paraId="680D6912" w14:textId="77777777" w:rsidR="005201A1" w:rsidRDefault="005201A1" w:rsidP="005201A1">
            <w:pPr>
              <w:shd w:val="clear" w:color="auto" w:fill="FFFFFE"/>
              <w:spacing w:line="240" w:lineRule="atLeast"/>
            </w:pPr>
            <w:r>
              <w:t xml:space="preserve">                    "tipoIdentificativoUnivocoAttestante": "B",</w:t>
            </w:r>
          </w:p>
          <w:p w14:paraId="6584C7C8" w14:textId="77777777" w:rsidR="005201A1" w:rsidRDefault="005201A1" w:rsidP="005201A1">
            <w:pPr>
              <w:shd w:val="clear" w:color="auto" w:fill="FFFFFE"/>
              <w:spacing w:line="240" w:lineRule="atLeast"/>
            </w:pPr>
            <w:r>
              <w:t xml:space="preserve">                    "anagraficaVersante": null,</w:t>
            </w:r>
          </w:p>
          <w:p w14:paraId="31F1213E" w14:textId="77777777" w:rsidR="005201A1" w:rsidRDefault="005201A1" w:rsidP="005201A1">
            <w:pPr>
              <w:shd w:val="clear" w:color="auto" w:fill="FFFFFE"/>
              <w:spacing w:line="240" w:lineRule="atLeast"/>
            </w:pPr>
            <w:r>
              <w:t xml:space="preserve">                    "codiceIdentificativoUnivocoVersante": null,</w:t>
            </w:r>
          </w:p>
          <w:p w14:paraId="0A951C59" w14:textId="77777777" w:rsidR="005201A1" w:rsidRDefault="005201A1" w:rsidP="005201A1">
            <w:pPr>
              <w:shd w:val="clear" w:color="auto" w:fill="FFFFFE"/>
              <w:spacing w:line="240" w:lineRule="atLeast"/>
            </w:pPr>
            <w:r>
              <w:t xml:space="preserve">                    "tipoIdentificativoUnivocoVersante": null,</w:t>
            </w:r>
          </w:p>
          <w:p w14:paraId="156D2720" w14:textId="77777777" w:rsidR="005201A1" w:rsidRDefault="005201A1" w:rsidP="005201A1">
            <w:pPr>
              <w:shd w:val="clear" w:color="auto" w:fill="FFFFFE"/>
              <w:spacing w:line="240" w:lineRule="atLeast"/>
            </w:pPr>
            <w:r>
              <w:t xml:space="preserve">                    "anagraficaPagatore": "Viola Corsini",</w:t>
            </w:r>
          </w:p>
          <w:p w14:paraId="1782B139" w14:textId="77777777" w:rsidR="005201A1" w:rsidRDefault="005201A1" w:rsidP="005201A1">
            <w:pPr>
              <w:shd w:val="clear" w:color="auto" w:fill="FFFFFE"/>
              <w:spacing w:line="240" w:lineRule="atLeast"/>
            </w:pPr>
            <w:r>
              <w:t xml:space="preserve">                    "codiceIdentificativoUnivocoPagatore": "CRSVLI08B68F205U",</w:t>
            </w:r>
          </w:p>
          <w:p w14:paraId="0BD58CD6" w14:textId="77777777" w:rsidR="005201A1" w:rsidRDefault="005201A1" w:rsidP="005201A1">
            <w:pPr>
              <w:shd w:val="clear" w:color="auto" w:fill="FFFFFE"/>
              <w:spacing w:line="240" w:lineRule="atLeast"/>
            </w:pPr>
            <w:r>
              <w:t xml:space="preserve">                    "tipoIdentificativoUnivocoPagatore": "F",</w:t>
            </w:r>
          </w:p>
          <w:p w14:paraId="1A8898E7" w14:textId="77777777" w:rsidR="005201A1" w:rsidRDefault="005201A1" w:rsidP="005201A1">
            <w:pPr>
              <w:shd w:val="clear" w:color="auto" w:fill="FFFFFE"/>
              <w:spacing w:line="240" w:lineRule="atLeast"/>
            </w:pPr>
            <w:r>
              <w:t xml:space="preserve">                    "deDataUltimoAggiornamento": "23/03/2020",</w:t>
            </w:r>
          </w:p>
          <w:p w14:paraId="055EA160" w14:textId="77777777" w:rsidR="005201A1" w:rsidRDefault="005201A1" w:rsidP="005201A1">
            <w:pPr>
              <w:shd w:val="clear" w:color="auto" w:fill="FFFFFE"/>
              <w:spacing w:line="240" w:lineRule="atLeast"/>
            </w:pPr>
            <w:r>
              <w:t xml:space="preserve">                    "dataEsitoSingoloPagamento": "28/01/2020",</w:t>
            </w:r>
          </w:p>
          <w:p w14:paraId="1A618FFB" w14:textId="77777777" w:rsidR="005201A1" w:rsidRDefault="005201A1" w:rsidP="005201A1">
            <w:pPr>
              <w:shd w:val="clear" w:color="auto" w:fill="FFFFFE"/>
              <w:spacing w:line="240" w:lineRule="atLeast"/>
            </w:pPr>
            <w:r>
              <w:t xml:space="preserve">                    "causaleVersamento": "0806 - ARISGAN # Mensilità (01/2020) # PGO00214M # AV 1,42 # BN 12,39 # CE 3,99 # NA 13,17 # SA 0#NO RAVV. OPEROSO",</w:t>
            </w:r>
          </w:p>
          <w:p w14:paraId="2BDD5B30" w14:textId="77777777" w:rsidR="005201A1" w:rsidRDefault="005201A1" w:rsidP="005201A1">
            <w:pPr>
              <w:shd w:val="clear" w:color="auto" w:fill="FFFFFE"/>
              <w:spacing w:line="240" w:lineRule="atLeast"/>
            </w:pPr>
            <w:r>
              <w:t xml:space="preserve">                    "singoloImportoPagato": 30.97,</w:t>
            </w:r>
          </w:p>
          <w:p w14:paraId="66001375" w14:textId="77777777" w:rsidR="005201A1" w:rsidRDefault="005201A1" w:rsidP="005201A1">
            <w:pPr>
              <w:shd w:val="clear" w:color="auto" w:fill="FFFFFE"/>
              <w:spacing w:line="240" w:lineRule="atLeast"/>
            </w:pPr>
            <w:r>
              <w:lastRenderedPageBreak/>
              <w:t xml:space="preserve">                    "formatSingoloImportoPagato": "€ 30.97"</w:t>
            </w:r>
          </w:p>
          <w:p w14:paraId="2BF7533C" w14:textId="77777777" w:rsidR="005201A1" w:rsidRDefault="005201A1" w:rsidP="005201A1">
            <w:pPr>
              <w:shd w:val="clear" w:color="auto" w:fill="FFFFFE"/>
              <w:spacing w:line="240" w:lineRule="atLeast"/>
            </w:pPr>
            <w:r>
              <w:t xml:space="preserve">                },</w:t>
            </w:r>
          </w:p>
          <w:p w14:paraId="4A40F592" w14:textId="77777777" w:rsidR="005201A1" w:rsidRDefault="005201A1" w:rsidP="005201A1">
            <w:pPr>
              <w:shd w:val="clear" w:color="auto" w:fill="FFFFFE"/>
              <w:spacing w:line="240" w:lineRule="atLeast"/>
            </w:pPr>
            <w:r>
              <w:t xml:space="preserve">                "selected": false</w:t>
            </w:r>
          </w:p>
          <w:p w14:paraId="3919B489" w14:textId="77777777" w:rsidR="005201A1" w:rsidRDefault="005201A1" w:rsidP="005201A1">
            <w:pPr>
              <w:shd w:val="clear" w:color="auto" w:fill="FFFFFE"/>
              <w:spacing w:line="240" w:lineRule="atLeast"/>
            </w:pPr>
            <w:r>
              <w:t xml:space="preserve">            }</w:t>
            </w:r>
          </w:p>
          <w:p w14:paraId="2A2FC516" w14:textId="77777777" w:rsidR="005201A1" w:rsidRDefault="005201A1" w:rsidP="005201A1">
            <w:pPr>
              <w:shd w:val="clear" w:color="auto" w:fill="FFFFFE"/>
              <w:spacing w:line="240" w:lineRule="atLeast"/>
            </w:pPr>
            <w:r>
              <w:t xml:space="preserve">        ],</w:t>
            </w:r>
          </w:p>
          <w:p w14:paraId="05A8A441" w14:textId="77777777" w:rsidR="005201A1" w:rsidRDefault="005201A1" w:rsidP="005201A1">
            <w:pPr>
              <w:shd w:val="clear" w:color="auto" w:fill="FFFFFE"/>
              <w:spacing w:line="240" w:lineRule="atLeast"/>
            </w:pPr>
            <w:r>
              <w:t xml:space="preserve">        "totalPages": 1,</w:t>
            </w:r>
          </w:p>
          <w:p w14:paraId="31B1FB20" w14:textId="77777777" w:rsidR="005201A1" w:rsidRDefault="005201A1" w:rsidP="005201A1">
            <w:pPr>
              <w:shd w:val="clear" w:color="auto" w:fill="FFFFFE"/>
              <w:spacing w:line="240" w:lineRule="atLeast"/>
            </w:pPr>
            <w:r>
              <w:t xml:space="preserve">        "totalRecords": 3</w:t>
            </w:r>
          </w:p>
          <w:p w14:paraId="13FBC63B" w14:textId="77777777" w:rsidR="005201A1" w:rsidRDefault="005201A1" w:rsidP="005201A1">
            <w:pPr>
              <w:shd w:val="clear" w:color="auto" w:fill="FFFFFE"/>
              <w:spacing w:line="240" w:lineRule="atLeast"/>
            </w:pPr>
            <w:r>
              <w:t xml:space="preserve">    }</w:t>
            </w:r>
          </w:p>
          <w:p w14:paraId="2C67BDC9" w14:textId="3CF0837A" w:rsidR="00CA3BDB" w:rsidRPr="00C84A37" w:rsidRDefault="005201A1" w:rsidP="005201A1">
            <w:pPr>
              <w:shd w:val="clear" w:color="auto" w:fill="FFFFFE"/>
              <w:spacing w:line="240" w:lineRule="atLeast"/>
            </w:pPr>
            <w:r>
              <w:t>}</w:t>
            </w:r>
          </w:p>
        </w:tc>
        <w:tc>
          <w:tcPr>
            <w:tcW w:w="1117" w:type="dxa"/>
            <w:vAlign w:val="center"/>
          </w:tcPr>
          <w:p w14:paraId="22E881CB"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2F660568" w14:textId="77777777" w:rsidR="00CA3BDB" w:rsidRDefault="00CA3BDB" w:rsidP="00CA3BDB"/>
    <w:p w14:paraId="01B5F983" w14:textId="77EA2E1C" w:rsidR="00CA3BDB" w:rsidRDefault="00CA3BDB" w:rsidP="00BC5D2E"/>
    <w:p w14:paraId="5A2781CB" w14:textId="77777777" w:rsidR="00CA3BDB" w:rsidRPr="00CF2BD9" w:rsidRDefault="00CA3BDB" w:rsidP="00CA3BDB"/>
    <w:p w14:paraId="38AB3492" w14:textId="1B44E80D" w:rsidR="00CA3BDB" w:rsidRDefault="00CA3BDB" w:rsidP="00CA3BDB">
      <w:pPr>
        <w:pStyle w:val="Titolo4"/>
      </w:pPr>
      <w:r w:rsidRPr="00A04A39">
        <w:t>TC_</w:t>
      </w:r>
      <w:r>
        <w:t>ACCETAMENTI</w:t>
      </w:r>
      <w:r w:rsidRPr="00A04A39">
        <w:t>_0</w:t>
      </w:r>
      <w:r>
        <w:t>7</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4AA8B868" w14:textId="77777777" w:rsidTr="008726BD">
        <w:trPr>
          <w:gridAfter w:val="2"/>
          <w:wAfter w:w="5665" w:type="dxa"/>
          <w:trHeight w:val="583"/>
        </w:trPr>
        <w:tc>
          <w:tcPr>
            <w:tcW w:w="4189" w:type="dxa"/>
            <w:gridSpan w:val="3"/>
            <w:shd w:val="clear" w:color="auto" w:fill="DEEAF6" w:themeFill="accent1" w:themeFillTint="33"/>
          </w:tcPr>
          <w:p w14:paraId="1B0C8721" w14:textId="0046DFD8" w:rsidR="00CA3BDB" w:rsidRPr="00C84A37" w:rsidRDefault="00CA3BDB" w:rsidP="008726BD">
            <w:pPr>
              <w:rPr>
                <w:b/>
              </w:rPr>
            </w:pPr>
            <w:r w:rsidRPr="00C84A37">
              <w:rPr>
                <w:b/>
              </w:rPr>
              <w:t>TC_</w:t>
            </w:r>
            <w:r>
              <w:rPr>
                <w:b/>
              </w:rPr>
              <w:t>ACCERTAMENTI</w:t>
            </w:r>
            <w:r w:rsidRPr="00C84A37">
              <w:rPr>
                <w:b/>
              </w:rPr>
              <w:t>_0</w:t>
            </w:r>
            <w:r>
              <w:rPr>
                <w:b/>
              </w:rPr>
              <w:t>7</w:t>
            </w:r>
          </w:p>
        </w:tc>
      </w:tr>
      <w:tr w:rsidR="00CA3BDB" w:rsidRPr="00C84A37" w14:paraId="7903DB6A" w14:textId="77777777" w:rsidTr="008726BD">
        <w:trPr>
          <w:trHeight w:val="550"/>
        </w:trPr>
        <w:tc>
          <w:tcPr>
            <w:tcW w:w="2405" w:type="dxa"/>
            <w:gridSpan w:val="2"/>
          </w:tcPr>
          <w:p w14:paraId="45B74932" w14:textId="77777777" w:rsidR="00CA3BDB" w:rsidRPr="00C84A37" w:rsidRDefault="00CA3BDB" w:rsidP="008726BD">
            <w:pPr>
              <w:rPr>
                <w:b/>
              </w:rPr>
            </w:pPr>
            <w:r w:rsidRPr="00C84A37">
              <w:rPr>
                <w:b/>
              </w:rPr>
              <w:t>Titolo</w:t>
            </w:r>
          </w:p>
        </w:tc>
        <w:tc>
          <w:tcPr>
            <w:tcW w:w="7449" w:type="dxa"/>
            <w:gridSpan w:val="3"/>
          </w:tcPr>
          <w:p w14:paraId="237FCDB8" w14:textId="19337123" w:rsidR="00CA3BDB" w:rsidRPr="00C84A37" w:rsidRDefault="00BD2198" w:rsidP="008726BD">
            <w:r w:rsidRPr="00BD2198">
              <w:t>Modifica Accertamento: Aggiungi Pagamenti</w:t>
            </w:r>
          </w:p>
        </w:tc>
      </w:tr>
      <w:tr w:rsidR="00CA3BDB" w:rsidRPr="00C84A37" w14:paraId="7E1A641B" w14:textId="77777777" w:rsidTr="008726BD">
        <w:trPr>
          <w:trHeight w:val="550"/>
        </w:trPr>
        <w:tc>
          <w:tcPr>
            <w:tcW w:w="2405" w:type="dxa"/>
            <w:gridSpan w:val="2"/>
          </w:tcPr>
          <w:p w14:paraId="24056DF7" w14:textId="77777777" w:rsidR="00CA3BDB" w:rsidRPr="00C84A37" w:rsidRDefault="00CA3BDB" w:rsidP="008726BD">
            <w:pPr>
              <w:rPr>
                <w:b/>
              </w:rPr>
            </w:pPr>
            <w:r w:rsidRPr="00C84A37">
              <w:rPr>
                <w:b/>
              </w:rPr>
              <w:t>Descrizione</w:t>
            </w:r>
          </w:p>
        </w:tc>
        <w:tc>
          <w:tcPr>
            <w:tcW w:w="7449" w:type="dxa"/>
            <w:gridSpan w:val="3"/>
          </w:tcPr>
          <w:p w14:paraId="7F586B54" w14:textId="0D62CB02" w:rsidR="00CA3BDB" w:rsidRPr="00C84A37" w:rsidRDefault="00BD2198" w:rsidP="008726BD">
            <w:r w:rsidRPr="00BD2198">
              <w:t>Aggiunge ad un Accertamento una lista di uno o più Pagamenti con la suddivisione in capitoli.</w:t>
            </w:r>
          </w:p>
        </w:tc>
      </w:tr>
      <w:tr w:rsidR="00CA3BDB" w:rsidRPr="00C84A37" w14:paraId="1846886B" w14:textId="77777777" w:rsidTr="008726BD">
        <w:trPr>
          <w:trHeight w:val="550"/>
        </w:trPr>
        <w:tc>
          <w:tcPr>
            <w:tcW w:w="2405" w:type="dxa"/>
            <w:gridSpan w:val="2"/>
          </w:tcPr>
          <w:p w14:paraId="557F63E8" w14:textId="77777777" w:rsidR="00CA3BDB" w:rsidRPr="00C84A37" w:rsidRDefault="00CA3BDB" w:rsidP="008726BD">
            <w:pPr>
              <w:rPr>
                <w:b/>
              </w:rPr>
            </w:pPr>
            <w:r>
              <w:rPr>
                <w:b/>
              </w:rPr>
              <w:t>Id Ruolo/Attore</w:t>
            </w:r>
          </w:p>
        </w:tc>
        <w:tc>
          <w:tcPr>
            <w:tcW w:w="7449" w:type="dxa"/>
            <w:gridSpan w:val="3"/>
          </w:tcPr>
          <w:p w14:paraId="13289E1D" w14:textId="77777777" w:rsidR="00CA3BDB" w:rsidRPr="00146646" w:rsidRDefault="00CA3BDB" w:rsidP="008726BD">
            <w:r>
              <w:t>001</w:t>
            </w:r>
          </w:p>
        </w:tc>
      </w:tr>
      <w:tr w:rsidR="00CA3BDB" w:rsidRPr="00C84A37" w14:paraId="1172237B" w14:textId="77777777" w:rsidTr="008726BD">
        <w:tc>
          <w:tcPr>
            <w:tcW w:w="2405" w:type="dxa"/>
            <w:gridSpan w:val="2"/>
            <w:vAlign w:val="center"/>
          </w:tcPr>
          <w:p w14:paraId="64EC2817" w14:textId="77777777" w:rsidR="00CA3BDB" w:rsidRPr="00C84A37" w:rsidRDefault="00CA3BDB" w:rsidP="008726BD">
            <w:pPr>
              <w:rPr>
                <w:b/>
              </w:rPr>
            </w:pPr>
            <w:r w:rsidRPr="00C84A37">
              <w:rPr>
                <w:b/>
              </w:rPr>
              <w:t>Pre-condizioni</w:t>
            </w:r>
          </w:p>
        </w:tc>
        <w:tc>
          <w:tcPr>
            <w:tcW w:w="7449" w:type="dxa"/>
            <w:gridSpan w:val="3"/>
            <w:vAlign w:val="center"/>
          </w:tcPr>
          <w:p w14:paraId="52CAF589"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4F3A7A49" w14:textId="17303026" w:rsidR="00CA3BDB" w:rsidRPr="00C84A37" w:rsidRDefault="00CA3BDB" w:rsidP="008726BD">
            <w:pPr>
              <w:pStyle w:val="Paragrafoelenco"/>
              <w:numPr>
                <w:ilvl w:val="0"/>
                <w:numId w:val="7"/>
              </w:numPr>
              <w:ind w:left="714" w:hanging="357"/>
            </w:pPr>
            <w:r>
              <w:t>L’utente deve avere selezionato la request TC_ACCERTAMENTI_07</w:t>
            </w:r>
          </w:p>
        </w:tc>
      </w:tr>
      <w:tr w:rsidR="005201A1" w:rsidRPr="00C84A37" w14:paraId="201DC8C4" w14:textId="77777777" w:rsidTr="008726BD">
        <w:tc>
          <w:tcPr>
            <w:tcW w:w="2405" w:type="dxa"/>
            <w:gridSpan w:val="2"/>
            <w:vAlign w:val="center"/>
          </w:tcPr>
          <w:p w14:paraId="4B26A254" w14:textId="5E3C7F82" w:rsidR="005201A1" w:rsidRPr="00C84A37" w:rsidRDefault="005201A1" w:rsidP="008726BD">
            <w:pPr>
              <w:rPr>
                <w:b/>
              </w:rPr>
            </w:pPr>
            <w:r>
              <w:rPr>
                <w:b/>
              </w:rPr>
              <w:t>Post-condizioni</w:t>
            </w:r>
          </w:p>
        </w:tc>
        <w:tc>
          <w:tcPr>
            <w:tcW w:w="7449" w:type="dxa"/>
            <w:gridSpan w:val="3"/>
            <w:vAlign w:val="center"/>
          </w:tcPr>
          <w:p w14:paraId="1F62C104" w14:textId="77777777" w:rsidR="005201A1" w:rsidRDefault="005201A1" w:rsidP="008726BD">
            <w:pPr>
              <w:pStyle w:val="Paragrafoelenco"/>
              <w:numPr>
                <w:ilvl w:val="0"/>
                <w:numId w:val="7"/>
              </w:numPr>
              <w:ind w:left="714" w:hanging="357"/>
            </w:pPr>
            <w:r>
              <w:t xml:space="preserve">Il pagamento con codice IUV: 01000000000002568 risulta aggiunto all’accertamento con id: 2. Tale pagamento risulta </w:t>
            </w:r>
            <w:r w:rsidR="004448F0">
              <w:t>associato al capitolo 007.</w:t>
            </w:r>
          </w:p>
          <w:p w14:paraId="242E5273" w14:textId="7D87D71A" w:rsidR="004448F0" w:rsidRDefault="004448F0" w:rsidP="008726BD">
            <w:pPr>
              <w:pStyle w:val="Paragrafoelenco"/>
              <w:numPr>
                <w:ilvl w:val="0"/>
                <w:numId w:val="7"/>
              </w:numPr>
              <w:ind w:left="714" w:hanging="357"/>
            </w:pPr>
            <w:r>
              <w:t>È possibile eseguire il test TC_ACCERTAMENTI_03 per visualizzare il dettaglio dell’accertamento con id: 2.</w:t>
            </w:r>
          </w:p>
        </w:tc>
      </w:tr>
      <w:tr w:rsidR="00CA3BDB" w:rsidRPr="00C84A37" w14:paraId="437F4573" w14:textId="77777777" w:rsidTr="008726BD">
        <w:tc>
          <w:tcPr>
            <w:tcW w:w="2405" w:type="dxa"/>
            <w:gridSpan w:val="2"/>
            <w:vAlign w:val="center"/>
          </w:tcPr>
          <w:p w14:paraId="62C7DACE" w14:textId="77777777" w:rsidR="00CA3BDB" w:rsidRPr="00C84A37" w:rsidRDefault="00CA3BDB" w:rsidP="008726BD">
            <w:pPr>
              <w:rPr>
                <w:b/>
              </w:rPr>
            </w:pPr>
            <w:r>
              <w:rPr>
                <w:b/>
              </w:rPr>
              <w:t>Input</w:t>
            </w:r>
          </w:p>
        </w:tc>
        <w:tc>
          <w:tcPr>
            <w:tcW w:w="7449" w:type="dxa"/>
            <w:gridSpan w:val="3"/>
            <w:vAlign w:val="center"/>
          </w:tcPr>
          <w:p w14:paraId="509DAFF7" w14:textId="77777777" w:rsidR="005201A1" w:rsidRDefault="005201A1" w:rsidP="005201A1">
            <w:r>
              <w:t>{</w:t>
            </w:r>
          </w:p>
          <w:p w14:paraId="4C747EB1" w14:textId="77777777" w:rsidR="005201A1" w:rsidRDefault="005201A1" w:rsidP="005201A1">
            <w:r>
              <w:t xml:space="preserve">  "accertamentoId": "2",</w:t>
            </w:r>
          </w:p>
          <w:p w14:paraId="2C2D3A4C" w14:textId="77777777" w:rsidR="005201A1" w:rsidRDefault="005201A1" w:rsidP="005201A1">
            <w:r>
              <w:t xml:space="preserve">  "codIpa": "R_CAMPAN",</w:t>
            </w:r>
          </w:p>
          <w:p w14:paraId="5E2241F6" w14:textId="77777777" w:rsidR="005201A1" w:rsidRDefault="005201A1" w:rsidP="005201A1">
            <w:r>
              <w:t xml:space="preserve">  "flussiExportDTOList": [</w:t>
            </w:r>
          </w:p>
          <w:p w14:paraId="634957BA" w14:textId="77777777" w:rsidR="005201A1" w:rsidRDefault="005201A1" w:rsidP="005201A1">
            <w:r>
              <w:t xml:space="preserve">    {</w:t>
            </w:r>
          </w:p>
          <w:p w14:paraId="0FB760DA" w14:textId="77777777" w:rsidR="005201A1" w:rsidRDefault="005201A1" w:rsidP="005201A1">
            <w:r>
              <w:t xml:space="preserve">      "codTipoDovuto": "0806",</w:t>
            </w:r>
          </w:p>
          <w:p w14:paraId="090B3C5A" w14:textId="77777777" w:rsidR="005201A1" w:rsidRDefault="005201A1" w:rsidP="005201A1">
            <w:r>
              <w:t xml:space="preserve">      "codiceIud": "000d7a9bc9c9dec4479a25c9b93244efcd9",</w:t>
            </w:r>
          </w:p>
          <w:p w14:paraId="0F17022B" w14:textId="77777777" w:rsidR="005201A1" w:rsidRDefault="005201A1" w:rsidP="005201A1">
            <w:r>
              <w:t xml:space="preserve">      "codiceIuv": "01000000000002568",</w:t>
            </w:r>
          </w:p>
          <w:p w14:paraId="00BAEB50" w14:textId="77777777" w:rsidR="005201A1" w:rsidRDefault="005201A1" w:rsidP="005201A1">
            <w:r>
              <w:t xml:space="preserve">      "identificativoUnivocoRiscossione": "1930305803574934575"</w:t>
            </w:r>
          </w:p>
          <w:p w14:paraId="1DE21EAD" w14:textId="77777777" w:rsidR="005201A1" w:rsidRDefault="005201A1" w:rsidP="005201A1">
            <w:r>
              <w:t xml:space="preserve">    }</w:t>
            </w:r>
          </w:p>
          <w:p w14:paraId="06BF98B0" w14:textId="77777777" w:rsidR="005201A1" w:rsidRDefault="005201A1" w:rsidP="005201A1">
            <w:r>
              <w:t xml:space="preserve">  ],</w:t>
            </w:r>
          </w:p>
          <w:p w14:paraId="7F513BA3" w14:textId="77777777" w:rsidR="005201A1" w:rsidRDefault="005201A1" w:rsidP="005201A1">
            <w:r>
              <w:t xml:space="preserve">  "ufficiTOList": [</w:t>
            </w:r>
          </w:p>
          <w:p w14:paraId="6A69DE67" w14:textId="77777777" w:rsidR="005201A1" w:rsidRDefault="005201A1" w:rsidP="005201A1">
            <w:r>
              <w:t xml:space="preserve">    {</w:t>
            </w:r>
          </w:p>
          <w:p w14:paraId="7A85F326" w14:textId="77777777" w:rsidR="005201A1" w:rsidRDefault="005201A1" w:rsidP="005201A1">
            <w:r>
              <w:lastRenderedPageBreak/>
              <w:t xml:space="preserve">      "codUfficio": "105",</w:t>
            </w:r>
          </w:p>
          <w:p w14:paraId="7FCE01EB" w14:textId="77777777" w:rsidR="005201A1" w:rsidRDefault="005201A1" w:rsidP="005201A1">
            <w:r>
              <w:t xml:space="preserve">      "codCapitolo": "007",</w:t>
            </w:r>
          </w:p>
          <w:p w14:paraId="1D2CA429" w14:textId="77777777" w:rsidR="005201A1" w:rsidRDefault="005201A1" w:rsidP="005201A1">
            <w:r>
              <w:t xml:space="preserve">      "codAccertamento": "105",</w:t>
            </w:r>
          </w:p>
          <w:p w14:paraId="54A28240" w14:textId="77777777" w:rsidR="005201A1" w:rsidRDefault="005201A1" w:rsidP="005201A1">
            <w:r>
              <w:t xml:space="preserve">      "deAnnoEsercizio": "2020",</w:t>
            </w:r>
          </w:p>
          <w:p w14:paraId="796BA46B" w14:textId="77777777" w:rsidR="005201A1" w:rsidRDefault="005201A1" w:rsidP="005201A1">
            <w:r>
              <w:t xml:space="preserve">      "numImporto": "104",</w:t>
            </w:r>
          </w:p>
          <w:p w14:paraId="318F8E8A" w14:textId="77777777" w:rsidR="005201A1" w:rsidRDefault="005201A1" w:rsidP="005201A1">
            <w:r>
              <w:t xml:space="preserve">      "flgImportoInserito": true</w:t>
            </w:r>
          </w:p>
          <w:p w14:paraId="6B5C0CBC" w14:textId="77777777" w:rsidR="005201A1" w:rsidRDefault="005201A1" w:rsidP="005201A1">
            <w:r>
              <w:t xml:space="preserve">    }</w:t>
            </w:r>
          </w:p>
          <w:p w14:paraId="456188E0" w14:textId="77777777" w:rsidR="005201A1" w:rsidRDefault="005201A1" w:rsidP="005201A1">
            <w:r>
              <w:t xml:space="preserve">  ]</w:t>
            </w:r>
          </w:p>
          <w:p w14:paraId="6D752E54" w14:textId="49CCC786" w:rsidR="00CA3BDB" w:rsidRDefault="005201A1" w:rsidP="005201A1">
            <w:r>
              <w:t>}</w:t>
            </w:r>
          </w:p>
        </w:tc>
      </w:tr>
      <w:tr w:rsidR="00CA3BDB" w:rsidRPr="00C84A37" w14:paraId="521F7029" w14:textId="77777777" w:rsidTr="008726BD">
        <w:trPr>
          <w:trHeight w:val="540"/>
        </w:trPr>
        <w:tc>
          <w:tcPr>
            <w:tcW w:w="626" w:type="dxa"/>
          </w:tcPr>
          <w:p w14:paraId="04982D37" w14:textId="77777777" w:rsidR="00CA3BDB" w:rsidRPr="00C84A37" w:rsidRDefault="00CA3BDB" w:rsidP="008726BD">
            <w:pPr>
              <w:rPr>
                <w:b/>
              </w:rPr>
            </w:pPr>
            <w:r w:rsidRPr="00C84A37">
              <w:rPr>
                <w:b/>
              </w:rPr>
              <w:lastRenderedPageBreak/>
              <w:t>Step</w:t>
            </w:r>
          </w:p>
        </w:tc>
        <w:tc>
          <w:tcPr>
            <w:tcW w:w="1779" w:type="dxa"/>
          </w:tcPr>
          <w:p w14:paraId="5D0B41B0" w14:textId="77777777" w:rsidR="00CA3BDB" w:rsidRPr="00C84A37" w:rsidRDefault="00CA3BDB" w:rsidP="008726BD">
            <w:pPr>
              <w:rPr>
                <w:b/>
              </w:rPr>
            </w:pPr>
            <w:r w:rsidRPr="00C84A37">
              <w:rPr>
                <w:b/>
              </w:rPr>
              <w:t>Azione</w:t>
            </w:r>
          </w:p>
        </w:tc>
        <w:tc>
          <w:tcPr>
            <w:tcW w:w="6332" w:type="dxa"/>
            <w:gridSpan w:val="2"/>
          </w:tcPr>
          <w:p w14:paraId="13E3EB4F" w14:textId="77777777" w:rsidR="00CA3BDB" w:rsidRPr="00C84A37" w:rsidRDefault="00CA3BDB" w:rsidP="008726BD">
            <w:pPr>
              <w:rPr>
                <w:b/>
              </w:rPr>
            </w:pPr>
            <w:r w:rsidRPr="00C84A37">
              <w:rPr>
                <w:b/>
              </w:rPr>
              <w:t>Risultato atteso</w:t>
            </w:r>
          </w:p>
        </w:tc>
        <w:tc>
          <w:tcPr>
            <w:tcW w:w="1117" w:type="dxa"/>
          </w:tcPr>
          <w:p w14:paraId="29C6FE88" w14:textId="77777777" w:rsidR="00CA3BDB" w:rsidRPr="00C84A37" w:rsidRDefault="00CA3BDB" w:rsidP="008726BD">
            <w:pPr>
              <w:rPr>
                <w:b/>
              </w:rPr>
            </w:pPr>
            <w:r w:rsidRPr="00C84A37">
              <w:rPr>
                <w:b/>
              </w:rPr>
              <w:t>Esito</w:t>
            </w:r>
          </w:p>
        </w:tc>
      </w:tr>
      <w:tr w:rsidR="00CA3BDB" w:rsidRPr="00C84A37" w14:paraId="642F49A9" w14:textId="77777777" w:rsidTr="008726BD">
        <w:trPr>
          <w:trHeight w:val="1800"/>
        </w:trPr>
        <w:tc>
          <w:tcPr>
            <w:tcW w:w="626" w:type="dxa"/>
          </w:tcPr>
          <w:p w14:paraId="1B1EBD0C" w14:textId="77777777" w:rsidR="00CA3BDB" w:rsidRPr="00C84A37" w:rsidRDefault="00CA3BDB" w:rsidP="008726BD">
            <w:r>
              <w:t>1</w:t>
            </w:r>
          </w:p>
        </w:tc>
        <w:tc>
          <w:tcPr>
            <w:tcW w:w="1779" w:type="dxa"/>
          </w:tcPr>
          <w:p w14:paraId="05473B45" w14:textId="77777777" w:rsidR="00CA3BDB" w:rsidRPr="00C84A37" w:rsidRDefault="00CA3BDB" w:rsidP="008726BD">
            <w:r>
              <w:t>L’utente seleziona il pulsante SEND.</w:t>
            </w:r>
          </w:p>
        </w:tc>
        <w:tc>
          <w:tcPr>
            <w:tcW w:w="6332" w:type="dxa"/>
            <w:gridSpan w:val="2"/>
          </w:tcPr>
          <w:p w14:paraId="3A851C0C" w14:textId="77777777" w:rsidR="005201A1" w:rsidRDefault="005201A1" w:rsidP="005201A1">
            <w:pPr>
              <w:shd w:val="clear" w:color="auto" w:fill="FFFFFE"/>
              <w:spacing w:line="240" w:lineRule="atLeast"/>
            </w:pPr>
            <w:r>
              <w:t>{</w:t>
            </w:r>
          </w:p>
          <w:p w14:paraId="1F91D400" w14:textId="77777777" w:rsidR="005201A1" w:rsidRDefault="005201A1" w:rsidP="005201A1">
            <w:pPr>
              <w:shd w:val="clear" w:color="auto" w:fill="FFFFFE"/>
              <w:spacing w:line="240" w:lineRule="atLeast"/>
            </w:pPr>
            <w:r>
              <w:t xml:space="preserve">    "timestamp": "2020-03-23T21:31:53.806+0000",</w:t>
            </w:r>
          </w:p>
          <w:p w14:paraId="387EBD19" w14:textId="77777777" w:rsidR="005201A1" w:rsidRDefault="005201A1" w:rsidP="005201A1">
            <w:pPr>
              <w:shd w:val="clear" w:color="auto" w:fill="FFFFFE"/>
              <w:spacing w:line="240" w:lineRule="atLeast"/>
            </w:pPr>
            <w:r>
              <w:t xml:space="preserve">    "messages": {</w:t>
            </w:r>
          </w:p>
          <w:p w14:paraId="71292B4A" w14:textId="77777777" w:rsidR="005201A1" w:rsidRDefault="005201A1" w:rsidP="005201A1">
            <w:pPr>
              <w:shd w:val="clear" w:color="auto" w:fill="FFFFFE"/>
              <w:spacing w:line="240" w:lineRule="atLeast"/>
            </w:pPr>
            <w:r>
              <w:t xml:space="preserve">        "successMessages": [</w:t>
            </w:r>
          </w:p>
          <w:p w14:paraId="536EB376" w14:textId="77777777" w:rsidR="005201A1" w:rsidRDefault="005201A1" w:rsidP="005201A1">
            <w:pPr>
              <w:shd w:val="clear" w:color="auto" w:fill="FFFFFE"/>
              <w:spacing w:line="240" w:lineRule="atLeast"/>
            </w:pPr>
            <w:r>
              <w:t xml:space="preserve">            {</w:t>
            </w:r>
          </w:p>
          <w:p w14:paraId="58E7A030" w14:textId="77777777" w:rsidR="005201A1" w:rsidRDefault="005201A1" w:rsidP="005201A1">
            <w:pPr>
              <w:shd w:val="clear" w:color="auto" w:fill="FFFFFE"/>
              <w:spacing w:line="240" w:lineRule="atLeast"/>
            </w:pPr>
            <w:r>
              <w:t xml:space="preserve">                "code": "mypivot.accertamenti.addPagamenti.OK",</w:t>
            </w:r>
          </w:p>
          <w:p w14:paraId="48F947F9" w14:textId="77777777" w:rsidR="005201A1" w:rsidRDefault="005201A1" w:rsidP="005201A1">
            <w:pPr>
              <w:shd w:val="clear" w:color="auto" w:fill="FFFFFE"/>
              <w:spacing w:line="240" w:lineRule="atLeast"/>
            </w:pPr>
            <w:r>
              <w:t xml:space="preserve">                "arguments": []</w:t>
            </w:r>
          </w:p>
          <w:p w14:paraId="1E4B02EF" w14:textId="77777777" w:rsidR="005201A1" w:rsidRDefault="005201A1" w:rsidP="005201A1">
            <w:pPr>
              <w:shd w:val="clear" w:color="auto" w:fill="FFFFFE"/>
              <w:spacing w:line="240" w:lineRule="atLeast"/>
            </w:pPr>
            <w:r>
              <w:t xml:space="preserve">            }</w:t>
            </w:r>
          </w:p>
          <w:p w14:paraId="3EBC5EBF" w14:textId="77777777" w:rsidR="005201A1" w:rsidRDefault="005201A1" w:rsidP="005201A1">
            <w:pPr>
              <w:shd w:val="clear" w:color="auto" w:fill="FFFFFE"/>
              <w:spacing w:line="240" w:lineRule="atLeast"/>
            </w:pPr>
            <w:r>
              <w:t xml:space="preserve">        ],</w:t>
            </w:r>
          </w:p>
          <w:p w14:paraId="5B8B89A5" w14:textId="77777777" w:rsidR="005201A1" w:rsidRDefault="005201A1" w:rsidP="005201A1">
            <w:pPr>
              <w:shd w:val="clear" w:color="auto" w:fill="FFFFFE"/>
              <w:spacing w:line="240" w:lineRule="atLeast"/>
            </w:pPr>
            <w:r>
              <w:t xml:space="preserve">        "informationMessages": [],</w:t>
            </w:r>
          </w:p>
          <w:p w14:paraId="132C6AFE" w14:textId="77777777" w:rsidR="005201A1" w:rsidRDefault="005201A1" w:rsidP="005201A1">
            <w:pPr>
              <w:shd w:val="clear" w:color="auto" w:fill="FFFFFE"/>
              <w:spacing w:line="240" w:lineRule="atLeast"/>
            </w:pPr>
            <w:r>
              <w:t xml:space="preserve">        "warningMessages": [],</w:t>
            </w:r>
          </w:p>
          <w:p w14:paraId="2A1142E7" w14:textId="77777777" w:rsidR="005201A1" w:rsidRDefault="005201A1" w:rsidP="005201A1">
            <w:pPr>
              <w:shd w:val="clear" w:color="auto" w:fill="FFFFFE"/>
              <w:spacing w:line="240" w:lineRule="atLeast"/>
            </w:pPr>
            <w:r>
              <w:t xml:space="preserve">        "errorMessages": []</w:t>
            </w:r>
          </w:p>
          <w:p w14:paraId="73406D55" w14:textId="77777777" w:rsidR="005201A1" w:rsidRDefault="005201A1" w:rsidP="005201A1">
            <w:pPr>
              <w:shd w:val="clear" w:color="auto" w:fill="FFFFFE"/>
              <w:spacing w:line="240" w:lineRule="atLeast"/>
            </w:pPr>
            <w:r>
              <w:t xml:space="preserve">    },</w:t>
            </w:r>
          </w:p>
          <w:p w14:paraId="09AF58C8" w14:textId="77777777" w:rsidR="005201A1" w:rsidRDefault="005201A1" w:rsidP="005201A1">
            <w:pPr>
              <w:shd w:val="clear" w:color="auto" w:fill="FFFFFE"/>
              <w:spacing w:line="240" w:lineRule="atLeast"/>
            </w:pPr>
            <w:r>
              <w:t xml:space="preserve">    "page": null</w:t>
            </w:r>
          </w:p>
          <w:p w14:paraId="18B98B9A" w14:textId="26EDB0B9" w:rsidR="00CA3BDB" w:rsidRPr="00C84A37" w:rsidRDefault="005201A1" w:rsidP="005201A1">
            <w:pPr>
              <w:shd w:val="clear" w:color="auto" w:fill="FFFFFE"/>
              <w:spacing w:line="240" w:lineRule="atLeast"/>
            </w:pPr>
            <w:r>
              <w:t>}</w:t>
            </w:r>
          </w:p>
        </w:tc>
        <w:tc>
          <w:tcPr>
            <w:tcW w:w="1117" w:type="dxa"/>
            <w:vAlign w:val="center"/>
          </w:tcPr>
          <w:p w14:paraId="212D5C01"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0529B430" w14:textId="77777777" w:rsidR="00CA3BDB" w:rsidRDefault="00CA3BDB" w:rsidP="00CA3BDB"/>
    <w:p w14:paraId="6DF7E560" w14:textId="2BF2361C" w:rsidR="00CA3BDB" w:rsidRDefault="00CA3BDB" w:rsidP="00BC5D2E"/>
    <w:p w14:paraId="1070BC0C" w14:textId="77777777" w:rsidR="00CA3BDB" w:rsidRPr="00CF2BD9" w:rsidRDefault="00CA3BDB" w:rsidP="00CA3BDB"/>
    <w:p w14:paraId="4FEAD547" w14:textId="47097A4C" w:rsidR="00CA3BDB" w:rsidRDefault="00CA3BDB" w:rsidP="00CA3BDB">
      <w:pPr>
        <w:pStyle w:val="Titolo4"/>
      </w:pPr>
      <w:r w:rsidRPr="00A04A39">
        <w:t>TC_</w:t>
      </w:r>
      <w:r>
        <w:t>ACCETAMENTI</w:t>
      </w:r>
      <w:r w:rsidRPr="00A04A39">
        <w:t>_0</w:t>
      </w:r>
      <w:r>
        <w:t>8</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76FDB41E" w14:textId="77777777" w:rsidTr="008726BD">
        <w:trPr>
          <w:gridAfter w:val="2"/>
          <w:wAfter w:w="5665" w:type="dxa"/>
          <w:trHeight w:val="583"/>
        </w:trPr>
        <w:tc>
          <w:tcPr>
            <w:tcW w:w="4189" w:type="dxa"/>
            <w:gridSpan w:val="3"/>
            <w:shd w:val="clear" w:color="auto" w:fill="DEEAF6" w:themeFill="accent1" w:themeFillTint="33"/>
          </w:tcPr>
          <w:p w14:paraId="7F04D21E" w14:textId="59404C25" w:rsidR="00CA3BDB" w:rsidRPr="00C84A37" w:rsidRDefault="00CA3BDB" w:rsidP="008726BD">
            <w:pPr>
              <w:rPr>
                <w:b/>
              </w:rPr>
            </w:pPr>
            <w:r w:rsidRPr="00C84A37">
              <w:rPr>
                <w:b/>
              </w:rPr>
              <w:t>TC_</w:t>
            </w:r>
            <w:r>
              <w:rPr>
                <w:b/>
              </w:rPr>
              <w:t>ACCERTAMENTI</w:t>
            </w:r>
            <w:r w:rsidRPr="00C84A37">
              <w:rPr>
                <w:b/>
              </w:rPr>
              <w:t>_0</w:t>
            </w:r>
            <w:r>
              <w:rPr>
                <w:b/>
              </w:rPr>
              <w:t>8</w:t>
            </w:r>
          </w:p>
        </w:tc>
      </w:tr>
      <w:tr w:rsidR="00CA3BDB" w:rsidRPr="00C84A37" w14:paraId="397E0A2C" w14:textId="77777777" w:rsidTr="008726BD">
        <w:trPr>
          <w:trHeight w:val="550"/>
        </w:trPr>
        <w:tc>
          <w:tcPr>
            <w:tcW w:w="2405" w:type="dxa"/>
            <w:gridSpan w:val="2"/>
          </w:tcPr>
          <w:p w14:paraId="7DF3E066" w14:textId="77777777" w:rsidR="00CA3BDB" w:rsidRPr="00C84A37" w:rsidRDefault="00CA3BDB" w:rsidP="008726BD">
            <w:pPr>
              <w:rPr>
                <w:b/>
              </w:rPr>
            </w:pPr>
            <w:r w:rsidRPr="00C84A37">
              <w:rPr>
                <w:b/>
              </w:rPr>
              <w:t>Titolo</w:t>
            </w:r>
          </w:p>
        </w:tc>
        <w:tc>
          <w:tcPr>
            <w:tcW w:w="7449" w:type="dxa"/>
            <w:gridSpan w:val="3"/>
          </w:tcPr>
          <w:p w14:paraId="0FF4B2DA" w14:textId="1B5030FB" w:rsidR="00CA3BDB" w:rsidRPr="00C84A37" w:rsidRDefault="00BD2198" w:rsidP="008726BD">
            <w:r w:rsidRPr="00BD2198">
              <w:t>Modifica Accertamento: Elenco Pagamenti da poter rimuovere</w:t>
            </w:r>
          </w:p>
        </w:tc>
      </w:tr>
      <w:tr w:rsidR="00CA3BDB" w:rsidRPr="00C84A37" w14:paraId="64240B03" w14:textId="77777777" w:rsidTr="008726BD">
        <w:trPr>
          <w:trHeight w:val="550"/>
        </w:trPr>
        <w:tc>
          <w:tcPr>
            <w:tcW w:w="2405" w:type="dxa"/>
            <w:gridSpan w:val="2"/>
          </w:tcPr>
          <w:p w14:paraId="3358FD92" w14:textId="77777777" w:rsidR="00CA3BDB" w:rsidRPr="00C84A37" w:rsidRDefault="00CA3BDB" w:rsidP="008726BD">
            <w:pPr>
              <w:rPr>
                <w:b/>
              </w:rPr>
            </w:pPr>
            <w:r w:rsidRPr="00C84A37">
              <w:rPr>
                <w:b/>
              </w:rPr>
              <w:t>Descrizione</w:t>
            </w:r>
          </w:p>
        </w:tc>
        <w:tc>
          <w:tcPr>
            <w:tcW w:w="7449" w:type="dxa"/>
            <w:gridSpan w:val="3"/>
          </w:tcPr>
          <w:p w14:paraId="78049DBB" w14:textId="615AC7F2" w:rsidR="00CA3BDB" w:rsidRPr="00C84A37" w:rsidRDefault="00BD2198" w:rsidP="008726BD">
            <w:r w:rsidRPr="00BD2198">
              <w:t>Restituisce l’elenco dei Pagamenti che è possibile rimuovere da un Accertamento.</w:t>
            </w:r>
          </w:p>
        </w:tc>
      </w:tr>
      <w:tr w:rsidR="00CA3BDB" w:rsidRPr="00C84A37" w14:paraId="5F28A421" w14:textId="77777777" w:rsidTr="008726BD">
        <w:trPr>
          <w:trHeight w:val="550"/>
        </w:trPr>
        <w:tc>
          <w:tcPr>
            <w:tcW w:w="2405" w:type="dxa"/>
            <w:gridSpan w:val="2"/>
          </w:tcPr>
          <w:p w14:paraId="55C76A80" w14:textId="77777777" w:rsidR="00CA3BDB" w:rsidRPr="00C84A37" w:rsidRDefault="00CA3BDB" w:rsidP="008726BD">
            <w:pPr>
              <w:rPr>
                <w:b/>
              </w:rPr>
            </w:pPr>
            <w:r>
              <w:rPr>
                <w:b/>
              </w:rPr>
              <w:t>Id Ruolo/Attore</w:t>
            </w:r>
          </w:p>
        </w:tc>
        <w:tc>
          <w:tcPr>
            <w:tcW w:w="7449" w:type="dxa"/>
            <w:gridSpan w:val="3"/>
          </w:tcPr>
          <w:p w14:paraId="5E4D865E" w14:textId="77777777" w:rsidR="00CA3BDB" w:rsidRPr="00146646" w:rsidRDefault="00CA3BDB" w:rsidP="008726BD">
            <w:r>
              <w:t>001</w:t>
            </w:r>
          </w:p>
        </w:tc>
      </w:tr>
      <w:tr w:rsidR="00CA3BDB" w:rsidRPr="00C84A37" w14:paraId="3DB31182" w14:textId="77777777" w:rsidTr="008726BD">
        <w:tc>
          <w:tcPr>
            <w:tcW w:w="2405" w:type="dxa"/>
            <w:gridSpan w:val="2"/>
            <w:vAlign w:val="center"/>
          </w:tcPr>
          <w:p w14:paraId="352D79FA" w14:textId="77777777" w:rsidR="00CA3BDB" w:rsidRPr="00C84A37" w:rsidRDefault="00CA3BDB" w:rsidP="008726BD">
            <w:pPr>
              <w:rPr>
                <w:b/>
              </w:rPr>
            </w:pPr>
            <w:r w:rsidRPr="00C84A37">
              <w:rPr>
                <w:b/>
              </w:rPr>
              <w:t>Pre-condizioni</w:t>
            </w:r>
          </w:p>
        </w:tc>
        <w:tc>
          <w:tcPr>
            <w:tcW w:w="7449" w:type="dxa"/>
            <w:gridSpan w:val="3"/>
            <w:vAlign w:val="center"/>
          </w:tcPr>
          <w:p w14:paraId="2CAD4C8E"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6D73F932" w14:textId="77777777" w:rsidR="00CA3BDB" w:rsidRDefault="00CA3BDB" w:rsidP="008726BD">
            <w:pPr>
              <w:pStyle w:val="Paragrafoelenco"/>
              <w:numPr>
                <w:ilvl w:val="0"/>
                <w:numId w:val="7"/>
              </w:numPr>
              <w:ind w:left="714" w:hanging="357"/>
            </w:pPr>
            <w:r>
              <w:t>L’utente deve avere selezionato la request TC_ACCERTAMENTI_08</w:t>
            </w:r>
          </w:p>
          <w:p w14:paraId="0F5EAA2C" w14:textId="5A7A46A1" w:rsidR="004448F0" w:rsidRPr="00C84A37" w:rsidRDefault="004448F0" w:rsidP="008726BD">
            <w:pPr>
              <w:pStyle w:val="Paragrafoelenco"/>
              <w:numPr>
                <w:ilvl w:val="0"/>
                <w:numId w:val="7"/>
              </w:numPr>
              <w:ind w:left="714" w:hanging="357"/>
            </w:pPr>
            <w:r>
              <w:t>L’utente deve aver eseguito TC_ACCERTAMENTI_07</w:t>
            </w:r>
          </w:p>
        </w:tc>
      </w:tr>
      <w:tr w:rsidR="004448F0" w:rsidRPr="00C84A37" w14:paraId="6994DCF4" w14:textId="77777777" w:rsidTr="008726BD">
        <w:tc>
          <w:tcPr>
            <w:tcW w:w="2405" w:type="dxa"/>
            <w:gridSpan w:val="2"/>
            <w:vAlign w:val="center"/>
          </w:tcPr>
          <w:p w14:paraId="70DD7FD0" w14:textId="25D0118B" w:rsidR="004448F0" w:rsidRPr="00C84A37" w:rsidRDefault="004448F0" w:rsidP="008726BD">
            <w:pPr>
              <w:rPr>
                <w:b/>
              </w:rPr>
            </w:pPr>
            <w:r>
              <w:rPr>
                <w:b/>
              </w:rPr>
              <w:lastRenderedPageBreak/>
              <w:t>Post-condizioni</w:t>
            </w:r>
          </w:p>
        </w:tc>
        <w:tc>
          <w:tcPr>
            <w:tcW w:w="7449" w:type="dxa"/>
            <w:gridSpan w:val="3"/>
            <w:vAlign w:val="center"/>
          </w:tcPr>
          <w:p w14:paraId="705B6306" w14:textId="77777777" w:rsidR="004448F0" w:rsidRDefault="004448F0" w:rsidP="004448F0">
            <w:pPr>
              <w:pStyle w:val="Paragrafoelenco"/>
              <w:numPr>
                <w:ilvl w:val="0"/>
                <w:numId w:val="7"/>
              </w:numPr>
              <w:ind w:left="714" w:hanging="357"/>
            </w:pPr>
            <w:r>
              <w:t>Il servizio restituisce una lista paginata di pagamenti.</w:t>
            </w:r>
          </w:p>
          <w:p w14:paraId="7C7D2F84" w14:textId="62862BA8" w:rsidR="004448F0" w:rsidRDefault="004448F0" w:rsidP="004448F0">
            <w:pPr>
              <w:pStyle w:val="Paragrafoelenco"/>
              <w:numPr>
                <w:ilvl w:val="0"/>
                <w:numId w:val="7"/>
              </w:numPr>
              <w:ind w:left="714" w:hanging="357"/>
            </w:pPr>
            <w:r>
              <w:t>La lista comprende il solo pagamento aggiunto con TC_ACCERTAMENTI_07 con codice IUV: 01000000000002568</w:t>
            </w:r>
          </w:p>
        </w:tc>
      </w:tr>
      <w:tr w:rsidR="00CA3BDB" w:rsidRPr="00C84A37" w14:paraId="5B07BFA3" w14:textId="77777777" w:rsidTr="008726BD">
        <w:tc>
          <w:tcPr>
            <w:tcW w:w="2405" w:type="dxa"/>
            <w:gridSpan w:val="2"/>
            <w:vAlign w:val="center"/>
          </w:tcPr>
          <w:p w14:paraId="19B3728F" w14:textId="77777777" w:rsidR="00CA3BDB" w:rsidRPr="00C84A37" w:rsidRDefault="00CA3BDB" w:rsidP="008726BD">
            <w:pPr>
              <w:rPr>
                <w:b/>
              </w:rPr>
            </w:pPr>
            <w:r>
              <w:rPr>
                <w:b/>
              </w:rPr>
              <w:t>Input</w:t>
            </w:r>
          </w:p>
        </w:tc>
        <w:tc>
          <w:tcPr>
            <w:tcW w:w="7449" w:type="dxa"/>
            <w:gridSpan w:val="3"/>
            <w:vAlign w:val="center"/>
          </w:tcPr>
          <w:p w14:paraId="143E929F" w14:textId="77777777" w:rsidR="00CA3BDB" w:rsidRDefault="00CA3BDB" w:rsidP="008726BD"/>
          <w:tbl>
            <w:tblPr>
              <w:tblStyle w:val="GridTable3"/>
              <w:tblW w:w="0" w:type="auto"/>
              <w:tblLook w:val="04A0" w:firstRow="1" w:lastRow="0" w:firstColumn="1" w:lastColumn="0" w:noHBand="0" w:noVBand="1"/>
            </w:tblPr>
            <w:tblGrid>
              <w:gridCol w:w="1650"/>
              <w:gridCol w:w="5583"/>
            </w:tblGrid>
            <w:tr w:rsidR="00CA3BDB" w14:paraId="5BC83031"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3F8B99DB" w14:textId="77777777" w:rsidR="00CA3BDB" w:rsidRDefault="00CA3BDB" w:rsidP="008726BD">
                  <w:r>
                    <w:t>Key</w:t>
                  </w:r>
                </w:p>
              </w:tc>
              <w:tc>
                <w:tcPr>
                  <w:tcW w:w="6011" w:type="dxa"/>
                </w:tcPr>
                <w:p w14:paraId="699A33F5" w14:textId="77777777" w:rsidR="00CA3BDB" w:rsidRDefault="00CA3BDB" w:rsidP="008726BD">
                  <w:pPr>
                    <w:cnfStyle w:val="100000000000" w:firstRow="1" w:lastRow="0" w:firstColumn="0" w:lastColumn="0" w:oddVBand="0" w:evenVBand="0" w:oddHBand="0" w:evenHBand="0" w:firstRowFirstColumn="0" w:firstRowLastColumn="0" w:lastRowFirstColumn="0" w:lastRowLastColumn="0"/>
                  </w:pPr>
                  <w:r>
                    <w:t>Value</w:t>
                  </w:r>
                </w:p>
              </w:tc>
            </w:tr>
            <w:tr w:rsidR="00CA3BDB" w14:paraId="6AA044B7"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29EDC11D" w14:textId="32375D31" w:rsidR="00CA3BDB" w:rsidRDefault="00723078" w:rsidP="008726BD">
                  <w:r w:rsidRPr="00723078">
                    <w:t>accertamentoID</w:t>
                  </w:r>
                </w:p>
              </w:tc>
              <w:tc>
                <w:tcPr>
                  <w:tcW w:w="6011" w:type="dxa"/>
                </w:tcPr>
                <w:p w14:paraId="21162BEF" w14:textId="1DDFD9E9" w:rsidR="00CA3BDB" w:rsidRDefault="00723078" w:rsidP="008726BD">
                  <w:pPr>
                    <w:cnfStyle w:val="000000100000" w:firstRow="0" w:lastRow="0" w:firstColumn="0" w:lastColumn="0" w:oddVBand="0" w:evenVBand="0" w:oddHBand="1" w:evenHBand="0" w:firstRowFirstColumn="0" w:firstRowLastColumn="0" w:lastRowFirstColumn="0" w:lastRowLastColumn="0"/>
                  </w:pPr>
                  <w:r>
                    <w:t>2</w:t>
                  </w:r>
                </w:p>
              </w:tc>
            </w:tr>
            <w:tr w:rsidR="00CA3BDB" w14:paraId="7A4CCE89"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217918F8" w14:textId="09B0A034" w:rsidR="00CA3BDB" w:rsidRDefault="00723078" w:rsidP="008726BD">
                  <w:r w:rsidRPr="00723078">
                    <w:t>codIpa</w:t>
                  </w:r>
                </w:p>
              </w:tc>
              <w:tc>
                <w:tcPr>
                  <w:tcW w:w="6011" w:type="dxa"/>
                </w:tcPr>
                <w:p w14:paraId="3DBF9891" w14:textId="4A171824" w:rsidR="00CA3BDB" w:rsidRDefault="00723078" w:rsidP="008726BD">
                  <w:pPr>
                    <w:cnfStyle w:val="000000000000" w:firstRow="0" w:lastRow="0" w:firstColumn="0" w:lastColumn="0" w:oddVBand="0" w:evenVBand="0" w:oddHBand="0" w:evenHBand="0" w:firstRowFirstColumn="0" w:firstRowLastColumn="0" w:lastRowFirstColumn="0" w:lastRowLastColumn="0"/>
                  </w:pPr>
                  <w:r w:rsidRPr="00723078">
                    <w:t>R_CAMPAN</w:t>
                  </w:r>
                </w:p>
              </w:tc>
            </w:tr>
            <w:tr w:rsidR="00723078" w14:paraId="69F3DC2B"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30BB9ADB" w14:textId="336FE3AC" w:rsidR="00723078" w:rsidRDefault="00723078" w:rsidP="008726BD">
                  <w:r>
                    <w:t>page</w:t>
                  </w:r>
                </w:p>
              </w:tc>
              <w:tc>
                <w:tcPr>
                  <w:tcW w:w="6011" w:type="dxa"/>
                </w:tcPr>
                <w:p w14:paraId="28308F3D" w14:textId="4E2638C4" w:rsidR="00723078" w:rsidRDefault="00723078" w:rsidP="008726BD">
                  <w:pPr>
                    <w:cnfStyle w:val="000000100000" w:firstRow="0" w:lastRow="0" w:firstColumn="0" w:lastColumn="0" w:oddVBand="0" w:evenVBand="0" w:oddHBand="1" w:evenHBand="0" w:firstRowFirstColumn="0" w:firstRowLastColumn="0" w:lastRowFirstColumn="0" w:lastRowLastColumn="0"/>
                  </w:pPr>
                  <w:r>
                    <w:t>1</w:t>
                  </w:r>
                </w:p>
              </w:tc>
            </w:tr>
            <w:tr w:rsidR="00723078" w14:paraId="48216A04"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0A59D83C" w14:textId="0C6EB28E" w:rsidR="00723078" w:rsidRDefault="00723078" w:rsidP="008726BD">
                  <w:r>
                    <w:t>size</w:t>
                  </w:r>
                </w:p>
              </w:tc>
              <w:tc>
                <w:tcPr>
                  <w:tcW w:w="6011" w:type="dxa"/>
                </w:tcPr>
                <w:p w14:paraId="33C92F1E" w14:textId="1A19E76B" w:rsidR="00723078" w:rsidRDefault="00723078" w:rsidP="008726BD">
                  <w:pPr>
                    <w:cnfStyle w:val="000000000000" w:firstRow="0" w:lastRow="0" w:firstColumn="0" w:lastColumn="0" w:oddVBand="0" w:evenVBand="0" w:oddHBand="0" w:evenHBand="0" w:firstRowFirstColumn="0" w:firstRowLastColumn="0" w:lastRowFirstColumn="0" w:lastRowLastColumn="0"/>
                  </w:pPr>
                  <w:r>
                    <w:t>5</w:t>
                  </w:r>
                </w:p>
              </w:tc>
            </w:tr>
            <w:tr w:rsidR="00723078" w14:paraId="65B17C21"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37EBC9A1" w14:textId="091BD056" w:rsidR="00723078" w:rsidRDefault="00723078" w:rsidP="008726BD">
                  <w:r w:rsidRPr="00723078">
                    <w:t>codiceIuv</w:t>
                  </w:r>
                </w:p>
              </w:tc>
              <w:tc>
                <w:tcPr>
                  <w:tcW w:w="6011" w:type="dxa"/>
                </w:tcPr>
                <w:p w14:paraId="6BA2F582" w14:textId="1D71913C" w:rsidR="00723078" w:rsidRDefault="004448F0" w:rsidP="008726BD">
                  <w:pPr>
                    <w:cnfStyle w:val="000000100000" w:firstRow="0" w:lastRow="0" w:firstColumn="0" w:lastColumn="0" w:oddVBand="0" w:evenVBand="0" w:oddHBand="1" w:evenHBand="0" w:firstRowFirstColumn="0" w:firstRowLastColumn="0" w:lastRowFirstColumn="0" w:lastRowLastColumn="0"/>
                  </w:pPr>
                  <w:r>
                    <w:t>01000000000002568</w:t>
                  </w:r>
                </w:p>
              </w:tc>
            </w:tr>
          </w:tbl>
          <w:p w14:paraId="6F9C5221" w14:textId="77777777" w:rsidR="00CA3BDB" w:rsidRDefault="00CA3BDB" w:rsidP="008726BD">
            <w:r>
              <w:t xml:space="preserve"> </w:t>
            </w:r>
          </w:p>
        </w:tc>
      </w:tr>
      <w:tr w:rsidR="00CA3BDB" w:rsidRPr="00C84A37" w14:paraId="3508076F" w14:textId="77777777" w:rsidTr="008726BD">
        <w:trPr>
          <w:trHeight w:val="540"/>
        </w:trPr>
        <w:tc>
          <w:tcPr>
            <w:tcW w:w="626" w:type="dxa"/>
          </w:tcPr>
          <w:p w14:paraId="534FAF99" w14:textId="77777777" w:rsidR="00CA3BDB" w:rsidRPr="00C84A37" w:rsidRDefault="00CA3BDB" w:rsidP="008726BD">
            <w:pPr>
              <w:rPr>
                <w:b/>
              </w:rPr>
            </w:pPr>
            <w:r w:rsidRPr="00C84A37">
              <w:rPr>
                <w:b/>
              </w:rPr>
              <w:t>Step</w:t>
            </w:r>
          </w:p>
        </w:tc>
        <w:tc>
          <w:tcPr>
            <w:tcW w:w="1779" w:type="dxa"/>
          </w:tcPr>
          <w:p w14:paraId="33106330" w14:textId="77777777" w:rsidR="00CA3BDB" w:rsidRPr="00C84A37" w:rsidRDefault="00CA3BDB" w:rsidP="008726BD">
            <w:pPr>
              <w:rPr>
                <w:b/>
              </w:rPr>
            </w:pPr>
            <w:r w:rsidRPr="00C84A37">
              <w:rPr>
                <w:b/>
              </w:rPr>
              <w:t>Azione</w:t>
            </w:r>
          </w:p>
        </w:tc>
        <w:tc>
          <w:tcPr>
            <w:tcW w:w="6332" w:type="dxa"/>
            <w:gridSpan w:val="2"/>
          </w:tcPr>
          <w:p w14:paraId="16BA03C7" w14:textId="77777777" w:rsidR="00CA3BDB" w:rsidRPr="00C84A37" w:rsidRDefault="00CA3BDB" w:rsidP="008726BD">
            <w:pPr>
              <w:rPr>
                <w:b/>
              </w:rPr>
            </w:pPr>
            <w:r w:rsidRPr="00C84A37">
              <w:rPr>
                <w:b/>
              </w:rPr>
              <w:t>Risultato atteso</w:t>
            </w:r>
          </w:p>
        </w:tc>
        <w:tc>
          <w:tcPr>
            <w:tcW w:w="1117" w:type="dxa"/>
          </w:tcPr>
          <w:p w14:paraId="792FACE0" w14:textId="77777777" w:rsidR="00CA3BDB" w:rsidRPr="00C84A37" w:rsidRDefault="00CA3BDB" w:rsidP="008726BD">
            <w:pPr>
              <w:rPr>
                <w:b/>
              </w:rPr>
            </w:pPr>
            <w:r w:rsidRPr="00C84A37">
              <w:rPr>
                <w:b/>
              </w:rPr>
              <w:t>Esito</w:t>
            </w:r>
          </w:p>
        </w:tc>
      </w:tr>
      <w:tr w:rsidR="00CA3BDB" w:rsidRPr="00C84A37" w14:paraId="0440A011" w14:textId="77777777" w:rsidTr="008726BD">
        <w:trPr>
          <w:trHeight w:val="1800"/>
        </w:trPr>
        <w:tc>
          <w:tcPr>
            <w:tcW w:w="626" w:type="dxa"/>
          </w:tcPr>
          <w:p w14:paraId="1012031F" w14:textId="77777777" w:rsidR="00CA3BDB" w:rsidRPr="00C84A37" w:rsidRDefault="00CA3BDB" w:rsidP="008726BD">
            <w:r>
              <w:t>1</w:t>
            </w:r>
          </w:p>
        </w:tc>
        <w:tc>
          <w:tcPr>
            <w:tcW w:w="1779" w:type="dxa"/>
          </w:tcPr>
          <w:p w14:paraId="1E0E6EEA" w14:textId="77777777" w:rsidR="00CA3BDB" w:rsidRPr="00C84A37" w:rsidRDefault="00CA3BDB" w:rsidP="008726BD">
            <w:r>
              <w:t>L’utente seleziona il pulsante SEND.</w:t>
            </w:r>
          </w:p>
        </w:tc>
        <w:tc>
          <w:tcPr>
            <w:tcW w:w="6332" w:type="dxa"/>
            <w:gridSpan w:val="2"/>
          </w:tcPr>
          <w:p w14:paraId="1B8A98DD" w14:textId="77777777" w:rsidR="004448F0" w:rsidRDefault="004448F0" w:rsidP="004448F0">
            <w:pPr>
              <w:shd w:val="clear" w:color="auto" w:fill="FFFFFE"/>
              <w:spacing w:line="240" w:lineRule="atLeast"/>
            </w:pPr>
            <w:r>
              <w:t>{</w:t>
            </w:r>
          </w:p>
          <w:p w14:paraId="2F1718AC" w14:textId="77777777" w:rsidR="004448F0" w:rsidRDefault="004448F0" w:rsidP="004448F0">
            <w:pPr>
              <w:shd w:val="clear" w:color="auto" w:fill="FFFFFE"/>
              <w:spacing w:line="240" w:lineRule="atLeast"/>
            </w:pPr>
            <w:r>
              <w:t xml:space="preserve">    "timestamp": "2020-03-23T21:43:10.587+0000",</w:t>
            </w:r>
          </w:p>
          <w:p w14:paraId="241A55C7" w14:textId="77777777" w:rsidR="004448F0" w:rsidRDefault="004448F0" w:rsidP="004448F0">
            <w:pPr>
              <w:shd w:val="clear" w:color="auto" w:fill="FFFFFE"/>
              <w:spacing w:line="240" w:lineRule="atLeast"/>
            </w:pPr>
            <w:r>
              <w:t xml:space="preserve">    "messages": null,</w:t>
            </w:r>
          </w:p>
          <w:p w14:paraId="21597E39" w14:textId="77777777" w:rsidR="004448F0" w:rsidRDefault="004448F0" w:rsidP="004448F0">
            <w:pPr>
              <w:shd w:val="clear" w:color="auto" w:fill="FFFFFE"/>
              <w:spacing w:line="240" w:lineRule="atLeast"/>
            </w:pPr>
            <w:r>
              <w:t xml:space="preserve">    "page": {</w:t>
            </w:r>
          </w:p>
          <w:p w14:paraId="014C1CC3" w14:textId="77777777" w:rsidR="004448F0" w:rsidRDefault="004448F0" w:rsidP="004448F0">
            <w:pPr>
              <w:shd w:val="clear" w:color="auto" w:fill="FFFFFE"/>
              <w:spacing w:line="240" w:lineRule="atLeast"/>
            </w:pPr>
            <w:r>
              <w:t xml:space="preserve">        "page": 1,</w:t>
            </w:r>
          </w:p>
          <w:p w14:paraId="5FF82653" w14:textId="77777777" w:rsidR="004448F0" w:rsidRDefault="004448F0" w:rsidP="004448F0">
            <w:pPr>
              <w:shd w:val="clear" w:color="auto" w:fill="FFFFFE"/>
              <w:spacing w:line="240" w:lineRule="atLeast"/>
            </w:pPr>
            <w:r>
              <w:t xml:space="preserve">        "pageSize": 5,</w:t>
            </w:r>
          </w:p>
          <w:p w14:paraId="4DE334EA" w14:textId="77777777" w:rsidR="004448F0" w:rsidRDefault="004448F0" w:rsidP="004448F0">
            <w:pPr>
              <w:shd w:val="clear" w:color="auto" w:fill="FFFFFE"/>
              <w:spacing w:line="240" w:lineRule="atLeast"/>
            </w:pPr>
            <w:r>
              <w:t xml:space="preserve">        "previousPage": false,</w:t>
            </w:r>
          </w:p>
          <w:p w14:paraId="2071D67E" w14:textId="77777777" w:rsidR="004448F0" w:rsidRDefault="004448F0" w:rsidP="004448F0">
            <w:pPr>
              <w:shd w:val="clear" w:color="auto" w:fill="FFFFFE"/>
              <w:spacing w:line="240" w:lineRule="atLeast"/>
            </w:pPr>
            <w:r>
              <w:t xml:space="preserve">        "nextPage": false,</w:t>
            </w:r>
          </w:p>
          <w:p w14:paraId="4A3E5F50" w14:textId="77777777" w:rsidR="004448F0" w:rsidRDefault="004448F0" w:rsidP="004448F0">
            <w:pPr>
              <w:shd w:val="clear" w:color="auto" w:fill="FFFFFE"/>
              <w:spacing w:line="240" w:lineRule="atLeast"/>
            </w:pPr>
            <w:r>
              <w:t xml:space="preserve">        "list": [</w:t>
            </w:r>
          </w:p>
          <w:p w14:paraId="55DB5B19" w14:textId="77777777" w:rsidR="004448F0" w:rsidRDefault="004448F0" w:rsidP="004448F0">
            <w:pPr>
              <w:shd w:val="clear" w:color="auto" w:fill="FFFFFE"/>
              <w:spacing w:line="240" w:lineRule="atLeast"/>
            </w:pPr>
            <w:r>
              <w:t xml:space="preserve">            {</w:t>
            </w:r>
          </w:p>
          <w:p w14:paraId="5B42C285" w14:textId="77777777" w:rsidR="004448F0" w:rsidRDefault="004448F0" w:rsidP="004448F0">
            <w:pPr>
              <w:shd w:val="clear" w:color="auto" w:fill="FFFFFE"/>
              <w:spacing w:line="240" w:lineRule="atLeast"/>
            </w:pPr>
            <w:r>
              <w:t xml:space="preserve">                "id": "3",</w:t>
            </w:r>
          </w:p>
          <w:p w14:paraId="2B2D4C7F" w14:textId="77777777" w:rsidR="004448F0" w:rsidRDefault="004448F0" w:rsidP="004448F0">
            <w:pPr>
              <w:shd w:val="clear" w:color="auto" w:fill="FFFFFE"/>
              <w:spacing w:line="240" w:lineRule="atLeast"/>
            </w:pPr>
            <w:r>
              <w:t xml:space="preserve">                "accertamentoId": null,</w:t>
            </w:r>
          </w:p>
          <w:p w14:paraId="03DC785C" w14:textId="77777777" w:rsidR="004448F0" w:rsidRDefault="004448F0" w:rsidP="004448F0">
            <w:pPr>
              <w:shd w:val="clear" w:color="auto" w:fill="FFFFFE"/>
              <w:spacing w:line="240" w:lineRule="atLeast"/>
            </w:pPr>
            <w:r>
              <w:t xml:space="preserve">                "dtUltimaModifica": "23/03/2020 22:31",</w:t>
            </w:r>
          </w:p>
          <w:p w14:paraId="3C021B31" w14:textId="77777777" w:rsidR="004448F0" w:rsidRDefault="004448F0" w:rsidP="004448F0">
            <w:pPr>
              <w:shd w:val="clear" w:color="auto" w:fill="FFFFFE"/>
              <w:spacing w:line="240" w:lineRule="atLeast"/>
            </w:pPr>
            <w:r>
              <w:t xml:space="preserve">                "flussoExportDTO": {</w:t>
            </w:r>
          </w:p>
          <w:p w14:paraId="37DA025D" w14:textId="77777777" w:rsidR="004448F0" w:rsidRDefault="004448F0" w:rsidP="004448F0">
            <w:pPr>
              <w:shd w:val="clear" w:color="auto" w:fill="FFFFFE"/>
              <w:spacing w:line="240" w:lineRule="atLeast"/>
            </w:pPr>
            <w:r>
              <w:t xml:space="preserve">                    "codTipoDovuto": "0806",</w:t>
            </w:r>
          </w:p>
          <w:p w14:paraId="41998247" w14:textId="77777777" w:rsidR="004448F0" w:rsidRDefault="004448F0" w:rsidP="004448F0">
            <w:pPr>
              <w:shd w:val="clear" w:color="auto" w:fill="FFFFFE"/>
              <w:spacing w:line="240" w:lineRule="atLeast"/>
            </w:pPr>
            <w:r>
              <w:t xml:space="preserve">                    "deTipoDovuto": "ARISGAN - Addizionale Regionale sul Gas Naturale/Imposta sostituiva - PAGAMENTI ORDINARI E RAVVEDIMENTI OPEROSI",</w:t>
            </w:r>
          </w:p>
          <w:p w14:paraId="3927A520" w14:textId="77777777" w:rsidR="004448F0" w:rsidRDefault="004448F0" w:rsidP="004448F0">
            <w:pPr>
              <w:shd w:val="clear" w:color="auto" w:fill="FFFFFE"/>
              <w:spacing w:line="240" w:lineRule="atLeast"/>
            </w:pPr>
            <w:r>
              <w:t xml:space="preserve">                    "codiceIud": "000d7a9bc9c9dec4479a25c9b93244efcd9",</w:t>
            </w:r>
          </w:p>
          <w:p w14:paraId="40F69378" w14:textId="77777777" w:rsidR="004448F0" w:rsidRDefault="004448F0" w:rsidP="004448F0">
            <w:pPr>
              <w:shd w:val="clear" w:color="auto" w:fill="FFFFFE"/>
              <w:spacing w:line="240" w:lineRule="atLeast"/>
            </w:pPr>
            <w:r>
              <w:t xml:space="preserve">                    "codiceIuv": "01000000000002568",</w:t>
            </w:r>
          </w:p>
          <w:p w14:paraId="4E842A13" w14:textId="77777777" w:rsidR="004448F0" w:rsidRDefault="004448F0" w:rsidP="004448F0">
            <w:pPr>
              <w:shd w:val="clear" w:color="auto" w:fill="FFFFFE"/>
              <w:spacing w:line="240" w:lineRule="atLeast"/>
            </w:pPr>
            <w:r>
              <w:t xml:space="preserve">                    "identificativoUnivocoRiscossione": "1930305803574934575",</w:t>
            </w:r>
          </w:p>
          <w:p w14:paraId="3F4EFFAE" w14:textId="77777777" w:rsidR="004448F0" w:rsidRDefault="004448F0" w:rsidP="004448F0">
            <w:pPr>
              <w:shd w:val="clear" w:color="auto" w:fill="FFFFFE"/>
              <w:spacing w:line="240" w:lineRule="atLeast"/>
            </w:pPr>
            <w:r>
              <w:t xml:space="preserve">                    "denominazioneAttestante": "CHE BANCA",</w:t>
            </w:r>
          </w:p>
          <w:p w14:paraId="54B39BD0" w14:textId="77777777" w:rsidR="004448F0" w:rsidRDefault="004448F0" w:rsidP="004448F0">
            <w:pPr>
              <w:shd w:val="clear" w:color="auto" w:fill="FFFFFE"/>
              <w:spacing w:line="240" w:lineRule="atLeast"/>
            </w:pPr>
            <w:r>
              <w:t xml:space="preserve">                    "codiceIdentificativoUnivocoAttestante": "ABI03058",</w:t>
            </w:r>
          </w:p>
          <w:p w14:paraId="096D6018" w14:textId="77777777" w:rsidR="004448F0" w:rsidRDefault="004448F0" w:rsidP="004448F0">
            <w:pPr>
              <w:shd w:val="clear" w:color="auto" w:fill="FFFFFE"/>
              <w:spacing w:line="240" w:lineRule="atLeast"/>
            </w:pPr>
            <w:r>
              <w:t xml:space="preserve">                    "tipoIdentificativoUnivocoAttestante": "B",</w:t>
            </w:r>
          </w:p>
          <w:p w14:paraId="440C30EA" w14:textId="77777777" w:rsidR="004448F0" w:rsidRDefault="004448F0" w:rsidP="004448F0">
            <w:pPr>
              <w:shd w:val="clear" w:color="auto" w:fill="FFFFFE"/>
              <w:spacing w:line="240" w:lineRule="atLeast"/>
            </w:pPr>
            <w:r>
              <w:t xml:space="preserve">                    "anagraficaVersante": null,</w:t>
            </w:r>
          </w:p>
          <w:p w14:paraId="22BD63B1" w14:textId="77777777" w:rsidR="004448F0" w:rsidRDefault="004448F0" w:rsidP="004448F0">
            <w:pPr>
              <w:shd w:val="clear" w:color="auto" w:fill="FFFFFE"/>
              <w:spacing w:line="240" w:lineRule="atLeast"/>
            </w:pPr>
            <w:r>
              <w:t xml:space="preserve">                    "codiceIdentificativoUnivocoVersante": null,</w:t>
            </w:r>
          </w:p>
          <w:p w14:paraId="56A6393E" w14:textId="77777777" w:rsidR="004448F0" w:rsidRDefault="004448F0" w:rsidP="004448F0">
            <w:pPr>
              <w:shd w:val="clear" w:color="auto" w:fill="FFFFFE"/>
              <w:spacing w:line="240" w:lineRule="atLeast"/>
            </w:pPr>
            <w:r>
              <w:t xml:space="preserve">                    "tipoIdentificativoUnivocoVersante": null,</w:t>
            </w:r>
          </w:p>
          <w:p w14:paraId="41EEE55A" w14:textId="77777777" w:rsidR="004448F0" w:rsidRDefault="004448F0" w:rsidP="004448F0">
            <w:pPr>
              <w:shd w:val="clear" w:color="auto" w:fill="FFFFFE"/>
              <w:spacing w:line="240" w:lineRule="atLeast"/>
            </w:pPr>
            <w:r>
              <w:t xml:space="preserve">                    "anagraficaPagatore": "Cristel Gentili",</w:t>
            </w:r>
          </w:p>
          <w:p w14:paraId="04E181C5" w14:textId="77777777" w:rsidR="004448F0" w:rsidRDefault="004448F0" w:rsidP="004448F0">
            <w:pPr>
              <w:shd w:val="clear" w:color="auto" w:fill="FFFFFE"/>
              <w:spacing w:line="240" w:lineRule="atLeast"/>
            </w:pPr>
            <w:r>
              <w:t xml:space="preserve">                    "codiceIdentificativoUnivocoPagatore": "GNTCST04D65H501W",</w:t>
            </w:r>
          </w:p>
          <w:p w14:paraId="5A3C0E66" w14:textId="77777777" w:rsidR="004448F0" w:rsidRDefault="004448F0" w:rsidP="004448F0">
            <w:pPr>
              <w:shd w:val="clear" w:color="auto" w:fill="FFFFFE"/>
              <w:spacing w:line="240" w:lineRule="atLeast"/>
            </w:pPr>
            <w:r>
              <w:lastRenderedPageBreak/>
              <w:t xml:space="preserve">                    "tipoIdentificativoUnivocoPagatore": "F",</w:t>
            </w:r>
          </w:p>
          <w:p w14:paraId="4D0142DC" w14:textId="77777777" w:rsidR="004448F0" w:rsidRDefault="004448F0" w:rsidP="004448F0">
            <w:pPr>
              <w:shd w:val="clear" w:color="auto" w:fill="FFFFFE"/>
              <w:spacing w:line="240" w:lineRule="atLeast"/>
            </w:pPr>
            <w:r>
              <w:t xml:space="preserve">                    "deDataUltimoAggiornamento": "23/03/2020",</w:t>
            </w:r>
          </w:p>
          <w:p w14:paraId="446EC9AA" w14:textId="77777777" w:rsidR="004448F0" w:rsidRDefault="004448F0" w:rsidP="004448F0">
            <w:pPr>
              <w:shd w:val="clear" w:color="auto" w:fill="FFFFFE"/>
              <w:spacing w:line="240" w:lineRule="atLeast"/>
            </w:pPr>
            <w:r>
              <w:t xml:space="preserve">                    "dataEsitoSingoloPagamento": "11/12/2019",</w:t>
            </w:r>
          </w:p>
          <w:p w14:paraId="693B4D21" w14:textId="77777777" w:rsidR="004448F0" w:rsidRDefault="004448F0" w:rsidP="004448F0">
            <w:pPr>
              <w:shd w:val="clear" w:color="auto" w:fill="FFFFFE"/>
              <w:spacing w:line="240" w:lineRule="atLeast"/>
            </w:pPr>
            <w:r>
              <w:t xml:space="preserve">                    "causaleVersamento": "0806 - ARISGAN # Mensilità (07/2017) # NAO00278F # AV  # BN  # CE  # NA  # SA #NO RAVV. OPEROSO",</w:t>
            </w:r>
          </w:p>
          <w:p w14:paraId="230AEB0B" w14:textId="77777777" w:rsidR="004448F0" w:rsidRDefault="004448F0" w:rsidP="004448F0">
            <w:pPr>
              <w:shd w:val="clear" w:color="auto" w:fill="FFFFFE"/>
              <w:spacing w:line="240" w:lineRule="atLeast"/>
            </w:pPr>
            <w:r>
              <w:t xml:space="preserve">                    "singoloImportoPagato": 0.01,</w:t>
            </w:r>
          </w:p>
          <w:p w14:paraId="74E7C8BA" w14:textId="77777777" w:rsidR="004448F0" w:rsidRDefault="004448F0" w:rsidP="004448F0">
            <w:pPr>
              <w:shd w:val="clear" w:color="auto" w:fill="FFFFFE"/>
              <w:spacing w:line="240" w:lineRule="atLeast"/>
            </w:pPr>
            <w:r>
              <w:t xml:space="preserve">                    "formatSingoloImportoPagato": "€ 0.01"</w:t>
            </w:r>
          </w:p>
          <w:p w14:paraId="7B0C8F90" w14:textId="77777777" w:rsidR="004448F0" w:rsidRDefault="004448F0" w:rsidP="004448F0">
            <w:pPr>
              <w:shd w:val="clear" w:color="auto" w:fill="FFFFFE"/>
              <w:spacing w:line="240" w:lineRule="atLeast"/>
            </w:pPr>
            <w:r>
              <w:t xml:space="preserve">                },</w:t>
            </w:r>
          </w:p>
          <w:p w14:paraId="2BEC7B3A" w14:textId="77777777" w:rsidR="004448F0" w:rsidRDefault="004448F0" w:rsidP="004448F0">
            <w:pPr>
              <w:shd w:val="clear" w:color="auto" w:fill="FFFFFE"/>
              <w:spacing w:line="240" w:lineRule="atLeast"/>
            </w:pPr>
            <w:r>
              <w:t xml:space="preserve">                "selected": false</w:t>
            </w:r>
          </w:p>
          <w:p w14:paraId="2A4039E9" w14:textId="77777777" w:rsidR="004448F0" w:rsidRDefault="004448F0" w:rsidP="004448F0">
            <w:pPr>
              <w:shd w:val="clear" w:color="auto" w:fill="FFFFFE"/>
              <w:spacing w:line="240" w:lineRule="atLeast"/>
            </w:pPr>
            <w:r>
              <w:t xml:space="preserve">            }</w:t>
            </w:r>
          </w:p>
          <w:p w14:paraId="7CFA7150" w14:textId="77777777" w:rsidR="004448F0" w:rsidRDefault="004448F0" w:rsidP="004448F0">
            <w:pPr>
              <w:shd w:val="clear" w:color="auto" w:fill="FFFFFE"/>
              <w:spacing w:line="240" w:lineRule="atLeast"/>
            </w:pPr>
            <w:r>
              <w:t xml:space="preserve">        ],</w:t>
            </w:r>
          </w:p>
          <w:p w14:paraId="2EDA09D1" w14:textId="77777777" w:rsidR="004448F0" w:rsidRDefault="004448F0" w:rsidP="004448F0">
            <w:pPr>
              <w:shd w:val="clear" w:color="auto" w:fill="FFFFFE"/>
              <w:spacing w:line="240" w:lineRule="atLeast"/>
            </w:pPr>
            <w:r>
              <w:t xml:space="preserve">        "totalPages": 1,</w:t>
            </w:r>
          </w:p>
          <w:p w14:paraId="7DB76539" w14:textId="77777777" w:rsidR="004448F0" w:rsidRDefault="004448F0" w:rsidP="004448F0">
            <w:pPr>
              <w:shd w:val="clear" w:color="auto" w:fill="FFFFFE"/>
              <w:spacing w:line="240" w:lineRule="atLeast"/>
            </w:pPr>
            <w:r>
              <w:t xml:space="preserve">        "totalRecords": 1</w:t>
            </w:r>
          </w:p>
          <w:p w14:paraId="7FB334CA" w14:textId="77777777" w:rsidR="004448F0" w:rsidRDefault="004448F0" w:rsidP="004448F0">
            <w:pPr>
              <w:shd w:val="clear" w:color="auto" w:fill="FFFFFE"/>
              <w:spacing w:line="240" w:lineRule="atLeast"/>
            </w:pPr>
            <w:r>
              <w:t xml:space="preserve">    }</w:t>
            </w:r>
          </w:p>
          <w:p w14:paraId="2AC1D8C2" w14:textId="18FD179B" w:rsidR="00CA3BDB" w:rsidRPr="00C84A37" w:rsidRDefault="004448F0" w:rsidP="004448F0">
            <w:pPr>
              <w:shd w:val="clear" w:color="auto" w:fill="FFFFFE"/>
              <w:spacing w:line="240" w:lineRule="atLeast"/>
            </w:pPr>
            <w:r>
              <w:t>}</w:t>
            </w:r>
          </w:p>
        </w:tc>
        <w:tc>
          <w:tcPr>
            <w:tcW w:w="1117" w:type="dxa"/>
            <w:vAlign w:val="center"/>
          </w:tcPr>
          <w:p w14:paraId="69A54478"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3E4951F1" w14:textId="77777777" w:rsidR="00CA3BDB" w:rsidRDefault="00CA3BDB" w:rsidP="00CA3BDB"/>
    <w:p w14:paraId="06128B25" w14:textId="1DD95302" w:rsidR="00CA3BDB" w:rsidRDefault="00CA3BDB" w:rsidP="00BC5D2E"/>
    <w:p w14:paraId="2F6E3CC2" w14:textId="77777777" w:rsidR="00CA3BDB" w:rsidRPr="00CF2BD9" w:rsidRDefault="00CA3BDB" w:rsidP="00CA3BDB"/>
    <w:p w14:paraId="331DA283" w14:textId="22DB3EC8" w:rsidR="00CA3BDB" w:rsidRDefault="00CA3BDB" w:rsidP="00CA3BDB">
      <w:pPr>
        <w:pStyle w:val="Titolo4"/>
      </w:pPr>
      <w:r w:rsidRPr="00A04A39">
        <w:t>TC_</w:t>
      </w:r>
      <w:r>
        <w:t>ACCETAMENTI</w:t>
      </w:r>
      <w:r w:rsidRPr="00A04A39">
        <w:t>_0</w:t>
      </w:r>
      <w:r>
        <w:t>9</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28A2B34A" w14:textId="77777777" w:rsidTr="008726BD">
        <w:trPr>
          <w:gridAfter w:val="2"/>
          <w:wAfter w:w="5665" w:type="dxa"/>
          <w:trHeight w:val="583"/>
        </w:trPr>
        <w:tc>
          <w:tcPr>
            <w:tcW w:w="4189" w:type="dxa"/>
            <w:gridSpan w:val="3"/>
            <w:shd w:val="clear" w:color="auto" w:fill="DEEAF6" w:themeFill="accent1" w:themeFillTint="33"/>
          </w:tcPr>
          <w:p w14:paraId="12F052BC" w14:textId="50E67BC4" w:rsidR="00CA3BDB" w:rsidRPr="00C84A37" w:rsidRDefault="00CA3BDB" w:rsidP="008726BD">
            <w:pPr>
              <w:rPr>
                <w:b/>
              </w:rPr>
            </w:pPr>
            <w:r w:rsidRPr="00C84A37">
              <w:rPr>
                <w:b/>
              </w:rPr>
              <w:t>TC_</w:t>
            </w:r>
            <w:r>
              <w:rPr>
                <w:b/>
              </w:rPr>
              <w:t>ACCERTAMENTI</w:t>
            </w:r>
            <w:r w:rsidRPr="00C84A37">
              <w:rPr>
                <w:b/>
              </w:rPr>
              <w:t>_0</w:t>
            </w:r>
            <w:r>
              <w:rPr>
                <w:b/>
              </w:rPr>
              <w:t>9</w:t>
            </w:r>
          </w:p>
        </w:tc>
      </w:tr>
      <w:tr w:rsidR="00CA3BDB" w:rsidRPr="00C84A37" w14:paraId="0F0B0639" w14:textId="77777777" w:rsidTr="008726BD">
        <w:trPr>
          <w:trHeight w:val="550"/>
        </w:trPr>
        <w:tc>
          <w:tcPr>
            <w:tcW w:w="2405" w:type="dxa"/>
            <w:gridSpan w:val="2"/>
          </w:tcPr>
          <w:p w14:paraId="04C4F22E" w14:textId="77777777" w:rsidR="00CA3BDB" w:rsidRPr="00C84A37" w:rsidRDefault="00CA3BDB" w:rsidP="008726BD">
            <w:pPr>
              <w:rPr>
                <w:b/>
              </w:rPr>
            </w:pPr>
            <w:r w:rsidRPr="00C84A37">
              <w:rPr>
                <w:b/>
              </w:rPr>
              <w:t>Titolo</w:t>
            </w:r>
          </w:p>
        </w:tc>
        <w:tc>
          <w:tcPr>
            <w:tcW w:w="7449" w:type="dxa"/>
            <w:gridSpan w:val="3"/>
          </w:tcPr>
          <w:p w14:paraId="128B8F74" w14:textId="48ADEF51" w:rsidR="00CA3BDB" w:rsidRPr="00C84A37" w:rsidRDefault="00BD2198" w:rsidP="008726BD">
            <w:r w:rsidRPr="00BD2198">
              <w:t>Modifica Accertamento: Rimuovi Pagamenti</w:t>
            </w:r>
          </w:p>
        </w:tc>
      </w:tr>
      <w:tr w:rsidR="00CA3BDB" w:rsidRPr="00C84A37" w14:paraId="58CFD032" w14:textId="77777777" w:rsidTr="008726BD">
        <w:trPr>
          <w:trHeight w:val="550"/>
        </w:trPr>
        <w:tc>
          <w:tcPr>
            <w:tcW w:w="2405" w:type="dxa"/>
            <w:gridSpan w:val="2"/>
          </w:tcPr>
          <w:p w14:paraId="34FA6B36" w14:textId="77777777" w:rsidR="00CA3BDB" w:rsidRPr="00C84A37" w:rsidRDefault="00CA3BDB" w:rsidP="008726BD">
            <w:pPr>
              <w:rPr>
                <w:b/>
              </w:rPr>
            </w:pPr>
            <w:r w:rsidRPr="00C84A37">
              <w:rPr>
                <w:b/>
              </w:rPr>
              <w:t>Descrizione</w:t>
            </w:r>
          </w:p>
        </w:tc>
        <w:tc>
          <w:tcPr>
            <w:tcW w:w="7449" w:type="dxa"/>
            <w:gridSpan w:val="3"/>
          </w:tcPr>
          <w:p w14:paraId="05EFBA6E" w14:textId="4CF31776" w:rsidR="00CA3BDB" w:rsidRPr="00C84A37" w:rsidRDefault="00BD2198" w:rsidP="008726BD">
            <w:r w:rsidRPr="00BD2198">
              <w:t>Rimuove da un Accertamento una lista di uno o più Pagamenti.</w:t>
            </w:r>
          </w:p>
        </w:tc>
      </w:tr>
      <w:tr w:rsidR="00CA3BDB" w:rsidRPr="00C84A37" w14:paraId="1A653ABC" w14:textId="77777777" w:rsidTr="008726BD">
        <w:trPr>
          <w:trHeight w:val="550"/>
        </w:trPr>
        <w:tc>
          <w:tcPr>
            <w:tcW w:w="2405" w:type="dxa"/>
            <w:gridSpan w:val="2"/>
          </w:tcPr>
          <w:p w14:paraId="3772FDE2" w14:textId="77777777" w:rsidR="00CA3BDB" w:rsidRPr="00C84A37" w:rsidRDefault="00CA3BDB" w:rsidP="008726BD">
            <w:pPr>
              <w:rPr>
                <w:b/>
              </w:rPr>
            </w:pPr>
            <w:r>
              <w:rPr>
                <w:b/>
              </w:rPr>
              <w:t>Id Ruolo/Attore</w:t>
            </w:r>
          </w:p>
        </w:tc>
        <w:tc>
          <w:tcPr>
            <w:tcW w:w="7449" w:type="dxa"/>
            <w:gridSpan w:val="3"/>
          </w:tcPr>
          <w:p w14:paraId="51829A45" w14:textId="77777777" w:rsidR="00CA3BDB" w:rsidRPr="00146646" w:rsidRDefault="00CA3BDB" w:rsidP="008726BD">
            <w:r>
              <w:t>001</w:t>
            </w:r>
          </w:p>
        </w:tc>
      </w:tr>
      <w:tr w:rsidR="00CA3BDB" w:rsidRPr="00C84A37" w14:paraId="2ABCAD72" w14:textId="77777777" w:rsidTr="008726BD">
        <w:tc>
          <w:tcPr>
            <w:tcW w:w="2405" w:type="dxa"/>
            <w:gridSpan w:val="2"/>
            <w:vAlign w:val="center"/>
          </w:tcPr>
          <w:p w14:paraId="388B06D4" w14:textId="77777777" w:rsidR="00CA3BDB" w:rsidRPr="00C84A37" w:rsidRDefault="00CA3BDB" w:rsidP="008726BD">
            <w:pPr>
              <w:rPr>
                <w:b/>
              </w:rPr>
            </w:pPr>
            <w:r w:rsidRPr="00C84A37">
              <w:rPr>
                <w:b/>
              </w:rPr>
              <w:t>Pre-condizioni</w:t>
            </w:r>
          </w:p>
        </w:tc>
        <w:tc>
          <w:tcPr>
            <w:tcW w:w="7449" w:type="dxa"/>
            <w:gridSpan w:val="3"/>
            <w:vAlign w:val="center"/>
          </w:tcPr>
          <w:p w14:paraId="4891C643"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1B6FCA9D" w14:textId="321F0E78" w:rsidR="00CA3BDB" w:rsidRPr="00C84A37" w:rsidRDefault="00CA3BDB" w:rsidP="008726BD">
            <w:pPr>
              <w:pStyle w:val="Paragrafoelenco"/>
              <w:numPr>
                <w:ilvl w:val="0"/>
                <w:numId w:val="7"/>
              </w:numPr>
              <w:ind w:left="714" w:hanging="357"/>
            </w:pPr>
            <w:r>
              <w:t>L’utente deve avere selezionato la request TC_ACCERTAMENTI_09</w:t>
            </w:r>
          </w:p>
        </w:tc>
      </w:tr>
      <w:tr w:rsidR="004448F0" w:rsidRPr="00C84A37" w14:paraId="6AFE9A90" w14:textId="77777777" w:rsidTr="008726BD">
        <w:tc>
          <w:tcPr>
            <w:tcW w:w="2405" w:type="dxa"/>
            <w:gridSpan w:val="2"/>
            <w:vAlign w:val="center"/>
          </w:tcPr>
          <w:p w14:paraId="40F974C2" w14:textId="789FFEE4" w:rsidR="004448F0" w:rsidRPr="00C84A37" w:rsidRDefault="00D00654" w:rsidP="008726BD">
            <w:pPr>
              <w:rPr>
                <w:b/>
              </w:rPr>
            </w:pPr>
            <w:r>
              <w:rPr>
                <w:b/>
              </w:rPr>
              <w:t>Post-condizioni</w:t>
            </w:r>
          </w:p>
        </w:tc>
        <w:tc>
          <w:tcPr>
            <w:tcW w:w="7449" w:type="dxa"/>
            <w:gridSpan w:val="3"/>
            <w:vAlign w:val="center"/>
          </w:tcPr>
          <w:p w14:paraId="2D025C80" w14:textId="30D8A2A6" w:rsidR="00D00654" w:rsidRDefault="00D00654" w:rsidP="00D00654">
            <w:pPr>
              <w:pStyle w:val="Paragrafoelenco"/>
              <w:numPr>
                <w:ilvl w:val="0"/>
                <w:numId w:val="7"/>
              </w:numPr>
              <w:ind w:left="714" w:hanging="357"/>
            </w:pPr>
            <w:r>
              <w:t>Il pagamento con codice IUV: 01000000000002568 risulta rimosso dall’accertamento con id: 2.</w:t>
            </w:r>
          </w:p>
          <w:p w14:paraId="3D0103E1" w14:textId="4EA37516" w:rsidR="004448F0" w:rsidRDefault="00D00654" w:rsidP="00D00654">
            <w:pPr>
              <w:pStyle w:val="Paragrafoelenco"/>
              <w:numPr>
                <w:ilvl w:val="0"/>
                <w:numId w:val="7"/>
              </w:numPr>
              <w:ind w:left="714" w:hanging="357"/>
            </w:pPr>
            <w:r>
              <w:t>È possibile eseguire il test TC_ACCERTAMENTI_03 per visualizzare il dettaglio dell’accertamento con id: 2.</w:t>
            </w:r>
          </w:p>
        </w:tc>
      </w:tr>
      <w:tr w:rsidR="00CA3BDB" w:rsidRPr="00C84A37" w14:paraId="1C0C2C95" w14:textId="77777777" w:rsidTr="008726BD">
        <w:tc>
          <w:tcPr>
            <w:tcW w:w="2405" w:type="dxa"/>
            <w:gridSpan w:val="2"/>
            <w:vAlign w:val="center"/>
          </w:tcPr>
          <w:p w14:paraId="2356C209" w14:textId="77777777" w:rsidR="00CA3BDB" w:rsidRPr="00C84A37" w:rsidRDefault="00CA3BDB" w:rsidP="008726BD">
            <w:pPr>
              <w:rPr>
                <w:b/>
              </w:rPr>
            </w:pPr>
            <w:r>
              <w:rPr>
                <w:b/>
              </w:rPr>
              <w:t>Input</w:t>
            </w:r>
          </w:p>
        </w:tc>
        <w:tc>
          <w:tcPr>
            <w:tcW w:w="7449" w:type="dxa"/>
            <w:gridSpan w:val="3"/>
            <w:vAlign w:val="center"/>
          </w:tcPr>
          <w:p w14:paraId="62C05BAC" w14:textId="77777777" w:rsidR="00D00654" w:rsidRDefault="00D00654" w:rsidP="00D00654">
            <w:r>
              <w:t>{</w:t>
            </w:r>
          </w:p>
          <w:p w14:paraId="0889D3E4" w14:textId="77777777" w:rsidR="00D00654" w:rsidRDefault="00D00654" w:rsidP="00D00654">
            <w:r>
              <w:t xml:space="preserve">  "accertamentoId": "2",</w:t>
            </w:r>
          </w:p>
          <w:p w14:paraId="2A9295B7" w14:textId="77777777" w:rsidR="00D00654" w:rsidRDefault="00D00654" w:rsidP="00D00654">
            <w:r>
              <w:t xml:space="preserve">  "codIpa": "R_CAMPAN",</w:t>
            </w:r>
          </w:p>
          <w:p w14:paraId="548656AF" w14:textId="77777777" w:rsidR="00D00654" w:rsidRDefault="00D00654" w:rsidP="00D00654">
            <w:r>
              <w:t xml:space="preserve">  "flussiExportDTOList": [</w:t>
            </w:r>
          </w:p>
          <w:p w14:paraId="40B8632C" w14:textId="77777777" w:rsidR="00D00654" w:rsidRDefault="00D00654" w:rsidP="00D00654">
            <w:r>
              <w:t xml:space="preserve">    {</w:t>
            </w:r>
          </w:p>
          <w:p w14:paraId="7CC16287" w14:textId="77777777" w:rsidR="00D00654" w:rsidRDefault="00D00654" w:rsidP="00D00654">
            <w:r>
              <w:t xml:space="preserve">      "codTipoDovuto": "0806",</w:t>
            </w:r>
          </w:p>
          <w:p w14:paraId="21EDC331" w14:textId="77777777" w:rsidR="00D00654" w:rsidRDefault="00D00654" w:rsidP="00D00654">
            <w:r>
              <w:t xml:space="preserve">      "codiceIud": "000d7a9bc9c9dec4479a25c9b93244efcd9",</w:t>
            </w:r>
          </w:p>
          <w:p w14:paraId="3965E2E0" w14:textId="77777777" w:rsidR="00D00654" w:rsidRDefault="00D00654" w:rsidP="00D00654">
            <w:r>
              <w:lastRenderedPageBreak/>
              <w:t xml:space="preserve">      "codiceIuv": "01000000000002568"</w:t>
            </w:r>
          </w:p>
          <w:p w14:paraId="14BD8E6F" w14:textId="77777777" w:rsidR="00D00654" w:rsidRDefault="00D00654" w:rsidP="00D00654">
            <w:r>
              <w:t xml:space="preserve">    }</w:t>
            </w:r>
          </w:p>
          <w:p w14:paraId="470DF0BF" w14:textId="77777777" w:rsidR="00D00654" w:rsidRDefault="00D00654" w:rsidP="00D00654">
            <w:r>
              <w:t xml:space="preserve">  ]</w:t>
            </w:r>
          </w:p>
          <w:p w14:paraId="75C184AF" w14:textId="7CD9A09B" w:rsidR="00CA3BDB" w:rsidRDefault="00D00654" w:rsidP="00D00654">
            <w:r>
              <w:t>}</w:t>
            </w:r>
          </w:p>
        </w:tc>
      </w:tr>
      <w:tr w:rsidR="00CA3BDB" w:rsidRPr="00C84A37" w14:paraId="6AC202F8" w14:textId="77777777" w:rsidTr="008726BD">
        <w:trPr>
          <w:trHeight w:val="540"/>
        </w:trPr>
        <w:tc>
          <w:tcPr>
            <w:tcW w:w="626" w:type="dxa"/>
          </w:tcPr>
          <w:p w14:paraId="1A16FF1D" w14:textId="77777777" w:rsidR="00CA3BDB" w:rsidRPr="00C84A37" w:rsidRDefault="00CA3BDB" w:rsidP="008726BD">
            <w:pPr>
              <w:rPr>
                <w:b/>
              </w:rPr>
            </w:pPr>
            <w:r w:rsidRPr="00C84A37">
              <w:rPr>
                <w:b/>
              </w:rPr>
              <w:lastRenderedPageBreak/>
              <w:t>Step</w:t>
            </w:r>
          </w:p>
        </w:tc>
        <w:tc>
          <w:tcPr>
            <w:tcW w:w="1779" w:type="dxa"/>
          </w:tcPr>
          <w:p w14:paraId="7F45AABD" w14:textId="77777777" w:rsidR="00CA3BDB" w:rsidRPr="00C84A37" w:rsidRDefault="00CA3BDB" w:rsidP="008726BD">
            <w:pPr>
              <w:rPr>
                <w:b/>
              </w:rPr>
            </w:pPr>
            <w:r w:rsidRPr="00C84A37">
              <w:rPr>
                <w:b/>
              </w:rPr>
              <w:t>Azione</w:t>
            </w:r>
          </w:p>
        </w:tc>
        <w:tc>
          <w:tcPr>
            <w:tcW w:w="6332" w:type="dxa"/>
            <w:gridSpan w:val="2"/>
          </w:tcPr>
          <w:p w14:paraId="2EB3FF22" w14:textId="77777777" w:rsidR="00CA3BDB" w:rsidRPr="00C84A37" w:rsidRDefault="00CA3BDB" w:rsidP="008726BD">
            <w:pPr>
              <w:rPr>
                <w:b/>
              </w:rPr>
            </w:pPr>
            <w:r w:rsidRPr="00C84A37">
              <w:rPr>
                <w:b/>
              </w:rPr>
              <w:t>Risultato atteso</w:t>
            </w:r>
          </w:p>
        </w:tc>
        <w:tc>
          <w:tcPr>
            <w:tcW w:w="1117" w:type="dxa"/>
          </w:tcPr>
          <w:p w14:paraId="4A4F9989" w14:textId="77777777" w:rsidR="00CA3BDB" w:rsidRPr="00C84A37" w:rsidRDefault="00CA3BDB" w:rsidP="008726BD">
            <w:pPr>
              <w:rPr>
                <w:b/>
              </w:rPr>
            </w:pPr>
            <w:r w:rsidRPr="00C84A37">
              <w:rPr>
                <w:b/>
              </w:rPr>
              <w:t>Esito</w:t>
            </w:r>
          </w:p>
        </w:tc>
      </w:tr>
      <w:tr w:rsidR="00CA3BDB" w:rsidRPr="00C84A37" w14:paraId="07FBD2DD" w14:textId="77777777" w:rsidTr="008726BD">
        <w:trPr>
          <w:trHeight w:val="1800"/>
        </w:trPr>
        <w:tc>
          <w:tcPr>
            <w:tcW w:w="626" w:type="dxa"/>
          </w:tcPr>
          <w:p w14:paraId="2FF8DB02" w14:textId="77777777" w:rsidR="00CA3BDB" w:rsidRPr="00C84A37" w:rsidRDefault="00CA3BDB" w:rsidP="008726BD">
            <w:r>
              <w:t>1</w:t>
            </w:r>
          </w:p>
        </w:tc>
        <w:tc>
          <w:tcPr>
            <w:tcW w:w="1779" w:type="dxa"/>
          </w:tcPr>
          <w:p w14:paraId="78F69951" w14:textId="77777777" w:rsidR="00CA3BDB" w:rsidRPr="00C84A37" w:rsidRDefault="00CA3BDB" w:rsidP="008726BD">
            <w:r>
              <w:t>L’utente seleziona il pulsante SEND.</w:t>
            </w:r>
          </w:p>
        </w:tc>
        <w:tc>
          <w:tcPr>
            <w:tcW w:w="6332" w:type="dxa"/>
            <w:gridSpan w:val="2"/>
          </w:tcPr>
          <w:p w14:paraId="2B3FBC52" w14:textId="77777777" w:rsidR="00D00654" w:rsidRDefault="00D00654" w:rsidP="00D00654">
            <w:pPr>
              <w:shd w:val="clear" w:color="auto" w:fill="FFFFFE"/>
              <w:spacing w:line="240" w:lineRule="atLeast"/>
            </w:pPr>
            <w:r>
              <w:t>{</w:t>
            </w:r>
          </w:p>
          <w:p w14:paraId="472853AE" w14:textId="77777777" w:rsidR="00D00654" w:rsidRDefault="00D00654" w:rsidP="00D00654">
            <w:pPr>
              <w:shd w:val="clear" w:color="auto" w:fill="FFFFFE"/>
              <w:spacing w:line="240" w:lineRule="atLeast"/>
            </w:pPr>
            <w:r>
              <w:t xml:space="preserve">    "timestamp": "2020-03-23T21:46:51.666+0000",</w:t>
            </w:r>
          </w:p>
          <w:p w14:paraId="711F1565" w14:textId="77777777" w:rsidR="00D00654" w:rsidRDefault="00D00654" w:rsidP="00D00654">
            <w:pPr>
              <w:shd w:val="clear" w:color="auto" w:fill="FFFFFE"/>
              <w:spacing w:line="240" w:lineRule="atLeast"/>
            </w:pPr>
            <w:r>
              <w:t xml:space="preserve">    "messages": {</w:t>
            </w:r>
          </w:p>
          <w:p w14:paraId="5084C611" w14:textId="77777777" w:rsidR="00D00654" w:rsidRDefault="00D00654" w:rsidP="00D00654">
            <w:pPr>
              <w:shd w:val="clear" w:color="auto" w:fill="FFFFFE"/>
              <w:spacing w:line="240" w:lineRule="atLeast"/>
            </w:pPr>
            <w:r>
              <w:t xml:space="preserve">        "successMessages": [</w:t>
            </w:r>
          </w:p>
          <w:p w14:paraId="10AF561E" w14:textId="77777777" w:rsidR="00D00654" w:rsidRDefault="00D00654" w:rsidP="00D00654">
            <w:pPr>
              <w:shd w:val="clear" w:color="auto" w:fill="FFFFFE"/>
              <w:spacing w:line="240" w:lineRule="atLeast"/>
            </w:pPr>
            <w:r>
              <w:t xml:space="preserve">            {</w:t>
            </w:r>
          </w:p>
          <w:p w14:paraId="31876B81" w14:textId="77777777" w:rsidR="00D00654" w:rsidRDefault="00D00654" w:rsidP="00D00654">
            <w:pPr>
              <w:shd w:val="clear" w:color="auto" w:fill="FFFFFE"/>
              <w:spacing w:line="240" w:lineRule="atLeast"/>
            </w:pPr>
            <w:r>
              <w:t xml:space="preserve">                "code": "mypivot.accertamenti.delPagamenti.OK",</w:t>
            </w:r>
          </w:p>
          <w:p w14:paraId="33340CF4" w14:textId="77777777" w:rsidR="00D00654" w:rsidRDefault="00D00654" w:rsidP="00D00654">
            <w:pPr>
              <w:shd w:val="clear" w:color="auto" w:fill="FFFFFE"/>
              <w:spacing w:line="240" w:lineRule="atLeast"/>
            </w:pPr>
            <w:r>
              <w:t xml:space="preserve">                "arguments": []</w:t>
            </w:r>
          </w:p>
          <w:p w14:paraId="6EE1C55A" w14:textId="77777777" w:rsidR="00D00654" w:rsidRDefault="00D00654" w:rsidP="00D00654">
            <w:pPr>
              <w:shd w:val="clear" w:color="auto" w:fill="FFFFFE"/>
              <w:spacing w:line="240" w:lineRule="atLeast"/>
            </w:pPr>
            <w:r>
              <w:t xml:space="preserve">            }</w:t>
            </w:r>
          </w:p>
          <w:p w14:paraId="665D104B" w14:textId="77777777" w:rsidR="00D00654" w:rsidRDefault="00D00654" w:rsidP="00D00654">
            <w:pPr>
              <w:shd w:val="clear" w:color="auto" w:fill="FFFFFE"/>
              <w:spacing w:line="240" w:lineRule="atLeast"/>
            </w:pPr>
            <w:r>
              <w:t xml:space="preserve">        ],</w:t>
            </w:r>
          </w:p>
          <w:p w14:paraId="1B46FE2A" w14:textId="77777777" w:rsidR="00D00654" w:rsidRDefault="00D00654" w:rsidP="00D00654">
            <w:pPr>
              <w:shd w:val="clear" w:color="auto" w:fill="FFFFFE"/>
              <w:spacing w:line="240" w:lineRule="atLeast"/>
            </w:pPr>
            <w:r>
              <w:t xml:space="preserve">        "informationMessages": [],</w:t>
            </w:r>
          </w:p>
          <w:p w14:paraId="0D9160D6" w14:textId="77777777" w:rsidR="00D00654" w:rsidRDefault="00D00654" w:rsidP="00D00654">
            <w:pPr>
              <w:shd w:val="clear" w:color="auto" w:fill="FFFFFE"/>
              <w:spacing w:line="240" w:lineRule="atLeast"/>
            </w:pPr>
            <w:r>
              <w:t xml:space="preserve">        "warningMessages": [],</w:t>
            </w:r>
          </w:p>
          <w:p w14:paraId="1D3CA179" w14:textId="77777777" w:rsidR="00D00654" w:rsidRDefault="00D00654" w:rsidP="00D00654">
            <w:pPr>
              <w:shd w:val="clear" w:color="auto" w:fill="FFFFFE"/>
              <w:spacing w:line="240" w:lineRule="atLeast"/>
            </w:pPr>
            <w:r>
              <w:t xml:space="preserve">        "errorMessages": []</w:t>
            </w:r>
          </w:p>
          <w:p w14:paraId="3A0B6D7C" w14:textId="77777777" w:rsidR="00D00654" w:rsidRDefault="00D00654" w:rsidP="00D00654">
            <w:pPr>
              <w:shd w:val="clear" w:color="auto" w:fill="FFFFFE"/>
              <w:spacing w:line="240" w:lineRule="atLeast"/>
            </w:pPr>
            <w:r>
              <w:t xml:space="preserve">    },</w:t>
            </w:r>
          </w:p>
          <w:p w14:paraId="6373EF4F" w14:textId="77777777" w:rsidR="00D00654" w:rsidRDefault="00D00654" w:rsidP="00D00654">
            <w:pPr>
              <w:shd w:val="clear" w:color="auto" w:fill="FFFFFE"/>
              <w:spacing w:line="240" w:lineRule="atLeast"/>
            </w:pPr>
            <w:r>
              <w:t xml:space="preserve">    "page": null</w:t>
            </w:r>
          </w:p>
          <w:p w14:paraId="27649E1B" w14:textId="71B08B8E" w:rsidR="00CA3BDB" w:rsidRPr="00C84A37" w:rsidRDefault="00D00654" w:rsidP="00D00654">
            <w:pPr>
              <w:shd w:val="clear" w:color="auto" w:fill="FFFFFE"/>
              <w:spacing w:line="240" w:lineRule="atLeast"/>
            </w:pPr>
            <w:r>
              <w:t>}</w:t>
            </w:r>
          </w:p>
        </w:tc>
        <w:tc>
          <w:tcPr>
            <w:tcW w:w="1117" w:type="dxa"/>
            <w:vAlign w:val="center"/>
          </w:tcPr>
          <w:p w14:paraId="5A123804"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62D520DB" w14:textId="77777777" w:rsidR="00CA3BDB" w:rsidRDefault="00CA3BDB" w:rsidP="00CA3BDB"/>
    <w:p w14:paraId="35524001" w14:textId="255A50B8" w:rsidR="00CA3BDB" w:rsidRDefault="00CA3BDB" w:rsidP="00BC5D2E"/>
    <w:p w14:paraId="28056C33" w14:textId="77777777" w:rsidR="00CA3BDB" w:rsidRPr="00CF2BD9" w:rsidRDefault="00CA3BDB" w:rsidP="00CA3BDB"/>
    <w:p w14:paraId="7314A2FC" w14:textId="40EF06C8" w:rsidR="00CA3BDB" w:rsidRDefault="00CA3BDB" w:rsidP="00CA3BDB">
      <w:pPr>
        <w:pStyle w:val="Titolo4"/>
      </w:pPr>
      <w:r w:rsidRPr="00A04A39">
        <w:t>TC_</w:t>
      </w:r>
      <w:r>
        <w:t>ACCETAMENTI</w:t>
      </w:r>
      <w:r w:rsidRPr="00A04A39">
        <w:t>_1</w:t>
      </w:r>
      <w:r>
        <w:t>0</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7B0338F0" w14:textId="77777777" w:rsidTr="008726BD">
        <w:trPr>
          <w:gridAfter w:val="2"/>
          <w:wAfter w:w="5665" w:type="dxa"/>
          <w:trHeight w:val="583"/>
        </w:trPr>
        <w:tc>
          <w:tcPr>
            <w:tcW w:w="4189" w:type="dxa"/>
            <w:gridSpan w:val="3"/>
            <w:shd w:val="clear" w:color="auto" w:fill="DEEAF6" w:themeFill="accent1" w:themeFillTint="33"/>
          </w:tcPr>
          <w:p w14:paraId="79BDA22B" w14:textId="44667D9E" w:rsidR="00CA3BDB" w:rsidRPr="00C84A37" w:rsidRDefault="00CA3BDB" w:rsidP="008726BD">
            <w:pPr>
              <w:rPr>
                <w:b/>
              </w:rPr>
            </w:pPr>
            <w:r w:rsidRPr="00C84A37">
              <w:rPr>
                <w:b/>
              </w:rPr>
              <w:t>TC_</w:t>
            </w:r>
            <w:r>
              <w:rPr>
                <w:b/>
              </w:rPr>
              <w:t>ACCERTAMENTI</w:t>
            </w:r>
            <w:r w:rsidRPr="00C84A37">
              <w:rPr>
                <w:b/>
              </w:rPr>
              <w:t>_1</w:t>
            </w:r>
            <w:r>
              <w:rPr>
                <w:b/>
              </w:rPr>
              <w:t>0</w:t>
            </w:r>
          </w:p>
        </w:tc>
      </w:tr>
      <w:tr w:rsidR="00CA3BDB" w:rsidRPr="00C84A37" w14:paraId="628DE562" w14:textId="77777777" w:rsidTr="008726BD">
        <w:trPr>
          <w:trHeight w:val="550"/>
        </w:trPr>
        <w:tc>
          <w:tcPr>
            <w:tcW w:w="2405" w:type="dxa"/>
            <w:gridSpan w:val="2"/>
          </w:tcPr>
          <w:p w14:paraId="45AC4FFD" w14:textId="77777777" w:rsidR="00CA3BDB" w:rsidRPr="00C84A37" w:rsidRDefault="00CA3BDB" w:rsidP="008726BD">
            <w:pPr>
              <w:rPr>
                <w:b/>
              </w:rPr>
            </w:pPr>
            <w:r w:rsidRPr="00C84A37">
              <w:rPr>
                <w:b/>
              </w:rPr>
              <w:t>Titolo</w:t>
            </w:r>
          </w:p>
        </w:tc>
        <w:tc>
          <w:tcPr>
            <w:tcW w:w="7449" w:type="dxa"/>
            <w:gridSpan w:val="3"/>
          </w:tcPr>
          <w:p w14:paraId="7E858009" w14:textId="3A24291E" w:rsidR="00CA3BDB" w:rsidRPr="00C84A37" w:rsidRDefault="00BD2198" w:rsidP="008726BD">
            <w:r w:rsidRPr="00BD2198">
              <w:t>Elenco Stati Accertamenti</w:t>
            </w:r>
          </w:p>
        </w:tc>
      </w:tr>
      <w:tr w:rsidR="00CA3BDB" w:rsidRPr="00C84A37" w14:paraId="6886A722" w14:textId="77777777" w:rsidTr="008726BD">
        <w:trPr>
          <w:trHeight w:val="550"/>
        </w:trPr>
        <w:tc>
          <w:tcPr>
            <w:tcW w:w="2405" w:type="dxa"/>
            <w:gridSpan w:val="2"/>
          </w:tcPr>
          <w:p w14:paraId="78A5D436" w14:textId="77777777" w:rsidR="00CA3BDB" w:rsidRPr="00C84A37" w:rsidRDefault="00CA3BDB" w:rsidP="008726BD">
            <w:pPr>
              <w:rPr>
                <w:b/>
              </w:rPr>
            </w:pPr>
            <w:r w:rsidRPr="00C84A37">
              <w:rPr>
                <w:b/>
              </w:rPr>
              <w:t>Descrizione</w:t>
            </w:r>
          </w:p>
        </w:tc>
        <w:tc>
          <w:tcPr>
            <w:tcW w:w="7449" w:type="dxa"/>
            <w:gridSpan w:val="3"/>
          </w:tcPr>
          <w:p w14:paraId="0CCB263D" w14:textId="130247ED" w:rsidR="00CA3BDB" w:rsidRPr="00C84A37" w:rsidRDefault="00BD2198" w:rsidP="008726BD">
            <w:r w:rsidRPr="00BD2198">
              <w:t>Elenco stati degli accertamenti</w:t>
            </w:r>
          </w:p>
        </w:tc>
      </w:tr>
      <w:tr w:rsidR="00CA3BDB" w:rsidRPr="00C84A37" w14:paraId="7D8513D6" w14:textId="77777777" w:rsidTr="008726BD">
        <w:trPr>
          <w:trHeight w:val="550"/>
        </w:trPr>
        <w:tc>
          <w:tcPr>
            <w:tcW w:w="2405" w:type="dxa"/>
            <w:gridSpan w:val="2"/>
          </w:tcPr>
          <w:p w14:paraId="10C6AD4E" w14:textId="77777777" w:rsidR="00CA3BDB" w:rsidRPr="00C84A37" w:rsidRDefault="00CA3BDB" w:rsidP="008726BD">
            <w:pPr>
              <w:rPr>
                <w:b/>
              </w:rPr>
            </w:pPr>
            <w:r>
              <w:rPr>
                <w:b/>
              </w:rPr>
              <w:t>Id Ruolo/Attore</w:t>
            </w:r>
          </w:p>
        </w:tc>
        <w:tc>
          <w:tcPr>
            <w:tcW w:w="7449" w:type="dxa"/>
            <w:gridSpan w:val="3"/>
          </w:tcPr>
          <w:p w14:paraId="30F336AB" w14:textId="77777777" w:rsidR="00CA3BDB" w:rsidRPr="00146646" w:rsidRDefault="00CA3BDB" w:rsidP="008726BD">
            <w:r>
              <w:t>001</w:t>
            </w:r>
          </w:p>
        </w:tc>
      </w:tr>
      <w:tr w:rsidR="00CA3BDB" w:rsidRPr="00C84A37" w14:paraId="321BDD00" w14:textId="77777777" w:rsidTr="008726BD">
        <w:tc>
          <w:tcPr>
            <w:tcW w:w="2405" w:type="dxa"/>
            <w:gridSpan w:val="2"/>
            <w:vAlign w:val="center"/>
          </w:tcPr>
          <w:p w14:paraId="7556F126" w14:textId="77777777" w:rsidR="00CA3BDB" w:rsidRPr="00C84A37" w:rsidRDefault="00CA3BDB" w:rsidP="008726BD">
            <w:pPr>
              <w:rPr>
                <w:b/>
              </w:rPr>
            </w:pPr>
            <w:r w:rsidRPr="00C84A37">
              <w:rPr>
                <w:b/>
              </w:rPr>
              <w:t>Pre-condizioni</w:t>
            </w:r>
          </w:p>
        </w:tc>
        <w:tc>
          <w:tcPr>
            <w:tcW w:w="7449" w:type="dxa"/>
            <w:gridSpan w:val="3"/>
            <w:vAlign w:val="center"/>
          </w:tcPr>
          <w:p w14:paraId="236E3B1D"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31FBA2D8" w14:textId="77777777" w:rsidR="00CA3BDB" w:rsidRDefault="00CA3BDB" w:rsidP="008726BD">
            <w:pPr>
              <w:pStyle w:val="Paragrafoelenco"/>
              <w:numPr>
                <w:ilvl w:val="0"/>
                <w:numId w:val="7"/>
              </w:numPr>
              <w:ind w:left="714" w:hanging="357"/>
            </w:pPr>
            <w:r>
              <w:t>L’utente deve avere selezionato la request TC_ACCERTAMENTI_10</w:t>
            </w:r>
          </w:p>
          <w:p w14:paraId="56DE8832" w14:textId="292203D4" w:rsidR="00D00654" w:rsidRPr="00C84A37" w:rsidRDefault="00D00654" w:rsidP="008726BD">
            <w:pPr>
              <w:pStyle w:val="Paragrafoelenco"/>
              <w:numPr>
                <w:ilvl w:val="0"/>
                <w:numId w:val="7"/>
              </w:numPr>
              <w:ind w:left="714" w:hanging="357"/>
            </w:pPr>
            <w:r>
              <w:t>La tabella degli stati risulti popolata.</w:t>
            </w:r>
          </w:p>
        </w:tc>
      </w:tr>
      <w:tr w:rsidR="00D00654" w:rsidRPr="00C84A37" w14:paraId="76355AF4" w14:textId="77777777" w:rsidTr="008726BD">
        <w:tc>
          <w:tcPr>
            <w:tcW w:w="2405" w:type="dxa"/>
            <w:gridSpan w:val="2"/>
            <w:vAlign w:val="center"/>
          </w:tcPr>
          <w:p w14:paraId="390A02DD" w14:textId="59DAA294" w:rsidR="00D00654" w:rsidRPr="00C84A37" w:rsidRDefault="00D00654" w:rsidP="008726BD">
            <w:pPr>
              <w:rPr>
                <w:b/>
              </w:rPr>
            </w:pPr>
            <w:r>
              <w:rPr>
                <w:b/>
              </w:rPr>
              <w:t>Post-condizione</w:t>
            </w:r>
          </w:p>
        </w:tc>
        <w:tc>
          <w:tcPr>
            <w:tcW w:w="7449" w:type="dxa"/>
            <w:gridSpan w:val="3"/>
            <w:vAlign w:val="center"/>
          </w:tcPr>
          <w:p w14:paraId="37877235" w14:textId="77777777" w:rsidR="00D00654" w:rsidRDefault="00D00654" w:rsidP="008726BD">
            <w:pPr>
              <w:pStyle w:val="Paragrafoelenco"/>
              <w:numPr>
                <w:ilvl w:val="0"/>
                <w:numId w:val="7"/>
              </w:numPr>
              <w:ind w:left="714" w:hanging="357"/>
            </w:pPr>
            <w:r>
              <w:t>Il servizio restituisce una lista dei possibili che può assumere un accertamento:</w:t>
            </w:r>
          </w:p>
          <w:p w14:paraId="52FA6525" w14:textId="77777777" w:rsidR="00D00654" w:rsidRDefault="00D00654" w:rsidP="00D00654">
            <w:pPr>
              <w:pStyle w:val="Paragrafoelenco"/>
              <w:numPr>
                <w:ilvl w:val="1"/>
                <w:numId w:val="7"/>
              </w:numPr>
            </w:pPr>
            <w:r>
              <w:t>INSERITO</w:t>
            </w:r>
          </w:p>
          <w:p w14:paraId="3BFD1C24" w14:textId="77777777" w:rsidR="00D00654" w:rsidRDefault="00D00654" w:rsidP="00D00654">
            <w:pPr>
              <w:pStyle w:val="Paragrafoelenco"/>
              <w:numPr>
                <w:ilvl w:val="1"/>
                <w:numId w:val="7"/>
              </w:numPr>
            </w:pPr>
            <w:r>
              <w:t>ANNULLATO</w:t>
            </w:r>
          </w:p>
          <w:p w14:paraId="501CA6BC" w14:textId="7C77D842" w:rsidR="00D00654" w:rsidRDefault="00D00654" w:rsidP="00D00654">
            <w:pPr>
              <w:pStyle w:val="Paragrafoelenco"/>
              <w:numPr>
                <w:ilvl w:val="1"/>
                <w:numId w:val="7"/>
              </w:numPr>
            </w:pPr>
            <w:r>
              <w:t>CHIUSO</w:t>
            </w:r>
          </w:p>
        </w:tc>
      </w:tr>
      <w:tr w:rsidR="00CA3BDB" w:rsidRPr="00C84A37" w14:paraId="2FA7F93D" w14:textId="77777777" w:rsidTr="008726BD">
        <w:tc>
          <w:tcPr>
            <w:tcW w:w="2405" w:type="dxa"/>
            <w:gridSpan w:val="2"/>
            <w:vAlign w:val="center"/>
          </w:tcPr>
          <w:p w14:paraId="71FA25FC" w14:textId="77777777" w:rsidR="00CA3BDB" w:rsidRPr="00C84A37" w:rsidRDefault="00CA3BDB" w:rsidP="008726BD">
            <w:pPr>
              <w:rPr>
                <w:b/>
              </w:rPr>
            </w:pPr>
            <w:r>
              <w:rPr>
                <w:b/>
              </w:rPr>
              <w:lastRenderedPageBreak/>
              <w:t>Input</w:t>
            </w:r>
          </w:p>
        </w:tc>
        <w:tc>
          <w:tcPr>
            <w:tcW w:w="7449" w:type="dxa"/>
            <w:gridSpan w:val="3"/>
            <w:vAlign w:val="center"/>
          </w:tcPr>
          <w:p w14:paraId="06E238C1" w14:textId="2FA1D7E8" w:rsidR="00CA3BDB" w:rsidRDefault="00D00654" w:rsidP="008726BD">
            <w:r>
              <w:t>-</w:t>
            </w:r>
          </w:p>
        </w:tc>
      </w:tr>
      <w:tr w:rsidR="00CA3BDB" w:rsidRPr="00C84A37" w14:paraId="2E1ACFD1" w14:textId="77777777" w:rsidTr="008726BD">
        <w:trPr>
          <w:trHeight w:val="540"/>
        </w:trPr>
        <w:tc>
          <w:tcPr>
            <w:tcW w:w="626" w:type="dxa"/>
          </w:tcPr>
          <w:p w14:paraId="5A116AAE" w14:textId="77777777" w:rsidR="00CA3BDB" w:rsidRPr="00C84A37" w:rsidRDefault="00CA3BDB" w:rsidP="008726BD">
            <w:pPr>
              <w:rPr>
                <w:b/>
              </w:rPr>
            </w:pPr>
            <w:r w:rsidRPr="00C84A37">
              <w:rPr>
                <w:b/>
              </w:rPr>
              <w:t>Step</w:t>
            </w:r>
          </w:p>
        </w:tc>
        <w:tc>
          <w:tcPr>
            <w:tcW w:w="1779" w:type="dxa"/>
          </w:tcPr>
          <w:p w14:paraId="69368706" w14:textId="77777777" w:rsidR="00CA3BDB" w:rsidRPr="00C84A37" w:rsidRDefault="00CA3BDB" w:rsidP="008726BD">
            <w:pPr>
              <w:rPr>
                <w:b/>
              </w:rPr>
            </w:pPr>
            <w:r w:rsidRPr="00C84A37">
              <w:rPr>
                <w:b/>
              </w:rPr>
              <w:t>Azione</w:t>
            </w:r>
          </w:p>
        </w:tc>
        <w:tc>
          <w:tcPr>
            <w:tcW w:w="6332" w:type="dxa"/>
            <w:gridSpan w:val="2"/>
          </w:tcPr>
          <w:p w14:paraId="6BE6EE02" w14:textId="77777777" w:rsidR="00CA3BDB" w:rsidRPr="00C84A37" w:rsidRDefault="00CA3BDB" w:rsidP="008726BD">
            <w:pPr>
              <w:rPr>
                <w:b/>
              </w:rPr>
            </w:pPr>
            <w:r w:rsidRPr="00C84A37">
              <w:rPr>
                <w:b/>
              </w:rPr>
              <w:t>Risultato atteso</w:t>
            </w:r>
          </w:p>
        </w:tc>
        <w:tc>
          <w:tcPr>
            <w:tcW w:w="1117" w:type="dxa"/>
          </w:tcPr>
          <w:p w14:paraId="1545B419" w14:textId="77777777" w:rsidR="00CA3BDB" w:rsidRPr="00C84A37" w:rsidRDefault="00CA3BDB" w:rsidP="008726BD">
            <w:pPr>
              <w:rPr>
                <w:b/>
              </w:rPr>
            </w:pPr>
            <w:r w:rsidRPr="00C84A37">
              <w:rPr>
                <w:b/>
              </w:rPr>
              <w:t>Esito</w:t>
            </w:r>
          </w:p>
        </w:tc>
      </w:tr>
      <w:tr w:rsidR="00CA3BDB" w:rsidRPr="00C84A37" w14:paraId="7209D58D" w14:textId="77777777" w:rsidTr="008726BD">
        <w:trPr>
          <w:trHeight w:val="1800"/>
        </w:trPr>
        <w:tc>
          <w:tcPr>
            <w:tcW w:w="626" w:type="dxa"/>
          </w:tcPr>
          <w:p w14:paraId="55A34942" w14:textId="77777777" w:rsidR="00CA3BDB" w:rsidRPr="00C84A37" w:rsidRDefault="00CA3BDB" w:rsidP="008726BD">
            <w:r>
              <w:t>1</w:t>
            </w:r>
          </w:p>
        </w:tc>
        <w:tc>
          <w:tcPr>
            <w:tcW w:w="1779" w:type="dxa"/>
          </w:tcPr>
          <w:p w14:paraId="743E5BFD" w14:textId="77777777" w:rsidR="00CA3BDB" w:rsidRPr="00C84A37" w:rsidRDefault="00CA3BDB" w:rsidP="008726BD">
            <w:r>
              <w:t>L’utente seleziona il pulsante SEND.</w:t>
            </w:r>
          </w:p>
        </w:tc>
        <w:tc>
          <w:tcPr>
            <w:tcW w:w="6332" w:type="dxa"/>
            <w:gridSpan w:val="2"/>
          </w:tcPr>
          <w:p w14:paraId="17BFFFF9" w14:textId="77777777" w:rsidR="00723078" w:rsidRDefault="00723078" w:rsidP="00723078">
            <w:pPr>
              <w:shd w:val="clear" w:color="auto" w:fill="FFFFFE"/>
              <w:spacing w:line="240" w:lineRule="atLeast"/>
            </w:pPr>
            <w:r>
              <w:t>{</w:t>
            </w:r>
          </w:p>
          <w:p w14:paraId="3BCBC1E8" w14:textId="77777777" w:rsidR="00723078" w:rsidRDefault="00723078" w:rsidP="00723078">
            <w:pPr>
              <w:shd w:val="clear" w:color="auto" w:fill="FFFFFE"/>
              <w:spacing w:line="240" w:lineRule="atLeast"/>
            </w:pPr>
            <w:r>
              <w:t xml:space="preserve">    "timestamp": "2020-03-20T13:17:12.085+0000",</w:t>
            </w:r>
          </w:p>
          <w:p w14:paraId="12DAC1F1" w14:textId="77777777" w:rsidR="00723078" w:rsidRDefault="00723078" w:rsidP="00723078">
            <w:pPr>
              <w:shd w:val="clear" w:color="auto" w:fill="FFFFFE"/>
              <w:spacing w:line="240" w:lineRule="atLeast"/>
            </w:pPr>
            <w:r>
              <w:t xml:space="preserve">    "messages": null,</w:t>
            </w:r>
          </w:p>
          <w:p w14:paraId="6D4EFA2A" w14:textId="77777777" w:rsidR="00723078" w:rsidRDefault="00723078" w:rsidP="00723078">
            <w:pPr>
              <w:shd w:val="clear" w:color="auto" w:fill="FFFFFE"/>
              <w:spacing w:line="240" w:lineRule="atLeast"/>
            </w:pPr>
            <w:r>
              <w:t xml:space="preserve">    "items": [</w:t>
            </w:r>
          </w:p>
          <w:p w14:paraId="09DFFF45" w14:textId="77777777" w:rsidR="00723078" w:rsidRDefault="00723078" w:rsidP="00723078">
            <w:pPr>
              <w:shd w:val="clear" w:color="auto" w:fill="FFFFFE"/>
              <w:spacing w:line="240" w:lineRule="atLeast"/>
            </w:pPr>
            <w:r>
              <w:t xml:space="preserve">        {</w:t>
            </w:r>
          </w:p>
          <w:p w14:paraId="71509DA8" w14:textId="77777777" w:rsidR="00723078" w:rsidRDefault="00723078" w:rsidP="00723078">
            <w:pPr>
              <w:shd w:val="clear" w:color="auto" w:fill="FFFFFE"/>
              <w:spacing w:line="240" w:lineRule="atLeast"/>
            </w:pPr>
            <w:r>
              <w:t xml:space="preserve">            "desc": "mypivot.accertamento.stato.INSERITO",</w:t>
            </w:r>
          </w:p>
          <w:p w14:paraId="3CBD1A96" w14:textId="77777777" w:rsidR="00723078" w:rsidRDefault="00723078" w:rsidP="00723078">
            <w:pPr>
              <w:shd w:val="clear" w:color="auto" w:fill="FFFFFE"/>
              <w:spacing w:line="240" w:lineRule="atLeast"/>
            </w:pPr>
            <w:r>
              <w:t xml:space="preserve">            "cod": "INSERITO"</w:t>
            </w:r>
          </w:p>
          <w:p w14:paraId="3DB1BD57" w14:textId="77777777" w:rsidR="00723078" w:rsidRDefault="00723078" w:rsidP="00723078">
            <w:pPr>
              <w:shd w:val="clear" w:color="auto" w:fill="FFFFFE"/>
              <w:spacing w:line="240" w:lineRule="atLeast"/>
            </w:pPr>
            <w:r>
              <w:t xml:space="preserve">        },</w:t>
            </w:r>
          </w:p>
          <w:p w14:paraId="66B98C11" w14:textId="77777777" w:rsidR="00723078" w:rsidRDefault="00723078" w:rsidP="00723078">
            <w:pPr>
              <w:shd w:val="clear" w:color="auto" w:fill="FFFFFE"/>
              <w:spacing w:line="240" w:lineRule="atLeast"/>
            </w:pPr>
            <w:r>
              <w:t xml:space="preserve">        {</w:t>
            </w:r>
          </w:p>
          <w:p w14:paraId="773F63BB" w14:textId="77777777" w:rsidR="00723078" w:rsidRDefault="00723078" w:rsidP="00723078">
            <w:pPr>
              <w:shd w:val="clear" w:color="auto" w:fill="FFFFFE"/>
              <w:spacing w:line="240" w:lineRule="atLeast"/>
            </w:pPr>
            <w:r>
              <w:t xml:space="preserve">            "desc": "mypivot.accertamento.stato.CHIUSO",</w:t>
            </w:r>
          </w:p>
          <w:p w14:paraId="55E1EAED" w14:textId="77777777" w:rsidR="00723078" w:rsidRDefault="00723078" w:rsidP="00723078">
            <w:pPr>
              <w:shd w:val="clear" w:color="auto" w:fill="FFFFFE"/>
              <w:spacing w:line="240" w:lineRule="atLeast"/>
            </w:pPr>
            <w:r>
              <w:t xml:space="preserve">            "cod": "CHIUSO"</w:t>
            </w:r>
          </w:p>
          <w:p w14:paraId="56FE78D0" w14:textId="77777777" w:rsidR="00723078" w:rsidRDefault="00723078" w:rsidP="00723078">
            <w:pPr>
              <w:shd w:val="clear" w:color="auto" w:fill="FFFFFE"/>
              <w:spacing w:line="240" w:lineRule="atLeast"/>
            </w:pPr>
            <w:r>
              <w:t xml:space="preserve">        },</w:t>
            </w:r>
          </w:p>
          <w:p w14:paraId="7B6DA0EB" w14:textId="77777777" w:rsidR="00723078" w:rsidRDefault="00723078" w:rsidP="00723078">
            <w:pPr>
              <w:shd w:val="clear" w:color="auto" w:fill="FFFFFE"/>
              <w:spacing w:line="240" w:lineRule="atLeast"/>
            </w:pPr>
            <w:r>
              <w:t xml:space="preserve">        {</w:t>
            </w:r>
          </w:p>
          <w:p w14:paraId="37C36403" w14:textId="77777777" w:rsidR="00723078" w:rsidRDefault="00723078" w:rsidP="00723078">
            <w:pPr>
              <w:shd w:val="clear" w:color="auto" w:fill="FFFFFE"/>
              <w:spacing w:line="240" w:lineRule="atLeast"/>
            </w:pPr>
            <w:r>
              <w:t xml:space="preserve">            "desc": "mypivot.accertamento.stato.ANNULLATO",</w:t>
            </w:r>
          </w:p>
          <w:p w14:paraId="5DE09EAE" w14:textId="77777777" w:rsidR="00723078" w:rsidRDefault="00723078" w:rsidP="00723078">
            <w:pPr>
              <w:shd w:val="clear" w:color="auto" w:fill="FFFFFE"/>
              <w:spacing w:line="240" w:lineRule="atLeast"/>
            </w:pPr>
            <w:r>
              <w:t xml:space="preserve">            "cod": "ANNULLATO"</w:t>
            </w:r>
          </w:p>
          <w:p w14:paraId="0D346004" w14:textId="77777777" w:rsidR="00723078" w:rsidRDefault="00723078" w:rsidP="00723078">
            <w:pPr>
              <w:shd w:val="clear" w:color="auto" w:fill="FFFFFE"/>
              <w:spacing w:line="240" w:lineRule="atLeast"/>
            </w:pPr>
            <w:r>
              <w:t xml:space="preserve">        }</w:t>
            </w:r>
          </w:p>
          <w:p w14:paraId="2D543506" w14:textId="77777777" w:rsidR="00723078" w:rsidRDefault="00723078" w:rsidP="00723078">
            <w:pPr>
              <w:shd w:val="clear" w:color="auto" w:fill="FFFFFE"/>
              <w:spacing w:line="240" w:lineRule="atLeast"/>
            </w:pPr>
            <w:r>
              <w:t xml:space="preserve">    ]</w:t>
            </w:r>
          </w:p>
          <w:p w14:paraId="175BF226" w14:textId="1282EA2B" w:rsidR="00CA3BDB" w:rsidRPr="00C84A37" w:rsidRDefault="00723078" w:rsidP="00723078">
            <w:pPr>
              <w:shd w:val="clear" w:color="auto" w:fill="FFFFFE"/>
              <w:spacing w:line="240" w:lineRule="atLeast"/>
            </w:pPr>
            <w:r>
              <w:t>}</w:t>
            </w:r>
          </w:p>
        </w:tc>
        <w:tc>
          <w:tcPr>
            <w:tcW w:w="1117" w:type="dxa"/>
            <w:vAlign w:val="center"/>
          </w:tcPr>
          <w:p w14:paraId="3D654B62"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7E527216" w14:textId="77777777" w:rsidR="00CA3BDB" w:rsidRDefault="00CA3BDB" w:rsidP="00CA3BDB"/>
    <w:p w14:paraId="14D7708C" w14:textId="77777777" w:rsidR="00CA3BDB" w:rsidRDefault="00CA3BDB" w:rsidP="00BC5D2E"/>
    <w:p w14:paraId="025D975F" w14:textId="77777777" w:rsidR="00634F4E" w:rsidRDefault="00634F4E" w:rsidP="00BC5D2E"/>
    <w:p w14:paraId="7D57C2EF" w14:textId="77777777" w:rsidR="00E31CA4" w:rsidRPr="00930870" w:rsidRDefault="00E31CA4" w:rsidP="00BC5D2E"/>
    <w:p w14:paraId="2B930974" w14:textId="139944B5" w:rsidR="00BC5D2E" w:rsidRDefault="00BC5D2E" w:rsidP="00BC5D2E">
      <w:pPr>
        <w:pStyle w:val="Titolo3"/>
      </w:pPr>
      <w:bookmarkStart w:id="39" w:name="_Toc36115867"/>
      <w:bookmarkStart w:id="40" w:name="_Toc60676794"/>
      <w:r>
        <w:t>Capitoli</w:t>
      </w:r>
      <w:bookmarkEnd w:id="39"/>
      <w:bookmarkEnd w:id="40"/>
    </w:p>
    <w:p w14:paraId="42DE7537" w14:textId="11E7638E" w:rsidR="00BC5D2E" w:rsidRDefault="00BC5D2E" w:rsidP="00BC5D2E"/>
    <w:p w14:paraId="44D41A4C" w14:textId="237256BC" w:rsidR="00CA3BDB" w:rsidRDefault="00CA3BDB" w:rsidP="00CA3BDB">
      <w:pPr>
        <w:pStyle w:val="Titolo4"/>
      </w:pPr>
      <w:r w:rsidRPr="00A04A39">
        <w:t>TC_</w:t>
      </w:r>
      <w:r>
        <w:t>CAPITOLI</w:t>
      </w:r>
      <w:r w:rsidRPr="00A04A39">
        <w:t>_0</w:t>
      </w:r>
      <w:r>
        <w:t>1</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163E4339" w14:textId="77777777" w:rsidTr="008726BD">
        <w:trPr>
          <w:gridAfter w:val="2"/>
          <w:wAfter w:w="5665" w:type="dxa"/>
          <w:trHeight w:val="583"/>
        </w:trPr>
        <w:tc>
          <w:tcPr>
            <w:tcW w:w="4189" w:type="dxa"/>
            <w:gridSpan w:val="3"/>
            <w:shd w:val="clear" w:color="auto" w:fill="DEEAF6" w:themeFill="accent1" w:themeFillTint="33"/>
          </w:tcPr>
          <w:p w14:paraId="1801C063" w14:textId="73EDB4C0" w:rsidR="00CA3BDB" w:rsidRPr="00C84A37" w:rsidRDefault="00CA3BDB" w:rsidP="008726BD">
            <w:pPr>
              <w:rPr>
                <w:b/>
              </w:rPr>
            </w:pPr>
            <w:r w:rsidRPr="00C84A37">
              <w:rPr>
                <w:b/>
              </w:rPr>
              <w:t>TC_</w:t>
            </w:r>
            <w:r>
              <w:rPr>
                <w:b/>
              </w:rPr>
              <w:t>CAPITOLI</w:t>
            </w:r>
            <w:r w:rsidRPr="00C84A37">
              <w:rPr>
                <w:b/>
              </w:rPr>
              <w:t>_0</w:t>
            </w:r>
            <w:r>
              <w:rPr>
                <w:b/>
              </w:rPr>
              <w:t>1</w:t>
            </w:r>
          </w:p>
        </w:tc>
      </w:tr>
      <w:tr w:rsidR="00CA3BDB" w:rsidRPr="00C84A37" w14:paraId="3129F221" w14:textId="77777777" w:rsidTr="008726BD">
        <w:trPr>
          <w:trHeight w:val="550"/>
        </w:trPr>
        <w:tc>
          <w:tcPr>
            <w:tcW w:w="2405" w:type="dxa"/>
            <w:gridSpan w:val="2"/>
          </w:tcPr>
          <w:p w14:paraId="6DA5B074" w14:textId="77777777" w:rsidR="00CA3BDB" w:rsidRPr="00C84A37" w:rsidRDefault="00CA3BDB" w:rsidP="008726BD">
            <w:pPr>
              <w:rPr>
                <w:b/>
              </w:rPr>
            </w:pPr>
            <w:r w:rsidRPr="00C84A37">
              <w:rPr>
                <w:b/>
              </w:rPr>
              <w:t>Titolo</w:t>
            </w:r>
          </w:p>
        </w:tc>
        <w:tc>
          <w:tcPr>
            <w:tcW w:w="7449" w:type="dxa"/>
            <w:gridSpan w:val="3"/>
          </w:tcPr>
          <w:p w14:paraId="086F4EAD" w14:textId="050C14BB" w:rsidR="00CA3BDB" w:rsidRPr="00C84A37" w:rsidRDefault="00D672EF" w:rsidP="008726BD">
            <w:r w:rsidRPr="00D672EF">
              <w:t>Ricerca Capitoli</w:t>
            </w:r>
          </w:p>
        </w:tc>
      </w:tr>
      <w:tr w:rsidR="00CA3BDB" w:rsidRPr="00C84A37" w14:paraId="462757DE" w14:textId="77777777" w:rsidTr="008726BD">
        <w:trPr>
          <w:trHeight w:val="550"/>
        </w:trPr>
        <w:tc>
          <w:tcPr>
            <w:tcW w:w="2405" w:type="dxa"/>
            <w:gridSpan w:val="2"/>
          </w:tcPr>
          <w:p w14:paraId="313AA711" w14:textId="77777777" w:rsidR="00CA3BDB" w:rsidRPr="00C84A37" w:rsidRDefault="00CA3BDB" w:rsidP="008726BD">
            <w:pPr>
              <w:rPr>
                <w:b/>
              </w:rPr>
            </w:pPr>
            <w:r w:rsidRPr="00C84A37">
              <w:rPr>
                <w:b/>
              </w:rPr>
              <w:t>Descrizione</w:t>
            </w:r>
          </w:p>
        </w:tc>
        <w:tc>
          <w:tcPr>
            <w:tcW w:w="7449" w:type="dxa"/>
            <w:gridSpan w:val="3"/>
          </w:tcPr>
          <w:p w14:paraId="3228112A" w14:textId="68A42410" w:rsidR="00CA3BDB" w:rsidRPr="00C84A37" w:rsidRDefault="00D672EF" w:rsidP="008726BD">
            <w:r w:rsidRPr="00D672EF">
              <w:t>Ricerca dei Capitoli.</w:t>
            </w:r>
          </w:p>
        </w:tc>
      </w:tr>
      <w:tr w:rsidR="00CA3BDB" w:rsidRPr="00C84A37" w14:paraId="41A47DDA" w14:textId="77777777" w:rsidTr="008726BD">
        <w:trPr>
          <w:trHeight w:val="550"/>
        </w:trPr>
        <w:tc>
          <w:tcPr>
            <w:tcW w:w="2405" w:type="dxa"/>
            <w:gridSpan w:val="2"/>
          </w:tcPr>
          <w:p w14:paraId="6E62B0CB" w14:textId="77777777" w:rsidR="00CA3BDB" w:rsidRPr="00C84A37" w:rsidRDefault="00CA3BDB" w:rsidP="008726BD">
            <w:pPr>
              <w:rPr>
                <w:b/>
              </w:rPr>
            </w:pPr>
            <w:r>
              <w:rPr>
                <w:b/>
              </w:rPr>
              <w:t>Id Ruolo/Attore</w:t>
            </w:r>
          </w:p>
        </w:tc>
        <w:tc>
          <w:tcPr>
            <w:tcW w:w="7449" w:type="dxa"/>
            <w:gridSpan w:val="3"/>
          </w:tcPr>
          <w:p w14:paraId="5B255115" w14:textId="77777777" w:rsidR="00CA3BDB" w:rsidRPr="00146646" w:rsidRDefault="00CA3BDB" w:rsidP="008726BD">
            <w:r>
              <w:t>001</w:t>
            </w:r>
          </w:p>
        </w:tc>
      </w:tr>
      <w:tr w:rsidR="00CA3BDB" w:rsidRPr="00C84A37" w14:paraId="6BF85245" w14:textId="77777777" w:rsidTr="008726BD">
        <w:tc>
          <w:tcPr>
            <w:tcW w:w="2405" w:type="dxa"/>
            <w:gridSpan w:val="2"/>
            <w:vAlign w:val="center"/>
          </w:tcPr>
          <w:p w14:paraId="5E7CEB43" w14:textId="77777777" w:rsidR="00CA3BDB" w:rsidRPr="00C84A37" w:rsidRDefault="00CA3BDB" w:rsidP="008726BD">
            <w:pPr>
              <w:rPr>
                <w:b/>
              </w:rPr>
            </w:pPr>
            <w:r w:rsidRPr="00C84A37">
              <w:rPr>
                <w:b/>
              </w:rPr>
              <w:t>Pre-condizioni</w:t>
            </w:r>
          </w:p>
        </w:tc>
        <w:tc>
          <w:tcPr>
            <w:tcW w:w="7449" w:type="dxa"/>
            <w:gridSpan w:val="3"/>
            <w:vAlign w:val="center"/>
          </w:tcPr>
          <w:p w14:paraId="795A45B9"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19E6F642" w14:textId="77777777" w:rsidR="00CA3BDB" w:rsidRDefault="00CA3BDB" w:rsidP="008726BD">
            <w:pPr>
              <w:pStyle w:val="Paragrafoelenco"/>
              <w:numPr>
                <w:ilvl w:val="0"/>
                <w:numId w:val="7"/>
              </w:numPr>
              <w:ind w:left="714" w:hanging="357"/>
            </w:pPr>
            <w:r>
              <w:t>L’utente deve avere selezionato la request TC_CAPITOLI_01</w:t>
            </w:r>
          </w:p>
          <w:p w14:paraId="1731C8FD" w14:textId="1CAA4B20" w:rsidR="005D6297" w:rsidRPr="00C84A37" w:rsidRDefault="005D6297" w:rsidP="008726BD">
            <w:pPr>
              <w:pStyle w:val="Paragrafoelenco"/>
              <w:numPr>
                <w:ilvl w:val="0"/>
                <w:numId w:val="7"/>
              </w:numPr>
              <w:ind w:left="714" w:hanging="357"/>
            </w:pPr>
            <w:r>
              <w:t xml:space="preserve">Nel sistema siano inserite due anagrafiche per tipo dovuto 0811 per </w:t>
            </w:r>
            <w:r>
              <w:lastRenderedPageBreak/>
              <w:t>l’anno di esercizio 2020 con i seguenti codici capitolo: 003 e 004.</w:t>
            </w:r>
          </w:p>
        </w:tc>
      </w:tr>
      <w:tr w:rsidR="005D6297" w:rsidRPr="00C84A37" w14:paraId="7542F551" w14:textId="77777777" w:rsidTr="008726BD">
        <w:tc>
          <w:tcPr>
            <w:tcW w:w="2405" w:type="dxa"/>
            <w:gridSpan w:val="2"/>
            <w:vAlign w:val="center"/>
          </w:tcPr>
          <w:p w14:paraId="7CD59642" w14:textId="10C1256C" w:rsidR="005D6297" w:rsidRPr="00C84A37" w:rsidRDefault="005D6297" w:rsidP="008726BD">
            <w:pPr>
              <w:rPr>
                <w:b/>
              </w:rPr>
            </w:pPr>
            <w:r>
              <w:rPr>
                <w:b/>
              </w:rPr>
              <w:lastRenderedPageBreak/>
              <w:t>Post-condizioni</w:t>
            </w:r>
          </w:p>
        </w:tc>
        <w:tc>
          <w:tcPr>
            <w:tcW w:w="7449" w:type="dxa"/>
            <w:gridSpan w:val="3"/>
            <w:vAlign w:val="center"/>
          </w:tcPr>
          <w:p w14:paraId="2A901059" w14:textId="04B97315" w:rsidR="005D6297" w:rsidRDefault="005D6297" w:rsidP="005D6297">
            <w:pPr>
              <w:pStyle w:val="Paragrafoelenco"/>
              <w:numPr>
                <w:ilvl w:val="0"/>
                <w:numId w:val="7"/>
              </w:numPr>
              <w:ind w:left="714" w:hanging="357"/>
            </w:pPr>
            <w:r>
              <w:t>Il servizio restituisce una lista paginata contenente i dati dei due capitoli con codice 003 e 004 che soddisfano il filtro di ricerca.</w:t>
            </w:r>
          </w:p>
          <w:p w14:paraId="28F25F69" w14:textId="37401555" w:rsidR="005D6297" w:rsidRDefault="005D6297" w:rsidP="005D6297">
            <w:pPr>
              <w:pStyle w:val="Paragrafoelenco"/>
              <w:numPr>
                <w:ilvl w:val="0"/>
                <w:numId w:val="7"/>
              </w:numPr>
              <w:ind w:left="714" w:hanging="357"/>
            </w:pPr>
            <w:r>
              <w:t xml:space="preserve">La lista paginata conterrà le seguenti info: </w:t>
            </w:r>
            <w:r>
              <w:br/>
              <w:t>"totalPages": 1,</w:t>
            </w:r>
            <w:r>
              <w:br/>
              <w:t>"totalRecords": 2</w:t>
            </w:r>
          </w:p>
        </w:tc>
      </w:tr>
      <w:tr w:rsidR="00CA3BDB" w:rsidRPr="00C84A37" w14:paraId="51CFC06F" w14:textId="77777777" w:rsidTr="008726BD">
        <w:tc>
          <w:tcPr>
            <w:tcW w:w="2405" w:type="dxa"/>
            <w:gridSpan w:val="2"/>
            <w:vAlign w:val="center"/>
          </w:tcPr>
          <w:p w14:paraId="30792265" w14:textId="77777777" w:rsidR="00CA3BDB" w:rsidRPr="00C84A37" w:rsidRDefault="00CA3BDB" w:rsidP="008726BD">
            <w:pPr>
              <w:rPr>
                <w:b/>
              </w:rPr>
            </w:pPr>
            <w:r>
              <w:rPr>
                <w:b/>
              </w:rPr>
              <w:t>Input</w:t>
            </w:r>
          </w:p>
        </w:tc>
        <w:tc>
          <w:tcPr>
            <w:tcW w:w="7449" w:type="dxa"/>
            <w:gridSpan w:val="3"/>
            <w:vAlign w:val="center"/>
          </w:tcPr>
          <w:p w14:paraId="322943F3" w14:textId="77777777" w:rsidR="00CA3BDB" w:rsidRDefault="00CA3BDB" w:rsidP="008726BD"/>
          <w:tbl>
            <w:tblPr>
              <w:tblStyle w:val="GridTable3"/>
              <w:tblW w:w="0" w:type="auto"/>
              <w:tblLook w:val="04A0" w:firstRow="1" w:lastRow="0" w:firstColumn="1" w:lastColumn="0" w:noHBand="0" w:noVBand="1"/>
            </w:tblPr>
            <w:tblGrid>
              <w:gridCol w:w="1587"/>
              <w:gridCol w:w="5646"/>
            </w:tblGrid>
            <w:tr w:rsidR="00CA3BDB" w14:paraId="1CC07A0C"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74209126" w14:textId="77777777" w:rsidR="00CA3BDB" w:rsidRDefault="00CA3BDB" w:rsidP="008726BD">
                  <w:r>
                    <w:t>Key</w:t>
                  </w:r>
                </w:p>
              </w:tc>
              <w:tc>
                <w:tcPr>
                  <w:tcW w:w="6011" w:type="dxa"/>
                </w:tcPr>
                <w:p w14:paraId="206D50C6" w14:textId="77777777" w:rsidR="00CA3BDB" w:rsidRDefault="00CA3BDB" w:rsidP="008726BD">
                  <w:pPr>
                    <w:cnfStyle w:val="100000000000" w:firstRow="1" w:lastRow="0" w:firstColumn="0" w:lastColumn="0" w:oddVBand="0" w:evenVBand="0" w:oddHBand="0" w:evenHBand="0" w:firstRowFirstColumn="0" w:firstRowLastColumn="0" w:lastRowFirstColumn="0" w:lastRowLastColumn="0"/>
                  </w:pPr>
                  <w:r>
                    <w:t>Value</w:t>
                  </w:r>
                </w:p>
              </w:tc>
            </w:tr>
            <w:tr w:rsidR="00CA3BDB" w14:paraId="4405256D"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1F16E817" w14:textId="77777777" w:rsidR="00CA3BDB" w:rsidRDefault="00CA3BDB" w:rsidP="008726BD">
                  <w:r>
                    <w:t>page</w:t>
                  </w:r>
                </w:p>
              </w:tc>
              <w:tc>
                <w:tcPr>
                  <w:tcW w:w="6011" w:type="dxa"/>
                </w:tcPr>
                <w:p w14:paraId="4CD28A01" w14:textId="77777777" w:rsidR="00CA3BDB" w:rsidRDefault="00CA3BDB" w:rsidP="008726BD">
                  <w:pPr>
                    <w:cnfStyle w:val="000000100000" w:firstRow="0" w:lastRow="0" w:firstColumn="0" w:lastColumn="0" w:oddVBand="0" w:evenVBand="0" w:oddHBand="1" w:evenHBand="0" w:firstRowFirstColumn="0" w:firstRowLastColumn="0" w:lastRowFirstColumn="0" w:lastRowLastColumn="0"/>
                  </w:pPr>
                  <w:r>
                    <w:t>1</w:t>
                  </w:r>
                </w:p>
              </w:tc>
            </w:tr>
            <w:tr w:rsidR="00CA3BDB" w14:paraId="5BACFF55"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14799101" w14:textId="77777777" w:rsidR="00CA3BDB" w:rsidRDefault="00CA3BDB" w:rsidP="008726BD">
                  <w:r>
                    <w:t>size</w:t>
                  </w:r>
                </w:p>
              </w:tc>
              <w:tc>
                <w:tcPr>
                  <w:tcW w:w="6011" w:type="dxa"/>
                </w:tcPr>
                <w:p w14:paraId="16BC9501" w14:textId="77777777" w:rsidR="00CA3BDB" w:rsidRDefault="00CA3BDB" w:rsidP="008726BD">
                  <w:pPr>
                    <w:cnfStyle w:val="000000000000" w:firstRow="0" w:lastRow="0" w:firstColumn="0" w:lastColumn="0" w:oddVBand="0" w:evenVBand="0" w:oddHBand="0" w:evenHBand="0" w:firstRowFirstColumn="0" w:firstRowLastColumn="0" w:lastRowFirstColumn="0" w:lastRowLastColumn="0"/>
                  </w:pPr>
                  <w:r>
                    <w:t>5</w:t>
                  </w:r>
                </w:p>
              </w:tc>
            </w:tr>
            <w:tr w:rsidR="00CA3BDB" w14:paraId="5D9DE5F7"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16CC5405" w14:textId="77777777" w:rsidR="00CA3BDB" w:rsidRDefault="00CA3BDB" w:rsidP="008726BD">
                  <w:r>
                    <w:t>codIpa</w:t>
                  </w:r>
                </w:p>
              </w:tc>
              <w:tc>
                <w:tcPr>
                  <w:tcW w:w="6011" w:type="dxa"/>
                </w:tcPr>
                <w:p w14:paraId="37C00C1F" w14:textId="5448141B" w:rsidR="00CA3BDB" w:rsidRDefault="00CA3BDB" w:rsidP="008726BD">
                  <w:pPr>
                    <w:cnfStyle w:val="000000100000" w:firstRow="0" w:lastRow="0" w:firstColumn="0" w:lastColumn="0" w:oddVBand="0" w:evenVBand="0" w:oddHBand="1" w:evenHBand="0" w:firstRowFirstColumn="0" w:firstRowLastColumn="0" w:lastRowFirstColumn="0" w:lastRowLastColumn="0"/>
                  </w:pPr>
                  <w:r>
                    <w:t>R_</w:t>
                  </w:r>
                  <w:r w:rsidR="00F916CF">
                    <w:t>CAMPAN</w:t>
                  </w:r>
                </w:p>
              </w:tc>
            </w:tr>
            <w:tr w:rsidR="00F916CF" w14:paraId="690A52F3"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36D4DC4D" w14:textId="1A948327" w:rsidR="00F916CF" w:rsidRDefault="00F916CF" w:rsidP="008726BD">
                  <w:r w:rsidRPr="00F916CF">
                    <w:t>CodTipoDovuto</w:t>
                  </w:r>
                </w:p>
              </w:tc>
              <w:tc>
                <w:tcPr>
                  <w:tcW w:w="6011" w:type="dxa"/>
                </w:tcPr>
                <w:p w14:paraId="1F144E3E" w14:textId="0C0F18F5" w:rsidR="00F916CF" w:rsidRDefault="00F916CF" w:rsidP="008726BD">
                  <w:pPr>
                    <w:cnfStyle w:val="000000000000" w:firstRow="0" w:lastRow="0" w:firstColumn="0" w:lastColumn="0" w:oddVBand="0" w:evenVBand="0" w:oddHBand="0" w:evenHBand="0" w:firstRowFirstColumn="0" w:firstRowLastColumn="0" w:lastRowFirstColumn="0" w:lastRowLastColumn="0"/>
                  </w:pPr>
                  <w:r>
                    <w:t>0811</w:t>
                  </w:r>
                </w:p>
              </w:tc>
            </w:tr>
            <w:tr w:rsidR="005D6297" w14:paraId="679AE49C"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2D36E1FD" w14:textId="679CD6CC" w:rsidR="005D6297" w:rsidRPr="00F916CF" w:rsidRDefault="00790613" w:rsidP="008726BD">
                  <w:r w:rsidRPr="00790613">
                    <w:t>annoEsercizio</w:t>
                  </w:r>
                </w:p>
              </w:tc>
              <w:tc>
                <w:tcPr>
                  <w:tcW w:w="6011" w:type="dxa"/>
                </w:tcPr>
                <w:p w14:paraId="2D88791C" w14:textId="3A0ECDF5" w:rsidR="005D6297" w:rsidRDefault="00790613" w:rsidP="008726BD">
                  <w:pPr>
                    <w:cnfStyle w:val="000000100000" w:firstRow="0" w:lastRow="0" w:firstColumn="0" w:lastColumn="0" w:oddVBand="0" w:evenVBand="0" w:oddHBand="1" w:evenHBand="0" w:firstRowFirstColumn="0" w:firstRowLastColumn="0" w:lastRowFirstColumn="0" w:lastRowLastColumn="0"/>
                  </w:pPr>
                  <w:r>
                    <w:t>2020</w:t>
                  </w:r>
                </w:p>
              </w:tc>
            </w:tr>
          </w:tbl>
          <w:p w14:paraId="0D8C135E" w14:textId="77777777" w:rsidR="00CA3BDB" w:rsidRDefault="00CA3BDB" w:rsidP="008726BD">
            <w:r>
              <w:t xml:space="preserve"> </w:t>
            </w:r>
          </w:p>
        </w:tc>
      </w:tr>
      <w:tr w:rsidR="00CA3BDB" w:rsidRPr="00C84A37" w14:paraId="79611E89" w14:textId="77777777" w:rsidTr="008726BD">
        <w:trPr>
          <w:trHeight w:val="540"/>
        </w:trPr>
        <w:tc>
          <w:tcPr>
            <w:tcW w:w="626" w:type="dxa"/>
          </w:tcPr>
          <w:p w14:paraId="2A164083" w14:textId="77777777" w:rsidR="00CA3BDB" w:rsidRPr="00C84A37" w:rsidRDefault="00CA3BDB" w:rsidP="008726BD">
            <w:pPr>
              <w:rPr>
                <w:b/>
              </w:rPr>
            </w:pPr>
            <w:r w:rsidRPr="00C84A37">
              <w:rPr>
                <w:b/>
              </w:rPr>
              <w:t>Step</w:t>
            </w:r>
          </w:p>
        </w:tc>
        <w:tc>
          <w:tcPr>
            <w:tcW w:w="1779" w:type="dxa"/>
          </w:tcPr>
          <w:p w14:paraId="32B5A16E" w14:textId="77777777" w:rsidR="00CA3BDB" w:rsidRPr="00C84A37" w:rsidRDefault="00CA3BDB" w:rsidP="008726BD">
            <w:pPr>
              <w:rPr>
                <w:b/>
              </w:rPr>
            </w:pPr>
            <w:r w:rsidRPr="00C84A37">
              <w:rPr>
                <w:b/>
              </w:rPr>
              <w:t>Azione</w:t>
            </w:r>
          </w:p>
        </w:tc>
        <w:tc>
          <w:tcPr>
            <w:tcW w:w="6332" w:type="dxa"/>
            <w:gridSpan w:val="2"/>
          </w:tcPr>
          <w:p w14:paraId="7CFEC981" w14:textId="77777777" w:rsidR="00CA3BDB" w:rsidRPr="00C84A37" w:rsidRDefault="00CA3BDB" w:rsidP="008726BD">
            <w:pPr>
              <w:rPr>
                <w:b/>
              </w:rPr>
            </w:pPr>
            <w:r w:rsidRPr="00C84A37">
              <w:rPr>
                <w:b/>
              </w:rPr>
              <w:t>Risultato atteso</w:t>
            </w:r>
          </w:p>
        </w:tc>
        <w:tc>
          <w:tcPr>
            <w:tcW w:w="1117" w:type="dxa"/>
          </w:tcPr>
          <w:p w14:paraId="5585642E" w14:textId="77777777" w:rsidR="00CA3BDB" w:rsidRPr="00C84A37" w:rsidRDefault="00CA3BDB" w:rsidP="008726BD">
            <w:pPr>
              <w:rPr>
                <w:b/>
              </w:rPr>
            </w:pPr>
            <w:r w:rsidRPr="00C84A37">
              <w:rPr>
                <w:b/>
              </w:rPr>
              <w:t>Esito</w:t>
            </w:r>
          </w:p>
        </w:tc>
      </w:tr>
      <w:tr w:rsidR="00CA3BDB" w:rsidRPr="00C84A37" w14:paraId="188FED13" w14:textId="77777777" w:rsidTr="008726BD">
        <w:trPr>
          <w:trHeight w:val="1800"/>
        </w:trPr>
        <w:tc>
          <w:tcPr>
            <w:tcW w:w="626" w:type="dxa"/>
          </w:tcPr>
          <w:p w14:paraId="1DDD6834" w14:textId="77777777" w:rsidR="00CA3BDB" w:rsidRPr="00C84A37" w:rsidRDefault="00CA3BDB" w:rsidP="008726BD">
            <w:r>
              <w:t>1</w:t>
            </w:r>
          </w:p>
        </w:tc>
        <w:tc>
          <w:tcPr>
            <w:tcW w:w="1779" w:type="dxa"/>
          </w:tcPr>
          <w:p w14:paraId="51F3653C" w14:textId="77777777" w:rsidR="00CA3BDB" w:rsidRPr="00C84A37" w:rsidRDefault="00CA3BDB" w:rsidP="008726BD">
            <w:r>
              <w:t>L’utente seleziona il pulsante SEND.</w:t>
            </w:r>
          </w:p>
        </w:tc>
        <w:tc>
          <w:tcPr>
            <w:tcW w:w="6332" w:type="dxa"/>
            <w:gridSpan w:val="2"/>
          </w:tcPr>
          <w:p w14:paraId="2B8F1B0D" w14:textId="77777777" w:rsidR="00790613" w:rsidRDefault="00790613" w:rsidP="00790613">
            <w:pPr>
              <w:shd w:val="clear" w:color="auto" w:fill="FFFFFE"/>
              <w:spacing w:line="240" w:lineRule="atLeast"/>
            </w:pPr>
            <w:r>
              <w:t>{</w:t>
            </w:r>
          </w:p>
          <w:p w14:paraId="2C0D9DA9" w14:textId="77777777" w:rsidR="00790613" w:rsidRDefault="00790613" w:rsidP="00790613">
            <w:pPr>
              <w:shd w:val="clear" w:color="auto" w:fill="FFFFFE"/>
              <w:spacing w:line="240" w:lineRule="atLeast"/>
            </w:pPr>
            <w:r>
              <w:t xml:space="preserve">    "timestamp": "2020-03-23T21:54:37.466+0000",</w:t>
            </w:r>
          </w:p>
          <w:p w14:paraId="2166315E" w14:textId="77777777" w:rsidR="00790613" w:rsidRDefault="00790613" w:rsidP="00790613">
            <w:pPr>
              <w:shd w:val="clear" w:color="auto" w:fill="FFFFFE"/>
              <w:spacing w:line="240" w:lineRule="atLeast"/>
            </w:pPr>
            <w:r>
              <w:t xml:space="preserve">    "messages": null,</w:t>
            </w:r>
          </w:p>
          <w:p w14:paraId="688095DF" w14:textId="77777777" w:rsidR="00790613" w:rsidRDefault="00790613" w:rsidP="00790613">
            <w:pPr>
              <w:shd w:val="clear" w:color="auto" w:fill="FFFFFE"/>
              <w:spacing w:line="240" w:lineRule="atLeast"/>
            </w:pPr>
            <w:r>
              <w:t xml:space="preserve">    "page": {</w:t>
            </w:r>
          </w:p>
          <w:p w14:paraId="28028B18" w14:textId="77777777" w:rsidR="00790613" w:rsidRDefault="00790613" w:rsidP="00790613">
            <w:pPr>
              <w:shd w:val="clear" w:color="auto" w:fill="FFFFFE"/>
              <w:spacing w:line="240" w:lineRule="atLeast"/>
            </w:pPr>
            <w:r>
              <w:t xml:space="preserve">        "page": 1,</w:t>
            </w:r>
          </w:p>
          <w:p w14:paraId="049ECD99" w14:textId="77777777" w:rsidR="00790613" w:rsidRDefault="00790613" w:rsidP="00790613">
            <w:pPr>
              <w:shd w:val="clear" w:color="auto" w:fill="FFFFFE"/>
              <w:spacing w:line="240" w:lineRule="atLeast"/>
            </w:pPr>
            <w:r>
              <w:t xml:space="preserve">        "pageSize": 5,</w:t>
            </w:r>
          </w:p>
          <w:p w14:paraId="5B420AB2" w14:textId="77777777" w:rsidR="00790613" w:rsidRDefault="00790613" w:rsidP="00790613">
            <w:pPr>
              <w:shd w:val="clear" w:color="auto" w:fill="FFFFFE"/>
              <w:spacing w:line="240" w:lineRule="atLeast"/>
            </w:pPr>
            <w:r>
              <w:t xml:space="preserve">        "previousPage": false,</w:t>
            </w:r>
          </w:p>
          <w:p w14:paraId="0FA13DA3" w14:textId="77777777" w:rsidR="00790613" w:rsidRDefault="00790613" w:rsidP="00790613">
            <w:pPr>
              <w:shd w:val="clear" w:color="auto" w:fill="FFFFFE"/>
              <w:spacing w:line="240" w:lineRule="atLeast"/>
            </w:pPr>
            <w:r>
              <w:t xml:space="preserve">        "nextPage": false,</w:t>
            </w:r>
          </w:p>
          <w:p w14:paraId="37C64A11" w14:textId="77777777" w:rsidR="00790613" w:rsidRDefault="00790613" w:rsidP="00790613">
            <w:pPr>
              <w:shd w:val="clear" w:color="auto" w:fill="FFFFFE"/>
              <w:spacing w:line="240" w:lineRule="atLeast"/>
            </w:pPr>
            <w:r>
              <w:t xml:space="preserve">        "list": [</w:t>
            </w:r>
          </w:p>
          <w:p w14:paraId="4D143C53" w14:textId="77777777" w:rsidR="00790613" w:rsidRDefault="00790613" w:rsidP="00790613">
            <w:pPr>
              <w:shd w:val="clear" w:color="auto" w:fill="FFFFFE"/>
              <w:spacing w:line="240" w:lineRule="atLeast"/>
            </w:pPr>
            <w:r>
              <w:t xml:space="preserve">            {</w:t>
            </w:r>
          </w:p>
          <w:p w14:paraId="1C5B274D" w14:textId="77777777" w:rsidR="00790613" w:rsidRDefault="00790613" w:rsidP="00790613">
            <w:pPr>
              <w:shd w:val="clear" w:color="auto" w:fill="FFFFFE"/>
              <w:spacing w:line="240" w:lineRule="atLeast"/>
            </w:pPr>
            <w:r>
              <w:t xml:space="preserve">                "ente": {</w:t>
            </w:r>
          </w:p>
          <w:p w14:paraId="6FFF8512" w14:textId="77777777" w:rsidR="00790613" w:rsidRDefault="00790613" w:rsidP="00790613">
            <w:pPr>
              <w:shd w:val="clear" w:color="auto" w:fill="FFFFFE"/>
              <w:spacing w:line="240" w:lineRule="atLeast"/>
            </w:pPr>
            <w:r>
              <w:t xml:space="preserve">                    "id": 1,</w:t>
            </w:r>
          </w:p>
          <w:p w14:paraId="38A0E40C" w14:textId="77777777" w:rsidR="00790613" w:rsidRDefault="00790613" w:rsidP="00790613">
            <w:pPr>
              <w:shd w:val="clear" w:color="auto" w:fill="FFFFFE"/>
              <w:spacing w:line="240" w:lineRule="atLeast"/>
            </w:pPr>
            <w:r>
              <w:t xml:space="preserve">                    "codIpaEnte": null,</w:t>
            </w:r>
          </w:p>
          <w:p w14:paraId="0F597867" w14:textId="77777777" w:rsidR="00790613" w:rsidRDefault="00790613" w:rsidP="00790613">
            <w:pPr>
              <w:shd w:val="clear" w:color="auto" w:fill="FFFFFE"/>
              <w:spacing w:line="240" w:lineRule="atLeast"/>
            </w:pPr>
            <w:r>
              <w:t xml:space="preserve">                    "codiceFiscaleEnte": null,</w:t>
            </w:r>
          </w:p>
          <w:p w14:paraId="766CCB4D" w14:textId="77777777" w:rsidR="00790613" w:rsidRDefault="00790613" w:rsidP="00790613">
            <w:pPr>
              <w:shd w:val="clear" w:color="auto" w:fill="FFFFFE"/>
              <w:spacing w:line="240" w:lineRule="atLeast"/>
            </w:pPr>
            <w:r>
              <w:t xml:space="preserve">                    "deNomeEnte": null,</w:t>
            </w:r>
          </w:p>
          <w:p w14:paraId="46C0388A" w14:textId="77777777" w:rsidR="00790613" w:rsidRDefault="00790613" w:rsidP="00790613">
            <w:pPr>
              <w:shd w:val="clear" w:color="auto" w:fill="FFFFFE"/>
              <w:spacing w:line="240" w:lineRule="atLeast"/>
            </w:pPr>
            <w:r>
              <w:t xml:space="preserve">                    "dtCreazione": null,</w:t>
            </w:r>
          </w:p>
          <w:p w14:paraId="5745F1CE" w14:textId="77777777" w:rsidR="00790613" w:rsidRDefault="00790613" w:rsidP="00790613">
            <w:pPr>
              <w:shd w:val="clear" w:color="auto" w:fill="FFFFFE"/>
              <w:spacing w:line="240" w:lineRule="atLeast"/>
            </w:pPr>
            <w:r>
              <w:t xml:space="preserve">                    "dtUltimaModifica": null,</w:t>
            </w:r>
          </w:p>
          <w:p w14:paraId="315A465A" w14:textId="77777777" w:rsidR="00790613" w:rsidRDefault="00790613" w:rsidP="00790613">
            <w:pPr>
              <w:shd w:val="clear" w:color="auto" w:fill="FFFFFE"/>
              <w:spacing w:line="240" w:lineRule="atLeast"/>
            </w:pPr>
            <w:r>
              <w:t xml:space="preserve">                    "emailAmministratore": null,</w:t>
            </w:r>
          </w:p>
          <w:p w14:paraId="6F49AE5A" w14:textId="77777777" w:rsidR="00790613" w:rsidRDefault="00790613" w:rsidP="00790613">
            <w:pPr>
              <w:shd w:val="clear" w:color="auto" w:fill="FFFFFE"/>
              <w:spacing w:line="240" w:lineRule="atLeast"/>
            </w:pPr>
            <w:r>
              <w:t xml:space="preserve">                    "flgPagati": false,</w:t>
            </w:r>
          </w:p>
          <w:p w14:paraId="78B2B3B8" w14:textId="77777777" w:rsidR="00790613" w:rsidRDefault="00790613" w:rsidP="00790613">
            <w:pPr>
              <w:shd w:val="clear" w:color="auto" w:fill="FFFFFE"/>
              <w:spacing w:line="240" w:lineRule="atLeast"/>
            </w:pPr>
            <w:r>
              <w:t xml:space="preserve">                    "flgTesoreria": false,</w:t>
            </w:r>
          </w:p>
          <w:p w14:paraId="7AA591F3" w14:textId="77777777" w:rsidR="00790613" w:rsidRDefault="00790613" w:rsidP="00790613">
            <w:pPr>
              <w:shd w:val="clear" w:color="auto" w:fill="FFFFFE"/>
              <w:spacing w:line="240" w:lineRule="atLeast"/>
            </w:pPr>
            <w:r>
              <w:t xml:space="preserve">                    "myboxClientKey": null,</w:t>
            </w:r>
          </w:p>
          <w:p w14:paraId="3CDD1E13" w14:textId="77777777" w:rsidR="00790613" w:rsidRDefault="00790613" w:rsidP="00790613">
            <w:pPr>
              <w:shd w:val="clear" w:color="auto" w:fill="FFFFFE"/>
              <w:spacing w:line="240" w:lineRule="atLeast"/>
            </w:pPr>
            <w:r>
              <w:t xml:space="preserve">                    "myboxClientSecret": null,</w:t>
            </w:r>
          </w:p>
          <w:p w14:paraId="09D7900E" w14:textId="77777777" w:rsidR="00790613" w:rsidRDefault="00790613" w:rsidP="00790613">
            <w:pPr>
              <w:shd w:val="clear" w:color="auto" w:fill="FFFFFE"/>
              <w:spacing w:line="240" w:lineRule="atLeast"/>
            </w:pPr>
            <w:r>
              <w:t xml:space="preserve">                    "numGiorniPagamentoPresunti": 0,</w:t>
            </w:r>
          </w:p>
          <w:p w14:paraId="2DBE11B3" w14:textId="77777777" w:rsidR="00790613" w:rsidRDefault="00790613" w:rsidP="00790613">
            <w:pPr>
              <w:shd w:val="clear" w:color="auto" w:fill="FFFFFE"/>
              <w:spacing w:line="240" w:lineRule="atLeast"/>
            </w:pPr>
            <w:r>
              <w:t xml:space="preserve">                    "deLogoEnte": null</w:t>
            </w:r>
          </w:p>
          <w:p w14:paraId="6FB9C4BC" w14:textId="77777777" w:rsidR="00790613" w:rsidRDefault="00790613" w:rsidP="00790613">
            <w:pPr>
              <w:shd w:val="clear" w:color="auto" w:fill="FFFFFE"/>
              <w:spacing w:line="240" w:lineRule="atLeast"/>
            </w:pPr>
            <w:r>
              <w:t xml:space="preserve">                },</w:t>
            </w:r>
          </w:p>
          <w:p w14:paraId="44BD4FCA" w14:textId="77777777" w:rsidR="00790613" w:rsidRDefault="00790613" w:rsidP="00790613">
            <w:pPr>
              <w:shd w:val="clear" w:color="auto" w:fill="FFFFFE"/>
              <w:spacing w:line="240" w:lineRule="atLeast"/>
            </w:pPr>
            <w:r>
              <w:t xml:space="preserve">                "id": 1,</w:t>
            </w:r>
          </w:p>
          <w:p w14:paraId="2DAADD03" w14:textId="77777777" w:rsidR="00790613" w:rsidRDefault="00790613" w:rsidP="00790613">
            <w:pPr>
              <w:shd w:val="clear" w:color="auto" w:fill="FFFFFE"/>
              <w:spacing w:line="240" w:lineRule="atLeast"/>
            </w:pPr>
            <w:r>
              <w:t xml:space="preserve">                "codAccertamento": "101",</w:t>
            </w:r>
          </w:p>
          <w:p w14:paraId="0EED93C2" w14:textId="77777777" w:rsidR="00790613" w:rsidRDefault="00790613" w:rsidP="00790613">
            <w:pPr>
              <w:shd w:val="clear" w:color="auto" w:fill="FFFFFE"/>
              <w:spacing w:line="240" w:lineRule="atLeast"/>
            </w:pPr>
            <w:r>
              <w:t xml:space="preserve">                "codCapitolo": "003",</w:t>
            </w:r>
          </w:p>
          <w:p w14:paraId="4B4A40E2" w14:textId="77777777" w:rsidR="00790613" w:rsidRDefault="00790613" w:rsidP="00790613">
            <w:pPr>
              <w:shd w:val="clear" w:color="auto" w:fill="FFFFFE"/>
              <w:spacing w:line="240" w:lineRule="atLeast"/>
            </w:pPr>
            <w:r>
              <w:t xml:space="preserve">                "codTipoDovuto": "0811",</w:t>
            </w:r>
          </w:p>
          <w:p w14:paraId="7AA7FBE9" w14:textId="77777777" w:rsidR="00790613" w:rsidRDefault="00790613" w:rsidP="00790613">
            <w:pPr>
              <w:shd w:val="clear" w:color="auto" w:fill="FFFFFE"/>
              <w:spacing w:line="240" w:lineRule="atLeast"/>
            </w:pPr>
            <w:r>
              <w:lastRenderedPageBreak/>
              <w:t xml:space="preserve">                "deTipoDovuto": "TASSA DI ABILITAZIONE ALL'ESERCIZIO PROFESSIONALE",</w:t>
            </w:r>
          </w:p>
          <w:p w14:paraId="1978035F" w14:textId="77777777" w:rsidR="00790613" w:rsidRDefault="00790613" w:rsidP="00790613">
            <w:pPr>
              <w:shd w:val="clear" w:color="auto" w:fill="FFFFFE"/>
              <w:spacing w:line="240" w:lineRule="atLeast"/>
            </w:pPr>
            <w:r>
              <w:t xml:space="preserve">                "codUfficio": "101",</w:t>
            </w:r>
          </w:p>
          <w:p w14:paraId="2C261261" w14:textId="77777777" w:rsidR="00790613" w:rsidRDefault="00790613" w:rsidP="00790613">
            <w:pPr>
              <w:shd w:val="clear" w:color="auto" w:fill="FFFFFE"/>
              <w:spacing w:line="240" w:lineRule="atLeast"/>
            </w:pPr>
            <w:r>
              <w:t xml:space="preserve">                "deAccertamento": "Accertamento test 101",</w:t>
            </w:r>
          </w:p>
          <w:p w14:paraId="4B9BD5ED" w14:textId="77777777" w:rsidR="00790613" w:rsidRDefault="00790613" w:rsidP="00790613">
            <w:pPr>
              <w:shd w:val="clear" w:color="auto" w:fill="FFFFFE"/>
              <w:spacing w:line="240" w:lineRule="atLeast"/>
            </w:pPr>
            <w:r>
              <w:t xml:space="preserve">                "deAnnoEsercizio": "2020",</w:t>
            </w:r>
          </w:p>
          <w:p w14:paraId="346AB1E6" w14:textId="77777777" w:rsidR="00790613" w:rsidRDefault="00790613" w:rsidP="00790613">
            <w:pPr>
              <w:shd w:val="clear" w:color="auto" w:fill="FFFFFE"/>
              <w:spacing w:line="240" w:lineRule="atLeast"/>
            </w:pPr>
            <w:r>
              <w:t xml:space="preserve">                "deCapitolo": "Tributi pubblici 1",</w:t>
            </w:r>
          </w:p>
          <w:p w14:paraId="7C37A55C" w14:textId="77777777" w:rsidR="00790613" w:rsidRDefault="00790613" w:rsidP="00790613">
            <w:pPr>
              <w:shd w:val="clear" w:color="auto" w:fill="FFFFFE"/>
              <w:spacing w:line="240" w:lineRule="atLeast"/>
            </w:pPr>
            <w:r>
              <w:t xml:space="preserve">                "deUfficio": "Ufficio Tributi 1",</w:t>
            </w:r>
          </w:p>
          <w:p w14:paraId="7DCFAE55" w14:textId="77777777" w:rsidR="00790613" w:rsidRDefault="00790613" w:rsidP="00790613">
            <w:pPr>
              <w:shd w:val="clear" w:color="auto" w:fill="FFFFFE"/>
              <w:spacing w:line="240" w:lineRule="atLeast"/>
            </w:pPr>
            <w:r>
              <w:t xml:space="preserve">                "dtCreazione": null,</w:t>
            </w:r>
          </w:p>
          <w:p w14:paraId="235FF315" w14:textId="77777777" w:rsidR="00790613" w:rsidRDefault="00790613" w:rsidP="00790613">
            <w:pPr>
              <w:shd w:val="clear" w:color="auto" w:fill="FFFFFE"/>
              <w:spacing w:line="240" w:lineRule="atLeast"/>
            </w:pPr>
            <w:r>
              <w:t xml:space="preserve">                "dtUltimaModifica": "2020-03-23",</w:t>
            </w:r>
          </w:p>
          <w:p w14:paraId="32FD3E60" w14:textId="77777777" w:rsidR="00790613" w:rsidRDefault="00790613" w:rsidP="00790613">
            <w:pPr>
              <w:shd w:val="clear" w:color="auto" w:fill="FFFFFE"/>
              <w:spacing w:line="240" w:lineRule="atLeast"/>
            </w:pPr>
            <w:r>
              <w:t xml:space="preserve">                "flgAttivo": true,</w:t>
            </w:r>
          </w:p>
          <w:p w14:paraId="384EC93C" w14:textId="77777777" w:rsidR="00790613" w:rsidRDefault="00790613" w:rsidP="00790613">
            <w:pPr>
              <w:shd w:val="clear" w:color="auto" w:fill="FFFFFE"/>
              <w:spacing w:line="240" w:lineRule="atLeast"/>
            </w:pPr>
            <w:r>
              <w:t xml:space="preserve">                "flgAttivoCambiato": false</w:t>
            </w:r>
          </w:p>
          <w:p w14:paraId="418ACCE7" w14:textId="77777777" w:rsidR="00790613" w:rsidRDefault="00790613" w:rsidP="00790613">
            <w:pPr>
              <w:shd w:val="clear" w:color="auto" w:fill="FFFFFE"/>
              <w:spacing w:line="240" w:lineRule="atLeast"/>
            </w:pPr>
            <w:r>
              <w:t xml:space="preserve">            },</w:t>
            </w:r>
          </w:p>
          <w:p w14:paraId="04E3860D" w14:textId="77777777" w:rsidR="00790613" w:rsidRDefault="00790613" w:rsidP="00790613">
            <w:pPr>
              <w:shd w:val="clear" w:color="auto" w:fill="FFFFFE"/>
              <w:spacing w:line="240" w:lineRule="atLeast"/>
            </w:pPr>
            <w:r>
              <w:t xml:space="preserve">            {</w:t>
            </w:r>
          </w:p>
          <w:p w14:paraId="279A42D1" w14:textId="77777777" w:rsidR="00790613" w:rsidRDefault="00790613" w:rsidP="00790613">
            <w:pPr>
              <w:shd w:val="clear" w:color="auto" w:fill="FFFFFE"/>
              <w:spacing w:line="240" w:lineRule="atLeast"/>
            </w:pPr>
            <w:r>
              <w:t xml:space="preserve">                "ente": {</w:t>
            </w:r>
          </w:p>
          <w:p w14:paraId="64021833" w14:textId="77777777" w:rsidR="00790613" w:rsidRDefault="00790613" w:rsidP="00790613">
            <w:pPr>
              <w:shd w:val="clear" w:color="auto" w:fill="FFFFFE"/>
              <w:spacing w:line="240" w:lineRule="atLeast"/>
            </w:pPr>
            <w:r>
              <w:t xml:space="preserve">                    "id": 1,</w:t>
            </w:r>
          </w:p>
          <w:p w14:paraId="3F675949" w14:textId="77777777" w:rsidR="00790613" w:rsidRDefault="00790613" w:rsidP="00790613">
            <w:pPr>
              <w:shd w:val="clear" w:color="auto" w:fill="FFFFFE"/>
              <w:spacing w:line="240" w:lineRule="atLeast"/>
            </w:pPr>
            <w:r>
              <w:t xml:space="preserve">                    "codIpaEnte": null,</w:t>
            </w:r>
          </w:p>
          <w:p w14:paraId="7AD9098D" w14:textId="77777777" w:rsidR="00790613" w:rsidRDefault="00790613" w:rsidP="00790613">
            <w:pPr>
              <w:shd w:val="clear" w:color="auto" w:fill="FFFFFE"/>
              <w:spacing w:line="240" w:lineRule="atLeast"/>
            </w:pPr>
            <w:r>
              <w:t xml:space="preserve">                    "codiceFiscaleEnte": null,</w:t>
            </w:r>
          </w:p>
          <w:p w14:paraId="735063BA" w14:textId="77777777" w:rsidR="00790613" w:rsidRDefault="00790613" w:rsidP="00790613">
            <w:pPr>
              <w:shd w:val="clear" w:color="auto" w:fill="FFFFFE"/>
              <w:spacing w:line="240" w:lineRule="atLeast"/>
            </w:pPr>
            <w:r>
              <w:t xml:space="preserve">                    "deNomeEnte": null,</w:t>
            </w:r>
          </w:p>
          <w:p w14:paraId="6E0EB9FF" w14:textId="77777777" w:rsidR="00790613" w:rsidRDefault="00790613" w:rsidP="00790613">
            <w:pPr>
              <w:shd w:val="clear" w:color="auto" w:fill="FFFFFE"/>
              <w:spacing w:line="240" w:lineRule="atLeast"/>
            </w:pPr>
            <w:r>
              <w:t xml:space="preserve">                    "dtCreazione": null,</w:t>
            </w:r>
          </w:p>
          <w:p w14:paraId="46026D56" w14:textId="77777777" w:rsidR="00790613" w:rsidRDefault="00790613" w:rsidP="00790613">
            <w:pPr>
              <w:shd w:val="clear" w:color="auto" w:fill="FFFFFE"/>
              <w:spacing w:line="240" w:lineRule="atLeast"/>
            </w:pPr>
            <w:r>
              <w:t xml:space="preserve">                    "dtUltimaModifica": null,</w:t>
            </w:r>
          </w:p>
          <w:p w14:paraId="66296644" w14:textId="77777777" w:rsidR="00790613" w:rsidRDefault="00790613" w:rsidP="00790613">
            <w:pPr>
              <w:shd w:val="clear" w:color="auto" w:fill="FFFFFE"/>
              <w:spacing w:line="240" w:lineRule="atLeast"/>
            </w:pPr>
            <w:r>
              <w:t xml:space="preserve">                    "emailAmministratore": null,</w:t>
            </w:r>
          </w:p>
          <w:p w14:paraId="5D45195D" w14:textId="77777777" w:rsidR="00790613" w:rsidRDefault="00790613" w:rsidP="00790613">
            <w:pPr>
              <w:shd w:val="clear" w:color="auto" w:fill="FFFFFE"/>
              <w:spacing w:line="240" w:lineRule="atLeast"/>
            </w:pPr>
            <w:r>
              <w:t xml:space="preserve">                    "flgPagati": false,</w:t>
            </w:r>
          </w:p>
          <w:p w14:paraId="3EEAFCBF" w14:textId="77777777" w:rsidR="00790613" w:rsidRDefault="00790613" w:rsidP="00790613">
            <w:pPr>
              <w:shd w:val="clear" w:color="auto" w:fill="FFFFFE"/>
              <w:spacing w:line="240" w:lineRule="atLeast"/>
            </w:pPr>
            <w:r>
              <w:t xml:space="preserve">                    "flgTesoreria": false,</w:t>
            </w:r>
          </w:p>
          <w:p w14:paraId="57EEFDCF" w14:textId="77777777" w:rsidR="00790613" w:rsidRDefault="00790613" w:rsidP="00790613">
            <w:pPr>
              <w:shd w:val="clear" w:color="auto" w:fill="FFFFFE"/>
              <w:spacing w:line="240" w:lineRule="atLeast"/>
            </w:pPr>
            <w:r>
              <w:t xml:space="preserve">                    "myboxClientKey": null,</w:t>
            </w:r>
          </w:p>
          <w:p w14:paraId="068BC08D" w14:textId="77777777" w:rsidR="00790613" w:rsidRDefault="00790613" w:rsidP="00790613">
            <w:pPr>
              <w:shd w:val="clear" w:color="auto" w:fill="FFFFFE"/>
              <w:spacing w:line="240" w:lineRule="atLeast"/>
            </w:pPr>
            <w:r>
              <w:t xml:space="preserve">                    "myboxClientSecret": null,</w:t>
            </w:r>
          </w:p>
          <w:p w14:paraId="3A66863D" w14:textId="77777777" w:rsidR="00790613" w:rsidRDefault="00790613" w:rsidP="00790613">
            <w:pPr>
              <w:shd w:val="clear" w:color="auto" w:fill="FFFFFE"/>
              <w:spacing w:line="240" w:lineRule="atLeast"/>
            </w:pPr>
            <w:r>
              <w:t xml:space="preserve">                    "numGiorniPagamentoPresunti": 0,</w:t>
            </w:r>
          </w:p>
          <w:p w14:paraId="0A38A1AA" w14:textId="77777777" w:rsidR="00790613" w:rsidRDefault="00790613" w:rsidP="00790613">
            <w:pPr>
              <w:shd w:val="clear" w:color="auto" w:fill="FFFFFE"/>
              <w:spacing w:line="240" w:lineRule="atLeast"/>
            </w:pPr>
            <w:r>
              <w:t xml:space="preserve">                    "deLogoEnte": null</w:t>
            </w:r>
          </w:p>
          <w:p w14:paraId="399E9F85" w14:textId="77777777" w:rsidR="00790613" w:rsidRDefault="00790613" w:rsidP="00790613">
            <w:pPr>
              <w:shd w:val="clear" w:color="auto" w:fill="FFFFFE"/>
              <w:spacing w:line="240" w:lineRule="atLeast"/>
            </w:pPr>
            <w:r>
              <w:t xml:space="preserve">                },</w:t>
            </w:r>
          </w:p>
          <w:p w14:paraId="155A83F7" w14:textId="77777777" w:rsidR="00790613" w:rsidRDefault="00790613" w:rsidP="00790613">
            <w:pPr>
              <w:shd w:val="clear" w:color="auto" w:fill="FFFFFE"/>
              <w:spacing w:line="240" w:lineRule="atLeast"/>
            </w:pPr>
            <w:r>
              <w:t xml:space="preserve">                "id": 2,</w:t>
            </w:r>
          </w:p>
          <w:p w14:paraId="4C855B9E" w14:textId="77777777" w:rsidR="00790613" w:rsidRDefault="00790613" w:rsidP="00790613">
            <w:pPr>
              <w:shd w:val="clear" w:color="auto" w:fill="FFFFFE"/>
              <w:spacing w:line="240" w:lineRule="atLeast"/>
            </w:pPr>
            <w:r>
              <w:t xml:space="preserve">                "codAccertamento": "102",</w:t>
            </w:r>
          </w:p>
          <w:p w14:paraId="3318A1C7" w14:textId="77777777" w:rsidR="00790613" w:rsidRDefault="00790613" w:rsidP="00790613">
            <w:pPr>
              <w:shd w:val="clear" w:color="auto" w:fill="FFFFFE"/>
              <w:spacing w:line="240" w:lineRule="atLeast"/>
            </w:pPr>
            <w:r>
              <w:t xml:space="preserve">                "codCapitolo": "004",</w:t>
            </w:r>
          </w:p>
          <w:p w14:paraId="53031FEA" w14:textId="77777777" w:rsidR="00790613" w:rsidRDefault="00790613" w:rsidP="00790613">
            <w:pPr>
              <w:shd w:val="clear" w:color="auto" w:fill="FFFFFE"/>
              <w:spacing w:line="240" w:lineRule="atLeast"/>
            </w:pPr>
            <w:r>
              <w:t xml:space="preserve">                "codTipoDovuto": "0811",</w:t>
            </w:r>
          </w:p>
          <w:p w14:paraId="39EC3EEE" w14:textId="77777777" w:rsidR="00790613" w:rsidRDefault="00790613" w:rsidP="00790613">
            <w:pPr>
              <w:shd w:val="clear" w:color="auto" w:fill="FFFFFE"/>
              <w:spacing w:line="240" w:lineRule="atLeast"/>
            </w:pPr>
            <w:r>
              <w:t xml:space="preserve">                "deTipoDovuto": "TASSA DI ABILITAZIONE ALL'ESERCIZIO PROFESSIONALE",</w:t>
            </w:r>
          </w:p>
          <w:p w14:paraId="37371205" w14:textId="77777777" w:rsidR="00790613" w:rsidRDefault="00790613" w:rsidP="00790613">
            <w:pPr>
              <w:shd w:val="clear" w:color="auto" w:fill="FFFFFE"/>
              <w:spacing w:line="240" w:lineRule="atLeast"/>
            </w:pPr>
            <w:r>
              <w:t xml:space="preserve">                "codUfficio": "102",</w:t>
            </w:r>
          </w:p>
          <w:p w14:paraId="56BB1053" w14:textId="77777777" w:rsidR="00790613" w:rsidRDefault="00790613" w:rsidP="00790613">
            <w:pPr>
              <w:shd w:val="clear" w:color="auto" w:fill="FFFFFE"/>
              <w:spacing w:line="240" w:lineRule="atLeast"/>
            </w:pPr>
            <w:r>
              <w:t xml:space="preserve">                "deAccertamento": "Accertamento test 102",</w:t>
            </w:r>
          </w:p>
          <w:p w14:paraId="616E1711" w14:textId="77777777" w:rsidR="00790613" w:rsidRDefault="00790613" w:rsidP="00790613">
            <w:pPr>
              <w:shd w:val="clear" w:color="auto" w:fill="FFFFFE"/>
              <w:spacing w:line="240" w:lineRule="atLeast"/>
            </w:pPr>
            <w:r>
              <w:t xml:space="preserve">                "deAnnoEsercizio": "2020",</w:t>
            </w:r>
          </w:p>
          <w:p w14:paraId="5777DBFD" w14:textId="77777777" w:rsidR="00790613" w:rsidRDefault="00790613" w:rsidP="00790613">
            <w:pPr>
              <w:shd w:val="clear" w:color="auto" w:fill="FFFFFE"/>
              <w:spacing w:line="240" w:lineRule="atLeast"/>
            </w:pPr>
            <w:r>
              <w:t xml:space="preserve">                "deCapitolo": "Tributi privati 1",</w:t>
            </w:r>
          </w:p>
          <w:p w14:paraId="2C3F5992" w14:textId="77777777" w:rsidR="00790613" w:rsidRDefault="00790613" w:rsidP="00790613">
            <w:pPr>
              <w:shd w:val="clear" w:color="auto" w:fill="FFFFFE"/>
              <w:spacing w:line="240" w:lineRule="atLeast"/>
            </w:pPr>
            <w:r>
              <w:t xml:space="preserve">                "deUfficio": "Ufficio controlli 1",</w:t>
            </w:r>
          </w:p>
          <w:p w14:paraId="155BF5A8" w14:textId="77777777" w:rsidR="00790613" w:rsidRDefault="00790613" w:rsidP="00790613">
            <w:pPr>
              <w:shd w:val="clear" w:color="auto" w:fill="FFFFFE"/>
              <w:spacing w:line="240" w:lineRule="atLeast"/>
            </w:pPr>
            <w:r>
              <w:t xml:space="preserve">                "dtCreazione": null,</w:t>
            </w:r>
          </w:p>
          <w:p w14:paraId="03EBE9AE" w14:textId="77777777" w:rsidR="00790613" w:rsidRDefault="00790613" w:rsidP="00790613">
            <w:pPr>
              <w:shd w:val="clear" w:color="auto" w:fill="FFFFFE"/>
              <w:spacing w:line="240" w:lineRule="atLeast"/>
            </w:pPr>
            <w:r>
              <w:t xml:space="preserve">                "dtUltimaModifica": "2020-03-23",</w:t>
            </w:r>
          </w:p>
          <w:p w14:paraId="0C705BCE" w14:textId="77777777" w:rsidR="00790613" w:rsidRDefault="00790613" w:rsidP="00790613">
            <w:pPr>
              <w:shd w:val="clear" w:color="auto" w:fill="FFFFFE"/>
              <w:spacing w:line="240" w:lineRule="atLeast"/>
            </w:pPr>
            <w:r>
              <w:t xml:space="preserve">                "flgAttivo": true,</w:t>
            </w:r>
          </w:p>
          <w:p w14:paraId="4D7EAC07" w14:textId="77777777" w:rsidR="00790613" w:rsidRDefault="00790613" w:rsidP="00790613">
            <w:pPr>
              <w:shd w:val="clear" w:color="auto" w:fill="FFFFFE"/>
              <w:spacing w:line="240" w:lineRule="atLeast"/>
            </w:pPr>
            <w:r>
              <w:t xml:space="preserve">                "flgAttivoCambiato": false</w:t>
            </w:r>
          </w:p>
          <w:p w14:paraId="0F9A593E" w14:textId="77777777" w:rsidR="00790613" w:rsidRDefault="00790613" w:rsidP="00790613">
            <w:pPr>
              <w:shd w:val="clear" w:color="auto" w:fill="FFFFFE"/>
              <w:spacing w:line="240" w:lineRule="atLeast"/>
            </w:pPr>
            <w:r>
              <w:t xml:space="preserve">            }</w:t>
            </w:r>
          </w:p>
          <w:p w14:paraId="2F5E6B0D" w14:textId="77777777" w:rsidR="00790613" w:rsidRDefault="00790613" w:rsidP="00790613">
            <w:pPr>
              <w:shd w:val="clear" w:color="auto" w:fill="FFFFFE"/>
              <w:spacing w:line="240" w:lineRule="atLeast"/>
            </w:pPr>
            <w:r>
              <w:t xml:space="preserve">        ],</w:t>
            </w:r>
          </w:p>
          <w:p w14:paraId="543DAF28" w14:textId="77777777" w:rsidR="00790613" w:rsidRDefault="00790613" w:rsidP="00790613">
            <w:pPr>
              <w:shd w:val="clear" w:color="auto" w:fill="FFFFFE"/>
              <w:spacing w:line="240" w:lineRule="atLeast"/>
            </w:pPr>
            <w:r>
              <w:lastRenderedPageBreak/>
              <w:t xml:space="preserve">        "totalPages": 1,</w:t>
            </w:r>
          </w:p>
          <w:p w14:paraId="5D757EC6" w14:textId="77777777" w:rsidR="00790613" w:rsidRDefault="00790613" w:rsidP="00790613">
            <w:pPr>
              <w:shd w:val="clear" w:color="auto" w:fill="FFFFFE"/>
              <w:spacing w:line="240" w:lineRule="atLeast"/>
            </w:pPr>
            <w:r>
              <w:t xml:space="preserve">        "totalRecords": 2</w:t>
            </w:r>
          </w:p>
          <w:p w14:paraId="7F8D6BAF" w14:textId="77777777" w:rsidR="00790613" w:rsidRDefault="00790613" w:rsidP="00790613">
            <w:pPr>
              <w:shd w:val="clear" w:color="auto" w:fill="FFFFFE"/>
              <w:spacing w:line="240" w:lineRule="atLeast"/>
            </w:pPr>
            <w:r>
              <w:t xml:space="preserve">    }</w:t>
            </w:r>
          </w:p>
          <w:p w14:paraId="7B43CF9A" w14:textId="6F691F25" w:rsidR="00CA3BDB" w:rsidRPr="00C84A37" w:rsidRDefault="00790613" w:rsidP="00790613">
            <w:pPr>
              <w:shd w:val="clear" w:color="auto" w:fill="FFFFFE"/>
              <w:spacing w:line="240" w:lineRule="atLeast"/>
            </w:pPr>
            <w:r>
              <w:t>}</w:t>
            </w:r>
          </w:p>
        </w:tc>
        <w:tc>
          <w:tcPr>
            <w:tcW w:w="1117" w:type="dxa"/>
            <w:vAlign w:val="center"/>
          </w:tcPr>
          <w:p w14:paraId="73803576"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6486B975" w14:textId="77777777" w:rsidR="00CA3BDB" w:rsidRDefault="00CA3BDB" w:rsidP="00CA3BDB"/>
    <w:p w14:paraId="348EE8AB" w14:textId="77777777" w:rsidR="00CA3BDB" w:rsidRDefault="00CA3BDB" w:rsidP="00CA3BDB"/>
    <w:p w14:paraId="6980B538" w14:textId="1934A830" w:rsidR="00CA3BDB" w:rsidRDefault="00CA3BDB" w:rsidP="00CA3BDB">
      <w:pPr>
        <w:pStyle w:val="Titolo4"/>
      </w:pPr>
      <w:r w:rsidRPr="00A04A39">
        <w:t>TC_</w:t>
      </w:r>
      <w:r>
        <w:t>CAPITOLI</w:t>
      </w:r>
      <w:r w:rsidRPr="00A04A39">
        <w:t>_0</w:t>
      </w:r>
      <w:r>
        <w:t>2</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04E7239D" w14:textId="77777777" w:rsidTr="008726BD">
        <w:trPr>
          <w:gridAfter w:val="2"/>
          <w:wAfter w:w="5665" w:type="dxa"/>
          <w:trHeight w:val="583"/>
        </w:trPr>
        <w:tc>
          <w:tcPr>
            <w:tcW w:w="4189" w:type="dxa"/>
            <w:gridSpan w:val="3"/>
            <w:shd w:val="clear" w:color="auto" w:fill="DEEAF6" w:themeFill="accent1" w:themeFillTint="33"/>
          </w:tcPr>
          <w:p w14:paraId="09B52207" w14:textId="6A17225B" w:rsidR="00CA3BDB" w:rsidRPr="00C84A37" w:rsidRDefault="00CA3BDB" w:rsidP="008726BD">
            <w:pPr>
              <w:rPr>
                <w:b/>
              </w:rPr>
            </w:pPr>
            <w:r w:rsidRPr="00C84A37">
              <w:rPr>
                <w:b/>
              </w:rPr>
              <w:t>TC_</w:t>
            </w:r>
            <w:r>
              <w:rPr>
                <w:b/>
              </w:rPr>
              <w:t>CAPITOLI</w:t>
            </w:r>
            <w:r w:rsidRPr="00C84A37">
              <w:rPr>
                <w:b/>
              </w:rPr>
              <w:t>_0</w:t>
            </w:r>
            <w:r>
              <w:rPr>
                <w:b/>
              </w:rPr>
              <w:t>2</w:t>
            </w:r>
          </w:p>
        </w:tc>
      </w:tr>
      <w:tr w:rsidR="00CA3BDB" w:rsidRPr="00C84A37" w14:paraId="4F4BBFA7" w14:textId="77777777" w:rsidTr="008726BD">
        <w:trPr>
          <w:trHeight w:val="550"/>
        </w:trPr>
        <w:tc>
          <w:tcPr>
            <w:tcW w:w="2405" w:type="dxa"/>
            <w:gridSpan w:val="2"/>
          </w:tcPr>
          <w:p w14:paraId="324DF2F0" w14:textId="77777777" w:rsidR="00CA3BDB" w:rsidRPr="00C84A37" w:rsidRDefault="00CA3BDB" w:rsidP="008726BD">
            <w:pPr>
              <w:rPr>
                <w:b/>
              </w:rPr>
            </w:pPr>
            <w:r w:rsidRPr="00C84A37">
              <w:rPr>
                <w:b/>
              </w:rPr>
              <w:t>Titolo</w:t>
            </w:r>
          </w:p>
        </w:tc>
        <w:tc>
          <w:tcPr>
            <w:tcW w:w="7449" w:type="dxa"/>
            <w:gridSpan w:val="3"/>
          </w:tcPr>
          <w:p w14:paraId="736D9DCD" w14:textId="6115021A" w:rsidR="00CA3BDB" w:rsidRPr="00C84A37" w:rsidRDefault="00D672EF" w:rsidP="008726BD">
            <w:r w:rsidRPr="00D672EF">
              <w:t>Nuovo Capitolo</w:t>
            </w:r>
          </w:p>
        </w:tc>
      </w:tr>
      <w:tr w:rsidR="00CA3BDB" w:rsidRPr="00C84A37" w14:paraId="7681B680" w14:textId="77777777" w:rsidTr="008726BD">
        <w:trPr>
          <w:trHeight w:val="550"/>
        </w:trPr>
        <w:tc>
          <w:tcPr>
            <w:tcW w:w="2405" w:type="dxa"/>
            <w:gridSpan w:val="2"/>
          </w:tcPr>
          <w:p w14:paraId="28043F03" w14:textId="77777777" w:rsidR="00CA3BDB" w:rsidRPr="00C84A37" w:rsidRDefault="00CA3BDB" w:rsidP="008726BD">
            <w:pPr>
              <w:rPr>
                <w:b/>
              </w:rPr>
            </w:pPr>
            <w:r w:rsidRPr="00C84A37">
              <w:rPr>
                <w:b/>
              </w:rPr>
              <w:t>Descrizione</w:t>
            </w:r>
          </w:p>
        </w:tc>
        <w:tc>
          <w:tcPr>
            <w:tcW w:w="7449" w:type="dxa"/>
            <w:gridSpan w:val="3"/>
          </w:tcPr>
          <w:p w14:paraId="45F22BA8" w14:textId="19176117" w:rsidR="00CA3BDB" w:rsidRPr="00C84A37" w:rsidRDefault="00D672EF" w:rsidP="008726BD">
            <w:r w:rsidRPr="00D672EF">
              <w:t>Inserisce un nuovo Capitolo.</w:t>
            </w:r>
          </w:p>
        </w:tc>
      </w:tr>
      <w:tr w:rsidR="00CA3BDB" w:rsidRPr="00C84A37" w14:paraId="77463DF7" w14:textId="77777777" w:rsidTr="008726BD">
        <w:trPr>
          <w:trHeight w:val="550"/>
        </w:trPr>
        <w:tc>
          <w:tcPr>
            <w:tcW w:w="2405" w:type="dxa"/>
            <w:gridSpan w:val="2"/>
          </w:tcPr>
          <w:p w14:paraId="694350F9" w14:textId="77777777" w:rsidR="00CA3BDB" w:rsidRPr="00C84A37" w:rsidRDefault="00CA3BDB" w:rsidP="008726BD">
            <w:pPr>
              <w:rPr>
                <w:b/>
              </w:rPr>
            </w:pPr>
            <w:r>
              <w:rPr>
                <w:b/>
              </w:rPr>
              <w:t>Id Ruolo/Attore</w:t>
            </w:r>
          </w:p>
        </w:tc>
        <w:tc>
          <w:tcPr>
            <w:tcW w:w="7449" w:type="dxa"/>
            <w:gridSpan w:val="3"/>
          </w:tcPr>
          <w:p w14:paraId="56863FB1" w14:textId="77777777" w:rsidR="00CA3BDB" w:rsidRPr="00146646" w:rsidRDefault="00CA3BDB" w:rsidP="008726BD">
            <w:r>
              <w:t>001</w:t>
            </w:r>
          </w:p>
        </w:tc>
      </w:tr>
      <w:tr w:rsidR="00CA3BDB" w:rsidRPr="00C84A37" w14:paraId="4120F885" w14:textId="77777777" w:rsidTr="008726BD">
        <w:tc>
          <w:tcPr>
            <w:tcW w:w="2405" w:type="dxa"/>
            <w:gridSpan w:val="2"/>
            <w:vAlign w:val="center"/>
          </w:tcPr>
          <w:p w14:paraId="5CC436AC" w14:textId="77777777" w:rsidR="00CA3BDB" w:rsidRPr="00C84A37" w:rsidRDefault="00CA3BDB" w:rsidP="008726BD">
            <w:pPr>
              <w:rPr>
                <w:b/>
              </w:rPr>
            </w:pPr>
            <w:r w:rsidRPr="00C84A37">
              <w:rPr>
                <w:b/>
              </w:rPr>
              <w:t>Pre-condizioni</w:t>
            </w:r>
          </w:p>
        </w:tc>
        <w:tc>
          <w:tcPr>
            <w:tcW w:w="7449" w:type="dxa"/>
            <w:gridSpan w:val="3"/>
            <w:vAlign w:val="center"/>
          </w:tcPr>
          <w:p w14:paraId="6E724DC2"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321DED2F" w14:textId="23234894" w:rsidR="00CA3BDB" w:rsidRPr="00C84A37" w:rsidRDefault="00CA3BDB" w:rsidP="008726BD">
            <w:pPr>
              <w:pStyle w:val="Paragrafoelenco"/>
              <w:numPr>
                <w:ilvl w:val="0"/>
                <w:numId w:val="7"/>
              </w:numPr>
              <w:ind w:left="714" w:hanging="357"/>
            </w:pPr>
            <w:r>
              <w:t>L’utente deve avere selezionato la request TC_CAPITOLI_02</w:t>
            </w:r>
          </w:p>
        </w:tc>
      </w:tr>
      <w:tr w:rsidR="00790613" w:rsidRPr="00C84A37" w14:paraId="1B5C9090" w14:textId="77777777" w:rsidTr="008726BD">
        <w:tc>
          <w:tcPr>
            <w:tcW w:w="2405" w:type="dxa"/>
            <w:gridSpan w:val="2"/>
            <w:vAlign w:val="center"/>
          </w:tcPr>
          <w:p w14:paraId="76F4B097" w14:textId="3FB9AAEF" w:rsidR="00790613" w:rsidRPr="00C84A37" w:rsidRDefault="00790613" w:rsidP="008726BD">
            <w:pPr>
              <w:rPr>
                <w:b/>
              </w:rPr>
            </w:pPr>
            <w:r>
              <w:rPr>
                <w:b/>
              </w:rPr>
              <w:t>Post-condizione</w:t>
            </w:r>
          </w:p>
        </w:tc>
        <w:tc>
          <w:tcPr>
            <w:tcW w:w="7449" w:type="dxa"/>
            <w:gridSpan w:val="3"/>
            <w:vAlign w:val="center"/>
          </w:tcPr>
          <w:p w14:paraId="6B45664C" w14:textId="77777777" w:rsidR="00790613" w:rsidRDefault="00790613" w:rsidP="008726BD">
            <w:pPr>
              <w:pStyle w:val="Paragrafoelenco"/>
              <w:numPr>
                <w:ilvl w:val="0"/>
                <w:numId w:val="7"/>
              </w:numPr>
              <w:ind w:left="714" w:hanging="357"/>
            </w:pPr>
            <w:r>
              <w:t>Il capitolo TEST risulta inserito nel sistema.</w:t>
            </w:r>
          </w:p>
          <w:p w14:paraId="2427866C" w14:textId="6FC97E73" w:rsidR="00790613" w:rsidRDefault="00790613" w:rsidP="00790613">
            <w:pPr>
              <w:pStyle w:val="Paragrafoelenco"/>
              <w:numPr>
                <w:ilvl w:val="0"/>
                <w:numId w:val="7"/>
              </w:numPr>
              <w:ind w:left="714" w:hanging="357"/>
            </w:pPr>
            <w:r>
              <w:t>È possibile eseguire il test TC_CAPITOLI_0</w:t>
            </w:r>
            <w:r w:rsidR="00F11400">
              <w:t>3</w:t>
            </w:r>
            <w:r>
              <w:t xml:space="preserve"> per verificare il corretto inserimento</w:t>
            </w:r>
            <w:r w:rsidR="00F11400">
              <w:t>.</w:t>
            </w:r>
          </w:p>
        </w:tc>
      </w:tr>
      <w:tr w:rsidR="00CA3BDB" w:rsidRPr="00C84A37" w14:paraId="4399108C" w14:textId="77777777" w:rsidTr="008726BD">
        <w:tc>
          <w:tcPr>
            <w:tcW w:w="2405" w:type="dxa"/>
            <w:gridSpan w:val="2"/>
            <w:vAlign w:val="center"/>
          </w:tcPr>
          <w:p w14:paraId="28EAD4FE" w14:textId="77777777" w:rsidR="00CA3BDB" w:rsidRPr="00C84A37" w:rsidRDefault="00CA3BDB" w:rsidP="008726BD">
            <w:pPr>
              <w:rPr>
                <w:b/>
              </w:rPr>
            </w:pPr>
            <w:r>
              <w:rPr>
                <w:b/>
              </w:rPr>
              <w:t>Input</w:t>
            </w:r>
          </w:p>
        </w:tc>
        <w:tc>
          <w:tcPr>
            <w:tcW w:w="7449" w:type="dxa"/>
            <w:gridSpan w:val="3"/>
            <w:vAlign w:val="center"/>
          </w:tcPr>
          <w:p w14:paraId="25DB68EC" w14:textId="77777777" w:rsidR="00790613" w:rsidRDefault="00790613" w:rsidP="00790613">
            <w:r>
              <w:t>{</w:t>
            </w:r>
          </w:p>
          <w:p w14:paraId="6D54FB4D" w14:textId="77777777" w:rsidR="00790613" w:rsidRDefault="00790613" w:rsidP="00790613">
            <w:r>
              <w:t xml:space="preserve">  "ente": {</w:t>
            </w:r>
          </w:p>
          <w:p w14:paraId="7039A371" w14:textId="77777777" w:rsidR="00790613" w:rsidRDefault="00790613" w:rsidP="00790613">
            <w:r>
              <w:t xml:space="preserve">    "codIpaEnte": "R_CAMPAN"</w:t>
            </w:r>
          </w:p>
          <w:p w14:paraId="6E402A99" w14:textId="77777777" w:rsidR="00790613" w:rsidRDefault="00790613" w:rsidP="00790613">
            <w:r>
              <w:t xml:space="preserve">  },</w:t>
            </w:r>
          </w:p>
          <w:p w14:paraId="2EAF15DC" w14:textId="77777777" w:rsidR="00790613" w:rsidRDefault="00790613" w:rsidP="00790613">
            <w:r>
              <w:t xml:space="preserve">  "codAccertamento": "TEST",</w:t>
            </w:r>
          </w:p>
          <w:p w14:paraId="0DE67084" w14:textId="77777777" w:rsidR="00790613" w:rsidRDefault="00790613" w:rsidP="00790613">
            <w:r>
              <w:t xml:space="preserve">  "codCapitolo": "TEST",</w:t>
            </w:r>
          </w:p>
          <w:p w14:paraId="5C773864" w14:textId="77777777" w:rsidR="00790613" w:rsidRDefault="00790613" w:rsidP="00790613">
            <w:r>
              <w:t xml:space="preserve">  "codTipoDovuto": "0807",</w:t>
            </w:r>
          </w:p>
          <w:p w14:paraId="64BB3642" w14:textId="77777777" w:rsidR="00790613" w:rsidRDefault="00790613" w:rsidP="00790613">
            <w:r>
              <w:t xml:space="preserve">  "codUfficio": "TEST",</w:t>
            </w:r>
          </w:p>
          <w:p w14:paraId="7D1D6B53" w14:textId="77777777" w:rsidR="00790613" w:rsidRDefault="00790613" w:rsidP="00790613">
            <w:r>
              <w:t xml:space="preserve">  "deAccertamento": "Accertamento di test 2",</w:t>
            </w:r>
          </w:p>
          <w:p w14:paraId="6CAB37D3" w14:textId="77777777" w:rsidR="00790613" w:rsidRDefault="00790613" w:rsidP="00790613">
            <w:r>
              <w:t xml:space="preserve">  "deAnnoEsercizio": "2020",</w:t>
            </w:r>
          </w:p>
          <w:p w14:paraId="7F899069" w14:textId="77777777" w:rsidR="00790613" w:rsidRDefault="00790613" w:rsidP="00790613">
            <w:r>
              <w:t xml:space="preserve">  "deCapitolo": "Capitolo di test 2",</w:t>
            </w:r>
          </w:p>
          <w:p w14:paraId="5B760899" w14:textId="77777777" w:rsidR="00790613" w:rsidRDefault="00790613" w:rsidP="00790613">
            <w:r>
              <w:t xml:space="preserve">  "deUfficio": "Ufficio Tasse",</w:t>
            </w:r>
          </w:p>
          <w:p w14:paraId="5A34CA8B" w14:textId="77777777" w:rsidR="00790613" w:rsidRDefault="00790613" w:rsidP="00790613">
            <w:r>
              <w:t xml:space="preserve">  "flgAttivo": true</w:t>
            </w:r>
          </w:p>
          <w:p w14:paraId="2CDD5F2D" w14:textId="364B2517" w:rsidR="00CA3BDB" w:rsidRDefault="00790613" w:rsidP="00790613">
            <w:r>
              <w:t>}</w:t>
            </w:r>
          </w:p>
        </w:tc>
      </w:tr>
      <w:tr w:rsidR="00CA3BDB" w:rsidRPr="00C84A37" w14:paraId="63FE0378" w14:textId="77777777" w:rsidTr="008726BD">
        <w:trPr>
          <w:trHeight w:val="540"/>
        </w:trPr>
        <w:tc>
          <w:tcPr>
            <w:tcW w:w="626" w:type="dxa"/>
          </w:tcPr>
          <w:p w14:paraId="621CA479" w14:textId="77777777" w:rsidR="00CA3BDB" w:rsidRPr="00C84A37" w:rsidRDefault="00CA3BDB" w:rsidP="008726BD">
            <w:pPr>
              <w:rPr>
                <w:b/>
              </w:rPr>
            </w:pPr>
            <w:r w:rsidRPr="00C84A37">
              <w:rPr>
                <w:b/>
              </w:rPr>
              <w:t>Step</w:t>
            </w:r>
          </w:p>
        </w:tc>
        <w:tc>
          <w:tcPr>
            <w:tcW w:w="1779" w:type="dxa"/>
          </w:tcPr>
          <w:p w14:paraId="7FDE9915" w14:textId="77777777" w:rsidR="00CA3BDB" w:rsidRPr="00C84A37" w:rsidRDefault="00CA3BDB" w:rsidP="008726BD">
            <w:pPr>
              <w:rPr>
                <w:b/>
              </w:rPr>
            </w:pPr>
            <w:r w:rsidRPr="00C84A37">
              <w:rPr>
                <w:b/>
              </w:rPr>
              <w:t>Azione</w:t>
            </w:r>
          </w:p>
        </w:tc>
        <w:tc>
          <w:tcPr>
            <w:tcW w:w="6332" w:type="dxa"/>
            <w:gridSpan w:val="2"/>
          </w:tcPr>
          <w:p w14:paraId="19A3C6BF" w14:textId="77777777" w:rsidR="00CA3BDB" w:rsidRPr="00C84A37" w:rsidRDefault="00CA3BDB" w:rsidP="008726BD">
            <w:pPr>
              <w:rPr>
                <w:b/>
              </w:rPr>
            </w:pPr>
            <w:r w:rsidRPr="00C84A37">
              <w:rPr>
                <w:b/>
              </w:rPr>
              <w:t>Risultato atteso</w:t>
            </w:r>
          </w:p>
        </w:tc>
        <w:tc>
          <w:tcPr>
            <w:tcW w:w="1117" w:type="dxa"/>
          </w:tcPr>
          <w:p w14:paraId="3B0C5AA3" w14:textId="77777777" w:rsidR="00CA3BDB" w:rsidRPr="00C84A37" w:rsidRDefault="00CA3BDB" w:rsidP="008726BD">
            <w:pPr>
              <w:rPr>
                <w:b/>
              </w:rPr>
            </w:pPr>
            <w:r w:rsidRPr="00C84A37">
              <w:rPr>
                <w:b/>
              </w:rPr>
              <w:t>Esito</w:t>
            </w:r>
          </w:p>
        </w:tc>
      </w:tr>
      <w:tr w:rsidR="00CA3BDB" w:rsidRPr="00C84A37" w14:paraId="176C231D" w14:textId="77777777" w:rsidTr="008726BD">
        <w:trPr>
          <w:trHeight w:val="1800"/>
        </w:trPr>
        <w:tc>
          <w:tcPr>
            <w:tcW w:w="626" w:type="dxa"/>
          </w:tcPr>
          <w:p w14:paraId="22D7EDC9" w14:textId="77777777" w:rsidR="00CA3BDB" w:rsidRPr="00C84A37" w:rsidRDefault="00CA3BDB" w:rsidP="008726BD">
            <w:r>
              <w:lastRenderedPageBreak/>
              <w:t>1</w:t>
            </w:r>
          </w:p>
        </w:tc>
        <w:tc>
          <w:tcPr>
            <w:tcW w:w="1779" w:type="dxa"/>
          </w:tcPr>
          <w:p w14:paraId="50C9EDAB" w14:textId="77777777" w:rsidR="00CA3BDB" w:rsidRPr="00C84A37" w:rsidRDefault="00CA3BDB" w:rsidP="008726BD">
            <w:r>
              <w:t>L’utente seleziona il pulsante SEND.</w:t>
            </w:r>
          </w:p>
        </w:tc>
        <w:tc>
          <w:tcPr>
            <w:tcW w:w="6332" w:type="dxa"/>
            <w:gridSpan w:val="2"/>
          </w:tcPr>
          <w:p w14:paraId="6271B360" w14:textId="77777777" w:rsidR="00790613" w:rsidRDefault="00790613" w:rsidP="00790613">
            <w:pPr>
              <w:shd w:val="clear" w:color="auto" w:fill="FFFFFE"/>
              <w:spacing w:line="240" w:lineRule="atLeast"/>
            </w:pPr>
            <w:r>
              <w:t>{</w:t>
            </w:r>
          </w:p>
          <w:p w14:paraId="3EFB661B" w14:textId="77777777" w:rsidR="00790613" w:rsidRDefault="00790613" w:rsidP="00790613">
            <w:pPr>
              <w:shd w:val="clear" w:color="auto" w:fill="FFFFFE"/>
              <w:spacing w:line="240" w:lineRule="atLeast"/>
            </w:pPr>
            <w:r>
              <w:t xml:space="preserve">    "timestamp": "2020-03-23T21:58:52.051+0000",</w:t>
            </w:r>
          </w:p>
          <w:p w14:paraId="4D88F9CB" w14:textId="77777777" w:rsidR="00790613" w:rsidRDefault="00790613" w:rsidP="00790613">
            <w:pPr>
              <w:shd w:val="clear" w:color="auto" w:fill="FFFFFE"/>
              <w:spacing w:line="240" w:lineRule="atLeast"/>
            </w:pPr>
            <w:r>
              <w:t xml:space="preserve">    "messages": {</w:t>
            </w:r>
          </w:p>
          <w:p w14:paraId="1AE3AE60" w14:textId="77777777" w:rsidR="00790613" w:rsidRDefault="00790613" w:rsidP="00790613">
            <w:pPr>
              <w:shd w:val="clear" w:color="auto" w:fill="FFFFFE"/>
              <w:spacing w:line="240" w:lineRule="atLeast"/>
            </w:pPr>
            <w:r>
              <w:t xml:space="preserve">        "successMessages": [],</w:t>
            </w:r>
          </w:p>
          <w:p w14:paraId="2BA5533F" w14:textId="77777777" w:rsidR="00790613" w:rsidRDefault="00790613" w:rsidP="00790613">
            <w:pPr>
              <w:shd w:val="clear" w:color="auto" w:fill="FFFFFE"/>
              <w:spacing w:line="240" w:lineRule="atLeast"/>
            </w:pPr>
            <w:r>
              <w:t xml:space="preserve">        "informationMessages": [</w:t>
            </w:r>
          </w:p>
          <w:p w14:paraId="00775E79" w14:textId="77777777" w:rsidR="00790613" w:rsidRDefault="00790613" w:rsidP="00790613">
            <w:pPr>
              <w:shd w:val="clear" w:color="auto" w:fill="FFFFFE"/>
              <w:spacing w:line="240" w:lineRule="atLeast"/>
            </w:pPr>
            <w:r>
              <w:t xml:space="preserve">            {</w:t>
            </w:r>
          </w:p>
          <w:p w14:paraId="7E6FFF7A" w14:textId="77777777" w:rsidR="00790613" w:rsidRDefault="00790613" w:rsidP="00790613">
            <w:pPr>
              <w:shd w:val="clear" w:color="auto" w:fill="FFFFFE"/>
              <w:spacing w:line="240" w:lineRule="atLeast"/>
            </w:pPr>
            <w:r>
              <w:t xml:space="preserve">                "code": "mypivot.anagrafica.info.inserimentoAnagrafica.ok",</w:t>
            </w:r>
          </w:p>
          <w:p w14:paraId="29A8DC04" w14:textId="77777777" w:rsidR="00790613" w:rsidRDefault="00790613" w:rsidP="00790613">
            <w:pPr>
              <w:shd w:val="clear" w:color="auto" w:fill="FFFFFE"/>
              <w:spacing w:line="240" w:lineRule="atLeast"/>
            </w:pPr>
            <w:r>
              <w:t xml:space="preserve">                "arguments": []</w:t>
            </w:r>
          </w:p>
          <w:p w14:paraId="4E0D4BA9" w14:textId="77777777" w:rsidR="00790613" w:rsidRDefault="00790613" w:rsidP="00790613">
            <w:pPr>
              <w:shd w:val="clear" w:color="auto" w:fill="FFFFFE"/>
              <w:spacing w:line="240" w:lineRule="atLeast"/>
            </w:pPr>
            <w:r>
              <w:t xml:space="preserve">            }</w:t>
            </w:r>
          </w:p>
          <w:p w14:paraId="6F1C73CC" w14:textId="77777777" w:rsidR="00790613" w:rsidRDefault="00790613" w:rsidP="00790613">
            <w:pPr>
              <w:shd w:val="clear" w:color="auto" w:fill="FFFFFE"/>
              <w:spacing w:line="240" w:lineRule="atLeast"/>
            </w:pPr>
            <w:r>
              <w:t xml:space="preserve">        ],</w:t>
            </w:r>
          </w:p>
          <w:p w14:paraId="31935E68" w14:textId="77777777" w:rsidR="00790613" w:rsidRDefault="00790613" w:rsidP="00790613">
            <w:pPr>
              <w:shd w:val="clear" w:color="auto" w:fill="FFFFFE"/>
              <w:spacing w:line="240" w:lineRule="atLeast"/>
            </w:pPr>
            <w:r>
              <w:t xml:space="preserve">        "warningMessages": [],</w:t>
            </w:r>
          </w:p>
          <w:p w14:paraId="7D999B03" w14:textId="77777777" w:rsidR="00790613" w:rsidRDefault="00790613" w:rsidP="00790613">
            <w:pPr>
              <w:shd w:val="clear" w:color="auto" w:fill="FFFFFE"/>
              <w:spacing w:line="240" w:lineRule="atLeast"/>
            </w:pPr>
            <w:r>
              <w:t xml:space="preserve">        "errorMessages": []</w:t>
            </w:r>
          </w:p>
          <w:p w14:paraId="08DCBD20" w14:textId="77777777" w:rsidR="00790613" w:rsidRDefault="00790613" w:rsidP="00790613">
            <w:pPr>
              <w:shd w:val="clear" w:color="auto" w:fill="FFFFFE"/>
              <w:spacing w:line="240" w:lineRule="atLeast"/>
            </w:pPr>
            <w:r>
              <w:t xml:space="preserve">    },</w:t>
            </w:r>
          </w:p>
          <w:p w14:paraId="175031FE" w14:textId="77777777" w:rsidR="00790613" w:rsidRDefault="00790613" w:rsidP="00790613">
            <w:pPr>
              <w:shd w:val="clear" w:color="auto" w:fill="FFFFFE"/>
              <w:spacing w:line="240" w:lineRule="atLeast"/>
            </w:pPr>
            <w:r>
              <w:t xml:space="preserve">    "items": {</w:t>
            </w:r>
          </w:p>
          <w:p w14:paraId="7A9AAE0B" w14:textId="77777777" w:rsidR="00790613" w:rsidRDefault="00790613" w:rsidP="00790613">
            <w:pPr>
              <w:shd w:val="clear" w:color="auto" w:fill="FFFFFE"/>
              <w:spacing w:line="240" w:lineRule="atLeast"/>
            </w:pPr>
            <w:r>
              <w:t xml:space="preserve">        "ente": {</w:t>
            </w:r>
          </w:p>
          <w:p w14:paraId="1B13D4DC" w14:textId="77777777" w:rsidR="00790613" w:rsidRDefault="00790613" w:rsidP="00790613">
            <w:pPr>
              <w:shd w:val="clear" w:color="auto" w:fill="FFFFFE"/>
              <w:spacing w:line="240" w:lineRule="atLeast"/>
            </w:pPr>
            <w:r>
              <w:t xml:space="preserve">            "id": 1,</w:t>
            </w:r>
          </w:p>
          <w:p w14:paraId="62D9AEF2" w14:textId="77777777" w:rsidR="00790613" w:rsidRDefault="00790613" w:rsidP="00790613">
            <w:pPr>
              <w:shd w:val="clear" w:color="auto" w:fill="FFFFFE"/>
              <w:spacing w:line="240" w:lineRule="atLeast"/>
            </w:pPr>
            <w:r>
              <w:t xml:space="preserve">            "codIpaEnte": null,</w:t>
            </w:r>
          </w:p>
          <w:p w14:paraId="54196E80" w14:textId="77777777" w:rsidR="00790613" w:rsidRDefault="00790613" w:rsidP="00790613">
            <w:pPr>
              <w:shd w:val="clear" w:color="auto" w:fill="FFFFFE"/>
              <w:spacing w:line="240" w:lineRule="atLeast"/>
            </w:pPr>
            <w:r>
              <w:t xml:space="preserve">            "codiceFiscaleEnte": null,</w:t>
            </w:r>
          </w:p>
          <w:p w14:paraId="6EB1169D" w14:textId="77777777" w:rsidR="00790613" w:rsidRDefault="00790613" w:rsidP="00790613">
            <w:pPr>
              <w:shd w:val="clear" w:color="auto" w:fill="FFFFFE"/>
              <w:spacing w:line="240" w:lineRule="atLeast"/>
            </w:pPr>
            <w:r>
              <w:t xml:space="preserve">            "deNomeEnte": null,</w:t>
            </w:r>
          </w:p>
          <w:p w14:paraId="1ABD7761" w14:textId="77777777" w:rsidR="00790613" w:rsidRDefault="00790613" w:rsidP="00790613">
            <w:pPr>
              <w:shd w:val="clear" w:color="auto" w:fill="FFFFFE"/>
              <w:spacing w:line="240" w:lineRule="atLeast"/>
            </w:pPr>
            <w:r>
              <w:t xml:space="preserve">            "dtCreazione": null,</w:t>
            </w:r>
          </w:p>
          <w:p w14:paraId="71997EE8" w14:textId="77777777" w:rsidR="00790613" w:rsidRDefault="00790613" w:rsidP="00790613">
            <w:pPr>
              <w:shd w:val="clear" w:color="auto" w:fill="FFFFFE"/>
              <w:spacing w:line="240" w:lineRule="atLeast"/>
            </w:pPr>
            <w:r>
              <w:t xml:space="preserve">            "dtUltimaModifica": null,</w:t>
            </w:r>
          </w:p>
          <w:p w14:paraId="28A66CBD" w14:textId="77777777" w:rsidR="00790613" w:rsidRDefault="00790613" w:rsidP="00790613">
            <w:pPr>
              <w:shd w:val="clear" w:color="auto" w:fill="FFFFFE"/>
              <w:spacing w:line="240" w:lineRule="atLeast"/>
            </w:pPr>
            <w:r>
              <w:t xml:space="preserve">            "emailAmministratore": null,</w:t>
            </w:r>
          </w:p>
          <w:p w14:paraId="13A65C37" w14:textId="77777777" w:rsidR="00790613" w:rsidRDefault="00790613" w:rsidP="00790613">
            <w:pPr>
              <w:shd w:val="clear" w:color="auto" w:fill="FFFFFE"/>
              <w:spacing w:line="240" w:lineRule="atLeast"/>
            </w:pPr>
            <w:r>
              <w:t xml:space="preserve">            "flgPagati": false,</w:t>
            </w:r>
          </w:p>
          <w:p w14:paraId="702C5D61" w14:textId="77777777" w:rsidR="00790613" w:rsidRDefault="00790613" w:rsidP="00790613">
            <w:pPr>
              <w:shd w:val="clear" w:color="auto" w:fill="FFFFFE"/>
              <w:spacing w:line="240" w:lineRule="atLeast"/>
            </w:pPr>
            <w:r>
              <w:t xml:space="preserve">            "flgTesoreria": false,</w:t>
            </w:r>
          </w:p>
          <w:p w14:paraId="7107434D" w14:textId="77777777" w:rsidR="00790613" w:rsidRDefault="00790613" w:rsidP="00790613">
            <w:pPr>
              <w:shd w:val="clear" w:color="auto" w:fill="FFFFFE"/>
              <w:spacing w:line="240" w:lineRule="atLeast"/>
            </w:pPr>
            <w:r>
              <w:t xml:space="preserve">            "myboxClientKey": null,</w:t>
            </w:r>
          </w:p>
          <w:p w14:paraId="3EADE4EC" w14:textId="77777777" w:rsidR="00790613" w:rsidRDefault="00790613" w:rsidP="00790613">
            <w:pPr>
              <w:shd w:val="clear" w:color="auto" w:fill="FFFFFE"/>
              <w:spacing w:line="240" w:lineRule="atLeast"/>
            </w:pPr>
            <w:r>
              <w:t xml:space="preserve">            "myboxClientSecret": null,</w:t>
            </w:r>
          </w:p>
          <w:p w14:paraId="303406A1" w14:textId="77777777" w:rsidR="00790613" w:rsidRDefault="00790613" w:rsidP="00790613">
            <w:pPr>
              <w:shd w:val="clear" w:color="auto" w:fill="FFFFFE"/>
              <w:spacing w:line="240" w:lineRule="atLeast"/>
            </w:pPr>
            <w:r>
              <w:t xml:space="preserve">            "numGiorniPagamentoPresunti": 0,</w:t>
            </w:r>
          </w:p>
          <w:p w14:paraId="56EF209C" w14:textId="77777777" w:rsidR="00790613" w:rsidRDefault="00790613" w:rsidP="00790613">
            <w:pPr>
              <w:shd w:val="clear" w:color="auto" w:fill="FFFFFE"/>
              <w:spacing w:line="240" w:lineRule="atLeast"/>
            </w:pPr>
            <w:r>
              <w:t xml:space="preserve">            "deLogoEnte": null</w:t>
            </w:r>
          </w:p>
          <w:p w14:paraId="2EC2DD82" w14:textId="77777777" w:rsidR="00790613" w:rsidRDefault="00790613" w:rsidP="00790613">
            <w:pPr>
              <w:shd w:val="clear" w:color="auto" w:fill="FFFFFE"/>
              <w:spacing w:line="240" w:lineRule="atLeast"/>
            </w:pPr>
            <w:r>
              <w:t xml:space="preserve">        },</w:t>
            </w:r>
          </w:p>
          <w:p w14:paraId="04B8A018" w14:textId="77777777" w:rsidR="00790613" w:rsidRDefault="00790613" w:rsidP="00790613">
            <w:pPr>
              <w:shd w:val="clear" w:color="auto" w:fill="FFFFFE"/>
              <w:spacing w:line="240" w:lineRule="atLeast"/>
            </w:pPr>
            <w:r>
              <w:t xml:space="preserve">        "id": 9,</w:t>
            </w:r>
          </w:p>
          <w:p w14:paraId="39E2605B" w14:textId="77777777" w:rsidR="00790613" w:rsidRDefault="00790613" w:rsidP="00790613">
            <w:pPr>
              <w:shd w:val="clear" w:color="auto" w:fill="FFFFFE"/>
              <w:spacing w:line="240" w:lineRule="atLeast"/>
            </w:pPr>
            <w:r>
              <w:t xml:space="preserve">        "codAccertamento": "TEST",</w:t>
            </w:r>
          </w:p>
          <w:p w14:paraId="3C976045" w14:textId="77777777" w:rsidR="00790613" w:rsidRDefault="00790613" w:rsidP="00790613">
            <w:pPr>
              <w:shd w:val="clear" w:color="auto" w:fill="FFFFFE"/>
              <w:spacing w:line="240" w:lineRule="atLeast"/>
            </w:pPr>
            <w:r>
              <w:t xml:space="preserve">        "codCapitolo": "TEST",</w:t>
            </w:r>
          </w:p>
          <w:p w14:paraId="16550F69" w14:textId="77777777" w:rsidR="00790613" w:rsidRDefault="00790613" w:rsidP="00790613">
            <w:pPr>
              <w:shd w:val="clear" w:color="auto" w:fill="FFFFFE"/>
              <w:spacing w:line="240" w:lineRule="atLeast"/>
            </w:pPr>
            <w:r>
              <w:t xml:space="preserve">        "codTipoDovuto": "0807",</w:t>
            </w:r>
          </w:p>
          <w:p w14:paraId="583CE88A" w14:textId="77777777" w:rsidR="00790613" w:rsidRDefault="00790613" w:rsidP="00790613">
            <w:pPr>
              <w:shd w:val="clear" w:color="auto" w:fill="FFFFFE"/>
              <w:spacing w:line="240" w:lineRule="atLeast"/>
            </w:pPr>
            <w:r>
              <w:t xml:space="preserve">        "deTipoDovuto": "ARISGAN - Addizionale Regionale sul Gas Naturale/Imposta sostitutiva - ATTO IMPOSITIVO",</w:t>
            </w:r>
          </w:p>
          <w:p w14:paraId="33B1D538" w14:textId="77777777" w:rsidR="00790613" w:rsidRDefault="00790613" w:rsidP="00790613">
            <w:pPr>
              <w:shd w:val="clear" w:color="auto" w:fill="FFFFFE"/>
              <w:spacing w:line="240" w:lineRule="atLeast"/>
            </w:pPr>
            <w:r>
              <w:t xml:space="preserve">        "codUfficio": "TEST",</w:t>
            </w:r>
          </w:p>
          <w:p w14:paraId="484D8C13" w14:textId="77777777" w:rsidR="00790613" w:rsidRDefault="00790613" w:rsidP="00790613">
            <w:pPr>
              <w:shd w:val="clear" w:color="auto" w:fill="FFFFFE"/>
              <w:spacing w:line="240" w:lineRule="atLeast"/>
            </w:pPr>
            <w:r>
              <w:t xml:space="preserve">        "deAccertamento": "Accertamento di test 2",</w:t>
            </w:r>
          </w:p>
          <w:p w14:paraId="6203A0B9" w14:textId="77777777" w:rsidR="00790613" w:rsidRDefault="00790613" w:rsidP="00790613">
            <w:pPr>
              <w:shd w:val="clear" w:color="auto" w:fill="FFFFFE"/>
              <w:spacing w:line="240" w:lineRule="atLeast"/>
            </w:pPr>
            <w:r>
              <w:t xml:space="preserve">        "deAnnoEsercizio": "2020",</w:t>
            </w:r>
          </w:p>
          <w:p w14:paraId="4039C1A8" w14:textId="77777777" w:rsidR="00790613" w:rsidRDefault="00790613" w:rsidP="00790613">
            <w:pPr>
              <w:shd w:val="clear" w:color="auto" w:fill="FFFFFE"/>
              <w:spacing w:line="240" w:lineRule="atLeast"/>
            </w:pPr>
            <w:r>
              <w:t xml:space="preserve">        "deCapitolo": "Capitolo di test 2",</w:t>
            </w:r>
          </w:p>
          <w:p w14:paraId="02C72BD1" w14:textId="77777777" w:rsidR="00790613" w:rsidRDefault="00790613" w:rsidP="00790613">
            <w:pPr>
              <w:shd w:val="clear" w:color="auto" w:fill="FFFFFE"/>
              <w:spacing w:line="240" w:lineRule="atLeast"/>
            </w:pPr>
            <w:r>
              <w:t xml:space="preserve">        "deUfficio": "Ufficio Tasse",</w:t>
            </w:r>
          </w:p>
          <w:p w14:paraId="2DE8A5FA" w14:textId="77777777" w:rsidR="00790613" w:rsidRDefault="00790613" w:rsidP="00790613">
            <w:pPr>
              <w:shd w:val="clear" w:color="auto" w:fill="FFFFFE"/>
              <w:spacing w:line="240" w:lineRule="atLeast"/>
            </w:pPr>
            <w:r>
              <w:t xml:space="preserve">        "dtCreazione": null,</w:t>
            </w:r>
          </w:p>
          <w:p w14:paraId="51343260" w14:textId="77777777" w:rsidR="00790613" w:rsidRDefault="00790613" w:rsidP="00790613">
            <w:pPr>
              <w:shd w:val="clear" w:color="auto" w:fill="FFFFFE"/>
              <w:spacing w:line="240" w:lineRule="atLeast"/>
            </w:pPr>
            <w:r>
              <w:t xml:space="preserve">        "dtUltimaModifica": "2020-03-23T21:58:45.732+0000",</w:t>
            </w:r>
          </w:p>
          <w:p w14:paraId="5A7D7373" w14:textId="77777777" w:rsidR="00790613" w:rsidRDefault="00790613" w:rsidP="00790613">
            <w:pPr>
              <w:shd w:val="clear" w:color="auto" w:fill="FFFFFE"/>
              <w:spacing w:line="240" w:lineRule="atLeast"/>
            </w:pPr>
            <w:r>
              <w:t xml:space="preserve">        "flgAttivo": true,</w:t>
            </w:r>
          </w:p>
          <w:p w14:paraId="19C2F62B" w14:textId="77777777" w:rsidR="00790613" w:rsidRDefault="00790613" w:rsidP="00790613">
            <w:pPr>
              <w:shd w:val="clear" w:color="auto" w:fill="FFFFFE"/>
              <w:spacing w:line="240" w:lineRule="atLeast"/>
            </w:pPr>
            <w:r>
              <w:t xml:space="preserve">        "flgAttivoCambiato": false</w:t>
            </w:r>
          </w:p>
          <w:p w14:paraId="676A9EF8" w14:textId="77777777" w:rsidR="00790613" w:rsidRDefault="00790613" w:rsidP="00790613">
            <w:pPr>
              <w:shd w:val="clear" w:color="auto" w:fill="FFFFFE"/>
              <w:spacing w:line="240" w:lineRule="atLeast"/>
            </w:pPr>
            <w:r>
              <w:lastRenderedPageBreak/>
              <w:t xml:space="preserve">    }</w:t>
            </w:r>
          </w:p>
          <w:p w14:paraId="6DAF950E" w14:textId="006177A6" w:rsidR="00CA3BDB" w:rsidRPr="00C84A37" w:rsidRDefault="00790613" w:rsidP="00790613">
            <w:pPr>
              <w:shd w:val="clear" w:color="auto" w:fill="FFFFFE"/>
              <w:spacing w:line="240" w:lineRule="atLeast"/>
            </w:pPr>
            <w:r>
              <w:t>}</w:t>
            </w:r>
          </w:p>
        </w:tc>
        <w:tc>
          <w:tcPr>
            <w:tcW w:w="1117" w:type="dxa"/>
            <w:vAlign w:val="center"/>
          </w:tcPr>
          <w:p w14:paraId="03F6356C"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2A8BCFD3" w14:textId="77777777" w:rsidR="00CA3BDB" w:rsidRDefault="00CA3BDB" w:rsidP="00CA3BDB"/>
    <w:p w14:paraId="74E308C3" w14:textId="50B0A5A5" w:rsidR="00CA3BDB" w:rsidRDefault="00CA3BDB" w:rsidP="00BC5D2E"/>
    <w:p w14:paraId="6EB4F554" w14:textId="77777777" w:rsidR="00CA3BDB" w:rsidRDefault="00CA3BDB" w:rsidP="00CA3BDB"/>
    <w:p w14:paraId="2F34953F" w14:textId="020E5E27" w:rsidR="00CA3BDB" w:rsidRDefault="00CA3BDB" w:rsidP="00CA3BDB">
      <w:pPr>
        <w:pStyle w:val="Titolo4"/>
      </w:pPr>
      <w:r w:rsidRPr="00A04A39">
        <w:t>TC_</w:t>
      </w:r>
      <w:r>
        <w:t>CAPITOLI</w:t>
      </w:r>
      <w:r w:rsidRPr="00A04A39">
        <w:t>_0</w:t>
      </w:r>
      <w:r>
        <w:t>3</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4D5C9DB1" w14:textId="77777777" w:rsidTr="008726BD">
        <w:trPr>
          <w:gridAfter w:val="2"/>
          <w:wAfter w:w="5665" w:type="dxa"/>
          <w:trHeight w:val="583"/>
        </w:trPr>
        <w:tc>
          <w:tcPr>
            <w:tcW w:w="4189" w:type="dxa"/>
            <w:gridSpan w:val="3"/>
            <w:shd w:val="clear" w:color="auto" w:fill="DEEAF6" w:themeFill="accent1" w:themeFillTint="33"/>
          </w:tcPr>
          <w:p w14:paraId="0F4E63F0" w14:textId="0B7CC0C4" w:rsidR="00CA3BDB" w:rsidRPr="00C84A37" w:rsidRDefault="00CA3BDB" w:rsidP="008726BD">
            <w:pPr>
              <w:rPr>
                <w:b/>
              </w:rPr>
            </w:pPr>
            <w:r w:rsidRPr="00C84A37">
              <w:rPr>
                <w:b/>
              </w:rPr>
              <w:t>TC_</w:t>
            </w:r>
            <w:r>
              <w:rPr>
                <w:b/>
              </w:rPr>
              <w:t>CAPITOLI</w:t>
            </w:r>
            <w:r w:rsidRPr="00C84A37">
              <w:rPr>
                <w:b/>
              </w:rPr>
              <w:t>_0</w:t>
            </w:r>
            <w:r>
              <w:rPr>
                <w:b/>
              </w:rPr>
              <w:t>3</w:t>
            </w:r>
          </w:p>
        </w:tc>
      </w:tr>
      <w:tr w:rsidR="00CA3BDB" w:rsidRPr="00C84A37" w14:paraId="3F9A992D" w14:textId="77777777" w:rsidTr="008726BD">
        <w:trPr>
          <w:trHeight w:val="550"/>
        </w:trPr>
        <w:tc>
          <w:tcPr>
            <w:tcW w:w="2405" w:type="dxa"/>
            <w:gridSpan w:val="2"/>
          </w:tcPr>
          <w:p w14:paraId="751A6F48" w14:textId="77777777" w:rsidR="00CA3BDB" w:rsidRPr="00C84A37" w:rsidRDefault="00CA3BDB" w:rsidP="008726BD">
            <w:pPr>
              <w:rPr>
                <w:b/>
              </w:rPr>
            </w:pPr>
            <w:r w:rsidRPr="00C84A37">
              <w:rPr>
                <w:b/>
              </w:rPr>
              <w:t>Titolo</w:t>
            </w:r>
          </w:p>
        </w:tc>
        <w:tc>
          <w:tcPr>
            <w:tcW w:w="7449" w:type="dxa"/>
            <w:gridSpan w:val="3"/>
          </w:tcPr>
          <w:p w14:paraId="122C1126" w14:textId="2CD3C665" w:rsidR="00CA3BDB" w:rsidRPr="00C84A37" w:rsidRDefault="00D672EF" w:rsidP="008726BD">
            <w:r w:rsidRPr="00D672EF">
              <w:t>Dettaglio Capitolo</w:t>
            </w:r>
          </w:p>
        </w:tc>
      </w:tr>
      <w:tr w:rsidR="00CA3BDB" w:rsidRPr="00C84A37" w14:paraId="773F29A8" w14:textId="77777777" w:rsidTr="008726BD">
        <w:trPr>
          <w:trHeight w:val="550"/>
        </w:trPr>
        <w:tc>
          <w:tcPr>
            <w:tcW w:w="2405" w:type="dxa"/>
            <w:gridSpan w:val="2"/>
          </w:tcPr>
          <w:p w14:paraId="28F319EF" w14:textId="77777777" w:rsidR="00CA3BDB" w:rsidRPr="00C84A37" w:rsidRDefault="00CA3BDB" w:rsidP="008726BD">
            <w:pPr>
              <w:rPr>
                <w:b/>
              </w:rPr>
            </w:pPr>
            <w:r w:rsidRPr="00C84A37">
              <w:rPr>
                <w:b/>
              </w:rPr>
              <w:t>Descrizione</w:t>
            </w:r>
          </w:p>
        </w:tc>
        <w:tc>
          <w:tcPr>
            <w:tcW w:w="7449" w:type="dxa"/>
            <w:gridSpan w:val="3"/>
          </w:tcPr>
          <w:p w14:paraId="11369D59" w14:textId="5B59FCC8" w:rsidR="00CA3BDB" w:rsidRPr="00C84A37" w:rsidRDefault="00D672EF" w:rsidP="008726BD">
            <w:r w:rsidRPr="00D672EF">
              <w:t>Restitu</w:t>
            </w:r>
            <w:r>
              <w:t>i</w:t>
            </w:r>
            <w:r w:rsidRPr="00D672EF">
              <w:t>sce i dati di dettaglio di un Capitolo.</w:t>
            </w:r>
          </w:p>
        </w:tc>
      </w:tr>
      <w:tr w:rsidR="00CA3BDB" w:rsidRPr="00C84A37" w14:paraId="13A5BF5C" w14:textId="77777777" w:rsidTr="008726BD">
        <w:trPr>
          <w:trHeight w:val="550"/>
        </w:trPr>
        <w:tc>
          <w:tcPr>
            <w:tcW w:w="2405" w:type="dxa"/>
            <w:gridSpan w:val="2"/>
          </w:tcPr>
          <w:p w14:paraId="4D2E196D" w14:textId="77777777" w:rsidR="00CA3BDB" w:rsidRPr="00C84A37" w:rsidRDefault="00CA3BDB" w:rsidP="008726BD">
            <w:pPr>
              <w:rPr>
                <w:b/>
              </w:rPr>
            </w:pPr>
            <w:r>
              <w:rPr>
                <w:b/>
              </w:rPr>
              <w:t>Id Ruolo/Attore</w:t>
            </w:r>
          </w:p>
        </w:tc>
        <w:tc>
          <w:tcPr>
            <w:tcW w:w="7449" w:type="dxa"/>
            <w:gridSpan w:val="3"/>
          </w:tcPr>
          <w:p w14:paraId="7C924D20" w14:textId="77777777" w:rsidR="00CA3BDB" w:rsidRPr="00146646" w:rsidRDefault="00CA3BDB" w:rsidP="008726BD">
            <w:r>
              <w:t>001</w:t>
            </w:r>
          </w:p>
        </w:tc>
      </w:tr>
      <w:tr w:rsidR="00CA3BDB" w:rsidRPr="00C84A37" w14:paraId="6416823E" w14:textId="77777777" w:rsidTr="008726BD">
        <w:tc>
          <w:tcPr>
            <w:tcW w:w="2405" w:type="dxa"/>
            <w:gridSpan w:val="2"/>
            <w:vAlign w:val="center"/>
          </w:tcPr>
          <w:p w14:paraId="58AAF447" w14:textId="77777777" w:rsidR="00CA3BDB" w:rsidRPr="00C84A37" w:rsidRDefault="00CA3BDB" w:rsidP="008726BD">
            <w:pPr>
              <w:rPr>
                <w:b/>
              </w:rPr>
            </w:pPr>
            <w:r w:rsidRPr="00C84A37">
              <w:rPr>
                <w:b/>
              </w:rPr>
              <w:t>Pre-condizioni</w:t>
            </w:r>
          </w:p>
        </w:tc>
        <w:tc>
          <w:tcPr>
            <w:tcW w:w="7449" w:type="dxa"/>
            <w:gridSpan w:val="3"/>
            <w:vAlign w:val="center"/>
          </w:tcPr>
          <w:p w14:paraId="316A290D"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5774BC36" w14:textId="77777777" w:rsidR="00CA3BDB" w:rsidRDefault="00CA3BDB" w:rsidP="008726BD">
            <w:pPr>
              <w:pStyle w:val="Paragrafoelenco"/>
              <w:numPr>
                <w:ilvl w:val="0"/>
                <w:numId w:val="7"/>
              </w:numPr>
              <w:ind w:left="714" w:hanging="357"/>
            </w:pPr>
            <w:r>
              <w:t>L’utente deve avere selezionato la request TC_CAPITOLI_03</w:t>
            </w:r>
          </w:p>
          <w:p w14:paraId="50B5A8B8" w14:textId="640C2674" w:rsidR="00F11400" w:rsidRPr="00C84A37" w:rsidRDefault="00F11400" w:rsidP="008726BD">
            <w:pPr>
              <w:pStyle w:val="Paragrafoelenco"/>
              <w:numPr>
                <w:ilvl w:val="0"/>
                <w:numId w:val="7"/>
              </w:numPr>
              <w:ind w:left="714" w:hanging="357"/>
            </w:pPr>
            <w:r>
              <w:t>L’utente deve aver eseguito TC_CAPITOLI_02</w:t>
            </w:r>
          </w:p>
        </w:tc>
      </w:tr>
      <w:tr w:rsidR="00F11400" w:rsidRPr="00C84A37" w14:paraId="68F8F785" w14:textId="77777777" w:rsidTr="008726BD">
        <w:tc>
          <w:tcPr>
            <w:tcW w:w="2405" w:type="dxa"/>
            <w:gridSpan w:val="2"/>
            <w:vAlign w:val="center"/>
          </w:tcPr>
          <w:p w14:paraId="707331E6" w14:textId="3C73B2CA" w:rsidR="00F11400" w:rsidRPr="00C84A37" w:rsidRDefault="00F11400" w:rsidP="008726BD">
            <w:pPr>
              <w:rPr>
                <w:b/>
              </w:rPr>
            </w:pPr>
            <w:r>
              <w:rPr>
                <w:b/>
              </w:rPr>
              <w:t>Post-condizione</w:t>
            </w:r>
          </w:p>
        </w:tc>
        <w:tc>
          <w:tcPr>
            <w:tcW w:w="7449" w:type="dxa"/>
            <w:gridSpan w:val="3"/>
            <w:vAlign w:val="center"/>
          </w:tcPr>
          <w:p w14:paraId="0E4E32A1" w14:textId="3F34E2E4" w:rsidR="00F11400" w:rsidRDefault="00F11400" w:rsidP="008726BD">
            <w:pPr>
              <w:pStyle w:val="Paragrafoelenco"/>
              <w:numPr>
                <w:ilvl w:val="0"/>
                <w:numId w:val="7"/>
              </w:numPr>
              <w:ind w:left="714" w:hanging="357"/>
            </w:pPr>
            <w:r>
              <w:t>Il servizio restituisce i dati del capitolo inserito con l’esecuzione TC_CAPITOLI_02 con codice “TEST” e id: 9.</w:t>
            </w:r>
          </w:p>
        </w:tc>
      </w:tr>
      <w:tr w:rsidR="00CA3BDB" w:rsidRPr="00C84A37" w14:paraId="746AFE71" w14:textId="77777777" w:rsidTr="008726BD">
        <w:tc>
          <w:tcPr>
            <w:tcW w:w="2405" w:type="dxa"/>
            <w:gridSpan w:val="2"/>
            <w:vAlign w:val="center"/>
          </w:tcPr>
          <w:p w14:paraId="4E8F77D6" w14:textId="77777777" w:rsidR="00CA3BDB" w:rsidRPr="00C84A37" w:rsidRDefault="00CA3BDB" w:rsidP="008726BD">
            <w:pPr>
              <w:rPr>
                <w:b/>
              </w:rPr>
            </w:pPr>
            <w:r>
              <w:rPr>
                <w:b/>
              </w:rPr>
              <w:t>Input</w:t>
            </w:r>
          </w:p>
        </w:tc>
        <w:tc>
          <w:tcPr>
            <w:tcW w:w="7449" w:type="dxa"/>
            <w:gridSpan w:val="3"/>
            <w:vAlign w:val="center"/>
          </w:tcPr>
          <w:p w14:paraId="70F53B7C" w14:textId="77777777" w:rsidR="00CA3BDB" w:rsidRDefault="00CA3BDB" w:rsidP="008726BD"/>
          <w:tbl>
            <w:tblPr>
              <w:tblStyle w:val="GridTable3"/>
              <w:tblW w:w="0" w:type="auto"/>
              <w:tblLook w:val="04A0" w:firstRow="1" w:lastRow="0" w:firstColumn="1" w:lastColumn="0" w:noHBand="0" w:noVBand="1"/>
            </w:tblPr>
            <w:tblGrid>
              <w:gridCol w:w="1212"/>
              <w:gridCol w:w="6011"/>
            </w:tblGrid>
            <w:tr w:rsidR="00CA3BDB" w14:paraId="7218ACF3"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0AF7EFB9" w14:textId="77777777" w:rsidR="00CA3BDB" w:rsidRDefault="00CA3BDB" w:rsidP="008726BD">
                  <w:r>
                    <w:t>Key</w:t>
                  </w:r>
                </w:p>
              </w:tc>
              <w:tc>
                <w:tcPr>
                  <w:tcW w:w="6011" w:type="dxa"/>
                </w:tcPr>
                <w:p w14:paraId="64B4406E" w14:textId="77777777" w:rsidR="00CA3BDB" w:rsidRDefault="00CA3BDB" w:rsidP="008726BD">
                  <w:pPr>
                    <w:cnfStyle w:val="100000000000" w:firstRow="1" w:lastRow="0" w:firstColumn="0" w:lastColumn="0" w:oddVBand="0" w:evenVBand="0" w:oddHBand="0" w:evenHBand="0" w:firstRowFirstColumn="0" w:firstRowLastColumn="0" w:lastRowFirstColumn="0" w:lastRowLastColumn="0"/>
                  </w:pPr>
                  <w:r>
                    <w:t>Value</w:t>
                  </w:r>
                </w:p>
              </w:tc>
            </w:tr>
            <w:tr w:rsidR="00CA3BDB" w14:paraId="54C6FF21"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37AFE32F" w14:textId="145F194C" w:rsidR="00CA3BDB" w:rsidRDefault="006A0C83" w:rsidP="008726BD">
                  <w:r>
                    <w:t>id</w:t>
                  </w:r>
                </w:p>
              </w:tc>
              <w:tc>
                <w:tcPr>
                  <w:tcW w:w="6011" w:type="dxa"/>
                </w:tcPr>
                <w:p w14:paraId="71AB541E" w14:textId="79975E08" w:rsidR="00CA3BDB" w:rsidRDefault="00F11400" w:rsidP="008726BD">
                  <w:pPr>
                    <w:cnfStyle w:val="000000100000" w:firstRow="0" w:lastRow="0" w:firstColumn="0" w:lastColumn="0" w:oddVBand="0" w:evenVBand="0" w:oddHBand="1" w:evenHBand="0" w:firstRowFirstColumn="0" w:firstRowLastColumn="0" w:lastRowFirstColumn="0" w:lastRowLastColumn="0"/>
                  </w:pPr>
                  <w:r>
                    <w:t>9</w:t>
                  </w:r>
                </w:p>
              </w:tc>
            </w:tr>
            <w:tr w:rsidR="00CA3BDB" w14:paraId="166893A3"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709F1683" w14:textId="77777777" w:rsidR="00CA3BDB" w:rsidRDefault="00CA3BDB" w:rsidP="008726BD">
                  <w:r>
                    <w:t>codIpa</w:t>
                  </w:r>
                </w:p>
              </w:tc>
              <w:tc>
                <w:tcPr>
                  <w:tcW w:w="6011" w:type="dxa"/>
                </w:tcPr>
                <w:p w14:paraId="222F94B4" w14:textId="77777777" w:rsidR="00CA3BDB" w:rsidRDefault="00CA3BDB" w:rsidP="008726BD">
                  <w:pPr>
                    <w:cnfStyle w:val="000000000000" w:firstRow="0" w:lastRow="0" w:firstColumn="0" w:lastColumn="0" w:oddVBand="0" w:evenVBand="0" w:oddHBand="0" w:evenHBand="0" w:firstRowFirstColumn="0" w:firstRowLastColumn="0" w:lastRowFirstColumn="0" w:lastRowLastColumn="0"/>
                  </w:pPr>
                  <w:r>
                    <w:t>R_PUGLIA</w:t>
                  </w:r>
                </w:p>
              </w:tc>
            </w:tr>
          </w:tbl>
          <w:p w14:paraId="44F48A50" w14:textId="77777777" w:rsidR="00CA3BDB" w:rsidRDefault="00CA3BDB" w:rsidP="008726BD">
            <w:r>
              <w:t xml:space="preserve"> </w:t>
            </w:r>
          </w:p>
        </w:tc>
      </w:tr>
      <w:tr w:rsidR="00CA3BDB" w:rsidRPr="00C84A37" w14:paraId="74BF5DEF" w14:textId="77777777" w:rsidTr="008726BD">
        <w:trPr>
          <w:trHeight w:val="540"/>
        </w:trPr>
        <w:tc>
          <w:tcPr>
            <w:tcW w:w="626" w:type="dxa"/>
          </w:tcPr>
          <w:p w14:paraId="47B03E05" w14:textId="77777777" w:rsidR="00CA3BDB" w:rsidRPr="00C84A37" w:rsidRDefault="00CA3BDB" w:rsidP="008726BD">
            <w:pPr>
              <w:rPr>
                <w:b/>
              </w:rPr>
            </w:pPr>
            <w:r w:rsidRPr="00C84A37">
              <w:rPr>
                <w:b/>
              </w:rPr>
              <w:t>Step</w:t>
            </w:r>
          </w:p>
        </w:tc>
        <w:tc>
          <w:tcPr>
            <w:tcW w:w="1779" w:type="dxa"/>
          </w:tcPr>
          <w:p w14:paraId="4F482127" w14:textId="77777777" w:rsidR="00CA3BDB" w:rsidRPr="00C84A37" w:rsidRDefault="00CA3BDB" w:rsidP="008726BD">
            <w:pPr>
              <w:rPr>
                <w:b/>
              </w:rPr>
            </w:pPr>
            <w:r w:rsidRPr="00C84A37">
              <w:rPr>
                <w:b/>
              </w:rPr>
              <w:t>Azione</w:t>
            </w:r>
          </w:p>
        </w:tc>
        <w:tc>
          <w:tcPr>
            <w:tcW w:w="6332" w:type="dxa"/>
            <w:gridSpan w:val="2"/>
          </w:tcPr>
          <w:p w14:paraId="1D2CBF1E" w14:textId="77777777" w:rsidR="00CA3BDB" w:rsidRPr="00C84A37" w:rsidRDefault="00CA3BDB" w:rsidP="008726BD">
            <w:pPr>
              <w:rPr>
                <w:b/>
              </w:rPr>
            </w:pPr>
            <w:r w:rsidRPr="00C84A37">
              <w:rPr>
                <w:b/>
              </w:rPr>
              <w:t>Risultato atteso</w:t>
            </w:r>
          </w:p>
        </w:tc>
        <w:tc>
          <w:tcPr>
            <w:tcW w:w="1117" w:type="dxa"/>
          </w:tcPr>
          <w:p w14:paraId="58ACB598" w14:textId="77777777" w:rsidR="00CA3BDB" w:rsidRPr="00C84A37" w:rsidRDefault="00CA3BDB" w:rsidP="008726BD">
            <w:pPr>
              <w:rPr>
                <w:b/>
              </w:rPr>
            </w:pPr>
            <w:r w:rsidRPr="00C84A37">
              <w:rPr>
                <w:b/>
              </w:rPr>
              <w:t>Esito</w:t>
            </w:r>
          </w:p>
        </w:tc>
      </w:tr>
      <w:tr w:rsidR="00CA3BDB" w:rsidRPr="00C84A37" w14:paraId="57591B48" w14:textId="77777777" w:rsidTr="008726BD">
        <w:trPr>
          <w:trHeight w:val="1800"/>
        </w:trPr>
        <w:tc>
          <w:tcPr>
            <w:tcW w:w="626" w:type="dxa"/>
          </w:tcPr>
          <w:p w14:paraId="6C83923B" w14:textId="77777777" w:rsidR="00CA3BDB" w:rsidRPr="00C84A37" w:rsidRDefault="00CA3BDB" w:rsidP="008726BD">
            <w:r>
              <w:t>1</w:t>
            </w:r>
          </w:p>
        </w:tc>
        <w:tc>
          <w:tcPr>
            <w:tcW w:w="1779" w:type="dxa"/>
          </w:tcPr>
          <w:p w14:paraId="0E8DDDBE" w14:textId="77777777" w:rsidR="00CA3BDB" w:rsidRPr="00C84A37" w:rsidRDefault="00CA3BDB" w:rsidP="008726BD">
            <w:r>
              <w:t>L’utente seleziona il pulsante SEND.</w:t>
            </w:r>
          </w:p>
        </w:tc>
        <w:tc>
          <w:tcPr>
            <w:tcW w:w="6332" w:type="dxa"/>
            <w:gridSpan w:val="2"/>
          </w:tcPr>
          <w:p w14:paraId="10DB593A" w14:textId="77777777" w:rsidR="00F11400" w:rsidRDefault="00CA3BDB" w:rsidP="00F11400">
            <w:pPr>
              <w:shd w:val="clear" w:color="auto" w:fill="FFFFFE"/>
              <w:spacing w:line="240" w:lineRule="atLeast"/>
            </w:pPr>
            <w:r w:rsidRPr="00C84A37">
              <w:t xml:space="preserve"> </w:t>
            </w:r>
            <w:r w:rsidR="00F11400">
              <w:t>{</w:t>
            </w:r>
          </w:p>
          <w:p w14:paraId="49FAC3A9" w14:textId="77777777" w:rsidR="00F11400" w:rsidRDefault="00F11400" w:rsidP="00F11400">
            <w:pPr>
              <w:shd w:val="clear" w:color="auto" w:fill="FFFFFE"/>
              <w:spacing w:line="240" w:lineRule="atLeast"/>
            </w:pPr>
            <w:r>
              <w:t xml:space="preserve">    "timestamp": "2020-03-23T22:18:58.873+0000",</w:t>
            </w:r>
          </w:p>
          <w:p w14:paraId="34311013" w14:textId="77777777" w:rsidR="00F11400" w:rsidRDefault="00F11400" w:rsidP="00F11400">
            <w:pPr>
              <w:shd w:val="clear" w:color="auto" w:fill="FFFFFE"/>
              <w:spacing w:line="240" w:lineRule="atLeast"/>
            </w:pPr>
            <w:r>
              <w:t xml:space="preserve">    "messages": null,</w:t>
            </w:r>
          </w:p>
          <w:p w14:paraId="59426F09" w14:textId="77777777" w:rsidR="00F11400" w:rsidRDefault="00F11400" w:rsidP="00F11400">
            <w:pPr>
              <w:shd w:val="clear" w:color="auto" w:fill="FFFFFE"/>
              <w:spacing w:line="240" w:lineRule="atLeast"/>
            </w:pPr>
            <w:r>
              <w:t xml:space="preserve">    "items": {</w:t>
            </w:r>
          </w:p>
          <w:p w14:paraId="64AA86B5" w14:textId="77777777" w:rsidR="00F11400" w:rsidRDefault="00F11400" w:rsidP="00F11400">
            <w:pPr>
              <w:shd w:val="clear" w:color="auto" w:fill="FFFFFE"/>
              <w:spacing w:line="240" w:lineRule="atLeast"/>
            </w:pPr>
            <w:r>
              <w:t xml:space="preserve">        "ente": {</w:t>
            </w:r>
          </w:p>
          <w:p w14:paraId="7CFEB0CE" w14:textId="77777777" w:rsidR="00F11400" w:rsidRDefault="00F11400" w:rsidP="00F11400">
            <w:pPr>
              <w:shd w:val="clear" w:color="auto" w:fill="FFFFFE"/>
              <w:spacing w:line="240" w:lineRule="atLeast"/>
            </w:pPr>
            <w:r>
              <w:t xml:space="preserve">            "id": 1,</w:t>
            </w:r>
          </w:p>
          <w:p w14:paraId="51D1D3FC" w14:textId="77777777" w:rsidR="00F11400" w:rsidRDefault="00F11400" w:rsidP="00F11400">
            <w:pPr>
              <w:shd w:val="clear" w:color="auto" w:fill="FFFFFE"/>
              <w:spacing w:line="240" w:lineRule="atLeast"/>
            </w:pPr>
            <w:r>
              <w:t xml:space="preserve">            "codIpaEnte": "R_CAMPAN",</w:t>
            </w:r>
          </w:p>
          <w:p w14:paraId="79BE3BD7" w14:textId="77777777" w:rsidR="00F11400" w:rsidRDefault="00F11400" w:rsidP="00F11400">
            <w:pPr>
              <w:shd w:val="clear" w:color="auto" w:fill="FFFFFE"/>
              <w:spacing w:line="240" w:lineRule="atLeast"/>
            </w:pPr>
            <w:r>
              <w:t xml:space="preserve">            "codiceFiscaleEnte": "80011990639",</w:t>
            </w:r>
          </w:p>
          <w:p w14:paraId="120AAA62" w14:textId="77777777" w:rsidR="00F11400" w:rsidRDefault="00F11400" w:rsidP="00F11400">
            <w:pPr>
              <w:shd w:val="clear" w:color="auto" w:fill="FFFFFE"/>
              <w:spacing w:line="240" w:lineRule="atLeast"/>
            </w:pPr>
            <w:r>
              <w:t xml:space="preserve">            "deNomeEnte": "Regione Campania",</w:t>
            </w:r>
          </w:p>
          <w:p w14:paraId="3E372E12" w14:textId="77777777" w:rsidR="00F11400" w:rsidRDefault="00F11400" w:rsidP="00F11400">
            <w:pPr>
              <w:shd w:val="clear" w:color="auto" w:fill="FFFFFE"/>
              <w:spacing w:line="240" w:lineRule="atLeast"/>
            </w:pPr>
            <w:r>
              <w:t xml:space="preserve">            "dtCreazione": "2017-07-18T15:19:17.725+0000",</w:t>
            </w:r>
          </w:p>
          <w:p w14:paraId="65EF326B" w14:textId="77777777" w:rsidR="00F11400" w:rsidRDefault="00F11400" w:rsidP="00F11400">
            <w:pPr>
              <w:shd w:val="clear" w:color="auto" w:fill="FFFFFE"/>
              <w:spacing w:line="240" w:lineRule="atLeast"/>
            </w:pPr>
            <w:r>
              <w:lastRenderedPageBreak/>
              <w:t xml:space="preserve">            "dtUltimaModifica": "2017-07-18T15:19:17.725+0000",</w:t>
            </w:r>
          </w:p>
          <w:p w14:paraId="246E1075" w14:textId="77777777" w:rsidR="00F11400" w:rsidRDefault="00F11400" w:rsidP="00F11400">
            <w:pPr>
              <w:shd w:val="clear" w:color="auto" w:fill="FFFFFE"/>
              <w:spacing w:line="240" w:lineRule="atLeast"/>
            </w:pPr>
            <w:r>
              <w:t xml:space="preserve">            "emailAmministratore": "m.guariniello@almaviva.it",</w:t>
            </w:r>
          </w:p>
          <w:p w14:paraId="2D7A2D53" w14:textId="77777777" w:rsidR="00F11400" w:rsidRDefault="00F11400" w:rsidP="00F11400">
            <w:pPr>
              <w:shd w:val="clear" w:color="auto" w:fill="FFFFFE"/>
              <w:spacing w:line="240" w:lineRule="atLeast"/>
            </w:pPr>
            <w:r>
              <w:t xml:space="preserve">            "flgPagati": true,</w:t>
            </w:r>
          </w:p>
          <w:p w14:paraId="4329944E" w14:textId="77777777" w:rsidR="00F11400" w:rsidRDefault="00F11400" w:rsidP="00F11400">
            <w:pPr>
              <w:shd w:val="clear" w:color="auto" w:fill="FFFFFE"/>
              <w:spacing w:line="240" w:lineRule="atLeast"/>
            </w:pPr>
            <w:r>
              <w:t xml:space="preserve">            "flgTesoreria": true,</w:t>
            </w:r>
          </w:p>
          <w:p w14:paraId="2D2B554B" w14:textId="77777777" w:rsidR="00F11400" w:rsidRDefault="00F11400" w:rsidP="00F11400">
            <w:pPr>
              <w:shd w:val="clear" w:color="auto" w:fill="FFFFFE"/>
              <w:spacing w:line="240" w:lineRule="atLeast"/>
            </w:pPr>
            <w:r>
              <w:t xml:space="preserve">            "myboxClientKey": "833bfbd1-b3f4-40c6-8abb-269fa6be0827",</w:t>
            </w:r>
          </w:p>
          <w:p w14:paraId="7273F9BB" w14:textId="77777777" w:rsidR="00F11400" w:rsidRDefault="00F11400" w:rsidP="00F11400">
            <w:pPr>
              <w:shd w:val="clear" w:color="auto" w:fill="FFFFFE"/>
              <w:spacing w:line="240" w:lineRule="atLeast"/>
            </w:pPr>
            <w:r>
              <w:t xml:space="preserve">            "myboxClientSecret": "2a245a39-c5ac-458f-b8c2-87b105aa8352",</w:t>
            </w:r>
          </w:p>
          <w:p w14:paraId="664072D1" w14:textId="77777777" w:rsidR="00F11400" w:rsidRDefault="00F11400" w:rsidP="00F11400">
            <w:pPr>
              <w:shd w:val="clear" w:color="auto" w:fill="FFFFFE"/>
              <w:spacing w:line="240" w:lineRule="atLeast"/>
            </w:pPr>
            <w:r>
              <w:t xml:space="preserve">            "numGiorniPagamentoPresunti": 3,</w:t>
            </w:r>
          </w:p>
          <w:p w14:paraId="5181ADBE" w14:textId="77777777" w:rsidR="00F11400" w:rsidRDefault="00F11400" w:rsidP="00F11400">
            <w:pPr>
              <w:shd w:val="clear" w:color="auto" w:fill="FFFFFE"/>
              <w:spacing w:line="240" w:lineRule="atLeast"/>
            </w:pPr>
            <w:r>
              <w:t xml:space="preserve">            "deLogoEnte": null</w:t>
            </w:r>
          </w:p>
          <w:p w14:paraId="76F3287D" w14:textId="77777777" w:rsidR="00F11400" w:rsidRDefault="00F11400" w:rsidP="00F11400">
            <w:pPr>
              <w:shd w:val="clear" w:color="auto" w:fill="FFFFFE"/>
              <w:spacing w:line="240" w:lineRule="atLeast"/>
            </w:pPr>
            <w:r>
              <w:t xml:space="preserve">        },</w:t>
            </w:r>
          </w:p>
          <w:p w14:paraId="696534C6" w14:textId="77777777" w:rsidR="00F11400" w:rsidRDefault="00F11400" w:rsidP="00F11400">
            <w:pPr>
              <w:shd w:val="clear" w:color="auto" w:fill="FFFFFE"/>
              <w:spacing w:line="240" w:lineRule="atLeast"/>
            </w:pPr>
            <w:r>
              <w:t xml:space="preserve">        "id": 9,</w:t>
            </w:r>
          </w:p>
          <w:p w14:paraId="6AA68963" w14:textId="77777777" w:rsidR="00F11400" w:rsidRDefault="00F11400" w:rsidP="00F11400">
            <w:pPr>
              <w:shd w:val="clear" w:color="auto" w:fill="FFFFFE"/>
              <w:spacing w:line="240" w:lineRule="atLeast"/>
            </w:pPr>
            <w:r>
              <w:t xml:space="preserve">        "codAccertamento": "TEST",</w:t>
            </w:r>
          </w:p>
          <w:p w14:paraId="11F185AA" w14:textId="77777777" w:rsidR="00F11400" w:rsidRDefault="00F11400" w:rsidP="00F11400">
            <w:pPr>
              <w:shd w:val="clear" w:color="auto" w:fill="FFFFFE"/>
              <w:spacing w:line="240" w:lineRule="atLeast"/>
            </w:pPr>
            <w:r>
              <w:t xml:space="preserve">        "codCapitolo": "TEST",</w:t>
            </w:r>
          </w:p>
          <w:p w14:paraId="79A19768" w14:textId="77777777" w:rsidR="00F11400" w:rsidRDefault="00F11400" w:rsidP="00F11400">
            <w:pPr>
              <w:shd w:val="clear" w:color="auto" w:fill="FFFFFE"/>
              <w:spacing w:line="240" w:lineRule="atLeast"/>
            </w:pPr>
            <w:r>
              <w:t xml:space="preserve">        "codTipoDovuto": "0807",</w:t>
            </w:r>
          </w:p>
          <w:p w14:paraId="473A6A04" w14:textId="77777777" w:rsidR="00F11400" w:rsidRDefault="00F11400" w:rsidP="00F11400">
            <w:pPr>
              <w:shd w:val="clear" w:color="auto" w:fill="FFFFFE"/>
              <w:spacing w:line="240" w:lineRule="atLeast"/>
            </w:pPr>
            <w:r>
              <w:t xml:space="preserve">        "deTipoDovuto": "ARISGAN - Addizionale Regionale sul Gas Naturale/Imposta sostitutiva - ATTO IMPOSITIVO",</w:t>
            </w:r>
          </w:p>
          <w:p w14:paraId="2701F166" w14:textId="77777777" w:rsidR="00F11400" w:rsidRDefault="00F11400" w:rsidP="00F11400">
            <w:pPr>
              <w:shd w:val="clear" w:color="auto" w:fill="FFFFFE"/>
              <w:spacing w:line="240" w:lineRule="atLeast"/>
            </w:pPr>
            <w:r>
              <w:t xml:space="preserve">        "codUfficio": "TEST",</w:t>
            </w:r>
          </w:p>
          <w:p w14:paraId="109696A5" w14:textId="77777777" w:rsidR="00F11400" w:rsidRDefault="00F11400" w:rsidP="00F11400">
            <w:pPr>
              <w:shd w:val="clear" w:color="auto" w:fill="FFFFFE"/>
              <w:spacing w:line="240" w:lineRule="atLeast"/>
            </w:pPr>
            <w:r>
              <w:t xml:space="preserve">        "deAccertamento": "Accertamento di test 2",</w:t>
            </w:r>
          </w:p>
          <w:p w14:paraId="7C1E0171" w14:textId="77777777" w:rsidR="00F11400" w:rsidRDefault="00F11400" w:rsidP="00F11400">
            <w:pPr>
              <w:shd w:val="clear" w:color="auto" w:fill="FFFFFE"/>
              <w:spacing w:line="240" w:lineRule="atLeast"/>
            </w:pPr>
            <w:r>
              <w:t xml:space="preserve">        "deAnnoEsercizio": "2020",</w:t>
            </w:r>
          </w:p>
          <w:p w14:paraId="262A5386" w14:textId="77777777" w:rsidR="00F11400" w:rsidRDefault="00F11400" w:rsidP="00F11400">
            <w:pPr>
              <w:shd w:val="clear" w:color="auto" w:fill="FFFFFE"/>
              <w:spacing w:line="240" w:lineRule="atLeast"/>
            </w:pPr>
            <w:r>
              <w:t xml:space="preserve">        "deCapitolo": "Capitolo di test 2",</w:t>
            </w:r>
          </w:p>
          <w:p w14:paraId="40D2FEBE" w14:textId="77777777" w:rsidR="00F11400" w:rsidRDefault="00F11400" w:rsidP="00F11400">
            <w:pPr>
              <w:shd w:val="clear" w:color="auto" w:fill="FFFFFE"/>
              <w:spacing w:line="240" w:lineRule="atLeast"/>
            </w:pPr>
            <w:r>
              <w:t xml:space="preserve">        "deUfficio": "Ufficio Tasse",</w:t>
            </w:r>
          </w:p>
          <w:p w14:paraId="7983884D" w14:textId="77777777" w:rsidR="00F11400" w:rsidRDefault="00F11400" w:rsidP="00F11400">
            <w:pPr>
              <w:shd w:val="clear" w:color="auto" w:fill="FFFFFE"/>
              <w:spacing w:line="240" w:lineRule="atLeast"/>
            </w:pPr>
            <w:r>
              <w:t xml:space="preserve">        "dtCreazione": null,</w:t>
            </w:r>
          </w:p>
          <w:p w14:paraId="4610E48A" w14:textId="77777777" w:rsidR="00F11400" w:rsidRDefault="00F11400" w:rsidP="00F11400">
            <w:pPr>
              <w:shd w:val="clear" w:color="auto" w:fill="FFFFFE"/>
              <w:spacing w:line="240" w:lineRule="atLeast"/>
            </w:pPr>
            <w:r>
              <w:t xml:space="preserve">        "dtUltimaModifica": null,</w:t>
            </w:r>
          </w:p>
          <w:p w14:paraId="111C51A3" w14:textId="77777777" w:rsidR="00F11400" w:rsidRDefault="00F11400" w:rsidP="00F11400">
            <w:pPr>
              <w:shd w:val="clear" w:color="auto" w:fill="FFFFFE"/>
              <w:spacing w:line="240" w:lineRule="atLeast"/>
            </w:pPr>
            <w:r>
              <w:t xml:space="preserve">        "flgAttivo": true,</w:t>
            </w:r>
          </w:p>
          <w:p w14:paraId="067482FB" w14:textId="77777777" w:rsidR="00F11400" w:rsidRDefault="00F11400" w:rsidP="00F11400">
            <w:pPr>
              <w:shd w:val="clear" w:color="auto" w:fill="FFFFFE"/>
              <w:spacing w:line="240" w:lineRule="atLeast"/>
            </w:pPr>
            <w:r>
              <w:t xml:space="preserve">        "flgAttivoCambiato": false</w:t>
            </w:r>
          </w:p>
          <w:p w14:paraId="3ED18377" w14:textId="77777777" w:rsidR="00F11400" w:rsidRDefault="00F11400" w:rsidP="00F11400">
            <w:pPr>
              <w:shd w:val="clear" w:color="auto" w:fill="FFFFFE"/>
              <w:spacing w:line="240" w:lineRule="atLeast"/>
            </w:pPr>
            <w:r>
              <w:t xml:space="preserve">    }</w:t>
            </w:r>
          </w:p>
          <w:p w14:paraId="738082AF" w14:textId="06AD537C" w:rsidR="00CA3BDB" w:rsidRPr="00C84A37" w:rsidRDefault="00F11400" w:rsidP="00F11400">
            <w:pPr>
              <w:shd w:val="clear" w:color="auto" w:fill="FFFFFE"/>
              <w:spacing w:line="240" w:lineRule="atLeast"/>
            </w:pPr>
            <w:r>
              <w:t>}</w:t>
            </w:r>
          </w:p>
        </w:tc>
        <w:tc>
          <w:tcPr>
            <w:tcW w:w="1117" w:type="dxa"/>
            <w:vAlign w:val="center"/>
          </w:tcPr>
          <w:p w14:paraId="24226A6A"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10786A88" w14:textId="77777777" w:rsidR="00CA3BDB" w:rsidRDefault="00CA3BDB" w:rsidP="00CA3BDB"/>
    <w:p w14:paraId="23CF9C89" w14:textId="769BA0EB" w:rsidR="00CA3BDB" w:rsidRDefault="00CA3BDB" w:rsidP="00BC5D2E"/>
    <w:p w14:paraId="09DC4BAC" w14:textId="77777777" w:rsidR="00CA3BDB" w:rsidRDefault="00CA3BDB" w:rsidP="00CA3BDB"/>
    <w:p w14:paraId="634FB92F" w14:textId="345B4DE7" w:rsidR="00CA3BDB" w:rsidRDefault="00CA3BDB" w:rsidP="00CA3BDB">
      <w:pPr>
        <w:pStyle w:val="Titolo4"/>
      </w:pPr>
      <w:r w:rsidRPr="00A04A39">
        <w:t>TC_</w:t>
      </w:r>
      <w:r>
        <w:t>CAPITOLI</w:t>
      </w:r>
      <w:r w:rsidRPr="00A04A39">
        <w:t>_0</w:t>
      </w:r>
      <w:r>
        <w:t>4</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4357A1B2" w14:textId="77777777" w:rsidTr="008726BD">
        <w:trPr>
          <w:gridAfter w:val="2"/>
          <w:wAfter w:w="5665" w:type="dxa"/>
          <w:trHeight w:val="583"/>
        </w:trPr>
        <w:tc>
          <w:tcPr>
            <w:tcW w:w="4189" w:type="dxa"/>
            <w:gridSpan w:val="3"/>
            <w:shd w:val="clear" w:color="auto" w:fill="DEEAF6" w:themeFill="accent1" w:themeFillTint="33"/>
          </w:tcPr>
          <w:p w14:paraId="048026A8" w14:textId="7D2D590F" w:rsidR="00CA3BDB" w:rsidRPr="00C84A37" w:rsidRDefault="00CA3BDB" w:rsidP="008726BD">
            <w:pPr>
              <w:rPr>
                <w:b/>
              </w:rPr>
            </w:pPr>
            <w:r w:rsidRPr="00C84A37">
              <w:rPr>
                <w:b/>
              </w:rPr>
              <w:t>TC_</w:t>
            </w:r>
            <w:r>
              <w:rPr>
                <w:b/>
              </w:rPr>
              <w:t>CAPITOLI</w:t>
            </w:r>
            <w:r w:rsidRPr="00C84A37">
              <w:rPr>
                <w:b/>
              </w:rPr>
              <w:t>_0</w:t>
            </w:r>
            <w:r>
              <w:rPr>
                <w:b/>
              </w:rPr>
              <w:t>4</w:t>
            </w:r>
          </w:p>
        </w:tc>
      </w:tr>
      <w:tr w:rsidR="00CA3BDB" w:rsidRPr="00C84A37" w14:paraId="6065A177" w14:textId="77777777" w:rsidTr="008726BD">
        <w:trPr>
          <w:trHeight w:val="550"/>
        </w:trPr>
        <w:tc>
          <w:tcPr>
            <w:tcW w:w="2405" w:type="dxa"/>
            <w:gridSpan w:val="2"/>
          </w:tcPr>
          <w:p w14:paraId="13E2F904" w14:textId="77777777" w:rsidR="00CA3BDB" w:rsidRPr="00C84A37" w:rsidRDefault="00CA3BDB" w:rsidP="008726BD">
            <w:pPr>
              <w:rPr>
                <w:b/>
              </w:rPr>
            </w:pPr>
            <w:r w:rsidRPr="00C84A37">
              <w:rPr>
                <w:b/>
              </w:rPr>
              <w:t>Titolo</w:t>
            </w:r>
          </w:p>
        </w:tc>
        <w:tc>
          <w:tcPr>
            <w:tcW w:w="7449" w:type="dxa"/>
            <w:gridSpan w:val="3"/>
          </w:tcPr>
          <w:p w14:paraId="0577CFA5" w14:textId="39847B29" w:rsidR="00CA3BDB" w:rsidRPr="00C84A37" w:rsidRDefault="00D672EF" w:rsidP="008726BD">
            <w:r w:rsidRPr="00D672EF">
              <w:t>Modifica Capitolo</w:t>
            </w:r>
          </w:p>
        </w:tc>
      </w:tr>
      <w:tr w:rsidR="00CA3BDB" w:rsidRPr="00C84A37" w14:paraId="07DA5888" w14:textId="77777777" w:rsidTr="008726BD">
        <w:trPr>
          <w:trHeight w:val="550"/>
        </w:trPr>
        <w:tc>
          <w:tcPr>
            <w:tcW w:w="2405" w:type="dxa"/>
            <w:gridSpan w:val="2"/>
          </w:tcPr>
          <w:p w14:paraId="35F038BC" w14:textId="77777777" w:rsidR="00CA3BDB" w:rsidRPr="00C84A37" w:rsidRDefault="00CA3BDB" w:rsidP="008726BD">
            <w:pPr>
              <w:rPr>
                <w:b/>
              </w:rPr>
            </w:pPr>
            <w:r w:rsidRPr="00C84A37">
              <w:rPr>
                <w:b/>
              </w:rPr>
              <w:t>Descrizione</w:t>
            </w:r>
          </w:p>
        </w:tc>
        <w:tc>
          <w:tcPr>
            <w:tcW w:w="7449" w:type="dxa"/>
            <w:gridSpan w:val="3"/>
          </w:tcPr>
          <w:p w14:paraId="5BBD4A5A" w14:textId="2B6703D2" w:rsidR="00CA3BDB" w:rsidRPr="00C84A37" w:rsidRDefault="00D672EF" w:rsidP="008726BD">
            <w:r w:rsidRPr="00D672EF">
              <w:t>Modifica un Capitolo.</w:t>
            </w:r>
          </w:p>
        </w:tc>
      </w:tr>
      <w:tr w:rsidR="00CA3BDB" w:rsidRPr="00C84A37" w14:paraId="7ED024DB" w14:textId="77777777" w:rsidTr="008726BD">
        <w:trPr>
          <w:trHeight w:val="550"/>
        </w:trPr>
        <w:tc>
          <w:tcPr>
            <w:tcW w:w="2405" w:type="dxa"/>
            <w:gridSpan w:val="2"/>
          </w:tcPr>
          <w:p w14:paraId="5E831A38" w14:textId="77777777" w:rsidR="00CA3BDB" w:rsidRPr="00C84A37" w:rsidRDefault="00CA3BDB" w:rsidP="008726BD">
            <w:pPr>
              <w:rPr>
                <w:b/>
              </w:rPr>
            </w:pPr>
            <w:r>
              <w:rPr>
                <w:b/>
              </w:rPr>
              <w:t>Id Ruolo/Attore</w:t>
            </w:r>
          </w:p>
        </w:tc>
        <w:tc>
          <w:tcPr>
            <w:tcW w:w="7449" w:type="dxa"/>
            <w:gridSpan w:val="3"/>
          </w:tcPr>
          <w:p w14:paraId="6691B4C0" w14:textId="77777777" w:rsidR="00CA3BDB" w:rsidRPr="00146646" w:rsidRDefault="00CA3BDB" w:rsidP="008726BD">
            <w:r>
              <w:t>001</w:t>
            </w:r>
          </w:p>
        </w:tc>
      </w:tr>
      <w:tr w:rsidR="00CA3BDB" w:rsidRPr="00C84A37" w14:paraId="1B7B5998" w14:textId="77777777" w:rsidTr="008726BD">
        <w:tc>
          <w:tcPr>
            <w:tcW w:w="2405" w:type="dxa"/>
            <w:gridSpan w:val="2"/>
            <w:vAlign w:val="center"/>
          </w:tcPr>
          <w:p w14:paraId="1222D01C" w14:textId="77777777" w:rsidR="00CA3BDB" w:rsidRPr="00C84A37" w:rsidRDefault="00CA3BDB" w:rsidP="008726BD">
            <w:pPr>
              <w:rPr>
                <w:b/>
              </w:rPr>
            </w:pPr>
            <w:r w:rsidRPr="00C84A37">
              <w:rPr>
                <w:b/>
              </w:rPr>
              <w:t>Pre-condizioni</w:t>
            </w:r>
          </w:p>
        </w:tc>
        <w:tc>
          <w:tcPr>
            <w:tcW w:w="7449" w:type="dxa"/>
            <w:gridSpan w:val="3"/>
            <w:vAlign w:val="center"/>
          </w:tcPr>
          <w:p w14:paraId="5C968109"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7969C8CA" w14:textId="77777777" w:rsidR="00CA3BDB" w:rsidRDefault="00CA3BDB" w:rsidP="008726BD">
            <w:pPr>
              <w:pStyle w:val="Paragrafoelenco"/>
              <w:numPr>
                <w:ilvl w:val="0"/>
                <w:numId w:val="7"/>
              </w:numPr>
              <w:ind w:left="714" w:hanging="357"/>
            </w:pPr>
            <w:r>
              <w:lastRenderedPageBreak/>
              <w:t>L’utente deve avere selezionato la request TC_CAPITOLI_04</w:t>
            </w:r>
          </w:p>
          <w:p w14:paraId="14E11F52" w14:textId="6A48F4A0" w:rsidR="00B2020B" w:rsidRPr="00C84A37" w:rsidRDefault="00B2020B" w:rsidP="008726BD">
            <w:pPr>
              <w:pStyle w:val="Paragrafoelenco"/>
              <w:numPr>
                <w:ilvl w:val="0"/>
                <w:numId w:val="7"/>
              </w:numPr>
              <w:ind w:left="714" w:hanging="357"/>
            </w:pPr>
            <w:r>
              <w:t>L’utente deve aver eseguito TC_CAPITOLI_02</w:t>
            </w:r>
          </w:p>
        </w:tc>
      </w:tr>
      <w:tr w:rsidR="00B2020B" w:rsidRPr="00C84A37" w14:paraId="01F528D8" w14:textId="77777777" w:rsidTr="00D46FFC">
        <w:tc>
          <w:tcPr>
            <w:tcW w:w="2405" w:type="dxa"/>
            <w:gridSpan w:val="2"/>
            <w:vAlign w:val="center"/>
          </w:tcPr>
          <w:p w14:paraId="1454F684" w14:textId="77777777" w:rsidR="00B2020B" w:rsidRPr="00C84A37" w:rsidRDefault="00B2020B" w:rsidP="00D46FFC">
            <w:pPr>
              <w:rPr>
                <w:b/>
              </w:rPr>
            </w:pPr>
            <w:r>
              <w:rPr>
                <w:b/>
              </w:rPr>
              <w:lastRenderedPageBreak/>
              <w:t>Post-condizione</w:t>
            </w:r>
          </w:p>
        </w:tc>
        <w:tc>
          <w:tcPr>
            <w:tcW w:w="7449" w:type="dxa"/>
            <w:gridSpan w:val="3"/>
            <w:vAlign w:val="center"/>
          </w:tcPr>
          <w:p w14:paraId="0F95BC4D" w14:textId="371BF2ED" w:rsidR="00B2020B" w:rsidRDefault="00B2020B" w:rsidP="00B2020B">
            <w:pPr>
              <w:pStyle w:val="Paragrafoelenco"/>
              <w:numPr>
                <w:ilvl w:val="0"/>
                <w:numId w:val="7"/>
              </w:numPr>
              <w:ind w:left="714" w:hanging="357"/>
            </w:pPr>
            <w:r>
              <w:t>Il capitolo TEST risulta modificato correttamente.</w:t>
            </w:r>
          </w:p>
          <w:p w14:paraId="1A81D5D6" w14:textId="2FF48ABA" w:rsidR="00B2020B" w:rsidRDefault="00B2020B" w:rsidP="00B2020B">
            <w:pPr>
              <w:pStyle w:val="Paragrafoelenco"/>
              <w:numPr>
                <w:ilvl w:val="0"/>
                <w:numId w:val="7"/>
              </w:numPr>
              <w:ind w:left="714" w:hanging="357"/>
            </w:pPr>
            <w:r>
              <w:t>È possibile eseguire il test TC_CAPITOLI_03 per verificare il corretto esito della modifica.</w:t>
            </w:r>
          </w:p>
        </w:tc>
      </w:tr>
      <w:tr w:rsidR="00CA3BDB" w:rsidRPr="00C84A37" w14:paraId="554A089E" w14:textId="77777777" w:rsidTr="008726BD">
        <w:tc>
          <w:tcPr>
            <w:tcW w:w="2405" w:type="dxa"/>
            <w:gridSpan w:val="2"/>
            <w:vAlign w:val="center"/>
          </w:tcPr>
          <w:p w14:paraId="6628D6A9" w14:textId="77777777" w:rsidR="00CA3BDB" w:rsidRPr="00C84A37" w:rsidRDefault="00CA3BDB" w:rsidP="008726BD">
            <w:pPr>
              <w:rPr>
                <w:b/>
              </w:rPr>
            </w:pPr>
            <w:r>
              <w:rPr>
                <w:b/>
              </w:rPr>
              <w:t>Input</w:t>
            </w:r>
          </w:p>
        </w:tc>
        <w:tc>
          <w:tcPr>
            <w:tcW w:w="7449" w:type="dxa"/>
            <w:gridSpan w:val="3"/>
            <w:vAlign w:val="center"/>
          </w:tcPr>
          <w:p w14:paraId="00CED282" w14:textId="77777777" w:rsidR="00B2020B" w:rsidRDefault="00B2020B" w:rsidP="00B2020B">
            <w:r>
              <w:t>{</w:t>
            </w:r>
          </w:p>
          <w:p w14:paraId="196E690C" w14:textId="77777777" w:rsidR="00B2020B" w:rsidRDefault="00B2020B" w:rsidP="00B2020B">
            <w:r>
              <w:t xml:space="preserve">  "ente": {</w:t>
            </w:r>
          </w:p>
          <w:p w14:paraId="3BC09E18" w14:textId="77777777" w:rsidR="00B2020B" w:rsidRDefault="00B2020B" w:rsidP="00B2020B">
            <w:r>
              <w:t xml:space="preserve">    "codIpaEnte": "R_CAMPAN"</w:t>
            </w:r>
          </w:p>
          <w:p w14:paraId="677DCE8E" w14:textId="77777777" w:rsidR="00B2020B" w:rsidRDefault="00B2020B" w:rsidP="00B2020B">
            <w:r>
              <w:t xml:space="preserve">  },</w:t>
            </w:r>
          </w:p>
          <w:p w14:paraId="6069F8D9" w14:textId="77777777" w:rsidR="00B2020B" w:rsidRDefault="00B2020B" w:rsidP="00B2020B">
            <w:r>
              <w:t xml:space="preserve">  "id": 9,</w:t>
            </w:r>
          </w:p>
          <w:p w14:paraId="5C7C7FD0" w14:textId="77777777" w:rsidR="00B2020B" w:rsidRDefault="00B2020B" w:rsidP="00B2020B">
            <w:r>
              <w:t xml:space="preserve">  "codAccertamento": "TEST",</w:t>
            </w:r>
          </w:p>
          <w:p w14:paraId="2F402661" w14:textId="77777777" w:rsidR="00B2020B" w:rsidRDefault="00B2020B" w:rsidP="00B2020B">
            <w:r>
              <w:t xml:space="preserve">  "codCapitolo": "TEST",</w:t>
            </w:r>
          </w:p>
          <w:p w14:paraId="4B0D2C95" w14:textId="77777777" w:rsidR="00B2020B" w:rsidRDefault="00B2020B" w:rsidP="00B2020B">
            <w:r>
              <w:t xml:space="preserve">  "codTipoDovuto": "0807",</w:t>
            </w:r>
          </w:p>
          <w:p w14:paraId="537425B2" w14:textId="77777777" w:rsidR="00B2020B" w:rsidRDefault="00B2020B" w:rsidP="00B2020B">
            <w:r>
              <w:t xml:space="preserve">  "codUfficio": "TEST",</w:t>
            </w:r>
          </w:p>
          <w:p w14:paraId="29D70824" w14:textId="77777777" w:rsidR="00B2020B" w:rsidRDefault="00B2020B" w:rsidP="00B2020B">
            <w:r>
              <w:t xml:space="preserve">  "deAccertamento": "Accertamento modificato",</w:t>
            </w:r>
          </w:p>
          <w:p w14:paraId="396004D3" w14:textId="77777777" w:rsidR="00B2020B" w:rsidRDefault="00B2020B" w:rsidP="00B2020B">
            <w:r>
              <w:t xml:space="preserve">  "deAnnoEsercizio": "2020",</w:t>
            </w:r>
          </w:p>
          <w:p w14:paraId="33A5F1E3" w14:textId="77777777" w:rsidR="00B2020B" w:rsidRDefault="00B2020B" w:rsidP="00B2020B">
            <w:r>
              <w:t xml:space="preserve">  "deCapitolo": "Capitolo modificato",</w:t>
            </w:r>
          </w:p>
          <w:p w14:paraId="003D6623" w14:textId="77777777" w:rsidR="00B2020B" w:rsidRDefault="00B2020B" w:rsidP="00B2020B">
            <w:r>
              <w:t xml:space="preserve">  "deUfficio": "Ufficio modificato",</w:t>
            </w:r>
          </w:p>
          <w:p w14:paraId="4E8409EE" w14:textId="77777777" w:rsidR="00B2020B" w:rsidRDefault="00B2020B" w:rsidP="00B2020B">
            <w:r>
              <w:t xml:space="preserve">  "flgAttivo": true</w:t>
            </w:r>
          </w:p>
          <w:p w14:paraId="39999DDD" w14:textId="3A7DD8AA" w:rsidR="00CA3BDB" w:rsidRDefault="00B2020B" w:rsidP="00B2020B">
            <w:r>
              <w:t>}</w:t>
            </w:r>
          </w:p>
        </w:tc>
      </w:tr>
      <w:tr w:rsidR="00CA3BDB" w:rsidRPr="00C84A37" w14:paraId="5764A246" w14:textId="77777777" w:rsidTr="008726BD">
        <w:trPr>
          <w:trHeight w:val="540"/>
        </w:trPr>
        <w:tc>
          <w:tcPr>
            <w:tcW w:w="626" w:type="dxa"/>
          </w:tcPr>
          <w:p w14:paraId="14396D5E" w14:textId="77777777" w:rsidR="00CA3BDB" w:rsidRPr="00C84A37" w:rsidRDefault="00CA3BDB" w:rsidP="008726BD">
            <w:pPr>
              <w:rPr>
                <w:b/>
              </w:rPr>
            </w:pPr>
            <w:r w:rsidRPr="00C84A37">
              <w:rPr>
                <w:b/>
              </w:rPr>
              <w:t>Step</w:t>
            </w:r>
          </w:p>
        </w:tc>
        <w:tc>
          <w:tcPr>
            <w:tcW w:w="1779" w:type="dxa"/>
          </w:tcPr>
          <w:p w14:paraId="7A256C10" w14:textId="77777777" w:rsidR="00CA3BDB" w:rsidRPr="00C84A37" w:rsidRDefault="00CA3BDB" w:rsidP="008726BD">
            <w:pPr>
              <w:rPr>
                <w:b/>
              </w:rPr>
            </w:pPr>
            <w:r w:rsidRPr="00C84A37">
              <w:rPr>
                <w:b/>
              </w:rPr>
              <w:t>Azione</w:t>
            </w:r>
          </w:p>
        </w:tc>
        <w:tc>
          <w:tcPr>
            <w:tcW w:w="6332" w:type="dxa"/>
            <w:gridSpan w:val="2"/>
          </w:tcPr>
          <w:p w14:paraId="08AF9581" w14:textId="77777777" w:rsidR="00CA3BDB" w:rsidRPr="00C84A37" w:rsidRDefault="00CA3BDB" w:rsidP="008726BD">
            <w:pPr>
              <w:rPr>
                <w:b/>
              </w:rPr>
            </w:pPr>
            <w:r w:rsidRPr="00C84A37">
              <w:rPr>
                <w:b/>
              </w:rPr>
              <w:t>Risultato atteso</w:t>
            </w:r>
          </w:p>
        </w:tc>
        <w:tc>
          <w:tcPr>
            <w:tcW w:w="1117" w:type="dxa"/>
          </w:tcPr>
          <w:p w14:paraId="53073AB9" w14:textId="77777777" w:rsidR="00CA3BDB" w:rsidRPr="00C84A37" w:rsidRDefault="00CA3BDB" w:rsidP="008726BD">
            <w:pPr>
              <w:rPr>
                <w:b/>
              </w:rPr>
            </w:pPr>
            <w:r w:rsidRPr="00C84A37">
              <w:rPr>
                <w:b/>
              </w:rPr>
              <w:t>Esito</w:t>
            </w:r>
          </w:p>
        </w:tc>
      </w:tr>
      <w:tr w:rsidR="00CA3BDB" w:rsidRPr="00C84A37" w14:paraId="721DE593" w14:textId="77777777" w:rsidTr="008726BD">
        <w:trPr>
          <w:trHeight w:val="1800"/>
        </w:trPr>
        <w:tc>
          <w:tcPr>
            <w:tcW w:w="626" w:type="dxa"/>
          </w:tcPr>
          <w:p w14:paraId="4AB233D1" w14:textId="77777777" w:rsidR="00CA3BDB" w:rsidRPr="00C84A37" w:rsidRDefault="00CA3BDB" w:rsidP="008726BD">
            <w:r>
              <w:t>1</w:t>
            </w:r>
          </w:p>
        </w:tc>
        <w:tc>
          <w:tcPr>
            <w:tcW w:w="1779" w:type="dxa"/>
          </w:tcPr>
          <w:p w14:paraId="317AB158" w14:textId="77777777" w:rsidR="00CA3BDB" w:rsidRPr="00C84A37" w:rsidRDefault="00CA3BDB" w:rsidP="008726BD">
            <w:r>
              <w:t>L’utente seleziona il pulsante SEND.</w:t>
            </w:r>
          </w:p>
        </w:tc>
        <w:tc>
          <w:tcPr>
            <w:tcW w:w="6332" w:type="dxa"/>
            <w:gridSpan w:val="2"/>
          </w:tcPr>
          <w:p w14:paraId="322BD38D" w14:textId="77777777" w:rsidR="00B2020B" w:rsidRDefault="00B2020B" w:rsidP="00B2020B">
            <w:pPr>
              <w:shd w:val="clear" w:color="auto" w:fill="FFFFFE"/>
              <w:spacing w:line="240" w:lineRule="atLeast"/>
            </w:pPr>
            <w:r>
              <w:t>{</w:t>
            </w:r>
          </w:p>
          <w:p w14:paraId="565F8C1B" w14:textId="77777777" w:rsidR="00B2020B" w:rsidRDefault="00B2020B" w:rsidP="00B2020B">
            <w:pPr>
              <w:shd w:val="clear" w:color="auto" w:fill="FFFFFE"/>
              <w:spacing w:line="240" w:lineRule="atLeast"/>
            </w:pPr>
            <w:r>
              <w:t xml:space="preserve">    "timestamp": "2020-03-23T22:23:34.742+0000",</w:t>
            </w:r>
          </w:p>
          <w:p w14:paraId="2A8ED761" w14:textId="77777777" w:rsidR="00B2020B" w:rsidRDefault="00B2020B" w:rsidP="00B2020B">
            <w:pPr>
              <w:shd w:val="clear" w:color="auto" w:fill="FFFFFE"/>
              <w:spacing w:line="240" w:lineRule="atLeast"/>
            </w:pPr>
            <w:r>
              <w:t xml:space="preserve">    "messages": {</w:t>
            </w:r>
          </w:p>
          <w:p w14:paraId="44E96979" w14:textId="77777777" w:rsidR="00B2020B" w:rsidRDefault="00B2020B" w:rsidP="00B2020B">
            <w:pPr>
              <w:shd w:val="clear" w:color="auto" w:fill="FFFFFE"/>
              <w:spacing w:line="240" w:lineRule="atLeast"/>
            </w:pPr>
            <w:r>
              <w:t xml:space="preserve">        "successMessages": [],</w:t>
            </w:r>
          </w:p>
          <w:p w14:paraId="49801A80" w14:textId="77777777" w:rsidR="00B2020B" w:rsidRDefault="00B2020B" w:rsidP="00B2020B">
            <w:pPr>
              <w:shd w:val="clear" w:color="auto" w:fill="FFFFFE"/>
              <w:spacing w:line="240" w:lineRule="atLeast"/>
            </w:pPr>
            <w:r>
              <w:t xml:space="preserve">        "informationMessages": [</w:t>
            </w:r>
          </w:p>
          <w:p w14:paraId="52858EA5" w14:textId="77777777" w:rsidR="00B2020B" w:rsidRDefault="00B2020B" w:rsidP="00B2020B">
            <w:pPr>
              <w:shd w:val="clear" w:color="auto" w:fill="FFFFFE"/>
              <w:spacing w:line="240" w:lineRule="atLeast"/>
            </w:pPr>
            <w:r>
              <w:t xml:space="preserve">            {</w:t>
            </w:r>
          </w:p>
          <w:p w14:paraId="68BE2A3A" w14:textId="77777777" w:rsidR="00B2020B" w:rsidRDefault="00B2020B" w:rsidP="00B2020B">
            <w:pPr>
              <w:shd w:val="clear" w:color="auto" w:fill="FFFFFE"/>
              <w:spacing w:line="240" w:lineRule="atLeast"/>
            </w:pPr>
            <w:r>
              <w:t xml:space="preserve">                "code": "mypivot.anagrafica.info.updateAnagrafica.ok",</w:t>
            </w:r>
          </w:p>
          <w:p w14:paraId="6266EE8D" w14:textId="77777777" w:rsidR="00B2020B" w:rsidRDefault="00B2020B" w:rsidP="00B2020B">
            <w:pPr>
              <w:shd w:val="clear" w:color="auto" w:fill="FFFFFE"/>
              <w:spacing w:line="240" w:lineRule="atLeast"/>
            </w:pPr>
            <w:r>
              <w:t xml:space="preserve">                "arguments": []</w:t>
            </w:r>
          </w:p>
          <w:p w14:paraId="21DA7E40" w14:textId="77777777" w:rsidR="00B2020B" w:rsidRDefault="00B2020B" w:rsidP="00B2020B">
            <w:pPr>
              <w:shd w:val="clear" w:color="auto" w:fill="FFFFFE"/>
              <w:spacing w:line="240" w:lineRule="atLeast"/>
            </w:pPr>
            <w:r>
              <w:t xml:space="preserve">            }</w:t>
            </w:r>
          </w:p>
          <w:p w14:paraId="562A2DB9" w14:textId="77777777" w:rsidR="00B2020B" w:rsidRDefault="00B2020B" w:rsidP="00B2020B">
            <w:pPr>
              <w:shd w:val="clear" w:color="auto" w:fill="FFFFFE"/>
              <w:spacing w:line="240" w:lineRule="atLeast"/>
            </w:pPr>
            <w:r>
              <w:t xml:space="preserve">        ],</w:t>
            </w:r>
          </w:p>
          <w:p w14:paraId="2B28EF32" w14:textId="77777777" w:rsidR="00B2020B" w:rsidRDefault="00B2020B" w:rsidP="00B2020B">
            <w:pPr>
              <w:shd w:val="clear" w:color="auto" w:fill="FFFFFE"/>
              <w:spacing w:line="240" w:lineRule="atLeast"/>
            </w:pPr>
            <w:r>
              <w:t xml:space="preserve">        "warningMessages": [],</w:t>
            </w:r>
          </w:p>
          <w:p w14:paraId="5C6D1499" w14:textId="77777777" w:rsidR="00B2020B" w:rsidRDefault="00B2020B" w:rsidP="00B2020B">
            <w:pPr>
              <w:shd w:val="clear" w:color="auto" w:fill="FFFFFE"/>
              <w:spacing w:line="240" w:lineRule="atLeast"/>
            </w:pPr>
            <w:r>
              <w:t xml:space="preserve">        "errorMessages": []</w:t>
            </w:r>
          </w:p>
          <w:p w14:paraId="5FBC1DB4" w14:textId="77777777" w:rsidR="00B2020B" w:rsidRDefault="00B2020B" w:rsidP="00B2020B">
            <w:pPr>
              <w:shd w:val="clear" w:color="auto" w:fill="FFFFFE"/>
              <w:spacing w:line="240" w:lineRule="atLeast"/>
            </w:pPr>
            <w:r>
              <w:t xml:space="preserve">    },</w:t>
            </w:r>
          </w:p>
          <w:p w14:paraId="4ECC605A" w14:textId="77777777" w:rsidR="00B2020B" w:rsidRDefault="00B2020B" w:rsidP="00B2020B">
            <w:pPr>
              <w:shd w:val="clear" w:color="auto" w:fill="FFFFFE"/>
              <w:spacing w:line="240" w:lineRule="atLeast"/>
            </w:pPr>
            <w:r>
              <w:t xml:space="preserve">    "items": {</w:t>
            </w:r>
          </w:p>
          <w:p w14:paraId="11992DFF" w14:textId="77777777" w:rsidR="00B2020B" w:rsidRDefault="00B2020B" w:rsidP="00B2020B">
            <w:pPr>
              <w:shd w:val="clear" w:color="auto" w:fill="FFFFFE"/>
              <w:spacing w:line="240" w:lineRule="atLeast"/>
            </w:pPr>
            <w:r>
              <w:t xml:space="preserve">        "ente": {</w:t>
            </w:r>
          </w:p>
          <w:p w14:paraId="3C86462F" w14:textId="77777777" w:rsidR="00B2020B" w:rsidRDefault="00B2020B" w:rsidP="00B2020B">
            <w:pPr>
              <w:shd w:val="clear" w:color="auto" w:fill="FFFFFE"/>
              <w:spacing w:line="240" w:lineRule="atLeast"/>
            </w:pPr>
            <w:r>
              <w:t xml:space="preserve">            "id": 1,</w:t>
            </w:r>
          </w:p>
          <w:p w14:paraId="063F5BE9" w14:textId="77777777" w:rsidR="00B2020B" w:rsidRDefault="00B2020B" w:rsidP="00B2020B">
            <w:pPr>
              <w:shd w:val="clear" w:color="auto" w:fill="FFFFFE"/>
              <w:spacing w:line="240" w:lineRule="atLeast"/>
            </w:pPr>
            <w:r>
              <w:t xml:space="preserve">            "codIpaEnte": null,</w:t>
            </w:r>
          </w:p>
          <w:p w14:paraId="47B59D29" w14:textId="77777777" w:rsidR="00B2020B" w:rsidRDefault="00B2020B" w:rsidP="00B2020B">
            <w:pPr>
              <w:shd w:val="clear" w:color="auto" w:fill="FFFFFE"/>
              <w:spacing w:line="240" w:lineRule="atLeast"/>
            </w:pPr>
            <w:r>
              <w:t xml:space="preserve">            "codiceFiscaleEnte": null,</w:t>
            </w:r>
          </w:p>
          <w:p w14:paraId="1D5B0B7B" w14:textId="77777777" w:rsidR="00B2020B" w:rsidRDefault="00B2020B" w:rsidP="00B2020B">
            <w:pPr>
              <w:shd w:val="clear" w:color="auto" w:fill="FFFFFE"/>
              <w:spacing w:line="240" w:lineRule="atLeast"/>
            </w:pPr>
            <w:r>
              <w:t xml:space="preserve">            "deNomeEnte": null,</w:t>
            </w:r>
          </w:p>
          <w:p w14:paraId="48D44281" w14:textId="77777777" w:rsidR="00B2020B" w:rsidRDefault="00B2020B" w:rsidP="00B2020B">
            <w:pPr>
              <w:shd w:val="clear" w:color="auto" w:fill="FFFFFE"/>
              <w:spacing w:line="240" w:lineRule="atLeast"/>
            </w:pPr>
            <w:r>
              <w:t xml:space="preserve">            "dtCreazione": null,</w:t>
            </w:r>
          </w:p>
          <w:p w14:paraId="12081A05" w14:textId="77777777" w:rsidR="00B2020B" w:rsidRDefault="00B2020B" w:rsidP="00B2020B">
            <w:pPr>
              <w:shd w:val="clear" w:color="auto" w:fill="FFFFFE"/>
              <w:spacing w:line="240" w:lineRule="atLeast"/>
            </w:pPr>
            <w:r>
              <w:t xml:space="preserve">            "dtUltimaModifica": null,</w:t>
            </w:r>
          </w:p>
          <w:p w14:paraId="5BDAEC69" w14:textId="77777777" w:rsidR="00B2020B" w:rsidRDefault="00B2020B" w:rsidP="00B2020B">
            <w:pPr>
              <w:shd w:val="clear" w:color="auto" w:fill="FFFFFE"/>
              <w:spacing w:line="240" w:lineRule="atLeast"/>
            </w:pPr>
            <w:r>
              <w:t xml:space="preserve">            "emailAmministratore": null,</w:t>
            </w:r>
          </w:p>
          <w:p w14:paraId="78AC53A1" w14:textId="77777777" w:rsidR="00B2020B" w:rsidRDefault="00B2020B" w:rsidP="00B2020B">
            <w:pPr>
              <w:shd w:val="clear" w:color="auto" w:fill="FFFFFE"/>
              <w:spacing w:line="240" w:lineRule="atLeast"/>
            </w:pPr>
            <w:r>
              <w:t xml:space="preserve">            "flgPagati": false,</w:t>
            </w:r>
          </w:p>
          <w:p w14:paraId="06113F61" w14:textId="77777777" w:rsidR="00B2020B" w:rsidRDefault="00B2020B" w:rsidP="00B2020B">
            <w:pPr>
              <w:shd w:val="clear" w:color="auto" w:fill="FFFFFE"/>
              <w:spacing w:line="240" w:lineRule="atLeast"/>
            </w:pPr>
            <w:r>
              <w:lastRenderedPageBreak/>
              <w:t xml:space="preserve">            "flgTesoreria": false,</w:t>
            </w:r>
          </w:p>
          <w:p w14:paraId="5EB91154" w14:textId="77777777" w:rsidR="00B2020B" w:rsidRDefault="00B2020B" w:rsidP="00B2020B">
            <w:pPr>
              <w:shd w:val="clear" w:color="auto" w:fill="FFFFFE"/>
              <w:spacing w:line="240" w:lineRule="atLeast"/>
            </w:pPr>
            <w:r>
              <w:t xml:space="preserve">            "myboxClientKey": null,</w:t>
            </w:r>
          </w:p>
          <w:p w14:paraId="7CDA99FB" w14:textId="77777777" w:rsidR="00B2020B" w:rsidRDefault="00B2020B" w:rsidP="00B2020B">
            <w:pPr>
              <w:shd w:val="clear" w:color="auto" w:fill="FFFFFE"/>
              <w:spacing w:line="240" w:lineRule="atLeast"/>
            </w:pPr>
            <w:r>
              <w:t xml:space="preserve">            "myboxClientSecret": null,</w:t>
            </w:r>
          </w:p>
          <w:p w14:paraId="6952238C" w14:textId="77777777" w:rsidR="00B2020B" w:rsidRDefault="00B2020B" w:rsidP="00B2020B">
            <w:pPr>
              <w:shd w:val="clear" w:color="auto" w:fill="FFFFFE"/>
              <w:spacing w:line="240" w:lineRule="atLeast"/>
            </w:pPr>
            <w:r>
              <w:t xml:space="preserve">            "numGiorniPagamentoPresunti": 0,</w:t>
            </w:r>
          </w:p>
          <w:p w14:paraId="0F2AAB52" w14:textId="77777777" w:rsidR="00B2020B" w:rsidRDefault="00B2020B" w:rsidP="00B2020B">
            <w:pPr>
              <w:shd w:val="clear" w:color="auto" w:fill="FFFFFE"/>
              <w:spacing w:line="240" w:lineRule="atLeast"/>
            </w:pPr>
            <w:r>
              <w:t xml:space="preserve">            "deLogoEnte": null</w:t>
            </w:r>
          </w:p>
          <w:p w14:paraId="72FB2D1F" w14:textId="77777777" w:rsidR="00B2020B" w:rsidRDefault="00B2020B" w:rsidP="00B2020B">
            <w:pPr>
              <w:shd w:val="clear" w:color="auto" w:fill="FFFFFE"/>
              <w:spacing w:line="240" w:lineRule="atLeast"/>
            </w:pPr>
            <w:r>
              <w:t xml:space="preserve">        },</w:t>
            </w:r>
          </w:p>
          <w:p w14:paraId="28FEF147" w14:textId="77777777" w:rsidR="00B2020B" w:rsidRDefault="00B2020B" w:rsidP="00B2020B">
            <w:pPr>
              <w:shd w:val="clear" w:color="auto" w:fill="FFFFFE"/>
              <w:spacing w:line="240" w:lineRule="atLeast"/>
            </w:pPr>
            <w:r>
              <w:t xml:space="preserve">        "id": 9,</w:t>
            </w:r>
          </w:p>
          <w:p w14:paraId="577B03BD" w14:textId="77777777" w:rsidR="00B2020B" w:rsidRDefault="00B2020B" w:rsidP="00B2020B">
            <w:pPr>
              <w:shd w:val="clear" w:color="auto" w:fill="FFFFFE"/>
              <w:spacing w:line="240" w:lineRule="atLeast"/>
            </w:pPr>
            <w:r>
              <w:t xml:space="preserve">        "codAccertamento": "TEST",</w:t>
            </w:r>
          </w:p>
          <w:p w14:paraId="254B466C" w14:textId="77777777" w:rsidR="00B2020B" w:rsidRDefault="00B2020B" w:rsidP="00B2020B">
            <w:pPr>
              <w:shd w:val="clear" w:color="auto" w:fill="FFFFFE"/>
              <w:spacing w:line="240" w:lineRule="atLeast"/>
            </w:pPr>
            <w:r>
              <w:t xml:space="preserve">        "codCapitolo": "TEST",</w:t>
            </w:r>
          </w:p>
          <w:p w14:paraId="53D97221" w14:textId="77777777" w:rsidR="00B2020B" w:rsidRDefault="00B2020B" w:rsidP="00B2020B">
            <w:pPr>
              <w:shd w:val="clear" w:color="auto" w:fill="FFFFFE"/>
              <w:spacing w:line="240" w:lineRule="atLeast"/>
            </w:pPr>
            <w:r>
              <w:t xml:space="preserve">        "codTipoDovuto": "0807",</w:t>
            </w:r>
          </w:p>
          <w:p w14:paraId="57FC2E1C" w14:textId="77777777" w:rsidR="00B2020B" w:rsidRDefault="00B2020B" w:rsidP="00B2020B">
            <w:pPr>
              <w:shd w:val="clear" w:color="auto" w:fill="FFFFFE"/>
              <w:spacing w:line="240" w:lineRule="atLeast"/>
            </w:pPr>
            <w:r>
              <w:t xml:space="preserve">        "deTipoDovuto": "ARISGAN - Addizionale Regionale sul Gas Naturale/Imposta sostitutiva - ATTO IMPOSITIVO",</w:t>
            </w:r>
          </w:p>
          <w:p w14:paraId="0081C503" w14:textId="77777777" w:rsidR="00B2020B" w:rsidRDefault="00B2020B" w:rsidP="00B2020B">
            <w:pPr>
              <w:shd w:val="clear" w:color="auto" w:fill="FFFFFE"/>
              <w:spacing w:line="240" w:lineRule="atLeast"/>
            </w:pPr>
            <w:r>
              <w:t xml:space="preserve">        "codUfficio": "TEST",</w:t>
            </w:r>
          </w:p>
          <w:p w14:paraId="0D6FB998" w14:textId="77777777" w:rsidR="00B2020B" w:rsidRDefault="00B2020B" w:rsidP="00B2020B">
            <w:pPr>
              <w:shd w:val="clear" w:color="auto" w:fill="FFFFFE"/>
              <w:spacing w:line="240" w:lineRule="atLeast"/>
            </w:pPr>
            <w:r>
              <w:t xml:space="preserve">        "deAccertamento": "Accertamento modificato",</w:t>
            </w:r>
          </w:p>
          <w:p w14:paraId="122FA3DC" w14:textId="77777777" w:rsidR="00B2020B" w:rsidRDefault="00B2020B" w:rsidP="00B2020B">
            <w:pPr>
              <w:shd w:val="clear" w:color="auto" w:fill="FFFFFE"/>
              <w:spacing w:line="240" w:lineRule="atLeast"/>
            </w:pPr>
            <w:r>
              <w:t xml:space="preserve">        "deAnnoEsercizio": "2020",</w:t>
            </w:r>
          </w:p>
          <w:p w14:paraId="48ADF145" w14:textId="77777777" w:rsidR="00B2020B" w:rsidRDefault="00B2020B" w:rsidP="00B2020B">
            <w:pPr>
              <w:shd w:val="clear" w:color="auto" w:fill="FFFFFE"/>
              <w:spacing w:line="240" w:lineRule="atLeast"/>
            </w:pPr>
            <w:r>
              <w:t xml:space="preserve">        "deCapitolo": "Capitolo modificato",</w:t>
            </w:r>
          </w:p>
          <w:p w14:paraId="540DCB0E" w14:textId="77777777" w:rsidR="00B2020B" w:rsidRDefault="00B2020B" w:rsidP="00B2020B">
            <w:pPr>
              <w:shd w:val="clear" w:color="auto" w:fill="FFFFFE"/>
              <w:spacing w:line="240" w:lineRule="atLeast"/>
            </w:pPr>
            <w:r>
              <w:t xml:space="preserve">        "deUfficio": "Ufficio modificato",</w:t>
            </w:r>
          </w:p>
          <w:p w14:paraId="3033B84C" w14:textId="77777777" w:rsidR="00B2020B" w:rsidRDefault="00B2020B" w:rsidP="00B2020B">
            <w:pPr>
              <w:shd w:val="clear" w:color="auto" w:fill="FFFFFE"/>
              <w:spacing w:line="240" w:lineRule="atLeast"/>
            </w:pPr>
            <w:r>
              <w:t xml:space="preserve">        "dtCreazione": null,</w:t>
            </w:r>
          </w:p>
          <w:p w14:paraId="4B31F7C7" w14:textId="77777777" w:rsidR="00B2020B" w:rsidRDefault="00B2020B" w:rsidP="00B2020B">
            <w:pPr>
              <w:shd w:val="clear" w:color="auto" w:fill="FFFFFE"/>
              <w:spacing w:line="240" w:lineRule="atLeast"/>
            </w:pPr>
            <w:r>
              <w:t xml:space="preserve">        "dtUltimaModifica": "2020-03-23T22:23:28.173+0000",</w:t>
            </w:r>
          </w:p>
          <w:p w14:paraId="56FB61A9" w14:textId="77777777" w:rsidR="00B2020B" w:rsidRDefault="00B2020B" w:rsidP="00B2020B">
            <w:pPr>
              <w:shd w:val="clear" w:color="auto" w:fill="FFFFFE"/>
              <w:spacing w:line="240" w:lineRule="atLeast"/>
            </w:pPr>
            <w:r>
              <w:t xml:space="preserve">        "flgAttivo": true,</w:t>
            </w:r>
          </w:p>
          <w:p w14:paraId="04DE7E78" w14:textId="77777777" w:rsidR="00B2020B" w:rsidRDefault="00B2020B" w:rsidP="00B2020B">
            <w:pPr>
              <w:shd w:val="clear" w:color="auto" w:fill="FFFFFE"/>
              <w:spacing w:line="240" w:lineRule="atLeast"/>
            </w:pPr>
            <w:r>
              <w:t xml:space="preserve">        "flgAttivoCambiato": false</w:t>
            </w:r>
          </w:p>
          <w:p w14:paraId="66A66E8C" w14:textId="77777777" w:rsidR="00B2020B" w:rsidRDefault="00B2020B" w:rsidP="00B2020B">
            <w:pPr>
              <w:shd w:val="clear" w:color="auto" w:fill="FFFFFE"/>
              <w:spacing w:line="240" w:lineRule="atLeast"/>
            </w:pPr>
            <w:r>
              <w:t xml:space="preserve">    }</w:t>
            </w:r>
          </w:p>
          <w:p w14:paraId="4AF23D55" w14:textId="19EBF077" w:rsidR="00CA3BDB" w:rsidRPr="00C84A37" w:rsidRDefault="00B2020B" w:rsidP="00B2020B">
            <w:pPr>
              <w:shd w:val="clear" w:color="auto" w:fill="FFFFFE"/>
              <w:spacing w:line="240" w:lineRule="atLeast"/>
            </w:pPr>
            <w:r>
              <w:t>}</w:t>
            </w:r>
          </w:p>
        </w:tc>
        <w:tc>
          <w:tcPr>
            <w:tcW w:w="1117" w:type="dxa"/>
            <w:vAlign w:val="center"/>
          </w:tcPr>
          <w:p w14:paraId="4A27C0D7"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7FFD20B3" w14:textId="77777777" w:rsidR="00CA3BDB" w:rsidRDefault="00CA3BDB" w:rsidP="00CA3BDB"/>
    <w:p w14:paraId="4B795C72" w14:textId="2CDC6D3D" w:rsidR="00CA3BDB" w:rsidRDefault="00CA3BDB" w:rsidP="00BC5D2E"/>
    <w:p w14:paraId="7A045DD0" w14:textId="77777777" w:rsidR="00CA3BDB" w:rsidRDefault="00CA3BDB" w:rsidP="00CA3BDB"/>
    <w:p w14:paraId="148FED6D" w14:textId="07AF4C0E" w:rsidR="00CA3BDB" w:rsidRDefault="00CA3BDB" w:rsidP="00CA3BDB">
      <w:pPr>
        <w:pStyle w:val="Titolo4"/>
      </w:pPr>
      <w:r w:rsidRPr="00A04A39">
        <w:t>TC_</w:t>
      </w:r>
      <w:r>
        <w:t>CAPITOLI</w:t>
      </w:r>
      <w:r w:rsidRPr="00A04A39">
        <w:t>_0</w:t>
      </w:r>
      <w:r>
        <w:t>5</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7DDAC559" w14:textId="77777777" w:rsidTr="008726BD">
        <w:trPr>
          <w:gridAfter w:val="2"/>
          <w:wAfter w:w="5665" w:type="dxa"/>
          <w:trHeight w:val="583"/>
        </w:trPr>
        <w:tc>
          <w:tcPr>
            <w:tcW w:w="4189" w:type="dxa"/>
            <w:gridSpan w:val="3"/>
            <w:shd w:val="clear" w:color="auto" w:fill="DEEAF6" w:themeFill="accent1" w:themeFillTint="33"/>
          </w:tcPr>
          <w:p w14:paraId="7094219F" w14:textId="4B7A779C" w:rsidR="00CA3BDB" w:rsidRPr="00C84A37" w:rsidRDefault="00CA3BDB" w:rsidP="008726BD">
            <w:pPr>
              <w:rPr>
                <w:b/>
              </w:rPr>
            </w:pPr>
            <w:r w:rsidRPr="00C84A37">
              <w:rPr>
                <w:b/>
              </w:rPr>
              <w:t>TC_</w:t>
            </w:r>
            <w:r>
              <w:rPr>
                <w:b/>
              </w:rPr>
              <w:t>CAPITOLI</w:t>
            </w:r>
            <w:r w:rsidRPr="00C84A37">
              <w:rPr>
                <w:b/>
              </w:rPr>
              <w:t>_0</w:t>
            </w:r>
            <w:r>
              <w:rPr>
                <w:b/>
              </w:rPr>
              <w:t>5</w:t>
            </w:r>
          </w:p>
        </w:tc>
      </w:tr>
      <w:tr w:rsidR="00CA3BDB" w:rsidRPr="00C84A37" w14:paraId="0F1798DF" w14:textId="77777777" w:rsidTr="008726BD">
        <w:trPr>
          <w:trHeight w:val="550"/>
        </w:trPr>
        <w:tc>
          <w:tcPr>
            <w:tcW w:w="2405" w:type="dxa"/>
            <w:gridSpan w:val="2"/>
          </w:tcPr>
          <w:p w14:paraId="4CD1D973" w14:textId="77777777" w:rsidR="00CA3BDB" w:rsidRPr="00C84A37" w:rsidRDefault="00CA3BDB" w:rsidP="008726BD">
            <w:pPr>
              <w:rPr>
                <w:b/>
              </w:rPr>
            </w:pPr>
            <w:r w:rsidRPr="00C84A37">
              <w:rPr>
                <w:b/>
              </w:rPr>
              <w:t>Titolo</w:t>
            </w:r>
          </w:p>
        </w:tc>
        <w:tc>
          <w:tcPr>
            <w:tcW w:w="7449" w:type="dxa"/>
            <w:gridSpan w:val="3"/>
          </w:tcPr>
          <w:p w14:paraId="298FDCD5" w14:textId="1FC571B2" w:rsidR="00CA3BDB" w:rsidRPr="00C84A37" w:rsidRDefault="00D672EF" w:rsidP="008726BD">
            <w:r w:rsidRPr="00D672EF">
              <w:t>Cancellazione Capitolo</w:t>
            </w:r>
          </w:p>
        </w:tc>
      </w:tr>
      <w:tr w:rsidR="00CA3BDB" w:rsidRPr="00C84A37" w14:paraId="255D9FCC" w14:textId="77777777" w:rsidTr="008726BD">
        <w:trPr>
          <w:trHeight w:val="550"/>
        </w:trPr>
        <w:tc>
          <w:tcPr>
            <w:tcW w:w="2405" w:type="dxa"/>
            <w:gridSpan w:val="2"/>
          </w:tcPr>
          <w:p w14:paraId="17504D0D" w14:textId="77777777" w:rsidR="00CA3BDB" w:rsidRPr="00C84A37" w:rsidRDefault="00CA3BDB" w:rsidP="008726BD">
            <w:pPr>
              <w:rPr>
                <w:b/>
              </w:rPr>
            </w:pPr>
            <w:r w:rsidRPr="00C84A37">
              <w:rPr>
                <w:b/>
              </w:rPr>
              <w:t>Descrizione</w:t>
            </w:r>
          </w:p>
        </w:tc>
        <w:tc>
          <w:tcPr>
            <w:tcW w:w="7449" w:type="dxa"/>
            <w:gridSpan w:val="3"/>
          </w:tcPr>
          <w:p w14:paraId="7EA89B60" w14:textId="453C8A8F" w:rsidR="00CA3BDB" w:rsidRPr="00C84A37" w:rsidRDefault="00D672EF" w:rsidP="008726BD">
            <w:r w:rsidRPr="00D672EF">
              <w:t>Elimina di un Capitolo.</w:t>
            </w:r>
          </w:p>
        </w:tc>
      </w:tr>
      <w:tr w:rsidR="00CA3BDB" w:rsidRPr="00C84A37" w14:paraId="44274E68" w14:textId="77777777" w:rsidTr="008726BD">
        <w:trPr>
          <w:trHeight w:val="550"/>
        </w:trPr>
        <w:tc>
          <w:tcPr>
            <w:tcW w:w="2405" w:type="dxa"/>
            <w:gridSpan w:val="2"/>
          </w:tcPr>
          <w:p w14:paraId="13C81A92" w14:textId="77777777" w:rsidR="00CA3BDB" w:rsidRPr="00C84A37" w:rsidRDefault="00CA3BDB" w:rsidP="008726BD">
            <w:pPr>
              <w:rPr>
                <w:b/>
              </w:rPr>
            </w:pPr>
            <w:r>
              <w:rPr>
                <w:b/>
              </w:rPr>
              <w:t>Id Ruolo/Attore</w:t>
            </w:r>
          </w:p>
        </w:tc>
        <w:tc>
          <w:tcPr>
            <w:tcW w:w="7449" w:type="dxa"/>
            <w:gridSpan w:val="3"/>
          </w:tcPr>
          <w:p w14:paraId="7EB0151F" w14:textId="77777777" w:rsidR="00CA3BDB" w:rsidRPr="00146646" w:rsidRDefault="00CA3BDB" w:rsidP="008726BD">
            <w:r>
              <w:t>001</w:t>
            </w:r>
          </w:p>
        </w:tc>
      </w:tr>
      <w:tr w:rsidR="00CA3BDB" w:rsidRPr="00C84A37" w14:paraId="0604342C" w14:textId="77777777" w:rsidTr="008726BD">
        <w:tc>
          <w:tcPr>
            <w:tcW w:w="2405" w:type="dxa"/>
            <w:gridSpan w:val="2"/>
            <w:vAlign w:val="center"/>
          </w:tcPr>
          <w:p w14:paraId="32F7C745" w14:textId="77777777" w:rsidR="00CA3BDB" w:rsidRPr="00C84A37" w:rsidRDefault="00CA3BDB" w:rsidP="008726BD">
            <w:pPr>
              <w:rPr>
                <w:b/>
              </w:rPr>
            </w:pPr>
            <w:r w:rsidRPr="00C84A37">
              <w:rPr>
                <w:b/>
              </w:rPr>
              <w:t>Pre-condizioni</w:t>
            </w:r>
          </w:p>
        </w:tc>
        <w:tc>
          <w:tcPr>
            <w:tcW w:w="7449" w:type="dxa"/>
            <w:gridSpan w:val="3"/>
            <w:vAlign w:val="center"/>
          </w:tcPr>
          <w:p w14:paraId="66A47396"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4D9D1C96" w14:textId="77777777" w:rsidR="00CA3BDB" w:rsidRDefault="00CA3BDB" w:rsidP="008726BD">
            <w:pPr>
              <w:pStyle w:val="Paragrafoelenco"/>
              <w:numPr>
                <w:ilvl w:val="0"/>
                <w:numId w:val="7"/>
              </w:numPr>
              <w:ind w:left="714" w:hanging="357"/>
            </w:pPr>
            <w:r>
              <w:t>L’utente deve avere selezionato la request TC_CAPITOLI_05</w:t>
            </w:r>
          </w:p>
          <w:p w14:paraId="4DF3334F" w14:textId="1F5E74B8" w:rsidR="00B2020B" w:rsidRPr="00C84A37" w:rsidRDefault="00B2020B" w:rsidP="008726BD">
            <w:pPr>
              <w:pStyle w:val="Paragrafoelenco"/>
              <w:numPr>
                <w:ilvl w:val="0"/>
                <w:numId w:val="7"/>
              </w:numPr>
              <w:ind w:left="714" w:hanging="357"/>
            </w:pPr>
            <w:r>
              <w:t>L’utente deve aver eseguito TC_CAPITOLI_02</w:t>
            </w:r>
          </w:p>
        </w:tc>
      </w:tr>
      <w:tr w:rsidR="00B2020B" w:rsidRPr="00C84A37" w14:paraId="477FC991" w14:textId="77777777" w:rsidTr="008726BD">
        <w:tc>
          <w:tcPr>
            <w:tcW w:w="2405" w:type="dxa"/>
            <w:gridSpan w:val="2"/>
            <w:vAlign w:val="center"/>
          </w:tcPr>
          <w:p w14:paraId="01EAEF4B" w14:textId="388656FB" w:rsidR="00B2020B" w:rsidRPr="00C84A37" w:rsidRDefault="00B2020B" w:rsidP="008726BD">
            <w:pPr>
              <w:rPr>
                <w:b/>
              </w:rPr>
            </w:pPr>
            <w:r>
              <w:rPr>
                <w:b/>
              </w:rPr>
              <w:t>Post-condizione</w:t>
            </w:r>
          </w:p>
        </w:tc>
        <w:tc>
          <w:tcPr>
            <w:tcW w:w="7449" w:type="dxa"/>
            <w:gridSpan w:val="3"/>
            <w:vAlign w:val="center"/>
          </w:tcPr>
          <w:p w14:paraId="2CEAD1CF" w14:textId="6239115A" w:rsidR="00B2020B" w:rsidRDefault="00B2020B" w:rsidP="008726BD">
            <w:pPr>
              <w:pStyle w:val="Paragrafoelenco"/>
              <w:numPr>
                <w:ilvl w:val="0"/>
                <w:numId w:val="7"/>
              </w:numPr>
              <w:ind w:left="714" w:hanging="357"/>
            </w:pPr>
            <w:r>
              <w:t>Il capitolo “TEST” con id: 9 risulta cancellato dal sistema</w:t>
            </w:r>
          </w:p>
        </w:tc>
      </w:tr>
      <w:tr w:rsidR="00CA3BDB" w:rsidRPr="00C84A37" w14:paraId="5C8C85CD" w14:textId="77777777" w:rsidTr="008726BD">
        <w:tc>
          <w:tcPr>
            <w:tcW w:w="2405" w:type="dxa"/>
            <w:gridSpan w:val="2"/>
            <w:vAlign w:val="center"/>
          </w:tcPr>
          <w:p w14:paraId="6A52209F" w14:textId="77777777" w:rsidR="00CA3BDB" w:rsidRPr="00C84A37" w:rsidRDefault="00CA3BDB" w:rsidP="008726BD">
            <w:pPr>
              <w:rPr>
                <w:b/>
              </w:rPr>
            </w:pPr>
            <w:r>
              <w:rPr>
                <w:b/>
              </w:rPr>
              <w:t>Input</w:t>
            </w:r>
          </w:p>
        </w:tc>
        <w:tc>
          <w:tcPr>
            <w:tcW w:w="7449" w:type="dxa"/>
            <w:gridSpan w:val="3"/>
            <w:vAlign w:val="center"/>
          </w:tcPr>
          <w:p w14:paraId="6BBA6D25" w14:textId="77777777" w:rsidR="00CA3BDB" w:rsidRDefault="00CA3BDB" w:rsidP="008726BD"/>
          <w:tbl>
            <w:tblPr>
              <w:tblStyle w:val="GridTable3"/>
              <w:tblW w:w="0" w:type="auto"/>
              <w:tblLook w:val="04A0" w:firstRow="1" w:lastRow="0" w:firstColumn="1" w:lastColumn="0" w:noHBand="0" w:noVBand="1"/>
            </w:tblPr>
            <w:tblGrid>
              <w:gridCol w:w="6011"/>
            </w:tblGrid>
            <w:tr w:rsidR="00B2020B" w14:paraId="17E1D4D9"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011" w:type="dxa"/>
                </w:tcPr>
                <w:p w14:paraId="381850D5" w14:textId="77777777" w:rsidR="00B2020B" w:rsidRDefault="00B2020B" w:rsidP="008726BD">
                  <w:r>
                    <w:t>Value</w:t>
                  </w:r>
                </w:p>
              </w:tc>
            </w:tr>
            <w:tr w:rsidR="00B2020B" w14:paraId="08D494AF"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1" w:type="dxa"/>
                </w:tcPr>
                <w:p w14:paraId="55F73C63" w14:textId="2C4AD6A6" w:rsidR="00B2020B" w:rsidRDefault="00B2020B" w:rsidP="008726BD">
                  <w:r>
                    <w:lastRenderedPageBreak/>
                    <w:t>9</w:t>
                  </w:r>
                </w:p>
              </w:tc>
            </w:tr>
            <w:tr w:rsidR="00B2020B" w14:paraId="7CCE99F0" w14:textId="77777777" w:rsidTr="008726BD">
              <w:tc>
                <w:tcPr>
                  <w:cnfStyle w:val="001000000000" w:firstRow="0" w:lastRow="0" w:firstColumn="1" w:lastColumn="0" w:oddVBand="0" w:evenVBand="0" w:oddHBand="0" w:evenHBand="0" w:firstRowFirstColumn="0" w:firstRowLastColumn="0" w:lastRowFirstColumn="0" w:lastRowLastColumn="0"/>
                  <w:tcW w:w="6011" w:type="dxa"/>
                </w:tcPr>
                <w:p w14:paraId="0C142B52" w14:textId="77777777" w:rsidR="00B2020B" w:rsidRDefault="00B2020B" w:rsidP="008726BD">
                  <w:r>
                    <w:t>5</w:t>
                  </w:r>
                </w:p>
              </w:tc>
            </w:tr>
            <w:tr w:rsidR="00B2020B" w14:paraId="461C9283"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1" w:type="dxa"/>
                </w:tcPr>
                <w:p w14:paraId="6DA09FBA" w14:textId="77777777" w:rsidR="00B2020B" w:rsidRDefault="00B2020B" w:rsidP="008726BD">
                  <w:r>
                    <w:t>R_PUGLIA</w:t>
                  </w:r>
                </w:p>
              </w:tc>
            </w:tr>
          </w:tbl>
          <w:p w14:paraId="512D93D0" w14:textId="77777777" w:rsidR="00CA3BDB" w:rsidRDefault="00CA3BDB" w:rsidP="008726BD">
            <w:r>
              <w:t xml:space="preserve"> </w:t>
            </w:r>
          </w:p>
        </w:tc>
      </w:tr>
      <w:tr w:rsidR="00CA3BDB" w:rsidRPr="00C84A37" w14:paraId="5F648DA4" w14:textId="77777777" w:rsidTr="008726BD">
        <w:trPr>
          <w:trHeight w:val="540"/>
        </w:trPr>
        <w:tc>
          <w:tcPr>
            <w:tcW w:w="626" w:type="dxa"/>
          </w:tcPr>
          <w:p w14:paraId="15F5F140" w14:textId="77777777" w:rsidR="00CA3BDB" w:rsidRPr="00C84A37" w:rsidRDefault="00CA3BDB" w:rsidP="008726BD">
            <w:pPr>
              <w:rPr>
                <w:b/>
              </w:rPr>
            </w:pPr>
            <w:r w:rsidRPr="00C84A37">
              <w:rPr>
                <w:b/>
              </w:rPr>
              <w:lastRenderedPageBreak/>
              <w:t>Step</w:t>
            </w:r>
          </w:p>
        </w:tc>
        <w:tc>
          <w:tcPr>
            <w:tcW w:w="1779" w:type="dxa"/>
          </w:tcPr>
          <w:p w14:paraId="1734EDAF" w14:textId="77777777" w:rsidR="00CA3BDB" w:rsidRPr="00C84A37" w:rsidRDefault="00CA3BDB" w:rsidP="008726BD">
            <w:pPr>
              <w:rPr>
                <w:b/>
              </w:rPr>
            </w:pPr>
            <w:r w:rsidRPr="00C84A37">
              <w:rPr>
                <w:b/>
              </w:rPr>
              <w:t>Azione</w:t>
            </w:r>
          </w:p>
        </w:tc>
        <w:tc>
          <w:tcPr>
            <w:tcW w:w="6332" w:type="dxa"/>
            <w:gridSpan w:val="2"/>
          </w:tcPr>
          <w:p w14:paraId="648F0659" w14:textId="77777777" w:rsidR="00CA3BDB" w:rsidRPr="00C84A37" w:rsidRDefault="00CA3BDB" w:rsidP="008726BD">
            <w:pPr>
              <w:rPr>
                <w:b/>
              </w:rPr>
            </w:pPr>
            <w:r w:rsidRPr="00C84A37">
              <w:rPr>
                <w:b/>
              </w:rPr>
              <w:t>Risultato atteso</w:t>
            </w:r>
          </w:p>
        </w:tc>
        <w:tc>
          <w:tcPr>
            <w:tcW w:w="1117" w:type="dxa"/>
          </w:tcPr>
          <w:p w14:paraId="5DF371E0" w14:textId="77777777" w:rsidR="00CA3BDB" w:rsidRPr="00C84A37" w:rsidRDefault="00CA3BDB" w:rsidP="008726BD">
            <w:pPr>
              <w:rPr>
                <w:b/>
              </w:rPr>
            </w:pPr>
            <w:r w:rsidRPr="00C84A37">
              <w:rPr>
                <w:b/>
              </w:rPr>
              <w:t>Esito</w:t>
            </w:r>
          </w:p>
        </w:tc>
      </w:tr>
      <w:tr w:rsidR="00CA3BDB" w:rsidRPr="00C84A37" w14:paraId="0448632B" w14:textId="77777777" w:rsidTr="008726BD">
        <w:trPr>
          <w:trHeight w:val="1800"/>
        </w:trPr>
        <w:tc>
          <w:tcPr>
            <w:tcW w:w="626" w:type="dxa"/>
          </w:tcPr>
          <w:p w14:paraId="2F9AC2AB" w14:textId="77777777" w:rsidR="00CA3BDB" w:rsidRPr="00C84A37" w:rsidRDefault="00CA3BDB" w:rsidP="008726BD">
            <w:r>
              <w:t>1</w:t>
            </w:r>
          </w:p>
        </w:tc>
        <w:tc>
          <w:tcPr>
            <w:tcW w:w="1779" w:type="dxa"/>
          </w:tcPr>
          <w:p w14:paraId="5F2AD7C9" w14:textId="77777777" w:rsidR="00CA3BDB" w:rsidRPr="00C84A37" w:rsidRDefault="00CA3BDB" w:rsidP="008726BD">
            <w:r>
              <w:t>L’utente seleziona il pulsante SEND.</w:t>
            </w:r>
          </w:p>
        </w:tc>
        <w:tc>
          <w:tcPr>
            <w:tcW w:w="6332" w:type="dxa"/>
            <w:gridSpan w:val="2"/>
          </w:tcPr>
          <w:p w14:paraId="2306804C" w14:textId="77777777" w:rsidR="00B2020B" w:rsidRDefault="00CA3BDB" w:rsidP="00B2020B">
            <w:pPr>
              <w:shd w:val="clear" w:color="auto" w:fill="FFFFFE"/>
              <w:spacing w:line="240" w:lineRule="atLeast"/>
            </w:pPr>
            <w:r w:rsidRPr="00C84A37">
              <w:t xml:space="preserve"> </w:t>
            </w:r>
            <w:r w:rsidR="00B2020B">
              <w:t>{</w:t>
            </w:r>
          </w:p>
          <w:p w14:paraId="4B749762" w14:textId="77777777" w:rsidR="00B2020B" w:rsidRDefault="00B2020B" w:rsidP="00B2020B">
            <w:pPr>
              <w:shd w:val="clear" w:color="auto" w:fill="FFFFFE"/>
              <w:spacing w:line="240" w:lineRule="atLeast"/>
            </w:pPr>
            <w:r>
              <w:t xml:space="preserve">    "status": "OK",</w:t>
            </w:r>
          </w:p>
          <w:p w14:paraId="52E07825" w14:textId="77777777" w:rsidR="00B2020B" w:rsidRDefault="00B2020B" w:rsidP="00B2020B">
            <w:pPr>
              <w:shd w:val="clear" w:color="auto" w:fill="FFFFFE"/>
              <w:spacing w:line="240" w:lineRule="atLeast"/>
            </w:pPr>
            <w:r>
              <w:t xml:space="preserve">    "descr": "Anagrafica deleted"</w:t>
            </w:r>
          </w:p>
          <w:p w14:paraId="09A526AB" w14:textId="086E12B7" w:rsidR="00CA3BDB" w:rsidRPr="00C84A37" w:rsidRDefault="00B2020B" w:rsidP="00B2020B">
            <w:pPr>
              <w:shd w:val="clear" w:color="auto" w:fill="FFFFFE"/>
              <w:spacing w:line="240" w:lineRule="atLeast"/>
            </w:pPr>
            <w:r>
              <w:t>}</w:t>
            </w:r>
          </w:p>
        </w:tc>
        <w:tc>
          <w:tcPr>
            <w:tcW w:w="1117" w:type="dxa"/>
            <w:vAlign w:val="center"/>
          </w:tcPr>
          <w:p w14:paraId="1FC93023"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681121CA" w14:textId="77777777" w:rsidR="00CA3BDB" w:rsidRDefault="00CA3BDB" w:rsidP="00CA3BDB"/>
    <w:p w14:paraId="1F577A87" w14:textId="56E34C9D" w:rsidR="00CA3BDB" w:rsidRDefault="00CA3BDB" w:rsidP="00BC5D2E"/>
    <w:p w14:paraId="68FF081C" w14:textId="77777777" w:rsidR="00745079" w:rsidRDefault="00745079" w:rsidP="00BC5D2E"/>
    <w:p w14:paraId="0BB91F94" w14:textId="77777777" w:rsidR="00CA3BDB" w:rsidRDefault="00CA3BDB" w:rsidP="00CA3BDB"/>
    <w:p w14:paraId="57FD1E05" w14:textId="7C6F0955" w:rsidR="00CA3BDB" w:rsidRDefault="00CA3BDB" w:rsidP="00CA3BDB">
      <w:pPr>
        <w:pStyle w:val="Titolo4"/>
      </w:pPr>
      <w:r w:rsidRPr="00A04A39">
        <w:t>TC_</w:t>
      </w:r>
      <w:r>
        <w:t>CAPITOLI</w:t>
      </w:r>
      <w:r w:rsidRPr="00A04A39">
        <w:t>_0</w:t>
      </w:r>
      <w:r>
        <w:t>6</w:t>
      </w:r>
    </w:p>
    <w:tbl>
      <w:tblPr>
        <w:tblStyle w:val="Grigliatabella"/>
        <w:tblW w:w="9854" w:type="dxa"/>
        <w:tblLook w:val="04A0" w:firstRow="1" w:lastRow="0" w:firstColumn="1" w:lastColumn="0" w:noHBand="0" w:noVBand="1"/>
      </w:tblPr>
      <w:tblGrid>
        <w:gridCol w:w="626"/>
        <w:gridCol w:w="2817"/>
        <w:gridCol w:w="746"/>
        <w:gridCol w:w="4548"/>
        <w:gridCol w:w="47"/>
        <w:gridCol w:w="1070"/>
      </w:tblGrid>
      <w:tr w:rsidR="00CA3BDB" w:rsidRPr="00C84A37" w14:paraId="4EC572A1" w14:textId="77777777" w:rsidTr="008726BD">
        <w:trPr>
          <w:gridAfter w:val="3"/>
          <w:wAfter w:w="5665" w:type="dxa"/>
          <w:trHeight w:val="583"/>
        </w:trPr>
        <w:tc>
          <w:tcPr>
            <w:tcW w:w="4189" w:type="dxa"/>
            <w:gridSpan w:val="3"/>
            <w:shd w:val="clear" w:color="auto" w:fill="DEEAF6" w:themeFill="accent1" w:themeFillTint="33"/>
          </w:tcPr>
          <w:p w14:paraId="24759AEE" w14:textId="26A44FE6" w:rsidR="00CA3BDB" w:rsidRPr="00C84A37" w:rsidRDefault="00CA3BDB" w:rsidP="008726BD">
            <w:pPr>
              <w:rPr>
                <w:b/>
              </w:rPr>
            </w:pPr>
            <w:r w:rsidRPr="00C84A37">
              <w:rPr>
                <w:b/>
              </w:rPr>
              <w:t>TC_</w:t>
            </w:r>
            <w:r>
              <w:rPr>
                <w:b/>
              </w:rPr>
              <w:t>CAPITOLI</w:t>
            </w:r>
            <w:r w:rsidRPr="00C84A37">
              <w:rPr>
                <w:b/>
              </w:rPr>
              <w:t>_0</w:t>
            </w:r>
            <w:r>
              <w:rPr>
                <w:b/>
              </w:rPr>
              <w:t>6</w:t>
            </w:r>
          </w:p>
        </w:tc>
      </w:tr>
      <w:tr w:rsidR="00CA3BDB" w:rsidRPr="00C84A37" w14:paraId="2050592C" w14:textId="77777777" w:rsidTr="00745079">
        <w:trPr>
          <w:trHeight w:val="550"/>
        </w:trPr>
        <w:tc>
          <w:tcPr>
            <w:tcW w:w="3443" w:type="dxa"/>
            <w:gridSpan w:val="2"/>
          </w:tcPr>
          <w:p w14:paraId="07CB5FFC" w14:textId="77777777" w:rsidR="00CA3BDB" w:rsidRPr="00C84A37" w:rsidRDefault="00CA3BDB" w:rsidP="008726BD">
            <w:pPr>
              <w:rPr>
                <w:b/>
              </w:rPr>
            </w:pPr>
            <w:r w:rsidRPr="00C84A37">
              <w:rPr>
                <w:b/>
              </w:rPr>
              <w:t>Titolo</w:t>
            </w:r>
          </w:p>
        </w:tc>
        <w:tc>
          <w:tcPr>
            <w:tcW w:w="6411" w:type="dxa"/>
            <w:gridSpan w:val="4"/>
          </w:tcPr>
          <w:p w14:paraId="202E03B1" w14:textId="42D37E26" w:rsidR="00CA3BDB" w:rsidRPr="00C84A37" w:rsidRDefault="00D672EF" w:rsidP="008726BD">
            <w:r w:rsidRPr="00D672EF">
              <w:t>Import massivo Capitoli</w:t>
            </w:r>
          </w:p>
        </w:tc>
      </w:tr>
      <w:tr w:rsidR="00CA3BDB" w:rsidRPr="00C84A37" w14:paraId="10425E33" w14:textId="77777777" w:rsidTr="00745079">
        <w:trPr>
          <w:trHeight w:val="550"/>
        </w:trPr>
        <w:tc>
          <w:tcPr>
            <w:tcW w:w="3443" w:type="dxa"/>
            <w:gridSpan w:val="2"/>
          </w:tcPr>
          <w:p w14:paraId="4579A57B" w14:textId="77777777" w:rsidR="00CA3BDB" w:rsidRPr="00C84A37" w:rsidRDefault="00CA3BDB" w:rsidP="008726BD">
            <w:pPr>
              <w:rPr>
                <w:b/>
              </w:rPr>
            </w:pPr>
            <w:r w:rsidRPr="00C84A37">
              <w:rPr>
                <w:b/>
              </w:rPr>
              <w:t>Descrizione</w:t>
            </w:r>
          </w:p>
        </w:tc>
        <w:tc>
          <w:tcPr>
            <w:tcW w:w="6411" w:type="dxa"/>
            <w:gridSpan w:val="4"/>
          </w:tcPr>
          <w:p w14:paraId="66CE37DF" w14:textId="02BEFE93" w:rsidR="00CA3BDB" w:rsidRPr="00C84A37" w:rsidRDefault="00D672EF" w:rsidP="008726BD">
            <w:r w:rsidRPr="00D672EF">
              <w:t>Consente l’upload massivo delle anagrafiche dei Capitoli.</w:t>
            </w:r>
          </w:p>
        </w:tc>
      </w:tr>
      <w:tr w:rsidR="00CA3BDB" w:rsidRPr="00C84A37" w14:paraId="79C3ACFA" w14:textId="77777777" w:rsidTr="00745079">
        <w:trPr>
          <w:trHeight w:val="550"/>
        </w:trPr>
        <w:tc>
          <w:tcPr>
            <w:tcW w:w="3443" w:type="dxa"/>
            <w:gridSpan w:val="2"/>
          </w:tcPr>
          <w:p w14:paraId="5D248B7D" w14:textId="77777777" w:rsidR="00CA3BDB" w:rsidRPr="00C84A37" w:rsidRDefault="00CA3BDB" w:rsidP="008726BD">
            <w:pPr>
              <w:rPr>
                <w:b/>
              </w:rPr>
            </w:pPr>
            <w:r>
              <w:rPr>
                <w:b/>
              </w:rPr>
              <w:t>Id Ruolo/Attore</w:t>
            </w:r>
          </w:p>
        </w:tc>
        <w:tc>
          <w:tcPr>
            <w:tcW w:w="6411" w:type="dxa"/>
            <w:gridSpan w:val="4"/>
          </w:tcPr>
          <w:p w14:paraId="5E0826C1" w14:textId="77777777" w:rsidR="00CA3BDB" w:rsidRPr="00146646" w:rsidRDefault="00CA3BDB" w:rsidP="008726BD">
            <w:r>
              <w:t>001</w:t>
            </w:r>
          </w:p>
        </w:tc>
      </w:tr>
      <w:tr w:rsidR="00CA3BDB" w:rsidRPr="00C84A37" w14:paraId="37E04225" w14:textId="77777777" w:rsidTr="00745079">
        <w:tc>
          <w:tcPr>
            <w:tcW w:w="3443" w:type="dxa"/>
            <w:gridSpan w:val="2"/>
            <w:vAlign w:val="center"/>
          </w:tcPr>
          <w:p w14:paraId="62CFDE1E" w14:textId="77777777" w:rsidR="00CA3BDB" w:rsidRPr="00C84A37" w:rsidRDefault="00CA3BDB" w:rsidP="008726BD">
            <w:pPr>
              <w:rPr>
                <w:b/>
              </w:rPr>
            </w:pPr>
            <w:r w:rsidRPr="00C84A37">
              <w:rPr>
                <w:b/>
              </w:rPr>
              <w:t>Pre-condizioni</w:t>
            </w:r>
          </w:p>
        </w:tc>
        <w:tc>
          <w:tcPr>
            <w:tcW w:w="6411" w:type="dxa"/>
            <w:gridSpan w:val="4"/>
            <w:vAlign w:val="center"/>
          </w:tcPr>
          <w:p w14:paraId="5B8902EF"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32426317" w14:textId="14E7280D" w:rsidR="00CA3BDB" w:rsidRPr="00C84A37" w:rsidRDefault="00CA3BDB" w:rsidP="008726BD">
            <w:pPr>
              <w:pStyle w:val="Paragrafoelenco"/>
              <w:numPr>
                <w:ilvl w:val="0"/>
                <w:numId w:val="7"/>
              </w:numPr>
              <w:ind w:left="714" w:hanging="357"/>
            </w:pPr>
            <w:r>
              <w:t>L’utente deve avere selezionato la request TC_CAPITOLI_06</w:t>
            </w:r>
          </w:p>
        </w:tc>
      </w:tr>
      <w:tr w:rsidR="00B2020B" w:rsidRPr="00C84A37" w14:paraId="45D18833" w14:textId="77777777" w:rsidTr="00745079">
        <w:tc>
          <w:tcPr>
            <w:tcW w:w="3443" w:type="dxa"/>
            <w:gridSpan w:val="2"/>
            <w:vAlign w:val="center"/>
          </w:tcPr>
          <w:p w14:paraId="3FCD0800" w14:textId="7DB83F9A" w:rsidR="00B2020B" w:rsidRPr="00C84A37" w:rsidRDefault="00B2020B" w:rsidP="008726BD">
            <w:pPr>
              <w:rPr>
                <w:b/>
              </w:rPr>
            </w:pPr>
            <w:r>
              <w:rPr>
                <w:b/>
              </w:rPr>
              <w:t>Post-condizione</w:t>
            </w:r>
          </w:p>
        </w:tc>
        <w:tc>
          <w:tcPr>
            <w:tcW w:w="6411" w:type="dxa"/>
            <w:gridSpan w:val="4"/>
            <w:vAlign w:val="center"/>
          </w:tcPr>
          <w:p w14:paraId="4C54FA30" w14:textId="77777777" w:rsidR="00B2020B" w:rsidRDefault="00B2020B" w:rsidP="008726BD">
            <w:pPr>
              <w:pStyle w:val="Paragrafoelenco"/>
              <w:numPr>
                <w:ilvl w:val="0"/>
                <w:numId w:val="7"/>
              </w:numPr>
              <w:ind w:left="714" w:hanging="357"/>
            </w:pPr>
            <w:r>
              <w:t>Risultano inseriti nel sistema due nuovi capitoli con codice: 011 e 012 per il tipo dovuto 0818.</w:t>
            </w:r>
          </w:p>
          <w:p w14:paraId="37B8C104" w14:textId="5DF90040" w:rsidR="00B2020B" w:rsidRDefault="00B2020B" w:rsidP="008726BD">
            <w:pPr>
              <w:pStyle w:val="Paragrafoelenco"/>
              <w:numPr>
                <w:ilvl w:val="0"/>
                <w:numId w:val="7"/>
              </w:numPr>
              <w:ind w:left="714" w:hanging="357"/>
            </w:pPr>
            <w:r>
              <w:t>È possibile eseguire TC_CAPITOLI_02</w:t>
            </w:r>
            <w:r w:rsidR="00977AFA">
              <w:t xml:space="preserve"> con </w:t>
            </w:r>
            <w:r w:rsidR="00977AFA" w:rsidRPr="00490440">
              <w:t>codTipoDovuto</w:t>
            </w:r>
            <w:r w:rsidR="00977AFA">
              <w:t>: 0811 per verificare il corretto inserimento dei capitoli.</w:t>
            </w:r>
          </w:p>
        </w:tc>
      </w:tr>
      <w:tr w:rsidR="00CA3BDB" w:rsidRPr="00C84A37" w14:paraId="21EFBBCC" w14:textId="77777777" w:rsidTr="00745079">
        <w:tc>
          <w:tcPr>
            <w:tcW w:w="3443" w:type="dxa"/>
            <w:gridSpan w:val="2"/>
            <w:vAlign w:val="center"/>
          </w:tcPr>
          <w:p w14:paraId="315668A6" w14:textId="77777777" w:rsidR="00CA3BDB" w:rsidRPr="00C84A37" w:rsidRDefault="00CA3BDB" w:rsidP="008726BD">
            <w:pPr>
              <w:rPr>
                <w:b/>
              </w:rPr>
            </w:pPr>
            <w:r>
              <w:rPr>
                <w:b/>
              </w:rPr>
              <w:t>Input</w:t>
            </w:r>
          </w:p>
        </w:tc>
        <w:tc>
          <w:tcPr>
            <w:tcW w:w="6411" w:type="dxa"/>
            <w:gridSpan w:val="4"/>
            <w:vAlign w:val="center"/>
          </w:tcPr>
          <w:p w14:paraId="5AF96EA9" w14:textId="77777777" w:rsidR="00CA3BDB" w:rsidRDefault="00CA3BDB" w:rsidP="008726BD"/>
          <w:tbl>
            <w:tblPr>
              <w:tblStyle w:val="GridTable3"/>
              <w:tblW w:w="0" w:type="auto"/>
              <w:tblLook w:val="04A0" w:firstRow="1" w:lastRow="0" w:firstColumn="1" w:lastColumn="0" w:noHBand="0" w:noVBand="1"/>
            </w:tblPr>
            <w:tblGrid>
              <w:gridCol w:w="1123"/>
              <w:gridCol w:w="5072"/>
            </w:tblGrid>
            <w:tr w:rsidR="00CA3BDB" w14:paraId="31B7399B"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2E1738BD" w14:textId="77777777" w:rsidR="00CA3BDB" w:rsidRDefault="00CA3BDB" w:rsidP="008726BD">
                  <w:r>
                    <w:t>Key</w:t>
                  </w:r>
                </w:p>
              </w:tc>
              <w:tc>
                <w:tcPr>
                  <w:tcW w:w="6011" w:type="dxa"/>
                </w:tcPr>
                <w:p w14:paraId="4BE8815A" w14:textId="77777777" w:rsidR="00CA3BDB" w:rsidRDefault="00CA3BDB" w:rsidP="008726BD">
                  <w:pPr>
                    <w:cnfStyle w:val="100000000000" w:firstRow="1" w:lastRow="0" w:firstColumn="0" w:lastColumn="0" w:oddVBand="0" w:evenVBand="0" w:oddHBand="0" w:evenHBand="0" w:firstRowFirstColumn="0" w:firstRowLastColumn="0" w:lastRowFirstColumn="0" w:lastRowLastColumn="0"/>
                  </w:pPr>
                  <w:r>
                    <w:t>Value</w:t>
                  </w:r>
                </w:p>
              </w:tc>
            </w:tr>
            <w:tr w:rsidR="00CA3BDB" w14:paraId="6014A5B3"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5D29B5F7" w14:textId="0D2985E7" w:rsidR="00CA3BDB" w:rsidRDefault="008A1CA1" w:rsidP="008726BD">
                  <w:r>
                    <w:t>file</w:t>
                  </w:r>
                </w:p>
              </w:tc>
              <w:tc>
                <w:tcPr>
                  <w:tcW w:w="6011" w:type="dxa"/>
                </w:tcPr>
                <w:p w14:paraId="2436A996" w14:textId="4FE9AA19" w:rsidR="00CA3BDB" w:rsidRDefault="00977AFA" w:rsidP="008726BD">
                  <w:pPr>
                    <w:cnfStyle w:val="000000100000" w:firstRow="0" w:lastRow="0" w:firstColumn="0" w:lastColumn="0" w:oddVBand="0" w:evenVBand="0" w:oddHBand="1" w:evenHBand="0" w:firstRowFirstColumn="0" w:firstRowLastColumn="0" w:lastRowFirstColumn="0" w:lastRowLastColumn="0"/>
                  </w:pPr>
                  <w:r w:rsidRPr="00977AFA">
                    <w:t>R_CAMPAN-NUOVI_CAPITOLI-1_0</w:t>
                  </w:r>
                  <w:r>
                    <w:t>.zip</w:t>
                  </w:r>
                </w:p>
              </w:tc>
            </w:tr>
            <w:tr w:rsidR="00CA3BDB" w14:paraId="725A8913"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6C54656A" w14:textId="77777777" w:rsidR="00CA3BDB" w:rsidRDefault="00CA3BDB" w:rsidP="008726BD">
                  <w:r>
                    <w:t>codIpa</w:t>
                  </w:r>
                </w:p>
              </w:tc>
              <w:tc>
                <w:tcPr>
                  <w:tcW w:w="6011" w:type="dxa"/>
                </w:tcPr>
                <w:p w14:paraId="7CC37B35" w14:textId="23CC174C" w:rsidR="00CA3BDB" w:rsidRDefault="00CA3BDB" w:rsidP="008726BD">
                  <w:pPr>
                    <w:cnfStyle w:val="000000000000" w:firstRow="0" w:lastRow="0" w:firstColumn="0" w:lastColumn="0" w:oddVBand="0" w:evenVBand="0" w:oddHBand="0" w:evenHBand="0" w:firstRowFirstColumn="0" w:firstRowLastColumn="0" w:lastRowFirstColumn="0" w:lastRowLastColumn="0"/>
                  </w:pPr>
                  <w:r>
                    <w:t>R_</w:t>
                  </w:r>
                  <w:r w:rsidR="00977AFA">
                    <w:t>CAMPAN</w:t>
                  </w:r>
                </w:p>
              </w:tc>
            </w:tr>
          </w:tbl>
          <w:p w14:paraId="1649A29A" w14:textId="77777777" w:rsidR="00CA3BDB" w:rsidRDefault="00CA3BDB" w:rsidP="008726BD">
            <w:r>
              <w:t xml:space="preserve"> </w:t>
            </w:r>
          </w:p>
        </w:tc>
      </w:tr>
      <w:tr w:rsidR="00CA3BDB" w:rsidRPr="00C84A37" w14:paraId="72C3B50E" w14:textId="77777777" w:rsidTr="00745079">
        <w:trPr>
          <w:trHeight w:val="540"/>
        </w:trPr>
        <w:tc>
          <w:tcPr>
            <w:tcW w:w="626" w:type="dxa"/>
          </w:tcPr>
          <w:p w14:paraId="05045063" w14:textId="77777777" w:rsidR="00CA3BDB" w:rsidRPr="00C84A37" w:rsidRDefault="00CA3BDB" w:rsidP="008726BD">
            <w:pPr>
              <w:rPr>
                <w:b/>
              </w:rPr>
            </w:pPr>
            <w:r w:rsidRPr="00C84A37">
              <w:rPr>
                <w:b/>
              </w:rPr>
              <w:t>Step</w:t>
            </w:r>
          </w:p>
        </w:tc>
        <w:tc>
          <w:tcPr>
            <w:tcW w:w="2817" w:type="dxa"/>
          </w:tcPr>
          <w:p w14:paraId="118CA030" w14:textId="77777777" w:rsidR="00CA3BDB" w:rsidRPr="00C84A37" w:rsidRDefault="00CA3BDB" w:rsidP="008726BD">
            <w:pPr>
              <w:rPr>
                <w:b/>
              </w:rPr>
            </w:pPr>
            <w:r w:rsidRPr="00C84A37">
              <w:rPr>
                <w:b/>
              </w:rPr>
              <w:t>Azione</w:t>
            </w:r>
          </w:p>
        </w:tc>
        <w:tc>
          <w:tcPr>
            <w:tcW w:w="5294" w:type="dxa"/>
            <w:gridSpan w:val="2"/>
          </w:tcPr>
          <w:p w14:paraId="5AEA0A15" w14:textId="77777777" w:rsidR="00CA3BDB" w:rsidRPr="00C84A37" w:rsidRDefault="00CA3BDB" w:rsidP="008726BD">
            <w:pPr>
              <w:rPr>
                <w:b/>
              </w:rPr>
            </w:pPr>
            <w:r w:rsidRPr="00C84A37">
              <w:rPr>
                <w:b/>
              </w:rPr>
              <w:t>Risultato atteso</w:t>
            </w:r>
          </w:p>
        </w:tc>
        <w:tc>
          <w:tcPr>
            <w:tcW w:w="1117" w:type="dxa"/>
            <w:gridSpan w:val="2"/>
          </w:tcPr>
          <w:p w14:paraId="5F91ADC1" w14:textId="77777777" w:rsidR="00CA3BDB" w:rsidRPr="00C84A37" w:rsidRDefault="00CA3BDB" w:rsidP="008726BD">
            <w:pPr>
              <w:rPr>
                <w:b/>
              </w:rPr>
            </w:pPr>
            <w:r w:rsidRPr="00C84A37">
              <w:rPr>
                <w:b/>
              </w:rPr>
              <w:t>Esito</w:t>
            </w:r>
          </w:p>
        </w:tc>
      </w:tr>
      <w:tr w:rsidR="00745079" w:rsidRPr="00C84A37" w14:paraId="67F43456" w14:textId="77777777" w:rsidTr="00745079">
        <w:trPr>
          <w:trHeight w:val="1800"/>
        </w:trPr>
        <w:tc>
          <w:tcPr>
            <w:tcW w:w="626" w:type="dxa"/>
          </w:tcPr>
          <w:p w14:paraId="4A58007C" w14:textId="77777777" w:rsidR="00745079" w:rsidRPr="00C84A37" w:rsidRDefault="00745079" w:rsidP="000D7930">
            <w:r>
              <w:lastRenderedPageBreak/>
              <w:t>1</w:t>
            </w:r>
          </w:p>
        </w:tc>
        <w:tc>
          <w:tcPr>
            <w:tcW w:w="2817" w:type="dxa"/>
          </w:tcPr>
          <w:p w14:paraId="2D175F74" w14:textId="3042D942" w:rsidR="00745079" w:rsidRPr="00C84A37" w:rsidRDefault="00745079" w:rsidP="000D7930">
            <w:r>
              <w:t xml:space="preserve">L’utente seleziona il pulsante “Select Files” nel body della request e selezione il file </w:t>
            </w:r>
            <w:r w:rsidR="00977AFA" w:rsidRPr="00977AFA">
              <w:t>R_CAMPAN-NUOVI_CAPITOLI-1_0</w:t>
            </w:r>
            <w:r w:rsidR="00977AFA">
              <w:t>.zip</w:t>
            </w:r>
            <w:r>
              <w:t>.</w:t>
            </w:r>
          </w:p>
        </w:tc>
        <w:tc>
          <w:tcPr>
            <w:tcW w:w="5341" w:type="dxa"/>
            <w:gridSpan w:val="3"/>
          </w:tcPr>
          <w:p w14:paraId="74B5A6C6" w14:textId="77777777" w:rsidR="00745079" w:rsidRPr="00C84A37" w:rsidRDefault="00745079" w:rsidP="000D7930">
            <w:pPr>
              <w:shd w:val="clear" w:color="auto" w:fill="FFFFFE"/>
              <w:spacing w:line="240" w:lineRule="atLeast"/>
            </w:pPr>
            <w:r>
              <w:t>Il campo file della request risulta valorizzato correttamente con il file selezionato.</w:t>
            </w:r>
          </w:p>
        </w:tc>
        <w:tc>
          <w:tcPr>
            <w:tcW w:w="1070" w:type="dxa"/>
          </w:tcPr>
          <w:p w14:paraId="77CBFEA0" w14:textId="77777777" w:rsidR="00745079" w:rsidRPr="00C84A37" w:rsidRDefault="00745079" w:rsidP="000D7930">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r w:rsidR="00745079" w:rsidRPr="00C84A37" w14:paraId="122A0898" w14:textId="77777777" w:rsidTr="00745079">
        <w:trPr>
          <w:trHeight w:val="1800"/>
        </w:trPr>
        <w:tc>
          <w:tcPr>
            <w:tcW w:w="626" w:type="dxa"/>
          </w:tcPr>
          <w:p w14:paraId="6C4A2488" w14:textId="719858F3" w:rsidR="00745079" w:rsidRDefault="00745079" w:rsidP="000D7930">
            <w:r>
              <w:t>2</w:t>
            </w:r>
          </w:p>
        </w:tc>
        <w:tc>
          <w:tcPr>
            <w:tcW w:w="2817" w:type="dxa"/>
          </w:tcPr>
          <w:p w14:paraId="73685CF4" w14:textId="7C996925" w:rsidR="00745079" w:rsidRDefault="00745079" w:rsidP="000D7930">
            <w:r>
              <w:t>L’utente seleziona il pulsante SEND.</w:t>
            </w:r>
          </w:p>
        </w:tc>
        <w:tc>
          <w:tcPr>
            <w:tcW w:w="5341" w:type="dxa"/>
            <w:gridSpan w:val="3"/>
          </w:tcPr>
          <w:p w14:paraId="0FE309D1" w14:textId="77777777" w:rsidR="00977AFA" w:rsidRDefault="00977AFA" w:rsidP="00977AFA">
            <w:pPr>
              <w:shd w:val="clear" w:color="auto" w:fill="FFFFFE"/>
              <w:spacing w:line="240" w:lineRule="atLeast"/>
            </w:pPr>
            <w:r>
              <w:t>{</w:t>
            </w:r>
          </w:p>
          <w:p w14:paraId="13FC5CC3" w14:textId="77777777" w:rsidR="00977AFA" w:rsidRDefault="00977AFA" w:rsidP="00977AFA">
            <w:pPr>
              <w:shd w:val="clear" w:color="auto" w:fill="FFFFFE"/>
              <w:spacing w:line="240" w:lineRule="atLeast"/>
            </w:pPr>
            <w:r>
              <w:t xml:space="preserve">    "timestamp": "2020-03-23T22:33:10.836+0000",</w:t>
            </w:r>
          </w:p>
          <w:p w14:paraId="537F6367" w14:textId="77777777" w:rsidR="00977AFA" w:rsidRDefault="00977AFA" w:rsidP="00977AFA">
            <w:pPr>
              <w:shd w:val="clear" w:color="auto" w:fill="FFFFFE"/>
              <w:spacing w:line="240" w:lineRule="atLeast"/>
            </w:pPr>
            <w:r>
              <w:t xml:space="preserve">    "messages": {</w:t>
            </w:r>
          </w:p>
          <w:p w14:paraId="591559F5" w14:textId="77777777" w:rsidR="00977AFA" w:rsidRDefault="00977AFA" w:rsidP="00977AFA">
            <w:pPr>
              <w:shd w:val="clear" w:color="auto" w:fill="FFFFFE"/>
              <w:spacing w:line="240" w:lineRule="atLeast"/>
            </w:pPr>
            <w:r>
              <w:t xml:space="preserve">        "successMessages": [],</w:t>
            </w:r>
          </w:p>
          <w:p w14:paraId="2328E94B" w14:textId="77777777" w:rsidR="00977AFA" w:rsidRDefault="00977AFA" w:rsidP="00977AFA">
            <w:pPr>
              <w:shd w:val="clear" w:color="auto" w:fill="FFFFFE"/>
              <w:spacing w:line="240" w:lineRule="atLeast"/>
            </w:pPr>
            <w:r>
              <w:t xml:space="preserve">        "informationMessages": [</w:t>
            </w:r>
          </w:p>
          <w:p w14:paraId="738A9B30" w14:textId="77777777" w:rsidR="00977AFA" w:rsidRDefault="00977AFA" w:rsidP="00977AFA">
            <w:pPr>
              <w:shd w:val="clear" w:color="auto" w:fill="FFFFFE"/>
              <w:spacing w:line="240" w:lineRule="atLeast"/>
            </w:pPr>
            <w:r>
              <w:t xml:space="preserve">            {</w:t>
            </w:r>
          </w:p>
          <w:p w14:paraId="27708271" w14:textId="77777777" w:rsidR="00977AFA" w:rsidRDefault="00977AFA" w:rsidP="00977AFA">
            <w:pPr>
              <w:shd w:val="clear" w:color="auto" w:fill="FFFFFE"/>
              <w:spacing w:line="240" w:lineRule="atLeast"/>
            </w:pPr>
            <w:r>
              <w:t xml:space="preserve">                "code": "200",</w:t>
            </w:r>
          </w:p>
          <w:p w14:paraId="2248E239" w14:textId="77777777" w:rsidR="00977AFA" w:rsidRDefault="00977AFA" w:rsidP="00977AFA">
            <w:pPr>
              <w:shd w:val="clear" w:color="auto" w:fill="FFFFFE"/>
              <w:spacing w:line="240" w:lineRule="atLeast"/>
            </w:pPr>
            <w:r>
              <w:t xml:space="preserve">                "arguments": [</w:t>
            </w:r>
          </w:p>
          <w:p w14:paraId="611B6EE2" w14:textId="77777777" w:rsidR="00977AFA" w:rsidRDefault="00977AFA" w:rsidP="00977AFA">
            <w:pPr>
              <w:shd w:val="clear" w:color="auto" w:fill="FFFFFE"/>
              <w:spacing w:line="240" w:lineRule="atLeast"/>
            </w:pPr>
            <w:r>
              <w:t xml:space="preserve">                    "Upload eseguito correttamente"</w:t>
            </w:r>
          </w:p>
          <w:p w14:paraId="7479CD8F" w14:textId="77777777" w:rsidR="00977AFA" w:rsidRDefault="00977AFA" w:rsidP="00977AFA">
            <w:pPr>
              <w:shd w:val="clear" w:color="auto" w:fill="FFFFFE"/>
              <w:spacing w:line="240" w:lineRule="atLeast"/>
            </w:pPr>
            <w:r>
              <w:t xml:space="preserve">                ]</w:t>
            </w:r>
          </w:p>
          <w:p w14:paraId="7FCFD1A5" w14:textId="77777777" w:rsidR="00977AFA" w:rsidRDefault="00977AFA" w:rsidP="00977AFA">
            <w:pPr>
              <w:shd w:val="clear" w:color="auto" w:fill="FFFFFE"/>
              <w:spacing w:line="240" w:lineRule="atLeast"/>
            </w:pPr>
            <w:r>
              <w:t xml:space="preserve">            }</w:t>
            </w:r>
          </w:p>
          <w:p w14:paraId="62AA99F4" w14:textId="77777777" w:rsidR="00977AFA" w:rsidRDefault="00977AFA" w:rsidP="00977AFA">
            <w:pPr>
              <w:shd w:val="clear" w:color="auto" w:fill="FFFFFE"/>
              <w:spacing w:line="240" w:lineRule="atLeast"/>
            </w:pPr>
            <w:r>
              <w:t xml:space="preserve">        ],</w:t>
            </w:r>
          </w:p>
          <w:p w14:paraId="45E11EF3" w14:textId="77777777" w:rsidR="00977AFA" w:rsidRDefault="00977AFA" w:rsidP="00977AFA">
            <w:pPr>
              <w:shd w:val="clear" w:color="auto" w:fill="FFFFFE"/>
              <w:spacing w:line="240" w:lineRule="atLeast"/>
            </w:pPr>
            <w:r>
              <w:t xml:space="preserve">        "warningMessages": [],</w:t>
            </w:r>
          </w:p>
          <w:p w14:paraId="686D2D09" w14:textId="77777777" w:rsidR="00977AFA" w:rsidRDefault="00977AFA" w:rsidP="00977AFA">
            <w:pPr>
              <w:shd w:val="clear" w:color="auto" w:fill="FFFFFE"/>
              <w:spacing w:line="240" w:lineRule="atLeast"/>
            </w:pPr>
            <w:r>
              <w:t xml:space="preserve">        "errorMessages": []</w:t>
            </w:r>
          </w:p>
          <w:p w14:paraId="3F65AD87" w14:textId="77777777" w:rsidR="00977AFA" w:rsidRDefault="00977AFA" w:rsidP="00977AFA">
            <w:pPr>
              <w:shd w:val="clear" w:color="auto" w:fill="FFFFFE"/>
              <w:spacing w:line="240" w:lineRule="atLeast"/>
            </w:pPr>
            <w:r>
              <w:t xml:space="preserve">    },</w:t>
            </w:r>
          </w:p>
          <w:p w14:paraId="3ABEE62A" w14:textId="77777777" w:rsidR="00977AFA" w:rsidRDefault="00977AFA" w:rsidP="00977AFA">
            <w:pPr>
              <w:shd w:val="clear" w:color="auto" w:fill="FFFFFE"/>
              <w:spacing w:line="240" w:lineRule="atLeast"/>
            </w:pPr>
            <w:r>
              <w:t xml:space="preserve">    "items": null</w:t>
            </w:r>
          </w:p>
          <w:p w14:paraId="05C2FE0C" w14:textId="4890B618" w:rsidR="00745079" w:rsidRDefault="00977AFA" w:rsidP="00977AFA">
            <w:pPr>
              <w:shd w:val="clear" w:color="auto" w:fill="FFFFFE"/>
              <w:spacing w:line="240" w:lineRule="atLeast"/>
            </w:pPr>
            <w:r>
              <w:t>}</w:t>
            </w:r>
          </w:p>
        </w:tc>
        <w:tc>
          <w:tcPr>
            <w:tcW w:w="1070" w:type="dxa"/>
          </w:tcPr>
          <w:p w14:paraId="2498BA26" w14:textId="77777777" w:rsidR="00745079" w:rsidRPr="00C84A37" w:rsidRDefault="00745079" w:rsidP="000D7930">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32621302" w14:textId="77777777" w:rsidR="00CA3BDB" w:rsidRDefault="00CA3BDB" w:rsidP="00CA3BDB"/>
    <w:p w14:paraId="5D908131" w14:textId="77800AA4" w:rsidR="00CA3BDB" w:rsidRDefault="00CA3BDB" w:rsidP="00BC5D2E"/>
    <w:p w14:paraId="5AD81F0F" w14:textId="77777777" w:rsidR="00CA3BDB" w:rsidRDefault="00CA3BDB" w:rsidP="00CA3BDB"/>
    <w:p w14:paraId="302C6F65" w14:textId="07D477E6" w:rsidR="00CA3BDB" w:rsidRDefault="00CA3BDB" w:rsidP="00CA3BDB">
      <w:pPr>
        <w:pStyle w:val="Titolo4"/>
      </w:pPr>
      <w:r w:rsidRPr="00A04A39">
        <w:t>TC_</w:t>
      </w:r>
      <w:r>
        <w:t>CAPITOLI</w:t>
      </w:r>
      <w:r w:rsidRPr="00A04A39">
        <w:t>_0</w:t>
      </w:r>
      <w:r>
        <w:t>7</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0E251F19" w14:textId="77777777" w:rsidTr="008726BD">
        <w:trPr>
          <w:gridAfter w:val="2"/>
          <w:wAfter w:w="5665" w:type="dxa"/>
          <w:trHeight w:val="583"/>
        </w:trPr>
        <w:tc>
          <w:tcPr>
            <w:tcW w:w="4189" w:type="dxa"/>
            <w:gridSpan w:val="3"/>
            <w:shd w:val="clear" w:color="auto" w:fill="DEEAF6" w:themeFill="accent1" w:themeFillTint="33"/>
          </w:tcPr>
          <w:p w14:paraId="33BA5394" w14:textId="46F4416D" w:rsidR="00CA3BDB" w:rsidRPr="00C84A37" w:rsidRDefault="00CA3BDB" w:rsidP="008726BD">
            <w:pPr>
              <w:rPr>
                <w:b/>
              </w:rPr>
            </w:pPr>
            <w:r w:rsidRPr="00C84A37">
              <w:rPr>
                <w:b/>
              </w:rPr>
              <w:t>TC_</w:t>
            </w:r>
            <w:r>
              <w:rPr>
                <w:b/>
              </w:rPr>
              <w:t>CAPITOLI</w:t>
            </w:r>
            <w:r w:rsidRPr="00C84A37">
              <w:rPr>
                <w:b/>
              </w:rPr>
              <w:t>_0</w:t>
            </w:r>
            <w:r>
              <w:rPr>
                <w:b/>
              </w:rPr>
              <w:t>7</w:t>
            </w:r>
          </w:p>
        </w:tc>
      </w:tr>
      <w:tr w:rsidR="00CA3BDB" w:rsidRPr="00C84A37" w14:paraId="2C5C62A8" w14:textId="77777777" w:rsidTr="008726BD">
        <w:trPr>
          <w:trHeight w:val="550"/>
        </w:trPr>
        <w:tc>
          <w:tcPr>
            <w:tcW w:w="2405" w:type="dxa"/>
            <w:gridSpan w:val="2"/>
          </w:tcPr>
          <w:p w14:paraId="4126BCC0" w14:textId="77777777" w:rsidR="00CA3BDB" w:rsidRPr="00C84A37" w:rsidRDefault="00CA3BDB" w:rsidP="008726BD">
            <w:pPr>
              <w:rPr>
                <w:b/>
              </w:rPr>
            </w:pPr>
            <w:r w:rsidRPr="00C84A37">
              <w:rPr>
                <w:b/>
              </w:rPr>
              <w:t>Titolo</w:t>
            </w:r>
          </w:p>
        </w:tc>
        <w:tc>
          <w:tcPr>
            <w:tcW w:w="7449" w:type="dxa"/>
            <w:gridSpan w:val="3"/>
          </w:tcPr>
          <w:p w14:paraId="0623F436" w14:textId="6E5E82E4" w:rsidR="00CA3BDB" w:rsidRPr="00C84A37" w:rsidRDefault="00D672EF" w:rsidP="008726BD">
            <w:r w:rsidRPr="00D672EF">
              <w:t>Elenco Uffici</w:t>
            </w:r>
          </w:p>
        </w:tc>
      </w:tr>
      <w:tr w:rsidR="00CA3BDB" w:rsidRPr="00C84A37" w14:paraId="7812257B" w14:textId="77777777" w:rsidTr="008726BD">
        <w:trPr>
          <w:trHeight w:val="550"/>
        </w:trPr>
        <w:tc>
          <w:tcPr>
            <w:tcW w:w="2405" w:type="dxa"/>
            <w:gridSpan w:val="2"/>
          </w:tcPr>
          <w:p w14:paraId="6F4192DB" w14:textId="77777777" w:rsidR="00CA3BDB" w:rsidRPr="00C84A37" w:rsidRDefault="00CA3BDB" w:rsidP="008726BD">
            <w:pPr>
              <w:rPr>
                <w:b/>
              </w:rPr>
            </w:pPr>
            <w:r w:rsidRPr="00C84A37">
              <w:rPr>
                <w:b/>
              </w:rPr>
              <w:t>Descrizione</w:t>
            </w:r>
          </w:p>
        </w:tc>
        <w:tc>
          <w:tcPr>
            <w:tcW w:w="7449" w:type="dxa"/>
            <w:gridSpan w:val="3"/>
          </w:tcPr>
          <w:p w14:paraId="41ABD4DE" w14:textId="368ABD45" w:rsidR="00CA3BDB" w:rsidRPr="00C84A37" w:rsidRDefault="00D672EF" w:rsidP="008726BD">
            <w:r w:rsidRPr="00D672EF">
              <w:t>Elenco degli Uffici presenti nel sistema.</w:t>
            </w:r>
          </w:p>
        </w:tc>
      </w:tr>
      <w:tr w:rsidR="00CA3BDB" w:rsidRPr="00C84A37" w14:paraId="2672D7F8" w14:textId="77777777" w:rsidTr="008726BD">
        <w:trPr>
          <w:trHeight w:val="550"/>
        </w:trPr>
        <w:tc>
          <w:tcPr>
            <w:tcW w:w="2405" w:type="dxa"/>
            <w:gridSpan w:val="2"/>
          </w:tcPr>
          <w:p w14:paraId="6B34E1E8" w14:textId="77777777" w:rsidR="00CA3BDB" w:rsidRPr="00C84A37" w:rsidRDefault="00CA3BDB" w:rsidP="008726BD">
            <w:pPr>
              <w:rPr>
                <w:b/>
              </w:rPr>
            </w:pPr>
            <w:r>
              <w:rPr>
                <w:b/>
              </w:rPr>
              <w:t>Id Ruolo/Attore</w:t>
            </w:r>
          </w:p>
        </w:tc>
        <w:tc>
          <w:tcPr>
            <w:tcW w:w="7449" w:type="dxa"/>
            <w:gridSpan w:val="3"/>
          </w:tcPr>
          <w:p w14:paraId="66CB75CB" w14:textId="77777777" w:rsidR="00CA3BDB" w:rsidRPr="00146646" w:rsidRDefault="00CA3BDB" w:rsidP="008726BD">
            <w:r>
              <w:t>001</w:t>
            </w:r>
          </w:p>
        </w:tc>
      </w:tr>
      <w:tr w:rsidR="00CA3BDB" w:rsidRPr="00C84A37" w14:paraId="6171F6C4" w14:textId="77777777" w:rsidTr="008726BD">
        <w:tc>
          <w:tcPr>
            <w:tcW w:w="2405" w:type="dxa"/>
            <w:gridSpan w:val="2"/>
            <w:vAlign w:val="center"/>
          </w:tcPr>
          <w:p w14:paraId="1ED41C2A" w14:textId="77777777" w:rsidR="00CA3BDB" w:rsidRPr="00C84A37" w:rsidRDefault="00CA3BDB" w:rsidP="008726BD">
            <w:pPr>
              <w:rPr>
                <w:b/>
              </w:rPr>
            </w:pPr>
            <w:r w:rsidRPr="00C84A37">
              <w:rPr>
                <w:b/>
              </w:rPr>
              <w:t>Pre-condizioni</w:t>
            </w:r>
          </w:p>
        </w:tc>
        <w:tc>
          <w:tcPr>
            <w:tcW w:w="7449" w:type="dxa"/>
            <w:gridSpan w:val="3"/>
            <w:vAlign w:val="center"/>
          </w:tcPr>
          <w:p w14:paraId="4A492D48"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5EF4B80F" w14:textId="77777777" w:rsidR="00CA3BDB" w:rsidRDefault="00CA3BDB" w:rsidP="008726BD">
            <w:pPr>
              <w:pStyle w:val="Paragrafoelenco"/>
              <w:numPr>
                <w:ilvl w:val="0"/>
                <w:numId w:val="7"/>
              </w:numPr>
              <w:ind w:left="714" w:hanging="357"/>
            </w:pPr>
            <w:r>
              <w:t>L’utente deve avere selezionato la request TC_CAPITOLI_07</w:t>
            </w:r>
          </w:p>
          <w:p w14:paraId="745AFB92" w14:textId="63E9A00C" w:rsidR="00977AFA" w:rsidRPr="00C84A37" w:rsidRDefault="00977AFA" w:rsidP="008726BD">
            <w:pPr>
              <w:pStyle w:val="Paragrafoelenco"/>
              <w:numPr>
                <w:ilvl w:val="0"/>
                <w:numId w:val="7"/>
              </w:numPr>
              <w:ind w:left="714" w:hanging="357"/>
            </w:pPr>
            <w:r>
              <w:t>L’utente deve aver eseguito TC_CAPITOLI_06</w:t>
            </w:r>
          </w:p>
        </w:tc>
      </w:tr>
      <w:tr w:rsidR="00977AFA" w:rsidRPr="00C84A37" w14:paraId="2119DD2C" w14:textId="77777777" w:rsidTr="008726BD">
        <w:tc>
          <w:tcPr>
            <w:tcW w:w="2405" w:type="dxa"/>
            <w:gridSpan w:val="2"/>
            <w:vAlign w:val="center"/>
          </w:tcPr>
          <w:p w14:paraId="1A73CB47" w14:textId="4AEB2119" w:rsidR="00977AFA" w:rsidRPr="00C84A37" w:rsidRDefault="00977AFA" w:rsidP="008726BD">
            <w:pPr>
              <w:rPr>
                <w:b/>
              </w:rPr>
            </w:pPr>
            <w:r>
              <w:rPr>
                <w:b/>
              </w:rPr>
              <w:t>Post-condizione</w:t>
            </w:r>
          </w:p>
        </w:tc>
        <w:tc>
          <w:tcPr>
            <w:tcW w:w="7449" w:type="dxa"/>
            <w:gridSpan w:val="3"/>
            <w:vAlign w:val="center"/>
          </w:tcPr>
          <w:p w14:paraId="674A1BD0" w14:textId="01874D21" w:rsidR="00977AFA" w:rsidRDefault="00977AFA" w:rsidP="008726BD">
            <w:pPr>
              <w:pStyle w:val="Paragrafoelenco"/>
              <w:numPr>
                <w:ilvl w:val="0"/>
                <w:numId w:val="7"/>
              </w:numPr>
              <w:ind w:left="714" w:hanging="357"/>
            </w:pPr>
            <w:r>
              <w:t>Il servizio restituisce la lista dei due uffici inseriti per il tipo dovuto 0818.</w:t>
            </w:r>
          </w:p>
        </w:tc>
      </w:tr>
      <w:tr w:rsidR="00CA3BDB" w:rsidRPr="00C84A37" w14:paraId="5F646F3D" w14:textId="77777777" w:rsidTr="008726BD">
        <w:tc>
          <w:tcPr>
            <w:tcW w:w="2405" w:type="dxa"/>
            <w:gridSpan w:val="2"/>
            <w:vAlign w:val="center"/>
          </w:tcPr>
          <w:p w14:paraId="6C14983D" w14:textId="77777777" w:rsidR="00CA3BDB" w:rsidRPr="00C84A37" w:rsidRDefault="00CA3BDB" w:rsidP="008726BD">
            <w:pPr>
              <w:rPr>
                <w:b/>
              </w:rPr>
            </w:pPr>
            <w:r>
              <w:rPr>
                <w:b/>
              </w:rPr>
              <w:t>Input</w:t>
            </w:r>
          </w:p>
        </w:tc>
        <w:tc>
          <w:tcPr>
            <w:tcW w:w="7449" w:type="dxa"/>
            <w:gridSpan w:val="3"/>
            <w:vAlign w:val="center"/>
          </w:tcPr>
          <w:p w14:paraId="6D215099" w14:textId="77777777" w:rsidR="00CA3BDB" w:rsidRDefault="00CA3BDB" w:rsidP="008726BD"/>
          <w:tbl>
            <w:tblPr>
              <w:tblStyle w:val="GridTable3"/>
              <w:tblW w:w="0" w:type="auto"/>
              <w:tblLook w:val="04A0" w:firstRow="1" w:lastRow="0" w:firstColumn="1" w:lastColumn="0" w:noHBand="0" w:noVBand="1"/>
            </w:tblPr>
            <w:tblGrid>
              <w:gridCol w:w="1564"/>
              <w:gridCol w:w="5669"/>
            </w:tblGrid>
            <w:tr w:rsidR="00CA3BDB" w14:paraId="5B66353C"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321DE1EA" w14:textId="77777777" w:rsidR="00CA3BDB" w:rsidRDefault="00CA3BDB" w:rsidP="008726BD">
                  <w:r>
                    <w:lastRenderedPageBreak/>
                    <w:t>Key</w:t>
                  </w:r>
                </w:p>
              </w:tc>
              <w:tc>
                <w:tcPr>
                  <w:tcW w:w="6011" w:type="dxa"/>
                </w:tcPr>
                <w:p w14:paraId="3F7089E0" w14:textId="77777777" w:rsidR="00CA3BDB" w:rsidRDefault="00CA3BDB" w:rsidP="008726BD">
                  <w:pPr>
                    <w:cnfStyle w:val="100000000000" w:firstRow="1" w:lastRow="0" w:firstColumn="0" w:lastColumn="0" w:oddVBand="0" w:evenVBand="0" w:oddHBand="0" w:evenHBand="0" w:firstRowFirstColumn="0" w:firstRowLastColumn="0" w:lastRowFirstColumn="0" w:lastRowLastColumn="0"/>
                  </w:pPr>
                  <w:r>
                    <w:t>Value</w:t>
                  </w:r>
                </w:p>
              </w:tc>
            </w:tr>
            <w:tr w:rsidR="00CA3BDB" w14:paraId="23252243"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7B1516FC" w14:textId="1B6D48DA" w:rsidR="00CA3BDB" w:rsidRDefault="00B97380" w:rsidP="008726BD">
                  <w:r>
                    <w:t>codTipoDovuto</w:t>
                  </w:r>
                </w:p>
              </w:tc>
              <w:tc>
                <w:tcPr>
                  <w:tcW w:w="6011" w:type="dxa"/>
                </w:tcPr>
                <w:p w14:paraId="731FB9BB" w14:textId="30415BCF" w:rsidR="00CA3BDB" w:rsidRDefault="00B97380" w:rsidP="008726BD">
                  <w:pPr>
                    <w:cnfStyle w:val="000000100000" w:firstRow="0" w:lastRow="0" w:firstColumn="0" w:lastColumn="0" w:oddVBand="0" w:evenVBand="0" w:oddHBand="1" w:evenHBand="0" w:firstRowFirstColumn="0" w:firstRowLastColumn="0" w:lastRowFirstColumn="0" w:lastRowLastColumn="0"/>
                  </w:pPr>
                  <w:r>
                    <w:t>081</w:t>
                  </w:r>
                  <w:r w:rsidR="00977AFA">
                    <w:t>8</w:t>
                  </w:r>
                </w:p>
              </w:tc>
            </w:tr>
            <w:tr w:rsidR="00CA3BDB" w14:paraId="254221DC"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62A02A65" w14:textId="22C635A7" w:rsidR="00CA3BDB" w:rsidRDefault="00B97380" w:rsidP="008726BD">
                  <w:r>
                    <w:t>flgAttivo</w:t>
                  </w:r>
                </w:p>
              </w:tc>
              <w:tc>
                <w:tcPr>
                  <w:tcW w:w="6011" w:type="dxa"/>
                </w:tcPr>
                <w:p w14:paraId="35875E87" w14:textId="0C62CDCC" w:rsidR="00CA3BDB" w:rsidRDefault="00B97380" w:rsidP="008726BD">
                  <w:pPr>
                    <w:cnfStyle w:val="000000000000" w:firstRow="0" w:lastRow="0" w:firstColumn="0" w:lastColumn="0" w:oddVBand="0" w:evenVBand="0" w:oddHBand="0" w:evenHBand="0" w:firstRowFirstColumn="0" w:firstRowLastColumn="0" w:lastRowFirstColumn="0" w:lastRowLastColumn="0"/>
                  </w:pPr>
                  <w:r>
                    <w:t>True</w:t>
                  </w:r>
                </w:p>
              </w:tc>
            </w:tr>
            <w:tr w:rsidR="00CA3BDB" w14:paraId="212E4E5E"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7519ACF7" w14:textId="77777777" w:rsidR="00CA3BDB" w:rsidRDefault="00CA3BDB" w:rsidP="008726BD">
                  <w:r>
                    <w:t>codIpa</w:t>
                  </w:r>
                </w:p>
              </w:tc>
              <w:tc>
                <w:tcPr>
                  <w:tcW w:w="6011" w:type="dxa"/>
                </w:tcPr>
                <w:p w14:paraId="750D7AD6" w14:textId="2F48DB63" w:rsidR="00CA3BDB" w:rsidRDefault="00CA3BDB" w:rsidP="008726BD">
                  <w:pPr>
                    <w:cnfStyle w:val="000000100000" w:firstRow="0" w:lastRow="0" w:firstColumn="0" w:lastColumn="0" w:oddVBand="0" w:evenVBand="0" w:oddHBand="1" w:evenHBand="0" w:firstRowFirstColumn="0" w:firstRowLastColumn="0" w:lastRowFirstColumn="0" w:lastRowLastColumn="0"/>
                  </w:pPr>
                  <w:r>
                    <w:t>R_</w:t>
                  </w:r>
                  <w:r w:rsidR="00977AFA">
                    <w:t>CAMPAN</w:t>
                  </w:r>
                </w:p>
              </w:tc>
            </w:tr>
          </w:tbl>
          <w:p w14:paraId="088131E9" w14:textId="77777777" w:rsidR="00CA3BDB" w:rsidRDefault="00CA3BDB" w:rsidP="008726BD">
            <w:r>
              <w:t xml:space="preserve"> </w:t>
            </w:r>
          </w:p>
        </w:tc>
      </w:tr>
      <w:tr w:rsidR="00CA3BDB" w:rsidRPr="00C84A37" w14:paraId="2808448F" w14:textId="77777777" w:rsidTr="008726BD">
        <w:trPr>
          <w:trHeight w:val="540"/>
        </w:trPr>
        <w:tc>
          <w:tcPr>
            <w:tcW w:w="626" w:type="dxa"/>
          </w:tcPr>
          <w:p w14:paraId="2B0C6ED2" w14:textId="77777777" w:rsidR="00CA3BDB" w:rsidRPr="00C84A37" w:rsidRDefault="00CA3BDB" w:rsidP="008726BD">
            <w:pPr>
              <w:rPr>
                <w:b/>
              </w:rPr>
            </w:pPr>
            <w:r w:rsidRPr="00C84A37">
              <w:rPr>
                <w:b/>
              </w:rPr>
              <w:lastRenderedPageBreak/>
              <w:t>Step</w:t>
            </w:r>
          </w:p>
        </w:tc>
        <w:tc>
          <w:tcPr>
            <w:tcW w:w="1779" w:type="dxa"/>
          </w:tcPr>
          <w:p w14:paraId="17044B34" w14:textId="77777777" w:rsidR="00CA3BDB" w:rsidRPr="00C84A37" w:rsidRDefault="00CA3BDB" w:rsidP="008726BD">
            <w:pPr>
              <w:rPr>
                <w:b/>
              </w:rPr>
            </w:pPr>
            <w:r w:rsidRPr="00C84A37">
              <w:rPr>
                <w:b/>
              </w:rPr>
              <w:t>Azione</w:t>
            </w:r>
          </w:p>
        </w:tc>
        <w:tc>
          <w:tcPr>
            <w:tcW w:w="6332" w:type="dxa"/>
            <w:gridSpan w:val="2"/>
          </w:tcPr>
          <w:p w14:paraId="1AC5C65C" w14:textId="77777777" w:rsidR="00CA3BDB" w:rsidRPr="00C84A37" w:rsidRDefault="00CA3BDB" w:rsidP="008726BD">
            <w:pPr>
              <w:rPr>
                <w:b/>
              </w:rPr>
            </w:pPr>
            <w:r w:rsidRPr="00C84A37">
              <w:rPr>
                <w:b/>
              </w:rPr>
              <w:t>Risultato atteso</w:t>
            </w:r>
          </w:p>
        </w:tc>
        <w:tc>
          <w:tcPr>
            <w:tcW w:w="1117" w:type="dxa"/>
          </w:tcPr>
          <w:p w14:paraId="3057814D" w14:textId="77777777" w:rsidR="00CA3BDB" w:rsidRPr="00C84A37" w:rsidRDefault="00CA3BDB" w:rsidP="008726BD">
            <w:pPr>
              <w:rPr>
                <w:b/>
              </w:rPr>
            </w:pPr>
            <w:r w:rsidRPr="00C84A37">
              <w:rPr>
                <w:b/>
              </w:rPr>
              <w:t>Esito</w:t>
            </w:r>
          </w:p>
        </w:tc>
      </w:tr>
      <w:tr w:rsidR="00CA3BDB" w:rsidRPr="00C84A37" w14:paraId="7DF1C6E3" w14:textId="77777777" w:rsidTr="008726BD">
        <w:trPr>
          <w:trHeight w:val="1800"/>
        </w:trPr>
        <w:tc>
          <w:tcPr>
            <w:tcW w:w="626" w:type="dxa"/>
          </w:tcPr>
          <w:p w14:paraId="603AF6C4" w14:textId="77777777" w:rsidR="00CA3BDB" w:rsidRPr="00C84A37" w:rsidRDefault="00CA3BDB" w:rsidP="008726BD">
            <w:r>
              <w:t>1</w:t>
            </w:r>
          </w:p>
        </w:tc>
        <w:tc>
          <w:tcPr>
            <w:tcW w:w="1779" w:type="dxa"/>
          </w:tcPr>
          <w:p w14:paraId="5119AEB8" w14:textId="77777777" w:rsidR="00CA3BDB" w:rsidRPr="00C84A37" w:rsidRDefault="00CA3BDB" w:rsidP="008726BD">
            <w:r>
              <w:t>L’utente seleziona il pulsante SEND.</w:t>
            </w:r>
          </w:p>
        </w:tc>
        <w:tc>
          <w:tcPr>
            <w:tcW w:w="6332" w:type="dxa"/>
            <w:gridSpan w:val="2"/>
          </w:tcPr>
          <w:p w14:paraId="72A552DB" w14:textId="77777777" w:rsidR="00977AFA" w:rsidRDefault="00977AFA" w:rsidP="00977AFA">
            <w:pPr>
              <w:shd w:val="clear" w:color="auto" w:fill="FFFFFE"/>
              <w:spacing w:line="240" w:lineRule="atLeast"/>
            </w:pPr>
            <w:r>
              <w:t>{</w:t>
            </w:r>
          </w:p>
          <w:p w14:paraId="4B687F96" w14:textId="77777777" w:rsidR="00977AFA" w:rsidRDefault="00977AFA" w:rsidP="00977AFA">
            <w:pPr>
              <w:shd w:val="clear" w:color="auto" w:fill="FFFFFE"/>
              <w:spacing w:line="240" w:lineRule="atLeast"/>
            </w:pPr>
            <w:r>
              <w:t xml:space="preserve">    "timestamp": "2020-03-23T22:36:15.345+0000",</w:t>
            </w:r>
          </w:p>
          <w:p w14:paraId="02F38A38" w14:textId="77777777" w:rsidR="00977AFA" w:rsidRDefault="00977AFA" w:rsidP="00977AFA">
            <w:pPr>
              <w:shd w:val="clear" w:color="auto" w:fill="FFFFFE"/>
              <w:spacing w:line="240" w:lineRule="atLeast"/>
            </w:pPr>
            <w:r>
              <w:t xml:space="preserve">    "messages": null,</w:t>
            </w:r>
          </w:p>
          <w:p w14:paraId="540A28F6" w14:textId="77777777" w:rsidR="00977AFA" w:rsidRDefault="00977AFA" w:rsidP="00977AFA">
            <w:pPr>
              <w:shd w:val="clear" w:color="auto" w:fill="FFFFFE"/>
              <w:spacing w:line="240" w:lineRule="atLeast"/>
            </w:pPr>
            <w:r>
              <w:t xml:space="preserve">    "items": [</w:t>
            </w:r>
          </w:p>
          <w:p w14:paraId="24D23C10" w14:textId="77777777" w:rsidR="00977AFA" w:rsidRDefault="00977AFA" w:rsidP="00977AFA">
            <w:pPr>
              <w:shd w:val="clear" w:color="auto" w:fill="FFFFFE"/>
              <w:spacing w:line="240" w:lineRule="atLeast"/>
            </w:pPr>
            <w:r>
              <w:t xml:space="preserve">        {</w:t>
            </w:r>
          </w:p>
          <w:p w14:paraId="3057025D" w14:textId="77777777" w:rsidR="00977AFA" w:rsidRDefault="00977AFA" w:rsidP="00977AFA">
            <w:pPr>
              <w:shd w:val="clear" w:color="auto" w:fill="FFFFFE"/>
              <w:spacing w:line="240" w:lineRule="atLeast"/>
            </w:pPr>
            <w:r>
              <w:t xml:space="preserve">            "ente": null,</w:t>
            </w:r>
          </w:p>
          <w:p w14:paraId="15026761" w14:textId="77777777" w:rsidR="00977AFA" w:rsidRDefault="00977AFA" w:rsidP="00977AFA">
            <w:pPr>
              <w:shd w:val="clear" w:color="auto" w:fill="FFFFFE"/>
              <w:spacing w:line="240" w:lineRule="atLeast"/>
            </w:pPr>
            <w:r>
              <w:t xml:space="preserve">            "id": 11,</w:t>
            </w:r>
          </w:p>
          <w:p w14:paraId="1844B38E" w14:textId="77777777" w:rsidR="00977AFA" w:rsidRDefault="00977AFA" w:rsidP="00977AFA">
            <w:pPr>
              <w:shd w:val="clear" w:color="auto" w:fill="FFFFFE"/>
              <w:spacing w:line="240" w:lineRule="atLeast"/>
            </w:pPr>
            <w:r>
              <w:t xml:space="preserve">            "codAccertamento": null,</w:t>
            </w:r>
          </w:p>
          <w:p w14:paraId="1EA914B9" w14:textId="77777777" w:rsidR="00977AFA" w:rsidRDefault="00977AFA" w:rsidP="00977AFA">
            <w:pPr>
              <w:shd w:val="clear" w:color="auto" w:fill="FFFFFE"/>
              <w:spacing w:line="240" w:lineRule="atLeast"/>
            </w:pPr>
            <w:r>
              <w:t xml:space="preserve">            "codCapitolo": null,</w:t>
            </w:r>
          </w:p>
          <w:p w14:paraId="578CB148" w14:textId="77777777" w:rsidR="00977AFA" w:rsidRDefault="00977AFA" w:rsidP="00977AFA">
            <w:pPr>
              <w:shd w:val="clear" w:color="auto" w:fill="FFFFFE"/>
              <w:spacing w:line="240" w:lineRule="atLeast"/>
            </w:pPr>
            <w:r>
              <w:t xml:space="preserve">            "codTipoDovuto": "0818",</w:t>
            </w:r>
          </w:p>
          <w:p w14:paraId="4B79FA36" w14:textId="77777777" w:rsidR="00977AFA" w:rsidRDefault="00977AFA" w:rsidP="00977AFA">
            <w:pPr>
              <w:shd w:val="clear" w:color="auto" w:fill="FFFFFE"/>
              <w:spacing w:line="240" w:lineRule="atLeast"/>
            </w:pPr>
            <w:r>
              <w:t xml:space="preserve">            "codUfficio": "112",</w:t>
            </w:r>
          </w:p>
          <w:p w14:paraId="2180C867" w14:textId="77777777" w:rsidR="00977AFA" w:rsidRDefault="00977AFA" w:rsidP="00977AFA">
            <w:pPr>
              <w:shd w:val="clear" w:color="auto" w:fill="FFFFFE"/>
              <w:spacing w:line="240" w:lineRule="atLeast"/>
            </w:pPr>
            <w:r>
              <w:t xml:space="preserve">            "deAccertamento": null,</w:t>
            </w:r>
          </w:p>
          <w:p w14:paraId="6494E8A3" w14:textId="77777777" w:rsidR="00977AFA" w:rsidRDefault="00977AFA" w:rsidP="00977AFA">
            <w:pPr>
              <w:shd w:val="clear" w:color="auto" w:fill="FFFFFE"/>
              <w:spacing w:line="240" w:lineRule="atLeast"/>
            </w:pPr>
            <w:r>
              <w:t xml:space="preserve">            "deAnnoEsercizio": null,</w:t>
            </w:r>
          </w:p>
          <w:p w14:paraId="3FADB185" w14:textId="77777777" w:rsidR="00977AFA" w:rsidRDefault="00977AFA" w:rsidP="00977AFA">
            <w:pPr>
              <w:shd w:val="clear" w:color="auto" w:fill="FFFFFE"/>
              <w:spacing w:line="240" w:lineRule="atLeast"/>
            </w:pPr>
            <w:r>
              <w:t xml:space="preserve">            "deCapitolo": null,</w:t>
            </w:r>
          </w:p>
          <w:p w14:paraId="05802246" w14:textId="77777777" w:rsidR="00977AFA" w:rsidRDefault="00977AFA" w:rsidP="00977AFA">
            <w:pPr>
              <w:shd w:val="clear" w:color="auto" w:fill="FFFFFE"/>
              <w:spacing w:line="240" w:lineRule="atLeast"/>
            </w:pPr>
            <w:r>
              <w:t xml:space="preserve">            "deUfficio": "Ufficio controlli 11",</w:t>
            </w:r>
          </w:p>
          <w:p w14:paraId="1FAF7A93" w14:textId="77777777" w:rsidR="00977AFA" w:rsidRDefault="00977AFA" w:rsidP="00977AFA">
            <w:pPr>
              <w:shd w:val="clear" w:color="auto" w:fill="FFFFFE"/>
              <w:spacing w:line="240" w:lineRule="atLeast"/>
            </w:pPr>
            <w:r>
              <w:t xml:space="preserve">            "dtCreazione": null,</w:t>
            </w:r>
          </w:p>
          <w:p w14:paraId="29FE1426" w14:textId="77777777" w:rsidR="00977AFA" w:rsidRDefault="00977AFA" w:rsidP="00977AFA">
            <w:pPr>
              <w:shd w:val="clear" w:color="auto" w:fill="FFFFFE"/>
              <w:spacing w:line="240" w:lineRule="atLeast"/>
            </w:pPr>
            <w:r>
              <w:t xml:space="preserve">            "dtUltimaModifica": null,</w:t>
            </w:r>
          </w:p>
          <w:p w14:paraId="1357B8DE" w14:textId="77777777" w:rsidR="00977AFA" w:rsidRDefault="00977AFA" w:rsidP="00977AFA">
            <w:pPr>
              <w:shd w:val="clear" w:color="auto" w:fill="FFFFFE"/>
              <w:spacing w:line="240" w:lineRule="atLeast"/>
            </w:pPr>
            <w:r>
              <w:t xml:space="preserve">            "flgAttivo": false</w:t>
            </w:r>
          </w:p>
          <w:p w14:paraId="275BE5EE" w14:textId="77777777" w:rsidR="00977AFA" w:rsidRDefault="00977AFA" w:rsidP="00977AFA">
            <w:pPr>
              <w:shd w:val="clear" w:color="auto" w:fill="FFFFFE"/>
              <w:spacing w:line="240" w:lineRule="atLeast"/>
            </w:pPr>
            <w:r>
              <w:t xml:space="preserve">        },</w:t>
            </w:r>
          </w:p>
          <w:p w14:paraId="0B90A7AB" w14:textId="77777777" w:rsidR="00977AFA" w:rsidRDefault="00977AFA" w:rsidP="00977AFA">
            <w:pPr>
              <w:shd w:val="clear" w:color="auto" w:fill="FFFFFE"/>
              <w:spacing w:line="240" w:lineRule="atLeast"/>
            </w:pPr>
            <w:r>
              <w:t xml:space="preserve">        {</w:t>
            </w:r>
          </w:p>
          <w:p w14:paraId="477CF42F" w14:textId="77777777" w:rsidR="00977AFA" w:rsidRDefault="00977AFA" w:rsidP="00977AFA">
            <w:pPr>
              <w:shd w:val="clear" w:color="auto" w:fill="FFFFFE"/>
              <w:spacing w:line="240" w:lineRule="atLeast"/>
            </w:pPr>
            <w:r>
              <w:t xml:space="preserve">            "ente": null,</w:t>
            </w:r>
          </w:p>
          <w:p w14:paraId="1FB0773C" w14:textId="77777777" w:rsidR="00977AFA" w:rsidRDefault="00977AFA" w:rsidP="00977AFA">
            <w:pPr>
              <w:shd w:val="clear" w:color="auto" w:fill="FFFFFE"/>
              <w:spacing w:line="240" w:lineRule="atLeast"/>
            </w:pPr>
            <w:r>
              <w:t xml:space="preserve">            "id": 10,</w:t>
            </w:r>
          </w:p>
          <w:p w14:paraId="4FDAE933" w14:textId="77777777" w:rsidR="00977AFA" w:rsidRDefault="00977AFA" w:rsidP="00977AFA">
            <w:pPr>
              <w:shd w:val="clear" w:color="auto" w:fill="FFFFFE"/>
              <w:spacing w:line="240" w:lineRule="atLeast"/>
            </w:pPr>
            <w:r>
              <w:t xml:space="preserve">            "codAccertamento": null,</w:t>
            </w:r>
          </w:p>
          <w:p w14:paraId="1C313068" w14:textId="77777777" w:rsidR="00977AFA" w:rsidRDefault="00977AFA" w:rsidP="00977AFA">
            <w:pPr>
              <w:shd w:val="clear" w:color="auto" w:fill="FFFFFE"/>
              <w:spacing w:line="240" w:lineRule="atLeast"/>
            </w:pPr>
            <w:r>
              <w:t xml:space="preserve">            "codCapitolo": null,</w:t>
            </w:r>
          </w:p>
          <w:p w14:paraId="261AC852" w14:textId="77777777" w:rsidR="00977AFA" w:rsidRDefault="00977AFA" w:rsidP="00977AFA">
            <w:pPr>
              <w:shd w:val="clear" w:color="auto" w:fill="FFFFFE"/>
              <w:spacing w:line="240" w:lineRule="atLeast"/>
            </w:pPr>
            <w:r>
              <w:t xml:space="preserve">            "codTipoDovuto": "0818",</w:t>
            </w:r>
          </w:p>
          <w:p w14:paraId="6C83B0A7" w14:textId="77777777" w:rsidR="00977AFA" w:rsidRDefault="00977AFA" w:rsidP="00977AFA">
            <w:pPr>
              <w:shd w:val="clear" w:color="auto" w:fill="FFFFFE"/>
              <w:spacing w:line="240" w:lineRule="atLeast"/>
            </w:pPr>
            <w:r>
              <w:t xml:space="preserve">            "codUfficio": "111",</w:t>
            </w:r>
          </w:p>
          <w:p w14:paraId="131CDFB8" w14:textId="77777777" w:rsidR="00977AFA" w:rsidRDefault="00977AFA" w:rsidP="00977AFA">
            <w:pPr>
              <w:shd w:val="clear" w:color="auto" w:fill="FFFFFE"/>
              <w:spacing w:line="240" w:lineRule="atLeast"/>
            </w:pPr>
            <w:r>
              <w:t xml:space="preserve">            "deAccertamento": null,</w:t>
            </w:r>
          </w:p>
          <w:p w14:paraId="55BF62CB" w14:textId="77777777" w:rsidR="00977AFA" w:rsidRDefault="00977AFA" w:rsidP="00977AFA">
            <w:pPr>
              <w:shd w:val="clear" w:color="auto" w:fill="FFFFFE"/>
              <w:spacing w:line="240" w:lineRule="atLeast"/>
            </w:pPr>
            <w:r>
              <w:t xml:space="preserve">            "deAnnoEsercizio": null,</w:t>
            </w:r>
          </w:p>
          <w:p w14:paraId="2A3DF47E" w14:textId="77777777" w:rsidR="00977AFA" w:rsidRDefault="00977AFA" w:rsidP="00977AFA">
            <w:pPr>
              <w:shd w:val="clear" w:color="auto" w:fill="FFFFFE"/>
              <w:spacing w:line="240" w:lineRule="atLeast"/>
            </w:pPr>
            <w:r>
              <w:t xml:space="preserve">            "deCapitolo": null,</w:t>
            </w:r>
          </w:p>
          <w:p w14:paraId="25D94B16" w14:textId="77777777" w:rsidR="00977AFA" w:rsidRDefault="00977AFA" w:rsidP="00977AFA">
            <w:pPr>
              <w:shd w:val="clear" w:color="auto" w:fill="FFFFFE"/>
              <w:spacing w:line="240" w:lineRule="atLeast"/>
            </w:pPr>
            <w:r>
              <w:t xml:space="preserve">            "deUfficio": "Ufficio Tributi 11",</w:t>
            </w:r>
          </w:p>
          <w:p w14:paraId="1C223F25" w14:textId="77777777" w:rsidR="00977AFA" w:rsidRDefault="00977AFA" w:rsidP="00977AFA">
            <w:pPr>
              <w:shd w:val="clear" w:color="auto" w:fill="FFFFFE"/>
              <w:spacing w:line="240" w:lineRule="atLeast"/>
            </w:pPr>
            <w:r>
              <w:t xml:space="preserve">            "dtCreazione": null,</w:t>
            </w:r>
          </w:p>
          <w:p w14:paraId="68DD3219" w14:textId="77777777" w:rsidR="00977AFA" w:rsidRDefault="00977AFA" w:rsidP="00977AFA">
            <w:pPr>
              <w:shd w:val="clear" w:color="auto" w:fill="FFFFFE"/>
              <w:spacing w:line="240" w:lineRule="atLeast"/>
            </w:pPr>
            <w:r>
              <w:t xml:space="preserve">            "dtUltimaModifica": null,</w:t>
            </w:r>
          </w:p>
          <w:p w14:paraId="08D7EA1D" w14:textId="77777777" w:rsidR="00977AFA" w:rsidRDefault="00977AFA" w:rsidP="00977AFA">
            <w:pPr>
              <w:shd w:val="clear" w:color="auto" w:fill="FFFFFE"/>
              <w:spacing w:line="240" w:lineRule="atLeast"/>
            </w:pPr>
            <w:r>
              <w:t xml:space="preserve">            "flgAttivo": false</w:t>
            </w:r>
          </w:p>
          <w:p w14:paraId="5E3D05C4" w14:textId="77777777" w:rsidR="00977AFA" w:rsidRDefault="00977AFA" w:rsidP="00977AFA">
            <w:pPr>
              <w:shd w:val="clear" w:color="auto" w:fill="FFFFFE"/>
              <w:spacing w:line="240" w:lineRule="atLeast"/>
            </w:pPr>
            <w:r>
              <w:t xml:space="preserve">        }</w:t>
            </w:r>
          </w:p>
          <w:p w14:paraId="661328FC" w14:textId="77777777" w:rsidR="00977AFA" w:rsidRDefault="00977AFA" w:rsidP="00977AFA">
            <w:pPr>
              <w:shd w:val="clear" w:color="auto" w:fill="FFFFFE"/>
              <w:spacing w:line="240" w:lineRule="atLeast"/>
            </w:pPr>
            <w:r>
              <w:t xml:space="preserve">    ]</w:t>
            </w:r>
          </w:p>
          <w:p w14:paraId="6150A9CD" w14:textId="08184443" w:rsidR="00CA3BDB" w:rsidRPr="00C84A37" w:rsidRDefault="00977AFA" w:rsidP="00977AFA">
            <w:pPr>
              <w:shd w:val="clear" w:color="auto" w:fill="FFFFFE"/>
              <w:spacing w:line="240" w:lineRule="atLeast"/>
            </w:pPr>
            <w:r>
              <w:t>}</w:t>
            </w:r>
          </w:p>
        </w:tc>
        <w:tc>
          <w:tcPr>
            <w:tcW w:w="1117" w:type="dxa"/>
            <w:vAlign w:val="center"/>
          </w:tcPr>
          <w:p w14:paraId="6E8EF8F5"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3F67E448" w14:textId="77777777" w:rsidR="00CA3BDB" w:rsidRDefault="00CA3BDB" w:rsidP="00CA3BDB"/>
    <w:p w14:paraId="06252A65" w14:textId="77777777" w:rsidR="00CA3BDB" w:rsidRDefault="00CA3BDB" w:rsidP="00BC5D2E"/>
    <w:p w14:paraId="65BADDBB" w14:textId="77777777" w:rsidR="00CA3BDB" w:rsidRPr="00CF2BD9" w:rsidRDefault="00CA3BDB" w:rsidP="00BC5D2E"/>
    <w:p w14:paraId="6B43A328" w14:textId="05AD87E3" w:rsidR="00BC5D2E" w:rsidRDefault="00BC5D2E" w:rsidP="00BC5D2E">
      <w:pPr>
        <w:pStyle w:val="Titolo4"/>
      </w:pPr>
      <w:r w:rsidRPr="00A04A39">
        <w:t>TC_</w:t>
      </w:r>
      <w:r>
        <w:t>CAPITOLI</w:t>
      </w:r>
      <w:r w:rsidRPr="00A04A39">
        <w:t>_0</w:t>
      </w:r>
      <w:r>
        <w:t>8</w:t>
      </w:r>
    </w:p>
    <w:tbl>
      <w:tblPr>
        <w:tblStyle w:val="Grigliatabella"/>
        <w:tblW w:w="9854" w:type="dxa"/>
        <w:tblLook w:val="04A0" w:firstRow="1" w:lastRow="0" w:firstColumn="1" w:lastColumn="0" w:noHBand="0" w:noVBand="1"/>
      </w:tblPr>
      <w:tblGrid>
        <w:gridCol w:w="626"/>
        <w:gridCol w:w="1779"/>
        <w:gridCol w:w="1784"/>
        <w:gridCol w:w="4548"/>
        <w:gridCol w:w="1117"/>
      </w:tblGrid>
      <w:tr w:rsidR="00BC5D2E" w:rsidRPr="00C84A37" w14:paraId="065DA8AC" w14:textId="77777777" w:rsidTr="006E7687">
        <w:trPr>
          <w:gridAfter w:val="2"/>
          <w:wAfter w:w="5665" w:type="dxa"/>
          <w:trHeight w:val="583"/>
        </w:trPr>
        <w:tc>
          <w:tcPr>
            <w:tcW w:w="4189" w:type="dxa"/>
            <w:gridSpan w:val="3"/>
            <w:shd w:val="clear" w:color="auto" w:fill="DEEAF6" w:themeFill="accent1" w:themeFillTint="33"/>
          </w:tcPr>
          <w:p w14:paraId="1CD7301E" w14:textId="377F2F3B" w:rsidR="00BC5D2E" w:rsidRPr="00C84A37" w:rsidRDefault="00BC5D2E" w:rsidP="006E7687">
            <w:pPr>
              <w:rPr>
                <w:b/>
              </w:rPr>
            </w:pPr>
            <w:r w:rsidRPr="00C84A37">
              <w:rPr>
                <w:b/>
              </w:rPr>
              <w:t>TC_</w:t>
            </w:r>
            <w:r>
              <w:rPr>
                <w:b/>
              </w:rPr>
              <w:t>CAPITOLI</w:t>
            </w:r>
            <w:r w:rsidRPr="00C84A37">
              <w:rPr>
                <w:b/>
              </w:rPr>
              <w:t>_0</w:t>
            </w:r>
            <w:r>
              <w:rPr>
                <w:b/>
              </w:rPr>
              <w:t>8</w:t>
            </w:r>
          </w:p>
        </w:tc>
      </w:tr>
      <w:tr w:rsidR="00BC5D2E" w:rsidRPr="00C84A37" w14:paraId="0706B883" w14:textId="77777777" w:rsidTr="006E7687">
        <w:trPr>
          <w:trHeight w:val="550"/>
        </w:trPr>
        <w:tc>
          <w:tcPr>
            <w:tcW w:w="2405" w:type="dxa"/>
            <w:gridSpan w:val="2"/>
          </w:tcPr>
          <w:p w14:paraId="521C83AF" w14:textId="77777777" w:rsidR="00BC5D2E" w:rsidRPr="00C84A37" w:rsidRDefault="00BC5D2E" w:rsidP="006E7687">
            <w:pPr>
              <w:rPr>
                <w:b/>
              </w:rPr>
            </w:pPr>
            <w:r w:rsidRPr="00C84A37">
              <w:rPr>
                <w:b/>
              </w:rPr>
              <w:t>Titolo</w:t>
            </w:r>
          </w:p>
        </w:tc>
        <w:tc>
          <w:tcPr>
            <w:tcW w:w="7449" w:type="dxa"/>
            <w:gridSpan w:val="3"/>
          </w:tcPr>
          <w:p w14:paraId="2AF4A911" w14:textId="5E9F49A8" w:rsidR="00BC5D2E" w:rsidRPr="00C84A37" w:rsidRDefault="00D672EF" w:rsidP="006E7687">
            <w:r w:rsidRPr="00D672EF">
              <w:t>Elenco Tipi Dovuto</w:t>
            </w:r>
          </w:p>
        </w:tc>
      </w:tr>
      <w:tr w:rsidR="00BC5D2E" w:rsidRPr="00C84A37" w14:paraId="1D94F099" w14:textId="77777777" w:rsidTr="006E7687">
        <w:trPr>
          <w:trHeight w:val="550"/>
        </w:trPr>
        <w:tc>
          <w:tcPr>
            <w:tcW w:w="2405" w:type="dxa"/>
            <w:gridSpan w:val="2"/>
          </w:tcPr>
          <w:p w14:paraId="27E12A12" w14:textId="77777777" w:rsidR="00BC5D2E" w:rsidRPr="00C84A37" w:rsidRDefault="00BC5D2E" w:rsidP="006E7687">
            <w:pPr>
              <w:rPr>
                <w:b/>
              </w:rPr>
            </w:pPr>
            <w:r w:rsidRPr="00C84A37">
              <w:rPr>
                <w:b/>
              </w:rPr>
              <w:t>Descrizione</w:t>
            </w:r>
          </w:p>
        </w:tc>
        <w:tc>
          <w:tcPr>
            <w:tcW w:w="7449" w:type="dxa"/>
            <w:gridSpan w:val="3"/>
          </w:tcPr>
          <w:p w14:paraId="0417BC06" w14:textId="6AB23861" w:rsidR="00BC5D2E" w:rsidRPr="00C84A37" w:rsidRDefault="00BC5D2E" w:rsidP="006E7687">
            <w:r>
              <w:t>Elenco dei Tipo di Dovuto presenti nel sistema.</w:t>
            </w:r>
          </w:p>
        </w:tc>
      </w:tr>
      <w:tr w:rsidR="00BC5D2E" w:rsidRPr="00C84A37" w14:paraId="487EB58F" w14:textId="77777777" w:rsidTr="006E7687">
        <w:trPr>
          <w:trHeight w:val="550"/>
        </w:trPr>
        <w:tc>
          <w:tcPr>
            <w:tcW w:w="2405" w:type="dxa"/>
            <w:gridSpan w:val="2"/>
          </w:tcPr>
          <w:p w14:paraId="75DEDCD2" w14:textId="77777777" w:rsidR="00BC5D2E" w:rsidRPr="00C84A37" w:rsidRDefault="00BC5D2E" w:rsidP="006E7687">
            <w:pPr>
              <w:rPr>
                <w:b/>
              </w:rPr>
            </w:pPr>
            <w:r>
              <w:rPr>
                <w:b/>
              </w:rPr>
              <w:t>Id Ruolo/Attore</w:t>
            </w:r>
          </w:p>
        </w:tc>
        <w:tc>
          <w:tcPr>
            <w:tcW w:w="7449" w:type="dxa"/>
            <w:gridSpan w:val="3"/>
          </w:tcPr>
          <w:p w14:paraId="01CA49D2" w14:textId="77777777" w:rsidR="00BC5D2E" w:rsidRPr="00146646" w:rsidRDefault="00BC5D2E" w:rsidP="006E7687">
            <w:r>
              <w:t>001</w:t>
            </w:r>
          </w:p>
        </w:tc>
      </w:tr>
      <w:tr w:rsidR="00BC5D2E" w:rsidRPr="00C84A37" w14:paraId="0A084EC4" w14:textId="77777777" w:rsidTr="006E7687">
        <w:tc>
          <w:tcPr>
            <w:tcW w:w="2405" w:type="dxa"/>
            <w:gridSpan w:val="2"/>
            <w:vAlign w:val="center"/>
          </w:tcPr>
          <w:p w14:paraId="4008189A" w14:textId="77777777" w:rsidR="00BC5D2E" w:rsidRPr="00C84A37" w:rsidRDefault="00BC5D2E" w:rsidP="006E7687">
            <w:pPr>
              <w:rPr>
                <w:b/>
              </w:rPr>
            </w:pPr>
            <w:r w:rsidRPr="00C84A37">
              <w:rPr>
                <w:b/>
              </w:rPr>
              <w:t>Pre-condizioni</w:t>
            </w:r>
          </w:p>
        </w:tc>
        <w:tc>
          <w:tcPr>
            <w:tcW w:w="7449" w:type="dxa"/>
            <w:gridSpan w:val="3"/>
            <w:vAlign w:val="center"/>
          </w:tcPr>
          <w:p w14:paraId="11A49AC6" w14:textId="77777777" w:rsidR="00BC5D2E" w:rsidRDefault="00BC5D2E" w:rsidP="006E7687">
            <w:pPr>
              <w:pStyle w:val="Paragrafoelenco"/>
              <w:numPr>
                <w:ilvl w:val="0"/>
                <w:numId w:val="7"/>
              </w:numPr>
              <w:ind w:left="714" w:hanging="357"/>
            </w:pPr>
            <w:r>
              <w:t xml:space="preserve">L’utente ha avviato l’app Postman e caricato la Collection di request “PayFlowPA-MyPivot” </w:t>
            </w:r>
          </w:p>
          <w:p w14:paraId="72D254B3" w14:textId="0BB21C12" w:rsidR="00BC5D2E" w:rsidRPr="00C84A37" w:rsidRDefault="00BC5D2E" w:rsidP="006E7687">
            <w:pPr>
              <w:pStyle w:val="Paragrafoelenco"/>
              <w:numPr>
                <w:ilvl w:val="0"/>
                <w:numId w:val="7"/>
              </w:numPr>
              <w:ind w:left="714" w:hanging="357"/>
            </w:pPr>
            <w:r>
              <w:t>L’utente deve avere selezionato la request TC_CAPITOLI_0</w:t>
            </w:r>
            <w:r w:rsidR="00986095">
              <w:t>8</w:t>
            </w:r>
          </w:p>
        </w:tc>
      </w:tr>
      <w:tr w:rsidR="00977AFA" w:rsidRPr="00C84A37" w14:paraId="7A635E8C" w14:textId="77777777" w:rsidTr="00D46FFC">
        <w:tc>
          <w:tcPr>
            <w:tcW w:w="2405" w:type="dxa"/>
            <w:gridSpan w:val="2"/>
            <w:vAlign w:val="center"/>
          </w:tcPr>
          <w:p w14:paraId="43D0458C" w14:textId="77777777" w:rsidR="00977AFA" w:rsidRPr="00C84A37" w:rsidRDefault="00977AFA" w:rsidP="00D46FFC">
            <w:pPr>
              <w:rPr>
                <w:b/>
              </w:rPr>
            </w:pPr>
            <w:r>
              <w:rPr>
                <w:b/>
              </w:rPr>
              <w:t>Post-condizione</w:t>
            </w:r>
          </w:p>
        </w:tc>
        <w:tc>
          <w:tcPr>
            <w:tcW w:w="7449" w:type="dxa"/>
            <w:gridSpan w:val="3"/>
            <w:vAlign w:val="center"/>
          </w:tcPr>
          <w:p w14:paraId="2808F31D" w14:textId="187F942D" w:rsidR="00977AFA" w:rsidRDefault="00977AFA" w:rsidP="00D46FFC">
            <w:pPr>
              <w:pStyle w:val="Paragrafoelenco"/>
              <w:numPr>
                <w:ilvl w:val="0"/>
                <w:numId w:val="7"/>
              </w:numPr>
              <w:ind w:left="714" w:hanging="357"/>
            </w:pPr>
            <w:r>
              <w:t>Il servizio restituisce la lista paginata dei tipi di dovuto presenti nel sistema per l’ente R_CAMPAN. Il servizio restituisce la prima pagina di cinque elementi su un totale di 10 elementi e 2 pagine.</w:t>
            </w:r>
          </w:p>
        </w:tc>
      </w:tr>
      <w:tr w:rsidR="00BC5D2E" w:rsidRPr="00C84A37" w14:paraId="44ADA72C" w14:textId="77777777" w:rsidTr="006E7687">
        <w:tc>
          <w:tcPr>
            <w:tcW w:w="2405" w:type="dxa"/>
            <w:gridSpan w:val="2"/>
            <w:vAlign w:val="center"/>
          </w:tcPr>
          <w:p w14:paraId="7BC272DE" w14:textId="77777777" w:rsidR="00BC5D2E" w:rsidRPr="00C84A37" w:rsidRDefault="00BC5D2E" w:rsidP="006E7687">
            <w:pPr>
              <w:rPr>
                <w:b/>
              </w:rPr>
            </w:pPr>
            <w:r>
              <w:rPr>
                <w:b/>
              </w:rPr>
              <w:t>Input</w:t>
            </w:r>
          </w:p>
        </w:tc>
        <w:tc>
          <w:tcPr>
            <w:tcW w:w="7449" w:type="dxa"/>
            <w:gridSpan w:val="3"/>
            <w:vAlign w:val="center"/>
          </w:tcPr>
          <w:p w14:paraId="6DBD9B4B" w14:textId="77777777" w:rsidR="00BC5D2E" w:rsidRDefault="00BC5D2E" w:rsidP="006E7687"/>
          <w:tbl>
            <w:tblPr>
              <w:tblStyle w:val="GridTable3"/>
              <w:tblW w:w="0" w:type="auto"/>
              <w:tblLook w:val="04A0" w:firstRow="1" w:lastRow="0" w:firstColumn="1" w:lastColumn="0" w:noHBand="0" w:noVBand="1"/>
            </w:tblPr>
            <w:tblGrid>
              <w:gridCol w:w="1212"/>
              <w:gridCol w:w="6011"/>
            </w:tblGrid>
            <w:tr w:rsidR="00BC5D2E" w14:paraId="00EBE498" w14:textId="77777777" w:rsidTr="006E76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1DFB74C6" w14:textId="77777777" w:rsidR="00BC5D2E" w:rsidRDefault="00BC5D2E" w:rsidP="006E7687">
                  <w:r>
                    <w:t>Key</w:t>
                  </w:r>
                </w:p>
              </w:tc>
              <w:tc>
                <w:tcPr>
                  <w:tcW w:w="6011" w:type="dxa"/>
                </w:tcPr>
                <w:p w14:paraId="52BB9264" w14:textId="77777777" w:rsidR="00BC5D2E" w:rsidRDefault="00BC5D2E" w:rsidP="006E7687">
                  <w:pPr>
                    <w:cnfStyle w:val="100000000000" w:firstRow="1" w:lastRow="0" w:firstColumn="0" w:lastColumn="0" w:oddVBand="0" w:evenVBand="0" w:oddHBand="0" w:evenHBand="0" w:firstRowFirstColumn="0" w:firstRowLastColumn="0" w:lastRowFirstColumn="0" w:lastRowLastColumn="0"/>
                  </w:pPr>
                  <w:r>
                    <w:t>Value</w:t>
                  </w:r>
                </w:p>
              </w:tc>
            </w:tr>
            <w:tr w:rsidR="00BC5D2E" w14:paraId="2BF1BBF2" w14:textId="77777777" w:rsidTr="006E7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74AD3BA9" w14:textId="77777777" w:rsidR="00BC5D2E" w:rsidRDefault="00BC5D2E" w:rsidP="006E7687">
                  <w:r>
                    <w:t>page</w:t>
                  </w:r>
                </w:p>
              </w:tc>
              <w:tc>
                <w:tcPr>
                  <w:tcW w:w="6011" w:type="dxa"/>
                </w:tcPr>
                <w:p w14:paraId="34D6B530" w14:textId="77777777" w:rsidR="00BC5D2E" w:rsidRDefault="00BC5D2E" w:rsidP="006E7687">
                  <w:pPr>
                    <w:cnfStyle w:val="000000100000" w:firstRow="0" w:lastRow="0" w:firstColumn="0" w:lastColumn="0" w:oddVBand="0" w:evenVBand="0" w:oddHBand="1" w:evenHBand="0" w:firstRowFirstColumn="0" w:firstRowLastColumn="0" w:lastRowFirstColumn="0" w:lastRowLastColumn="0"/>
                  </w:pPr>
                  <w:r>
                    <w:t>1</w:t>
                  </w:r>
                </w:p>
              </w:tc>
            </w:tr>
            <w:tr w:rsidR="00BC5D2E" w14:paraId="7D0664DB" w14:textId="77777777" w:rsidTr="006E7687">
              <w:tc>
                <w:tcPr>
                  <w:cnfStyle w:val="001000000000" w:firstRow="0" w:lastRow="0" w:firstColumn="1" w:lastColumn="0" w:oddVBand="0" w:evenVBand="0" w:oddHBand="0" w:evenHBand="0" w:firstRowFirstColumn="0" w:firstRowLastColumn="0" w:lastRowFirstColumn="0" w:lastRowLastColumn="0"/>
                  <w:tcW w:w="1212" w:type="dxa"/>
                </w:tcPr>
                <w:p w14:paraId="73C3EDA8" w14:textId="77777777" w:rsidR="00BC5D2E" w:rsidRDefault="00BC5D2E" w:rsidP="006E7687">
                  <w:r>
                    <w:t>size</w:t>
                  </w:r>
                </w:p>
              </w:tc>
              <w:tc>
                <w:tcPr>
                  <w:tcW w:w="6011" w:type="dxa"/>
                </w:tcPr>
                <w:p w14:paraId="3E812F75" w14:textId="77777777" w:rsidR="00BC5D2E" w:rsidRDefault="00BC5D2E" w:rsidP="006E7687">
                  <w:pPr>
                    <w:cnfStyle w:val="000000000000" w:firstRow="0" w:lastRow="0" w:firstColumn="0" w:lastColumn="0" w:oddVBand="0" w:evenVBand="0" w:oddHBand="0" w:evenHBand="0" w:firstRowFirstColumn="0" w:firstRowLastColumn="0" w:lastRowFirstColumn="0" w:lastRowLastColumn="0"/>
                  </w:pPr>
                  <w:r>
                    <w:t>5</w:t>
                  </w:r>
                </w:p>
              </w:tc>
            </w:tr>
            <w:tr w:rsidR="00986095" w14:paraId="2F49B76C" w14:textId="77777777" w:rsidTr="006E7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6436427F" w14:textId="6848E3D7" w:rsidR="00986095" w:rsidRDefault="00986095" w:rsidP="006E7687">
                  <w:r>
                    <w:t>codIpa</w:t>
                  </w:r>
                </w:p>
              </w:tc>
              <w:tc>
                <w:tcPr>
                  <w:tcW w:w="6011" w:type="dxa"/>
                </w:tcPr>
                <w:p w14:paraId="10A1EE90" w14:textId="4E170008" w:rsidR="00986095" w:rsidRDefault="00986095" w:rsidP="006E7687">
                  <w:pPr>
                    <w:cnfStyle w:val="000000100000" w:firstRow="0" w:lastRow="0" w:firstColumn="0" w:lastColumn="0" w:oddVBand="0" w:evenVBand="0" w:oddHBand="1" w:evenHBand="0" w:firstRowFirstColumn="0" w:firstRowLastColumn="0" w:lastRowFirstColumn="0" w:lastRowLastColumn="0"/>
                  </w:pPr>
                  <w:r>
                    <w:t>R_</w:t>
                  </w:r>
                  <w:r w:rsidR="00843C1B">
                    <w:t>CAMPAN</w:t>
                  </w:r>
                </w:p>
              </w:tc>
            </w:tr>
          </w:tbl>
          <w:p w14:paraId="79581F17" w14:textId="77777777" w:rsidR="00BC5D2E" w:rsidRDefault="00BC5D2E" w:rsidP="006E7687">
            <w:r>
              <w:t xml:space="preserve"> </w:t>
            </w:r>
          </w:p>
        </w:tc>
      </w:tr>
      <w:tr w:rsidR="00BC5D2E" w:rsidRPr="00C84A37" w14:paraId="73A2B7B9" w14:textId="77777777" w:rsidTr="006E7687">
        <w:trPr>
          <w:trHeight w:val="540"/>
        </w:trPr>
        <w:tc>
          <w:tcPr>
            <w:tcW w:w="626" w:type="dxa"/>
          </w:tcPr>
          <w:p w14:paraId="54F31987" w14:textId="77777777" w:rsidR="00BC5D2E" w:rsidRPr="00C84A37" w:rsidRDefault="00BC5D2E" w:rsidP="006E7687">
            <w:pPr>
              <w:rPr>
                <w:b/>
              </w:rPr>
            </w:pPr>
            <w:r w:rsidRPr="00C84A37">
              <w:rPr>
                <w:b/>
              </w:rPr>
              <w:t>Step</w:t>
            </w:r>
          </w:p>
        </w:tc>
        <w:tc>
          <w:tcPr>
            <w:tcW w:w="1779" w:type="dxa"/>
          </w:tcPr>
          <w:p w14:paraId="0D272205" w14:textId="77777777" w:rsidR="00BC5D2E" w:rsidRPr="00C84A37" w:rsidRDefault="00BC5D2E" w:rsidP="006E7687">
            <w:pPr>
              <w:rPr>
                <w:b/>
              </w:rPr>
            </w:pPr>
            <w:r w:rsidRPr="00C84A37">
              <w:rPr>
                <w:b/>
              </w:rPr>
              <w:t>Azione</w:t>
            </w:r>
          </w:p>
        </w:tc>
        <w:tc>
          <w:tcPr>
            <w:tcW w:w="6332" w:type="dxa"/>
            <w:gridSpan w:val="2"/>
          </w:tcPr>
          <w:p w14:paraId="3150C25B" w14:textId="77777777" w:rsidR="00BC5D2E" w:rsidRPr="00C84A37" w:rsidRDefault="00BC5D2E" w:rsidP="006E7687">
            <w:pPr>
              <w:rPr>
                <w:b/>
              </w:rPr>
            </w:pPr>
            <w:r w:rsidRPr="00C84A37">
              <w:rPr>
                <w:b/>
              </w:rPr>
              <w:t>Risultato atteso</w:t>
            </w:r>
          </w:p>
        </w:tc>
        <w:tc>
          <w:tcPr>
            <w:tcW w:w="1117" w:type="dxa"/>
          </w:tcPr>
          <w:p w14:paraId="023CDACE" w14:textId="77777777" w:rsidR="00BC5D2E" w:rsidRPr="00C84A37" w:rsidRDefault="00BC5D2E" w:rsidP="006E7687">
            <w:pPr>
              <w:rPr>
                <w:b/>
              </w:rPr>
            </w:pPr>
            <w:r w:rsidRPr="00C84A37">
              <w:rPr>
                <w:b/>
              </w:rPr>
              <w:t>Esito</w:t>
            </w:r>
          </w:p>
        </w:tc>
      </w:tr>
      <w:tr w:rsidR="00BC5D2E" w:rsidRPr="00C84A37" w14:paraId="6FC37BB5" w14:textId="77777777" w:rsidTr="006E7687">
        <w:trPr>
          <w:trHeight w:val="1800"/>
        </w:trPr>
        <w:tc>
          <w:tcPr>
            <w:tcW w:w="626" w:type="dxa"/>
          </w:tcPr>
          <w:p w14:paraId="446F1877" w14:textId="77777777" w:rsidR="00BC5D2E" w:rsidRPr="00C84A37" w:rsidRDefault="00BC5D2E" w:rsidP="006E7687">
            <w:r>
              <w:t>1</w:t>
            </w:r>
          </w:p>
        </w:tc>
        <w:tc>
          <w:tcPr>
            <w:tcW w:w="1779" w:type="dxa"/>
          </w:tcPr>
          <w:p w14:paraId="750A5921" w14:textId="77777777" w:rsidR="00BC5D2E" w:rsidRPr="00C84A37" w:rsidRDefault="00BC5D2E" w:rsidP="006E7687">
            <w:r>
              <w:t>L’utente seleziona il pulsante SEND.</w:t>
            </w:r>
          </w:p>
        </w:tc>
        <w:tc>
          <w:tcPr>
            <w:tcW w:w="6332" w:type="dxa"/>
            <w:gridSpan w:val="2"/>
          </w:tcPr>
          <w:p w14:paraId="3C30F776" w14:textId="77777777" w:rsidR="00977AFA" w:rsidRDefault="00977AFA" w:rsidP="00977AFA">
            <w:pPr>
              <w:shd w:val="clear" w:color="auto" w:fill="FFFFFE"/>
              <w:spacing w:line="240" w:lineRule="atLeast"/>
            </w:pPr>
            <w:r>
              <w:t>{</w:t>
            </w:r>
          </w:p>
          <w:p w14:paraId="3D924DE6" w14:textId="77777777" w:rsidR="00977AFA" w:rsidRDefault="00977AFA" w:rsidP="00977AFA">
            <w:pPr>
              <w:shd w:val="clear" w:color="auto" w:fill="FFFFFE"/>
              <w:spacing w:line="240" w:lineRule="atLeast"/>
            </w:pPr>
            <w:r>
              <w:t xml:space="preserve">    "timestamp": "2020-03-23T22:38:37.082+0000",</w:t>
            </w:r>
          </w:p>
          <w:p w14:paraId="30C336D7" w14:textId="77777777" w:rsidR="00977AFA" w:rsidRDefault="00977AFA" w:rsidP="00977AFA">
            <w:pPr>
              <w:shd w:val="clear" w:color="auto" w:fill="FFFFFE"/>
              <w:spacing w:line="240" w:lineRule="atLeast"/>
            </w:pPr>
            <w:r>
              <w:t xml:space="preserve">    "messages": null,</w:t>
            </w:r>
          </w:p>
          <w:p w14:paraId="4C1B981E" w14:textId="77777777" w:rsidR="00977AFA" w:rsidRDefault="00977AFA" w:rsidP="00977AFA">
            <w:pPr>
              <w:shd w:val="clear" w:color="auto" w:fill="FFFFFE"/>
              <w:spacing w:line="240" w:lineRule="atLeast"/>
            </w:pPr>
            <w:r>
              <w:t xml:space="preserve">    "page": {</w:t>
            </w:r>
          </w:p>
          <w:p w14:paraId="59A791B6" w14:textId="77777777" w:rsidR="00977AFA" w:rsidRDefault="00977AFA" w:rsidP="00977AFA">
            <w:pPr>
              <w:shd w:val="clear" w:color="auto" w:fill="FFFFFE"/>
              <w:spacing w:line="240" w:lineRule="atLeast"/>
            </w:pPr>
            <w:r>
              <w:t xml:space="preserve">        "page": 1,</w:t>
            </w:r>
          </w:p>
          <w:p w14:paraId="0C8DD2A7" w14:textId="77777777" w:rsidR="00977AFA" w:rsidRDefault="00977AFA" w:rsidP="00977AFA">
            <w:pPr>
              <w:shd w:val="clear" w:color="auto" w:fill="FFFFFE"/>
              <w:spacing w:line="240" w:lineRule="atLeast"/>
            </w:pPr>
            <w:r>
              <w:t xml:space="preserve">        "pageSize": 5,</w:t>
            </w:r>
          </w:p>
          <w:p w14:paraId="37D71AD9" w14:textId="77777777" w:rsidR="00977AFA" w:rsidRDefault="00977AFA" w:rsidP="00977AFA">
            <w:pPr>
              <w:shd w:val="clear" w:color="auto" w:fill="FFFFFE"/>
              <w:spacing w:line="240" w:lineRule="atLeast"/>
            </w:pPr>
            <w:r>
              <w:t xml:space="preserve">        "previousPage": false,</w:t>
            </w:r>
          </w:p>
          <w:p w14:paraId="522DC9ED" w14:textId="77777777" w:rsidR="00977AFA" w:rsidRDefault="00977AFA" w:rsidP="00977AFA">
            <w:pPr>
              <w:shd w:val="clear" w:color="auto" w:fill="FFFFFE"/>
              <w:spacing w:line="240" w:lineRule="atLeast"/>
            </w:pPr>
            <w:r>
              <w:t xml:space="preserve">        "nextPage": true,</w:t>
            </w:r>
          </w:p>
          <w:p w14:paraId="41A873CC" w14:textId="77777777" w:rsidR="00977AFA" w:rsidRDefault="00977AFA" w:rsidP="00977AFA">
            <w:pPr>
              <w:shd w:val="clear" w:color="auto" w:fill="FFFFFE"/>
              <w:spacing w:line="240" w:lineRule="atLeast"/>
            </w:pPr>
            <w:r>
              <w:t xml:space="preserve">        "list": [</w:t>
            </w:r>
          </w:p>
          <w:p w14:paraId="766F25C2" w14:textId="77777777" w:rsidR="00977AFA" w:rsidRDefault="00977AFA" w:rsidP="00977AFA">
            <w:pPr>
              <w:shd w:val="clear" w:color="auto" w:fill="FFFFFE"/>
              <w:spacing w:line="240" w:lineRule="atLeast"/>
            </w:pPr>
            <w:r>
              <w:t xml:space="preserve">            {</w:t>
            </w:r>
          </w:p>
          <w:p w14:paraId="21087CB6" w14:textId="77777777" w:rsidR="00977AFA" w:rsidRDefault="00977AFA" w:rsidP="00977AFA">
            <w:pPr>
              <w:shd w:val="clear" w:color="auto" w:fill="FFFFFE"/>
              <w:spacing w:line="240" w:lineRule="atLeast"/>
            </w:pPr>
            <w:r>
              <w:t xml:space="preserve">                "ente": {</w:t>
            </w:r>
          </w:p>
          <w:p w14:paraId="5DA5280F" w14:textId="77777777" w:rsidR="00977AFA" w:rsidRDefault="00977AFA" w:rsidP="00977AFA">
            <w:pPr>
              <w:shd w:val="clear" w:color="auto" w:fill="FFFFFE"/>
              <w:spacing w:line="240" w:lineRule="atLeast"/>
            </w:pPr>
            <w:r>
              <w:t xml:space="preserve">                    "id": 1,</w:t>
            </w:r>
          </w:p>
          <w:p w14:paraId="23FEAE67" w14:textId="77777777" w:rsidR="00977AFA" w:rsidRDefault="00977AFA" w:rsidP="00977AFA">
            <w:pPr>
              <w:shd w:val="clear" w:color="auto" w:fill="FFFFFE"/>
              <w:spacing w:line="240" w:lineRule="atLeast"/>
            </w:pPr>
            <w:r>
              <w:t xml:space="preserve">                    "codIpaEnte": "R_CAMPAN",</w:t>
            </w:r>
          </w:p>
          <w:p w14:paraId="7C756EEB" w14:textId="77777777" w:rsidR="00977AFA" w:rsidRDefault="00977AFA" w:rsidP="00977AFA">
            <w:pPr>
              <w:shd w:val="clear" w:color="auto" w:fill="FFFFFE"/>
              <w:spacing w:line="240" w:lineRule="atLeast"/>
            </w:pPr>
            <w:r>
              <w:t xml:space="preserve">                    "codiceFiscaleEnte": "80011990639",</w:t>
            </w:r>
          </w:p>
          <w:p w14:paraId="402D34D7" w14:textId="77777777" w:rsidR="00977AFA" w:rsidRDefault="00977AFA" w:rsidP="00977AFA">
            <w:pPr>
              <w:shd w:val="clear" w:color="auto" w:fill="FFFFFE"/>
              <w:spacing w:line="240" w:lineRule="atLeast"/>
            </w:pPr>
            <w:r>
              <w:t xml:space="preserve">                    "deNomeEnte": "Regione Campania",</w:t>
            </w:r>
          </w:p>
          <w:p w14:paraId="21510588" w14:textId="77777777" w:rsidR="00977AFA" w:rsidRDefault="00977AFA" w:rsidP="00977AFA">
            <w:pPr>
              <w:shd w:val="clear" w:color="auto" w:fill="FFFFFE"/>
              <w:spacing w:line="240" w:lineRule="atLeast"/>
            </w:pPr>
            <w:r>
              <w:t xml:space="preserve">                    "dtCreazione": "2017-07-18T15:19:17.725+0000",</w:t>
            </w:r>
          </w:p>
          <w:p w14:paraId="3C4DFBB0" w14:textId="77777777" w:rsidR="00977AFA" w:rsidRDefault="00977AFA" w:rsidP="00977AFA">
            <w:pPr>
              <w:shd w:val="clear" w:color="auto" w:fill="FFFFFE"/>
              <w:spacing w:line="240" w:lineRule="atLeast"/>
            </w:pPr>
            <w:r>
              <w:t xml:space="preserve">                    "dtUltimaModifica": "2017-07-18T15:19:17.725+0000",</w:t>
            </w:r>
          </w:p>
          <w:p w14:paraId="16BD5B24" w14:textId="77777777" w:rsidR="00977AFA" w:rsidRDefault="00977AFA" w:rsidP="00977AFA">
            <w:pPr>
              <w:shd w:val="clear" w:color="auto" w:fill="FFFFFE"/>
              <w:spacing w:line="240" w:lineRule="atLeast"/>
            </w:pPr>
            <w:r>
              <w:t xml:space="preserve">                    "emailAmministratore": "m.guariniello@almaviva.it",</w:t>
            </w:r>
          </w:p>
          <w:p w14:paraId="795E4380" w14:textId="77777777" w:rsidR="00977AFA" w:rsidRDefault="00977AFA" w:rsidP="00977AFA">
            <w:pPr>
              <w:shd w:val="clear" w:color="auto" w:fill="FFFFFE"/>
              <w:spacing w:line="240" w:lineRule="atLeast"/>
            </w:pPr>
            <w:r>
              <w:lastRenderedPageBreak/>
              <w:t xml:space="preserve">                    "flgPagati": true,</w:t>
            </w:r>
          </w:p>
          <w:p w14:paraId="30507405" w14:textId="77777777" w:rsidR="00977AFA" w:rsidRDefault="00977AFA" w:rsidP="00977AFA">
            <w:pPr>
              <w:shd w:val="clear" w:color="auto" w:fill="FFFFFE"/>
              <w:spacing w:line="240" w:lineRule="atLeast"/>
            </w:pPr>
            <w:r>
              <w:t xml:space="preserve">                    "flgTesoreria": true,</w:t>
            </w:r>
          </w:p>
          <w:p w14:paraId="197FBAA9" w14:textId="77777777" w:rsidR="00977AFA" w:rsidRDefault="00977AFA" w:rsidP="00977AFA">
            <w:pPr>
              <w:shd w:val="clear" w:color="auto" w:fill="FFFFFE"/>
              <w:spacing w:line="240" w:lineRule="atLeast"/>
            </w:pPr>
            <w:r>
              <w:t xml:space="preserve">                    "myboxClientKey": "833bfbd1-b3f4-40c6-8abb-269fa6be0827",</w:t>
            </w:r>
          </w:p>
          <w:p w14:paraId="5428ACE0" w14:textId="77777777" w:rsidR="00977AFA" w:rsidRDefault="00977AFA" w:rsidP="00977AFA">
            <w:pPr>
              <w:shd w:val="clear" w:color="auto" w:fill="FFFFFE"/>
              <w:spacing w:line="240" w:lineRule="atLeast"/>
            </w:pPr>
            <w:r>
              <w:t xml:space="preserve">                    "myboxClientSecret": "2a245a39-c5ac-458f-b8c2-87b105aa8352",</w:t>
            </w:r>
          </w:p>
          <w:p w14:paraId="377CF228" w14:textId="77777777" w:rsidR="00977AFA" w:rsidRDefault="00977AFA" w:rsidP="00977AFA">
            <w:pPr>
              <w:shd w:val="clear" w:color="auto" w:fill="FFFFFE"/>
              <w:spacing w:line="240" w:lineRule="atLeast"/>
            </w:pPr>
            <w:r>
              <w:t xml:space="preserve">                    "numGiorniPagamentoPresunti": 3,</w:t>
            </w:r>
          </w:p>
          <w:p w14:paraId="4F62A7C5" w14:textId="77777777" w:rsidR="00977AFA" w:rsidRDefault="00977AFA" w:rsidP="00977AFA">
            <w:pPr>
              <w:shd w:val="clear" w:color="auto" w:fill="FFFFFE"/>
              <w:spacing w:line="240" w:lineRule="atLeast"/>
            </w:pPr>
            <w:r>
              <w:t xml:space="preserve">                    "deLogoEnte": null</w:t>
            </w:r>
          </w:p>
          <w:p w14:paraId="16CB1619" w14:textId="77777777" w:rsidR="00977AFA" w:rsidRDefault="00977AFA" w:rsidP="00977AFA">
            <w:pPr>
              <w:shd w:val="clear" w:color="auto" w:fill="FFFFFE"/>
              <w:spacing w:line="240" w:lineRule="atLeast"/>
            </w:pPr>
            <w:r>
              <w:t xml:space="preserve">                },</w:t>
            </w:r>
          </w:p>
          <w:p w14:paraId="081B7548" w14:textId="77777777" w:rsidR="00977AFA" w:rsidRDefault="00977AFA" w:rsidP="00977AFA">
            <w:pPr>
              <w:shd w:val="clear" w:color="auto" w:fill="FFFFFE"/>
              <w:spacing w:line="240" w:lineRule="atLeast"/>
            </w:pPr>
            <w:r>
              <w:t xml:space="preserve">                "id": 1,</w:t>
            </w:r>
          </w:p>
          <w:p w14:paraId="206F077A" w14:textId="77777777" w:rsidR="00977AFA" w:rsidRDefault="00977AFA" w:rsidP="00977AFA">
            <w:pPr>
              <w:shd w:val="clear" w:color="auto" w:fill="FFFFFE"/>
              <w:spacing w:line="240" w:lineRule="atLeast"/>
            </w:pPr>
            <w:r>
              <w:t xml:space="preserve">                "codTipo": "0811",</w:t>
            </w:r>
          </w:p>
          <w:p w14:paraId="5E7E8F43" w14:textId="77777777" w:rsidR="00977AFA" w:rsidRDefault="00977AFA" w:rsidP="00977AFA">
            <w:pPr>
              <w:shd w:val="clear" w:color="auto" w:fill="FFFFFE"/>
              <w:spacing w:line="240" w:lineRule="atLeast"/>
            </w:pPr>
            <w:r>
              <w:t xml:space="preserve">                "deTipo": "TASSA DI ABILITAZIONE ALL'ESERCIZIO PROFESSIONALE"</w:t>
            </w:r>
          </w:p>
          <w:p w14:paraId="384AE32B" w14:textId="77777777" w:rsidR="00977AFA" w:rsidRDefault="00977AFA" w:rsidP="00977AFA">
            <w:pPr>
              <w:shd w:val="clear" w:color="auto" w:fill="FFFFFE"/>
              <w:spacing w:line="240" w:lineRule="atLeast"/>
            </w:pPr>
            <w:r>
              <w:t xml:space="preserve">            },</w:t>
            </w:r>
          </w:p>
          <w:p w14:paraId="2BF9BCB1" w14:textId="77777777" w:rsidR="00977AFA" w:rsidRDefault="00977AFA" w:rsidP="00977AFA">
            <w:pPr>
              <w:shd w:val="clear" w:color="auto" w:fill="FFFFFE"/>
              <w:spacing w:line="240" w:lineRule="atLeast"/>
            </w:pPr>
            <w:r>
              <w:t xml:space="preserve">            {</w:t>
            </w:r>
          </w:p>
          <w:p w14:paraId="26C8A480" w14:textId="77777777" w:rsidR="00977AFA" w:rsidRDefault="00977AFA" w:rsidP="00977AFA">
            <w:pPr>
              <w:shd w:val="clear" w:color="auto" w:fill="FFFFFE"/>
              <w:spacing w:line="240" w:lineRule="atLeast"/>
            </w:pPr>
            <w:r>
              <w:t xml:space="preserve">                "ente": {</w:t>
            </w:r>
          </w:p>
          <w:p w14:paraId="7A5B7FF0" w14:textId="77777777" w:rsidR="00977AFA" w:rsidRDefault="00977AFA" w:rsidP="00977AFA">
            <w:pPr>
              <w:shd w:val="clear" w:color="auto" w:fill="FFFFFE"/>
              <w:spacing w:line="240" w:lineRule="atLeast"/>
            </w:pPr>
            <w:r>
              <w:t xml:space="preserve">                    "id": 1,</w:t>
            </w:r>
          </w:p>
          <w:p w14:paraId="2348184B" w14:textId="77777777" w:rsidR="00977AFA" w:rsidRDefault="00977AFA" w:rsidP="00977AFA">
            <w:pPr>
              <w:shd w:val="clear" w:color="auto" w:fill="FFFFFE"/>
              <w:spacing w:line="240" w:lineRule="atLeast"/>
            </w:pPr>
            <w:r>
              <w:t xml:space="preserve">                    "codIpaEnte": "R_CAMPAN",</w:t>
            </w:r>
          </w:p>
          <w:p w14:paraId="1FD8C3B3" w14:textId="77777777" w:rsidR="00977AFA" w:rsidRDefault="00977AFA" w:rsidP="00977AFA">
            <w:pPr>
              <w:shd w:val="clear" w:color="auto" w:fill="FFFFFE"/>
              <w:spacing w:line="240" w:lineRule="atLeast"/>
            </w:pPr>
            <w:r>
              <w:t xml:space="preserve">                    "codiceFiscaleEnte": "80011990639",</w:t>
            </w:r>
          </w:p>
          <w:p w14:paraId="59D86452" w14:textId="77777777" w:rsidR="00977AFA" w:rsidRDefault="00977AFA" w:rsidP="00977AFA">
            <w:pPr>
              <w:shd w:val="clear" w:color="auto" w:fill="FFFFFE"/>
              <w:spacing w:line="240" w:lineRule="atLeast"/>
            </w:pPr>
            <w:r>
              <w:t xml:space="preserve">                    "deNomeEnte": "Regione Campania",</w:t>
            </w:r>
          </w:p>
          <w:p w14:paraId="5D8D83C4" w14:textId="77777777" w:rsidR="00977AFA" w:rsidRDefault="00977AFA" w:rsidP="00977AFA">
            <w:pPr>
              <w:shd w:val="clear" w:color="auto" w:fill="FFFFFE"/>
              <w:spacing w:line="240" w:lineRule="atLeast"/>
            </w:pPr>
            <w:r>
              <w:t xml:space="preserve">                    "dtCreazione": "2017-07-18T15:19:17.725+0000",</w:t>
            </w:r>
          </w:p>
          <w:p w14:paraId="1904D836" w14:textId="77777777" w:rsidR="00977AFA" w:rsidRDefault="00977AFA" w:rsidP="00977AFA">
            <w:pPr>
              <w:shd w:val="clear" w:color="auto" w:fill="FFFFFE"/>
              <w:spacing w:line="240" w:lineRule="atLeast"/>
            </w:pPr>
            <w:r>
              <w:t xml:space="preserve">                    "dtUltimaModifica": "2017-07-18T15:19:17.725+0000",</w:t>
            </w:r>
          </w:p>
          <w:p w14:paraId="69E75992" w14:textId="77777777" w:rsidR="00977AFA" w:rsidRDefault="00977AFA" w:rsidP="00977AFA">
            <w:pPr>
              <w:shd w:val="clear" w:color="auto" w:fill="FFFFFE"/>
              <w:spacing w:line="240" w:lineRule="atLeast"/>
            </w:pPr>
            <w:r>
              <w:t xml:space="preserve">                    "emailAmministratore": "m.guariniello@almaviva.it",</w:t>
            </w:r>
          </w:p>
          <w:p w14:paraId="6B641A97" w14:textId="77777777" w:rsidR="00977AFA" w:rsidRDefault="00977AFA" w:rsidP="00977AFA">
            <w:pPr>
              <w:shd w:val="clear" w:color="auto" w:fill="FFFFFE"/>
              <w:spacing w:line="240" w:lineRule="atLeast"/>
            </w:pPr>
            <w:r>
              <w:t xml:space="preserve">                    "flgPagati": true,</w:t>
            </w:r>
          </w:p>
          <w:p w14:paraId="7A5D09EA" w14:textId="77777777" w:rsidR="00977AFA" w:rsidRDefault="00977AFA" w:rsidP="00977AFA">
            <w:pPr>
              <w:shd w:val="clear" w:color="auto" w:fill="FFFFFE"/>
              <w:spacing w:line="240" w:lineRule="atLeast"/>
            </w:pPr>
            <w:r>
              <w:t xml:space="preserve">                    "flgTesoreria": true,</w:t>
            </w:r>
          </w:p>
          <w:p w14:paraId="5E5247F9" w14:textId="77777777" w:rsidR="00977AFA" w:rsidRDefault="00977AFA" w:rsidP="00977AFA">
            <w:pPr>
              <w:shd w:val="clear" w:color="auto" w:fill="FFFFFE"/>
              <w:spacing w:line="240" w:lineRule="atLeast"/>
            </w:pPr>
            <w:r>
              <w:t xml:space="preserve">                    "myboxClientKey": "833bfbd1-b3f4-40c6-8abb-269fa6be0827",</w:t>
            </w:r>
          </w:p>
          <w:p w14:paraId="159FFFF0" w14:textId="77777777" w:rsidR="00977AFA" w:rsidRDefault="00977AFA" w:rsidP="00977AFA">
            <w:pPr>
              <w:shd w:val="clear" w:color="auto" w:fill="FFFFFE"/>
              <w:spacing w:line="240" w:lineRule="atLeast"/>
            </w:pPr>
            <w:r>
              <w:t xml:space="preserve">                    "myboxClientSecret": "2a245a39-c5ac-458f-b8c2-87b105aa8352",</w:t>
            </w:r>
          </w:p>
          <w:p w14:paraId="362A63EB" w14:textId="77777777" w:rsidR="00977AFA" w:rsidRDefault="00977AFA" w:rsidP="00977AFA">
            <w:pPr>
              <w:shd w:val="clear" w:color="auto" w:fill="FFFFFE"/>
              <w:spacing w:line="240" w:lineRule="atLeast"/>
            </w:pPr>
            <w:r>
              <w:t xml:space="preserve">                    "numGiorniPagamentoPresunti": 3,</w:t>
            </w:r>
          </w:p>
          <w:p w14:paraId="1347FE06" w14:textId="77777777" w:rsidR="00977AFA" w:rsidRDefault="00977AFA" w:rsidP="00977AFA">
            <w:pPr>
              <w:shd w:val="clear" w:color="auto" w:fill="FFFFFE"/>
              <w:spacing w:line="240" w:lineRule="atLeast"/>
            </w:pPr>
            <w:r>
              <w:t xml:space="preserve">                    "deLogoEnte": null</w:t>
            </w:r>
          </w:p>
          <w:p w14:paraId="4BE8E2E0" w14:textId="77777777" w:rsidR="00977AFA" w:rsidRDefault="00977AFA" w:rsidP="00977AFA">
            <w:pPr>
              <w:shd w:val="clear" w:color="auto" w:fill="FFFFFE"/>
              <w:spacing w:line="240" w:lineRule="atLeast"/>
            </w:pPr>
            <w:r>
              <w:t xml:space="preserve">                },</w:t>
            </w:r>
          </w:p>
          <w:p w14:paraId="40549C24" w14:textId="77777777" w:rsidR="00977AFA" w:rsidRDefault="00977AFA" w:rsidP="00977AFA">
            <w:pPr>
              <w:shd w:val="clear" w:color="auto" w:fill="FFFFFE"/>
              <w:spacing w:line="240" w:lineRule="atLeast"/>
            </w:pPr>
            <w:r>
              <w:t xml:space="preserve">                "id": 2,</w:t>
            </w:r>
          </w:p>
          <w:p w14:paraId="08F6F915" w14:textId="77777777" w:rsidR="00977AFA" w:rsidRDefault="00977AFA" w:rsidP="00977AFA">
            <w:pPr>
              <w:shd w:val="clear" w:color="auto" w:fill="FFFFFE"/>
              <w:spacing w:line="240" w:lineRule="atLeast"/>
            </w:pPr>
            <w:r>
              <w:t xml:space="preserve">                "codTipo": "0806",</w:t>
            </w:r>
          </w:p>
          <w:p w14:paraId="05BE529B" w14:textId="77777777" w:rsidR="00977AFA" w:rsidRDefault="00977AFA" w:rsidP="00977AFA">
            <w:pPr>
              <w:shd w:val="clear" w:color="auto" w:fill="FFFFFE"/>
              <w:spacing w:line="240" w:lineRule="atLeast"/>
            </w:pPr>
            <w:r>
              <w:t xml:space="preserve">                "deTipo": "ARISGAN - Addizionale Regionale sul Gas Naturale/Imposta sostituiva - PAGAMENTI ORDINARI E RAVVEDIMENTI OPEROSI"</w:t>
            </w:r>
          </w:p>
          <w:p w14:paraId="7173ABB8" w14:textId="77777777" w:rsidR="00977AFA" w:rsidRDefault="00977AFA" w:rsidP="00977AFA">
            <w:pPr>
              <w:shd w:val="clear" w:color="auto" w:fill="FFFFFE"/>
              <w:spacing w:line="240" w:lineRule="atLeast"/>
            </w:pPr>
            <w:r>
              <w:t xml:space="preserve">            },</w:t>
            </w:r>
          </w:p>
          <w:p w14:paraId="7D8FA082" w14:textId="77777777" w:rsidR="00977AFA" w:rsidRDefault="00977AFA" w:rsidP="00977AFA">
            <w:pPr>
              <w:shd w:val="clear" w:color="auto" w:fill="FFFFFE"/>
              <w:spacing w:line="240" w:lineRule="atLeast"/>
            </w:pPr>
            <w:r>
              <w:t xml:space="preserve">            {</w:t>
            </w:r>
          </w:p>
          <w:p w14:paraId="0A0DA65F" w14:textId="77777777" w:rsidR="00977AFA" w:rsidRDefault="00977AFA" w:rsidP="00977AFA">
            <w:pPr>
              <w:shd w:val="clear" w:color="auto" w:fill="FFFFFE"/>
              <w:spacing w:line="240" w:lineRule="atLeast"/>
            </w:pPr>
            <w:r>
              <w:t xml:space="preserve">                "ente": {</w:t>
            </w:r>
          </w:p>
          <w:p w14:paraId="48B449D3" w14:textId="77777777" w:rsidR="00977AFA" w:rsidRDefault="00977AFA" w:rsidP="00977AFA">
            <w:pPr>
              <w:shd w:val="clear" w:color="auto" w:fill="FFFFFE"/>
              <w:spacing w:line="240" w:lineRule="atLeast"/>
            </w:pPr>
            <w:r>
              <w:t xml:space="preserve">                    "id": 1,</w:t>
            </w:r>
          </w:p>
          <w:p w14:paraId="47811026" w14:textId="77777777" w:rsidR="00977AFA" w:rsidRDefault="00977AFA" w:rsidP="00977AFA">
            <w:pPr>
              <w:shd w:val="clear" w:color="auto" w:fill="FFFFFE"/>
              <w:spacing w:line="240" w:lineRule="atLeast"/>
            </w:pPr>
            <w:r>
              <w:t xml:space="preserve">                    "codIpaEnte": "R_CAMPAN",</w:t>
            </w:r>
          </w:p>
          <w:p w14:paraId="3D555C3E" w14:textId="77777777" w:rsidR="00977AFA" w:rsidRDefault="00977AFA" w:rsidP="00977AFA">
            <w:pPr>
              <w:shd w:val="clear" w:color="auto" w:fill="FFFFFE"/>
              <w:spacing w:line="240" w:lineRule="atLeast"/>
            </w:pPr>
            <w:r>
              <w:t xml:space="preserve">                    "codiceFiscaleEnte": "80011990639",</w:t>
            </w:r>
          </w:p>
          <w:p w14:paraId="0EC09995" w14:textId="77777777" w:rsidR="00977AFA" w:rsidRDefault="00977AFA" w:rsidP="00977AFA">
            <w:pPr>
              <w:shd w:val="clear" w:color="auto" w:fill="FFFFFE"/>
              <w:spacing w:line="240" w:lineRule="atLeast"/>
            </w:pPr>
            <w:r>
              <w:t xml:space="preserve">                    "deNomeEnte": "Regione Campania",</w:t>
            </w:r>
          </w:p>
          <w:p w14:paraId="0DD0A18E" w14:textId="77777777" w:rsidR="00977AFA" w:rsidRDefault="00977AFA" w:rsidP="00977AFA">
            <w:pPr>
              <w:shd w:val="clear" w:color="auto" w:fill="FFFFFE"/>
              <w:spacing w:line="240" w:lineRule="atLeast"/>
            </w:pPr>
            <w:r>
              <w:t xml:space="preserve">                    "dtCreazione": "2017-07-18T15:19:17.725+0000",</w:t>
            </w:r>
          </w:p>
          <w:p w14:paraId="17D26F73" w14:textId="77777777" w:rsidR="00977AFA" w:rsidRDefault="00977AFA" w:rsidP="00977AFA">
            <w:pPr>
              <w:shd w:val="clear" w:color="auto" w:fill="FFFFFE"/>
              <w:spacing w:line="240" w:lineRule="atLeast"/>
            </w:pPr>
            <w:r>
              <w:lastRenderedPageBreak/>
              <w:t xml:space="preserve">                    "dtUltimaModifica": "2017-07-18T15:19:17.725+0000",</w:t>
            </w:r>
          </w:p>
          <w:p w14:paraId="7F0A3E5A" w14:textId="77777777" w:rsidR="00977AFA" w:rsidRDefault="00977AFA" w:rsidP="00977AFA">
            <w:pPr>
              <w:shd w:val="clear" w:color="auto" w:fill="FFFFFE"/>
              <w:spacing w:line="240" w:lineRule="atLeast"/>
            </w:pPr>
            <w:r>
              <w:t xml:space="preserve">                    "emailAmministratore": "m.guariniello@almaviva.it",</w:t>
            </w:r>
          </w:p>
          <w:p w14:paraId="47071003" w14:textId="77777777" w:rsidR="00977AFA" w:rsidRDefault="00977AFA" w:rsidP="00977AFA">
            <w:pPr>
              <w:shd w:val="clear" w:color="auto" w:fill="FFFFFE"/>
              <w:spacing w:line="240" w:lineRule="atLeast"/>
            </w:pPr>
            <w:r>
              <w:t xml:space="preserve">                    "flgPagati": true,</w:t>
            </w:r>
          </w:p>
          <w:p w14:paraId="74FE0CBE" w14:textId="77777777" w:rsidR="00977AFA" w:rsidRDefault="00977AFA" w:rsidP="00977AFA">
            <w:pPr>
              <w:shd w:val="clear" w:color="auto" w:fill="FFFFFE"/>
              <w:spacing w:line="240" w:lineRule="atLeast"/>
            </w:pPr>
            <w:r>
              <w:t xml:space="preserve">                    "flgTesoreria": true,</w:t>
            </w:r>
          </w:p>
          <w:p w14:paraId="513BC411" w14:textId="77777777" w:rsidR="00977AFA" w:rsidRDefault="00977AFA" w:rsidP="00977AFA">
            <w:pPr>
              <w:shd w:val="clear" w:color="auto" w:fill="FFFFFE"/>
              <w:spacing w:line="240" w:lineRule="atLeast"/>
            </w:pPr>
            <w:r>
              <w:t xml:space="preserve">                    "myboxClientKey": "833bfbd1-b3f4-40c6-8abb-269fa6be0827",</w:t>
            </w:r>
          </w:p>
          <w:p w14:paraId="7CDDA181" w14:textId="77777777" w:rsidR="00977AFA" w:rsidRDefault="00977AFA" w:rsidP="00977AFA">
            <w:pPr>
              <w:shd w:val="clear" w:color="auto" w:fill="FFFFFE"/>
              <w:spacing w:line="240" w:lineRule="atLeast"/>
            </w:pPr>
            <w:r>
              <w:t xml:space="preserve">                    "myboxClientSecret": "2a245a39-c5ac-458f-b8c2-87b105aa8352",</w:t>
            </w:r>
          </w:p>
          <w:p w14:paraId="5D89D031" w14:textId="77777777" w:rsidR="00977AFA" w:rsidRDefault="00977AFA" w:rsidP="00977AFA">
            <w:pPr>
              <w:shd w:val="clear" w:color="auto" w:fill="FFFFFE"/>
              <w:spacing w:line="240" w:lineRule="atLeast"/>
            </w:pPr>
            <w:r>
              <w:t xml:space="preserve">                    "numGiorniPagamentoPresunti": 3,</w:t>
            </w:r>
          </w:p>
          <w:p w14:paraId="0B04CB3C" w14:textId="77777777" w:rsidR="00977AFA" w:rsidRDefault="00977AFA" w:rsidP="00977AFA">
            <w:pPr>
              <w:shd w:val="clear" w:color="auto" w:fill="FFFFFE"/>
              <w:spacing w:line="240" w:lineRule="atLeast"/>
            </w:pPr>
            <w:r>
              <w:t xml:space="preserve">                    "deLogoEnte": null</w:t>
            </w:r>
          </w:p>
          <w:p w14:paraId="51F571B2" w14:textId="77777777" w:rsidR="00977AFA" w:rsidRDefault="00977AFA" w:rsidP="00977AFA">
            <w:pPr>
              <w:shd w:val="clear" w:color="auto" w:fill="FFFFFE"/>
              <w:spacing w:line="240" w:lineRule="atLeast"/>
            </w:pPr>
            <w:r>
              <w:t xml:space="preserve">                },</w:t>
            </w:r>
          </w:p>
          <w:p w14:paraId="50179CA5" w14:textId="77777777" w:rsidR="00977AFA" w:rsidRDefault="00977AFA" w:rsidP="00977AFA">
            <w:pPr>
              <w:shd w:val="clear" w:color="auto" w:fill="FFFFFE"/>
              <w:spacing w:line="240" w:lineRule="atLeast"/>
            </w:pPr>
            <w:r>
              <w:t xml:space="preserve">                "id": 3,</w:t>
            </w:r>
          </w:p>
          <w:p w14:paraId="34E13DC2" w14:textId="77777777" w:rsidR="00977AFA" w:rsidRDefault="00977AFA" w:rsidP="00977AFA">
            <w:pPr>
              <w:shd w:val="clear" w:color="auto" w:fill="FFFFFE"/>
              <w:spacing w:line="240" w:lineRule="atLeast"/>
            </w:pPr>
            <w:r>
              <w:t xml:space="preserve">                "codTipo": "0818",</w:t>
            </w:r>
          </w:p>
          <w:p w14:paraId="400B10D2" w14:textId="77777777" w:rsidR="00977AFA" w:rsidRDefault="00977AFA" w:rsidP="00977AFA">
            <w:pPr>
              <w:shd w:val="clear" w:color="auto" w:fill="FFFFFE"/>
              <w:spacing w:line="240" w:lineRule="atLeast"/>
            </w:pPr>
            <w:r>
              <w:t xml:space="preserve">                "deTipo": "ARISGAN - Addizionale Regionale sul Gas Naturale/Imposta sostitutiva - CAUZIONI"</w:t>
            </w:r>
          </w:p>
          <w:p w14:paraId="03911DDC" w14:textId="77777777" w:rsidR="00977AFA" w:rsidRDefault="00977AFA" w:rsidP="00977AFA">
            <w:pPr>
              <w:shd w:val="clear" w:color="auto" w:fill="FFFFFE"/>
              <w:spacing w:line="240" w:lineRule="atLeast"/>
            </w:pPr>
            <w:r>
              <w:t xml:space="preserve">            },</w:t>
            </w:r>
          </w:p>
          <w:p w14:paraId="71334507" w14:textId="77777777" w:rsidR="00977AFA" w:rsidRDefault="00977AFA" w:rsidP="00977AFA">
            <w:pPr>
              <w:shd w:val="clear" w:color="auto" w:fill="FFFFFE"/>
              <w:spacing w:line="240" w:lineRule="atLeast"/>
            </w:pPr>
            <w:r>
              <w:t xml:space="preserve">            {</w:t>
            </w:r>
          </w:p>
          <w:p w14:paraId="56EC2204" w14:textId="77777777" w:rsidR="00977AFA" w:rsidRDefault="00977AFA" w:rsidP="00977AFA">
            <w:pPr>
              <w:shd w:val="clear" w:color="auto" w:fill="FFFFFE"/>
              <w:spacing w:line="240" w:lineRule="atLeast"/>
            </w:pPr>
            <w:r>
              <w:t xml:space="preserve">                "ente": {</w:t>
            </w:r>
          </w:p>
          <w:p w14:paraId="3BE1D2B0" w14:textId="77777777" w:rsidR="00977AFA" w:rsidRDefault="00977AFA" w:rsidP="00977AFA">
            <w:pPr>
              <w:shd w:val="clear" w:color="auto" w:fill="FFFFFE"/>
              <w:spacing w:line="240" w:lineRule="atLeast"/>
            </w:pPr>
            <w:r>
              <w:t xml:space="preserve">                    "id": 1,</w:t>
            </w:r>
          </w:p>
          <w:p w14:paraId="615C7E9B" w14:textId="77777777" w:rsidR="00977AFA" w:rsidRDefault="00977AFA" w:rsidP="00977AFA">
            <w:pPr>
              <w:shd w:val="clear" w:color="auto" w:fill="FFFFFE"/>
              <w:spacing w:line="240" w:lineRule="atLeast"/>
            </w:pPr>
            <w:r>
              <w:t xml:space="preserve">                    "codIpaEnte": "R_CAMPAN",</w:t>
            </w:r>
          </w:p>
          <w:p w14:paraId="3471E3E4" w14:textId="77777777" w:rsidR="00977AFA" w:rsidRDefault="00977AFA" w:rsidP="00977AFA">
            <w:pPr>
              <w:shd w:val="clear" w:color="auto" w:fill="FFFFFE"/>
              <w:spacing w:line="240" w:lineRule="atLeast"/>
            </w:pPr>
            <w:r>
              <w:t xml:space="preserve">                    "codiceFiscaleEnte": "80011990639",</w:t>
            </w:r>
          </w:p>
          <w:p w14:paraId="104064AB" w14:textId="77777777" w:rsidR="00977AFA" w:rsidRDefault="00977AFA" w:rsidP="00977AFA">
            <w:pPr>
              <w:shd w:val="clear" w:color="auto" w:fill="FFFFFE"/>
              <w:spacing w:line="240" w:lineRule="atLeast"/>
            </w:pPr>
            <w:r>
              <w:t xml:space="preserve">                    "deNomeEnte": "Regione Campania",</w:t>
            </w:r>
          </w:p>
          <w:p w14:paraId="1162A880" w14:textId="77777777" w:rsidR="00977AFA" w:rsidRDefault="00977AFA" w:rsidP="00977AFA">
            <w:pPr>
              <w:shd w:val="clear" w:color="auto" w:fill="FFFFFE"/>
              <w:spacing w:line="240" w:lineRule="atLeast"/>
            </w:pPr>
            <w:r>
              <w:t xml:space="preserve">                    "dtCreazione": "2017-07-18T15:19:17.725+0000",</w:t>
            </w:r>
          </w:p>
          <w:p w14:paraId="10E6E8B5" w14:textId="77777777" w:rsidR="00977AFA" w:rsidRDefault="00977AFA" w:rsidP="00977AFA">
            <w:pPr>
              <w:shd w:val="clear" w:color="auto" w:fill="FFFFFE"/>
              <w:spacing w:line="240" w:lineRule="atLeast"/>
            </w:pPr>
            <w:r>
              <w:t xml:space="preserve">                    "dtUltimaModifica": "2017-07-18T15:19:17.725+0000",</w:t>
            </w:r>
          </w:p>
          <w:p w14:paraId="057A0FB2" w14:textId="77777777" w:rsidR="00977AFA" w:rsidRDefault="00977AFA" w:rsidP="00977AFA">
            <w:pPr>
              <w:shd w:val="clear" w:color="auto" w:fill="FFFFFE"/>
              <w:spacing w:line="240" w:lineRule="atLeast"/>
            </w:pPr>
            <w:r>
              <w:t xml:space="preserve">                    "emailAmministratore": "m.guariniello@almaviva.it",</w:t>
            </w:r>
          </w:p>
          <w:p w14:paraId="36B8CC06" w14:textId="77777777" w:rsidR="00977AFA" w:rsidRDefault="00977AFA" w:rsidP="00977AFA">
            <w:pPr>
              <w:shd w:val="clear" w:color="auto" w:fill="FFFFFE"/>
              <w:spacing w:line="240" w:lineRule="atLeast"/>
            </w:pPr>
            <w:r>
              <w:t xml:space="preserve">                    "flgPagati": true,</w:t>
            </w:r>
          </w:p>
          <w:p w14:paraId="6A77CA09" w14:textId="77777777" w:rsidR="00977AFA" w:rsidRDefault="00977AFA" w:rsidP="00977AFA">
            <w:pPr>
              <w:shd w:val="clear" w:color="auto" w:fill="FFFFFE"/>
              <w:spacing w:line="240" w:lineRule="atLeast"/>
            </w:pPr>
            <w:r>
              <w:t xml:space="preserve">                    "flgTesoreria": true,</w:t>
            </w:r>
          </w:p>
          <w:p w14:paraId="108E9C88" w14:textId="77777777" w:rsidR="00977AFA" w:rsidRDefault="00977AFA" w:rsidP="00977AFA">
            <w:pPr>
              <w:shd w:val="clear" w:color="auto" w:fill="FFFFFE"/>
              <w:spacing w:line="240" w:lineRule="atLeast"/>
            </w:pPr>
            <w:r>
              <w:t xml:space="preserve">                    "myboxClientKey": "833bfbd1-b3f4-40c6-8abb-269fa6be0827",</w:t>
            </w:r>
          </w:p>
          <w:p w14:paraId="4A17B80A" w14:textId="77777777" w:rsidR="00977AFA" w:rsidRDefault="00977AFA" w:rsidP="00977AFA">
            <w:pPr>
              <w:shd w:val="clear" w:color="auto" w:fill="FFFFFE"/>
              <w:spacing w:line="240" w:lineRule="atLeast"/>
            </w:pPr>
            <w:r>
              <w:t xml:space="preserve">                    "myboxClientSecret": "2a245a39-c5ac-458f-b8c2-87b105aa8352",</w:t>
            </w:r>
          </w:p>
          <w:p w14:paraId="0AFC3F0A" w14:textId="77777777" w:rsidR="00977AFA" w:rsidRDefault="00977AFA" w:rsidP="00977AFA">
            <w:pPr>
              <w:shd w:val="clear" w:color="auto" w:fill="FFFFFE"/>
              <w:spacing w:line="240" w:lineRule="atLeast"/>
            </w:pPr>
            <w:r>
              <w:t xml:space="preserve">                    "numGiorniPagamentoPresunti": 3,</w:t>
            </w:r>
          </w:p>
          <w:p w14:paraId="0A0B0939" w14:textId="77777777" w:rsidR="00977AFA" w:rsidRDefault="00977AFA" w:rsidP="00977AFA">
            <w:pPr>
              <w:shd w:val="clear" w:color="auto" w:fill="FFFFFE"/>
              <w:spacing w:line="240" w:lineRule="atLeast"/>
            </w:pPr>
            <w:r>
              <w:t xml:space="preserve">                    "deLogoEnte": null</w:t>
            </w:r>
          </w:p>
          <w:p w14:paraId="646D9816" w14:textId="77777777" w:rsidR="00977AFA" w:rsidRDefault="00977AFA" w:rsidP="00977AFA">
            <w:pPr>
              <w:shd w:val="clear" w:color="auto" w:fill="FFFFFE"/>
              <w:spacing w:line="240" w:lineRule="atLeast"/>
            </w:pPr>
            <w:r>
              <w:t xml:space="preserve">                },</w:t>
            </w:r>
          </w:p>
          <w:p w14:paraId="5B706FAA" w14:textId="77777777" w:rsidR="00977AFA" w:rsidRDefault="00977AFA" w:rsidP="00977AFA">
            <w:pPr>
              <w:shd w:val="clear" w:color="auto" w:fill="FFFFFE"/>
              <w:spacing w:line="240" w:lineRule="atLeast"/>
            </w:pPr>
            <w:r>
              <w:t xml:space="preserve">                "id": 4,</w:t>
            </w:r>
          </w:p>
          <w:p w14:paraId="0378A746" w14:textId="77777777" w:rsidR="00977AFA" w:rsidRDefault="00977AFA" w:rsidP="00977AFA">
            <w:pPr>
              <w:shd w:val="clear" w:color="auto" w:fill="FFFFFE"/>
              <w:spacing w:line="240" w:lineRule="atLeast"/>
            </w:pPr>
            <w:r>
              <w:t xml:space="preserve">                "codTipo": "0807",</w:t>
            </w:r>
          </w:p>
          <w:p w14:paraId="46B5EC17" w14:textId="77777777" w:rsidR="00977AFA" w:rsidRDefault="00977AFA" w:rsidP="00977AFA">
            <w:pPr>
              <w:shd w:val="clear" w:color="auto" w:fill="FFFFFE"/>
              <w:spacing w:line="240" w:lineRule="atLeast"/>
            </w:pPr>
            <w:r>
              <w:t xml:space="preserve">                "deTipo": "ARISGAN - Addizionale Regionale sul Gas Naturale/Imposta sostitutiva - ATTO IMPOSITIVO"</w:t>
            </w:r>
          </w:p>
          <w:p w14:paraId="4C2F0905" w14:textId="77777777" w:rsidR="00977AFA" w:rsidRDefault="00977AFA" w:rsidP="00977AFA">
            <w:pPr>
              <w:shd w:val="clear" w:color="auto" w:fill="FFFFFE"/>
              <w:spacing w:line="240" w:lineRule="atLeast"/>
            </w:pPr>
            <w:r>
              <w:t xml:space="preserve">            },</w:t>
            </w:r>
          </w:p>
          <w:p w14:paraId="4379D66A" w14:textId="77777777" w:rsidR="00977AFA" w:rsidRDefault="00977AFA" w:rsidP="00977AFA">
            <w:pPr>
              <w:shd w:val="clear" w:color="auto" w:fill="FFFFFE"/>
              <w:spacing w:line="240" w:lineRule="atLeast"/>
            </w:pPr>
            <w:r>
              <w:t xml:space="preserve">            {</w:t>
            </w:r>
          </w:p>
          <w:p w14:paraId="342372EE" w14:textId="77777777" w:rsidR="00977AFA" w:rsidRDefault="00977AFA" w:rsidP="00977AFA">
            <w:pPr>
              <w:shd w:val="clear" w:color="auto" w:fill="FFFFFE"/>
              <w:spacing w:line="240" w:lineRule="atLeast"/>
            </w:pPr>
            <w:r>
              <w:t xml:space="preserve">                "ente": {</w:t>
            </w:r>
          </w:p>
          <w:p w14:paraId="4EFCE6CE" w14:textId="77777777" w:rsidR="00977AFA" w:rsidRDefault="00977AFA" w:rsidP="00977AFA">
            <w:pPr>
              <w:shd w:val="clear" w:color="auto" w:fill="FFFFFE"/>
              <w:spacing w:line="240" w:lineRule="atLeast"/>
            </w:pPr>
            <w:r>
              <w:t xml:space="preserve">                    "id": 1,</w:t>
            </w:r>
          </w:p>
          <w:p w14:paraId="572F5E93" w14:textId="77777777" w:rsidR="00977AFA" w:rsidRDefault="00977AFA" w:rsidP="00977AFA">
            <w:pPr>
              <w:shd w:val="clear" w:color="auto" w:fill="FFFFFE"/>
              <w:spacing w:line="240" w:lineRule="atLeast"/>
            </w:pPr>
            <w:r>
              <w:t xml:space="preserve">                    "codIpaEnte": "R_CAMPAN",</w:t>
            </w:r>
          </w:p>
          <w:p w14:paraId="4F4C2344" w14:textId="77777777" w:rsidR="00977AFA" w:rsidRDefault="00977AFA" w:rsidP="00977AFA">
            <w:pPr>
              <w:shd w:val="clear" w:color="auto" w:fill="FFFFFE"/>
              <w:spacing w:line="240" w:lineRule="atLeast"/>
            </w:pPr>
            <w:r>
              <w:t xml:space="preserve">                    "codiceFiscaleEnte": "80011990639",</w:t>
            </w:r>
          </w:p>
          <w:p w14:paraId="36F1B6D4" w14:textId="77777777" w:rsidR="00977AFA" w:rsidRDefault="00977AFA" w:rsidP="00977AFA">
            <w:pPr>
              <w:shd w:val="clear" w:color="auto" w:fill="FFFFFE"/>
              <w:spacing w:line="240" w:lineRule="atLeast"/>
            </w:pPr>
            <w:r>
              <w:t xml:space="preserve">                    "deNomeEnte": "Regione Campania",</w:t>
            </w:r>
          </w:p>
          <w:p w14:paraId="71FFB5A9" w14:textId="77777777" w:rsidR="00977AFA" w:rsidRDefault="00977AFA" w:rsidP="00977AFA">
            <w:pPr>
              <w:shd w:val="clear" w:color="auto" w:fill="FFFFFE"/>
              <w:spacing w:line="240" w:lineRule="atLeast"/>
            </w:pPr>
            <w:r>
              <w:lastRenderedPageBreak/>
              <w:t xml:space="preserve">                    "dtCreazione": "2017-07-18T15:19:17.725+0000",</w:t>
            </w:r>
          </w:p>
          <w:p w14:paraId="79E8FBA4" w14:textId="77777777" w:rsidR="00977AFA" w:rsidRDefault="00977AFA" w:rsidP="00977AFA">
            <w:pPr>
              <w:shd w:val="clear" w:color="auto" w:fill="FFFFFE"/>
              <w:spacing w:line="240" w:lineRule="atLeast"/>
            </w:pPr>
            <w:r>
              <w:t xml:space="preserve">                    "dtUltimaModifica": "2017-07-18T15:19:17.725+0000",</w:t>
            </w:r>
          </w:p>
          <w:p w14:paraId="7A0ACE77" w14:textId="77777777" w:rsidR="00977AFA" w:rsidRDefault="00977AFA" w:rsidP="00977AFA">
            <w:pPr>
              <w:shd w:val="clear" w:color="auto" w:fill="FFFFFE"/>
              <w:spacing w:line="240" w:lineRule="atLeast"/>
            </w:pPr>
            <w:r>
              <w:t xml:space="preserve">                    "emailAmministratore": "m.guariniello@almaviva.it",</w:t>
            </w:r>
          </w:p>
          <w:p w14:paraId="0B9FB03B" w14:textId="77777777" w:rsidR="00977AFA" w:rsidRDefault="00977AFA" w:rsidP="00977AFA">
            <w:pPr>
              <w:shd w:val="clear" w:color="auto" w:fill="FFFFFE"/>
              <w:spacing w:line="240" w:lineRule="atLeast"/>
            </w:pPr>
            <w:r>
              <w:t xml:space="preserve">                    "flgPagati": true,</w:t>
            </w:r>
          </w:p>
          <w:p w14:paraId="08388ACC" w14:textId="77777777" w:rsidR="00977AFA" w:rsidRDefault="00977AFA" w:rsidP="00977AFA">
            <w:pPr>
              <w:shd w:val="clear" w:color="auto" w:fill="FFFFFE"/>
              <w:spacing w:line="240" w:lineRule="atLeast"/>
            </w:pPr>
            <w:r>
              <w:t xml:space="preserve">                    "flgTesoreria": true,</w:t>
            </w:r>
          </w:p>
          <w:p w14:paraId="7C3172E5" w14:textId="77777777" w:rsidR="00977AFA" w:rsidRDefault="00977AFA" w:rsidP="00977AFA">
            <w:pPr>
              <w:shd w:val="clear" w:color="auto" w:fill="FFFFFE"/>
              <w:spacing w:line="240" w:lineRule="atLeast"/>
            </w:pPr>
            <w:r>
              <w:t xml:space="preserve">                    "myboxClientKey": "833bfbd1-b3f4-40c6-8abb-269fa6be0827",</w:t>
            </w:r>
          </w:p>
          <w:p w14:paraId="1011C3A4" w14:textId="77777777" w:rsidR="00977AFA" w:rsidRDefault="00977AFA" w:rsidP="00977AFA">
            <w:pPr>
              <w:shd w:val="clear" w:color="auto" w:fill="FFFFFE"/>
              <w:spacing w:line="240" w:lineRule="atLeast"/>
            </w:pPr>
            <w:r>
              <w:t xml:space="preserve">                    "myboxClientSecret": "2a245a39-c5ac-458f-b8c2-87b105aa8352",</w:t>
            </w:r>
          </w:p>
          <w:p w14:paraId="148B1537" w14:textId="77777777" w:rsidR="00977AFA" w:rsidRDefault="00977AFA" w:rsidP="00977AFA">
            <w:pPr>
              <w:shd w:val="clear" w:color="auto" w:fill="FFFFFE"/>
              <w:spacing w:line="240" w:lineRule="atLeast"/>
            </w:pPr>
            <w:r>
              <w:t xml:space="preserve">                    "numGiorniPagamentoPresunti": 3,</w:t>
            </w:r>
          </w:p>
          <w:p w14:paraId="36B9A005" w14:textId="77777777" w:rsidR="00977AFA" w:rsidRDefault="00977AFA" w:rsidP="00977AFA">
            <w:pPr>
              <w:shd w:val="clear" w:color="auto" w:fill="FFFFFE"/>
              <w:spacing w:line="240" w:lineRule="atLeast"/>
            </w:pPr>
            <w:r>
              <w:t xml:space="preserve">                    "deLogoEnte": null</w:t>
            </w:r>
          </w:p>
          <w:p w14:paraId="0A3CACC5" w14:textId="77777777" w:rsidR="00977AFA" w:rsidRDefault="00977AFA" w:rsidP="00977AFA">
            <w:pPr>
              <w:shd w:val="clear" w:color="auto" w:fill="FFFFFE"/>
              <w:spacing w:line="240" w:lineRule="atLeast"/>
            </w:pPr>
            <w:r>
              <w:t xml:space="preserve">                },</w:t>
            </w:r>
          </w:p>
          <w:p w14:paraId="54BCC9F2" w14:textId="77777777" w:rsidR="00977AFA" w:rsidRDefault="00977AFA" w:rsidP="00977AFA">
            <w:pPr>
              <w:shd w:val="clear" w:color="auto" w:fill="FFFFFE"/>
              <w:spacing w:line="240" w:lineRule="atLeast"/>
            </w:pPr>
            <w:r>
              <w:t xml:space="preserve">                "id": 5,</w:t>
            </w:r>
          </w:p>
          <w:p w14:paraId="699C3495" w14:textId="77777777" w:rsidR="00977AFA" w:rsidRDefault="00977AFA" w:rsidP="00977AFA">
            <w:pPr>
              <w:shd w:val="clear" w:color="auto" w:fill="FFFFFE"/>
              <w:spacing w:line="240" w:lineRule="atLeast"/>
            </w:pPr>
            <w:r>
              <w:t xml:space="preserve">                "codTipo": "0809",</w:t>
            </w:r>
          </w:p>
          <w:p w14:paraId="289A3902" w14:textId="77777777" w:rsidR="00977AFA" w:rsidRDefault="00977AFA" w:rsidP="00977AFA">
            <w:pPr>
              <w:shd w:val="clear" w:color="auto" w:fill="FFFFFE"/>
              <w:spacing w:line="240" w:lineRule="atLeast"/>
            </w:pPr>
            <w:r>
              <w:t xml:space="preserve">                "deTipo": "TSDD - Tributo speciale per il deposito in discarica dei rifiuti solidi - ATTO IMPOSITIVO"</w:t>
            </w:r>
          </w:p>
          <w:p w14:paraId="3F89C563" w14:textId="77777777" w:rsidR="00977AFA" w:rsidRDefault="00977AFA" w:rsidP="00977AFA">
            <w:pPr>
              <w:shd w:val="clear" w:color="auto" w:fill="FFFFFE"/>
              <w:spacing w:line="240" w:lineRule="atLeast"/>
            </w:pPr>
            <w:r>
              <w:t xml:space="preserve">            }</w:t>
            </w:r>
          </w:p>
          <w:p w14:paraId="236641A1" w14:textId="77777777" w:rsidR="00977AFA" w:rsidRDefault="00977AFA" w:rsidP="00977AFA">
            <w:pPr>
              <w:shd w:val="clear" w:color="auto" w:fill="FFFFFE"/>
              <w:spacing w:line="240" w:lineRule="atLeast"/>
            </w:pPr>
            <w:r>
              <w:t xml:space="preserve">        ],</w:t>
            </w:r>
          </w:p>
          <w:p w14:paraId="24F08F16" w14:textId="77777777" w:rsidR="00977AFA" w:rsidRDefault="00977AFA" w:rsidP="00977AFA">
            <w:pPr>
              <w:shd w:val="clear" w:color="auto" w:fill="FFFFFE"/>
              <w:spacing w:line="240" w:lineRule="atLeast"/>
            </w:pPr>
            <w:r>
              <w:t xml:space="preserve">        "totalPages": 2,</w:t>
            </w:r>
          </w:p>
          <w:p w14:paraId="3BAE116A" w14:textId="77777777" w:rsidR="00977AFA" w:rsidRDefault="00977AFA" w:rsidP="00977AFA">
            <w:pPr>
              <w:shd w:val="clear" w:color="auto" w:fill="FFFFFE"/>
              <w:spacing w:line="240" w:lineRule="atLeast"/>
            </w:pPr>
            <w:r>
              <w:t xml:space="preserve">        "totalRecords": 10</w:t>
            </w:r>
          </w:p>
          <w:p w14:paraId="1FDEE1DB" w14:textId="77777777" w:rsidR="00977AFA" w:rsidRDefault="00977AFA" w:rsidP="00977AFA">
            <w:pPr>
              <w:shd w:val="clear" w:color="auto" w:fill="FFFFFE"/>
              <w:spacing w:line="240" w:lineRule="atLeast"/>
            </w:pPr>
            <w:r>
              <w:t xml:space="preserve">    }</w:t>
            </w:r>
          </w:p>
          <w:p w14:paraId="7A4B48D4" w14:textId="448B59F0" w:rsidR="00BC5D2E" w:rsidRPr="00C84A37" w:rsidRDefault="00977AFA" w:rsidP="00977AFA">
            <w:pPr>
              <w:shd w:val="clear" w:color="auto" w:fill="FFFFFE"/>
              <w:spacing w:line="240" w:lineRule="atLeast"/>
            </w:pPr>
            <w:r>
              <w:t>}</w:t>
            </w:r>
          </w:p>
        </w:tc>
        <w:tc>
          <w:tcPr>
            <w:tcW w:w="1117" w:type="dxa"/>
            <w:vAlign w:val="center"/>
          </w:tcPr>
          <w:p w14:paraId="3535E5F3" w14:textId="77777777" w:rsidR="00BC5D2E" w:rsidRPr="00C84A37" w:rsidRDefault="00BC5D2E" w:rsidP="006E7687">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396DC631" w14:textId="77777777" w:rsidR="00BC5D2E" w:rsidRDefault="00BC5D2E" w:rsidP="00BC5D2E"/>
    <w:p w14:paraId="43590DF5" w14:textId="0FAD74B4" w:rsidR="00BC5D2E" w:rsidRDefault="00BC5D2E" w:rsidP="00BC5D2E"/>
    <w:p w14:paraId="44C5D3E6" w14:textId="77777777" w:rsidR="00CA3BDB" w:rsidRDefault="00CA3BDB" w:rsidP="00CA3BDB"/>
    <w:p w14:paraId="745F02A8" w14:textId="2314EF35" w:rsidR="00CA3BDB" w:rsidRDefault="00CA3BDB" w:rsidP="00CA3BDB">
      <w:pPr>
        <w:pStyle w:val="Titolo4"/>
      </w:pPr>
      <w:r w:rsidRPr="00A04A39">
        <w:t>TC_</w:t>
      </w:r>
      <w:r>
        <w:t>CAPITOLI</w:t>
      </w:r>
      <w:r w:rsidRPr="00A04A39">
        <w:t>_0</w:t>
      </w:r>
      <w:r>
        <w:t>9</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21D1D046" w14:textId="77777777" w:rsidTr="008726BD">
        <w:trPr>
          <w:gridAfter w:val="2"/>
          <w:wAfter w:w="5665" w:type="dxa"/>
          <w:trHeight w:val="583"/>
        </w:trPr>
        <w:tc>
          <w:tcPr>
            <w:tcW w:w="4189" w:type="dxa"/>
            <w:gridSpan w:val="3"/>
            <w:shd w:val="clear" w:color="auto" w:fill="DEEAF6" w:themeFill="accent1" w:themeFillTint="33"/>
          </w:tcPr>
          <w:p w14:paraId="7BF5DAA4" w14:textId="581E9657" w:rsidR="00CA3BDB" w:rsidRPr="00C84A37" w:rsidRDefault="00CA3BDB" w:rsidP="008726BD">
            <w:pPr>
              <w:rPr>
                <w:b/>
              </w:rPr>
            </w:pPr>
            <w:r w:rsidRPr="00C84A37">
              <w:rPr>
                <w:b/>
              </w:rPr>
              <w:t>TC_</w:t>
            </w:r>
            <w:r>
              <w:rPr>
                <w:b/>
              </w:rPr>
              <w:t>CAPITOLI</w:t>
            </w:r>
            <w:r w:rsidRPr="00C84A37">
              <w:rPr>
                <w:b/>
              </w:rPr>
              <w:t>_0</w:t>
            </w:r>
            <w:r>
              <w:rPr>
                <w:b/>
              </w:rPr>
              <w:t>9</w:t>
            </w:r>
          </w:p>
        </w:tc>
      </w:tr>
      <w:tr w:rsidR="00CA3BDB" w:rsidRPr="00C84A37" w14:paraId="01A49ECA" w14:textId="77777777" w:rsidTr="008726BD">
        <w:trPr>
          <w:trHeight w:val="550"/>
        </w:trPr>
        <w:tc>
          <w:tcPr>
            <w:tcW w:w="2405" w:type="dxa"/>
            <w:gridSpan w:val="2"/>
          </w:tcPr>
          <w:p w14:paraId="092FC94D" w14:textId="77777777" w:rsidR="00CA3BDB" w:rsidRPr="00C84A37" w:rsidRDefault="00CA3BDB" w:rsidP="008726BD">
            <w:pPr>
              <w:rPr>
                <w:b/>
              </w:rPr>
            </w:pPr>
            <w:r w:rsidRPr="00C84A37">
              <w:rPr>
                <w:b/>
              </w:rPr>
              <w:t>Titolo</w:t>
            </w:r>
          </w:p>
        </w:tc>
        <w:tc>
          <w:tcPr>
            <w:tcW w:w="7449" w:type="dxa"/>
            <w:gridSpan w:val="3"/>
          </w:tcPr>
          <w:p w14:paraId="094A4779" w14:textId="0C41EF4A" w:rsidR="00CA3BDB" w:rsidRPr="00C84A37" w:rsidRDefault="00D672EF" w:rsidP="008726BD">
            <w:r w:rsidRPr="00D672EF">
              <w:t>Elenco Capitoli</w:t>
            </w:r>
          </w:p>
        </w:tc>
      </w:tr>
      <w:tr w:rsidR="00CA3BDB" w:rsidRPr="00C84A37" w14:paraId="22A93CD0" w14:textId="77777777" w:rsidTr="008726BD">
        <w:trPr>
          <w:trHeight w:val="550"/>
        </w:trPr>
        <w:tc>
          <w:tcPr>
            <w:tcW w:w="2405" w:type="dxa"/>
            <w:gridSpan w:val="2"/>
          </w:tcPr>
          <w:p w14:paraId="236C56D8" w14:textId="77777777" w:rsidR="00CA3BDB" w:rsidRPr="00C84A37" w:rsidRDefault="00CA3BDB" w:rsidP="008726BD">
            <w:pPr>
              <w:rPr>
                <w:b/>
              </w:rPr>
            </w:pPr>
            <w:r w:rsidRPr="00C84A37">
              <w:rPr>
                <w:b/>
              </w:rPr>
              <w:t>Descrizione</w:t>
            </w:r>
          </w:p>
        </w:tc>
        <w:tc>
          <w:tcPr>
            <w:tcW w:w="7449" w:type="dxa"/>
            <w:gridSpan w:val="3"/>
          </w:tcPr>
          <w:p w14:paraId="0E4C5D70" w14:textId="2629649F" w:rsidR="00CA3BDB" w:rsidRPr="00C84A37" w:rsidRDefault="00D672EF" w:rsidP="008726BD">
            <w:r w:rsidRPr="00D672EF">
              <w:t>Elenco dei Capitoli presenti nel sistema.</w:t>
            </w:r>
          </w:p>
        </w:tc>
      </w:tr>
      <w:tr w:rsidR="00CA3BDB" w:rsidRPr="00C84A37" w14:paraId="0B6576C7" w14:textId="77777777" w:rsidTr="008726BD">
        <w:trPr>
          <w:trHeight w:val="550"/>
        </w:trPr>
        <w:tc>
          <w:tcPr>
            <w:tcW w:w="2405" w:type="dxa"/>
            <w:gridSpan w:val="2"/>
          </w:tcPr>
          <w:p w14:paraId="518EAC59" w14:textId="77777777" w:rsidR="00CA3BDB" w:rsidRPr="00C84A37" w:rsidRDefault="00CA3BDB" w:rsidP="008726BD">
            <w:pPr>
              <w:rPr>
                <w:b/>
              </w:rPr>
            </w:pPr>
            <w:r>
              <w:rPr>
                <w:b/>
              </w:rPr>
              <w:t>Id Ruolo/Attore</w:t>
            </w:r>
          </w:p>
        </w:tc>
        <w:tc>
          <w:tcPr>
            <w:tcW w:w="7449" w:type="dxa"/>
            <w:gridSpan w:val="3"/>
          </w:tcPr>
          <w:p w14:paraId="6976BE0A" w14:textId="77777777" w:rsidR="00CA3BDB" w:rsidRPr="00146646" w:rsidRDefault="00CA3BDB" w:rsidP="008726BD">
            <w:r>
              <w:t>001</w:t>
            </w:r>
          </w:p>
        </w:tc>
      </w:tr>
      <w:tr w:rsidR="00CA3BDB" w:rsidRPr="00C84A37" w14:paraId="4886933E" w14:textId="77777777" w:rsidTr="008726BD">
        <w:tc>
          <w:tcPr>
            <w:tcW w:w="2405" w:type="dxa"/>
            <w:gridSpan w:val="2"/>
            <w:vAlign w:val="center"/>
          </w:tcPr>
          <w:p w14:paraId="4E8A6E68" w14:textId="77777777" w:rsidR="00CA3BDB" w:rsidRPr="00C84A37" w:rsidRDefault="00CA3BDB" w:rsidP="008726BD">
            <w:pPr>
              <w:rPr>
                <w:b/>
              </w:rPr>
            </w:pPr>
            <w:r w:rsidRPr="00C84A37">
              <w:rPr>
                <w:b/>
              </w:rPr>
              <w:t>Pre-condizioni</w:t>
            </w:r>
          </w:p>
        </w:tc>
        <w:tc>
          <w:tcPr>
            <w:tcW w:w="7449" w:type="dxa"/>
            <w:gridSpan w:val="3"/>
            <w:vAlign w:val="center"/>
          </w:tcPr>
          <w:p w14:paraId="2FBA7BE0"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129CF0F4" w14:textId="77777777" w:rsidR="00CA3BDB" w:rsidRDefault="00CA3BDB" w:rsidP="008726BD">
            <w:pPr>
              <w:pStyle w:val="Paragrafoelenco"/>
              <w:numPr>
                <w:ilvl w:val="0"/>
                <w:numId w:val="7"/>
              </w:numPr>
              <w:ind w:left="714" w:hanging="357"/>
            </w:pPr>
            <w:r>
              <w:t>L’utente deve avere selezionato la request TC_CAPITOLI_09</w:t>
            </w:r>
          </w:p>
          <w:p w14:paraId="202F1007" w14:textId="29D48D98" w:rsidR="00977AFA" w:rsidRPr="00C84A37" w:rsidRDefault="00977AFA" w:rsidP="008726BD">
            <w:pPr>
              <w:pStyle w:val="Paragrafoelenco"/>
              <w:numPr>
                <w:ilvl w:val="0"/>
                <w:numId w:val="7"/>
              </w:numPr>
              <w:ind w:left="714" w:hanging="357"/>
            </w:pPr>
            <w:r>
              <w:t>L’utente deve aver eseguito TC_CAPITOLI_06</w:t>
            </w:r>
          </w:p>
        </w:tc>
      </w:tr>
      <w:tr w:rsidR="00977AFA" w:rsidRPr="00C84A37" w14:paraId="795212A3" w14:textId="77777777" w:rsidTr="008726BD">
        <w:tc>
          <w:tcPr>
            <w:tcW w:w="2405" w:type="dxa"/>
            <w:gridSpan w:val="2"/>
            <w:vAlign w:val="center"/>
          </w:tcPr>
          <w:p w14:paraId="6DFF7E75" w14:textId="05873502" w:rsidR="00977AFA" w:rsidRPr="00C84A37" w:rsidRDefault="00977AFA" w:rsidP="008726BD">
            <w:pPr>
              <w:rPr>
                <w:b/>
              </w:rPr>
            </w:pPr>
            <w:r>
              <w:rPr>
                <w:b/>
              </w:rPr>
              <w:t>Post-condizioni</w:t>
            </w:r>
          </w:p>
        </w:tc>
        <w:tc>
          <w:tcPr>
            <w:tcW w:w="7449" w:type="dxa"/>
            <w:gridSpan w:val="3"/>
            <w:vAlign w:val="center"/>
          </w:tcPr>
          <w:p w14:paraId="7DA335C0" w14:textId="560C9D18" w:rsidR="00977AFA" w:rsidRDefault="00977AFA" w:rsidP="008726BD">
            <w:pPr>
              <w:pStyle w:val="Paragrafoelenco"/>
              <w:numPr>
                <w:ilvl w:val="0"/>
                <w:numId w:val="7"/>
              </w:numPr>
              <w:ind w:left="714" w:hanging="357"/>
            </w:pPr>
            <w:r>
              <w:t xml:space="preserve">Il servizio restituisce la lista </w:t>
            </w:r>
            <w:r w:rsidR="002233F8">
              <w:t>dei capitoli inserti per l’</w:t>
            </w:r>
            <w:r>
              <w:t>uffici</w:t>
            </w:r>
            <w:r w:rsidR="002233F8">
              <w:t>o 111e</w:t>
            </w:r>
            <w:r>
              <w:t xml:space="preserve"> il tipo dovuto 0818.</w:t>
            </w:r>
            <w:r w:rsidR="002233F8">
              <w:t xml:space="preserve"> La lista consiste di un solo elemento con cod capitolo 011.</w:t>
            </w:r>
          </w:p>
        </w:tc>
      </w:tr>
      <w:tr w:rsidR="00CA3BDB" w:rsidRPr="00C84A37" w14:paraId="672675B4" w14:textId="77777777" w:rsidTr="008726BD">
        <w:tc>
          <w:tcPr>
            <w:tcW w:w="2405" w:type="dxa"/>
            <w:gridSpan w:val="2"/>
            <w:vAlign w:val="center"/>
          </w:tcPr>
          <w:p w14:paraId="6DCB7BED" w14:textId="77777777" w:rsidR="00CA3BDB" w:rsidRPr="00C84A37" w:rsidRDefault="00CA3BDB" w:rsidP="008726BD">
            <w:pPr>
              <w:rPr>
                <w:b/>
              </w:rPr>
            </w:pPr>
            <w:r>
              <w:rPr>
                <w:b/>
              </w:rPr>
              <w:t>Input</w:t>
            </w:r>
          </w:p>
        </w:tc>
        <w:tc>
          <w:tcPr>
            <w:tcW w:w="7449" w:type="dxa"/>
            <w:gridSpan w:val="3"/>
            <w:vAlign w:val="center"/>
          </w:tcPr>
          <w:p w14:paraId="325E1B19" w14:textId="77777777" w:rsidR="00CA3BDB" w:rsidRDefault="00CA3BDB" w:rsidP="008726BD"/>
          <w:tbl>
            <w:tblPr>
              <w:tblStyle w:val="GridTable3"/>
              <w:tblW w:w="0" w:type="auto"/>
              <w:tblLook w:val="04A0" w:firstRow="1" w:lastRow="0" w:firstColumn="1" w:lastColumn="0" w:noHBand="0" w:noVBand="1"/>
            </w:tblPr>
            <w:tblGrid>
              <w:gridCol w:w="1564"/>
              <w:gridCol w:w="5669"/>
            </w:tblGrid>
            <w:tr w:rsidR="00CA3BDB" w14:paraId="2546329D"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5F426C6A" w14:textId="77777777" w:rsidR="00CA3BDB" w:rsidRDefault="00CA3BDB" w:rsidP="008726BD">
                  <w:r>
                    <w:t>Key</w:t>
                  </w:r>
                </w:p>
              </w:tc>
              <w:tc>
                <w:tcPr>
                  <w:tcW w:w="6011" w:type="dxa"/>
                </w:tcPr>
                <w:p w14:paraId="124612A6" w14:textId="77777777" w:rsidR="00CA3BDB" w:rsidRDefault="00CA3BDB" w:rsidP="008726BD">
                  <w:pPr>
                    <w:cnfStyle w:val="100000000000" w:firstRow="1" w:lastRow="0" w:firstColumn="0" w:lastColumn="0" w:oddVBand="0" w:evenVBand="0" w:oddHBand="0" w:evenHBand="0" w:firstRowFirstColumn="0" w:firstRowLastColumn="0" w:lastRowFirstColumn="0" w:lastRowLastColumn="0"/>
                  </w:pPr>
                  <w:r>
                    <w:t>Value</w:t>
                  </w:r>
                </w:p>
              </w:tc>
            </w:tr>
            <w:tr w:rsidR="00CA3BDB" w14:paraId="588728E0"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11106F61" w14:textId="57F7AA26" w:rsidR="00CA3BDB" w:rsidRDefault="00591FA1" w:rsidP="008726BD">
                  <w:r w:rsidRPr="00591FA1">
                    <w:lastRenderedPageBreak/>
                    <w:t>codTipoDovuto</w:t>
                  </w:r>
                </w:p>
              </w:tc>
              <w:tc>
                <w:tcPr>
                  <w:tcW w:w="6011" w:type="dxa"/>
                </w:tcPr>
                <w:p w14:paraId="3E8D9483" w14:textId="35448141" w:rsidR="00CA3BDB" w:rsidRDefault="00591FA1" w:rsidP="008726BD">
                  <w:pPr>
                    <w:cnfStyle w:val="000000100000" w:firstRow="0" w:lastRow="0" w:firstColumn="0" w:lastColumn="0" w:oddVBand="0" w:evenVBand="0" w:oddHBand="1" w:evenHBand="0" w:firstRowFirstColumn="0" w:firstRowLastColumn="0" w:lastRowFirstColumn="0" w:lastRowLastColumn="0"/>
                  </w:pPr>
                  <w:r>
                    <w:t>081</w:t>
                  </w:r>
                  <w:r w:rsidR="00977AFA">
                    <w:t>8</w:t>
                  </w:r>
                </w:p>
              </w:tc>
            </w:tr>
            <w:tr w:rsidR="00CA3BDB" w14:paraId="494F1BB7"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5437F78F" w14:textId="7DE7F65C" w:rsidR="00CA3BDB" w:rsidRDefault="00591FA1" w:rsidP="008726BD">
                  <w:r w:rsidRPr="00591FA1">
                    <w:t>flgAttivo</w:t>
                  </w:r>
                </w:p>
              </w:tc>
              <w:tc>
                <w:tcPr>
                  <w:tcW w:w="6011" w:type="dxa"/>
                </w:tcPr>
                <w:p w14:paraId="02210F28" w14:textId="2905DEB5" w:rsidR="00CA3BDB" w:rsidRDefault="00591FA1" w:rsidP="008726BD">
                  <w:pPr>
                    <w:cnfStyle w:val="000000000000" w:firstRow="0" w:lastRow="0" w:firstColumn="0" w:lastColumn="0" w:oddVBand="0" w:evenVBand="0" w:oddHBand="0" w:evenHBand="0" w:firstRowFirstColumn="0" w:firstRowLastColumn="0" w:lastRowFirstColumn="0" w:lastRowLastColumn="0"/>
                  </w:pPr>
                  <w:r>
                    <w:t>True</w:t>
                  </w:r>
                </w:p>
              </w:tc>
            </w:tr>
            <w:tr w:rsidR="00CA3BDB" w14:paraId="1CC423CC"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7AE71F6F" w14:textId="77777777" w:rsidR="00CA3BDB" w:rsidRDefault="00CA3BDB" w:rsidP="008726BD">
                  <w:r>
                    <w:t>codIpa</w:t>
                  </w:r>
                </w:p>
              </w:tc>
              <w:tc>
                <w:tcPr>
                  <w:tcW w:w="6011" w:type="dxa"/>
                </w:tcPr>
                <w:p w14:paraId="0FADE202" w14:textId="77777777" w:rsidR="00CA3BDB" w:rsidRDefault="00CA3BDB" w:rsidP="008726BD">
                  <w:pPr>
                    <w:cnfStyle w:val="000000100000" w:firstRow="0" w:lastRow="0" w:firstColumn="0" w:lastColumn="0" w:oddVBand="0" w:evenVBand="0" w:oddHBand="1" w:evenHBand="0" w:firstRowFirstColumn="0" w:firstRowLastColumn="0" w:lastRowFirstColumn="0" w:lastRowLastColumn="0"/>
                  </w:pPr>
                  <w:r>
                    <w:t>R_PUGLIA</w:t>
                  </w:r>
                </w:p>
              </w:tc>
            </w:tr>
            <w:tr w:rsidR="00591FA1" w14:paraId="0DEE327A"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1B6E41D6" w14:textId="7C4425A8" w:rsidR="00591FA1" w:rsidRDefault="00591FA1" w:rsidP="008726BD">
                  <w:r w:rsidRPr="00591FA1">
                    <w:t>annoEsercizio</w:t>
                  </w:r>
                </w:p>
              </w:tc>
              <w:tc>
                <w:tcPr>
                  <w:tcW w:w="6011" w:type="dxa"/>
                </w:tcPr>
                <w:p w14:paraId="6FE060CB" w14:textId="67B5F3D7" w:rsidR="00591FA1" w:rsidRDefault="00591FA1" w:rsidP="008726BD">
                  <w:pPr>
                    <w:cnfStyle w:val="000000000000" w:firstRow="0" w:lastRow="0" w:firstColumn="0" w:lastColumn="0" w:oddVBand="0" w:evenVBand="0" w:oddHBand="0" w:evenHBand="0" w:firstRowFirstColumn="0" w:firstRowLastColumn="0" w:lastRowFirstColumn="0" w:lastRowLastColumn="0"/>
                  </w:pPr>
                  <w:r>
                    <w:t>2020</w:t>
                  </w:r>
                </w:p>
              </w:tc>
            </w:tr>
            <w:tr w:rsidR="00591FA1" w14:paraId="760DEE84"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439DCF1A" w14:textId="2B995A12" w:rsidR="00591FA1" w:rsidRPr="00591FA1" w:rsidRDefault="00591FA1" w:rsidP="008726BD">
                  <w:r w:rsidRPr="00591FA1">
                    <w:t>codUfficio</w:t>
                  </w:r>
                </w:p>
              </w:tc>
              <w:tc>
                <w:tcPr>
                  <w:tcW w:w="6011" w:type="dxa"/>
                </w:tcPr>
                <w:p w14:paraId="181EF0F0" w14:textId="54B13231" w:rsidR="00591FA1" w:rsidRDefault="002233F8" w:rsidP="008726BD">
                  <w:pPr>
                    <w:cnfStyle w:val="000000100000" w:firstRow="0" w:lastRow="0" w:firstColumn="0" w:lastColumn="0" w:oddVBand="0" w:evenVBand="0" w:oddHBand="1" w:evenHBand="0" w:firstRowFirstColumn="0" w:firstRowLastColumn="0" w:lastRowFirstColumn="0" w:lastRowLastColumn="0"/>
                  </w:pPr>
                  <w:r>
                    <w:t>111</w:t>
                  </w:r>
                </w:p>
              </w:tc>
            </w:tr>
          </w:tbl>
          <w:p w14:paraId="2B9DFE03" w14:textId="77777777" w:rsidR="00CA3BDB" w:rsidRDefault="00CA3BDB" w:rsidP="008726BD">
            <w:r>
              <w:t xml:space="preserve"> </w:t>
            </w:r>
          </w:p>
        </w:tc>
      </w:tr>
      <w:tr w:rsidR="00CA3BDB" w:rsidRPr="00C84A37" w14:paraId="2FF2D5D4" w14:textId="77777777" w:rsidTr="008726BD">
        <w:trPr>
          <w:trHeight w:val="540"/>
        </w:trPr>
        <w:tc>
          <w:tcPr>
            <w:tcW w:w="626" w:type="dxa"/>
          </w:tcPr>
          <w:p w14:paraId="497E7892" w14:textId="77777777" w:rsidR="00CA3BDB" w:rsidRPr="00C84A37" w:rsidRDefault="00CA3BDB" w:rsidP="008726BD">
            <w:pPr>
              <w:rPr>
                <w:b/>
              </w:rPr>
            </w:pPr>
            <w:r w:rsidRPr="00C84A37">
              <w:rPr>
                <w:b/>
              </w:rPr>
              <w:lastRenderedPageBreak/>
              <w:t>Step</w:t>
            </w:r>
          </w:p>
        </w:tc>
        <w:tc>
          <w:tcPr>
            <w:tcW w:w="1779" w:type="dxa"/>
          </w:tcPr>
          <w:p w14:paraId="13E44E63" w14:textId="77777777" w:rsidR="00CA3BDB" w:rsidRPr="00C84A37" w:rsidRDefault="00CA3BDB" w:rsidP="008726BD">
            <w:pPr>
              <w:rPr>
                <w:b/>
              </w:rPr>
            </w:pPr>
            <w:r w:rsidRPr="00C84A37">
              <w:rPr>
                <w:b/>
              </w:rPr>
              <w:t>Azione</w:t>
            </w:r>
          </w:p>
        </w:tc>
        <w:tc>
          <w:tcPr>
            <w:tcW w:w="6332" w:type="dxa"/>
            <w:gridSpan w:val="2"/>
          </w:tcPr>
          <w:p w14:paraId="389FDB2C" w14:textId="77777777" w:rsidR="00CA3BDB" w:rsidRPr="00C84A37" w:rsidRDefault="00CA3BDB" w:rsidP="008726BD">
            <w:pPr>
              <w:rPr>
                <w:b/>
              </w:rPr>
            </w:pPr>
            <w:r w:rsidRPr="00C84A37">
              <w:rPr>
                <w:b/>
              </w:rPr>
              <w:t>Risultato atteso</w:t>
            </w:r>
          </w:p>
        </w:tc>
        <w:tc>
          <w:tcPr>
            <w:tcW w:w="1117" w:type="dxa"/>
          </w:tcPr>
          <w:p w14:paraId="67A7EB18" w14:textId="77777777" w:rsidR="00CA3BDB" w:rsidRPr="00C84A37" w:rsidRDefault="00CA3BDB" w:rsidP="008726BD">
            <w:pPr>
              <w:rPr>
                <w:b/>
              </w:rPr>
            </w:pPr>
            <w:r w:rsidRPr="00C84A37">
              <w:rPr>
                <w:b/>
              </w:rPr>
              <w:t>Esito</w:t>
            </w:r>
          </w:p>
        </w:tc>
      </w:tr>
      <w:tr w:rsidR="00CA3BDB" w:rsidRPr="00C84A37" w14:paraId="7006BFED" w14:textId="77777777" w:rsidTr="008726BD">
        <w:trPr>
          <w:trHeight w:val="1800"/>
        </w:trPr>
        <w:tc>
          <w:tcPr>
            <w:tcW w:w="626" w:type="dxa"/>
          </w:tcPr>
          <w:p w14:paraId="12020541" w14:textId="77777777" w:rsidR="00CA3BDB" w:rsidRPr="00C84A37" w:rsidRDefault="00CA3BDB" w:rsidP="008726BD">
            <w:r>
              <w:t>1</w:t>
            </w:r>
          </w:p>
        </w:tc>
        <w:tc>
          <w:tcPr>
            <w:tcW w:w="1779" w:type="dxa"/>
          </w:tcPr>
          <w:p w14:paraId="72903CEB" w14:textId="77777777" w:rsidR="00CA3BDB" w:rsidRPr="00C84A37" w:rsidRDefault="00CA3BDB" w:rsidP="008726BD">
            <w:r>
              <w:t>L’utente seleziona il pulsante SEND.</w:t>
            </w:r>
          </w:p>
        </w:tc>
        <w:tc>
          <w:tcPr>
            <w:tcW w:w="6332" w:type="dxa"/>
            <w:gridSpan w:val="2"/>
          </w:tcPr>
          <w:p w14:paraId="4788FC77" w14:textId="77777777" w:rsidR="002233F8" w:rsidRDefault="002233F8" w:rsidP="002233F8">
            <w:pPr>
              <w:shd w:val="clear" w:color="auto" w:fill="FFFFFE"/>
              <w:spacing w:line="240" w:lineRule="atLeast"/>
            </w:pPr>
            <w:r>
              <w:t>{</w:t>
            </w:r>
          </w:p>
          <w:p w14:paraId="6D4A342C" w14:textId="77777777" w:rsidR="002233F8" w:rsidRDefault="002233F8" w:rsidP="002233F8">
            <w:pPr>
              <w:shd w:val="clear" w:color="auto" w:fill="FFFFFE"/>
              <w:spacing w:line="240" w:lineRule="atLeast"/>
            </w:pPr>
            <w:r>
              <w:t xml:space="preserve">    "timestamp": "2020-03-23T22:42:46.951+0000",</w:t>
            </w:r>
          </w:p>
          <w:p w14:paraId="52C07F1C" w14:textId="77777777" w:rsidR="002233F8" w:rsidRDefault="002233F8" w:rsidP="002233F8">
            <w:pPr>
              <w:shd w:val="clear" w:color="auto" w:fill="FFFFFE"/>
              <w:spacing w:line="240" w:lineRule="atLeast"/>
            </w:pPr>
            <w:r>
              <w:t xml:space="preserve">    "messages": null,</w:t>
            </w:r>
          </w:p>
          <w:p w14:paraId="3DD92A37" w14:textId="77777777" w:rsidR="002233F8" w:rsidRDefault="002233F8" w:rsidP="002233F8">
            <w:pPr>
              <w:shd w:val="clear" w:color="auto" w:fill="FFFFFE"/>
              <w:spacing w:line="240" w:lineRule="atLeast"/>
            </w:pPr>
            <w:r>
              <w:t xml:space="preserve">    "items": [</w:t>
            </w:r>
          </w:p>
          <w:p w14:paraId="4F35600A" w14:textId="77777777" w:rsidR="002233F8" w:rsidRDefault="002233F8" w:rsidP="002233F8">
            <w:pPr>
              <w:shd w:val="clear" w:color="auto" w:fill="FFFFFE"/>
              <w:spacing w:line="240" w:lineRule="atLeast"/>
            </w:pPr>
            <w:r>
              <w:t xml:space="preserve">        {</w:t>
            </w:r>
          </w:p>
          <w:p w14:paraId="4DB2343A" w14:textId="77777777" w:rsidR="002233F8" w:rsidRDefault="002233F8" w:rsidP="002233F8">
            <w:pPr>
              <w:shd w:val="clear" w:color="auto" w:fill="FFFFFE"/>
              <w:spacing w:line="240" w:lineRule="atLeast"/>
            </w:pPr>
            <w:r>
              <w:t xml:space="preserve">            "ente": null,</w:t>
            </w:r>
          </w:p>
          <w:p w14:paraId="488A71AE" w14:textId="77777777" w:rsidR="002233F8" w:rsidRDefault="002233F8" w:rsidP="002233F8">
            <w:pPr>
              <w:shd w:val="clear" w:color="auto" w:fill="FFFFFE"/>
              <w:spacing w:line="240" w:lineRule="atLeast"/>
            </w:pPr>
            <w:r>
              <w:t xml:space="preserve">            "id": 10,</w:t>
            </w:r>
          </w:p>
          <w:p w14:paraId="02380D89" w14:textId="77777777" w:rsidR="002233F8" w:rsidRDefault="002233F8" w:rsidP="002233F8">
            <w:pPr>
              <w:shd w:val="clear" w:color="auto" w:fill="FFFFFE"/>
              <w:spacing w:line="240" w:lineRule="atLeast"/>
            </w:pPr>
            <w:r>
              <w:t xml:space="preserve">            "codAccertamento": null,</w:t>
            </w:r>
          </w:p>
          <w:p w14:paraId="3B6BF4C5" w14:textId="77777777" w:rsidR="002233F8" w:rsidRDefault="002233F8" w:rsidP="002233F8">
            <w:pPr>
              <w:shd w:val="clear" w:color="auto" w:fill="FFFFFE"/>
              <w:spacing w:line="240" w:lineRule="atLeast"/>
            </w:pPr>
            <w:r>
              <w:t xml:space="preserve">            "codCapitolo": "011",</w:t>
            </w:r>
          </w:p>
          <w:p w14:paraId="379A05A8" w14:textId="77777777" w:rsidR="002233F8" w:rsidRDefault="002233F8" w:rsidP="002233F8">
            <w:pPr>
              <w:shd w:val="clear" w:color="auto" w:fill="FFFFFE"/>
              <w:spacing w:line="240" w:lineRule="atLeast"/>
            </w:pPr>
            <w:r>
              <w:t xml:space="preserve">            "codTipoDovuto": "0818",</w:t>
            </w:r>
          </w:p>
          <w:p w14:paraId="2AD7D194" w14:textId="77777777" w:rsidR="002233F8" w:rsidRDefault="002233F8" w:rsidP="002233F8">
            <w:pPr>
              <w:shd w:val="clear" w:color="auto" w:fill="FFFFFE"/>
              <w:spacing w:line="240" w:lineRule="atLeast"/>
            </w:pPr>
            <w:r>
              <w:t xml:space="preserve">            "codUfficio": null,</w:t>
            </w:r>
          </w:p>
          <w:p w14:paraId="348FE28C" w14:textId="77777777" w:rsidR="002233F8" w:rsidRDefault="002233F8" w:rsidP="002233F8">
            <w:pPr>
              <w:shd w:val="clear" w:color="auto" w:fill="FFFFFE"/>
              <w:spacing w:line="240" w:lineRule="atLeast"/>
            </w:pPr>
            <w:r>
              <w:t xml:space="preserve">            "deAccertamento": null,</w:t>
            </w:r>
          </w:p>
          <w:p w14:paraId="0EF2EF27" w14:textId="77777777" w:rsidR="002233F8" w:rsidRDefault="002233F8" w:rsidP="002233F8">
            <w:pPr>
              <w:shd w:val="clear" w:color="auto" w:fill="FFFFFE"/>
              <w:spacing w:line="240" w:lineRule="atLeast"/>
            </w:pPr>
            <w:r>
              <w:t xml:space="preserve">            "deAnnoEsercizio": null,</w:t>
            </w:r>
          </w:p>
          <w:p w14:paraId="18CD59ED" w14:textId="77777777" w:rsidR="002233F8" w:rsidRDefault="002233F8" w:rsidP="002233F8">
            <w:pPr>
              <w:shd w:val="clear" w:color="auto" w:fill="FFFFFE"/>
              <w:spacing w:line="240" w:lineRule="atLeast"/>
            </w:pPr>
            <w:r>
              <w:t xml:space="preserve">            "deCapitolo": "Tributi pubblici 11",</w:t>
            </w:r>
          </w:p>
          <w:p w14:paraId="18FF99C3" w14:textId="77777777" w:rsidR="002233F8" w:rsidRDefault="002233F8" w:rsidP="002233F8">
            <w:pPr>
              <w:shd w:val="clear" w:color="auto" w:fill="FFFFFE"/>
              <w:spacing w:line="240" w:lineRule="atLeast"/>
            </w:pPr>
            <w:r>
              <w:t xml:space="preserve">            "deUfficio": null,</w:t>
            </w:r>
          </w:p>
          <w:p w14:paraId="20BA9E51" w14:textId="77777777" w:rsidR="002233F8" w:rsidRDefault="002233F8" w:rsidP="002233F8">
            <w:pPr>
              <w:shd w:val="clear" w:color="auto" w:fill="FFFFFE"/>
              <w:spacing w:line="240" w:lineRule="atLeast"/>
            </w:pPr>
            <w:r>
              <w:t xml:space="preserve">            "dtCreazione": null,</w:t>
            </w:r>
          </w:p>
          <w:p w14:paraId="3258400D" w14:textId="77777777" w:rsidR="002233F8" w:rsidRDefault="002233F8" w:rsidP="002233F8">
            <w:pPr>
              <w:shd w:val="clear" w:color="auto" w:fill="FFFFFE"/>
              <w:spacing w:line="240" w:lineRule="atLeast"/>
            </w:pPr>
            <w:r>
              <w:t xml:space="preserve">            "dtUltimaModifica": null,</w:t>
            </w:r>
          </w:p>
          <w:p w14:paraId="7E9DF628" w14:textId="77777777" w:rsidR="002233F8" w:rsidRDefault="002233F8" w:rsidP="002233F8">
            <w:pPr>
              <w:shd w:val="clear" w:color="auto" w:fill="FFFFFE"/>
              <w:spacing w:line="240" w:lineRule="atLeast"/>
            </w:pPr>
            <w:r>
              <w:t xml:space="preserve">            "flgAttivo": false</w:t>
            </w:r>
          </w:p>
          <w:p w14:paraId="0CF948A8" w14:textId="77777777" w:rsidR="002233F8" w:rsidRDefault="002233F8" w:rsidP="002233F8">
            <w:pPr>
              <w:shd w:val="clear" w:color="auto" w:fill="FFFFFE"/>
              <w:spacing w:line="240" w:lineRule="atLeast"/>
            </w:pPr>
            <w:r>
              <w:t xml:space="preserve">        }</w:t>
            </w:r>
          </w:p>
          <w:p w14:paraId="52650CB4" w14:textId="77777777" w:rsidR="002233F8" w:rsidRDefault="002233F8" w:rsidP="002233F8">
            <w:pPr>
              <w:shd w:val="clear" w:color="auto" w:fill="FFFFFE"/>
              <w:spacing w:line="240" w:lineRule="atLeast"/>
            </w:pPr>
            <w:r>
              <w:t xml:space="preserve">    ]</w:t>
            </w:r>
          </w:p>
          <w:p w14:paraId="227DE6F4" w14:textId="09A52DA9" w:rsidR="00CA3BDB" w:rsidRPr="00C84A37" w:rsidRDefault="002233F8" w:rsidP="002233F8">
            <w:pPr>
              <w:shd w:val="clear" w:color="auto" w:fill="FFFFFE"/>
              <w:spacing w:line="240" w:lineRule="atLeast"/>
            </w:pPr>
            <w:r>
              <w:t>}</w:t>
            </w:r>
          </w:p>
        </w:tc>
        <w:tc>
          <w:tcPr>
            <w:tcW w:w="1117" w:type="dxa"/>
            <w:vAlign w:val="center"/>
          </w:tcPr>
          <w:p w14:paraId="5311E18D"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4DFDE1E8" w14:textId="77777777" w:rsidR="00CA3BDB" w:rsidRDefault="00CA3BDB" w:rsidP="00CA3BDB"/>
    <w:p w14:paraId="0C62C901" w14:textId="1FD05008" w:rsidR="00CA3BDB" w:rsidRDefault="00CA3BDB" w:rsidP="00BC5D2E"/>
    <w:p w14:paraId="7A1DC364" w14:textId="77777777" w:rsidR="00CA3BDB" w:rsidRDefault="00CA3BDB" w:rsidP="00CA3BDB"/>
    <w:p w14:paraId="62DDDD32" w14:textId="6EECEB99" w:rsidR="00CA3BDB" w:rsidRDefault="00CA3BDB" w:rsidP="00CA3BDB">
      <w:pPr>
        <w:pStyle w:val="Titolo4"/>
      </w:pPr>
      <w:r w:rsidRPr="00A04A39">
        <w:t>TC_</w:t>
      </w:r>
      <w:r>
        <w:t>CAPITOLI</w:t>
      </w:r>
      <w:r w:rsidRPr="00A04A39">
        <w:t>_</w:t>
      </w:r>
      <w:r>
        <w:t>10</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471E668D" w14:textId="77777777" w:rsidTr="008726BD">
        <w:trPr>
          <w:gridAfter w:val="2"/>
          <w:wAfter w:w="5665" w:type="dxa"/>
          <w:trHeight w:val="583"/>
        </w:trPr>
        <w:tc>
          <w:tcPr>
            <w:tcW w:w="4189" w:type="dxa"/>
            <w:gridSpan w:val="3"/>
            <w:shd w:val="clear" w:color="auto" w:fill="DEEAF6" w:themeFill="accent1" w:themeFillTint="33"/>
          </w:tcPr>
          <w:p w14:paraId="747BA964" w14:textId="2398E4CE" w:rsidR="00CA3BDB" w:rsidRPr="00C84A37" w:rsidRDefault="00CA3BDB" w:rsidP="008726BD">
            <w:pPr>
              <w:rPr>
                <w:b/>
              </w:rPr>
            </w:pPr>
            <w:r w:rsidRPr="00C84A37">
              <w:rPr>
                <w:b/>
              </w:rPr>
              <w:t>TC_</w:t>
            </w:r>
            <w:r>
              <w:rPr>
                <w:b/>
              </w:rPr>
              <w:t>CAPITOLI</w:t>
            </w:r>
            <w:r w:rsidRPr="00C84A37">
              <w:rPr>
                <w:b/>
              </w:rPr>
              <w:t>_</w:t>
            </w:r>
            <w:r>
              <w:rPr>
                <w:b/>
              </w:rPr>
              <w:t>10</w:t>
            </w:r>
          </w:p>
        </w:tc>
      </w:tr>
      <w:tr w:rsidR="00CA3BDB" w:rsidRPr="00C84A37" w14:paraId="729534C5" w14:textId="77777777" w:rsidTr="008726BD">
        <w:trPr>
          <w:trHeight w:val="550"/>
        </w:trPr>
        <w:tc>
          <w:tcPr>
            <w:tcW w:w="2405" w:type="dxa"/>
            <w:gridSpan w:val="2"/>
          </w:tcPr>
          <w:p w14:paraId="7451078F" w14:textId="77777777" w:rsidR="00CA3BDB" w:rsidRPr="00C84A37" w:rsidRDefault="00CA3BDB" w:rsidP="008726BD">
            <w:pPr>
              <w:rPr>
                <w:b/>
              </w:rPr>
            </w:pPr>
            <w:r w:rsidRPr="00C84A37">
              <w:rPr>
                <w:b/>
              </w:rPr>
              <w:t>Titolo</w:t>
            </w:r>
          </w:p>
        </w:tc>
        <w:tc>
          <w:tcPr>
            <w:tcW w:w="7449" w:type="dxa"/>
            <w:gridSpan w:val="3"/>
          </w:tcPr>
          <w:p w14:paraId="639BFF12" w14:textId="7E6BF32B" w:rsidR="00CA3BDB" w:rsidRPr="00C84A37" w:rsidRDefault="00D672EF" w:rsidP="008726BD">
            <w:r w:rsidRPr="00D672EF">
              <w:t>Elenco Accertamenti (per Capitoli)</w:t>
            </w:r>
          </w:p>
        </w:tc>
      </w:tr>
      <w:tr w:rsidR="00CA3BDB" w:rsidRPr="00C84A37" w14:paraId="268A3ED6" w14:textId="77777777" w:rsidTr="008726BD">
        <w:trPr>
          <w:trHeight w:val="550"/>
        </w:trPr>
        <w:tc>
          <w:tcPr>
            <w:tcW w:w="2405" w:type="dxa"/>
            <w:gridSpan w:val="2"/>
          </w:tcPr>
          <w:p w14:paraId="61166499" w14:textId="77777777" w:rsidR="00CA3BDB" w:rsidRPr="00C84A37" w:rsidRDefault="00CA3BDB" w:rsidP="008726BD">
            <w:pPr>
              <w:rPr>
                <w:b/>
              </w:rPr>
            </w:pPr>
            <w:r w:rsidRPr="00C84A37">
              <w:rPr>
                <w:b/>
              </w:rPr>
              <w:t>Descrizione</w:t>
            </w:r>
          </w:p>
        </w:tc>
        <w:tc>
          <w:tcPr>
            <w:tcW w:w="7449" w:type="dxa"/>
            <w:gridSpan w:val="3"/>
          </w:tcPr>
          <w:p w14:paraId="331E2550" w14:textId="13E22D8C" w:rsidR="00CA3BDB" w:rsidRPr="00C84A37" w:rsidRDefault="00D672EF" w:rsidP="008726BD">
            <w:r w:rsidRPr="00D672EF">
              <w:t>Elenco degli Accertamenti per Capitoli presenti nel sistema.</w:t>
            </w:r>
          </w:p>
        </w:tc>
      </w:tr>
      <w:tr w:rsidR="00CA3BDB" w:rsidRPr="00C84A37" w14:paraId="27603294" w14:textId="77777777" w:rsidTr="008726BD">
        <w:trPr>
          <w:trHeight w:val="550"/>
        </w:trPr>
        <w:tc>
          <w:tcPr>
            <w:tcW w:w="2405" w:type="dxa"/>
            <w:gridSpan w:val="2"/>
          </w:tcPr>
          <w:p w14:paraId="20996A3E" w14:textId="77777777" w:rsidR="00CA3BDB" w:rsidRPr="00C84A37" w:rsidRDefault="00CA3BDB" w:rsidP="008726BD">
            <w:pPr>
              <w:rPr>
                <w:b/>
              </w:rPr>
            </w:pPr>
            <w:r>
              <w:rPr>
                <w:b/>
              </w:rPr>
              <w:t>Id Ruolo/Attore</w:t>
            </w:r>
          </w:p>
        </w:tc>
        <w:tc>
          <w:tcPr>
            <w:tcW w:w="7449" w:type="dxa"/>
            <w:gridSpan w:val="3"/>
          </w:tcPr>
          <w:p w14:paraId="388D7F7A" w14:textId="77777777" w:rsidR="00CA3BDB" w:rsidRPr="00146646" w:rsidRDefault="00CA3BDB" w:rsidP="008726BD">
            <w:r>
              <w:t>001</w:t>
            </w:r>
          </w:p>
        </w:tc>
      </w:tr>
      <w:tr w:rsidR="00CA3BDB" w:rsidRPr="00C84A37" w14:paraId="278FA0A9" w14:textId="77777777" w:rsidTr="008726BD">
        <w:tc>
          <w:tcPr>
            <w:tcW w:w="2405" w:type="dxa"/>
            <w:gridSpan w:val="2"/>
            <w:vAlign w:val="center"/>
          </w:tcPr>
          <w:p w14:paraId="308127A4" w14:textId="77777777" w:rsidR="00CA3BDB" w:rsidRPr="00C84A37" w:rsidRDefault="00CA3BDB" w:rsidP="008726BD">
            <w:pPr>
              <w:rPr>
                <w:b/>
              </w:rPr>
            </w:pPr>
            <w:r w:rsidRPr="00C84A37">
              <w:rPr>
                <w:b/>
              </w:rPr>
              <w:t>Pre-condizioni</w:t>
            </w:r>
          </w:p>
        </w:tc>
        <w:tc>
          <w:tcPr>
            <w:tcW w:w="7449" w:type="dxa"/>
            <w:gridSpan w:val="3"/>
            <w:vAlign w:val="center"/>
          </w:tcPr>
          <w:p w14:paraId="65DA8A2E" w14:textId="77777777" w:rsidR="00CA3BDB" w:rsidRDefault="00CA3BDB" w:rsidP="008726BD">
            <w:pPr>
              <w:pStyle w:val="Paragrafoelenco"/>
              <w:numPr>
                <w:ilvl w:val="0"/>
                <w:numId w:val="7"/>
              </w:numPr>
              <w:ind w:left="714" w:hanging="357"/>
            </w:pPr>
            <w:r>
              <w:t xml:space="preserve">L’utente ha avviato l’app Postman e caricato la Collection di request </w:t>
            </w:r>
            <w:r>
              <w:lastRenderedPageBreak/>
              <w:t xml:space="preserve">“PayFlowPA-MyPivot” </w:t>
            </w:r>
          </w:p>
          <w:p w14:paraId="679BECA0" w14:textId="77777777" w:rsidR="00CA3BDB" w:rsidRDefault="00CA3BDB" w:rsidP="008726BD">
            <w:pPr>
              <w:pStyle w:val="Paragrafoelenco"/>
              <w:numPr>
                <w:ilvl w:val="0"/>
                <w:numId w:val="7"/>
              </w:numPr>
              <w:ind w:left="714" w:hanging="357"/>
            </w:pPr>
            <w:r>
              <w:t>L’utente deve avere selezionato la request TC_CAPITOLI_10</w:t>
            </w:r>
          </w:p>
          <w:p w14:paraId="0BF3EB1E" w14:textId="63D1B37A" w:rsidR="002233F8" w:rsidRPr="00C84A37" w:rsidRDefault="002233F8" w:rsidP="008726BD">
            <w:pPr>
              <w:pStyle w:val="Paragrafoelenco"/>
              <w:numPr>
                <w:ilvl w:val="0"/>
                <w:numId w:val="7"/>
              </w:numPr>
              <w:ind w:left="714" w:hanging="357"/>
            </w:pPr>
            <w:r>
              <w:t>L’utente deve aver eseguito TC_CAPITOLI_06</w:t>
            </w:r>
          </w:p>
        </w:tc>
      </w:tr>
      <w:tr w:rsidR="002233F8" w:rsidRPr="00C84A37" w14:paraId="72DCBF17" w14:textId="77777777" w:rsidTr="00D46FFC">
        <w:tc>
          <w:tcPr>
            <w:tcW w:w="2405" w:type="dxa"/>
            <w:gridSpan w:val="2"/>
            <w:vAlign w:val="center"/>
          </w:tcPr>
          <w:p w14:paraId="4B93CD35" w14:textId="77777777" w:rsidR="002233F8" w:rsidRPr="00C84A37" w:rsidRDefault="002233F8" w:rsidP="00D46FFC">
            <w:pPr>
              <w:rPr>
                <w:b/>
              </w:rPr>
            </w:pPr>
            <w:r>
              <w:rPr>
                <w:b/>
              </w:rPr>
              <w:lastRenderedPageBreak/>
              <w:t>Post-condizioni</w:t>
            </w:r>
          </w:p>
        </w:tc>
        <w:tc>
          <w:tcPr>
            <w:tcW w:w="7449" w:type="dxa"/>
            <w:gridSpan w:val="3"/>
            <w:vAlign w:val="center"/>
          </w:tcPr>
          <w:p w14:paraId="0034563B" w14:textId="01817E15" w:rsidR="002233F8" w:rsidRDefault="002233F8" w:rsidP="00D46FFC">
            <w:pPr>
              <w:pStyle w:val="Paragrafoelenco"/>
              <w:numPr>
                <w:ilvl w:val="0"/>
                <w:numId w:val="7"/>
              </w:numPr>
              <w:ind w:left="714" w:hanging="357"/>
            </w:pPr>
            <w:r>
              <w:t>Il servizio restituisce la lista degli accertamenti inserti per l’ufficio 111 e il capitolo 011. La lista consiste di un solo elemento con cod accertamento 011.</w:t>
            </w:r>
          </w:p>
        </w:tc>
      </w:tr>
      <w:tr w:rsidR="00CA3BDB" w:rsidRPr="00C84A37" w14:paraId="599BC59C" w14:textId="77777777" w:rsidTr="008726BD">
        <w:tc>
          <w:tcPr>
            <w:tcW w:w="2405" w:type="dxa"/>
            <w:gridSpan w:val="2"/>
            <w:vAlign w:val="center"/>
          </w:tcPr>
          <w:p w14:paraId="4C13472A" w14:textId="77777777" w:rsidR="00CA3BDB" w:rsidRPr="00C84A37" w:rsidRDefault="00CA3BDB" w:rsidP="008726BD">
            <w:pPr>
              <w:rPr>
                <w:b/>
              </w:rPr>
            </w:pPr>
            <w:r>
              <w:rPr>
                <w:b/>
              </w:rPr>
              <w:t>Input</w:t>
            </w:r>
          </w:p>
        </w:tc>
        <w:tc>
          <w:tcPr>
            <w:tcW w:w="7449" w:type="dxa"/>
            <w:gridSpan w:val="3"/>
            <w:vAlign w:val="center"/>
          </w:tcPr>
          <w:p w14:paraId="378F871E" w14:textId="77777777" w:rsidR="004628BE" w:rsidRDefault="004628BE" w:rsidP="004628BE"/>
          <w:tbl>
            <w:tblPr>
              <w:tblStyle w:val="GridTable3"/>
              <w:tblW w:w="0" w:type="auto"/>
              <w:tblLook w:val="04A0" w:firstRow="1" w:lastRow="0" w:firstColumn="1" w:lastColumn="0" w:noHBand="0" w:noVBand="1"/>
            </w:tblPr>
            <w:tblGrid>
              <w:gridCol w:w="1564"/>
              <w:gridCol w:w="5669"/>
            </w:tblGrid>
            <w:tr w:rsidR="004628BE" w14:paraId="47204829" w14:textId="77777777" w:rsidTr="004628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4" w:type="dxa"/>
                </w:tcPr>
                <w:p w14:paraId="183F689C" w14:textId="77777777" w:rsidR="004628BE" w:rsidRDefault="004628BE" w:rsidP="004628BE">
                  <w:r>
                    <w:t>Key</w:t>
                  </w:r>
                </w:p>
              </w:tc>
              <w:tc>
                <w:tcPr>
                  <w:tcW w:w="5669" w:type="dxa"/>
                </w:tcPr>
                <w:p w14:paraId="539CF2ED" w14:textId="77777777" w:rsidR="004628BE" w:rsidRDefault="004628BE" w:rsidP="004628BE">
                  <w:pPr>
                    <w:cnfStyle w:val="100000000000" w:firstRow="1" w:lastRow="0" w:firstColumn="0" w:lastColumn="0" w:oddVBand="0" w:evenVBand="0" w:oddHBand="0" w:evenHBand="0" w:firstRowFirstColumn="0" w:firstRowLastColumn="0" w:lastRowFirstColumn="0" w:lastRowLastColumn="0"/>
                  </w:pPr>
                  <w:r>
                    <w:t>Value</w:t>
                  </w:r>
                </w:p>
              </w:tc>
            </w:tr>
            <w:tr w:rsidR="004628BE" w14:paraId="7A7B5A70" w14:textId="77777777" w:rsidTr="0046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tcPr>
                <w:p w14:paraId="6EF82ADC" w14:textId="77777777" w:rsidR="004628BE" w:rsidRDefault="004628BE" w:rsidP="004628BE">
                  <w:r>
                    <w:t>codIpa</w:t>
                  </w:r>
                </w:p>
              </w:tc>
              <w:tc>
                <w:tcPr>
                  <w:tcW w:w="5669" w:type="dxa"/>
                </w:tcPr>
                <w:p w14:paraId="419133C1" w14:textId="77777777" w:rsidR="004628BE" w:rsidRDefault="004628BE" w:rsidP="004628BE">
                  <w:pPr>
                    <w:cnfStyle w:val="000000100000" w:firstRow="0" w:lastRow="0" w:firstColumn="0" w:lastColumn="0" w:oddVBand="0" w:evenVBand="0" w:oddHBand="1" w:evenHBand="0" w:firstRowFirstColumn="0" w:firstRowLastColumn="0" w:lastRowFirstColumn="0" w:lastRowLastColumn="0"/>
                  </w:pPr>
                  <w:r>
                    <w:t>R_PUGLIA</w:t>
                  </w:r>
                </w:p>
              </w:tc>
            </w:tr>
            <w:tr w:rsidR="004628BE" w14:paraId="3D7E809B" w14:textId="77777777" w:rsidTr="004628BE">
              <w:tc>
                <w:tcPr>
                  <w:cnfStyle w:val="001000000000" w:firstRow="0" w:lastRow="0" w:firstColumn="1" w:lastColumn="0" w:oddVBand="0" w:evenVBand="0" w:oddHBand="0" w:evenHBand="0" w:firstRowFirstColumn="0" w:firstRowLastColumn="0" w:lastRowFirstColumn="0" w:lastRowLastColumn="0"/>
                  <w:tcW w:w="1564" w:type="dxa"/>
                </w:tcPr>
                <w:p w14:paraId="69496708" w14:textId="771552D5" w:rsidR="004628BE" w:rsidRDefault="004628BE" w:rsidP="004628BE">
                  <w:r w:rsidRPr="004628BE">
                    <w:t>codiceCapitolo</w:t>
                  </w:r>
                </w:p>
              </w:tc>
              <w:tc>
                <w:tcPr>
                  <w:tcW w:w="5669" w:type="dxa"/>
                </w:tcPr>
                <w:p w14:paraId="400290EC" w14:textId="32DB6E59" w:rsidR="004628BE" w:rsidRDefault="002233F8" w:rsidP="004628BE">
                  <w:pPr>
                    <w:cnfStyle w:val="000000000000" w:firstRow="0" w:lastRow="0" w:firstColumn="0" w:lastColumn="0" w:oddVBand="0" w:evenVBand="0" w:oddHBand="0" w:evenHBand="0" w:firstRowFirstColumn="0" w:firstRowLastColumn="0" w:lastRowFirstColumn="0" w:lastRowLastColumn="0"/>
                  </w:pPr>
                  <w:r>
                    <w:t>011</w:t>
                  </w:r>
                </w:p>
              </w:tc>
            </w:tr>
            <w:tr w:rsidR="004628BE" w14:paraId="5300969D" w14:textId="77777777" w:rsidTr="0046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tcPr>
                <w:p w14:paraId="3918901A" w14:textId="044227D3" w:rsidR="004628BE" w:rsidRPr="00591FA1" w:rsidRDefault="004628BE" w:rsidP="004628BE">
                  <w:r w:rsidRPr="00591FA1">
                    <w:t>cod</w:t>
                  </w:r>
                  <w:r>
                    <w:t>ice</w:t>
                  </w:r>
                  <w:r w:rsidRPr="00591FA1">
                    <w:t>Ufficio</w:t>
                  </w:r>
                </w:p>
              </w:tc>
              <w:tc>
                <w:tcPr>
                  <w:tcW w:w="5669" w:type="dxa"/>
                </w:tcPr>
                <w:p w14:paraId="7E5D0E75" w14:textId="30D8F44E" w:rsidR="004628BE" w:rsidRDefault="002233F8" w:rsidP="004628BE">
                  <w:pPr>
                    <w:cnfStyle w:val="000000100000" w:firstRow="0" w:lastRow="0" w:firstColumn="0" w:lastColumn="0" w:oddVBand="0" w:evenVBand="0" w:oddHBand="1" w:evenHBand="0" w:firstRowFirstColumn="0" w:firstRowLastColumn="0" w:lastRowFirstColumn="0" w:lastRowLastColumn="0"/>
                  </w:pPr>
                  <w:r>
                    <w:t>111</w:t>
                  </w:r>
                </w:p>
              </w:tc>
            </w:tr>
          </w:tbl>
          <w:p w14:paraId="76028456" w14:textId="4F8EE261" w:rsidR="00CA3BDB" w:rsidRDefault="00CA3BDB" w:rsidP="008726BD"/>
        </w:tc>
      </w:tr>
      <w:tr w:rsidR="00CA3BDB" w:rsidRPr="00C84A37" w14:paraId="5DE4C52E" w14:textId="77777777" w:rsidTr="008726BD">
        <w:trPr>
          <w:trHeight w:val="540"/>
        </w:trPr>
        <w:tc>
          <w:tcPr>
            <w:tcW w:w="626" w:type="dxa"/>
          </w:tcPr>
          <w:p w14:paraId="47F8E0F1" w14:textId="77777777" w:rsidR="00CA3BDB" w:rsidRPr="00C84A37" w:rsidRDefault="00CA3BDB" w:rsidP="008726BD">
            <w:pPr>
              <w:rPr>
                <w:b/>
              </w:rPr>
            </w:pPr>
            <w:r w:rsidRPr="00C84A37">
              <w:rPr>
                <w:b/>
              </w:rPr>
              <w:t>Step</w:t>
            </w:r>
          </w:p>
        </w:tc>
        <w:tc>
          <w:tcPr>
            <w:tcW w:w="1779" w:type="dxa"/>
          </w:tcPr>
          <w:p w14:paraId="31DA4D47" w14:textId="77777777" w:rsidR="00CA3BDB" w:rsidRPr="00C84A37" w:rsidRDefault="00CA3BDB" w:rsidP="008726BD">
            <w:pPr>
              <w:rPr>
                <w:b/>
              </w:rPr>
            </w:pPr>
            <w:r w:rsidRPr="00C84A37">
              <w:rPr>
                <w:b/>
              </w:rPr>
              <w:t>Azione</w:t>
            </w:r>
          </w:p>
        </w:tc>
        <w:tc>
          <w:tcPr>
            <w:tcW w:w="6332" w:type="dxa"/>
            <w:gridSpan w:val="2"/>
          </w:tcPr>
          <w:p w14:paraId="1ED35A76" w14:textId="77777777" w:rsidR="00CA3BDB" w:rsidRPr="00C84A37" w:rsidRDefault="00CA3BDB" w:rsidP="008726BD">
            <w:pPr>
              <w:rPr>
                <w:b/>
              </w:rPr>
            </w:pPr>
            <w:r w:rsidRPr="00C84A37">
              <w:rPr>
                <w:b/>
              </w:rPr>
              <w:t>Risultato atteso</w:t>
            </w:r>
          </w:p>
        </w:tc>
        <w:tc>
          <w:tcPr>
            <w:tcW w:w="1117" w:type="dxa"/>
          </w:tcPr>
          <w:p w14:paraId="2D422727" w14:textId="77777777" w:rsidR="00CA3BDB" w:rsidRPr="00C84A37" w:rsidRDefault="00CA3BDB" w:rsidP="008726BD">
            <w:pPr>
              <w:rPr>
                <w:b/>
              </w:rPr>
            </w:pPr>
            <w:r w:rsidRPr="00C84A37">
              <w:rPr>
                <w:b/>
              </w:rPr>
              <w:t>Esito</w:t>
            </w:r>
          </w:p>
        </w:tc>
      </w:tr>
      <w:tr w:rsidR="00CA3BDB" w:rsidRPr="00C84A37" w14:paraId="26E4AB5A" w14:textId="77777777" w:rsidTr="008726BD">
        <w:trPr>
          <w:trHeight w:val="1800"/>
        </w:trPr>
        <w:tc>
          <w:tcPr>
            <w:tcW w:w="626" w:type="dxa"/>
          </w:tcPr>
          <w:p w14:paraId="2C6D5087" w14:textId="77777777" w:rsidR="00CA3BDB" w:rsidRPr="00C84A37" w:rsidRDefault="00CA3BDB" w:rsidP="008726BD">
            <w:r>
              <w:t>1</w:t>
            </w:r>
          </w:p>
        </w:tc>
        <w:tc>
          <w:tcPr>
            <w:tcW w:w="1779" w:type="dxa"/>
          </w:tcPr>
          <w:p w14:paraId="78B70436" w14:textId="77777777" w:rsidR="00CA3BDB" w:rsidRPr="00C84A37" w:rsidRDefault="00CA3BDB" w:rsidP="008726BD">
            <w:r>
              <w:t>L’utente seleziona il pulsante SEND.</w:t>
            </w:r>
          </w:p>
        </w:tc>
        <w:tc>
          <w:tcPr>
            <w:tcW w:w="6332" w:type="dxa"/>
            <w:gridSpan w:val="2"/>
          </w:tcPr>
          <w:p w14:paraId="61D7225A" w14:textId="77777777" w:rsidR="002233F8" w:rsidRDefault="002233F8" w:rsidP="002233F8">
            <w:pPr>
              <w:shd w:val="clear" w:color="auto" w:fill="FFFFFE"/>
              <w:spacing w:line="240" w:lineRule="atLeast"/>
            </w:pPr>
            <w:r>
              <w:t>{</w:t>
            </w:r>
          </w:p>
          <w:p w14:paraId="154DC4EB" w14:textId="77777777" w:rsidR="002233F8" w:rsidRDefault="002233F8" w:rsidP="002233F8">
            <w:pPr>
              <w:shd w:val="clear" w:color="auto" w:fill="FFFFFE"/>
              <w:spacing w:line="240" w:lineRule="atLeast"/>
            </w:pPr>
            <w:r>
              <w:t xml:space="preserve">    "timestamp": "2020-03-23T22:45:15.030+0000",</w:t>
            </w:r>
          </w:p>
          <w:p w14:paraId="63882643" w14:textId="77777777" w:rsidR="002233F8" w:rsidRDefault="002233F8" w:rsidP="002233F8">
            <w:pPr>
              <w:shd w:val="clear" w:color="auto" w:fill="FFFFFE"/>
              <w:spacing w:line="240" w:lineRule="atLeast"/>
            </w:pPr>
            <w:r>
              <w:t xml:space="preserve">    "messages": null,</w:t>
            </w:r>
          </w:p>
          <w:p w14:paraId="7930CFB3" w14:textId="77777777" w:rsidR="002233F8" w:rsidRDefault="002233F8" w:rsidP="002233F8">
            <w:pPr>
              <w:shd w:val="clear" w:color="auto" w:fill="FFFFFE"/>
              <w:spacing w:line="240" w:lineRule="atLeast"/>
            </w:pPr>
            <w:r>
              <w:t xml:space="preserve">    "items": [</w:t>
            </w:r>
          </w:p>
          <w:p w14:paraId="609CED6D" w14:textId="77777777" w:rsidR="002233F8" w:rsidRDefault="002233F8" w:rsidP="002233F8">
            <w:pPr>
              <w:shd w:val="clear" w:color="auto" w:fill="FFFFFE"/>
              <w:spacing w:line="240" w:lineRule="atLeast"/>
            </w:pPr>
            <w:r>
              <w:t xml:space="preserve">        {</w:t>
            </w:r>
          </w:p>
          <w:p w14:paraId="7F4D61E9" w14:textId="77777777" w:rsidR="002233F8" w:rsidRDefault="002233F8" w:rsidP="002233F8">
            <w:pPr>
              <w:shd w:val="clear" w:color="auto" w:fill="FFFFFE"/>
              <w:spacing w:line="240" w:lineRule="atLeast"/>
            </w:pPr>
            <w:r>
              <w:t xml:space="preserve">            "ente": null,</w:t>
            </w:r>
          </w:p>
          <w:p w14:paraId="56B21663" w14:textId="77777777" w:rsidR="002233F8" w:rsidRDefault="002233F8" w:rsidP="002233F8">
            <w:pPr>
              <w:shd w:val="clear" w:color="auto" w:fill="FFFFFE"/>
              <w:spacing w:line="240" w:lineRule="atLeast"/>
            </w:pPr>
            <w:r>
              <w:t xml:space="preserve">            "id": 10,</w:t>
            </w:r>
          </w:p>
          <w:p w14:paraId="0911BFCA" w14:textId="77777777" w:rsidR="002233F8" w:rsidRDefault="002233F8" w:rsidP="002233F8">
            <w:pPr>
              <w:shd w:val="clear" w:color="auto" w:fill="FFFFFE"/>
              <w:spacing w:line="240" w:lineRule="atLeast"/>
            </w:pPr>
            <w:r>
              <w:t xml:space="preserve">            "codAccertamento": "011",</w:t>
            </w:r>
          </w:p>
          <w:p w14:paraId="08F76A79" w14:textId="77777777" w:rsidR="002233F8" w:rsidRDefault="002233F8" w:rsidP="002233F8">
            <w:pPr>
              <w:shd w:val="clear" w:color="auto" w:fill="FFFFFE"/>
              <w:spacing w:line="240" w:lineRule="atLeast"/>
            </w:pPr>
            <w:r>
              <w:t xml:space="preserve">            "codCapitolo": null,</w:t>
            </w:r>
          </w:p>
          <w:p w14:paraId="16BC5F61" w14:textId="77777777" w:rsidR="002233F8" w:rsidRDefault="002233F8" w:rsidP="002233F8">
            <w:pPr>
              <w:shd w:val="clear" w:color="auto" w:fill="FFFFFE"/>
              <w:spacing w:line="240" w:lineRule="atLeast"/>
            </w:pPr>
            <w:r>
              <w:t xml:space="preserve">            "codTipoDovuto": null,</w:t>
            </w:r>
          </w:p>
          <w:p w14:paraId="53A3C149" w14:textId="77777777" w:rsidR="002233F8" w:rsidRDefault="002233F8" w:rsidP="002233F8">
            <w:pPr>
              <w:shd w:val="clear" w:color="auto" w:fill="FFFFFE"/>
              <w:spacing w:line="240" w:lineRule="atLeast"/>
            </w:pPr>
            <w:r>
              <w:t xml:space="preserve">            "codUfficio": null,</w:t>
            </w:r>
          </w:p>
          <w:p w14:paraId="4C3AFE70" w14:textId="77777777" w:rsidR="002233F8" w:rsidRDefault="002233F8" w:rsidP="002233F8">
            <w:pPr>
              <w:shd w:val="clear" w:color="auto" w:fill="FFFFFE"/>
              <w:spacing w:line="240" w:lineRule="atLeast"/>
            </w:pPr>
            <w:r>
              <w:t xml:space="preserve">            "deAccertamento": "Accertamento pubblico 011",</w:t>
            </w:r>
          </w:p>
          <w:p w14:paraId="0E3FDE44" w14:textId="77777777" w:rsidR="002233F8" w:rsidRDefault="002233F8" w:rsidP="002233F8">
            <w:pPr>
              <w:shd w:val="clear" w:color="auto" w:fill="FFFFFE"/>
              <w:spacing w:line="240" w:lineRule="atLeast"/>
            </w:pPr>
            <w:r>
              <w:t xml:space="preserve">            "deAnnoEsercizio": null,</w:t>
            </w:r>
          </w:p>
          <w:p w14:paraId="433E866F" w14:textId="77777777" w:rsidR="002233F8" w:rsidRDefault="002233F8" w:rsidP="002233F8">
            <w:pPr>
              <w:shd w:val="clear" w:color="auto" w:fill="FFFFFE"/>
              <w:spacing w:line="240" w:lineRule="atLeast"/>
            </w:pPr>
            <w:r>
              <w:t xml:space="preserve">            "deCapitolo": null,</w:t>
            </w:r>
          </w:p>
          <w:p w14:paraId="50B81ED9" w14:textId="77777777" w:rsidR="002233F8" w:rsidRDefault="002233F8" w:rsidP="002233F8">
            <w:pPr>
              <w:shd w:val="clear" w:color="auto" w:fill="FFFFFE"/>
              <w:spacing w:line="240" w:lineRule="atLeast"/>
            </w:pPr>
            <w:r>
              <w:t xml:space="preserve">            "deUfficio": null,</w:t>
            </w:r>
          </w:p>
          <w:p w14:paraId="42845275" w14:textId="77777777" w:rsidR="002233F8" w:rsidRDefault="002233F8" w:rsidP="002233F8">
            <w:pPr>
              <w:shd w:val="clear" w:color="auto" w:fill="FFFFFE"/>
              <w:spacing w:line="240" w:lineRule="atLeast"/>
            </w:pPr>
            <w:r>
              <w:t xml:space="preserve">            "dtCreazione": null,</w:t>
            </w:r>
          </w:p>
          <w:p w14:paraId="695C345C" w14:textId="77777777" w:rsidR="002233F8" w:rsidRDefault="002233F8" w:rsidP="002233F8">
            <w:pPr>
              <w:shd w:val="clear" w:color="auto" w:fill="FFFFFE"/>
              <w:spacing w:line="240" w:lineRule="atLeast"/>
            </w:pPr>
            <w:r>
              <w:t xml:space="preserve">            "dtUltimaModifica": null,</w:t>
            </w:r>
          </w:p>
          <w:p w14:paraId="11518FCE" w14:textId="77777777" w:rsidR="002233F8" w:rsidRDefault="002233F8" w:rsidP="002233F8">
            <w:pPr>
              <w:shd w:val="clear" w:color="auto" w:fill="FFFFFE"/>
              <w:spacing w:line="240" w:lineRule="atLeast"/>
            </w:pPr>
            <w:r>
              <w:t xml:space="preserve">            "flgAttivo": false</w:t>
            </w:r>
          </w:p>
          <w:p w14:paraId="01069846" w14:textId="77777777" w:rsidR="002233F8" w:rsidRDefault="002233F8" w:rsidP="002233F8">
            <w:pPr>
              <w:shd w:val="clear" w:color="auto" w:fill="FFFFFE"/>
              <w:spacing w:line="240" w:lineRule="atLeast"/>
            </w:pPr>
            <w:r>
              <w:t xml:space="preserve">        }</w:t>
            </w:r>
          </w:p>
          <w:p w14:paraId="750C5F03" w14:textId="77777777" w:rsidR="002233F8" w:rsidRDefault="002233F8" w:rsidP="002233F8">
            <w:pPr>
              <w:shd w:val="clear" w:color="auto" w:fill="FFFFFE"/>
              <w:spacing w:line="240" w:lineRule="atLeast"/>
            </w:pPr>
            <w:r>
              <w:t xml:space="preserve">    ]</w:t>
            </w:r>
          </w:p>
          <w:p w14:paraId="20297C29" w14:textId="76A5EF06" w:rsidR="00CA3BDB" w:rsidRPr="00C84A37" w:rsidRDefault="002233F8" w:rsidP="002233F8">
            <w:pPr>
              <w:shd w:val="clear" w:color="auto" w:fill="FFFFFE"/>
              <w:spacing w:line="240" w:lineRule="atLeast"/>
            </w:pPr>
            <w:r>
              <w:t>}</w:t>
            </w:r>
          </w:p>
        </w:tc>
        <w:tc>
          <w:tcPr>
            <w:tcW w:w="1117" w:type="dxa"/>
            <w:vAlign w:val="center"/>
          </w:tcPr>
          <w:p w14:paraId="728D0423"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2D8E6042" w14:textId="77777777" w:rsidR="00CA3BDB" w:rsidRDefault="00CA3BDB" w:rsidP="00CA3BDB"/>
    <w:p w14:paraId="159B1914" w14:textId="4A0F7F2B" w:rsidR="00CA3BDB" w:rsidRDefault="00CA3BDB" w:rsidP="00BC5D2E"/>
    <w:p w14:paraId="4F8E817E" w14:textId="77777777" w:rsidR="00CA3BDB" w:rsidRDefault="00CA3BDB" w:rsidP="00BC5D2E"/>
    <w:p w14:paraId="2CA3EF8C" w14:textId="63A6BBC7" w:rsidR="00634F4E" w:rsidRDefault="00634F4E" w:rsidP="00634F4E">
      <w:pPr>
        <w:pStyle w:val="Titolo3"/>
      </w:pPr>
      <w:bookmarkStart w:id="41" w:name="_Toc36115868"/>
      <w:bookmarkStart w:id="42" w:name="_Toc60676795"/>
      <w:r>
        <w:t>Statistiche</w:t>
      </w:r>
      <w:bookmarkEnd w:id="41"/>
      <w:bookmarkEnd w:id="42"/>
    </w:p>
    <w:p w14:paraId="2829871B" w14:textId="77777777" w:rsidR="00634F4E" w:rsidRPr="00CF2BD9" w:rsidRDefault="00634F4E" w:rsidP="00634F4E"/>
    <w:p w14:paraId="5C30E7F4" w14:textId="2C2E6ACA" w:rsidR="00634F4E" w:rsidRDefault="00634F4E" w:rsidP="00634F4E">
      <w:pPr>
        <w:pStyle w:val="Titolo4"/>
      </w:pPr>
      <w:r w:rsidRPr="00A04A39">
        <w:lastRenderedPageBreak/>
        <w:t>TC_</w:t>
      </w:r>
      <w:r w:rsidR="00F34B2A" w:rsidRPr="00F34B2A">
        <w:t>STATISTICHE</w:t>
      </w:r>
      <w:r w:rsidRPr="00A04A39">
        <w:t>_01</w:t>
      </w:r>
    </w:p>
    <w:tbl>
      <w:tblPr>
        <w:tblStyle w:val="Grigliatabella"/>
        <w:tblW w:w="9854" w:type="dxa"/>
        <w:tblLook w:val="04A0" w:firstRow="1" w:lastRow="0" w:firstColumn="1" w:lastColumn="0" w:noHBand="0" w:noVBand="1"/>
      </w:tblPr>
      <w:tblGrid>
        <w:gridCol w:w="626"/>
        <w:gridCol w:w="1779"/>
        <w:gridCol w:w="1784"/>
        <w:gridCol w:w="4548"/>
        <w:gridCol w:w="1117"/>
      </w:tblGrid>
      <w:tr w:rsidR="00634F4E" w:rsidRPr="00C84A37" w14:paraId="2BDE11E5" w14:textId="77777777" w:rsidTr="008726BD">
        <w:trPr>
          <w:gridAfter w:val="2"/>
          <w:wAfter w:w="5665" w:type="dxa"/>
          <w:trHeight w:val="583"/>
        </w:trPr>
        <w:tc>
          <w:tcPr>
            <w:tcW w:w="4189" w:type="dxa"/>
            <w:gridSpan w:val="3"/>
            <w:shd w:val="clear" w:color="auto" w:fill="DEEAF6" w:themeFill="accent1" w:themeFillTint="33"/>
          </w:tcPr>
          <w:p w14:paraId="5B3F70FA" w14:textId="194938F8" w:rsidR="00634F4E" w:rsidRPr="00C84A37" w:rsidRDefault="00634F4E" w:rsidP="008726BD">
            <w:pPr>
              <w:rPr>
                <w:b/>
              </w:rPr>
            </w:pPr>
            <w:r w:rsidRPr="00C84A37">
              <w:rPr>
                <w:b/>
              </w:rPr>
              <w:t>TC_</w:t>
            </w:r>
            <w:r w:rsidR="00F34B2A" w:rsidRPr="00F34B2A">
              <w:rPr>
                <w:b/>
              </w:rPr>
              <w:t>STATISTICHE</w:t>
            </w:r>
            <w:r w:rsidRPr="00C84A37">
              <w:rPr>
                <w:b/>
              </w:rPr>
              <w:t>_01</w:t>
            </w:r>
          </w:p>
        </w:tc>
      </w:tr>
      <w:tr w:rsidR="00634F4E" w:rsidRPr="00C84A37" w14:paraId="0FE2558B" w14:textId="77777777" w:rsidTr="008726BD">
        <w:trPr>
          <w:trHeight w:val="550"/>
        </w:trPr>
        <w:tc>
          <w:tcPr>
            <w:tcW w:w="2405" w:type="dxa"/>
            <w:gridSpan w:val="2"/>
          </w:tcPr>
          <w:p w14:paraId="01614753" w14:textId="77777777" w:rsidR="00634F4E" w:rsidRPr="00C84A37" w:rsidRDefault="00634F4E" w:rsidP="008726BD">
            <w:pPr>
              <w:rPr>
                <w:b/>
              </w:rPr>
            </w:pPr>
            <w:r w:rsidRPr="00C84A37">
              <w:rPr>
                <w:b/>
              </w:rPr>
              <w:t>Titolo</w:t>
            </w:r>
          </w:p>
        </w:tc>
        <w:tc>
          <w:tcPr>
            <w:tcW w:w="7449" w:type="dxa"/>
            <w:gridSpan w:val="3"/>
          </w:tcPr>
          <w:p w14:paraId="0BF9F96C" w14:textId="5C508D88" w:rsidR="00634F4E" w:rsidRPr="00C84A37" w:rsidRDefault="00F625F7" w:rsidP="008726BD">
            <w:r w:rsidRPr="00F625F7">
              <w:t>Dati statistici dei pagamenti aggregati per Anno/Mese/Girono.</w:t>
            </w:r>
          </w:p>
        </w:tc>
      </w:tr>
      <w:tr w:rsidR="00634F4E" w:rsidRPr="00C84A37" w14:paraId="0CB48A88" w14:textId="77777777" w:rsidTr="008726BD">
        <w:trPr>
          <w:trHeight w:val="550"/>
        </w:trPr>
        <w:tc>
          <w:tcPr>
            <w:tcW w:w="2405" w:type="dxa"/>
            <w:gridSpan w:val="2"/>
          </w:tcPr>
          <w:p w14:paraId="78F8620A" w14:textId="77777777" w:rsidR="00634F4E" w:rsidRPr="00C84A37" w:rsidRDefault="00634F4E" w:rsidP="008726BD">
            <w:pPr>
              <w:rPr>
                <w:b/>
              </w:rPr>
            </w:pPr>
            <w:r w:rsidRPr="00C84A37">
              <w:rPr>
                <w:b/>
              </w:rPr>
              <w:t>Descrizione</w:t>
            </w:r>
          </w:p>
        </w:tc>
        <w:tc>
          <w:tcPr>
            <w:tcW w:w="7449" w:type="dxa"/>
            <w:gridSpan w:val="3"/>
          </w:tcPr>
          <w:p w14:paraId="6BD60617" w14:textId="77777777" w:rsidR="00634F4E" w:rsidRPr="00C84A37" w:rsidRDefault="00634F4E" w:rsidP="008726BD">
            <w:r>
              <w:t>Ricerca le Riconciliazioni dei pagamenti con Classificazione positiva.</w:t>
            </w:r>
          </w:p>
        </w:tc>
      </w:tr>
      <w:tr w:rsidR="00634F4E" w:rsidRPr="00C84A37" w14:paraId="61A364AB" w14:textId="77777777" w:rsidTr="008726BD">
        <w:trPr>
          <w:trHeight w:val="550"/>
        </w:trPr>
        <w:tc>
          <w:tcPr>
            <w:tcW w:w="2405" w:type="dxa"/>
            <w:gridSpan w:val="2"/>
          </w:tcPr>
          <w:p w14:paraId="053345B9" w14:textId="77777777" w:rsidR="00634F4E" w:rsidRPr="00C84A37" w:rsidRDefault="00634F4E" w:rsidP="008726BD">
            <w:pPr>
              <w:rPr>
                <w:b/>
              </w:rPr>
            </w:pPr>
            <w:r>
              <w:rPr>
                <w:b/>
              </w:rPr>
              <w:t>Id Ruolo/Attore</w:t>
            </w:r>
          </w:p>
        </w:tc>
        <w:tc>
          <w:tcPr>
            <w:tcW w:w="7449" w:type="dxa"/>
            <w:gridSpan w:val="3"/>
          </w:tcPr>
          <w:p w14:paraId="1B06742B" w14:textId="77777777" w:rsidR="00634F4E" w:rsidRPr="00146646" w:rsidRDefault="00634F4E" w:rsidP="008726BD">
            <w:r>
              <w:t>001</w:t>
            </w:r>
          </w:p>
        </w:tc>
      </w:tr>
      <w:tr w:rsidR="00634F4E" w:rsidRPr="00C84A37" w14:paraId="17E1A2E7" w14:textId="77777777" w:rsidTr="008726BD">
        <w:tc>
          <w:tcPr>
            <w:tcW w:w="2405" w:type="dxa"/>
            <w:gridSpan w:val="2"/>
            <w:vAlign w:val="center"/>
          </w:tcPr>
          <w:p w14:paraId="5459E629" w14:textId="77777777" w:rsidR="00634F4E" w:rsidRPr="00C84A37" w:rsidRDefault="00634F4E" w:rsidP="008726BD">
            <w:pPr>
              <w:rPr>
                <w:b/>
              </w:rPr>
            </w:pPr>
            <w:r w:rsidRPr="00C84A37">
              <w:rPr>
                <w:b/>
              </w:rPr>
              <w:t>Pre-condizioni</w:t>
            </w:r>
          </w:p>
        </w:tc>
        <w:tc>
          <w:tcPr>
            <w:tcW w:w="7449" w:type="dxa"/>
            <w:gridSpan w:val="3"/>
            <w:vAlign w:val="center"/>
          </w:tcPr>
          <w:p w14:paraId="17DF9E45" w14:textId="77777777" w:rsidR="00634F4E" w:rsidRDefault="00634F4E" w:rsidP="008726BD">
            <w:pPr>
              <w:pStyle w:val="Paragrafoelenco"/>
              <w:numPr>
                <w:ilvl w:val="0"/>
                <w:numId w:val="7"/>
              </w:numPr>
              <w:ind w:left="714" w:hanging="357"/>
            </w:pPr>
            <w:r>
              <w:t xml:space="preserve">L’utente ha avviato l’app Postman e caricato la Collection di request “PayFlowPA-MyPivot” </w:t>
            </w:r>
          </w:p>
          <w:p w14:paraId="0CF9C063" w14:textId="77777777" w:rsidR="00634F4E" w:rsidRDefault="00634F4E" w:rsidP="008726BD">
            <w:pPr>
              <w:pStyle w:val="Paragrafoelenco"/>
              <w:numPr>
                <w:ilvl w:val="0"/>
                <w:numId w:val="7"/>
              </w:numPr>
              <w:ind w:left="714" w:hanging="357"/>
            </w:pPr>
            <w:r>
              <w:t>L’utente deve avere selezionato la request TC_</w:t>
            </w:r>
            <w:r w:rsidR="00F34B2A" w:rsidRPr="00F34B2A">
              <w:t>STATISTICHE</w:t>
            </w:r>
            <w:r>
              <w:t>_01</w:t>
            </w:r>
          </w:p>
          <w:p w14:paraId="78C77BB4" w14:textId="64E9F492" w:rsidR="00624051" w:rsidRPr="00C84A37" w:rsidRDefault="00624051" w:rsidP="008726BD">
            <w:pPr>
              <w:pStyle w:val="Paragrafoelenco"/>
              <w:numPr>
                <w:ilvl w:val="0"/>
                <w:numId w:val="7"/>
              </w:numPr>
              <w:ind w:left="714" w:hanging="357"/>
            </w:pPr>
            <w:r>
              <w:t>Lo script di aggiornamento viste deve essere correttamente schedulato (</w:t>
            </w:r>
            <w:r w:rsidRPr="00624051">
              <w:t>batch-PROD_mypivot.crontab.sh</w:t>
            </w:r>
            <w:r>
              <w:t>)</w:t>
            </w:r>
          </w:p>
        </w:tc>
      </w:tr>
      <w:tr w:rsidR="00624051" w:rsidRPr="00C84A37" w14:paraId="4BF72F9A" w14:textId="77777777" w:rsidTr="008726BD">
        <w:tc>
          <w:tcPr>
            <w:tcW w:w="2405" w:type="dxa"/>
            <w:gridSpan w:val="2"/>
            <w:vAlign w:val="center"/>
          </w:tcPr>
          <w:p w14:paraId="7B000548" w14:textId="1DD3196A" w:rsidR="00624051" w:rsidRPr="00C84A37" w:rsidRDefault="00624051" w:rsidP="008726BD">
            <w:pPr>
              <w:rPr>
                <w:b/>
              </w:rPr>
            </w:pPr>
            <w:r>
              <w:rPr>
                <w:b/>
              </w:rPr>
              <w:t>Post-condizion</w:t>
            </w:r>
            <w:r w:rsidR="00152D11">
              <w:rPr>
                <w:b/>
              </w:rPr>
              <w:t>i</w:t>
            </w:r>
          </w:p>
        </w:tc>
        <w:tc>
          <w:tcPr>
            <w:tcW w:w="7449" w:type="dxa"/>
            <w:gridSpan w:val="3"/>
            <w:vAlign w:val="center"/>
          </w:tcPr>
          <w:p w14:paraId="4AD79836" w14:textId="79E857E3" w:rsidR="00624051" w:rsidRDefault="00152D11" w:rsidP="008726BD">
            <w:pPr>
              <w:pStyle w:val="Paragrafoelenco"/>
              <w:numPr>
                <w:ilvl w:val="0"/>
                <w:numId w:val="7"/>
              </w:numPr>
              <w:ind w:left="714" w:hanging="357"/>
            </w:pPr>
            <w:r>
              <w:t>Il servizio restituisce i totali degli incassi suddivisi per anno, per gli anni 2019 e 2020.</w:t>
            </w:r>
          </w:p>
        </w:tc>
      </w:tr>
      <w:tr w:rsidR="00634F4E" w:rsidRPr="00C84A37" w14:paraId="114E8F90" w14:textId="77777777" w:rsidTr="008726BD">
        <w:tc>
          <w:tcPr>
            <w:tcW w:w="2405" w:type="dxa"/>
            <w:gridSpan w:val="2"/>
            <w:vAlign w:val="center"/>
          </w:tcPr>
          <w:p w14:paraId="46332ACB" w14:textId="77777777" w:rsidR="00634F4E" w:rsidRPr="00C84A37" w:rsidRDefault="00634F4E" w:rsidP="008726BD">
            <w:pPr>
              <w:rPr>
                <w:b/>
              </w:rPr>
            </w:pPr>
            <w:r>
              <w:rPr>
                <w:b/>
              </w:rPr>
              <w:t>Input</w:t>
            </w:r>
          </w:p>
        </w:tc>
        <w:tc>
          <w:tcPr>
            <w:tcW w:w="7449" w:type="dxa"/>
            <w:gridSpan w:val="3"/>
            <w:vAlign w:val="center"/>
          </w:tcPr>
          <w:p w14:paraId="444211DE" w14:textId="77777777" w:rsidR="00D90071" w:rsidRDefault="00D90071" w:rsidP="00D90071">
            <w:r>
              <w:t>{</w:t>
            </w:r>
          </w:p>
          <w:p w14:paraId="35B44A24" w14:textId="77777777" w:rsidR="00D90071" w:rsidRDefault="00D90071" w:rsidP="00D90071">
            <w:r>
              <w:t xml:space="preserve">  "codIpa": "R_CAMPAN",</w:t>
            </w:r>
          </w:p>
          <w:p w14:paraId="608D0E68" w14:textId="77777777" w:rsidR="00D90071" w:rsidRDefault="00D90071" w:rsidP="00D90071">
            <w:r>
              <w:t xml:space="preserve">  "pagatiCheck": true,</w:t>
            </w:r>
          </w:p>
          <w:p w14:paraId="1E6EA8FD" w14:textId="77777777" w:rsidR="00D90071" w:rsidRDefault="00D90071" w:rsidP="00D90071">
            <w:r>
              <w:t xml:space="preserve">  "rendicontatiCheck": true,</w:t>
            </w:r>
          </w:p>
          <w:p w14:paraId="1655B965" w14:textId="77777777" w:rsidR="00D90071" w:rsidRDefault="00D90071" w:rsidP="00D90071">
            <w:r>
              <w:t xml:space="preserve">  "incassatiCheck": true,</w:t>
            </w:r>
          </w:p>
          <w:p w14:paraId="71B6161B" w14:textId="77777777" w:rsidR="00D90071" w:rsidRDefault="00D90071" w:rsidP="00D90071">
            <w:r>
              <w:t xml:space="preserve">  "annoCheck": true,</w:t>
            </w:r>
          </w:p>
          <w:p w14:paraId="717AEF69" w14:textId="77777777" w:rsidR="00D90071" w:rsidRDefault="00D90071" w:rsidP="00D90071">
            <w:r>
              <w:t xml:space="preserve">  "listaAnni": [</w:t>
            </w:r>
          </w:p>
          <w:p w14:paraId="143F74AD" w14:textId="77777777" w:rsidR="00D90071" w:rsidRDefault="00D90071" w:rsidP="00D90071">
            <w:r>
              <w:t xml:space="preserve">    "2019",</w:t>
            </w:r>
          </w:p>
          <w:p w14:paraId="616BC91E" w14:textId="77777777" w:rsidR="00D90071" w:rsidRDefault="00D90071" w:rsidP="00D90071">
            <w:r>
              <w:t xml:space="preserve">    "2020"</w:t>
            </w:r>
          </w:p>
          <w:p w14:paraId="7F0F6D8B" w14:textId="77777777" w:rsidR="00D90071" w:rsidRDefault="00D90071" w:rsidP="00D90071">
            <w:r>
              <w:t xml:space="preserve">  ]</w:t>
            </w:r>
          </w:p>
          <w:p w14:paraId="2FF6274D" w14:textId="0DEA720C" w:rsidR="00634F4E" w:rsidRDefault="00D90071" w:rsidP="00D90071">
            <w:r>
              <w:t>}</w:t>
            </w:r>
          </w:p>
        </w:tc>
      </w:tr>
      <w:tr w:rsidR="00634F4E" w:rsidRPr="00C84A37" w14:paraId="495588A2" w14:textId="77777777" w:rsidTr="008726BD">
        <w:trPr>
          <w:trHeight w:val="540"/>
        </w:trPr>
        <w:tc>
          <w:tcPr>
            <w:tcW w:w="626" w:type="dxa"/>
          </w:tcPr>
          <w:p w14:paraId="0DE651F2" w14:textId="77777777" w:rsidR="00634F4E" w:rsidRPr="00C84A37" w:rsidRDefault="00634F4E" w:rsidP="008726BD">
            <w:pPr>
              <w:rPr>
                <w:b/>
              </w:rPr>
            </w:pPr>
            <w:r w:rsidRPr="00C84A37">
              <w:rPr>
                <w:b/>
              </w:rPr>
              <w:t>Step</w:t>
            </w:r>
          </w:p>
        </w:tc>
        <w:tc>
          <w:tcPr>
            <w:tcW w:w="1779" w:type="dxa"/>
          </w:tcPr>
          <w:p w14:paraId="57E26118" w14:textId="77777777" w:rsidR="00634F4E" w:rsidRPr="00C84A37" w:rsidRDefault="00634F4E" w:rsidP="008726BD">
            <w:pPr>
              <w:rPr>
                <w:b/>
              </w:rPr>
            </w:pPr>
            <w:r w:rsidRPr="00C84A37">
              <w:rPr>
                <w:b/>
              </w:rPr>
              <w:t>Azione</w:t>
            </w:r>
          </w:p>
        </w:tc>
        <w:tc>
          <w:tcPr>
            <w:tcW w:w="6332" w:type="dxa"/>
            <w:gridSpan w:val="2"/>
          </w:tcPr>
          <w:p w14:paraId="22B3A7B1" w14:textId="77777777" w:rsidR="00634F4E" w:rsidRPr="00C84A37" w:rsidRDefault="00634F4E" w:rsidP="008726BD">
            <w:pPr>
              <w:rPr>
                <w:b/>
              </w:rPr>
            </w:pPr>
            <w:r w:rsidRPr="00C84A37">
              <w:rPr>
                <w:b/>
              </w:rPr>
              <w:t>Risultato atteso</w:t>
            </w:r>
          </w:p>
        </w:tc>
        <w:tc>
          <w:tcPr>
            <w:tcW w:w="1117" w:type="dxa"/>
          </w:tcPr>
          <w:p w14:paraId="61350033" w14:textId="77777777" w:rsidR="00634F4E" w:rsidRPr="00C84A37" w:rsidRDefault="00634F4E" w:rsidP="008726BD">
            <w:pPr>
              <w:rPr>
                <w:b/>
              </w:rPr>
            </w:pPr>
            <w:r w:rsidRPr="00C84A37">
              <w:rPr>
                <w:b/>
              </w:rPr>
              <w:t>Esito</w:t>
            </w:r>
          </w:p>
        </w:tc>
      </w:tr>
      <w:tr w:rsidR="00634F4E" w:rsidRPr="00C84A37" w14:paraId="67799BFD" w14:textId="77777777" w:rsidTr="008726BD">
        <w:trPr>
          <w:trHeight w:val="1800"/>
        </w:trPr>
        <w:tc>
          <w:tcPr>
            <w:tcW w:w="626" w:type="dxa"/>
          </w:tcPr>
          <w:p w14:paraId="71677C1A" w14:textId="77777777" w:rsidR="00634F4E" w:rsidRPr="00C84A37" w:rsidRDefault="00634F4E" w:rsidP="008726BD">
            <w:r>
              <w:t>1</w:t>
            </w:r>
          </w:p>
        </w:tc>
        <w:tc>
          <w:tcPr>
            <w:tcW w:w="1779" w:type="dxa"/>
          </w:tcPr>
          <w:p w14:paraId="2A10D5B3" w14:textId="77777777" w:rsidR="00634F4E" w:rsidRPr="00C84A37" w:rsidRDefault="00634F4E" w:rsidP="008726BD">
            <w:r>
              <w:t>L’utente seleziona il pulsante SEND.</w:t>
            </w:r>
          </w:p>
        </w:tc>
        <w:tc>
          <w:tcPr>
            <w:tcW w:w="6332" w:type="dxa"/>
            <w:gridSpan w:val="2"/>
          </w:tcPr>
          <w:p w14:paraId="22A7A8E3" w14:textId="77777777" w:rsidR="00152D11" w:rsidRDefault="00152D11" w:rsidP="00152D11">
            <w:pPr>
              <w:shd w:val="clear" w:color="auto" w:fill="FFFFFE"/>
              <w:spacing w:line="240" w:lineRule="atLeast"/>
            </w:pPr>
            <w:r>
              <w:t>{</w:t>
            </w:r>
          </w:p>
          <w:p w14:paraId="1506D632" w14:textId="77777777" w:rsidR="00152D11" w:rsidRDefault="00152D11" w:rsidP="00152D11">
            <w:pPr>
              <w:shd w:val="clear" w:color="auto" w:fill="FFFFFE"/>
              <w:spacing w:line="240" w:lineRule="atLeast"/>
            </w:pPr>
            <w:r>
              <w:t xml:space="preserve">    "timestamp": "2020-03-23T23:13:01.875+0000",</w:t>
            </w:r>
          </w:p>
          <w:p w14:paraId="42540BD0" w14:textId="77777777" w:rsidR="00152D11" w:rsidRDefault="00152D11" w:rsidP="00152D11">
            <w:pPr>
              <w:shd w:val="clear" w:color="auto" w:fill="FFFFFE"/>
              <w:spacing w:line="240" w:lineRule="atLeast"/>
            </w:pPr>
            <w:r>
              <w:t xml:space="preserve">    "messages": null,</w:t>
            </w:r>
          </w:p>
          <w:p w14:paraId="2D5607A0" w14:textId="77777777" w:rsidR="00152D11" w:rsidRDefault="00152D11" w:rsidP="00152D11">
            <w:pPr>
              <w:shd w:val="clear" w:color="auto" w:fill="FFFFFE"/>
              <w:spacing w:line="240" w:lineRule="atLeast"/>
            </w:pPr>
            <w:r>
              <w:t xml:space="preserve">    "items": {</w:t>
            </w:r>
          </w:p>
          <w:p w14:paraId="586F4F87" w14:textId="77777777" w:rsidR="00152D11" w:rsidRDefault="00152D11" w:rsidP="00152D11">
            <w:pPr>
              <w:shd w:val="clear" w:color="auto" w:fill="FFFFFE"/>
              <w:spacing w:line="240" w:lineRule="atLeast"/>
            </w:pPr>
            <w:r>
              <w:t xml:space="preserve">        "totNumPagamenti": "7",</w:t>
            </w:r>
          </w:p>
          <w:p w14:paraId="414AD60B" w14:textId="77777777" w:rsidR="00152D11" w:rsidRDefault="00152D11" w:rsidP="00152D11">
            <w:pPr>
              <w:shd w:val="clear" w:color="auto" w:fill="FFFFFE"/>
              <w:spacing w:line="240" w:lineRule="atLeast"/>
            </w:pPr>
            <w:r>
              <w:t xml:space="preserve">        "totImportiDTO": {</w:t>
            </w:r>
          </w:p>
          <w:p w14:paraId="6F024254" w14:textId="77777777" w:rsidR="00152D11" w:rsidRDefault="00152D11" w:rsidP="00152D11">
            <w:pPr>
              <w:shd w:val="clear" w:color="auto" w:fill="FFFFFE"/>
              <w:spacing w:line="240" w:lineRule="atLeast"/>
            </w:pPr>
            <w:r>
              <w:t xml:space="preserve">            "importoPagato": "€ 239,01",</w:t>
            </w:r>
          </w:p>
          <w:p w14:paraId="44B784A8" w14:textId="77777777" w:rsidR="00152D11" w:rsidRDefault="00152D11" w:rsidP="00152D11">
            <w:pPr>
              <w:shd w:val="clear" w:color="auto" w:fill="FFFFFE"/>
              <w:spacing w:line="240" w:lineRule="atLeast"/>
            </w:pPr>
            <w:r>
              <w:t xml:space="preserve">            "importoRendicontato": "€ 208,03",</w:t>
            </w:r>
          </w:p>
          <w:p w14:paraId="4F68E97C" w14:textId="77777777" w:rsidR="00152D11" w:rsidRDefault="00152D11" w:rsidP="00152D11">
            <w:pPr>
              <w:shd w:val="clear" w:color="auto" w:fill="FFFFFE"/>
              <w:spacing w:line="240" w:lineRule="atLeast"/>
            </w:pPr>
            <w:r>
              <w:t xml:space="preserve">            "importoIncassato": "€ 208",</w:t>
            </w:r>
          </w:p>
          <w:p w14:paraId="06D22CB1" w14:textId="77777777" w:rsidR="00152D11" w:rsidRDefault="00152D11" w:rsidP="00152D11">
            <w:pPr>
              <w:shd w:val="clear" w:color="auto" w:fill="FFFFFE"/>
              <w:spacing w:line="240" w:lineRule="atLeast"/>
            </w:pPr>
            <w:r>
              <w:t xml:space="preserve">            "enableDttImportoPagato": false,</w:t>
            </w:r>
          </w:p>
          <w:p w14:paraId="48093254" w14:textId="77777777" w:rsidR="00152D11" w:rsidRDefault="00152D11" w:rsidP="00152D11">
            <w:pPr>
              <w:shd w:val="clear" w:color="auto" w:fill="FFFFFE"/>
              <w:spacing w:line="240" w:lineRule="atLeast"/>
            </w:pPr>
            <w:r>
              <w:t xml:space="preserve">            "enableDttImportoRend": false,</w:t>
            </w:r>
          </w:p>
          <w:p w14:paraId="23DCAAEA" w14:textId="77777777" w:rsidR="00152D11" w:rsidRDefault="00152D11" w:rsidP="00152D11">
            <w:pPr>
              <w:shd w:val="clear" w:color="auto" w:fill="FFFFFE"/>
              <w:spacing w:line="240" w:lineRule="atLeast"/>
            </w:pPr>
            <w:r>
              <w:t xml:space="preserve">            "enableDttImportoInc": false</w:t>
            </w:r>
          </w:p>
          <w:p w14:paraId="6395AA26" w14:textId="77777777" w:rsidR="00152D11" w:rsidRDefault="00152D11" w:rsidP="00152D11">
            <w:pPr>
              <w:shd w:val="clear" w:color="auto" w:fill="FFFFFE"/>
              <w:spacing w:line="240" w:lineRule="atLeast"/>
            </w:pPr>
            <w:r>
              <w:t xml:space="preserve">        },</w:t>
            </w:r>
          </w:p>
          <w:p w14:paraId="7FAD5728" w14:textId="77777777" w:rsidR="00152D11" w:rsidRDefault="00152D11" w:rsidP="00152D11">
            <w:pPr>
              <w:shd w:val="clear" w:color="auto" w:fill="FFFFFE"/>
              <w:spacing w:line="240" w:lineRule="atLeast"/>
            </w:pPr>
            <w:r>
              <w:t xml:space="preserve">        "result": [</w:t>
            </w:r>
          </w:p>
          <w:p w14:paraId="37F59431" w14:textId="77777777" w:rsidR="00152D11" w:rsidRDefault="00152D11" w:rsidP="00152D11">
            <w:pPr>
              <w:shd w:val="clear" w:color="auto" w:fill="FFFFFE"/>
              <w:spacing w:line="240" w:lineRule="atLeast"/>
            </w:pPr>
            <w:r>
              <w:t xml:space="preserve">            {</w:t>
            </w:r>
          </w:p>
          <w:p w14:paraId="6342DC9D" w14:textId="77777777" w:rsidR="00152D11" w:rsidRDefault="00152D11" w:rsidP="00152D11">
            <w:pPr>
              <w:shd w:val="clear" w:color="auto" w:fill="FFFFFE"/>
              <w:spacing w:line="240" w:lineRule="atLeast"/>
            </w:pPr>
            <w:r>
              <w:lastRenderedPageBreak/>
              <w:t xml:space="preserve">                "anno": "2019",</w:t>
            </w:r>
          </w:p>
          <w:p w14:paraId="17165173" w14:textId="77777777" w:rsidR="00152D11" w:rsidRDefault="00152D11" w:rsidP="00152D11">
            <w:pPr>
              <w:shd w:val="clear" w:color="auto" w:fill="FFFFFE"/>
              <w:spacing w:line="240" w:lineRule="atLeast"/>
            </w:pPr>
            <w:r>
              <w:t xml:space="preserve">                "mese": null,</w:t>
            </w:r>
          </w:p>
          <w:p w14:paraId="4E3F5728" w14:textId="77777777" w:rsidR="00152D11" w:rsidRDefault="00152D11" w:rsidP="00152D11">
            <w:pPr>
              <w:shd w:val="clear" w:color="auto" w:fill="FFFFFE"/>
              <w:spacing w:line="240" w:lineRule="atLeast"/>
            </w:pPr>
            <w:r>
              <w:t xml:space="preserve">                "labelMese": null,</w:t>
            </w:r>
          </w:p>
          <w:p w14:paraId="6EFF8414" w14:textId="77777777" w:rsidR="00152D11" w:rsidRDefault="00152D11" w:rsidP="00152D11">
            <w:pPr>
              <w:shd w:val="clear" w:color="auto" w:fill="FFFFFE"/>
              <w:spacing w:line="240" w:lineRule="atLeast"/>
            </w:pPr>
            <w:r>
              <w:t xml:space="preserve">                "giorno": null,</w:t>
            </w:r>
          </w:p>
          <w:p w14:paraId="5B7AD858" w14:textId="77777777" w:rsidR="00152D11" w:rsidRDefault="00152D11" w:rsidP="00152D11">
            <w:pPr>
              <w:shd w:val="clear" w:color="auto" w:fill="FFFFFE"/>
              <w:spacing w:line="240" w:lineRule="atLeast"/>
            </w:pPr>
            <w:r>
              <w:t xml:space="preserve">                "numPagamenti": "4",</w:t>
            </w:r>
          </w:p>
          <w:p w14:paraId="12CA8329" w14:textId="77777777" w:rsidR="00152D11" w:rsidRDefault="00152D11" w:rsidP="00152D11">
            <w:pPr>
              <w:shd w:val="clear" w:color="auto" w:fill="FFFFFE"/>
              <w:spacing w:line="240" w:lineRule="atLeast"/>
            </w:pPr>
            <w:r>
              <w:t xml:space="preserve">                "importiDTO": {</w:t>
            </w:r>
          </w:p>
          <w:p w14:paraId="7E16718A" w14:textId="77777777" w:rsidR="00152D11" w:rsidRDefault="00152D11" w:rsidP="00152D11">
            <w:pPr>
              <w:shd w:val="clear" w:color="auto" w:fill="FFFFFE"/>
              <w:spacing w:line="240" w:lineRule="atLeast"/>
            </w:pPr>
            <w:r>
              <w:t xml:space="preserve">                    "importoPagato": "€ 0,04",</w:t>
            </w:r>
          </w:p>
          <w:p w14:paraId="3E0EBD6F" w14:textId="77777777" w:rsidR="00152D11" w:rsidRDefault="00152D11" w:rsidP="00152D11">
            <w:pPr>
              <w:shd w:val="clear" w:color="auto" w:fill="FFFFFE"/>
              <w:spacing w:line="240" w:lineRule="atLeast"/>
            </w:pPr>
            <w:r>
              <w:t xml:space="preserve">                    "importoRendicontato": "€ 0,03",</w:t>
            </w:r>
          </w:p>
          <w:p w14:paraId="5686205E" w14:textId="77777777" w:rsidR="00152D11" w:rsidRDefault="00152D11" w:rsidP="00152D11">
            <w:pPr>
              <w:shd w:val="clear" w:color="auto" w:fill="FFFFFE"/>
              <w:spacing w:line="240" w:lineRule="atLeast"/>
            </w:pPr>
            <w:r>
              <w:t xml:space="preserve">                    "importoIncassato": "€ 0",</w:t>
            </w:r>
          </w:p>
          <w:p w14:paraId="72949634" w14:textId="77777777" w:rsidR="00152D11" w:rsidRDefault="00152D11" w:rsidP="00152D11">
            <w:pPr>
              <w:shd w:val="clear" w:color="auto" w:fill="FFFFFE"/>
              <w:spacing w:line="240" w:lineRule="atLeast"/>
            </w:pPr>
            <w:r>
              <w:t xml:space="preserve">                    "enableDttImportoPagato": false,</w:t>
            </w:r>
          </w:p>
          <w:p w14:paraId="495343D9" w14:textId="77777777" w:rsidR="00152D11" w:rsidRDefault="00152D11" w:rsidP="00152D11">
            <w:pPr>
              <w:shd w:val="clear" w:color="auto" w:fill="FFFFFE"/>
              <w:spacing w:line="240" w:lineRule="atLeast"/>
            </w:pPr>
            <w:r>
              <w:t xml:space="preserve">                    "enableDttImportoRend": false,</w:t>
            </w:r>
          </w:p>
          <w:p w14:paraId="1A5EB885" w14:textId="77777777" w:rsidR="00152D11" w:rsidRDefault="00152D11" w:rsidP="00152D11">
            <w:pPr>
              <w:shd w:val="clear" w:color="auto" w:fill="FFFFFE"/>
              <w:spacing w:line="240" w:lineRule="atLeast"/>
            </w:pPr>
            <w:r>
              <w:t xml:space="preserve">                    "enableDttImportoInc": false</w:t>
            </w:r>
          </w:p>
          <w:p w14:paraId="3ED9943E" w14:textId="77777777" w:rsidR="00152D11" w:rsidRDefault="00152D11" w:rsidP="00152D11">
            <w:pPr>
              <w:shd w:val="clear" w:color="auto" w:fill="FFFFFE"/>
              <w:spacing w:line="240" w:lineRule="atLeast"/>
            </w:pPr>
            <w:r>
              <w:t xml:space="preserve">                }</w:t>
            </w:r>
          </w:p>
          <w:p w14:paraId="3C18E4C4" w14:textId="77777777" w:rsidR="00152D11" w:rsidRDefault="00152D11" w:rsidP="00152D11">
            <w:pPr>
              <w:shd w:val="clear" w:color="auto" w:fill="FFFFFE"/>
              <w:spacing w:line="240" w:lineRule="atLeast"/>
            </w:pPr>
            <w:r>
              <w:t xml:space="preserve">            },</w:t>
            </w:r>
          </w:p>
          <w:p w14:paraId="220D0FAB" w14:textId="77777777" w:rsidR="00152D11" w:rsidRDefault="00152D11" w:rsidP="00152D11">
            <w:pPr>
              <w:shd w:val="clear" w:color="auto" w:fill="FFFFFE"/>
              <w:spacing w:line="240" w:lineRule="atLeast"/>
            </w:pPr>
            <w:r>
              <w:t xml:space="preserve">            {</w:t>
            </w:r>
          </w:p>
          <w:p w14:paraId="6A1ECC24" w14:textId="77777777" w:rsidR="00152D11" w:rsidRDefault="00152D11" w:rsidP="00152D11">
            <w:pPr>
              <w:shd w:val="clear" w:color="auto" w:fill="FFFFFE"/>
              <w:spacing w:line="240" w:lineRule="atLeast"/>
            </w:pPr>
            <w:r>
              <w:t xml:space="preserve">                "anno": "2020",</w:t>
            </w:r>
          </w:p>
          <w:p w14:paraId="3A8A63AF" w14:textId="77777777" w:rsidR="00152D11" w:rsidRDefault="00152D11" w:rsidP="00152D11">
            <w:pPr>
              <w:shd w:val="clear" w:color="auto" w:fill="FFFFFE"/>
              <w:spacing w:line="240" w:lineRule="atLeast"/>
            </w:pPr>
            <w:r>
              <w:t xml:space="preserve">                "mese": null,</w:t>
            </w:r>
          </w:p>
          <w:p w14:paraId="6A1F0BE9" w14:textId="77777777" w:rsidR="00152D11" w:rsidRDefault="00152D11" w:rsidP="00152D11">
            <w:pPr>
              <w:shd w:val="clear" w:color="auto" w:fill="FFFFFE"/>
              <w:spacing w:line="240" w:lineRule="atLeast"/>
            </w:pPr>
            <w:r>
              <w:t xml:space="preserve">                "labelMese": null,</w:t>
            </w:r>
          </w:p>
          <w:p w14:paraId="4418D398" w14:textId="77777777" w:rsidR="00152D11" w:rsidRDefault="00152D11" w:rsidP="00152D11">
            <w:pPr>
              <w:shd w:val="clear" w:color="auto" w:fill="FFFFFE"/>
              <w:spacing w:line="240" w:lineRule="atLeast"/>
            </w:pPr>
            <w:r>
              <w:t xml:space="preserve">                "giorno": null,</w:t>
            </w:r>
          </w:p>
          <w:p w14:paraId="077A41EB" w14:textId="77777777" w:rsidR="00152D11" w:rsidRDefault="00152D11" w:rsidP="00152D11">
            <w:pPr>
              <w:shd w:val="clear" w:color="auto" w:fill="FFFFFE"/>
              <w:spacing w:line="240" w:lineRule="atLeast"/>
            </w:pPr>
            <w:r>
              <w:t xml:space="preserve">                "numPagamenti": "3",</w:t>
            </w:r>
          </w:p>
          <w:p w14:paraId="783F83B9" w14:textId="77777777" w:rsidR="00152D11" w:rsidRDefault="00152D11" w:rsidP="00152D11">
            <w:pPr>
              <w:shd w:val="clear" w:color="auto" w:fill="FFFFFE"/>
              <w:spacing w:line="240" w:lineRule="atLeast"/>
            </w:pPr>
            <w:r>
              <w:t xml:space="preserve">                "importiDTO": {</w:t>
            </w:r>
          </w:p>
          <w:p w14:paraId="37AD489E" w14:textId="77777777" w:rsidR="00152D11" w:rsidRDefault="00152D11" w:rsidP="00152D11">
            <w:pPr>
              <w:shd w:val="clear" w:color="auto" w:fill="FFFFFE"/>
              <w:spacing w:line="240" w:lineRule="atLeast"/>
            </w:pPr>
            <w:r>
              <w:t xml:space="preserve">                    "importoPagato": "€ 238,97",</w:t>
            </w:r>
          </w:p>
          <w:p w14:paraId="0DC7AB58" w14:textId="77777777" w:rsidR="00152D11" w:rsidRDefault="00152D11" w:rsidP="00152D11">
            <w:pPr>
              <w:shd w:val="clear" w:color="auto" w:fill="FFFFFE"/>
              <w:spacing w:line="240" w:lineRule="atLeast"/>
            </w:pPr>
            <w:r>
              <w:t xml:space="preserve">                    "importoRendicontato": "€ 208",</w:t>
            </w:r>
          </w:p>
          <w:p w14:paraId="40050F8F" w14:textId="77777777" w:rsidR="00152D11" w:rsidRDefault="00152D11" w:rsidP="00152D11">
            <w:pPr>
              <w:shd w:val="clear" w:color="auto" w:fill="FFFFFE"/>
              <w:spacing w:line="240" w:lineRule="atLeast"/>
            </w:pPr>
            <w:r>
              <w:t xml:space="preserve">                    "importoIncassato": "€ 208",</w:t>
            </w:r>
          </w:p>
          <w:p w14:paraId="1D32AA75" w14:textId="77777777" w:rsidR="00152D11" w:rsidRDefault="00152D11" w:rsidP="00152D11">
            <w:pPr>
              <w:shd w:val="clear" w:color="auto" w:fill="FFFFFE"/>
              <w:spacing w:line="240" w:lineRule="atLeast"/>
            </w:pPr>
            <w:r>
              <w:t xml:space="preserve">                    "enableDttImportoPagato": false,</w:t>
            </w:r>
          </w:p>
          <w:p w14:paraId="3BC20540" w14:textId="77777777" w:rsidR="00152D11" w:rsidRDefault="00152D11" w:rsidP="00152D11">
            <w:pPr>
              <w:shd w:val="clear" w:color="auto" w:fill="FFFFFE"/>
              <w:spacing w:line="240" w:lineRule="atLeast"/>
            </w:pPr>
            <w:r>
              <w:t xml:space="preserve">                    "enableDttImportoRend": false,</w:t>
            </w:r>
          </w:p>
          <w:p w14:paraId="1D502B50" w14:textId="77777777" w:rsidR="00152D11" w:rsidRDefault="00152D11" w:rsidP="00152D11">
            <w:pPr>
              <w:shd w:val="clear" w:color="auto" w:fill="FFFFFE"/>
              <w:spacing w:line="240" w:lineRule="atLeast"/>
            </w:pPr>
            <w:r>
              <w:t xml:space="preserve">                    "enableDttImportoInc": false</w:t>
            </w:r>
          </w:p>
          <w:p w14:paraId="279A6558" w14:textId="77777777" w:rsidR="00152D11" w:rsidRDefault="00152D11" w:rsidP="00152D11">
            <w:pPr>
              <w:shd w:val="clear" w:color="auto" w:fill="FFFFFE"/>
              <w:spacing w:line="240" w:lineRule="atLeast"/>
            </w:pPr>
            <w:r>
              <w:t xml:space="preserve">                }</w:t>
            </w:r>
          </w:p>
          <w:p w14:paraId="692EAD2B" w14:textId="77777777" w:rsidR="00152D11" w:rsidRDefault="00152D11" w:rsidP="00152D11">
            <w:pPr>
              <w:shd w:val="clear" w:color="auto" w:fill="FFFFFE"/>
              <w:spacing w:line="240" w:lineRule="atLeast"/>
            </w:pPr>
            <w:r>
              <w:t xml:space="preserve">            }</w:t>
            </w:r>
          </w:p>
          <w:p w14:paraId="3EB64069" w14:textId="77777777" w:rsidR="00152D11" w:rsidRDefault="00152D11" w:rsidP="00152D11">
            <w:pPr>
              <w:shd w:val="clear" w:color="auto" w:fill="FFFFFE"/>
              <w:spacing w:line="240" w:lineRule="atLeast"/>
            </w:pPr>
            <w:r>
              <w:t xml:space="preserve">        ]</w:t>
            </w:r>
          </w:p>
          <w:p w14:paraId="70D1C44C" w14:textId="77777777" w:rsidR="00152D11" w:rsidRDefault="00152D11" w:rsidP="00152D11">
            <w:pPr>
              <w:shd w:val="clear" w:color="auto" w:fill="FFFFFE"/>
              <w:spacing w:line="240" w:lineRule="atLeast"/>
            </w:pPr>
            <w:r>
              <w:t xml:space="preserve">    }</w:t>
            </w:r>
          </w:p>
          <w:p w14:paraId="62E30F5D" w14:textId="3A6494BE" w:rsidR="00634F4E" w:rsidRPr="00C84A37" w:rsidRDefault="00152D11" w:rsidP="00152D11">
            <w:pPr>
              <w:shd w:val="clear" w:color="auto" w:fill="FFFFFE"/>
              <w:spacing w:line="240" w:lineRule="atLeast"/>
            </w:pPr>
            <w:r>
              <w:t>}</w:t>
            </w:r>
          </w:p>
        </w:tc>
        <w:tc>
          <w:tcPr>
            <w:tcW w:w="1117" w:type="dxa"/>
            <w:vAlign w:val="center"/>
          </w:tcPr>
          <w:p w14:paraId="3BD14CBC" w14:textId="77777777" w:rsidR="00634F4E" w:rsidRPr="00C84A37" w:rsidRDefault="00634F4E"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3F6234FE" w14:textId="77777777" w:rsidR="00634F4E" w:rsidRDefault="00634F4E" w:rsidP="00634F4E"/>
    <w:p w14:paraId="3597C652" w14:textId="77777777" w:rsidR="00634F4E" w:rsidRDefault="00634F4E" w:rsidP="00634F4E"/>
    <w:p w14:paraId="120696B3" w14:textId="7D4CE7C0" w:rsidR="00CA3BDB" w:rsidRDefault="00CA3BDB" w:rsidP="00CA3BDB">
      <w:pPr>
        <w:pStyle w:val="Titolo4"/>
      </w:pPr>
      <w:r w:rsidRPr="00A04A39">
        <w:t>TC_</w:t>
      </w:r>
      <w:r w:rsidRPr="00F34B2A">
        <w:t>STATISTICHE</w:t>
      </w:r>
      <w:r w:rsidRPr="00A04A39">
        <w:t>_0</w:t>
      </w:r>
      <w:r>
        <w:t>2</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475D371A" w14:textId="77777777" w:rsidTr="008726BD">
        <w:trPr>
          <w:gridAfter w:val="2"/>
          <w:wAfter w:w="5665" w:type="dxa"/>
          <w:trHeight w:val="583"/>
        </w:trPr>
        <w:tc>
          <w:tcPr>
            <w:tcW w:w="4189" w:type="dxa"/>
            <w:gridSpan w:val="3"/>
            <w:shd w:val="clear" w:color="auto" w:fill="DEEAF6" w:themeFill="accent1" w:themeFillTint="33"/>
          </w:tcPr>
          <w:p w14:paraId="21D01909" w14:textId="448C38E7" w:rsidR="00CA3BDB" w:rsidRPr="00C84A37" w:rsidRDefault="00CA3BDB" w:rsidP="008726BD">
            <w:pPr>
              <w:rPr>
                <w:b/>
              </w:rPr>
            </w:pPr>
            <w:r w:rsidRPr="00C84A37">
              <w:rPr>
                <w:b/>
              </w:rPr>
              <w:t>TC_</w:t>
            </w:r>
            <w:r w:rsidRPr="00F34B2A">
              <w:rPr>
                <w:b/>
              </w:rPr>
              <w:t>STATISTICHE</w:t>
            </w:r>
            <w:r w:rsidRPr="00C84A37">
              <w:rPr>
                <w:b/>
              </w:rPr>
              <w:t>_0</w:t>
            </w:r>
            <w:r>
              <w:rPr>
                <w:b/>
              </w:rPr>
              <w:t>2</w:t>
            </w:r>
          </w:p>
        </w:tc>
      </w:tr>
      <w:tr w:rsidR="00CA3BDB" w:rsidRPr="00C84A37" w14:paraId="6DBE661E" w14:textId="77777777" w:rsidTr="008726BD">
        <w:trPr>
          <w:trHeight w:val="550"/>
        </w:trPr>
        <w:tc>
          <w:tcPr>
            <w:tcW w:w="2405" w:type="dxa"/>
            <w:gridSpan w:val="2"/>
          </w:tcPr>
          <w:p w14:paraId="5E17A933" w14:textId="77777777" w:rsidR="00CA3BDB" w:rsidRPr="00C84A37" w:rsidRDefault="00CA3BDB" w:rsidP="008726BD">
            <w:pPr>
              <w:rPr>
                <w:b/>
              </w:rPr>
            </w:pPr>
            <w:r w:rsidRPr="00C84A37">
              <w:rPr>
                <w:b/>
              </w:rPr>
              <w:t>Titolo</w:t>
            </w:r>
          </w:p>
        </w:tc>
        <w:tc>
          <w:tcPr>
            <w:tcW w:w="7449" w:type="dxa"/>
            <w:gridSpan w:val="3"/>
          </w:tcPr>
          <w:p w14:paraId="4CC2F1AD" w14:textId="6A2C3309" w:rsidR="00CA3BDB" w:rsidRPr="00C84A37" w:rsidRDefault="00CC273D" w:rsidP="008726BD">
            <w:r w:rsidRPr="00CC273D">
              <w:t>Dettaglio Statistica: Totali ripartiti per Uffici</w:t>
            </w:r>
          </w:p>
        </w:tc>
      </w:tr>
      <w:tr w:rsidR="00CA3BDB" w:rsidRPr="00C84A37" w14:paraId="11AB6FEC" w14:textId="77777777" w:rsidTr="008726BD">
        <w:trPr>
          <w:trHeight w:val="550"/>
        </w:trPr>
        <w:tc>
          <w:tcPr>
            <w:tcW w:w="2405" w:type="dxa"/>
            <w:gridSpan w:val="2"/>
          </w:tcPr>
          <w:p w14:paraId="3C6078CC" w14:textId="19527F0A" w:rsidR="00CA3BDB" w:rsidRPr="00C84A37" w:rsidRDefault="00CA3BDB" w:rsidP="00F625F7">
            <w:pPr>
              <w:tabs>
                <w:tab w:val="right" w:pos="2189"/>
              </w:tabs>
              <w:rPr>
                <w:b/>
              </w:rPr>
            </w:pPr>
            <w:r w:rsidRPr="00C84A37">
              <w:rPr>
                <w:b/>
              </w:rPr>
              <w:t>Descrizione</w:t>
            </w:r>
            <w:r w:rsidR="00F625F7">
              <w:rPr>
                <w:b/>
              </w:rPr>
              <w:tab/>
            </w:r>
          </w:p>
        </w:tc>
        <w:tc>
          <w:tcPr>
            <w:tcW w:w="7449" w:type="dxa"/>
            <w:gridSpan w:val="3"/>
          </w:tcPr>
          <w:p w14:paraId="5C06F32A" w14:textId="1F16D690" w:rsidR="00CA3BDB" w:rsidRPr="00C84A37" w:rsidRDefault="00F625F7" w:rsidP="008726BD">
            <w:r w:rsidRPr="00F625F7">
              <w:t>Dati statistici dei pagamenti ripartiti in base ai diversi Uffici.</w:t>
            </w:r>
          </w:p>
        </w:tc>
      </w:tr>
      <w:tr w:rsidR="00CA3BDB" w:rsidRPr="00C84A37" w14:paraId="07C8DA6F" w14:textId="77777777" w:rsidTr="008726BD">
        <w:trPr>
          <w:trHeight w:val="550"/>
        </w:trPr>
        <w:tc>
          <w:tcPr>
            <w:tcW w:w="2405" w:type="dxa"/>
            <w:gridSpan w:val="2"/>
          </w:tcPr>
          <w:p w14:paraId="78F16628" w14:textId="77777777" w:rsidR="00CA3BDB" w:rsidRPr="00C84A37" w:rsidRDefault="00CA3BDB" w:rsidP="008726BD">
            <w:pPr>
              <w:rPr>
                <w:b/>
              </w:rPr>
            </w:pPr>
            <w:r>
              <w:rPr>
                <w:b/>
              </w:rPr>
              <w:t>Id Ruolo/Attore</w:t>
            </w:r>
          </w:p>
        </w:tc>
        <w:tc>
          <w:tcPr>
            <w:tcW w:w="7449" w:type="dxa"/>
            <w:gridSpan w:val="3"/>
          </w:tcPr>
          <w:p w14:paraId="5FE8F9ED" w14:textId="77777777" w:rsidR="00CA3BDB" w:rsidRPr="00146646" w:rsidRDefault="00CA3BDB" w:rsidP="008726BD">
            <w:r>
              <w:t>001</w:t>
            </w:r>
          </w:p>
        </w:tc>
      </w:tr>
      <w:tr w:rsidR="00CA3BDB" w:rsidRPr="00C84A37" w14:paraId="34FB3589" w14:textId="77777777" w:rsidTr="008726BD">
        <w:tc>
          <w:tcPr>
            <w:tcW w:w="2405" w:type="dxa"/>
            <w:gridSpan w:val="2"/>
            <w:vAlign w:val="center"/>
          </w:tcPr>
          <w:p w14:paraId="3F7085ED" w14:textId="77777777" w:rsidR="00CA3BDB" w:rsidRPr="00C84A37" w:rsidRDefault="00CA3BDB" w:rsidP="008726BD">
            <w:pPr>
              <w:rPr>
                <w:b/>
              </w:rPr>
            </w:pPr>
            <w:r w:rsidRPr="00C84A37">
              <w:rPr>
                <w:b/>
              </w:rPr>
              <w:lastRenderedPageBreak/>
              <w:t>Pre-condizioni</w:t>
            </w:r>
          </w:p>
        </w:tc>
        <w:tc>
          <w:tcPr>
            <w:tcW w:w="7449" w:type="dxa"/>
            <w:gridSpan w:val="3"/>
            <w:vAlign w:val="center"/>
          </w:tcPr>
          <w:p w14:paraId="5ACEB860"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46EC7064" w14:textId="77777777" w:rsidR="00CA3BDB" w:rsidRDefault="00CA3BDB" w:rsidP="008726BD">
            <w:pPr>
              <w:pStyle w:val="Paragrafoelenco"/>
              <w:numPr>
                <w:ilvl w:val="0"/>
                <w:numId w:val="7"/>
              </w:numPr>
              <w:ind w:left="714" w:hanging="357"/>
            </w:pPr>
            <w:r>
              <w:t>L’utente deve avere selezionato la request TC_</w:t>
            </w:r>
            <w:r w:rsidRPr="00F34B2A">
              <w:t>STATISTICHE</w:t>
            </w:r>
            <w:r>
              <w:t>_02</w:t>
            </w:r>
          </w:p>
          <w:p w14:paraId="47842E90" w14:textId="77A0851D" w:rsidR="00624051" w:rsidRPr="00C84A37" w:rsidRDefault="00624051" w:rsidP="008726BD">
            <w:pPr>
              <w:pStyle w:val="Paragrafoelenco"/>
              <w:numPr>
                <w:ilvl w:val="0"/>
                <w:numId w:val="7"/>
              </w:numPr>
              <w:ind w:left="714" w:hanging="357"/>
            </w:pPr>
            <w:r>
              <w:t>Lo script di aggiornamento viste deve essere correttamente schedulato (</w:t>
            </w:r>
            <w:r w:rsidRPr="00624051">
              <w:t>batch-PROD_mypivot.crontab.sh</w:t>
            </w:r>
            <w:r>
              <w:t>)</w:t>
            </w:r>
          </w:p>
        </w:tc>
      </w:tr>
      <w:tr w:rsidR="00152D11" w:rsidRPr="00C84A37" w14:paraId="2DF44A60" w14:textId="77777777" w:rsidTr="00D04726">
        <w:tc>
          <w:tcPr>
            <w:tcW w:w="2405" w:type="dxa"/>
            <w:gridSpan w:val="2"/>
            <w:vAlign w:val="center"/>
          </w:tcPr>
          <w:p w14:paraId="14889B0B" w14:textId="77777777" w:rsidR="00152D11" w:rsidRPr="00C84A37" w:rsidRDefault="00152D11" w:rsidP="00D04726">
            <w:pPr>
              <w:rPr>
                <w:b/>
              </w:rPr>
            </w:pPr>
            <w:r>
              <w:rPr>
                <w:b/>
              </w:rPr>
              <w:t>Post-condizioni</w:t>
            </w:r>
          </w:p>
        </w:tc>
        <w:tc>
          <w:tcPr>
            <w:tcW w:w="7449" w:type="dxa"/>
            <w:gridSpan w:val="3"/>
            <w:vAlign w:val="center"/>
          </w:tcPr>
          <w:p w14:paraId="57B09FEE" w14:textId="65CE8163" w:rsidR="00152D11" w:rsidRDefault="00152D11" w:rsidP="00D04726">
            <w:pPr>
              <w:pStyle w:val="Paragrafoelenco"/>
              <w:numPr>
                <w:ilvl w:val="0"/>
                <w:numId w:val="7"/>
              </w:numPr>
              <w:ind w:left="714" w:hanging="357"/>
            </w:pPr>
            <w:r>
              <w:t>Il servizio restituisce i totali degli incassi suddivisi per uffici presenti nel sistema per l’anno 2020 relativamente agli accertamenti chiusi. Nel sistema è presente un solo accertamento chiuso con associato un solo pagamento suddiviso su due uffici: 101 e 102</w:t>
            </w:r>
          </w:p>
        </w:tc>
      </w:tr>
      <w:tr w:rsidR="00CA3BDB" w:rsidRPr="00C84A37" w14:paraId="71F9AEC2" w14:textId="77777777" w:rsidTr="008726BD">
        <w:tc>
          <w:tcPr>
            <w:tcW w:w="2405" w:type="dxa"/>
            <w:gridSpan w:val="2"/>
            <w:vAlign w:val="center"/>
          </w:tcPr>
          <w:p w14:paraId="24419FD7" w14:textId="77777777" w:rsidR="00CA3BDB" w:rsidRPr="00C84A37" w:rsidRDefault="00CA3BDB" w:rsidP="008726BD">
            <w:pPr>
              <w:rPr>
                <w:b/>
              </w:rPr>
            </w:pPr>
            <w:r>
              <w:rPr>
                <w:b/>
              </w:rPr>
              <w:t>Input</w:t>
            </w:r>
          </w:p>
        </w:tc>
        <w:tc>
          <w:tcPr>
            <w:tcW w:w="7449" w:type="dxa"/>
            <w:gridSpan w:val="3"/>
            <w:vAlign w:val="center"/>
          </w:tcPr>
          <w:p w14:paraId="032DBFC2" w14:textId="77777777" w:rsidR="00D90071" w:rsidRDefault="00D90071" w:rsidP="00D90071">
            <w:r>
              <w:t>{</w:t>
            </w:r>
          </w:p>
          <w:p w14:paraId="0D221566" w14:textId="77777777" w:rsidR="00D90071" w:rsidRDefault="00D90071" w:rsidP="00D90071">
            <w:r>
              <w:t xml:space="preserve">  "codIpa": "R_CAMPAN",</w:t>
            </w:r>
          </w:p>
          <w:p w14:paraId="6F9BAC11" w14:textId="77777777" w:rsidR="00D90071" w:rsidRDefault="00D90071" w:rsidP="00D90071">
            <w:r>
              <w:t xml:space="preserve">  "pagatiCheck": true,</w:t>
            </w:r>
          </w:p>
          <w:p w14:paraId="4224F9FC" w14:textId="77777777" w:rsidR="00D90071" w:rsidRDefault="00D90071" w:rsidP="00D90071">
            <w:r>
              <w:t xml:space="preserve">  "rendicontatiCheck": true,</w:t>
            </w:r>
          </w:p>
          <w:p w14:paraId="1F96FFCE" w14:textId="77777777" w:rsidR="00D90071" w:rsidRDefault="00D90071" w:rsidP="00D90071">
            <w:r>
              <w:t xml:space="preserve">  "incassatiCheck": true,</w:t>
            </w:r>
          </w:p>
          <w:p w14:paraId="7EE051B5" w14:textId="77777777" w:rsidR="00D90071" w:rsidRDefault="00D90071" w:rsidP="00D90071">
            <w:r>
              <w:t xml:space="preserve">  "annoCheck": true,</w:t>
            </w:r>
          </w:p>
          <w:p w14:paraId="7EAB7EB7" w14:textId="77777777" w:rsidR="00D90071" w:rsidRDefault="00D90071" w:rsidP="00D90071">
            <w:r>
              <w:t xml:space="preserve">  "anno": "2020"</w:t>
            </w:r>
          </w:p>
          <w:p w14:paraId="16BD29CF" w14:textId="14293D53" w:rsidR="00CA3BDB" w:rsidRDefault="00D90071" w:rsidP="00D90071">
            <w:r>
              <w:t>}</w:t>
            </w:r>
          </w:p>
        </w:tc>
      </w:tr>
      <w:tr w:rsidR="00CA3BDB" w:rsidRPr="00C84A37" w14:paraId="4B80313D" w14:textId="77777777" w:rsidTr="008726BD">
        <w:trPr>
          <w:trHeight w:val="540"/>
        </w:trPr>
        <w:tc>
          <w:tcPr>
            <w:tcW w:w="626" w:type="dxa"/>
          </w:tcPr>
          <w:p w14:paraId="12B22A09" w14:textId="77777777" w:rsidR="00CA3BDB" w:rsidRPr="00C84A37" w:rsidRDefault="00CA3BDB" w:rsidP="008726BD">
            <w:pPr>
              <w:rPr>
                <w:b/>
              </w:rPr>
            </w:pPr>
            <w:r w:rsidRPr="00C84A37">
              <w:rPr>
                <w:b/>
              </w:rPr>
              <w:t>Step</w:t>
            </w:r>
          </w:p>
        </w:tc>
        <w:tc>
          <w:tcPr>
            <w:tcW w:w="1779" w:type="dxa"/>
          </w:tcPr>
          <w:p w14:paraId="580361ED" w14:textId="77777777" w:rsidR="00CA3BDB" w:rsidRPr="00C84A37" w:rsidRDefault="00CA3BDB" w:rsidP="008726BD">
            <w:pPr>
              <w:rPr>
                <w:b/>
              </w:rPr>
            </w:pPr>
            <w:r w:rsidRPr="00C84A37">
              <w:rPr>
                <w:b/>
              </w:rPr>
              <w:t>Azione</w:t>
            </w:r>
          </w:p>
        </w:tc>
        <w:tc>
          <w:tcPr>
            <w:tcW w:w="6332" w:type="dxa"/>
            <w:gridSpan w:val="2"/>
          </w:tcPr>
          <w:p w14:paraId="14D0A5F4" w14:textId="77777777" w:rsidR="00CA3BDB" w:rsidRPr="00C84A37" w:rsidRDefault="00CA3BDB" w:rsidP="008726BD">
            <w:pPr>
              <w:rPr>
                <w:b/>
              </w:rPr>
            </w:pPr>
            <w:r w:rsidRPr="00C84A37">
              <w:rPr>
                <w:b/>
              </w:rPr>
              <w:t>Risultato atteso</w:t>
            </w:r>
          </w:p>
        </w:tc>
        <w:tc>
          <w:tcPr>
            <w:tcW w:w="1117" w:type="dxa"/>
          </w:tcPr>
          <w:p w14:paraId="237B47DA" w14:textId="77777777" w:rsidR="00CA3BDB" w:rsidRPr="00C84A37" w:rsidRDefault="00CA3BDB" w:rsidP="008726BD">
            <w:pPr>
              <w:rPr>
                <w:b/>
              </w:rPr>
            </w:pPr>
            <w:r w:rsidRPr="00C84A37">
              <w:rPr>
                <w:b/>
              </w:rPr>
              <w:t>Esito</w:t>
            </w:r>
          </w:p>
        </w:tc>
      </w:tr>
      <w:tr w:rsidR="00CA3BDB" w:rsidRPr="00C84A37" w14:paraId="70DD3EC9" w14:textId="77777777" w:rsidTr="008726BD">
        <w:trPr>
          <w:trHeight w:val="1800"/>
        </w:trPr>
        <w:tc>
          <w:tcPr>
            <w:tcW w:w="626" w:type="dxa"/>
          </w:tcPr>
          <w:p w14:paraId="0FEDD019" w14:textId="77777777" w:rsidR="00CA3BDB" w:rsidRPr="00C84A37" w:rsidRDefault="00CA3BDB" w:rsidP="008726BD">
            <w:r>
              <w:t>1</w:t>
            </w:r>
          </w:p>
        </w:tc>
        <w:tc>
          <w:tcPr>
            <w:tcW w:w="1779" w:type="dxa"/>
          </w:tcPr>
          <w:p w14:paraId="315507E1" w14:textId="77777777" w:rsidR="00CA3BDB" w:rsidRPr="00C84A37" w:rsidRDefault="00CA3BDB" w:rsidP="008726BD">
            <w:r>
              <w:t>L’utente seleziona il pulsante SEND.</w:t>
            </w:r>
          </w:p>
        </w:tc>
        <w:tc>
          <w:tcPr>
            <w:tcW w:w="6332" w:type="dxa"/>
            <w:gridSpan w:val="2"/>
          </w:tcPr>
          <w:p w14:paraId="545594B3" w14:textId="77777777" w:rsidR="00152D11" w:rsidRDefault="00152D11" w:rsidP="00152D11">
            <w:pPr>
              <w:shd w:val="clear" w:color="auto" w:fill="FFFFFE"/>
              <w:spacing w:line="240" w:lineRule="atLeast"/>
            </w:pPr>
            <w:r>
              <w:t>{</w:t>
            </w:r>
          </w:p>
          <w:p w14:paraId="72368685" w14:textId="77777777" w:rsidR="00152D11" w:rsidRDefault="00152D11" w:rsidP="00152D11">
            <w:pPr>
              <w:shd w:val="clear" w:color="auto" w:fill="FFFFFE"/>
              <w:spacing w:line="240" w:lineRule="atLeast"/>
            </w:pPr>
            <w:r>
              <w:t xml:space="preserve">    "timestamp": "2020-03-23T23:16:19.566+0000",</w:t>
            </w:r>
          </w:p>
          <w:p w14:paraId="30D380F2" w14:textId="77777777" w:rsidR="00152D11" w:rsidRDefault="00152D11" w:rsidP="00152D11">
            <w:pPr>
              <w:shd w:val="clear" w:color="auto" w:fill="FFFFFE"/>
              <w:spacing w:line="240" w:lineRule="atLeast"/>
            </w:pPr>
            <w:r>
              <w:t xml:space="preserve">    "messages": null,</w:t>
            </w:r>
          </w:p>
          <w:p w14:paraId="3D069BA8" w14:textId="77777777" w:rsidR="00152D11" w:rsidRDefault="00152D11" w:rsidP="00152D11">
            <w:pPr>
              <w:shd w:val="clear" w:color="auto" w:fill="FFFFFE"/>
              <w:spacing w:line="240" w:lineRule="atLeast"/>
            </w:pPr>
            <w:r>
              <w:t xml:space="preserve">    "items": {</w:t>
            </w:r>
          </w:p>
          <w:p w14:paraId="418E4A68" w14:textId="77777777" w:rsidR="00152D11" w:rsidRDefault="00152D11" w:rsidP="00152D11">
            <w:pPr>
              <w:shd w:val="clear" w:color="auto" w:fill="FFFFFE"/>
              <w:spacing w:line="240" w:lineRule="atLeast"/>
            </w:pPr>
            <w:r>
              <w:t xml:space="preserve">        "deUfficioFiltered": null,</w:t>
            </w:r>
          </w:p>
          <w:p w14:paraId="0AC95179" w14:textId="77777777" w:rsidR="00152D11" w:rsidRDefault="00152D11" w:rsidP="00152D11">
            <w:pPr>
              <w:shd w:val="clear" w:color="auto" w:fill="FFFFFE"/>
              <w:spacing w:line="240" w:lineRule="atLeast"/>
            </w:pPr>
            <w:r>
              <w:t xml:space="preserve">        "deTipoDovutoFiltered": null,</w:t>
            </w:r>
          </w:p>
          <w:p w14:paraId="684752B1" w14:textId="77777777" w:rsidR="00152D11" w:rsidRDefault="00152D11" w:rsidP="00152D11">
            <w:pPr>
              <w:shd w:val="clear" w:color="auto" w:fill="FFFFFE"/>
              <w:spacing w:line="240" w:lineRule="atLeast"/>
            </w:pPr>
            <w:r>
              <w:t xml:space="preserve">        "deCapitoloFiltered": null,</w:t>
            </w:r>
          </w:p>
          <w:p w14:paraId="133C31EF" w14:textId="77777777" w:rsidR="00152D11" w:rsidRDefault="00152D11" w:rsidP="00152D11">
            <w:pPr>
              <w:shd w:val="clear" w:color="auto" w:fill="FFFFFE"/>
              <w:spacing w:line="240" w:lineRule="atLeast"/>
            </w:pPr>
            <w:r>
              <w:t xml:space="preserve">        "totImportiDTO": {</w:t>
            </w:r>
          </w:p>
          <w:p w14:paraId="07546B4E" w14:textId="77777777" w:rsidR="00152D11" w:rsidRDefault="00152D11" w:rsidP="00152D11">
            <w:pPr>
              <w:shd w:val="clear" w:color="auto" w:fill="FFFFFE"/>
              <w:spacing w:line="240" w:lineRule="atLeast"/>
            </w:pPr>
            <w:r>
              <w:t xml:space="preserve">            "importoPagato": "€ 104",</w:t>
            </w:r>
          </w:p>
          <w:p w14:paraId="4CA53BC5" w14:textId="77777777" w:rsidR="00152D11" w:rsidRDefault="00152D11" w:rsidP="00152D11">
            <w:pPr>
              <w:shd w:val="clear" w:color="auto" w:fill="FFFFFE"/>
              <w:spacing w:line="240" w:lineRule="atLeast"/>
            </w:pPr>
            <w:r>
              <w:t xml:space="preserve">            "importoRendicontato": "€ 104",</w:t>
            </w:r>
          </w:p>
          <w:p w14:paraId="79F2C363" w14:textId="77777777" w:rsidR="00152D11" w:rsidRDefault="00152D11" w:rsidP="00152D11">
            <w:pPr>
              <w:shd w:val="clear" w:color="auto" w:fill="FFFFFE"/>
              <w:spacing w:line="240" w:lineRule="atLeast"/>
            </w:pPr>
            <w:r>
              <w:t xml:space="preserve">            "importoIncassato": "€ 104",</w:t>
            </w:r>
          </w:p>
          <w:p w14:paraId="713EB076" w14:textId="77777777" w:rsidR="00152D11" w:rsidRDefault="00152D11" w:rsidP="00152D11">
            <w:pPr>
              <w:shd w:val="clear" w:color="auto" w:fill="FFFFFE"/>
              <w:spacing w:line="240" w:lineRule="atLeast"/>
            </w:pPr>
            <w:r>
              <w:t xml:space="preserve">            "enableDttImportoPagato": false,</w:t>
            </w:r>
          </w:p>
          <w:p w14:paraId="0D0496AE" w14:textId="77777777" w:rsidR="00152D11" w:rsidRDefault="00152D11" w:rsidP="00152D11">
            <w:pPr>
              <w:shd w:val="clear" w:color="auto" w:fill="FFFFFE"/>
              <w:spacing w:line="240" w:lineRule="atLeast"/>
            </w:pPr>
            <w:r>
              <w:t xml:space="preserve">            "enableDttImportoRend": false,</w:t>
            </w:r>
          </w:p>
          <w:p w14:paraId="041555C6" w14:textId="77777777" w:rsidR="00152D11" w:rsidRDefault="00152D11" w:rsidP="00152D11">
            <w:pPr>
              <w:shd w:val="clear" w:color="auto" w:fill="FFFFFE"/>
              <w:spacing w:line="240" w:lineRule="atLeast"/>
            </w:pPr>
            <w:r>
              <w:t xml:space="preserve">            "enableDttImportoInc": false</w:t>
            </w:r>
          </w:p>
          <w:p w14:paraId="41884820" w14:textId="77777777" w:rsidR="00152D11" w:rsidRDefault="00152D11" w:rsidP="00152D11">
            <w:pPr>
              <w:shd w:val="clear" w:color="auto" w:fill="FFFFFE"/>
              <w:spacing w:line="240" w:lineRule="atLeast"/>
            </w:pPr>
            <w:r>
              <w:t xml:space="preserve">        },</w:t>
            </w:r>
          </w:p>
          <w:p w14:paraId="2443BA22" w14:textId="77777777" w:rsidR="00152D11" w:rsidRDefault="00152D11" w:rsidP="00152D11">
            <w:pPr>
              <w:shd w:val="clear" w:color="auto" w:fill="FFFFFE"/>
              <w:spacing w:line="240" w:lineRule="atLeast"/>
            </w:pPr>
            <w:r>
              <w:t xml:space="preserve">        "result": [</w:t>
            </w:r>
          </w:p>
          <w:p w14:paraId="55488144" w14:textId="77777777" w:rsidR="00152D11" w:rsidRDefault="00152D11" w:rsidP="00152D11">
            <w:pPr>
              <w:shd w:val="clear" w:color="auto" w:fill="FFFFFE"/>
              <w:spacing w:line="240" w:lineRule="atLeast"/>
            </w:pPr>
            <w:r>
              <w:t xml:space="preserve">            {</w:t>
            </w:r>
          </w:p>
          <w:p w14:paraId="59940284" w14:textId="77777777" w:rsidR="00152D11" w:rsidRDefault="00152D11" w:rsidP="00152D11">
            <w:pPr>
              <w:shd w:val="clear" w:color="auto" w:fill="FFFFFE"/>
              <w:spacing w:line="240" w:lineRule="atLeast"/>
            </w:pPr>
            <w:r>
              <w:t xml:space="preserve">                "desc": "Ufficio Tributi 1",</w:t>
            </w:r>
          </w:p>
          <w:p w14:paraId="1E31629D" w14:textId="77777777" w:rsidR="00152D11" w:rsidRDefault="00152D11" w:rsidP="00152D11">
            <w:pPr>
              <w:shd w:val="clear" w:color="auto" w:fill="FFFFFE"/>
              <w:spacing w:line="240" w:lineRule="atLeast"/>
            </w:pPr>
            <w:r>
              <w:t xml:space="preserve">                "codice": "101",</w:t>
            </w:r>
          </w:p>
          <w:p w14:paraId="67A0E0A6" w14:textId="77777777" w:rsidR="00152D11" w:rsidRDefault="00152D11" w:rsidP="00152D11">
            <w:pPr>
              <w:shd w:val="clear" w:color="auto" w:fill="FFFFFE"/>
              <w:spacing w:line="240" w:lineRule="atLeast"/>
            </w:pPr>
            <w:r>
              <w:t xml:space="preserve">                "importiDTO": {</w:t>
            </w:r>
          </w:p>
          <w:p w14:paraId="21D72250" w14:textId="77777777" w:rsidR="00152D11" w:rsidRDefault="00152D11" w:rsidP="00152D11">
            <w:pPr>
              <w:shd w:val="clear" w:color="auto" w:fill="FFFFFE"/>
              <w:spacing w:line="240" w:lineRule="atLeast"/>
            </w:pPr>
            <w:r>
              <w:t xml:space="preserve">                    "importoPagato": "€ 50",</w:t>
            </w:r>
          </w:p>
          <w:p w14:paraId="554C2104" w14:textId="77777777" w:rsidR="00152D11" w:rsidRDefault="00152D11" w:rsidP="00152D11">
            <w:pPr>
              <w:shd w:val="clear" w:color="auto" w:fill="FFFFFE"/>
              <w:spacing w:line="240" w:lineRule="atLeast"/>
            </w:pPr>
            <w:r>
              <w:t xml:space="preserve">                    "importoRendicontato": "€ 50",</w:t>
            </w:r>
          </w:p>
          <w:p w14:paraId="649B7B01" w14:textId="77777777" w:rsidR="00152D11" w:rsidRDefault="00152D11" w:rsidP="00152D11">
            <w:pPr>
              <w:shd w:val="clear" w:color="auto" w:fill="FFFFFE"/>
              <w:spacing w:line="240" w:lineRule="atLeast"/>
            </w:pPr>
            <w:r>
              <w:t xml:space="preserve">                    "importoIncassato": "€ 50",</w:t>
            </w:r>
          </w:p>
          <w:p w14:paraId="3BCACC6D" w14:textId="77777777" w:rsidR="00152D11" w:rsidRDefault="00152D11" w:rsidP="00152D11">
            <w:pPr>
              <w:shd w:val="clear" w:color="auto" w:fill="FFFFFE"/>
              <w:spacing w:line="240" w:lineRule="atLeast"/>
            </w:pPr>
            <w:r>
              <w:t xml:space="preserve">                    "enableDttImportoPagato": false,</w:t>
            </w:r>
          </w:p>
          <w:p w14:paraId="6E113D1F" w14:textId="77777777" w:rsidR="00152D11" w:rsidRDefault="00152D11" w:rsidP="00152D11">
            <w:pPr>
              <w:shd w:val="clear" w:color="auto" w:fill="FFFFFE"/>
              <w:spacing w:line="240" w:lineRule="atLeast"/>
            </w:pPr>
            <w:r>
              <w:t xml:space="preserve">                    "enableDttImportoRend": false,</w:t>
            </w:r>
          </w:p>
          <w:p w14:paraId="2662D210" w14:textId="77777777" w:rsidR="00152D11" w:rsidRDefault="00152D11" w:rsidP="00152D11">
            <w:pPr>
              <w:shd w:val="clear" w:color="auto" w:fill="FFFFFE"/>
              <w:spacing w:line="240" w:lineRule="atLeast"/>
            </w:pPr>
            <w:r>
              <w:t xml:space="preserve">                    "enableDttImportoInc": false</w:t>
            </w:r>
          </w:p>
          <w:p w14:paraId="382176C5" w14:textId="77777777" w:rsidR="00152D11" w:rsidRDefault="00152D11" w:rsidP="00152D11">
            <w:pPr>
              <w:shd w:val="clear" w:color="auto" w:fill="FFFFFE"/>
              <w:spacing w:line="240" w:lineRule="atLeast"/>
            </w:pPr>
            <w:r>
              <w:lastRenderedPageBreak/>
              <w:t xml:space="preserve">                }</w:t>
            </w:r>
          </w:p>
          <w:p w14:paraId="76D63DED" w14:textId="77777777" w:rsidR="00152D11" w:rsidRDefault="00152D11" w:rsidP="00152D11">
            <w:pPr>
              <w:shd w:val="clear" w:color="auto" w:fill="FFFFFE"/>
              <w:spacing w:line="240" w:lineRule="atLeast"/>
            </w:pPr>
            <w:r>
              <w:t xml:space="preserve">            },</w:t>
            </w:r>
          </w:p>
          <w:p w14:paraId="1412AF8D" w14:textId="77777777" w:rsidR="00152D11" w:rsidRDefault="00152D11" w:rsidP="00152D11">
            <w:pPr>
              <w:shd w:val="clear" w:color="auto" w:fill="FFFFFE"/>
              <w:spacing w:line="240" w:lineRule="atLeast"/>
            </w:pPr>
            <w:r>
              <w:t xml:space="preserve">            {</w:t>
            </w:r>
          </w:p>
          <w:p w14:paraId="2BE570D7" w14:textId="77777777" w:rsidR="00152D11" w:rsidRDefault="00152D11" w:rsidP="00152D11">
            <w:pPr>
              <w:shd w:val="clear" w:color="auto" w:fill="FFFFFE"/>
              <w:spacing w:line="240" w:lineRule="atLeast"/>
            </w:pPr>
            <w:r>
              <w:t xml:space="preserve">                "desc": "Ufficio controlli 1",</w:t>
            </w:r>
          </w:p>
          <w:p w14:paraId="1C26BFED" w14:textId="77777777" w:rsidR="00152D11" w:rsidRDefault="00152D11" w:rsidP="00152D11">
            <w:pPr>
              <w:shd w:val="clear" w:color="auto" w:fill="FFFFFE"/>
              <w:spacing w:line="240" w:lineRule="atLeast"/>
            </w:pPr>
            <w:r>
              <w:t xml:space="preserve">                "codice": "102",</w:t>
            </w:r>
          </w:p>
          <w:p w14:paraId="159D9615" w14:textId="77777777" w:rsidR="00152D11" w:rsidRDefault="00152D11" w:rsidP="00152D11">
            <w:pPr>
              <w:shd w:val="clear" w:color="auto" w:fill="FFFFFE"/>
              <w:spacing w:line="240" w:lineRule="atLeast"/>
            </w:pPr>
            <w:r>
              <w:t xml:space="preserve">                "importiDTO": {</w:t>
            </w:r>
          </w:p>
          <w:p w14:paraId="599352D5" w14:textId="77777777" w:rsidR="00152D11" w:rsidRDefault="00152D11" w:rsidP="00152D11">
            <w:pPr>
              <w:shd w:val="clear" w:color="auto" w:fill="FFFFFE"/>
              <w:spacing w:line="240" w:lineRule="atLeast"/>
            </w:pPr>
            <w:r>
              <w:t xml:space="preserve">                    "importoPagato": "€ 54",</w:t>
            </w:r>
          </w:p>
          <w:p w14:paraId="03DD9FDB" w14:textId="77777777" w:rsidR="00152D11" w:rsidRDefault="00152D11" w:rsidP="00152D11">
            <w:pPr>
              <w:shd w:val="clear" w:color="auto" w:fill="FFFFFE"/>
              <w:spacing w:line="240" w:lineRule="atLeast"/>
            </w:pPr>
            <w:r>
              <w:t xml:space="preserve">                    "importoRendicontato": "€ 54",</w:t>
            </w:r>
          </w:p>
          <w:p w14:paraId="684A4C4E" w14:textId="77777777" w:rsidR="00152D11" w:rsidRDefault="00152D11" w:rsidP="00152D11">
            <w:pPr>
              <w:shd w:val="clear" w:color="auto" w:fill="FFFFFE"/>
              <w:spacing w:line="240" w:lineRule="atLeast"/>
            </w:pPr>
            <w:r>
              <w:t xml:space="preserve">                    "importoIncassato": "€ 54",</w:t>
            </w:r>
          </w:p>
          <w:p w14:paraId="055E2B93" w14:textId="77777777" w:rsidR="00152D11" w:rsidRDefault="00152D11" w:rsidP="00152D11">
            <w:pPr>
              <w:shd w:val="clear" w:color="auto" w:fill="FFFFFE"/>
              <w:spacing w:line="240" w:lineRule="atLeast"/>
            </w:pPr>
            <w:r>
              <w:t xml:space="preserve">                    "enableDttImportoPagato": false,</w:t>
            </w:r>
          </w:p>
          <w:p w14:paraId="08BA54B6" w14:textId="77777777" w:rsidR="00152D11" w:rsidRDefault="00152D11" w:rsidP="00152D11">
            <w:pPr>
              <w:shd w:val="clear" w:color="auto" w:fill="FFFFFE"/>
              <w:spacing w:line="240" w:lineRule="atLeast"/>
            </w:pPr>
            <w:r>
              <w:t xml:space="preserve">                    "enableDttImportoRend": false,</w:t>
            </w:r>
          </w:p>
          <w:p w14:paraId="6F508755" w14:textId="77777777" w:rsidR="00152D11" w:rsidRDefault="00152D11" w:rsidP="00152D11">
            <w:pPr>
              <w:shd w:val="clear" w:color="auto" w:fill="FFFFFE"/>
              <w:spacing w:line="240" w:lineRule="atLeast"/>
            </w:pPr>
            <w:r>
              <w:t xml:space="preserve">                    "enableDttImportoInc": false</w:t>
            </w:r>
          </w:p>
          <w:p w14:paraId="7F64B113" w14:textId="77777777" w:rsidR="00152D11" w:rsidRDefault="00152D11" w:rsidP="00152D11">
            <w:pPr>
              <w:shd w:val="clear" w:color="auto" w:fill="FFFFFE"/>
              <w:spacing w:line="240" w:lineRule="atLeast"/>
            </w:pPr>
            <w:r>
              <w:t xml:space="preserve">                }</w:t>
            </w:r>
          </w:p>
          <w:p w14:paraId="54EA2701" w14:textId="77777777" w:rsidR="00152D11" w:rsidRDefault="00152D11" w:rsidP="00152D11">
            <w:pPr>
              <w:shd w:val="clear" w:color="auto" w:fill="FFFFFE"/>
              <w:spacing w:line="240" w:lineRule="atLeast"/>
            </w:pPr>
            <w:r>
              <w:t xml:space="preserve">            }</w:t>
            </w:r>
          </w:p>
          <w:p w14:paraId="35E72A01" w14:textId="77777777" w:rsidR="00152D11" w:rsidRDefault="00152D11" w:rsidP="00152D11">
            <w:pPr>
              <w:shd w:val="clear" w:color="auto" w:fill="FFFFFE"/>
              <w:spacing w:line="240" w:lineRule="atLeast"/>
            </w:pPr>
            <w:r>
              <w:t xml:space="preserve">        ]</w:t>
            </w:r>
          </w:p>
          <w:p w14:paraId="00433DA3" w14:textId="77777777" w:rsidR="00152D11" w:rsidRDefault="00152D11" w:rsidP="00152D11">
            <w:pPr>
              <w:shd w:val="clear" w:color="auto" w:fill="FFFFFE"/>
              <w:spacing w:line="240" w:lineRule="atLeast"/>
            </w:pPr>
            <w:r>
              <w:t xml:space="preserve">    }</w:t>
            </w:r>
          </w:p>
          <w:p w14:paraId="261C1071" w14:textId="2EA03E74" w:rsidR="00CA3BDB" w:rsidRPr="00C84A37" w:rsidRDefault="00152D11" w:rsidP="00152D11">
            <w:pPr>
              <w:shd w:val="clear" w:color="auto" w:fill="FFFFFE"/>
              <w:spacing w:line="240" w:lineRule="atLeast"/>
            </w:pPr>
            <w:r>
              <w:t>}</w:t>
            </w:r>
          </w:p>
        </w:tc>
        <w:tc>
          <w:tcPr>
            <w:tcW w:w="1117" w:type="dxa"/>
            <w:vAlign w:val="center"/>
          </w:tcPr>
          <w:p w14:paraId="1DAF8064"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72BEA9A4" w14:textId="77777777" w:rsidR="00CA3BDB" w:rsidRDefault="00CA3BDB" w:rsidP="00CA3BDB"/>
    <w:p w14:paraId="3F0136E6" w14:textId="177EE5E7" w:rsidR="00634F4E" w:rsidRDefault="00634F4E" w:rsidP="00BC5D2E"/>
    <w:p w14:paraId="7E1C2D53" w14:textId="68370263" w:rsidR="00CA3BDB" w:rsidRDefault="00CA3BDB" w:rsidP="00CA3BDB">
      <w:pPr>
        <w:pStyle w:val="Titolo4"/>
      </w:pPr>
      <w:r w:rsidRPr="00A04A39">
        <w:t>TC_</w:t>
      </w:r>
      <w:r w:rsidRPr="00F34B2A">
        <w:t>STATISTICHE</w:t>
      </w:r>
      <w:r w:rsidRPr="00A04A39">
        <w:t>_0</w:t>
      </w:r>
      <w:r>
        <w:t>3</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1F13F103" w14:textId="77777777" w:rsidTr="008726BD">
        <w:trPr>
          <w:gridAfter w:val="2"/>
          <w:wAfter w:w="5665" w:type="dxa"/>
          <w:trHeight w:val="583"/>
        </w:trPr>
        <w:tc>
          <w:tcPr>
            <w:tcW w:w="4189" w:type="dxa"/>
            <w:gridSpan w:val="3"/>
            <w:shd w:val="clear" w:color="auto" w:fill="DEEAF6" w:themeFill="accent1" w:themeFillTint="33"/>
          </w:tcPr>
          <w:p w14:paraId="1A03CE74" w14:textId="005CF8CD" w:rsidR="00CA3BDB" w:rsidRPr="00C84A37" w:rsidRDefault="00CA3BDB" w:rsidP="008726BD">
            <w:pPr>
              <w:rPr>
                <w:b/>
              </w:rPr>
            </w:pPr>
            <w:r w:rsidRPr="00C84A37">
              <w:rPr>
                <w:b/>
              </w:rPr>
              <w:t>TC_</w:t>
            </w:r>
            <w:r w:rsidRPr="00F34B2A">
              <w:rPr>
                <w:b/>
              </w:rPr>
              <w:t>STATISTICHE</w:t>
            </w:r>
            <w:r w:rsidRPr="00C84A37">
              <w:rPr>
                <w:b/>
              </w:rPr>
              <w:t>_0</w:t>
            </w:r>
            <w:r>
              <w:rPr>
                <w:b/>
              </w:rPr>
              <w:t>3</w:t>
            </w:r>
          </w:p>
        </w:tc>
      </w:tr>
      <w:tr w:rsidR="00CA3BDB" w:rsidRPr="00C84A37" w14:paraId="0A54D44A" w14:textId="77777777" w:rsidTr="008726BD">
        <w:trPr>
          <w:trHeight w:val="550"/>
        </w:trPr>
        <w:tc>
          <w:tcPr>
            <w:tcW w:w="2405" w:type="dxa"/>
            <w:gridSpan w:val="2"/>
          </w:tcPr>
          <w:p w14:paraId="5B11D4C2" w14:textId="77777777" w:rsidR="00CA3BDB" w:rsidRPr="00C84A37" w:rsidRDefault="00CA3BDB" w:rsidP="008726BD">
            <w:pPr>
              <w:rPr>
                <w:b/>
              </w:rPr>
            </w:pPr>
            <w:r w:rsidRPr="00C84A37">
              <w:rPr>
                <w:b/>
              </w:rPr>
              <w:t>Titolo</w:t>
            </w:r>
          </w:p>
        </w:tc>
        <w:tc>
          <w:tcPr>
            <w:tcW w:w="7449" w:type="dxa"/>
            <w:gridSpan w:val="3"/>
          </w:tcPr>
          <w:p w14:paraId="561BFA0E" w14:textId="30681CE2" w:rsidR="00CA3BDB" w:rsidRPr="00C84A37" w:rsidRDefault="00CC273D" w:rsidP="008726BD">
            <w:r w:rsidRPr="00CC273D">
              <w:t>Dettaglio Statistica: Totali ripartiti per Tipi di Dovuto</w:t>
            </w:r>
          </w:p>
        </w:tc>
      </w:tr>
      <w:tr w:rsidR="00CA3BDB" w:rsidRPr="00C84A37" w14:paraId="532175F2" w14:textId="77777777" w:rsidTr="008726BD">
        <w:trPr>
          <w:trHeight w:val="550"/>
        </w:trPr>
        <w:tc>
          <w:tcPr>
            <w:tcW w:w="2405" w:type="dxa"/>
            <w:gridSpan w:val="2"/>
          </w:tcPr>
          <w:p w14:paraId="7360CF41" w14:textId="77777777" w:rsidR="00CA3BDB" w:rsidRPr="00C84A37" w:rsidRDefault="00CA3BDB" w:rsidP="008726BD">
            <w:pPr>
              <w:rPr>
                <w:b/>
              </w:rPr>
            </w:pPr>
            <w:r w:rsidRPr="00C84A37">
              <w:rPr>
                <w:b/>
              </w:rPr>
              <w:t>Descrizione</w:t>
            </w:r>
          </w:p>
        </w:tc>
        <w:tc>
          <w:tcPr>
            <w:tcW w:w="7449" w:type="dxa"/>
            <w:gridSpan w:val="3"/>
          </w:tcPr>
          <w:p w14:paraId="63FBEF8A" w14:textId="19074C93" w:rsidR="00CA3BDB" w:rsidRPr="00C84A37" w:rsidRDefault="00F625F7" w:rsidP="008726BD">
            <w:r w:rsidRPr="00F625F7">
              <w:t>Dati statistici dei pagamenti ripartiti in base ai diversi Tipi Dovuto.</w:t>
            </w:r>
          </w:p>
        </w:tc>
      </w:tr>
      <w:tr w:rsidR="00CA3BDB" w:rsidRPr="00C84A37" w14:paraId="4F725375" w14:textId="77777777" w:rsidTr="008726BD">
        <w:trPr>
          <w:trHeight w:val="550"/>
        </w:trPr>
        <w:tc>
          <w:tcPr>
            <w:tcW w:w="2405" w:type="dxa"/>
            <w:gridSpan w:val="2"/>
          </w:tcPr>
          <w:p w14:paraId="45B6A592" w14:textId="77777777" w:rsidR="00CA3BDB" w:rsidRPr="00C84A37" w:rsidRDefault="00CA3BDB" w:rsidP="008726BD">
            <w:pPr>
              <w:rPr>
                <w:b/>
              </w:rPr>
            </w:pPr>
            <w:r>
              <w:rPr>
                <w:b/>
              </w:rPr>
              <w:t>Id Ruolo/Attore</w:t>
            </w:r>
          </w:p>
        </w:tc>
        <w:tc>
          <w:tcPr>
            <w:tcW w:w="7449" w:type="dxa"/>
            <w:gridSpan w:val="3"/>
          </w:tcPr>
          <w:p w14:paraId="0AFAB805" w14:textId="77777777" w:rsidR="00CA3BDB" w:rsidRPr="00146646" w:rsidRDefault="00CA3BDB" w:rsidP="008726BD">
            <w:r>
              <w:t>001</w:t>
            </w:r>
          </w:p>
        </w:tc>
      </w:tr>
      <w:tr w:rsidR="00CA3BDB" w:rsidRPr="00C84A37" w14:paraId="625066E3" w14:textId="77777777" w:rsidTr="008726BD">
        <w:tc>
          <w:tcPr>
            <w:tcW w:w="2405" w:type="dxa"/>
            <w:gridSpan w:val="2"/>
            <w:vAlign w:val="center"/>
          </w:tcPr>
          <w:p w14:paraId="6FF89FD2" w14:textId="77777777" w:rsidR="00CA3BDB" w:rsidRPr="00C84A37" w:rsidRDefault="00CA3BDB" w:rsidP="008726BD">
            <w:pPr>
              <w:rPr>
                <w:b/>
              </w:rPr>
            </w:pPr>
            <w:r w:rsidRPr="00C84A37">
              <w:rPr>
                <w:b/>
              </w:rPr>
              <w:t>Pre-condizioni</w:t>
            </w:r>
          </w:p>
        </w:tc>
        <w:tc>
          <w:tcPr>
            <w:tcW w:w="7449" w:type="dxa"/>
            <w:gridSpan w:val="3"/>
            <w:vAlign w:val="center"/>
          </w:tcPr>
          <w:p w14:paraId="30181FD8"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2F26D92B" w14:textId="77777777" w:rsidR="00CA3BDB" w:rsidRDefault="00CA3BDB" w:rsidP="008726BD">
            <w:pPr>
              <w:pStyle w:val="Paragrafoelenco"/>
              <w:numPr>
                <w:ilvl w:val="0"/>
                <w:numId w:val="7"/>
              </w:numPr>
              <w:ind w:left="714" w:hanging="357"/>
            </w:pPr>
            <w:r>
              <w:t>L’utente deve avere selezionato la request TC_</w:t>
            </w:r>
            <w:r w:rsidRPr="00F34B2A">
              <w:t>STATISTICHE</w:t>
            </w:r>
            <w:r>
              <w:t>_03</w:t>
            </w:r>
          </w:p>
          <w:p w14:paraId="288A7251" w14:textId="00660F9B" w:rsidR="00624051" w:rsidRPr="00C84A37" w:rsidRDefault="00624051" w:rsidP="008726BD">
            <w:pPr>
              <w:pStyle w:val="Paragrafoelenco"/>
              <w:numPr>
                <w:ilvl w:val="0"/>
                <w:numId w:val="7"/>
              </w:numPr>
              <w:ind w:left="714" w:hanging="357"/>
            </w:pPr>
            <w:r>
              <w:t>Lo script di aggiornamento viste deve essere correttamente schedulato (</w:t>
            </w:r>
            <w:r w:rsidRPr="00624051">
              <w:t>batch-PROD_mypivot.crontab.sh</w:t>
            </w:r>
            <w:r>
              <w:t>)</w:t>
            </w:r>
          </w:p>
        </w:tc>
      </w:tr>
      <w:tr w:rsidR="00152D11" w:rsidRPr="00C84A37" w14:paraId="24C7FA36" w14:textId="77777777" w:rsidTr="00D04726">
        <w:tc>
          <w:tcPr>
            <w:tcW w:w="2405" w:type="dxa"/>
            <w:gridSpan w:val="2"/>
            <w:vAlign w:val="center"/>
          </w:tcPr>
          <w:p w14:paraId="2807E8DD" w14:textId="77777777" w:rsidR="00152D11" w:rsidRPr="00C84A37" w:rsidRDefault="00152D11" w:rsidP="00D04726">
            <w:pPr>
              <w:rPr>
                <w:b/>
              </w:rPr>
            </w:pPr>
            <w:r>
              <w:rPr>
                <w:b/>
              </w:rPr>
              <w:t>Post-condizioni</w:t>
            </w:r>
          </w:p>
        </w:tc>
        <w:tc>
          <w:tcPr>
            <w:tcW w:w="7449" w:type="dxa"/>
            <w:gridSpan w:val="3"/>
            <w:vAlign w:val="center"/>
          </w:tcPr>
          <w:p w14:paraId="527D1CD5" w14:textId="05D01C48" w:rsidR="00152D11" w:rsidRDefault="00152D11" w:rsidP="00D04726">
            <w:pPr>
              <w:pStyle w:val="Paragrafoelenco"/>
              <w:numPr>
                <w:ilvl w:val="0"/>
                <w:numId w:val="7"/>
              </w:numPr>
              <w:ind w:left="714" w:hanging="357"/>
            </w:pPr>
            <w:r>
              <w:t>Il servizio restituisce i totali degli incassi suddivisi per tipo dovuto presenti nel sistema per l’anno 2020 relativamente agli accertamenti chiusi. Nel sistema è presente un solo accertamento chiuso con associato un solo pagamento relativo ad un singolo tipo dovuto.</w:t>
            </w:r>
          </w:p>
        </w:tc>
      </w:tr>
      <w:tr w:rsidR="00CA3BDB" w:rsidRPr="00C84A37" w14:paraId="4ECAE0FA" w14:textId="77777777" w:rsidTr="008726BD">
        <w:tc>
          <w:tcPr>
            <w:tcW w:w="2405" w:type="dxa"/>
            <w:gridSpan w:val="2"/>
            <w:vAlign w:val="center"/>
          </w:tcPr>
          <w:p w14:paraId="41880E06" w14:textId="77777777" w:rsidR="00CA3BDB" w:rsidRPr="00C84A37" w:rsidRDefault="00CA3BDB" w:rsidP="008726BD">
            <w:pPr>
              <w:rPr>
                <w:b/>
              </w:rPr>
            </w:pPr>
            <w:r>
              <w:rPr>
                <w:b/>
              </w:rPr>
              <w:t>Input</w:t>
            </w:r>
          </w:p>
        </w:tc>
        <w:tc>
          <w:tcPr>
            <w:tcW w:w="7449" w:type="dxa"/>
            <w:gridSpan w:val="3"/>
            <w:vAlign w:val="center"/>
          </w:tcPr>
          <w:p w14:paraId="14E12D0F" w14:textId="77777777" w:rsidR="00720C7B" w:rsidRDefault="00720C7B" w:rsidP="00720C7B">
            <w:r>
              <w:t>{</w:t>
            </w:r>
          </w:p>
          <w:p w14:paraId="1D8A4E66" w14:textId="77777777" w:rsidR="00720C7B" w:rsidRDefault="00720C7B" w:rsidP="00720C7B">
            <w:r>
              <w:t xml:space="preserve">  "codIpa": "R_CAMPAN",</w:t>
            </w:r>
          </w:p>
          <w:p w14:paraId="5DEE7080" w14:textId="77777777" w:rsidR="00720C7B" w:rsidRDefault="00720C7B" w:rsidP="00720C7B">
            <w:r>
              <w:t xml:space="preserve">  "pagatiCheck": true,</w:t>
            </w:r>
          </w:p>
          <w:p w14:paraId="1F5EC95A" w14:textId="77777777" w:rsidR="00720C7B" w:rsidRDefault="00720C7B" w:rsidP="00720C7B">
            <w:r>
              <w:t xml:space="preserve">  "rendicontatiCheck": true,</w:t>
            </w:r>
          </w:p>
          <w:p w14:paraId="125F35EC" w14:textId="77777777" w:rsidR="00720C7B" w:rsidRDefault="00720C7B" w:rsidP="00720C7B">
            <w:r>
              <w:t xml:space="preserve">  "incassatiCheck": true,</w:t>
            </w:r>
          </w:p>
          <w:p w14:paraId="69A4695C" w14:textId="77777777" w:rsidR="00720C7B" w:rsidRDefault="00720C7B" w:rsidP="00720C7B">
            <w:r>
              <w:t xml:space="preserve">  "annoCheck": true,</w:t>
            </w:r>
          </w:p>
          <w:p w14:paraId="636AEB53" w14:textId="77777777" w:rsidR="00720C7B" w:rsidRDefault="00720C7B" w:rsidP="00720C7B">
            <w:r>
              <w:lastRenderedPageBreak/>
              <w:t xml:space="preserve">  "anno": "2020"</w:t>
            </w:r>
          </w:p>
          <w:p w14:paraId="2F9A5565" w14:textId="17D2C77D" w:rsidR="00CA3BDB" w:rsidRDefault="00720C7B" w:rsidP="00720C7B">
            <w:r>
              <w:t>}</w:t>
            </w:r>
          </w:p>
        </w:tc>
      </w:tr>
      <w:tr w:rsidR="00CA3BDB" w:rsidRPr="00C84A37" w14:paraId="66AAF1AE" w14:textId="77777777" w:rsidTr="008726BD">
        <w:trPr>
          <w:trHeight w:val="540"/>
        </w:trPr>
        <w:tc>
          <w:tcPr>
            <w:tcW w:w="626" w:type="dxa"/>
          </w:tcPr>
          <w:p w14:paraId="5825B621" w14:textId="77777777" w:rsidR="00CA3BDB" w:rsidRPr="00C84A37" w:rsidRDefault="00CA3BDB" w:rsidP="008726BD">
            <w:pPr>
              <w:rPr>
                <w:b/>
              </w:rPr>
            </w:pPr>
            <w:r w:rsidRPr="00C84A37">
              <w:rPr>
                <w:b/>
              </w:rPr>
              <w:lastRenderedPageBreak/>
              <w:t>Step</w:t>
            </w:r>
          </w:p>
        </w:tc>
        <w:tc>
          <w:tcPr>
            <w:tcW w:w="1779" w:type="dxa"/>
          </w:tcPr>
          <w:p w14:paraId="39C8EBA0" w14:textId="77777777" w:rsidR="00CA3BDB" w:rsidRPr="00C84A37" w:rsidRDefault="00CA3BDB" w:rsidP="008726BD">
            <w:pPr>
              <w:rPr>
                <w:b/>
              </w:rPr>
            </w:pPr>
            <w:r w:rsidRPr="00C84A37">
              <w:rPr>
                <w:b/>
              </w:rPr>
              <w:t>Azione</w:t>
            </w:r>
          </w:p>
        </w:tc>
        <w:tc>
          <w:tcPr>
            <w:tcW w:w="6332" w:type="dxa"/>
            <w:gridSpan w:val="2"/>
          </w:tcPr>
          <w:p w14:paraId="6C043895" w14:textId="77777777" w:rsidR="00CA3BDB" w:rsidRPr="00C84A37" w:rsidRDefault="00CA3BDB" w:rsidP="008726BD">
            <w:pPr>
              <w:rPr>
                <w:b/>
              </w:rPr>
            </w:pPr>
            <w:r w:rsidRPr="00C84A37">
              <w:rPr>
                <w:b/>
              </w:rPr>
              <w:t>Risultato atteso</w:t>
            </w:r>
          </w:p>
        </w:tc>
        <w:tc>
          <w:tcPr>
            <w:tcW w:w="1117" w:type="dxa"/>
          </w:tcPr>
          <w:p w14:paraId="78FB95B3" w14:textId="77777777" w:rsidR="00CA3BDB" w:rsidRPr="00C84A37" w:rsidRDefault="00CA3BDB" w:rsidP="008726BD">
            <w:pPr>
              <w:rPr>
                <w:b/>
              </w:rPr>
            </w:pPr>
            <w:r w:rsidRPr="00C84A37">
              <w:rPr>
                <w:b/>
              </w:rPr>
              <w:t>Esito</w:t>
            </w:r>
          </w:p>
        </w:tc>
      </w:tr>
      <w:tr w:rsidR="00CA3BDB" w:rsidRPr="00C84A37" w14:paraId="59215853" w14:textId="77777777" w:rsidTr="008726BD">
        <w:trPr>
          <w:trHeight w:val="1800"/>
        </w:trPr>
        <w:tc>
          <w:tcPr>
            <w:tcW w:w="626" w:type="dxa"/>
          </w:tcPr>
          <w:p w14:paraId="47069194" w14:textId="77777777" w:rsidR="00CA3BDB" w:rsidRPr="00C84A37" w:rsidRDefault="00CA3BDB" w:rsidP="008726BD">
            <w:r>
              <w:t>1</w:t>
            </w:r>
          </w:p>
        </w:tc>
        <w:tc>
          <w:tcPr>
            <w:tcW w:w="1779" w:type="dxa"/>
          </w:tcPr>
          <w:p w14:paraId="620BADC9" w14:textId="77777777" w:rsidR="00CA3BDB" w:rsidRPr="00C84A37" w:rsidRDefault="00CA3BDB" w:rsidP="008726BD">
            <w:r>
              <w:t>L’utente seleziona il pulsante SEND.</w:t>
            </w:r>
          </w:p>
        </w:tc>
        <w:tc>
          <w:tcPr>
            <w:tcW w:w="6332" w:type="dxa"/>
            <w:gridSpan w:val="2"/>
          </w:tcPr>
          <w:p w14:paraId="67CC87A8" w14:textId="77777777" w:rsidR="00720C7B" w:rsidRDefault="00720C7B" w:rsidP="00720C7B">
            <w:pPr>
              <w:shd w:val="clear" w:color="auto" w:fill="FFFFFE"/>
              <w:spacing w:line="240" w:lineRule="atLeast"/>
            </w:pPr>
            <w:r>
              <w:t>{</w:t>
            </w:r>
          </w:p>
          <w:p w14:paraId="2C7D2A86" w14:textId="77777777" w:rsidR="00720C7B" w:rsidRDefault="00720C7B" w:rsidP="00720C7B">
            <w:pPr>
              <w:shd w:val="clear" w:color="auto" w:fill="FFFFFE"/>
              <w:spacing w:line="240" w:lineRule="atLeast"/>
            </w:pPr>
            <w:r>
              <w:t xml:space="preserve">    "timestamp": "2020-03-21T16:40:20.226+0000",</w:t>
            </w:r>
          </w:p>
          <w:p w14:paraId="58D51F22" w14:textId="77777777" w:rsidR="00720C7B" w:rsidRDefault="00720C7B" w:rsidP="00720C7B">
            <w:pPr>
              <w:shd w:val="clear" w:color="auto" w:fill="FFFFFE"/>
              <w:spacing w:line="240" w:lineRule="atLeast"/>
            </w:pPr>
            <w:r>
              <w:t xml:space="preserve">    "messages": null,</w:t>
            </w:r>
          </w:p>
          <w:p w14:paraId="03184DFF" w14:textId="77777777" w:rsidR="00720C7B" w:rsidRDefault="00720C7B" w:rsidP="00720C7B">
            <w:pPr>
              <w:shd w:val="clear" w:color="auto" w:fill="FFFFFE"/>
              <w:spacing w:line="240" w:lineRule="atLeast"/>
            </w:pPr>
            <w:r>
              <w:t xml:space="preserve">    "items": {</w:t>
            </w:r>
          </w:p>
          <w:p w14:paraId="5674DFAA" w14:textId="77777777" w:rsidR="00720C7B" w:rsidRDefault="00720C7B" w:rsidP="00720C7B">
            <w:pPr>
              <w:shd w:val="clear" w:color="auto" w:fill="FFFFFE"/>
              <w:spacing w:line="240" w:lineRule="atLeast"/>
            </w:pPr>
            <w:r>
              <w:t xml:space="preserve">        "deUfficioFiltered": null,</w:t>
            </w:r>
          </w:p>
          <w:p w14:paraId="5CB56728" w14:textId="77777777" w:rsidR="00720C7B" w:rsidRDefault="00720C7B" w:rsidP="00720C7B">
            <w:pPr>
              <w:shd w:val="clear" w:color="auto" w:fill="FFFFFE"/>
              <w:spacing w:line="240" w:lineRule="atLeast"/>
            </w:pPr>
            <w:r>
              <w:t xml:space="preserve">        "deTipoDovutoFiltered": null,</w:t>
            </w:r>
          </w:p>
          <w:p w14:paraId="364357AD" w14:textId="77777777" w:rsidR="00720C7B" w:rsidRDefault="00720C7B" w:rsidP="00720C7B">
            <w:pPr>
              <w:shd w:val="clear" w:color="auto" w:fill="FFFFFE"/>
              <w:spacing w:line="240" w:lineRule="atLeast"/>
            </w:pPr>
            <w:r>
              <w:t xml:space="preserve">        "deCapitoloFiltered": null,</w:t>
            </w:r>
          </w:p>
          <w:p w14:paraId="50876223" w14:textId="77777777" w:rsidR="00720C7B" w:rsidRDefault="00720C7B" w:rsidP="00720C7B">
            <w:pPr>
              <w:shd w:val="clear" w:color="auto" w:fill="FFFFFE"/>
              <w:spacing w:line="240" w:lineRule="atLeast"/>
            </w:pPr>
            <w:r>
              <w:t xml:space="preserve">        "totImportiDTO": {</w:t>
            </w:r>
          </w:p>
          <w:p w14:paraId="74CCADD5" w14:textId="77777777" w:rsidR="00720C7B" w:rsidRDefault="00720C7B" w:rsidP="00720C7B">
            <w:pPr>
              <w:shd w:val="clear" w:color="auto" w:fill="FFFFFE"/>
              <w:spacing w:line="240" w:lineRule="atLeast"/>
            </w:pPr>
            <w:r>
              <w:t xml:space="preserve">            "importoPagato": "€ 238,97",</w:t>
            </w:r>
          </w:p>
          <w:p w14:paraId="6B35AB67" w14:textId="77777777" w:rsidR="00720C7B" w:rsidRDefault="00720C7B" w:rsidP="00720C7B">
            <w:pPr>
              <w:shd w:val="clear" w:color="auto" w:fill="FFFFFE"/>
              <w:spacing w:line="240" w:lineRule="atLeast"/>
            </w:pPr>
            <w:r>
              <w:t xml:space="preserve">            "importoRendicontato": "€ 208",</w:t>
            </w:r>
          </w:p>
          <w:p w14:paraId="04FD8555" w14:textId="77777777" w:rsidR="00720C7B" w:rsidRDefault="00720C7B" w:rsidP="00720C7B">
            <w:pPr>
              <w:shd w:val="clear" w:color="auto" w:fill="FFFFFE"/>
              <w:spacing w:line="240" w:lineRule="atLeast"/>
            </w:pPr>
            <w:r>
              <w:t xml:space="preserve">            "importoIncassato": "€ 104",</w:t>
            </w:r>
          </w:p>
          <w:p w14:paraId="0CF0CB8C" w14:textId="77777777" w:rsidR="00720C7B" w:rsidRDefault="00720C7B" w:rsidP="00720C7B">
            <w:pPr>
              <w:shd w:val="clear" w:color="auto" w:fill="FFFFFE"/>
              <w:spacing w:line="240" w:lineRule="atLeast"/>
            </w:pPr>
            <w:r>
              <w:t xml:space="preserve">            "enableDttImportoPagato": false,</w:t>
            </w:r>
          </w:p>
          <w:p w14:paraId="0CBD8025" w14:textId="77777777" w:rsidR="00720C7B" w:rsidRDefault="00720C7B" w:rsidP="00720C7B">
            <w:pPr>
              <w:shd w:val="clear" w:color="auto" w:fill="FFFFFE"/>
              <w:spacing w:line="240" w:lineRule="atLeast"/>
            </w:pPr>
            <w:r>
              <w:t xml:space="preserve">            "enableDttImportoRend": false,</w:t>
            </w:r>
          </w:p>
          <w:p w14:paraId="5CE9CD74" w14:textId="77777777" w:rsidR="00720C7B" w:rsidRDefault="00720C7B" w:rsidP="00720C7B">
            <w:pPr>
              <w:shd w:val="clear" w:color="auto" w:fill="FFFFFE"/>
              <w:spacing w:line="240" w:lineRule="atLeast"/>
            </w:pPr>
            <w:r>
              <w:t xml:space="preserve">            "enableDttImportoInc": false</w:t>
            </w:r>
          </w:p>
          <w:p w14:paraId="107BB5F5" w14:textId="77777777" w:rsidR="00720C7B" w:rsidRDefault="00720C7B" w:rsidP="00720C7B">
            <w:pPr>
              <w:shd w:val="clear" w:color="auto" w:fill="FFFFFE"/>
              <w:spacing w:line="240" w:lineRule="atLeast"/>
            </w:pPr>
            <w:r>
              <w:t xml:space="preserve">        },</w:t>
            </w:r>
          </w:p>
          <w:p w14:paraId="7500312C" w14:textId="77777777" w:rsidR="00720C7B" w:rsidRDefault="00720C7B" w:rsidP="00720C7B">
            <w:pPr>
              <w:shd w:val="clear" w:color="auto" w:fill="FFFFFE"/>
              <w:spacing w:line="240" w:lineRule="atLeast"/>
            </w:pPr>
            <w:r>
              <w:t xml:space="preserve">        "result": [</w:t>
            </w:r>
          </w:p>
          <w:p w14:paraId="236B5587" w14:textId="77777777" w:rsidR="00720C7B" w:rsidRDefault="00720C7B" w:rsidP="00720C7B">
            <w:pPr>
              <w:shd w:val="clear" w:color="auto" w:fill="FFFFFE"/>
              <w:spacing w:line="240" w:lineRule="atLeast"/>
            </w:pPr>
            <w:r>
              <w:t xml:space="preserve">            {</w:t>
            </w:r>
          </w:p>
          <w:p w14:paraId="67BCEF49" w14:textId="77777777" w:rsidR="00720C7B" w:rsidRDefault="00720C7B" w:rsidP="00720C7B">
            <w:pPr>
              <w:shd w:val="clear" w:color="auto" w:fill="FFFFFE"/>
              <w:spacing w:line="240" w:lineRule="atLeast"/>
            </w:pPr>
            <w:r>
              <w:t xml:space="preserve">                "desc": "ARISGAN - Addizionale Regionale sul Gas Naturale/Imposta sostituiva - PAGAMENTI ORDINARI E RAVVEDIMENTI OPEROSI",</w:t>
            </w:r>
          </w:p>
          <w:p w14:paraId="5634BC27" w14:textId="77777777" w:rsidR="00720C7B" w:rsidRDefault="00720C7B" w:rsidP="00720C7B">
            <w:pPr>
              <w:shd w:val="clear" w:color="auto" w:fill="FFFFFE"/>
              <w:spacing w:line="240" w:lineRule="atLeast"/>
            </w:pPr>
            <w:r>
              <w:t xml:space="preserve">                "codice": null,</w:t>
            </w:r>
          </w:p>
          <w:p w14:paraId="40230EF1" w14:textId="77777777" w:rsidR="00720C7B" w:rsidRDefault="00720C7B" w:rsidP="00720C7B">
            <w:pPr>
              <w:shd w:val="clear" w:color="auto" w:fill="FFFFFE"/>
              <w:spacing w:line="240" w:lineRule="atLeast"/>
            </w:pPr>
            <w:r>
              <w:t xml:space="preserve">                "importiDTO": {</w:t>
            </w:r>
          </w:p>
          <w:p w14:paraId="1C01072C" w14:textId="77777777" w:rsidR="00720C7B" w:rsidRDefault="00720C7B" w:rsidP="00720C7B">
            <w:pPr>
              <w:shd w:val="clear" w:color="auto" w:fill="FFFFFE"/>
              <w:spacing w:line="240" w:lineRule="atLeast"/>
            </w:pPr>
            <w:r>
              <w:t xml:space="preserve">                    "importoPagato": "€ 30,97",</w:t>
            </w:r>
          </w:p>
          <w:p w14:paraId="6E7CF1BB" w14:textId="77777777" w:rsidR="00720C7B" w:rsidRDefault="00720C7B" w:rsidP="00720C7B">
            <w:pPr>
              <w:shd w:val="clear" w:color="auto" w:fill="FFFFFE"/>
              <w:spacing w:line="240" w:lineRule="atLeast"/>
            </w:pPr>
            <w:r>
              <w:t xml:space="preserve">                    "importoRendicontato": "€ 0",</w:t>
            </w:r>
          </w:p>
          <w:p w14:paraId="4A528F77" w14:textId="77777777" w:rsidR="00720C7B" w:rsidRDefault="00720C7B" w:rsidP="00720C7B">
            <w:pPr>
              <w:shd w:val="clear" w:color="auto" w:fill="FFFFFE"/>
              <w:spacing w:line="240" w:lineRule="atLeast"/>
            </w:pPr>
            <w:r>
              <w:t xml:space="preserve">                    "importoIncassato": "€ 0",</w:t>
            </w:r>
          </w:p>
          <w:p w14:paraId="5C569DDF" w14:textId="77777777" w:rsidR="00720C7B" w:rsidRDefault="00720C7B" w:rsidP="00720C7B">
            <w:pPr>
              <w:shd w:val="clear" w:color="auto" w:fill="FFFFFE"/>
              <w:spacing w:line="240" w:lineRule="atLeast"/>
            </w:pPr>
            <w:r>
              <w:t xml:space="preserve">                    "enableDttImportoPagato": false,</w:t>
            </w:r>
          </w:p>
          <w:p w14:paraId="01F36575" w14:textId="77777777" w:rsidR="00720C7B" w:rsidRDefault="00720C7B" w:rsidP="00720C7B">
            <w:pPr>
              <w:shd w:val="clear" w:color="auto" w:fill="FFFFFE"/>
              <w:spacing w:line="240" w:lineRule="atLeast"/>
            </w:pPr>
            <w:r>
              <w:t xml:space="preserve">                    "enableDttImportoRend": false,</w:t>
            </w:r>
          </w:p>
          <w:p w14:paraId="7187ED20" w14:textId="77777777" w:rsidR="00720C7B" w:rsidRDefault="00720C7B" w:rsidP="00720C7B">
            <w:pPr>
              <w:shd w:val="clear" w:color="auto" w:fill="FFFFFE"/>
              <w:spacing w:line="240" w:lineRule="atLeast"/>
            </w:pPr>
            <w:r>
              <w:t xml:space="preserve">                    "enableDttImportoInc": false</w:t>
            </w:r>
          </w:p>
          <w:p w14:paraId="06A0EA9A" w14:textId="77777777" w:rsidR="00720C7B" w:rsidRDefault="00720C7B" w:rsidP="00720C7B">
            <w:pPr>
              <w:shd w:val="clear" w:color="auto" w:fill="FFFFFE"/>
              <w:spacing w:line="240" w:lineRule="atLeast"/>
            </w:pPr>
            <w:r>
              <w:t xml:space="preserve">                }</w:t>
            </w:r>
          </w:p>
          <w:p w14:paraId="6654D7CE" w14:textId="77777777" w:rsidR="00720C7B" w:rsidRDefault="00720C7B" w:rsidP="00720C7B">
            <w:pPr>
              <w:shd w:val="clear" w:color="auto" w:fill="FFFFFE"/>
              <w:spacing w:line="240" w:lineRule="atLeast"/>
            </w:pPr>
            <w:r>
              <w:t xml:space="preserve">            },</w:t>
            </w:r>
          </w:p>
          <w:p w14:paraId="5FE7ED13" w14:textId="77777777" w:rsidR="00720C7B" w:rsidRDefault="00720C7B" w:rsidP="00720C7B">
            <w:pPr>
              <w:shd w:val="clear" w:color="auto" w:fill="FFFFFE"/>
              <w:spacing w:line="240" w:lineRule="atLeast"/>
            </w:pPr>
            <w:r>
              <w:t xml:space="preserve">            {</w:t>
            </w:r>
          </w:p>
          <w:p w14:paraId="5F7ED9AD" w14:textId="77777777" w:rsidR="00720C7B" w:rsidRDefault="00720C7B" w:rsidP="00720C7B">
            <w:pPr>
              <w:shd w:val="clear" w:color="auto" w:fill="FFFFFE"/>
              <w:spacing w:line="240" w:lineRule="atLeast"/>
            </w:pPr>
            <w:r>
              <w:t xml:space="preserve">                "desc": "TASSA DI ABILITAZIONE ALL'ESERCIZIO PROFESSIONALE",</w:t>
            </w:r>
          </w:p>
          <w:p w14:paraId="2071B1A5" w14:textId="77777777" w:rsidR="00720C7B" w:rsidRDefault="00720C7B" w:rsidP="00720C7B">
            <w:pPr>
              <w:shd w:val="clear" w:color="auto" w:fill="FFFFFE"/>
              <w:spacing w:line="240" w:lineRule="atLeast"/>
            </w:pPr>
            <w:r>
              <w:t xml:space="preserve">                "codice": null,</w:t>
            </w:r>
          </w:p>
          <w:p w14:paraId="44B8BAB8" w14:textId="77777777" w:rsidR="00720C7B" w:rsidRDefault="00720C7B" w:rsidP="00720C7B">
            <w:pPr>
              <w:shd w:val="clear" w:color="auto" w:fill="FFFFFE"/>
              <w:spacing w:line="240" w:lineRule="atLeast"/>
            </w:pPr>
            <w:r>
              <w:t xml:space="preserve">                "importiDTO": {</w:t>
            </w:r>
          </w:p>
          <w:p w14:paraId="7DDFEC06" w14:textId="77777777" w:rsidR="00720C7B" w:rsidRDefault="00720C7B" w:rsidP="00720C7B">
            <w:pPr>
              <w:shd w:val="clear" w:color="auto" w:fill="FFFFFE"/>
              <w:spacing w:line="240" w:lineRule="atLeast"/>
            </w:pPr>
            <w:r>
              <w:t xml:space="preserve">                    "importoPagato": "€ 208",</w:t>
            </w:r>
          </w:p>
          <w:p w14:paraId="126E9174" w14:textId="77777777" w:rsidR="00720C7B" w:rsidRDefault="00720C7B" w:rsidP="00720C7B">
            <w:pPr>
              <w:shd w:val="clear" w:color="auto" w:fill="FFFFFE"/>
              <w:spacing w:line="240" w:lineRule="atLeast"/>
            </w:pPr>
            <w:r>
              <w:t xml:space="preserve">                    "importoRendicontato": "€ 208",</w:t>
            </w:r>
          </w:p>
          <w:p w14:paraId="36CEB894" w14:textId="77777777" w:rsidR="00720C7B" w:rsidRDefault="00720C7B" w:rsidP="00720C7B">
            <w:pPr>
              <w:shd w:val="clear" w:color="auto" w:fill="FFFFFE"/>
              <w:spacing w:line="240" w:lineRule="atLeast"/>
            </w:pPr>
            <w:r>
              <w:t xml:space="preserve">                    "importoIncassato": "€ 104",</w:t>
            </w:r>
          </w:p>
          <w:p w14:paraId="338BCA67" w14:textId="77777777" w:rsidR="00720C7B" w:rsidRDefault="00720C7B" w:rsidP="00720C7B">
            <w:pPr>
              <w:shd w:val="clear" w:color="auto" w:fill="FFFFFE"/>
              <w:spacing w:line="240" w:lineRule="atLeast"/>
            </w:pPr>
            <w:r>
              <w:t xml:space="preserve">                    "enableDttImportoPagato": false,</w:t>
            </w:r>
          </w:p>
          <w:p w14:paraId="14E09395" w14:textId="77777777" w:rsidR="00720C7B" w:rsidRDefault="00720C7B" w:rsidP="00720C7B">
            <w:pPr>
              <w:shd w:val="clear" w:color="auto" w:fill="FFFFFE"/>
              <w:spacing w:line="240" w:lineRule="atLeast"/>
            </w:pPr>
            <w:r>
              <w:t xml:space="preserve">                    "enableDttImportoRend": false,</w:t>
            </w:r>
          </w:p>
          <w:p w14:paraId="068A7D85" w14:textId="77777777" w:rsidR="00720C7B" w:rsidRDefault="00720C7B" w:rsidP="00720C7B">
            <w:pPr>
              <w:shd w:val="clear" w:color="auto" w:fill="FFFFFE"/>
              <w:spacing w:line="240" w:lineRule="atLeast"/>
            </w:pPr>
            <w:r>
              <w:t xml:space="preserve">                    "enableDttImportoInc": false</w:t>
            </w:r>
          </w:p>
          <w:p w14:paraId="09FE0840" w14:textId="77777777" w:rsidR="00720C7B" w:rsidRDefault="00720C7B" w:rsidP="00720C7B">
            <w:pPr>
              <w:shd w:val="clear" w:color="auto" w:fill="FFFFFE"/>
              <w:spacing w:line="240" w:lineRule="atLeast"/>
            </w:pPr>
            <w:r>
              <w:lastRenderedPageBreak/>
              <w:t xml:space="preserve">                }</w:t>
            </w:r>
          </w:p>
          <w:p w14:paraId="718F23D0" w14:textId="77777777" w:rsidR="00720C7B" w:rsidRDefault="00720C7B" w:rsidP="00720C7B">
            <w:pPr>
              <w:shd w:val="clear" w:color="auto" w:fill="FFFFFE"/>
              <w:spacing w:line="240" w:lineRule="atLeast"/>
            </w:pPr>
            <w:r>
              <w:t xml:space="preserve">            }</w:t>
            </w:r>
          </w:p>
          <w:p w14:paraId="1B5DD4FB" w14:textId="77777777" w:rsidR="00720C7B" w:rsidRDefault="00720C7B" w:rsidP="00720C7B">
            <w:pPr>
              <w:shd w:val="clear" w:color="auto" w:fill="FFFFFE"/>
              <w:spacing w:line="240" w:lineRule="atLeast"/>
            </w:pPr>
            <w:r>
              <w:t xml:space="preserve">        ]</w:t>
            </w:r>
          </w:p>
          <w:p w14:paraId="79C062BE" w14:textId="77777777" w:rsidR="00720C7B" w:rsidRDefault="00720C7B" w:rsidP="00720C7B">
            <w:pPr>
              <w:shd w:val="clear" w:color="auto" w:fill="FFFFFE"/>
              <w:spacing w:line="240" w:lineRule="atLeast"/>
            </w:pPr>
            <w:r>
              <w:t xml:space="preserve">    }</w:t>
            </w:r>
          </w:p>
          <w:p w14:paraId="7516DBBF" w14:textId="649910C0" w:rsidR="00CA3BDB" w:rsidRPr="00C84A37" w:rsidRDefault="00720C7B" w:rsidP="00720C7B">
            <w:pPr>
              <w:shd w:val="clear" w:color="auto" w:fill="FFFFFE"/>
              <w:spacing w:line="240" w:lineRule="atLeast"/>
            </w:pPr>
            <w:r>
              <w:t>}</w:t>
            </w:r>
          </w:p>
        </w:tc>
        <w:tc>
          <w:tcPr>
            <w:tcW w:w="1117" w:type="dxa"/>
            <w:vAlign w:val="center"/>
          </w:tcPr>
          <w:p w14:paraId="08F92587"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6F464F67" w14:textId="77777777" w:rsidR="00CA3BDB" w:rsidRDefault="00CA3BDB" w:rsidP="00CA3BDB"/>
    <w:p w14:paraId="7A4682FD" w14:textId="776107CB" w:rsidR="00CA3BDB" w:rsidRDefault="00CA3BDB" w:rsidP="00BC5D2E"/>
    <w:p w14:paraId="00D3E9CE" w14:textId="4AF1C11A" w:rsidR="00CA3BDB" w:rsidRDefault="00CA3BDB" w:rsidP="00CA3BDB">
      <w:pPr>
        <w:pStyle w:val="Titolo4"/>
      </w:pPr>
      <w:r w:rsidRPr="00A04A39">
        <w:t>TC_</w:t>
      </w:r>
      <w:r w:rsidRPr="00F34B2A">
        <w:t>STATISTICHE</w:t>
      </w:r>
      <w:r w:rsidRPr="00A04A39">
        <w:t>_0</w:t>
      </w:r>
      <w:r>
        <w:t>4</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63951780" w14:textId="77777777" w:rsidTr="008726BD">
        <w:trPr>
          <w:gridAfter w:val="2"/>
          <w:wAfter w:w="5665" w:type="dxa"/>
          <w:trHeight w:val="583"/>
        </w:trPr>
        <w:tc>
          <w:tcPr>
            <w:tcW w:w="4189" w:type="dxa"/>
            <w:gridSpan w:val="3"/>
            <w:shd w:val="clear" w:color="auto" w:fill="DEEAF6" w:themeFill="accent1" w:themeFillTint="33"/>
          </w:tcPr>
          <w:p w14:paraId="5CBD41E0" w14:textId="6099B4B6" w:rsidR="00CA3BDB" w:rsidRPr="00C84A37" w:rsidRDefault="00CA3BDB" w:rsidP="008726BD">
            <w:pPr>
              <w:rPr>
                <w:b/>
              </w:rPr>
            </w:pPr>
            <w:r w:rsidRPr="00C84A37">
              <w:rPr>
                <w:b/>
              </w:rPr>
              <w:t>TC_</w:t>
            </w:r>
            <w:r w:rsidRPr="00F34B2A">
              <w:rPr>
                <w:b/>
              </w:rPr>
              <w:t>STATISTICHE</w:t>
            </w:r>
            <w:r w:rsidRPr="00C84A37">
              <w:rPr>
                <w:b/>
              </w:rPr>
              <w:t>_0</w:t>
            </w:r>
            <w:r>
              <w:rPr>
                <w:b/>
              </w:rPr>
              <w:t>4</w:t>
            </w:r>
          </w:p>
        </w:tc>
      </w:tr>
      <w:tr w:rsidR="00CA3BDB" w:rsidRPr="00C84A37" w14:paraId="18BB8F50" w14:textId="77777777" w:rsidTr="008726BD">
        <w:trPr>
          <w:trHeight w:val="550"/>
        </w:trPr>
        <w:tc>
          <w:tcPr>
            <w:tcW w:w="2405" w:type="dxa"/>
            <w:gridSpan w:val="2"/>
          </w:tcPr>
          <w:p w14:paraId="69B368BB" w14:textId="77777777" w:rsidR="00CA3BDB" w:rsidRPr="00C84A37" w:rsidRDefault="00CA3BDB" w:rsidP="008726BD">
            <w:pPr>
              <w:rPr>
                <w:b/>
              </w:rPr>
            </w:pPr>
            <w:r w:rsidRPr="00C84A37">
              <w:rPr>
                <w:b/>
              </w:rPr>
              <w:t>Titolo</w:t>
            </w:r>
          </w:p>
        </w:tc>
        <w:tc>
          <w:tcPr>
            <w:tcW w:w="7449" w:type="dxa"/>
            <w:gridSpan w:val="3"/>
          </w:tcPr>
          <w:p w14:paraId="22C5C8F8" w14:textId="423270CE" w:rsidR="00CA3BDB" w:rsidRPr="00C84A37" w:rsidRDefault="00CC273D" w:rsidP="008726BD">
            <w:r w:rsidRPr="00CC273D">
              <w:t>Dettaglio Statistica: Totali ripartiti Capitolo</w:t>
            </w:r>
          </w:p>
        </w:tc>
      </w:tr>
      <w:tr w:rsidR="00CA3BDB" w:rsidRPr="00C84A37" w14:paraId="6E47A1E2" w14:textId="77777777" w:rsidTr="008726BD">
        <w:trPr>
          <w:trHeight w:val="550"/>
        </w:trPr>
        <w:tc>
          <w:tcPr>
            <w:tcW w:w="2405" w:type="dxa"/>
            <w:gridSpan w:val="2"/>
          </w:tcPr>
          <w:p w14:paraId="6E75B2E5" w14:textId="77777777" w:rsidR="00CA3BDB" w:rsidRPr="00C84A37" w:rsidRDefault="00CA3BDB" w:rsidP="008726BD">
            <w:pPr>
              <w:rPr>
                <w:b/>
              </w:rPr>
            </w:pPr>
            <w:r w:rsidRPr="00C84A37">
              <w:rPr>
                <w:b/>
              </w:rPr>
              <w:t>Descrizione</w:t>
            </w:r>
          </w:p>
        </w:tc>
        <w:tc>
          <w:tcPr>
            <w:tcW w:w="7449" w:type="dxa"/>
            <w:gridSpan w:val="3"/>
          </w:tcPr>
          <w:p w14:paraId="345CFC4B" w14:textId="47D8E539" w:rsidR="00CA3BDB" w:rsidRPr="00C84A37" w:rsidRDefault="00F625F7" w:rsidP="008726BD">
            <w:r w:rsidRPr="00F625F7">
              <w:t>Dati statistici dei pagamenti ripartiti in base ai diversi Capitoli.</w:t>
            </w:r>
          </w:p>
        </w:tc>
      </w:tr>
      <w:tr w:rsidR="00CA3BDB" w:rsidRPr="00C84A37" w14:paraId="335F5787" w14:textId="77777777" w:rsidTr="008726BD">
        <w:trPr>
          <w:trHeight w:val="550"/>
        </w:trPr>
        <w:tc>
          <w:tcPr>
            <w:tcW w:w="2405" w:type="dxa"/>
            <w:gridSpan w:val="2"/>
          </w:tcPr>
          <w:p w14:paraId="4D1A56BC" w14:textId="77777777" w:rsidR="00CA3BDB" w:rsidRPr="00C84A37" w:rsidRDefault="00CA3BDB" w:rsidP="008726BD">
            <w:pPr>
              <w:rPr>
                <w:b/>
              </w:rPr>
            </w:pPr>
            <w:r>
              <w:rPr>
                <w:b/>
              </w:rPr>
              <w:t>Id Ruolo/Attore</w:t>
            </w:r>
          </w:p>
        </w:tc>
        <w:tc>
          <w:tcPr>
            <w:tcW w:w="7449" w:type="dxa"/>
            <w:gridSpan w:val="3"/>
          </w:tcPr>
          <w:p w14:paraId="067E390D" w14:textId="77777777" w:rsidR="00CA3BDB" w:rsidRPr="00146646" w:rsidRDefault="00CA3BDB" w:rsidP="008726BD">
            <w:r>
              <w:t>001</w:t>
            </w:r>
          </w:p>
        </w:tc>
      </w:tr>
      <w:tr w:rsidR="00CA3BDB" w:rsidRPr="00C84A37" w14:paraId="71F60F41" w14:textId="77777777" w:rsidTr="008726BD">
        <w:tc>
          <w:tcPr>
            <w:tcW w:w="2405" w:type="dxa"/>
            <w:gridSpan w:val="2"/>
            <w:vAlign w:val="center"/>
          </w:tcPr>
          <w:p w14:paraId="6BADAB89" w14:textId="77777777" w:rsidR="00CA3BDB" w:rsidRPr="00C84A37" w:rsidRDefault="00CA3BDB" w:rsidP="008726BD">
            <w:pPr>
              <w:rPr>
                <w:b/>
              </w:rPr>
            </w:pPr>
            <w:r w:rsidRPr="00C84A37">
              <w:rPr>
                <w:b/>
              </w:rPr>
              <w:t>Pre-condizioni</w:t>
            </w:r>
          </w:p>
        </w:tc>
        <w:tc>
          <w:tcPr>
            <w:tcW w:w="7449" w:type="dxa"/>
            <w:gridSpan w:val="3"/>
            <w:vAlign w:val="center"/>
          </w:tcPr>
          <w:p w14:paraId="009A8A47"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26221620" w14:textId="77777777" w:rsidR="00CA3BDB" w:rsidRDefault="00CA3BDB" w:rsidP="008726BD">
            <w:pPr>
              <w:pStyle w:val="Paragrafoelenco"/>
              <w:numPr>
                <w:ilvl w:val="0"/>
                <w:numId w:val="7"/>
              </w:numPr>
              <w:ind w:left="714" w:hanging="357"/>
            </w:pPr>
            <w:r>
              <w:t>L’utente deve avere selezionato la request TC_</w:t>
            </w:r>
            <w:r w:rsidRPr="00F34B2A">
              <w:t>STATISTICHE</w:t>
            </w:r>
            <w:r>
              <w:t>_04</w:t>
            </w:r>
          </w:p>
          <w:p w14:paraId="43B781A9" w14:textId="04B79EAC" w:rsidR="00624051" w:rsidRPr="00C84A37" w:rsidRDefault="00624051" w:rsidP="008726BD">
            <w:pPr>
              <w:pStyle w:val="Paragrafoelenco"/>
              <w:numPr>
                <w:ilvl w:val="0"/>
                <w:numId w:val="7"/>
              </w:numPr>
              <w:ind w:left="714" w:hanging="357"/>
            </w:pPr>
            <w:r>
              <w:t>Lo script di aggiornamento viste deve essere correttamente schedulato (</w:t>
            </w:r>
            <w:r w:rsidRPr="00624051">
              <w:t>batch-PROD_mypivot.crontab.sh</w:t>
            </w:r>
            <w:r>
              <w:t>)</w:t>
            </w:r>
          </w:p>
        </w:tc>
      </w:tr>
      <w:tr w:rsidR="00152D11" w:rsidRPr="00C84A37" w14:paraId="04988346" w14:textId="77777777" w:rsidTr="00D04726">
        <w:tc>
          <w:tcPr>
            <w:tcW w:w="2405" w:type="dxa"/>
            <w:gridSpan w:val="2"/>
            <w:vAlign w:val="center"/>
          </w:tcPr>
          <w:p w14:paraId="0A93D13B" w14:textId="77777777" w:rsidR="00152D11" w:rsidRPr="00C84A37" w:rsidRDefault="00152D11" w:rsidP="00D04726">
            <w:pPr>
              <w:rPr>
                <w:b/>
              </w:rPr>
            </w:pPr>
            <w:r>
              <w:rPr>
                <w:b/>
              </w:rPr>
              <w:t>Post-condizioni</w:t>
            </w:r>
          </w:p>
        </w:tc>
        <w:tc>
          <w:tcPr>
            <w:tcW w:w="7449" w:type="dxa"/>
            <w:gridSpan w:val="3"/>
            <w:vAlign w:val="center"/>
          </w:tcPr>
          <w:p w14:paraId="63CE8385" w14:textId="1876870D" w:rsidR="00152D11" w:rsidRDefault="00152D11" w:rsidP="00422DC0">
            <w:pPr>
              <w:pStyle w:val="Paragrafoelenco"/>
              <w:numPr>
                <w:ilvl w:val="0"/>
                <w:numId w:val="7"/>
              </w:numPr>
              <w:ind w:left="714" w:hanging="357"/>
            </w:pPr>
            <w:r>
              <w:t>Il servizio restituisce i totali degli incassi suddivisi per capitoli presenti nel sistema per l’anno 2020 relativamente agli accertamenti chiusi</w:t>
            </w:r>
            <w:r w:rsidR="00422DC0">
              <w:t xml:space="preserve"> per il tipo dovuto 0811 l’ufficio 102.</w:t>
            </w:r>
            <w:r>
              <w:t xml:space="preserve"> Nel sistema è presente un solo accertamento chiuso con associato un solo pagamento relativo tipo dovuto</w:t>
            </w:r>
            <w:r w:rsidR="00422DC0">
              <w:t xml:space="preserve"> 0811 con una ripartizione per l’ufficio 102 con importo 54€</w:t>
            </w:r>
            <w:r>
              <w:t>.</w:t>
            </w:r>
          </w:p>
        </w:tc>
      </w:tr>
      <w:tr w:rsidR="00CA3BDB" w:rsidRPr="00C84A37" w14:paraId="2AA96362" w14:textId="77777777" w:rsidTr="008726BD">
        <w:tc>
          <w:tcPr>
            <w:tcW w:w="2405" w:type="dxa"/>
            <w:gridSpan w:val="2"/>
            <w:vAlign w:val="center"/>
          </w:tcPr>
          <w:p w14:paraId="07B41446" w14:textId="77777777" w:rsidR="00CA3BDB" w:rsidRPr="00C84A37" w:rsidRDefault="00CA3BDB" w:rsidP="008726BD">
            <w:pPr>
              <w:rPr>
                <w:b/>
              </w:rPr>
            </w:pPr>
            <w:r>
              <w:rPr>
                <w:b/>
              </w:rPr>
              <w:t>Input</w:t>
            </w:r>
          </w:p>
        </w:tc>
        <w:tc>
          <w:tcPr>
            <w:tcW w:w="7449" w:type="dxa"/>
            <w:gridSpan w:val="3"/>
            <w:vAlign w:val="center"/>
          </w:tcPr>
          <w:p w14:paraId="4064BA00" w14:textId="77777777" w:rsidR="00152D11" w:rsidRDefault="00152D11" w:rsidP="00152D11">
            <w:r>
              <w:t>{</w:t>
            </w:r>
          </w:p>
          <w:p w14:paraId="7340561B" w14:textId="77777777" w:rsidR="00152D11" w:rsidRDefault="00152D11" w:rsidP="00152D11">
            <w:r>
              <w:t xml:space="preserve">  "codIpa": "R_CAMPAN",</w:t>
            </w:r>
          </w:p>
          <w:p w14:paraId="06344E49" w14:textId="77777777" w:rsidR="00152D11" w:rsidRDefault="00152D11" w:rsidP="00152D11">
            <w:r>
              <w:t xml:space="preserve">  "pagatiCheck": true,</w:t>
            </w:r>
          </w:p>
          <w:p w14:paraId="1FABFF64" w14:textId="77777777" w:rsidR="00152D11" w:rsidRDefault="00152D11" w:rsidP="00152D11">
            <w:r>
              <w:t xml:space="preserve">  "rendicontatiCheck": true,</w:t>
            </w:r>
          </w:p>
          <w:p w14:paraId="24717400" w14:textId="77777777" w:rsidR="00152D11" w:rsidRDefault="00152D11" w:rsidP="00152D11">
            <w:r>
              <w:t xml:space="preserve">  "incassatiCheck": true,</w:t>
            </w:r>
          </w:p>
          <w:p w14:paraId="2F7BE138" w14:textId="77777777" w:rsidR="00152D11" w:rsidRDefault="00152D11" w:rsidP="00152D11">
            <w:r>
              <w:t xml:space="preserve">  "annoCheck": true,</w:t>
            </w:r>
          </w:p>
          <w:p w14:paraId="3E7BE42E" w14:textId="77777777" w:rsidR="00152D11" w:rsidRDefault="00152D11" w:rsidP="00152D11">
            <w:r>
              <w:t xml:space="preserve">  "anno": "2020",</w:t>
            </w:r>
          </w:p>
          <w:p w14:paraId="31ED9373" w14:textId="77777777" w:rsidR="00152D11" w:rsidRDefault="00152D11" w:rsidP="00152D11">
            <w:r>
              <w:t xml:space="preserve">  "codiceTipoDovuto": "0811",</w:t>
            </w:r>
          </w:p>
          <w:p w14:paraId="023E7B59" w14:textId="77777777" w:rsidR="00152D11" w:rsidRDefault="00152D11" w:rsidP="00152D11">
            <w:r>
              <w:t xml:space="preserve">  "codiceUfficio": "102"</w:t>
            </w:r>
          </w:p>
          <w:p w14:paraId="0912A0A4" w14:textId="320EAD45" w:rsidR="00CA3BDB" w:rsidRDefault="00152D11" w:rsidP="00152D11">
            <w:r>
              <w:t>}</w:t>
            </w:r>
          </w:p>
        </w:tc>
      </w:tr>
      <w:tr w:rsidR="00CA3BDB" w:rsidRPr="00C84A37" w14:paraId="01D2B680" w14:textId="77777777" w:rsidTr="008726BD">
        <w:trPr>
          <w:trHeight w:val="540"/>
        </w:trPr>
        <w:tc>
          <w:tcPr>
            <w:tcW w:w="626" w:type="dxa"/>
          </w:tcPr>
          <w:p w14:paraId="3F567C18" w14:textId="77777777" w:rsidR="00CA3BDB" w:rsidRPr="00C84A37" w:rsidRDefault="00CA3BDB" w:rsidP="008726BD">
            <w:pPr>
              <w:rPr>
                <w:b/>
              </w:rPr>
            </w:pPr>
            <w:r w:rsidRPr="00C84A37">
              <w:rPr>
                <w:b/>
              </w:rPr>
              <w:t>Step</w:t>
            </w:r>
          </w:p>
        </w:tc>
        <w:tc>
          <w:tcPr>
            <w:tcW w:w="1779" w:type="dxa"/>
          </w:tcPr>
          <w:p w14:paraId="73E38838" w14:textId="77777777" w:rsidR="00CA3BDB" w:rsidRPr="00C84A37" w:rsidRDefault="00CA3BDB" w:rsidP="008726BD">
            <w:pPr>
              <w:rPr>
                <w:b/>
              </w:rPr>
            </w:pPr>
            <w:r w:rsidRPr="00C84A37">
              <w:rPr>
                <w:b/>
              </w:rPr>
              <w:t>Azione</w:t>
            </w:r>
          </w:p>
        </w:tc>
        <w:tc>
          <w:tcPr>
            <w:tcW w:w="6332" w:type="dxa"/>
            <w:gridSpan w:val="2"/>
          </w:tcPr>
          <w:p w14:paraId="7AEDD4EF" w14:textId="77777777" w:rsidR="00CA3BDB" w:rsidRPr="00C84A37" w:rsidRDefault="00CA3BDB" w:rsidP="008726BD">
            <w:pPr>
              <w:rPr>
                <w:b/>
              </w:rPr>
            </w:pPr>
            <w:r w:rsidRPr="00C84A37">
              <w:rPr>
                <w:b/>
              </w:rPr>
              <w:t>Risultato atteso</w:t>
            </w:r>
          </w:p>
        </w:tc>
        <w:tc>
          <w:tcPr>
            <w:tcW w:w="1117" w:type="dxa"/>
          </w:tcPr>
          <w:p w14:paraId="110EDA20" w14:textId="77777777" w:rsidR="00CA3BDB" w:rsidRPr="00C84A37" w:rsidRDefault="00CA3BDB" w:rsidP="008726BD">
            <w:pPr>
              <w:rPr>
                <w:b/>
              </w:rPr>
            </w:pPr>
            <w:r w:rsidRPr="00C84A37">
              <w:rPr>
                <w:b/>
              </w:rPr>
              <w:t>Esito</w:t>
            </w:r>
          </w:p>
        </w:tc>
      </w:tr>
      <w:tr w:rsidR="00CA3BDB" w:rsidRPr="00C84A37" w14:paraId="4E91CE74" w14:textId="77777777" w:rsidTr="008726BD">
        <w:trPr>
          <w:trHeight w:val="1800"/>
        </w:trPr>
        <w:tc>
          <w:tcPr>
            <w:tcW w:w="626" w:type="dxa"/>
          </w:tcPr>
          <w:p w14:paraId="0BAFFACF" w14:textId="77777777" w:rsidR="00CA3BDB" w:rsidRPr="00C84A37" w:rsidRDefault="00CA3BDB" w:rsidP="008726BD">
            <w:r>
              <w:lastRenderedPageBreak/>
              <w:t>1</w:t>
            </w:r>
          </w:p>
        </w:tc>
        <w:tc>
          <w:tcPr>
            <w:tcW w:w="1779" w:type="dxa"/>
          </w:tcPr>
          <w:p w14:paraId="7935946A" w14:textId="77777777" w:rsidR="00CA3BDB" w:rsidRPr="00C84A37" w:rsidRDefault="00CA3BDB" w:rsidP="008726BD">
            <w:r>
              <w:t>L’utente seleziona il pulsante SEND.</w:t>
            </w:r>
          </w:p>
        </w:tc>
        <w:tc>
          <w:tcPr>
            <w:tcW w:w="6332" w:type="dxa"/>
            <w:gridSpan w:val="2"/>
          </w:tcPr>
          <w:p w14:paraId="46FB1DA2" w14:textId="77777777" w:rsidR="00422DC0" w:rsidRDefault="00422DC0" w:rsidP="00422DC0">
            <w:pPr>
              <w:shd w:val="clear" w:color="auto" w:fill="FFFFFE"/>
              <w:spacing w:line="240" w:lineRule="atLeast"/>
            </w:pPr>
            <w:r>
              <w:t>{</w:t>
            </w:r>
          </w:p>
          <w:p w14:paraId="2AACA413" w14:textId="77777777" w:rsidR="00422DC0" w:rsidRDefault="00422DC0" w:rsidP="00422DC0">
            <w:pPr>
              <w:shd w:val="clear" w:color="auto" w:fill="FFFFFE"/>
              <w:spacing w:line="240" w:lineRule="atLeast"/>
            </w:pPr>
            <w:r>
              <w:t xml:space="preserve">    "timestamp": "2020-03-23T23:24:26.828+0000",</w:t>
            </w:r>
          </w:p>
          <w:p w14:paraId="3C1F26AC" w14:textId="77777777" w:rsidR="00422DC0" w:rsidRDefault="00422DC0" w:rsidP="00422DC0">
            <w:pPr>
              <w:shd w:val="clear" w:color="auto" w:fill="FFFFFE"/>
              <w:spacing w:line="240" w:lineRule="atLeast"/>
            </w:pPr>
            <w:r>
              <w:t xml:space="preserve">    "messages": null,</w:t>
            </w:r>
          </w:p>
          <w:p w14:paraId="121B700D" w14:textId="77777777" w:rsidR="00422DC0" w:rsidRDefault="00422DC0" w:rsidP="00422DC0">
            <w:pPr>
              <w:shd w:val="clear" w:color="auto" w:fill="FFFFFE"/>
              <w:spacing w:line="240" w:lineRule="atLeast"/>
            </w:pPr>
            <w:r>
              <w:t xml:space="preserve">    "items": {</w:t>
            </w:r>
          </w:p>
          <w:p w14:paraId="41A654DA" w14:textId="77777777" w:rsidR="00422DC0" w:rsidRDefault="00422DC0" w:rsidP="00422DC0">
            <w:pPr>
              <w:shd w:val="clear" w:color="auto" w:fill="FFFFFE"/>
              <w:spacing w:line="240" w:lineRule="atLeast"/>
            </w:pPr>
            <w:r>
              <w:t xml:space="preserve">        "deUfficioFiltered": "Ufficio controlli 1",</w:t>
            </w:r>
          </w:p>
          <w:p w14:paraId="2511F687" w14:textId="77777777" w:rsidR="00422DC0" w:rsidRDefault="00422DC0" w:rsidP="00422DC0">
            <w:pPr>
              <w:shd w:val="clear" w:color="auto" w:fill="FFFFFE"/>
              <w:spacing w:line="240" w:lineRule="atLeast"/>
            </w:pPr>
            <w:r>
              <w:t xml:space="preserve">        "deTipoDovutoFiltered": "TASSA DI ABILITAZIONE ALL'ESERCIZIO PROFESSIONALE",</w:t>
            </w:r>
          </w:p>
          <w:p w14:paraId="3D2B6FE3" w14:textId="77777777" w:rsidR="00422DC0" w:rsidRDefault="00422DC0" w:rsidP="00422DC0">
            <w:pPr>
              <w:shd w:val="clear" w:color="auto" w:fill="FFFFFE"/>
              <w:spacing w:line="240" w:lineRule="atLeast"/>
            </w:pPr>
            <w:r>
              <w:t xml:space="preserve">        "deCapitoloFiltered": null,</w:t>
            </w:r>
          </w:p>
          <w:p w14:paraId="46701EF2" w14:textId="77777777" w:rsidR="00422DC0" w:rsidRDefault="00422DC0" w:rsidP="00422DC0">
            <w:pPr>
              <w:shd w:val="clear" w:color="auto" w:fill="FFFFFE"/>
              <w:spacing w:line="240" w:lineRule="atLeast"/>
            </w:pPr>
            <w:r>
              <w:t xml:space="preserve">        "totImportiDTO": {</w:t>
            </w:r>
          </w:p>
          <w:p w14:paraId="56600EB1" w14:textId="77777777" w:rsidR="00422DC0" w:rsidRDefault="00422DC0" w:rsidP="00422DC0">
            <w:pPr>
              <w:shd w:val="clear" w:color="auto" w:fill="FFFFFE"/>
              <w:spacing w:line="240" w:lineRule="atLeast"/>
            </w:pPr>
            <w:r>
              <w:t xml:space="preserve">            "importoPagato": "€ 54",</w:t>
            </w:r>
          </w:p>
          <w:p w14:paraId="3E2081E7" w14:textId="77777777" w:rsidR="00422DC0" w:rsidRDefault="00422DC0" w:rsidP="00422DC0">
            <w:pPr>
              <w:shd w:val="clear" w:color="auto" w:fill="FFFFFE"/>
              <w:spacing w:line="240" w:lineRule="atLeast"/>
            </w:pPr>
            <w:r>
              <w:t xml:space="preserve">            "importoRendicontato": "€ 54",</w:t>
            </w:r>
          </w:p>
          <w:p w14:paraId="00246073" w14:textId="77777777" w:rsidR="00422DC0" w:rsidRDefault="00422DC0" w:rsidP="00422DC0">
            <w:pPr>
              <w:shd w:val="clear" w:color="auto" w:fill="FFFFFE"/>
              <w:spacing w:line="240" w:lineRule="atLeast"/>
            </w:pPr>
            <w:r>
              <w:t xml:space="preserve">            "importoIncassato": "€ 54",</w:t>
            </w:r>
          </w:p>
          <w:p w14:paraId="0E94D3FA" w14:textId="77777777" w:rsidR="00422DC0" w:rsidRDefault="00422DC0" w:rsidP="00422DC0">
            <w:pPr>
              <w:shd w:val="clear" w:color="auto" w:fill="FFFFFE"/>
              <w:spacing w:line="240" w:lineRule="atLeast"/>
            </w:pPr>
            <w:r>
              <w:t xml:space="preserve">            "enableDttImportoPagato": false,</w:t>
            </w:r>
          </w:p>
          <w:p w14:paraId="7E94DA23" w14:textId="77777777" w:rsidR="00422DC0" w:rsidRDefault="00422DC0" w:rsidP="00422DC0">
            <w:pPr>
              <w:shd w:val="clear" w:color="auto" w:fill="FFFFFE"/>
              <w:spacing w:line="240" w:lineRule="atLeast"/>
            </w:pPr>
            <w:r>
              <w:t xml:space="preserve">            "enableDttImportoRend": false,</w:t>
            </w:r>
          </w:p>
          <w:p w14:paraId="2F816164" w14:textId="77777777" w:rsidR="00422DC0" w:rsidRDefault="00422DC0" w:rsidP="00422DC0">
            <w:pPr>
              <w:shd w:val="clear" w:color="auto" w:fill="FFFFFE"/>
              <w:spacing w:line="240" w:lineRule="atLeast"/>
            </w:pPr>
            <w:r>
              <w:t xml:space="preserve">            "enableDttImportoInc": false</w:t>
            </w:r>
          </w:p>
          <w:p w14:paraId="1181FBF1" w14:textId="77777777" w:rsidR="00422DC0" w:rsidRDefault="00422DC0" w:rsidP="00422DC0">
            <w:pPr>
              <w:shd w:val="clear" w:color="auto" w:fill="FFFFFE"/>
              <w:spacing w:line="240" w:lineRule="atLeast"/>
            </w:pPr>
            <w:r>
              <w:t xml:space="preserve">        },</w:t>
            </w:r>
          </w:p>
          <w:p w14:paraId="42AB1262" w14:textId="77777777" w:rsidR="00422DC0" w:rsidRDefault="00422DC0" w:rsidP="00422DC0">
            <w:pPr>
              <w:shd w:val="clear" w:color="auto" w:fill="FFFFFE"/>
              <w:spacing w:line="240" w:lineRule="atLeast"/>
            </w:pPr>
            <w:r>
              <w:t xml:space="preserve">        "result": [</w:t>
            </w:r>
          </w:p>
          <w:p w14:paraId="37ED1E88" w14:textId="77777777" w:rsidR="00422DC0" w:rsidRDefault="00422DC0" w:rsidP="00422DC0">
            <w:pPr>
              <w:shd w:val="clear" w:color="auto" w:fill="FFFFFE"/>
              <w:spacing w:line="240" w:lineRule="atLeast"/>
            </w:pPr>
            <w:r>
              <w:t xml:space="preserve">            {</w:t>
            </w:r>
          </w:p>
          <w:p w14:paraId="1EB91496" w14:textId="77777777" w:rsidR="00422DC0" w:rsidRDefault="00422DC0" w:rsidP="00422DC0">
            <w:pPr>
              <w:shd w:val="clear" w:color="auto" w:fill="FFFFFE"/>
              <w:spacing w:line="240" w:lineRule="atLeast"/>
            </w:pPr>
            <w:r>
              <w:t xml:space="preserve">                "desc": "Tributi privati 1",</w:t>
            </w:r>
          </w:p>
          <w:p w14:paraId="3D57756A" w14:textId="77777777" w:rsidR="00422DC0" w:rsidRDefault="00422DC0" w:rsidP="00422DC0">
            <w:pPr>
              <w:shd w:val="clear" w:color="auto" w:fill="FFFFFE"/>
              <w:spacing w:line="240" w:lineRule="atLeast"/>
            </w:pPr>
            <w:r>
              <w:t xml:space="preserve">                "codice": "004",</w:t>
            </w:r>
          </w:p>
          <w:p w14:paraId="5F4042D1" w14:textId="77777777" w:rsidR="00422DC0" w:rsidRDefault="00422DC0" w:rsidP="00422DC0">
            <w:pPr>
              <w:shd w:val="clear" w:color="auto" w:fill="FFFFFE"/>
              <w:spacing w:line="240" w:lineRule="atLeast"/>
            </w:pPr>
            <w:r>
              <w:t xml:space="preserve">                "importiDTO": {</w:t>
            </w:r>
          </w:p>
          <w:p w14:paraId="3F502790" w14:textId="77777777" w:rsidR="00422DC0" w:rsidRDefault="00422DC0" w:rsidP="00422DC0">
            <w:pPr>
              <w:shd w:val="clear" w:color="auto" w:fill="FFFFFE"/>
              <w:spacing w:line="240" w:lineRule="atLeast"/>
            </w:pPr>
            <w:r>
              <w:t xml:space="preserve">                    "importoPagato": "€ 54",</w:t>
            </w:r>
          </w:p>
          <w:p w14:paraId="010A9EC6" w14:textId="77777777" w:rsidR="00422DC0" w:rsidRDefault="00422DC0" w:rsidP="00422DC0">
            <w:pPr>
              <w:shd w:val="clear" w:color="auto" w:fill="FFFFFE"/>
              <w:spacing w:line="240" w:lineRule="atLeast"/>
            </w:pPr>
            <w:r>
              <w:t xml:space="preserve">                    "importoRendicontato": "€ 54",</w:t>
            </w:r>
          </w:p>
          <w:p w14:paraId="0F79D525" w14:textId="77777777" w:rsidR="00422DC0" w:rsidRDefault="00422DC0" w:rsidP="00422DC0">
            <w:pPr>
              <w:shd w:val="clear" w:color="auto" w:fill="FFFFFE"/>
              <w:spacing w:line="240" w:lineRule="atLeast"/>
            </w:pPr>
            <w:r>
              <w:t xml:space="preserve">                    "importoIncassato": "€ 54",</w:t>
            </w:r>
          </w:p>
          <w:p w14:paraId="4FF29D4C" w14:textId="77777777" w:rsidR="00422DC0" w:rsidRDefault="00422DC0" w:rsidP="00422DC0">
            <w:pPr>
              <w:shd w:val="clear" w:color="auto" w:fill="FFFFFE"/>
              <w:spacing w:line="240" w:lineRule="atLeast"/>
            </w:pPr>
            <w:r>
              <w:t xml:space="preserve">                    "enableDttImportoPagato": true,</w:t>
            </w:r>
          </w:p>
          <w:p w14:paraId="29893C13" w14:textId="77777777" w:rsidR="00422DC0" w:rsidRDefault="00422DC0" w:rsidP="00422DC0">
            <w:pPr>
              <w:shd w:val="clear" w:color="auto" w:fill="FFFFFE"/>
              <w:spacing w:line="240" w:lineRule="atLeast"/>
            </w:pPr>
            <w:r>
              <w:t xml:space="preserve">                    "enableDttImportoRend": true,</w:t>
            </w:r>
          </w:p>
          <w:p w14:paraId="10D25D67" w14:textId="77777777" w:rsidR="00422DC0" w:rsidRDefault="00422DC0" w:rsidP="00422DC0">
            <w:pPr>
              <w:shd w:val="clear" w:color="auto" w:fill="FFFFFE"/>
              <w:spacing w:line="240" w:lineRule="atLeast"/>
            </w:pPr>
            <w:r>
              <w:t xml:space="preserve">                    "enableDttImportoInc": true</w:t>
            </w:r>
          </w:p>
          <w:p w14:paraId="7155EA3E" w14:textId="77777777" w:rsidR="00422DC0" w:rsidRDefault="00422DC0" w:rsidP="00422DC0">
            <w:pPr>
              <w:shd w:val="clear" w:color="auto" w:fill="FFFFFE"/>
              <w:spacing w:line="240" w:lineRule="atLeast"/>
            </w:pPr>
            <w:r>
              <w:t xml:space="preserve">                }</w:t>
            </w:r>
          </w:p>
          <w:p w14:paraId="080844B6" w14:textId="77777777" w:rsidR="00422DC0" w:rsidRDefault="00422DC0" w:rsidP="00422DC0">
            <w:pPr>
              <w:shd w:val="clear" w:color="auto" w:fill="FFFFFE"/>
              <w:spacing w:line="240" w:lineRule="atLeast"/>
            </w:pPr>
            <w:r>
              <w:t xml:space="preserve">            }</w:t>
            </w:r>
          </w:p>
          <w:p w14:paraId="4040BB15" w14:textId="77777777" w:rsidR="00422DC0" w:rsidRDefault="00422DC0" w:rsidP="00422DC0">
            <w:pPr>
              <w:shd w:val="clear" w:color="auto" w:fill="FFFFFE"/>
              <w:spacing w:line="240" w:lineRule="atLeast"/>
            </w:pPr>
            <w:r>
              <w:t xml:space="preserve">        ]</w:t>
            </w:r>
          </w:p>
          <w:p w14:paraId="0E55DA9E" w14:textId="77777777" w:rsidR="00422DC0" w:rsidRDefault="00422DC0" w:rsidP="00422DC0">
            <w:pPr>
              <w:shd w:val="clear" w:color="auto" w:fill="FFFFFE"/>
              <w:spacing w:line="240" w:lineRule="atLeast"/>
            </w:pPr>
            <w:r>
              <w:t xml:space="preserve">    }</w:t>
            </w:r>
          </w:p>
          <w:p w14:paraId="178BA6B4" w14:textId="0EB0858A" w:rsidR="00CA3BDB" w:rsidRPr="00C84A37" w:rsidRDefault="00422DC0" w:rsidP="00422DC0">
            <w:pPr>
              <w:shd w:val="clear" w:color="auto" w:fill="FFFFFE"/>
              <w:spacing w:line="240" w:lineRule="atLeast"/>
            </w:pPr>
            <w:r>
              <w:t>}</w:t>
            </w:r>
          </w:p>
        </w:tc>
        <w:tc>
          <w:tcPr>
            <w:tcW w:w="1117" w:type="dxa"/>
            <w:vAlign w:val="center"/>
          </w:tcPr>
          <w:p w14:paraId="638709DA"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4AAA2550" w14:textId="77777777" w:rsidR="00CA3BDB" w:rsidRDefault="00CA3BDB" w:rsidP="00CA3BDB"/>
    <w:p w14:paraId="6074EDCE" w14:textId="7C663A7C" w:rsidR="00CA3BDB" w:rsidRDefault="00CA3BDB" w:rsidP="00BC5D2E"/>
    <w:p w14:paraId="125581E5" w14:textId="0EAE8020" w:rsidR="00CA3BDB" w:rsidRDefault="00CA3BDB" w:rsidP="00CA3BDB">
      <w:pPr>
        <w:pStyle w:val="Titolo4"/>
      </w:pPr>
      <w:r w:rsidRPr="00A04A39">
        <w:t>TC_</w:t>
      </w:r>
      <w:r w:rsidRPr="00F34B2A">
        <w:t>STATISTICHE</w:t>
      </w:r>
      <w:r w:rsidRPr="00A04A39">
        <w:t>_0</w:t>
      </w:r>
      <w:r>
        <w:t>5</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3AF5A600" w14:textId="77777777" w:rsidTr="008726BD">
        <w:trPr>
          <w:gridAfter w:val="2"/>
          <w:wAfter w:w="5665" w:type="dxa"/>
          <w:trHeight w:val="583"/>
        </w:trPr>
        <w:tc>
          <w:tcPr>
            <w:tcW w:w="4189" w:type="dxa"/>
            <w:gridSpan w:val="3"/>
            <w:shd w:val="clear" w:color="auto" w:fill="DEEAF6" w:themeFill="accent1" w:themeFillTint="33"/>
          </w:tcPr>
          <w:p w14:paraId="7564E6C2" w14:textId="6380A8DC" w:rsidR="00CA3BDB" w:rsidRPr="00C84A37" w:rsidRDefault="00CA3BDB" w:rsidP="008726BD">
            <w:pPr>
              <w:rPr>
                <w:b/>
              </w:rPr>
            </w:pPr>
            <w:r w:rsidRPr="00C84A37">
              <w:rPr>
                <w:b/>
              </w:rPr>
              <w:t>TC_</w:t>
            </w:r>
            <w:r w:rsidRPr="00F34B2A">
              <w:rPr>
                <w:b/>
              </w:rPr>
              <w:t>STATISTICHE</w:t>
            </w:r>
            <w:r w:rsidRPr="00C84A37">
              <w:rPr>
                <w:b/>
              </w:rPr>
              <w:t>_0</w:t>
            </w:r>
            <w:r>
              <w:rPr>
                <w:b/>
              </w:rPr>
              <w:t>5</w:t>
            </w:r>
          </w:p>
        </w:tc>
      </w:tr>
      <w:tr w:rsidR="00CA3BDB" w:rsidRPr="00C84A37" w14:paraId="40A26154" w14:textId="77777777" w:rsidTr="008726BD">
        <w:trPr>
          <w:trHeight w:val="550"/>
        </w:trPr>
        <w:tc>
          <w:tcPr>
            <w:tcW w:w="2405" w:type="dxa"/>
            <w:gridSpan w:val="2"/>
          </w:tcPr>
          <w:p w14:paraId="7CEE1BD9" w14:textId="77777777" w:rsidR="00CA3BDB" w:rsidRPr="00C84A37" w:rsidRDefault="00CA3BDB" w:rsidP="008726BD">
            <w:pPr>
              <w:rPr>
                <w:b/>
              </w:rPr>
            </w:pPr>
            <w:r w:rsidRPr="00C84A37">
              <w:rPr>
                <w:b/>
              </w:rPr>
              <w:t>Titolo</w:t>
            </w:r>
          </w:p>
        </w:tc>
        <w:tc>
          <w:tcPr>
            <w:tcW w:w="7449" w:type="dxa"/>
            <w:gridSpan w:val="3"/>
          </w:tcPr>
          <w:p w14:paraId="55AF4978" w14:textId="14ED851A" w:rsidR="00CA3BDB" w:rsidRPr="00C84A37" w:rsidRDefault="00CC273D" w:rsidP="008726BD">
            <w:r w:rsidRPr="00CC273D">
              <w:t>Dettaglio Statistica: Totali ripartiti per Accertamenti</w:t>
            </w:r>
          </w:p>
        </w:tc>
      </w:tr>
      <w:tr w:rsidR="00CA3BDB" w:rsidRPr="00C84A37" w14:paraId="5CE98A6C" w14:textId="77777777" w:rsidTr="008726BD">
        <w:trPr>
          <w:trHeight w:val="550"/>
        </w:trPr>
        <w:tc>
          <w:tcPr>
            <w:tcW w:w="2405" w:type="dxa"/>
            <w:gridSpan w:val="2"/>
          </w:tcPr>
          <w:p w14:paraId="307C9A19" w14:textId="77777777" w:rsidR="00CA3BDB" w:rsidRPr="00C84A37" w:rsidRDefault="00CA3BDB" w:rsidP="008726BD">
            <w:pPr>
              <w:rPr>
                <w:b/>
              </w:rPr>
            </w:pPr>
            <w:r w:rsidRPr="00C84A37">
              <w:rPr>
                <w:b/>
              </w:rPr>
              <w:t>Descrizione</w:t>
            </w:r>
          </w:p>
        </w:tc>
        <w:tc>
          <w:tcPr>
            <w:tcW w:w="7449" w:type="dxa"/>
            <w:gridSpan w:val="3"/>
          </w:tcPr>
          <w:p w14:paraId="37308EF8" w14:textId="03F0B65B" w:rsidR="00CA3BDB" w:rsidRPr="00C84A37" w:rsidRDefault="00F625F7" w:rsidP="008726BD">
            <w:r w:rsidRPr="00F625F7">
              <w:t>Dati statistici dei pagamenti ripartiti in base ai diversi Accertamenti.</w:t>
            </w:r>
          </w:p>
        </w:tc>
      </w:tr>
      <w:tr w:rsidR="00CA3BDB" w:rsidRPr="00C84A37" w14:paraId="10481B4C" w14:textId="77777777" w:rsidTr="008726BD">
        <w:trPr>
          <w:trHeight w:val="550"/>
        </w:trPr>
        <w:tc>
          <w:tcPr>
            <w:tcW w:w="2405" w:type="dxa"/>
            <w:gridSpan w:val="2"/>
          </w:tcPr>
          <w:p w14:paraId="06703245" w14:textId="77777777" w:rsidR="00CA3BDB" w:rsidRPr="00C84A37" w:rsidRDefault="00CA3BDB" w:rsidP="008726BD">
            <w:pPr>
              <w:rPr>
                <w:b/>
              </w:rPr>
            </w:pPr>
            <w:r>
              <w:rPr>
                <w:b/>
              </w:rPr>
              <w:t>Id Ruolo/Attore</w:t>
            </w:r>
          </w:p>
        </w:tc>
        <w:tc>
          <w:tcPr>
            <w:tcW w:w="7449" w:type="dxa"/>
            <w:gridSpan w:val="3"/>
          </w:tcPr>
          <w:p w14:paraId="19453D29" w14:textId="77777777" w:rsidR="00CA3BDB" w:rsidRPr="00146646" w:rsidRDefault="00CA3BDB" w:rsidP="008726BD">
            <w:r>
              <w:t>001</w:t>
            </w:r>
          </w:p>
        </w:tc>
      </w:tr>
      <w:tr w:rsidR="00CA3BDB" w:rsidRPr="00C84A37" w14:paraId="1C6DBBEE" w14:textId="77777777" w:rsidTr="008726BD">
        <w:tc>
          <w:tcPr>
            <w:tcW w:w="2405" w:type="dxa"/>
            <w:gridSpan w:val="2"/>
            <w:vAlign w:val="center"/>
          </w:tcPr>
          <w:p w14:paraId="394BFE70" w14:textId="77777777" w:rsidR="00CA3BDB" w:rsidRPr="00C84A37" w:rsidRDefault="00CA3BDB" w:rsidP="008726BD">
            <w:pPr>
              <w:rPr>
                <w:b/>
              </w:rPr>
            </w:pPr>
            <w:r w:rsidRPr="00C84A37">
              <w:rPr>
                <w:b/>
              </w:rPr>
              <w:lastRenderedPageBreak/>
              <w:t>Pre-condizioni</w:t>
            </w:r>
          </w:p>
        </w:tc>
        <w:tc>
          <w:tcPr>
            <w:tcW w:w="7449" w:type="dxa"/>
            <w:gridSpan w:val="3"/>
            <w:vAlign w:val="center"/>
          </w:tcPr>
          <w:p w14:paraId="336CE1A2"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54E1474E" w14:textId="77777777" w:rsidR="00CA3BDB" w:rsidRDefault="00CA3BDB" w:rsidP="008726BD">
            <w:pPr>
              <w:pStyle w:val="Paragrafoelenco"/>
              <w:numPr>
                <w:ilvl w:val="0"/>
                <w:numId w:val="7"/>
              </w:numPr>
              <w:ind w:left="714" w:hanging="357"/>
            </w:pPr>
            <w:r>
              <w:t>L’utente deve avere selezionato la request TC_</w:t>
            </w:r>
            <w:r w:rsidRPr="00F34B2A">
              <w:t>STATISTICHE</w:t>
            </w:r>
            <w:r>
              <w:t>_05</w:t>
            </w:r>
          </w:p>
          <w:p w14:paraId="7318E09C" w14:textId="617957F2" w:rsidR="00624051" w:rsidRPr="00C84A37" w:rsidRDefault="00624051" w:rsidP="008726BD">
            <w:pPr>
              <w:pStyle w:val="Paragrafoelenco"/>
              <w:numPr>
                <w:ilvl w:val="0"/>
                <w:numId w:val="7"/>
              </w:numPr>
              <w:ind w:left="714" w:hanging="357"/>
            </w:pPr>
            <w:r>
              <w:t>Lo script di aggiornamento viste deve essere correttamente schedulato (</w:t>
            </w:r>
            <w:r w:rsidRPr="00624051">
              <w:t>batch-PROD_mypivot.crontab.sh</w:t>
            </w:r>
            <w:r>
              <w:t>)</w:t>
            </w:r>
          </w:p>
        </w:tc>
      </w:tr>
      <w:tr w:rsidR="00422DC0" w:rsidRPr="00C84A37" w14:paraId="4FCC3CEC" w14:textId="77777777" w:rsidTr="00D04726">
        <w:tc>
          <w:tcPr>
            <w:tcW w:w="2405" w:type="dxa"/>
            <w:gridSpan w:val="2"/>
            <w:vAlign w:val="center"/>
          </w:tcPr>
          <w:p w14:paraId="59BE97E5" w14:textId="77777777" w:rsidR="00422DC0" w:rsidRPr="00C84A37" w:rsidRDefault="00422DC0" w:rsidP="00D04726">
            <w:pPr>
              <w:rPr>
                <w:b/>
              </w:rPr>
            </w:pPr>
            <w:r>
              <w:rPr>
                <w:b/>
              </w:rPr>
              <w:t>Post-condizioni</w:t>
            </w:r>
          </w:p>
        </w:tc>
        <w:tc>
          <w:tcPr>
            <w:tcW w:w="7449" w:type="dxa"/>
            <w:gridSpan w:val="3"/>
            <w:vAlign w:val="center"/>
          </w:tcPr>
          <w:p w14:paraId="7FD60008" w14:textId="04FEA47B" w:rsidR="00422DC0" w:rsidRDefault="00422DC0" w:rsidP="00D04726">
            <w:pPr>
              <w:pStyle w:val="Paragrafoelenco"/>
              <w:numPr>
                <w:ilvl w:val="0"/>
                <w:numId w:val="7"/>
              </w:numPr>
              <w:ind w:left="714" w:hanging="357"/>
            </w:pPr>
            <w:r>
              <w:t>Il servizio restituisce i totali degli incassi suddivisi per accertamenti chiusi presenti nel sistema per l’anno 2020 per il tipo dovuto 0811, l’ufficio 102 e il capitolo 004. Nel sistema è presente un solo accertamento chiuso con associato un solo pagamento relativo tipo dovuto 0811 con una ripartizione per l’ufficio 102 e il capitolo 004 con importo 54€.</w:t>
            </w:r>
          </w:p>
        </w:tc>
      </w:tr>
      <w:tr w:rsidR="00CA3BDB" w:rsidRPr="00C84A37" w14:paraId="56BED784" w14:textId="77777777" w:rsidTr="008726BD">
        <w:tc>
          <w:tcPr>
            <w:tcW w:w="2405" w:type="dxa"/>
            <w:gridSpan w:val="2"/>
            <w:vAlign w:val="center"/>
          </w:tcPr>
          <w:p w14:paraId="38CF6BA8" w14:textId="77777777" w:rsidR="00CA3BDB" w:rsidRPr="00C84A37" w:rsidRDefault="00CA3BDB" w:rsidP="008726BD">
            <w:pPr>
              <w:rPr>
                <w:b/>
              </w:rPr>
            </w:pPr>
            <w:r>
              <w:rPr>
                <w:b/>
              </w:rPr>
              <w:t>Input</w:t>
            </w:r>
          </w:p>
        </w:tc>
        <w:tc>
          <w:tcPr>
            <w:tcW w:w="7449" w:type="dxa"/>
            <w:gridSpan w:val="3"/>
            <w:vAlign w:val="center"/>
          </w:tcPr>
          <w:p w14:paraId="7B9FD39B" w14:textId="77777777" w:rsidR="00422DC0" w:rsidRDefault="00422DC0" w:rsidP="00422DC0">
            <w:r>
              <w:t>{</w:t>
            </w:r>
          </w:p>
          <w:p w14:paraId="3D85E495" w14:textId="77777777" w:rsidR="00422DC0" w:rsidRDefault="00422DC0" w:rsidP="00422DC0">
            <w:r>
              <w:t xml:space="preserve">  "codIpa": "R_CAMPAN",</w:t>
            </w:r>
          </w:p>
          <w:p w14:paraId="549F0AF5" w14:textId="77777777" w:rsidR="00422DC0" w:rsidRDefault="00422DC0" w:rsidP="00422DC0">
            <w:r>
              <w:t xml:space="preserve">  "pagatiCheck": true,</w:t>
            </w:r>
          </w:p>
          <w:p w14:paraId="7474493E" w14:textId="77777777" w:rsidR="00422DC0" w:rsidRDefault="00422DC0" w:rsidP="00422DC0">
            <w:r>
              <w:t xml:space="preserve">  "rendicontatiCheck": true,</w:t>
            </w:r>
          </w:p>
          <w:p w14:paraId="2C2AD379" w14:textId="77777777" w:rsidR="00422DC0" w:rsidRDefault="00422DC0" w:rsidP="00422DC0">
            <w:r>
              <w:t xml:space="preserve">  "incassatiCheck": true,</w:t>
            </w:r>
          </w:p>
          <w:p w14:paraId="01FF9DDB" w14:textId="77777777" w:rsidR="00422DC0" w:rsidRDefault="00422DC0" w:rsidP="00422DC0">
            <w:r>
              <w:t xml:space="preserve">  "annoCheck": true,</w:t>
            </w:r>
          </w:p>
          <w:p w14:paraId="46578651" w14:textId="77777777" w:rsidR="00422DC0" w:rsidRDefault="00422DC0" w:rsidP="00422DC0">
            <w:r>
              <w:t xml:space="preserve">  "anno": "2020",</w:t>
            </w:r>
          </w:p>
          <w:p w14:paraId="26C8AE44" w14:textId="77777777" w:rsidR="00422DC0" w:rsidRDefault="00422DC0" w:rsidP="00422DC0">
            <w:r>
              <w:t xml:space="preserve">  "codiceTipoDovuto": "0811",</w:t>
            </w:r>
          </w:p>
          <w:p w14:paraId="7BD23334" w14:textId="77777777" w:rsidR="00422DC0" w:rsidRDefault="00422DC0" w:rsidP="00422DC0">
            <w:r>
              <w:t xml:space="preserve">  "codiceUfficio": "102",</w:t>
            </w:r>
          </w:p>
          <w:p w14:paraId="4A033D30" w14:textId="77777777" w:rsidR="00422DC0" w:rsidRDefault="00422DC0" w:rsidP="00422DC0">
            <w:r>
              <w:t xml:space="preserve">  "codiceCapitolo":</w:t>
            </w:r>
            <w:r>
              <w:tab/>
              <w:t>"004"</w:t>
            </w:r>
          </w:p>
          <w:p w14:paraId="03AB1E87" w14:textId="794F3878" w:rsidR="00CA3BDB" w:rsidRDefault="00422DC0" w:rsidP="00422DC0">
            <w:r>
              <w:t>}</w:t>
            </w:r>
          </w:p>
        </w:tc>
      </w:tr>
      <w:tr w:rsidR="00CA3BDB" w:rsidRPr="00C84A37" w14:paraId="45BF3E48" w14:textId="77777777" w:rsidTr="008726BD">
        <w:trPr>
          <w:trHeight w:val="540"/>
        </w:trPr>
        <w:tc>
          <w:tcPr>
            <w:tcW w:w="626" w:type="dxa"/>
          </w:tcPr>
          <w:p w14:paraId="725EBED0" w14:textId="77777777" w:rsidR="00CA3BDB" w:rsidRPr="00C84A37" w:rsidRDefault="00CA3BDB" w:rsidP="008726BD">
            <w:pPr>
              <w:rPr>
                <w:b/>
              </w:rPr>
            </w:pPr>
            <w:r w:rsidRPr="00C84A37">
              <w:rPr>
                <w:b/>
              </w:rPr>
              <w:t>Step</w:t>
            </w:r>
          </w:p>
        </w:tc>
        <w:tc>
          <w:tcPr>
            <w:tcW w:w="1779" w:type="dxa"/>
          </w:tcPr>
          <w:p w14:paraId="37CB25ED" w14:textId="77777777" w:rsidR="00CA3BDB" w:rsidRPr="00C84A37" w:rsidRDefault="00CA3BDB" w:rsidP="008726BD">
            <w:pPr>
              <w:rPr>
                <w:b/>
              </w:rPr>
            </w:pPr>
            <w:r w:rsidRPr="00C84A37">
              <w:rPr>
                <w:b/>
              </w:rPr>
              <w:t>Azione</w:t>
            </w:r>
          </w:p>
        </w:tc>
        <w:tc>
          <w:tcPr>
            <w:tcW w:w="6332" w:type="dxa"/>
            <w:gridSpan w:val="2"/>
          </w:tcPr>
          <w:p w14:paraId="077AD263" w14:textId="77777777" w:rsidR="00CA3BDB" w:rsidRPr="00C84A37" w:rsidRDefault="00CA3BDB" w:rsidP="008726BD">
            <w:pPr>
              <w:rPr>
                <w:b/>
              </w:rPr>
            </w:pPr>
            <w:r w:rsidRPr="00C84A37">
              <w:rPr>
                <w:b/>
              </w:rPr>
              <w:t>Risultato atteso</w:t>
            </w:r>
          </w:p>
        </w:tc>
        <w:tc>
          <w:tcPr>
            <w:tcW w:w="1117" w:type="dxa"/>
          </w:tcPr>
          <w:p w14:paraId="0DE5D8EA" w14:textId="77777777" w:rsidR="00CA3BDB" w:rsidRPr="00C84A37" w:rsidRDefault="00CA3BDB" w:rsidP="008726BD">
            <w:pPr>
              <w:rPr>
                <w:b/>
              </w:rPr>
            </w:pPr>
            <w:r w:rsidRPr="00C84A37">
              <w:rPr>
                <w:b/>
              </w:rPr>
              <w:t>Esito</w:t>
            </w:r>
          </w:p>
        </w:tc>
      </w:tr>
      <w:tr w:rsidR="00CA3BDB" w:rsidRPr="00C84A37" w14:paraId="41B0498E" w14:textId="77777777" w:rsidTr="008726BD">
        <w:trPr>
          <w:trHeight w:val="1800"/>
        </w:trPr>
        <w:tc>
          <w:tcPr>
            <w:tcW w:w="626" w:type="dxa"/>
          </w:tcPr>
          <w:p w14:paraId="54C52F9D" w14:textId="77777777" w:rsidR="00CA3BDB" w:rsidRPr="00C84A37" w:rsidRDefault="00CA3BDB" w:rsidP="008726BD">
            <w:r>
              <w:t>1</w:t>
            </w:r>
          </w:p>
        </w:tc>
        <w:tc>
          <w:tcPr>
            <w:tcW w:w="1779" w:type="dxa"/>
          </w:tcPr>
          <w:p w14:paraId="2BC0839C" w14:textId="77777777" w:rsidR="00CA3BDB" w:rsidRPr="00C84A37" w:rsidRDefault="00CA3BDB" w:rsidP="008726BD">
            <w:r>
              <w:t>L’utente seleziona il pulsante SEND.</w:t>
            </w:r>
          </w:p>
        </w:tc>
        <w:tc>
          <w:tcPr>
            <w:tcW w:w="6332" w:type="dxa"/>
            <w:gridSpan w:val="2"/>
          </w:tcPr>
          <w:p w14:paraId="42F6DB19" w14:textId="77777777" w:rsidR="00422DC0" w:rsidRDefault="00422DC0" w:rsidP="00422DC0">
            <w:pPr>
              <w:shd w:val="clear" w:color="auto" w:fill="FFFFFE"/>
              <w:spacing w:line="240" w:lineRule="atLeast"/>
            </w:pPr>
            <w:r>
              <w:t>{</w:t>
            </w:r>
          </w:p>
          <w:p w14:paraId="13403470" w14:textId="77777777" w:rsidR="00422DC0" w:rsidRDefault="00422DC0" w:rsidP="00422DC0">
            <w:pPr>
              <w:shd w:val="clear" w:color="auto" w:fill="FFFFFE"/>
              <w:spacing w:line="240" w:lineRule="atLeast"/>
            </w:pPr>
            <w:r>
              <w:t xml:space="preserve">    "timestamp": "2020-03-23T23:29:00.468+0000",</w:t>
            </w:r>
          </w:p>
          <w:p w14:paraId="212864D0" w14:textId="77777777" w:rsidR="00422DC0" w:rsidRDefault="00422DC0" w:rsidP="00422DC0">
            <w:pPr>
              <w:shd w:val="clear" w:color="auto" w:fill="FFFFFE"/>
              <w:spacing w:line="240" w:lineRule="atLeast"/>
            </w:pPr>
            <w:r>
              <w:t xml:space="preserve">    "messages": null,</w:t>
            </w:r>
          </w:p>
          <w:p w14:paraId="25B034EA" w14:textId="77777777" w:rsidR="00422DC0" w:rsidRDefault="00422DC0" w:rsidP="00422DC0">
            <w:pPr>
              <w:shd w:val="clear" w:color="auto" w:fill="FFFFFE"/>
              <w:spacing w:line="240" w:lineRule="atLeast"/>
            </w:pPr>
            <w:r>
              <w:t xml:space="preserve">    "items": {</w:t>
            </w:r>
          </w:p>
          <w:p w14:paraId="73EAB512" w14:textId="77777777" w:rsidR="00422DC0" w:rsidRDefault="00422DC0" w:rsidP="00422DC0">
            <w:pPr>
              <w:shd w:val="clear" w:color="auto" w:fill="FFFFFE"/>
              <w:spacing w:line="240" w:lineRule="atLeast"/>
            </w:pPr>
            <w:r>
              <w:t xml:space="preserve">        "deUfficioFiltered": "Ufficio controlli 1",</w:t>
            </w:r>
          </w:p>
          <w:p w14:paraId="0E3158FF" w14:textId="77777777" w:rsidR="00422DC0" w:rsidRDefault="00422DC0" w:rsidP="00422DC0">
            <w:pPr>
              <w:shd w:val="clear" w:color="auto" w:fill="FFFFFE"/>
              <w:spacing w:line="240" w:lineRule="atLeast"/>
            </w:pPr>
            <w:r>
              <w:t xml:space="preserve">        "deTipoDovutoFiltered": "TASSA DI ABILITAZIONE ALL'ESERCIZIO PROFESSIONALE",</w:t>
            </w:r>
          </w:p>
          <w:p w14:paraId="162FE004" w14:textId="77777777" w:rsidR="00422DC0" w:rsidRDefault="00422DC0" w:rsidP="00422DC0">
            <w:pPr>
              <w:shd w:val="clear" w:color="auto" w:fill="FFFFFE"/>
              <w:spacing w:line="240" w:lineRule="atLeast"/>
            </w:pPr>
            <w:r>
              <w:t xml:space="preserve">        "deCapitoloFiltered": "Tributi privati 1",</w:t>
            </w:r>
          </w:p>
          <w:p w14:paraId="45B1C7D4" w14:textId="77777777" w:rsidR="00422DC0" w:rsidRDefault="00422DC0" w:rsidP="00422DC0">
            <w:pPr>
              <w:shd w:val="clear" w:color="auto" w:fill="FFFFFE"/>
              <w:spacing w:line="240" w:lineRule="atLeast"/>
            </w:pPr>
            <w:r>
              <w:t xml:space="preserve">        "totImportiDTO": {</w:t>
            </w:r>
          </w:p>
          <w:p w14:paraId="504BE9B4" w14:textId="77777777" w:rsidR="00422DC0" w:rsidRDefault="00422DC0" w:rsidP="00422DC0">
            <w:pPr>
              <w:shd w:val="clear" w:color="auto" w:fill="FFFFFE"/>
              <w:spacing w:line="240" w:lineRule="atLeast"/>
            </w:pPr>
            <w:r>
              <w:t xml:space="preserve">            "importoPagato": "€ 54",</w:t>
            </w:r>
          </w:p>
          <w:p w14:paraId="0B51887E" w14:textId="77777777" w:rsidR="00422DC0" w:rsidRDefault="00422DC0" w:rsidP="00422DC0">
            <w:pPr>
              <w:shd w:val="clear" w:color="auto" w:fill="FFFFFE"/>
              <w:spacing w:line="240" w:lineRule="atLeast"/>
            </w:pPr>
            <w:r>
              <w:t xml:space="preserve">            "importoRendicontato": "€ 54",</w:t>
            </w:r>
          </w:p>
          <w:p w14:paraId="51EE050A" w14:textId="77777777" w:rsidR="00422DC0" w:rsidRDefault="00422DC0" w:rsidP="00422DC0">
            <w:pPr>
              <w:shd w:val="clear" w:color="auto" w:fill="FFFFFE"/>
              <w:spacing w:line="240" w:lineRule="atLeast"/>
            </w:pPr>
            <w:r>
              <w:t xml:space="preserve">            "importoIncassato": "€ 54",</w:t>
            </w:r>
          </w:p>
          <w:p w14:paraId="33444479" w14:textId="77777777" w:rsidR="00422DC0" w:rsidRDefault="00422DC0" w:rsidP="00422DC0">
            <w:pPr>
              <w:shd w:val="clear" w:color="auto" w:fill="FFFFFE"/>
              <w:spacing w:line="240" w:lineRule="atLeast"/>
            </w:pPr>
            <w:r>
              <w:t xml:space="preserve">            "enableDttImportoPagato": false,</w:t>
            </w:r>
          </w:p>
          <w:p w14:paraId="5D03A8C0" w14:textId="77777777" w:rsidR="00422DC0" w:rsidRDefault="00422DC0" w:rsidP="00422DC0">
            <w:pPr>
              <w:shd w:val="clear" w:color="auto" w:fill="FFFFFE"/>
              <w:spacing w:line="240" w:lineRule="atLeast"/>
            </w:pPr>
            <w:r>
              <w:t xml:space="preserve">            "enableDttImportoRend": false,</w:t>
            </w:r>
          </w:p>
          <w:p w14:paraId="706DC2EF" w14:textId="77777777" w:rsidR="00422DC0" w:rsidRDefault="00422DC0" w:rsidP="00422DC0">
            <w:pPr>
              <w:shd w:val="clear" w:color="auto" w:fill="FFFFFE"/>
              <w:spacing w:line="240" w:lineRule="atLeast"/>
            </w:pPr>
            <w:r>
              <w:t xml:space="preserve">            "enableDttImportoInc": false</w:t>
            </w:r>
          </w:p>
          <w:p w14:paraId="3DDC4E53" w14:textId="77777777" w:rsidR="00422DC0" w:rsidRDefault="00422DC0" w:rsidP="00422DC0">
            <w:pPr>
              <w:shd w:val="clear" w:color="auto" w:fill="FFFFFE"/>
              <w:spacing w:line="240" w:lineRule="atLeast"/>
            </w:pPr>
            <w:r>
              <w:t xml:space="preserve">        },</w:t>
            </w:r>
          </w:p>
          <w:p w14:paraId="47B59799" w14:textId="77777777" w:rsidR="00422DC0" w:rsidRDefault="00422DC0" w:rsidP="00422DC0">
            <w:pPr>
              <w:shd w:val="clear" w:color="auto" w:fill="FFFFFE"/>
              <w:spacing w:line="240" w:lineRule="atLeast"/>
            </w:pPr>
            <w:r>
              <w:t xml:space="preserve">        "result": [</w:t>
            </w:r>
          </w:p>
          <w:p w14:paraId="1C85B36F" w14:textId="77777777" w:rsidR="00422DC0" w:rsidRDefault="00422DC0" w:rsidP="00422DC0">
            <w:pPr>
              <w:shd w:val="clear" w:color="auto" w:fill="FFFFFE"/>
              <w:spacing w:line="240" w:lineRule="atLeast"/>
            </w:pPr>
            <w:r>
              <w:t xml:space="preserve">            {</w:t>
            </w:r>
          </w:p>
          <w:p w14:paraId="50415D8C" w14:textId="77777777" w:rsidR="00422DC0" w:rsidRDefault="00422DC0" w:rsidP="00422DC0">
            <w:pPr>
              <w:shd w:val="clear" w:color="auto" w:fill="FFFFFE"/>
              <w:spacing w:line="240" w:lineRule="atLeast"/>
            </w:pPr>
            <w:r>
              <w:t xml:space="preserve">                "desc": "Accertamento test 102",</w:t>
            </w:r>
          </w:p>
          <w:p w14:paraId="76AEB4D9" w14:textId="77777777" w:rsidR="00422DC0" w:rsidRDefault="00422DC0" w:rsidP="00422DC0">
            <w:pPr>
              <w:shd w:val="clear" w:color="auto" w:fill="FFFFFE"/>
              <w:spacing w:line="240" w:lineRule="atLeast"/>
            </w:pPr>
            <w:r>
              <w:t xml:space="preserve">                "codice": "102",</w:t>
            </w:r>
          </w:p>
          <w:p w14:paraId="275CE5BD" w14:textId="77777777" w:rsidR="00422DC0" w:rsidRDefault="00422DC0" w:rsidP="00422DC0">
            <w:pPr>
              <w:shd w:val="clear" w:color="auto" w:fill="FFFFFE"/>
              <w:spacing w:line="240" w:lineRule="atLeast"/>
            </w:pPr>
            <w:r>
              <w:t xml:space="preserve">                "importiDTO": {</w:t>
            </w:r>
          </w:p>
          <w:p w14:paraId="31E655B5" w14:textId="77777777" w:rsidR="00422DC0" w:rsidRDefault="00422DC0" w:rsidP="00422DC0">
            <w:pPr>
              <w:shd w:val="clear" w:color="auto" w:fill="FFFFFE"/>
              <w:spacing w:line="240" w:lineRule="atLeast"/>
            </w:pPr>
            <w:r>
              <w:t xml:space="preserve">                    "importoPagato": "€ 54",</w:t>
            </w:r>
          </w:p>
          <w:p w14:paraId="6C72D69F" w14:textId="77777777" w:rsidR="00422DC0" w:rsidRDefault="00422DC0" w:rsidP="00422DC0">
            <w:pPr>
              <w:shd w:val="clear" w:color="auto" w:fill="FFFFFE"/>
              <w:spacing w:line="240" w:lineRule="atLeast"/>
            </w:pPr>
            <w:r>
              <w:lastRenderedPageBreak/>
              <w:t xml:space="preserve">                    "importoRendicontato": "€ 54",</w:t>
            </w:r>
          </w:p>
          <w:p w14:paraId="0CA071C0" w14:textId="77777777" w:rsidR="00422DC0" w:rsidRDefault="00422DC0" w:rsidP="00422DC0">
            <w:pPr>
              <w:shd w:val="clear" w:color="auto" w:fill="FFFFFE"/>
              <w:spacing w:line="240" w:lineRule="atLeast"/>
            </w:pPr>
            <w:r>
              <w:t xml:space="preserve">                    "importoIncassato": "€ 54",</w:t>
            </w:r>
          </w:p>
          <w:p w14:paraId="02387A17" w14:textId="77777777" w:rsidR="00422DC0" w:rsidRDefault="00422DC0" w:rsidP="00422DC0">
            <w:pPr>
              <w:shd w:val="clear" w:color="auto" w:fill="FFFFFE"/>
              <w:spacing w:line="240" w:lineRule="atLeast"/>
            </w:pPr>
            <w:r>
              <w:t xml:space="preserve">                    "enableDttImportoPagato": true,</w:t>
            </w:r>
          </w:p>
          <w:p w14:paraId="4BB085B1" w14:textId="77777777" w:rsidR="00422DC0" w:rsidRDefault="00422DC0" w:rsidP="00422DC0">
            <w:pPr>
              <w:shd w:val="clear" w:color="auto" w:fill="FFFFFE"/>
              <w:spacing w:line="240" w:lineRule="atLeast"/>
            </w:pPr>
            <w:r>
              <w:t xml:space="preserve">                    "enableDttImportoRend": true,</w:t>
            </w:r>
          </w:p>
          <w:p w14:paraId="4E05C021" w14:textId="77777777" w:rsidR="00422DC0" w:rsidRDefault="00422DC0" w:rsidP="00422DC0">
            <w:pPr>
              <w:shd w:val="clear" w:color="auto" w:fill="FFFFFE"/>
              <w:spacing w:line="240" w:lineRule="atLeast"/>
            </w:pPr>
            <w:r>
              <w:t xml:space="preserve">                    "enableDttImportoInc": true</w:t>
            </w:r>
          </w:p>
          <w:p w14:paraId="4DA880E3" w14:textId="77777777" w:rsidR="00422DC0" w:rsidRDefault="00422DC0" w:rsidP="00422DC0">
            <w:pPr>
              <w:shd w:val="clear" w:color="auto" w:fill="FFFFFE"/>
              <w:spacing w:line="240" w:lineRule="atLeast"/>
            </w:pPr>
            <w:r>
              <w:t xml:space="preserve">                }</w:t>
            </w:r>
          </w:p>
          <w:p w14:paraId="54656891" w14:textId="77777777" w:rsidR="00422DC0" w:rsidRDefault="00422DC0" w:rsidP="00422DC0">
            <w:pPr>
              <w:shd w:val="clear" w:color="auto" w:fill="FFFFFE"/>
              <w:spacing w:line="240" w:lineRule="atLeast"/>
            </w:pPr>
            <w:r>
              <w:t xml:space="preserve">            }</w:t>
            </w:r>
          </w:p>
          <w:p w14:paraId="5169764A" w14:textId="77777777" w:rsidR="00422DC0" w:rsidRDefault="00422DC0" w:rsidP="00422DC0">
            <w:pPr>
              <w:shd w:val="clear" w:color="auto" w:fill="FFFFFE"/>
              <w:spacing w:line="240" w:lineRule="atLeast"/>
            </w:pPr>
            <w:r>
              <w:t xml:space="preserve">        ]</w:t>
            </w:r>
          </w:p>
          <w:p w14:paraId="55EBD923" w14:textId="77777777" w:rsidR="00422DC0" w:rsidRDefault="00422DC0" w:rsidP="00422DC0">
            <w:pPr>
              <w:shd w:val="clear" w:color="auto" w:fill="FFFFFE"/>
              <w:spacing w:line="240" w:lineRule="atLeast"/>
            </w:pPr>
            <w:r>
              <w:t xml:space="preserve">    }</w:t>
            </w:r>
          </w:p>
          <w:p w14:paraId="1385CEE4" w14:textId="53F5EEE7" w:rsidR="00CA3BDB" w:rsidRPr="00C84A37" w:rsidRDefault="00422DC0" w:rsidP="00422DC0">
            <w:pPr>
              <w:shd w:val="clear" w:color="auto" w:fill="FFFFFE"/>
              <w:spacing w:line="240" w:lineRule="atLeast"/>
            </w:pPr>
            <w:r>
              <w:t>}</w:t>
            </w:r>
          </w:p>
        </w:tc>
        <w:tc>
          <w:tcPr>
            <w:tcW w:w="1117" w:type="dxa"/>
            <w:vAlign w:val="center"/>
          </w:tcPr>
          <w:p w14:paraId="0F5EC4CB"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2302B410" w14:textId="77777777" w:rsidR="00CA3BDB" w:rsidRDefault="00CA3BDB" w:rsidP="00CA3BDB"/>
    <w:p w14:paraId="78DEB1BC" w14:textId="39C29DBC" w:rsidR="00CA3BDB" w:rsidRDefault="00CA3BDB" w:rsidP="00BC5D2E"/>
    <w:p w14:paraId="3757A8A2" w14:textId="3D126CBE" w:rsidR="00CA3BDB" w:rsidRDefault="00CA3BDB" w:rsidP="00CA3BDB">
      <w:pPr>
        <w:pStyle w:val="Titolo4"/>
      </w:pPr>
      <w:r w:rsidRPr="00A04A39">
        <w:t>TC_</w:t>
      </w:r>
      <w:r w:rsidRPr="00F34B2A">
        <w:t>STATISTICHE</w:t>
      </w:r>
      <w:r w:rsidRPr="00A04A39">
        <w:t>_0</w:t>
      </w:r>
      <w:r>
        <w:t>6</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7CD764A0" w14:textId="77777777" w:rsidTr="008726BD">
        <w:trPr>
          <w:gridAfter w:val="2"/>
          <w:wAfter w:w="5665" w:type="dxa"/>
          <w:trHeight w:val="583"/>
        </w:trPr>
        <w:tc>
          <w:tcPr>
            <w:tcW w:w="4189" w:type="dxa"/>
            <w:gridSpan w:val="3"/>
            <w:shd w:val="clear" w:color="auto" w:fill="DEEAF6" w:themeFill="accent1" w:themeFillTint="33"/>
          </w:tcPr>
          <w:p w14:paraId="38ED25FE" w14:textId="3A5C1F4E" w:rsidR="00CA3BDB" w:rsidRPr="00C84A37" w:rsidRDefault="00CA3BDB" w:rsidP="008726BD">
            <w:pPr>
              <w:rPr>
                <w:b/>
              </w:rPr>
            </w:pPr>
            <w:r w:rsidRPr="00C84A37">
              <w:rPr>
                <w:b/>
              </w:rPr>
              <w:t>TC_</w:t>
            </w:r>
            <w:r w:rsidRPr="00F34B2A">
              <w:rPr>
                <w:b/>
              </w:rPr>
              <w:t>STATISTICHE</w:t>
            </w:r>
            <w:r w:rsidRPr="00C84A37">
              <w:rPr>
                <w:b/>
              </w:rPr>
              <w:t>_0</w:t>
            </w:r>
            <w:r>
              <w:rPr>
                <w:b/>
              </w:rPr>
              <w:t>6</w:t>
            </w:r>
          </w:p>
        </w:tc>
      </w:tr>
      <w:tr w:rsidR="00CA3BDB" w:rsidRPr="00C84A37" w14:paraId="1D5654DE" w14:textId="77777777" w:rsidTr="008726BD">
        <w:trPr>
          <w:trHeight w:val="550"/>
        </w:trPr>
        <w:tc>
          <w:tcPr>
            <w:tcW w:w="2405" w:type="dxa"/>
            <w:gridSpan w:val="2"/>
          </w:tcPr>
          <w:p w14:paraId="6E3C48C8" w14:textId="77777777" w:rsidR="00CA3BDB" w:rsidRPr="00C84A37" w:rsidRDefault="00CA3BDB" w:rsidP="008726BD">
            <w:pPr>
              <w:rPr>
                <w:b/>
              </w:rPr>
            </w:pPr>
            <w:r w:rsidRPr="00C84A37">
              <w:rPr>
                <w:b/>
              </w:rPr>
              <w:t>Titolo</w:t>
            </w:r>
          </w:p>
        </w:tc>
        <w:tc>
          <w:tcPr>
            <w:tcW w:w="7449" w:type="dxa"/>
            <w:gridSpan w:val="3"/>
          </w:tcPr>
          <w:p w14:paraId="19C107D6" w14:textId="2824097B" w:rsidR="00CA3BDB" w:rsidRPr="00C84A37" w:rsidRDefault="00CC273D" w:rsidP="008726BD">
            <w:r w:rsidRPr="00CC273D">
              <w:t>Dettaglio Statistica per Capitolo</w:t>
            </w:r>
          </w:p>
        </w:tc>
      </w:tr>
      <w:tr w:rsidR="00CA3BDB" w:rsidRPr="00C84A37" w14:paraId="622BF943" w14:textId="77777777" w:rsidTr="008726BD">
        <w:trPr>
          <w:trHeight w:val="550"/>
        </w:trPr>
        <w:tc>
          <w:tcPr>
            <w:tcW w:w="2405" w:type="dxa"/>
            <w:gridSpan w:val="2"/>
          </w:tcPr>
          <w:p w14:paraId="14027E00" w14:textId="77777777" w:rsidR="00CA3BDB" w:rsidRPr="00C84A37" w:rsidRDefault="00CA3BDB" w:rsidP="008726BD">
            <w:pPr>
              <w:rPr>
                <w:b/>
              </w:rPr>
            </w:pPr>
            <w:r w:rsidRPr="00C84A37">
              <w:rPr>
                <w:b/>
              </w:rPr>
              <w:t>Descrizione</w:t>
            </w:r>
          </w:p>
        </w:tc>
        <w:tc>
          <w:tcPr>
            <w:tcW w:w="7449" w:type="dxa"/>
            <w:gridSpan w:val="3"/>
          </w:tcPr>
          <w:p w14:paraId="3EA88610" w14:textId="5B7D2D9F" w:rsidR="00CA3BDB" w:rsidRPr="00C84A37" w:rsidRDefault="00F625F7" w:rsidP="008726BD">
            <w:r w:rsidRPr="00F625F7">
              <w:t>Dettaglio dei singoli pagamenti del Capitolo di raggruppamento selezionato.</w:t>
            </w:r>
          </w:p>
        </w:tc>
      </w:tr>
      <w:tr w:rsidR="00CA3BDB" w:rsidRPr="00C84A37" w14:paraId="468CE74A" w14:textId="77777777" w:rsidTr="008726BD">
        <w:trPr>
          <w:trHeight w:val="550"/>
        </w:trPr>
        <w:tc>
          <w:tcPr>
            <w:tcW w:w="2405" w:type="dxa"/>
            <w:gridSpan w:val="2"/>
          </w:tcPr>
          <w:p w14:paraId="4C067D4B" w14:textId="77777777" w:rsidR="00CA3BDB" w:rsidRPr="00C84A37" w:rsidRDefault="00CA3BDB" w:rsidP="008726BD">
            <w:pPr>
              <w:rPr>
                <w:b/>
              </w:rPr>
            </w:pPr>
            <w:r>
              <w:rPr>
                <w:b/>
              </w:rPr>
              <w:t>Id Ruolo/Attore</w:t>
            </w:r>
          </w:p>
        </w:tc>
        <w:tc>
          <w:tcPr>
            <w:tcW w:w="7449" w:type="dxa"/>
            <w:gridSpan w:val="3"/>
          </w:tcPr>
          <w:p w14:paraId="30018D0D" w14:textId="77777777" w:rsidR="00CA3BDB" w:rsidRPr="00146646" w:rsidRDefault="00CA3BDB" w:rsidP="008726BD">
            <w:r>
              <w:t>001</w:t>
            </w:r>
          </w:p>
        </w:tc>
      </w:tr>
      <w:tr w:rsidR="00CA3BDB" w:rsidRPr="00C84A37" w14:paraId="7ADEE82F" w14:textId="77777777" w:rsidTr="008726BD">
        <w:tc>
          <w:tcPr>
            <w:tcW w:w="2405" w:type="dxa"/>
            <w:gridSpan w:val="2"/>
            <w:vAlign w:val="center"/>
          </w:tcPr>
          <w:p w14:paraId="2691EB3C" w14:textId="77777777" w:rsidR="00CA3BDB" w:rsidRPr="00C84A37" w:rsidRDefault="00CA3BDB" w:rsidP="008726BD">
            <w:pPr>
              <w:rPr>
                <w:b/>
              </w:rPr>
            </w:pPr>
            <w:r w:rsidRPr="00C84A37">
              <w:rPr>
                <w:b/>
              </w:rPr>
              <w:t>Pre-condizioni</w:t>
            </w:r>
          </w:p>
        </w:tc>
        <w:tc>
          <w:tcPr>
            <w:tcW w:w="7449" w:type="dxa"/>
            <w:gridSpan w:val="3"/>
            <w:vAlign w:val="center"/>
          </w:tcPr>
          <w:p w14:paraId="46FA1F1C"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4FBAF429" w14:textId="77777777" w:rsidR="00CA3BDB" w:rsidRDefault="00CA3BDB" w:rsidP="008726BD">
            <w:pPr>
              <w:pStyle w:val="Paragrafoelenco"/>
              <w:numPr>
                <w:ilvl w:val="0"/>
                <w:numId w:val="7"/>
              </w:numPr>
              <w:ind w:left="714" w:hanging="357"/>
            </w:pPr>
            <w:r>
              <w:t>L’utente deve avere selezionato la request TC_</w:t>
            </w:r>
            <w:r w:rsidRPr="00F34B2A">
              <w:t>STATISTICHE</w:t>
            </w:r>
            <w:r>
              <w:t>_06</w:t>
            </w:r>
          </w:p>
          <w:p w14:paraId="04884580" w14:textId="5235A4FB" w:rsidR="00624051" w:rsidRPr="00C84A37" w:rsidRDefault="00624051" w:rsidP="008726BD">
            <w:pPr>
              <w:pStyle w:val="Paragrafoelenco"/>
              <w:numPr>
                <w:ilvl w:val="0"/>
                <w:numId w:val="7"/>
              </w:numPr>
              <w:ind w:left="714" w:hanging="357"/>
            </w:pPr>
            <w:r>
              <w:t>Lo script di aggiornamento viste deve essere correttamente schedulato (</w:t>
            </w:r>
            <w:r w:rsidRPr="00624051">
              <w:t>batch-PROD_mypivot.crontab.sh</w:t>
            </w:r>
            <w:r>
              <w:t>)</w:t>
            </w:r>
          </w:p>
        </w:tc>
      </w:tr>
      <w:tr w:rsidR="008E6FBF" w:rsidRPr="00C84A37" w14:paraId="234ED527" w14:textId="77777777" w:rsidTr="00D04726">
        <w:tc>
          <w:tcPr>
            <w:tcW w:w="2405" w:type="dxa"/>
            <w:gridSpan w:val="2"/>
            <w:vAlign w:val="center"/>
          </w:tcPr>
          <w:p w14:paraId="5606F446" w14:textId="77777777" w:rsidR="008E6FBF" w:rsidRPr="00C84A37" w:rsidRDefault="008E6FBF" w:rsidP="00D04726">
            <w:pPr>
              <w:rPr>
                <w:b/>
              </w:rPr>
            </w:pPr>
            <w:r>
              <w:rPr>
                <w:b/>
              </w:rPr>
              <w:t>Post-condizioni</w:t>
            </w:r>
          </w:p>
        </w:tc>
        <w:tc>
          <w:tcPr>
            <w:tcW w:w="7449" w:type="dxa"/>
            <w:gridSpan w:val="3"/>
            <w:vAlign w:val="center"/>
          </w:tcPr>
          <w:p w14:paraId="0B3024D0" w14:textId="1E7FD126" w:rsidR="008E6FBF" w:rsidRDefault="008E6FBF" w:rsidP="00D04726">
            <w:pPr>
              <w:pStyle w:val="Paragrafoelenco"/>
              <w:numPr>
                <w:ilvl w:val="0"/>
                <w:numId w:val="7"/>
              </w:numPr>
              <w:ind w:left="714" w:hanging="357"/>
            </w:pPr>
            <w:r>
              <w:t>Il servizio restituisce la lista con un l’unico codice IUD (</w:t>
            </w:r>
            <w:r w:rsidRPr="008E6FBF">
              <w:t>0004d88c83c3d4c4a08b86ab53243adbe1d</w:t>
            </w:r>
            <w:r>
              <w:t>) relativo al pagamento che risulta associato ad accertamenti con la seguente ripartizione:</w:t>
            </w:r>
          </w:p>
          <w:p w14:paraId="22A75C89" w14:textId="77777777" w:rsidR="008E6FBF" w:rsidRDefault="008E6FBF" w:rsidP="008E6FBF">
            <w:pPr>
              <w:pStyle w:val="Paragrafoelenco"/>
              <w:numPr>
                <w:ilvl w:val="1"/>
                <w:numId w:val="7"/>
              </w:numPr>
            </w:pPr>
            <w:r>
              <w:t>Anno 2020</w:t>
            </w:r>
          </w:p>
          <w:p w14:paraId="1A901157" w14:textId="77777777" w:rsidR="008E6FBF" w:rsidRDefault="008E6FBF" w:rsidP="008E6FBF">
            <w:pPr>
              <w:pStyle w:val="Paragrafoelenco"/>
              <w:numPr>
                <w:ilvl w:val="1"/>
                <w:numId w:val="7"/>
              </w:numPr>
            </w:pPr>
            <w:r>
              <w:t>Tipo dovuto 0811</w:t>
            </w:r>
          </w:p>
          <w:p w14:paraId="00F0CFEC" w14:textId="77777777" w:rsidR="008E6FBF" w:rsidRDefault="008E6FBF" w:rsidP="008E6FBF">
            <w:pPr>
              <w:pStyle w:val="Paragrafoelenco"/>
              <w:numPr>
                <w:ilvl w:val="1"/>
                <w:numId w:val="7"/>
              </w:numPr>
            </w:pPr>
            <w:r>
              <w:t>Cod ufficio 102</w:t>
            </w:r>
          </w:p>
          <w:p w14:paraId="63D5FCC4" w14:textId="4628F0B9" w:rsidR="008E6FBF" w:rsidRDefault="008E6FBF" w:rsidP="008E6FBF">
            <w:pPr>
              <w:pStyle w:val="Paragrafoelenco"/>
              <w:numPr>
                <w:ilvl w:val="1"/>
                <w:numId w:val="7"/>
              </w:numPr>
            </w:pPr>
            <w:r>
              <w:t>Cod capitolo 004</w:t>
            </w:r>
          </w:p>
        </w:tc>
      </w:tr>
      <w:tr w:rsidR="00CA3BDB" w:rsidRPr="00C84A37" w14:paraId="5CF6B2B7" w14:textId="77777777" w:rsidTr="008726BD">
        <w:tc>
          <w:tcPr>
            <w:tcW w:w="2405" w:type="dxa"/>
            <w:gridSpan w:val="2"/>
            <w:vAlign w:val="center"/>
          </w:tcPr>
          <w:p w14:paraId="547E451D" w14:textId="77777777" w:rsidR="00CA3BDB" w:rsidRPr="00C84A37" w:rsidRDefault="00CA3BDB" w:rsidP="008726BD">
            <w:pPr>
              <w:rPr>
                <w:b/>
              </w:rPr>
            </w:pPr>
            <w:r>
              <w:rPr>
                <w:b/>
              </w:rPr>
              <w:t>Input</w:t>
            </w:r>
          </w:p>
        </w:tc>
        <w:tc>
          <w:tcPr>
            <w:tcW w:w="7449" w:type="dxa"/>
            <w:gridSpan w:val="3"/>
            <w:vAlign w:val="center"/>
          </w:tcPr>
          <w:p w14:paraId="11F7E2B5" w14:textId="77777777" w:rsidR="00484BCA" w:rsidRDefault="00484BCA" w:rsidP="00484BCA">
            <w:r>
              <w:t>{</w:t>
            </w:r>
          </w:p>
          <w:p w14:paraId="6DC0FA90" w14:textId="77777777" w:rsidR="00484BCA" w:rsidRDefault="00484BCA" w:rsidP="00484BCA">
            <w:r>
              <w:t xml:space="preserve">  "codIpa": "R_CAMPAN",</w:t>
            </w:r>
          </w:p>
          <w:p w14:paraId="1F596B16" w14:textId="77777777" w:rsidR="00484BCA" w:rsidRDefault="00484BCA" w:rsidP="00484BCA">
            <w:r>
              <w:t xml:space="preserve">  "pagatiCheck": true,</w:t>
            </w:r>
          </w:p>
          <w:p w14:paraId="446DFFBC" w14:textId="77777777" w:rsidR="00484BCA" w:rsidRDefault="00484BCA" w:rsidP="00484BCA">
            <w:r>
              <w:t xml:space="preserve">  "rendicontatiCheck": true,</w:t>
            </w:r>
          </w:p>
          <w:p w14:paraId="4AF8B9D8" w14:textId="77777777" w:rsidR="00484BCA" w:rsidRDefault="00484BCA" w:rsidP="00484BCA">
            <w:r>
              <w:t xml:space="preserve">  "incassatiCheck": true,</w:t>
            </w:r>
          </w:p>
          <w:p w14:paraId="42FE788C" w14:textId="77777777" w:rsidR="00484BCA" w:rsidRDefault="00484BCA" w:rsidP="00484BCA">
            <w:r>
              <w:t xml:space="preserve">  "annoCheck": true,</w:t>
            </w:r>
          </w:p>
          <w:p w14:paraId="37636DF9" w14:textId="77777777" w:rsidR="00484BCA" w:rsidRDefault="00484BCA" w:rsidP="00484BCA">
            <w:r>
              <w:t xml:space="preserve">  "anno": "2020",</w:t>
            </w:r>
          </w:p>
          <w:p w14:paraId="7C7EBE7F" w14:textId="77777777" w:rsidR="00484BCA" w:rsidRDefault="00484BCA" w:rsidP="00484BCA">
            <w:r>
              <w:t xml:space="preserve">  "codiceTipoDovuto": "0811",</w:t>
            </w:r>
          </w:p>
          <w:p w14:paraId="255F148F" w14:textId="77777777" w:rsidR="00484BCA" w:rsidRDefault="00484BCA" w:rsidP="00484BCA">
            <w:r>
              <w:t xml:space="preserve">  "codiceUfficio": "102",</w:t>
            </w:r>
          </w:p>
          <w:p w14:paraId="4BA486B1" w14:textId="77777777" w:rsidR="00484BCA" w:rsidRDefault="00484BCA" w:rsidP="00484BCA">
            <w:r>
              <w:t xml:space="preserve">  "codiceCapitolo":</w:t>
            </w:r>
            <w:r>
              <w:tab/>
              <w:t>"004"</w:t>
            </w:r>
          </w:p>
          <w:p w14:paraId="20E71AAA" w14:textId="01D01EDA" w:rsidR="00CA3BDB" w:rsidRDefault="00484BCA" w:rsidP="00484BCA">
            <w:r>
              <w:lastRenderedPageBreak/>
              <w:t>}</w:t>
            </w:r>
          </w:p>
        </w:tc>
      </w:tr>
      <w:tr w:rsidR="00CA3BDB" w:rsidRPr="00C84A37" w14:paraId="7787CD1D" w14:textId="77777777" w:rsidTr="008726BD">
        <w:trPr>
          <w:trHeight w:val="540"/>
        </w:trPr>
        <w:tc>
          <w:tcPr>
            <w:tcW w:w="626" w:type="dxa"/>
          </w:tcPr>
          <w:p w14:paraId="7F32F0D7" w14:textId="77777777" w:rsidR="00CA3BDB" w:rsidRPr="00C84A37" w:rsidRDefault="00CA3BDB" w:rsidP="008726BD">
            <w:pPr>
              <w:rPr>
                <w:b/>
              </w:rPr>
            </w:pPr>
            <w:r w:rsidRPr="00C84A37">
              <w:rPr>
                <w:b/>
              </w:rPr>
              <w:lastRenderedPageBreak/>
              <w:t>Step</w:t>
            </w:r>
          </w:p>
        </w:tc>
        <w:tc>
          <w:tcPr>
            <w:tcW w:w="1779" w:type="dxa"/>
          </w:tcPr>
          <w:p w14:paraId="604E6A8E" w14:textId="77777777" w:rsidR="00CA3BDB" w:rsidRPr="00C84A37" w:rsidRDefault="00CA3BDB" w:rsidP="008726BD">
            <w:pPr>
              <w:rPr>
                <w:b/>
              </w:rPr>
            </w:pPr>
            <w:r w:rsidRPr="00C84A37">
              <w:rPr>
                <w:b/>
              </w:rPr>
              <w:t>Azione</w:t>
            </w:r>
          </w:p>
        </w:tc>
        <w:tc>
          <w:tcPr>
            <w:tcW w:w="6332" w:type="dxa"/>
            <w:gridSpan w:val="2"/>
          </w:tcPr>
          <w:p w14:paraId="3B5AAC91" w14:textId="77777777" w:rsidR="00CA3BDB" w:rsidRPr="00C84A37" w:rsidRDefault="00CA3BDB" w:rsidP="008726BD">
            <w:pPr>
              <w:rPr>
                <w:b/>
              </w:rPr>
            </w:pPr>
            <w:r w:rsidRPr="00C84A37">
              <w:rPr>
                <w:b/>
              </w:rPr>
              <w:t>Risultato atteso</w:t>
            </w:r>
          </w:p>
        </w:tc>
        <w:tc>
          <w:tcPr>
            <w:tcW w:w="1117" w:type="dxa"/>
          </w:tcPr>
          <w:p w14:paraId="209B0E7E" w14:textId="77777777" w:rsidR="00CA3BDB" w:rsidRPr="00C84A37" w:rsidRDefault="00CA3BDB" w:rsidP="008726BD">
            <w:pPr>
              <w:rPr>
                <w:b/>
              </w:rPr>
            </w:pPr>
            <w:r w:rsidRPr="00C84A37">
              <w:rPr>
                <w:b/>
              </w:rPr>
              <w:t>Esito</w:t>
            </w:r>
          </w:p>
        </w:tc>
      </w:tr>
      <w:tr w:rsidR="00CA3BDB" w:rsidRPr="00C84A37" w14:paraId="285F4160" w14:textId="77777777" w:rsidTr="008726BD">
        <w:trPr>
          <w:trHeight w:val="1800"/>
        </w:trPr>
        <w:tc>
          <w:tcPr>
            <w:tcW w:w="626" w:type="dxa"/>
          </w:tcPr>
          <w:p w14:paraId="2FD4CD78" w14:textId="77777777" w:rsidR="00CA3BDB" w:rsidRPr="00C84A37" w:rsidRDefault="00CA3BDB" w:rsidP="008726BD">
            <w:r>
              <w:t>1</w:t>
            </w:r>
          </w:p>
        </w:tc>
        <w:tc>
          <w:tcPr>
            <w:tcW w:w="1779" w:type="dxa"/>
          </w:tcPr>
          <w:p w14:paraId="11DB38DB" w14:textId="77777777" w:rsidR="00CA3BDB" w:rsidRPr="00C84A37" w:rsidRDefault="00CA3BDB" w:rsidP="008726BD">
            <w:r>
              <w:t>L’utente seleziona il pulsante SEND.</w:t>
            </w:r>
          </w:p>
        </w:tc>
        <w:tc>
          <w:tcPr>
            <w:tcW w:w="6332" w:type="dxa"/>
            <w:gridSpan w:val="2"/>
          </w:tcPr>
          <w:p w14:paraId="6337B919" w14:textId="77777777" w:rsidR="00484BCA" w:rsidRDefault="00484BCA" w:rsidP="00484BCA">
            <w:pPr>
              <w:shd w:val="clear" w:color="auto" w:fill="FFFFFE"/>
              <w:spacing w:line="240" w:lineRule="atLeast"/>
            </w:pPr>
            <w:r>
              <w:t>{</w:t>
            </w:r>
          </w:p>
          <w:p w14:paraId="6BC4E419" w14:textId="77777777" w:rsidR="00484BCA" w:rsidRDefault="00484BCA" w:rsidP="00484BCA">
            <w:pPr>
              <w:shd w:val="clear" w:color="auto" w:fill="FFFFFE"/>
              <w:spacing w:line="240" w:lineRule="atLeast"/>
            </w:pPr>
            <w:r>
              <w:t xml:space="preserve">    "timestamp": "2020-03-23T23:32:37.903+0000",</w:t>
            </w:r>
          </w:p>
          <w:p w14:paraId="7B6F821F" w14:textId="77777777" w:rsidR="00484BCA" w:rsidRDefault="00484BCA" w:rsidP="00484BCA">
            <w:pPr>
              <w:shd w:val="clear" w:color="auto" w:fill="FFFFFE"/>
              <w:spacing w:line="240" w:lineRule="atLeast"/>
            </w:pPr>
            <w:r>
              <w:t xml:space="preserve">    "messages": null,</w:t>
            </w:r>
          </w:p>
          <w:p w14:paraId="7FDFE6F4" w14:textId="77777777" w:rsidR="00484BCA" w:rsidRDefault="00484BCA" w:rsidP="00484BCA">
            <w:pPr>
              <w:shd w:val="clear" w:color="auto" w:fill="FFFFFE"/>
              <w:spacing w:line="240" w:lineRule="atLeast"/>
            </w:pPr>
            <w:r>
              <w:t xml:space="preserve">    "items": [</w:t>
            </w:r>
          </w:p>
          <w:p w14:paraId="4BAC1D0B" w14:textId="77777777" w:rsidR="00484BCA" w:rsidRDefault="00484BCA" w:rsidP="00484BCA">
            <w:pPr>
              <w:shd w:val="clear" w:color="auto" w:fill="FFFFFE"/>
              <w:spacing w:line="240" w:lineRule="atLeast"/>
            </w:pPr>
            <w:r>
              <w:t xml:space="preserve">        "0004d88c83c3d4c4a08b86ab53243adbe1d"</w:t>
            </w:r>
          </w:p>
          <w:p w14:paraId="24E31952" w14:textId="77777777" w:rsidR="00484BCA" w:rsidRDefault="00484BCA" w:rsidP="00484BCA">
            <w:pPr>
              <w:shd w:val="clear" w:color="auto" w:fill="FFFFFE"/>
              <w:spacing w:line="240" w:lineRule="atLeast"/>
            </w:pPr>
            <w:r>
              <w:t xml:space="preserve">    ]</w:t>
            </w:r>
          </w:p>
          <w:p w14:paraId="2220EF3E" w14:textId="374F2EF7" w:rsidR="00CA3BDB" w:rsidRPr="00C84A37" w:rsidRDefault="00484BCA" w:rsidP="00484BCA">
            <w:pPr>
              <w:shd w:val="clear" w:color="auto" w:fill="FFFFFE"/>
              <w:spacing w:line="240" w:lineRule="atLeast"/>
            </w:pPr>
            <w:r>
              <w:t>}</w:t>
            </w:r>
          </w:p>
        </w:tc>
        <w:tc>
          <w:tcPr>
            <w:tcW w:w="1117" w:type="dxa"/>
            <w:vAlign w:val="center"/>
          </w:tcPr>
          <w:p w14:paraId="6486F483"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695BB60C" w14:textId="77777777" w:rsidR="00CA3BDB" w:rsidRDefault="00CA3BDB" w:rsidP="00CA3BDB"/>
    <w:p w14:paraId="7A29F98E" w14:textId="7E63D0B5" w:rsidR="00CA3BDB" w:rsidRDefault="00CA3BDB" w:rsidP="00BC5D2E"/>
    <w:p w14:paraId="0AFF53BC" w14:textId="66EF49F0" w:rsidR="00CA3BDB" w:rsidRDefault="00CA3BDB" w:rsidP="00CA3BDB">
      <w:pPr>
        <w:pStyle w:val="Titolo4"/>
      </w:pPr>
      <w:r w:rsidRPr="00A04A39">
        <w:t>TC_</w:t>
      </w:r>
      <w:r w:rsidRPr="00F34B2A">
        <w:t>STATISTICHE</w:t>
      </w:r>
      <w:r w:rsidRPr="00A04A39">
        <w:t>_0</w:t>
      </w:r>
      <w:r>
        <w:t>7</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1CCAE9DA" w14:textId="77777777" w:rsidTr="008726BD">
        <w:trPr>
          <w:gridAfter w:val="2"/>
          <w:wAfter w:w="5665" w:type="dxa"/>
          <w:trHeight w:val="583"/>
        </w:trPr>
        <w:tc>
          <w:tcPr>
            <w:tcW w:w="4189" w:type="dxa"/>
            <w:gridSpan w:val="3"/>
            <w:shd w:val="clear" w:color="auto" w:fill="DEEAF6" w:themeFill="accent1" w:themeFillTint="33"/>
          </w:tcPr>
          <w:p w14:paraId="003C1A55" w14:textId="301BB39C" w:rsidR="00CA3BDB" w:rsidRPr="00C84A37" w:rsidRDefault="00CA3BDB" w:rsidP="008726BD">
            <w:pPr>
              <w:rPr>
                <w:b/>
              </w:rPr>
            </w:pPr>
            <w:r w:rsidRPr="00C84A37">
              <w:rPr>
                <w:b/>
              </w:rPr>
              <w:t>TC_</w:t>
            </w:r>
            <w:r w:rsidRPr="00F34B2A">
              <w:rPr>
                <w:b/>
              </w:rPr>
              <w:t>STATISTICHE</w:t>
            </w:r>
            <w:r w:rsidRPr="00C84A37">
              <w:rPr>
                <w:b/>
              </w:rPr>
              <w:t>_0</w:t>
            </w:r>
            <w:r>
              <w:rPr>
                <w:b/>
              </w:rPr>
              <w:t>7</w:t>
            </w:r>
          </w:p>
        </w:tc>
      </w:tr>
      <w:tr w:rsidR="00CA3BDB" w:rsidRPr="00C84A37" w14:paraId="07F2FAD4" w14:textId="77777777" w:rsidTr="008726BD">
        <w:trPr>
          <w:trHeight w:val="550"/>
        </w:trPr>
        <w:tc>
          <w:tcPr>
            <w:tcW w:w="2405" w:type="dxa"/>
            <w:gridSpan w:val="2"/>
          </w:tcPr>
          <w:p w14:paraId="2F7A01CD" w14:textId="77777777" w:rsidR="00CA3BDB" w:rsidRPr="00C84A37" w:rsidRDefault="00CA3BDB" w:rsidP="008726BD">
            <w:pPr>
              <w:rPr>
                <w:b/>
              </w:rPr>
            </w:pPr>
            <w:r w:rsidRPr="00C84A37">
              <w:rPr>
                <w:b/>
              </w:rPr>
              <w:t>Titolo</w:t>
            </w:r>
          </w:p>
        </w:tc>
        <w:tc>
          <w:tcPr>
            <w:tcW w:w="7449" w:type="dxa"/>
            <w:gridSpan w:val="3"/>
          </w:tcPr>
          <w:p w14:paraId="76A3E0C6" w14:textId="34758C4C" w:rsidR="00CA3BDB" w:rsidRPr="00C84A37" w:rsidRDefault="00CC273D" w:rsidP="008726BD">
            <w:r w:rsidRPr="00CC273D">
              <w:t>Dettaglio Statistica per Accertamento</w:t>
            </w:r>
          </w:p>
        </w:tc>
      </w:tr>
      <w:tr w:rsidR="00CA3BDB" w:rsidRPr="00C84A37" w14:paraId="7D90A96C" w14:textId="77777777" w:rsidTr="008726BD">
        <w:trPr>
          <w:trHeight w:val="550"/>
        </w:trPr>
        <w:tc>
          <w:tcPr>
            <w:tcW w:w="2405" w:type="dxa"/>
            <w:gridSpan w:val="2"/>
          </w:tcPr>
          <w:p w14:paraId="0F8D43E7" w14:textId="77777777" w:rsidR="00CA3BDB" w:rsidRPr="00C84A37" w:rsidRDefault="00CA3BDB" w:rsidP="008726BD">
            <w:pPr>
              <w:rPr>
                <w:b/>
              </w:rPr>
            </w:pPr>
            <w:r w:rsidRPr="00C84A37">
              <w:rPr>
                <w:b/>
              </w:rPr>
              <w:t>Descrizione</w:t>
            </w:r>
          </w:p>
        </w:tc>
        <w:tc>
          <w:tcPr>
            <w:tcW w:w="7449" w:type="dxa"/>
            <w:gridSpan w:val="3"/>
          </w:tcPr>
          <w:p w14:paraId="3972A0D4" w14:textId="30ECBFD5" w:rsidR="00CA3BDB" w:rsidRPr="00C84A37" w:rsidRDefault="00F625F7" w:rsidP="008726BD">
            <w:r w:rsidRPr="00F625F7">
              <w:t>Dettaglio dei singoli pagamenti dell’Accertamento di raggruppamento selezionato.</w:t>
            </w:r>
          </w:p>
        </w:tc>
      </w:tr>
      <w:tr w:rsidR="00CA3BDB" w:rsidRPr="00C84A37" w14:paraId="425B73E3" w14:textId="77777777" w:rsidTr="008726BD">
        <w:trPr>
          <w:trHeight w:val="550"/>
        </w:trPr>
        <w:tc>
          <w:tcPr>
            <w:tcW w:w="2405" w:type="dxa"/>
            <w:gridSpan w:val="2"/>
          </w:tcPr>
          <w:p w14:paraId="31C08E38" w14:textId="77777777" w:rsidR="00CA3BDB" w:rsidRPr="00C84A37" w:rsidRDefault="00CA3BDB" w:rsidP="008726BD">
            <w:pPr>
              <w:rPr>
                <w:b/>
              </w:rPr>
            </w:pPr>
            <w:r>
              <w:rPr>
                <w:b/>
              </w:rPr>
              <w:t>Id Ruolo/Attore</w:t>
            </w:r>
          </w:p>
        </w:tc>
        <w:tc>
          <w:tcPr>
            <w:tcW w:w="7449" w:type="dxa"/>
            <w:gridSpan w:val="3"/>
          </w:tcPr>
          <w:p w14:paraId="431CC918" w14:textId="77777777" w:rsidR="00CA3BDB" w:rsidRPr="00146646" w:rsidRDefault="00CA3BDB" w:rsidP="008726BD">
            <w:r>
              <w:t>001</w:t>
            </w:r>
          </w:p>
        </w:tc>
      </w:tr>
      <w:tr w:rsidR="00CA3BDB" w:rsidRPr="00C84A37" w14:paraId="76B23A5C" w14:textId="77777777" w:rsidTr="008726BD">
        <w:tc>
          <w:tcPr>
            <w:tcW w:w="2405" w:type="dxa"/>
            <w:gridSpan w:val="2"/>
            <w:vAlign w:val="center"/>
          </w:tcPr>
          <w:p w14:paraId="4979A0F5" w14:textId="77777777" w:rsidR="00CA3BDB" w:rsidRPr="00C84A37" w:rsidRDefault="00CA3BDB" w:rsidP="008726BD">
            <w:pPr>
              <w:rPr>
                <w:b/>
              </w:rPr>
            </w:pPr>
            <w:r w:rsidRPr="00C84A37">
              <w:rPr>
                <w:b/>
              </w:rPr>
              <w:t>Pre-condizioni</w:t>
            </w:r>
          </w:p>
        </w:tc>
        <w:tc>
          <w:tcPr>
            <w:tcW w:w="7449" w:type="dxa"/>
            <w:gridSpan w:val="3"/>
            <w:vAlign w:val="center"/>
          </w:tcPr>
          <w:p w14:paraId="5A20BA82"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7D9A8733" w14:textId="77777777" w:rsidR="00CA3BDB" w:rsidRDefault="00CA3BDB" w:rsidP="008726BD">
            <w:pPr>
              <w:pStyle w:val="Paragrafoelenco"/>
              <w:numPr>
                <w:ilvl w:val="0"/>
                <w:numId w:val="7"/>
              </w:numPr>
              <w:ind w:left="714" w:hanging="357"/>
            </w:pPr>
            <w:r>
              <w:t>L’utente deve avere selezionato la request TC_</w:t>
            </w:r>
            <w:r w:rsidRPr="00F34B2A">
              <w:t>STATISTICHE</w:t>
            </w:r>
            <w:r>
              <w:t>_07</w:t>
            </w:r>
          </w:p>
          <w:p w14:paraId="349FEF75" w14:textId="2C41AF6E" w:rsidR="00624051" w:rsidRPr="00C84A37" w:rsidRDefault="00624051" w:rsidP="008726BD">
            <w:pPr>
              <w:pStyle w:val="Paragrafoelenco"/>
              <w:numPr>
                <w:ilvl w:val="0"/>
                <w:numId w:val="7"/>
              </w:numPr>
              <w:ind w:left="714" w:hanging="357"/>
            </w:pPr>
            <w:r>
              <w:t>Lo script di aggiornamento viste deve essere correttamente schedulato (</w:t>
            </w:r>
            <w:r w:rsidRPr="00624051">
              <w:t>batch-PROD_mypivot.crontab.sh</w:t>
            </w:r>
            <w:r>
              <w:t>)</w:t>
            </w:r>
          </w:p>
        </w:tc>
      </w:tr>
      <w:tr w:rsidR="00484BCA" w:rsidRPr="00C84A37" w14:paraId="7FE2E88F" w14:textId="77777777" w:rsidTr="00D04726">
        <w:tc>
          <w:tcPr>
            <w:tcW w:w="2405" w:type="dxa"/>
            <w:gridSpan w:val="2"/>
            <w:vAlign w:val="center"/>
          </w:tcPr>
          <w:p w14:paraId="76CE6DC1" w14:textId="77777777" w:rsidR="00484BCA" w:rsidRPr="00C84A37" w:rsidRDefault="00484BCA" w:rsidP="00D04726">
            <w:pPr>
              <w:rPr>
                <w:b/>
              </w:rPr>
            </w:pPr>
            <w:r>
              <w:rPr>
                <w:b/>
              </w:rPr>
              <w:t>Post-condizioni</w:t>
            </w:r>
          </w:p>
        </w:tc>
        <w:tc>
          <w:tcPr>
            <w:tcW w:w="7449" w:type="dxa"/>
            <w:gridSpan w:val="3"/>
            <w:vAlign w:val="center"/>
          </w:tcPr>
          <w:p w14:paraId="685589F6" w14:textId="77777777" w:rsidR="00484BCA" w:rsidRDefault="00484BCA" w:rsidP="00D04726">
            <w:pPr>
              <w:pStyle w:val="Paragrafoelenco"/>
              <w:numPr>
                <w:ilvl w:val="0"/>
                <w:numId w:val="7"/>
              </w:numPr>
              <w:ind w:left="714" w:hanging="357"/>
            </w:pPr>
            <w:r>
              <w:t>Il servizio restituisce la lista con un l’unico codice IUD (</w:t>
            </w:r>
            <w:r w:rsidRPr="008E6FBF">
              <w:t>0004d88c83c3d4c4a08b86ab53243adbe1d</w:t>
            </w:r>
            <w:r>
              <w:t>) relativo al pagamento che risulta associato ad accertamenti con la seguente ripartizione:</w:t>
            </w:r>
          </w:p>
          <w:p w14:paraId="349A7E28" w14:textId="77777777" w:rsidR="00484BCA" w:rsidRDefault="00484BCA" w:rsidP="00D04726">
            <w:pPr>
              <w:pStyle w:val="Paragrafoelenco"/>
              <w:numPr>
                <w:ilvl w:val="1"/>
                <w:numId w:val="7"/>
              </w:numPr>
            </w:pPr>
            <w:r>
              <w:t>Anno 2020</w:t>
            </w:r>
          </w:p>
          <w:p w14:paraId="25E68B91" w14:textId="77777777" w:rsidR="00484BCA" w:rsidRDefault="00484BCA" w:rsidP="00D04726">
            <w:pPr>
              <w:pStyle w:val="Paragrafoelenco"/>
              <w:numPr>
                <w:ilvl w:val="1"/>
                <w:numId w:val="7"/>
              </w:numPr>
            </w:pPr>
            <w:r>
              <w:t>Tipo dovuto 0811</w:t>
            </w:r>
          </w:p>
          <w:p w14:paraId="1884F4A6" w14:textId="77777777" w:rsidR="00484BCA" w:rsidRDefault="00484BCA" w:rsidP="00D04726">
            <w:pPr>
              <w:pStyle w:val="Paragrafoelenco"/>
              <w:numPr>
                <w:ilvl w:val="1"/>
                <w:numId w:val="7"/>
              </w:numPr>
            </w:pPr>
            <w:r>
              <w:t>Cod ufficio 102</w:t>
            </w:r>
          </w:p>
          <w:p w14:paraId="393742AD" w14:textId="77777777" w:rsidR="00484BCA" w:rsidRDefault="00484BCA" w:rsidP="00D04726">
            <w:pPr>
              <w:pStyle w:val="Paragrafoelenco"/>
              <w:numPr>
                <w:ilvl w:val="1"/>
                <w:numId w:val="7"/>
              </w:numPr>
            </w:pPr>
            <w:r>
              <w:t>Cod capitolo 004</w:t>
            </w:r>
          </w:p>
          <w:p w14:paraId="3FAA35E8" w14:textId="62E31F09" w:rsidR="00484BCA" w:rsidRDefault="00484BCA" w:rsidP="00D04726">
            <w:pPr>
              <w:pStyle w:val="Paragrafoelenco"/>
              <w:numPr>
                <w:ilvl w:val="1"/>
                <w:numId w:val="7"/>
              </w:numPr>
            </w:pPr>
            <w:r>
              <w:t>Cod accertamento 102</w:t>
            </w:r>
          </w:p>
        </w:tc>
      </w:tr>
      <w:tr w:rsidR="00CA3BDB" w:rsidRPr="00C84A37" w14:paraId="79EC6DFD" w14:textId="77777777" w:rsidTr="008726BD">
        <w:tc>
          <w:tcPr>
            <w:tcW w:w="2405" w:type="dxa"/>
            <w:gridSpan w:val="2"/>
            <w:vAlign w:val="center"/>
          </w:tcPr>
          <w:p w14:paraId="2E75D9FA" w14:textId="77777777" w:rsidR="00CA3BDB" w:rsidRPr="00C84A37" w:rsidRDefault="00CA3BDB" w:rsidP="008726BD">
            <w:pPr>
              <w:rPr>
                <w:b/>
              </w:rPr>
            </w:pPr>
            <w:r>
              <w:rPr>
                <w:b/>
              </w:rPr>
              <w:t>Input</w:t>
            </w:r>
          </w:p>
        </w:tc>
        <w:tc>
          <w:tcPr>
            <w:tcW w:w="7449" w:type="dxa"/>
            <w:gridSpan w:val="3"/>
            <w:vAlign w:val="center"/>
          </w:tcPr>
          <w:p w14:paraId="3AC1A3E6" w14:textId="77777777" w:rsidR="00484BCA" w:rsidRDefault="00484BCA" w:rsidP="00484BCA">
            <w:r>
              <w:t>{</w:t>
            </w:r>
          </w:p>
          <w:p w14:paraId="31B98ACB" w14:textId="77777777" w:rsidR="00484BCA" w:rsidRDefault="00484BCA" w:rsidP="00484BCA">
            <w:r>
              <w:t xml:space="preserve">  "codAccertamento":"102",</w:t>
            </w:r>
          </w:p>
          <w:p w14:paraId="360E583A" w14:textId="77777777" w:rsidR="00484BCA" w:rsidRDefault="00484BCA" w:rsidP="00484BCA">
            <w:r>
              <w:t xml:space="preserve">  "codIpa": "R_CAMPAN",</w:t>
            </w:r>
          </w:p>
          <w:p w14:paraId="5F5B71AD" w14:textId="77777777" w:rsidR="00484BCA" w:rsidRDefault="00484BCA" w:rsidP="00484BCA">
            <w:r>
              <w:t xml:space="preserve">  "pagatiCheck": true,</w:t>
            </w:r>
          </w:p>
          <w:p w14:paraId="5224D40F" w14:textId="77777777" w:rsidR="00484BCA" w:rsidRDefault="00484BCA" w:rsidP="00484BCA">
            <w:r>
              <w:t xml:space="preserve">  "rendicontatiCheck": true,</w:t>
            </w:r>
          </w:p>
          <w:p w14:paraId="69E837F6" w14:textId="77777777" w:rsidR="00484BCA" w:rsidRDefault="00484BCA" w:rsidP="00484BCA">
            <w:r>
              <w:t xml:space="preserve">  "incassatiCheck": true,</w:t>
            </w:r>
          </w:p>
          <w:p w14:paraId="0CB7C385" w14:textId="77777777" w:rsidR="00484BCA" w:rsidRDefault="00484BCA" w:rsidP="00484BCA">
            <w:r>
              <w:t xml:space="preserve">  "annoCheck": true,</w:t>
            </w:r>
          </w:p>
          <w:p w14:paraId="00D46F0E" w14:textId="77777777" w:rsidR="00484BCA" w:rsidRDefault="00484BCA" w:rsidP="00484BCA">
            <w:r>
              <w:t xml:space="preserve">  "anno": "2020",</w:t>
            </w:r>
          </w:p>
          <w:p w14:paraId="70B5263A" w14:textId="77777777" w:rsidR="00484BCA" w:rsidRDefault="00484BCA" w:rsidP="00484BCA">
            <w:r>
              <w:t xml:space="preserve">  "codiceTipoDovuto": "0811",</w:t>
            </w:r>
          </w:p>
          <w:p w14:paraId="70887D79" w14:textId="77777777" w:rsidR="00484BCA" w:rsidRDefault="00484BCA" w:rsidP="00484BCA">
            <w:r>
              <w:lastRenderedPageBreak/>
              <w:t xml:space="preserve">  "codiceUfficio": "102",</w:t>
            </w:r>
          </w:p>
          <w:p w14:paraId="3F4280D2" w14:textId="77777777" w:rsidR="00484BCA" w:rsidRDefault="00484BCA" w:rsidP="00484BCA">
            <w:r>
              <w:t xml:space="preserve">  "codiceCapitolo":</w:t>
            </w:r>
            <w:r>
              <w:tab/>
              <w:t>"004"</w:t>
            </w:r>
          </w:p>
          <w:p w14:paraId="2FA8CDD0" w14:textId="7554C77C" w:rsidR="00CA3BDB" w:rsidRDefault="00484BCA" w:rsidP="00484BCA">
            <w:r>
              <w:t>}</w:t>
            </w:r>
          </w:p>
        </w:tc>
      </w:tr>
      <w:tr w:rsidR="00CA3BDB" w:rsidRPr="00C84A37" w14:paraId="7D3A1BF1" w14:textId="77777777" w:rsidTr="008726BD">
        <w:trPr>
          <w:trHeight w:val="540"/>
        </w:trPr>
        <w:tc>
          <w:tcPr>
            <w:tcW w:w="626" w:type="dxa"/>
          </w:tcPr>
          <w:p w14:paraId="7E448369" w14:textId="77777777" w:rsidR="00CA3BDB" w:rsidRPr="00C84A37" w:rsidRDefault="00CA3BDB" w:rsidP="008726BD">
            <w:pPr>
              <w:rPr>
                <w:b/>
              </w:rPr>
            </w:pPr>
            <w:r w:rsidRPr="00C84A37">
              <w:rPr>
                <w:b/>
              </w:rPr>
              <w:lastRenderedPageBreak/>
              <w:t>Step</w:t>
            </w:r>
          </w:p>
        </w:tc>
        <w:tc>
          <w:tcPr>
            <w:tcW w:w="1779" w:type="dxa"/>
          </w:tcPr>
          <w:p w14:paraId="257240C4" w14:textId="77777777" w:rsidR="00CA3BDB" w:rsidRPr="00C84A37" w:rsidRDefault="00CA3BDB" w:rsidP="008726BD">
            <w:pPr>
              <w:rPr>
                <w:b/>
              </w:rPr>
            </w:pPr>
            <w:r w:rsidRPr="00C84A37">
              <w:rPr>
                <w:b/>
              </w:rPr>
              <w:t>Azione</w:t>
            </w:r>
          </w:p>
        </w:tc>
        <w:tc>
          <w:tcPr>
            <w:tcW w:w="6332" w:type="dxa"/>
            <w:gridSpan w:val="2"/>
          </w:tcPr>
          <w:p w14:paraId="2B2B6F27" w14:textId="77777777" w:rsidR="00CA3BDB" w:rsidRPr="00C84A37" w:rsidRDefault="00CA3BDB" w:rsidP="008726BD">
            <w:pPr>
              <w:rPr>
                <w:b/>
              </w:rPr>
            </w:pPr>
            <w:r w:rsidRPr="00C84A37">
              <w:rPr>
                <w:b/>
              </w:rPr>
              <w:t>Risultato atteso</w:t>
            </w:r>
          </w:p>
        </w:tc>
        <w:tc>
          <w:tcPr>
            <w:tcW w:w="1117" w:type="dxa"/>
          </w:tcPr>
          <w:p w14:paraId="3C53FDBD" w14:textId="77777777" w:rsidR="00CA3BDB" w:rsidRPr="00C84A37" w:rsidRDefault="00CA3BDB" w:rsidP="008726BD">
            <w:pPr>
              <w:rPr>
                <w:b/>
              </w:rPr>
            </w:pPr>
            <w:r w:rsidRPr="00C84A37">
              <w:rPr>
                <w:b/>
              </w:rPr>
              <w:t>Esito</w:t>
            </w:r>
          </w:p>
        </w:tc>
      </w:tr>
      <w:tr w:rsidR="00CA3BDB" w:rsidRPr="00C84A37" w14:paraId="63465688" w14:textId="77777777" w:rsidTr="008726BD">
        <w:trPr>
          <w:trHeight w:val="1800"/>
        </w:trPr>
        <w:tc>
          <w:tcPr>
            <w:tcW w:w="626" w:type="dxa"/>
          </w:tcPr>
          <w:p w14:paraId="394ED60D" w14:textId="77777777" w:rsidR="00CA3BDB" w:rsidRPr="00C84A37" w:rsidRDefault="00CA3BDB" w:rsidP="008726BD">
            <w:r>
              <w:t>1</w:t>
            </w:r>
          </w:p>
        </w:tc>
        <w:tc>
          <w:tcPr>
            <w:tcW w:w="1779" w:type="dxa"/>
          </w:tcPr>
          <w:p w14:paraId="207680F9" w14:textId="77777777" w:rsidR="00CA3BDB" w:rsidRPr="00C84A37" w:rsidRDefault="00CA3BDB" w:rsidP="008726BD">
            <w:r>
              <w:t>L’utente seleziona il pulsante SEND.</w:t>
            </w:r>
          </w:p>
        </w:tc>
        <w:tc>
          <w:tcPr>
            <w:tcW w:w="6332" w:type="dxa"/>
            <w:gridSpan w:val="2"/>
          </w:tcPr>
          <w:p w14:paraId="484A8B19" w14:textId="77777777" w:rsidR="00484BCA" w:rsidRDefault="00484BCA" w:rsidP="00484BCA">
            <w:pPr>
              <w:shd w:val="clear" w:color="auto" w:fill="FFFFFE"/>
              <w:spacing w:line="240" w:lineRule="atLeast"/>
            </w:pPr>
            <w:r>
              <w:t>{</w:t>
            </w:r>
          </w:p>
          <w:p w14:paraId="6EC720AF" w14:textId="77777777" w:rsidR="00484BCA" w:rsidRDefault="00484BCA" w:rsidP="00484BCA">
            <w:pPr>
              <w:shd w:val="clear" w:color="auto" w:fill="FFFFFE"/>
              <w:spacing w:line="240" w:lineRule="atLeast"/>
            </w:pPr>
            <w:r>
              <w:t xml:space="preserve">    "timestamp": "2020-03-23T23:37:16.304+0000",</w:t>
            </w:r>
          </w:p>
          <w:p w14:paraId="683DDB46" w14:textId="77777777" w:rsidR="00484BCA" w:rsidRDefault="00484BCA" w:rsidP="00484BCA">
            <w:pPr>
              <w:shd w:val="clear" w:color="auto" w:fill="FFFFFE"/>
              <w:spacing w:line="240" w:lineRule="atLeast"/>
            </w:pPr>
            <w:r>
              <w:t xml:space="preserve">    "messages": null,</w:t>
            </w:r>
          </w:p>
          <w:p w14:paraId="2811F674" w14:textId="77777777" w:rsidR="00484BCA" w:rsidRDefault="00484BCA" w:rsidP="00484BCA">
            <w:pPr>
              <w:shd w:val="clear" w:color="auto" w:fill="FFFFFE"/>
              <w:spacing w:line="240" w:lineRule="atLeast"/>
            </w:pPr>
            <w:r>
              <w:t xml:space="preserve">    "items": [</w:t>
            </w:r>
          </w:p>
          <w:p w14:paraId="54289ACE" w14:textId="77777777" w:rsidR="00484BCA" w:rsidRDefault="00484BCA" w:rsidP="00484BCA">
            <w:pPr>
              <w:shd w:val="clear" w:color="auto" w:fill="FFFFFE"/>
              <w:spacing w:line="240" w:lineRule="atLeast"/>
            </w:pPr>
            <w:r>
              <w:t xml:space="preserve">        "0004d88c83c3d4c4a08b86ab53243adbe1d"</w:t>
            </w:r>
          </w:p>
          <w:p w14:paraId="34C7A26F" w14:textId="77777777" w:rsidR="00484BCA" w:rsidRDefault="00484BCA" w:rsidP="00484BCA">
            <w:pPr>
              <w:shd w:val="clear" w:color="auto" w:fill="FFFFFE"/>
              <w:spacing w:line="240" w:lineRule="atLeast"/>
            </w:pPr>
            <w:r>
              <w:t xml:space="preserve">    ]</w:t>
            </w:r>
          </w:p>
          <w:p w14:paraId="7D3E9889" w14:textId="69AF4EBE" w:rsidR="00CA3BDB" w:rsidRPr="00C84A37" w:rsidRDefault="00484BCA" w:rsidP="00484BCA">
            <w:pPr>
              <w:shd w:val="clear" w:color="auto" w:fill="FFFFFE"/>
              <w:spacing w:line="240" w:lineRule="atLeast"/>
            </w:pPr>
            <w:r>
              <w:t>}</w:t>
            </w:r>
          </w:p>
        </w:tc>
        <w:tc>
          <w:tcPr>
            <w:tcW w:w="1117" w:type="dxa"/>
            <w:vAlign w:val="center"/>
          </w:tcPr>
          <w:p w14:paraId="656EB5EE"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1C728EE7" w14:textId="77777777" w:rsidR="00CA3BDB" w:rsidRDefault="00CA3BDB" w:rsidP="00CA3BDB"/>
    <w:p w14:paraId="564AB49A" w14:textId="71E0F22E" w:rsidR="00CA3BDB" w:rsidRDefault="00CA3BDB" w:rsidP="00BC5D2E"/>
    <w:p w14:paraId="6F365C94" w14:textId="6FECCE1B" w:rsidR="00CA3BDB" w:rsidRDefault="00CA3BDB" w:rsidP="00CA3BDB">
      <w:pPr>
        <w:pStyle w:val="Titolo4"/>
      </w:pPr>
      <w:r w:rsidRPr="00A04A39">
        <w:t>TC_</w:t>
      </w:r>
      <w:r w:rsidRPr="00F34B2A">
        <w:t>STATISTICHE</w:t>
      </w:r>
      <w:r w:rsidRPr="00A04A39">
        <w:t>_0</w:t>
      </w:r>
      <w:r>
        <w:t>8</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4430D439" w14:textId="77777777" w:rsidTr="008726BD">
        <w:trPr>
          <w:gridAfter w:val="2"/>
          <w:wAfter w:w="5665" w:type="dxa"/>
          <w:trHeight w:val="583"/>
        </w:trPr>
        <w:tc>
          <w:tcPr>
            <w:tcW w:w="4189" w:type="dxa"/>
            <w:gridSpan w:val="3"/>
            <w:shd w:val="clear" w:color="auto" w:fill="DEEAF6" w:themeFill="accent1" w:themeFillTint="33"/>
          </w:tcPr>
          <w:p w14:paraId="138A8584" w14:textId="5C417EE8" w:rsidR="00CA3BDB" w:rsidRPr="00C84A37" w:rsidRDefault="00CA3BDB" w:rsidP="008726BD">
            <w:pPr>
              <w:rPr>
                <w:b/>
              </w:rPr>
            </w:pPr>
            <w:r w:rsidRPr="00C84A37">
              <w:rPr>
                <w:b/>
              </w:rPr>
              <w:t>TC_</w:t>
            </w:r>
            <w:r w:rsidRPr="00F34B2A">
              <w:rPr>
                <w:b/>
              </w:rPr>
              <w:t>STATISTICHE</w:t>
            </w:r>
            <w:r w:rsidRPr="00C84A37">
              <w:rPr>
                <w:b/>
              </w:rPr>
              <w:t>_0</w:t>
            </w:r>
            <w:r>
              <w:rPr>
                <w:b/>
              </w:rPr>
              <w:t>8</w:t>
            </w:r>
          </w:p>
        </w:tc>
      </w:tr>
      <w:tr w:rsidR="00CA3BDB" w:rsidRPr="00C84A37" w14:paraId="4881BED6" w14:textId="77777777" w:rsidTr="008726BD">
        <w:trPr>
          <w:trHeight w:val="550"/>
        </w:trPr>
        <w:tc>
          <w:tcPr>
            <w:tcW w:w="2405" w:type="dxa"/>
            <w:gridSpan w:val="2"/>
          </w:tcPr>
          <w:p w14:paraId="204A5C2F" w14:textId="77777777" w:rsidR="00CA3BDB" w:rsidRPr="00C84A37" w:rsidRDefault="00CA3BDB" w:rsidP="008726BD">
            <w:pPr>
              <w:rPr>
                <w:b/>
              </w:rPr>
            </w:pPr>
            <w:r w:rsidRPr="00C84A37">
              <w:rPr>
                <w:b/>
              </w:rPr>
              <w:t>Titolo</w:t>
            </w:r>
          </w:p>
        </w:tc>
        <w:tc>
          <w:tcPr>
            <w:tcW w:w="7449" w:type="dxa"/>
            <w:gridSpan w:val="3"/>
          </w:tcPr>
          <w:p w14:paraId="5FBF49DE" w14:textId="1DFF519C" w:rsidR="00CA3BDB" w:rsidRPr="00C84A37" w:rsidRDefault="00CC273D" w:rsidP="008726BD">
            <w:r w:rsidRPr="00CC273D">
              <w:t>Dettaglio elenco delle RT</w:t>
            </w:r>
          </w:p>
        </w:tc>
      </w:tr>
      <w:tr w:rsidR="00CA3BDB" w:rsidRPr="00C84A37" w14:paraId="58446F0D" w14:textId="77777777" w:rsidTr="008726BD">
        <w:trPr>
          <w:trHeight w:val="550"/>
        </w:trPr>
        <w:tc>
          <w:tcPr>
            <w:tcW w:w="2405" w:type="dxa"/>
            <w:gridSpan w:val="2"/>
          </w:tcPr>
          <w:p w14:paraId="3482F4E1" w14:textId="77777777" w:rsidR="00CA3BDB" w:rsidRPr="00C84A37" w:rsidRDefault="00CA3BDB" w:rsidP="008726BD">
            <w:pPr>
              <w:rPr>
                <w:b/>
              </w:rPr>
            </w:pPr>
            <w:r w:rsidRPr="00C84A37">
              <w:rPr>
                <w:b/>
              </w:rPr>
              <w:t>Descrizione</w:t>
            </w:r>
          </w:p>
        </w:tc>
        <w:tc>
          <w:tcPr>
            <w:tcW w:w="7449" w:type="dxa"/>
            <w:gridSpan w:val="3"/>
          </w:tcPr>
          <w:p w14:paraId="1EF92D1D" w14:textId="2D22EE27" w:rsidR="00CA3BDB" w:rsidRPr="00C84A37" w:rsidRDefault="00F625F7" w:rsidP="008726BD">
            <w:r w:rsidRPr="00F625F7">
              <w:t>Elenco delle RT del raggruppamento selezionato.</w:t>
            </w:r>
          </w:p>
        </w:tc>
      </w:tr>
      <w:tr w:rsidR="00CA3BDB" w:rsidRPr="00C84A37" w14:paraId="1DD887D5" w14:textId="77777777" w:rsidTr="008726BD">
        <w:trPr>
          <w:trHeight w:val="550"/>
        </w:trPr>
        <w:tc>
          <w:tcPr>
            <w:tcW w:w="2405" w:type="dxa"/>
            <w:gridSpan w:val="2"/>
          </w:tcPr>
          <w:p w14:paraId="5465246E" w14:textId="77777777" w:rsidR="00CA3BDB" w:rsidRPr="00C84A37" w:rsidRDefault="00CA3BDB" w:rsidP="008726BD">
            <w:pPr>
              <w:rPr>
                <w:b/>
              </w:rPr>
            </w:pPr>
            <w:r>
              <w:rPr>
                <w:b/>
              </w:rPr>
              <w:t>Id Ruolo/Attore</w:t>
            </w:r>
          </w:p>
        </w:tc>
        <w:tc>
          <w:tcPr>
            <w:tcW w:w="7449" w:type="dxa"/>
            <w:gridSpan w:val="3"/>
          </w:tcPr>
          <w:p w14:paraId="47338094" w14:textId="77777777" w:rsidR="00CA3BDB" w:rsidRPr="00146646" w:rsidRDefault="00CA3BDB" w:rsidP="008726BD">
            <w:r>
              <w:t>001</w:t>
            </w:r>
          </w:p>
        </w:tc>
      </w:tr>
      <w:tr w:rsidR="00CA3BDB" w:rsidRPr="00C84A37" w14:paraId="796CE758" w14:textId="77777777" w:rsidTr="008726BD">
        <w:tc>
          <w:tcPr>
            <w:tcW w:w="2405" w:type="dxa"/>
            <w:gridSpan w:val="2"/>
            <w:vAlign w:val="center"/>
          </w:tcPr>
          <w:p w14:paraId="16DFB698" w14:textId="77777777" w:rsidR="00CA3BDB" w:rsidRPr="00C84A37" w:rsidRDefault="00CA3BDB" w:rsidP="008726BD">
            <w:pPr>
              <w:rPr>
                <w:b/>
              </w:rPr>
            </w:pPr>
            <w:r w:rsidRPr="00C84A37">
              <w:rPr>
                <w:b/>
              </w:rPr>
              <w:t>Pre-condizioni</w:t>
            </w:r>
          </w:p>
        </w:tc>
        <w:tc>
          <w:tcPr>
            <w:tcW w:w="7449" w:type="dxa"/>
            <w:gridSpan w:val="3"/>
            <w:vAlign w:val="center"/>
          </w:tcPr>
          <w:p w14:paraId="1F6CB23F"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1E92CE02" w14:textId="77777777" w:rsidR="00CA3BDB" w:rsidRDefault="00CA3BDB" w:rsidP="008726BD">
            <w:pPr>
              <w:pStyle w:val="Paragrafoelenco"/>
              <w:numPr>
                <w:ilvl w:val="0"/>
                <w:numId w:val="7"/>
              </w:numPr>
              <w:ind w:left="714" w:hanging="357"/>
            </w:pPr>
            <w:r>
              <w:t>L’utente deve avere selezionato la request TC_</w:t>
            </w:r>
            <w:r w:rsidRPr="00F34B2A">
              <w:t>STATISTICHE</w:t>
            </w:r>
            <w:r>
              <w:t>_08</w:t>
            </w:r>
          </w:p>
          <w:p w14:paraId="03405400" w14:textId="77777777" w:rsidR="00624051" w:rsidRDefault="00624051" w:rsidP="008726BD">
            <w:pPr>
              <w:pStyle w:val="Paragrafoelenco"/>
              <w:numPr>
                <w:ilvl w:val="0"/>
                <w:numId w:val="7"/>
              </w:numPr>
              <w:ind w:left="714" w:hanging="357"/>
            </w:pPr>
            <w:r>
              <w:t>Lo script di aggiornamento viste deve essere correttamente schedulato (</w:t>
            </w:r>
            <w:r w:rsidRPr="00624051">
              <w:t>batch-PROD_mypivot.crontab.sh</w:t>
            </w:r>
            <w:r>
              <w:t>)</w:t>
            </w:r>
          </w:p>
          <w:p w14:paraId="27FEEA3D" w14:textId="75F587B6" w:rsidR="00484BCA" w:rsidRPr="00C84A37" w:rsidRDefault="00484BCA" w:rsidP="008726BD">
            <w:pPr>
              <w:pStyle w:val="Paragrafoelenco"/>
              <w:numPr>
                <w:ilvl w:val="0"/>
                <w:numId w:val="7"/>
              </w:numPr>
              <w:ind w:left="714" w:hanging="357"/>
            </w:pPr>
            <w:r>
              <w:t>L’utente ha eseguito TC_STATISTICHE_08</w:t>
            </w:r>
          </w:p>
        </w:tc>
      </w:tr>
      <w:tr w:rsidR="00484BCA" w:rsidRPr="00C84A37" w14:paraId="59431275" w14:textId="77777777" w:rsidTr="00D04726">
        <w:tc>
          <w:tcPr>
            <w:tcW w:w="2405" w:type="dxa"/>
            <w:gridSpan w:val="2"/>
            <w:vAlign w:val="center"/>
          </w:tcPr>
          <w:p w14:paraId="6620F7CC" w14:textId="77777777" w:rsidR="00484BCA" w:rsidRPr="00C84A37" w:rsidRDefault="00484BCA" w:rsidP="00D04726">
            <w:pPr>
              <w:rPr>
                <w:b/>
              </w:rPr>
            </w:pPr>
            <w:r>
              <w:rPr>
                <w:b/>
              </w:rPr>
              <w:t>Post-condizioni</w:t>
            </w:r>
          </w:p>
        </w:tc>
        <w:tc>
          <w:tcPr>
            <w:tcW w:w="7449" w:type="dxa"/>
            <w:gridSpan w:val="3"/>
            <w:vAlign w:val="center"/>
          </w:tcPr>
          <w:p w14:paraId="19CF2EE5" w14:textId="082F8B31" w:rsidR="00484BCA" w:rsidRDefault="00484BCA" w:rsidP="00D04726">
            <w:pPr>
              <w:pStyle w:val="Paragrafoelenco"/>
              <w:numPr>
                <w:ilvl w:val="0"/>
                <w:numId w:val="7"/>
              </w:numPr>
              <w:ind w:left="714" w:hanging="357"/>
            </w:pPr>
            <w:r>
              <w:t xml:space="preserve">Il servizio restituisce la lista </w:t>
            </w:r>
            <w:r w:rsidR="00843C87">
              <w:t xml:space="preserve">contenente un </w:t>
            </w:r>
            <w:r>
              <w:t xml:space="preserve">unico </w:t>
            </w:r>
            <w:r w:rsidR="00843C87">
              <w:t xml:space="preserve">pagamento con </w:t>
            </w:r>
            <w:r>
              <w:t>codice IUD (</w:t>
            </w:r>
            <w:r w:rsidRPr="008E6FBF">
              <w:t>0004d88c83c3d4c4a08b86ab53243adbe1d</w:t>
            </w:r>
            <w:r w:rsidR="00843C87">
              <w:t>)</w:t>
            </w:r>
            <w:r>
              <w:t xml:space="preserve"> che risulta associato</w:t>
            </w:r>
            <w:r w:rsidR="00843C87">
              <w:t xml:space="preserve"> all’</w:t>
            </w:r>
            <w:r>
              <w:t>accertament</w:t>
            </w:r>
            <w:r w:rsidR="00843C87">
              <w:t>o</w:t>
            </w:r>
            <w:r>
              <w:t xml:space="preserve"> con la seguente ripartizione:</w:t>
            </w:r>
          </w:p>
          <w:p w14:paraId="3C46BC3E" w14:textId="77777777" w:rsidR="00484BCA" w:rsidRDefault="00484BCA" w:rsidP="00D04726">
            <w:pPr>
              <w:pStyle w:val="Paragrafoelenco"/>
              <w:numPr>
                <w:ilvl w:val="1"/>
                <w:numId w:val="7"/>
              </w:numPr>
            </w:pPr>
            <w:r>
              <w:t>Anno 2020</w:t>
            </w:r>
          </w:p>
          <w:p w14:paraId="00B06115" w14:textId="77777777" w:rsidR="00484BCA" w:rsidRDefault="00484BCA" w:rsidP="00D04726">
            <w:pPr>
              <w:pStyle w:val="Paragrafoelenco"/>
              <w:numPr>
                <w:ilvl w:val="1"/>
                <w:numId w:val="7"/>
              </w:numPr>
            </w:pPr>
            <w:r>
              <w:t>Tipo dovuto 0811</w:t>
            </w:r>
          </w:p>
          <w:p w14:paraId="09890BD8" w14:textId="77777777" w:rsidR="00484BCA" w:rsidRDefault="00484BCA" w:rsidP="00D04726">
            <w:pPr>
              <w:pStyle w:val="Paragrafoelenco"/>
              <w:numPr>
                <w:ilvl w:val="1"/>
                <w:numId w:val="7"/>
              </w:numPr>
            </w:pPr>
            <w:r>
              <w:t>Cod ufficio 102</w:t>
            </w:r>
          </w:p>
          <w:p w14:paraId="69980D32" w14:textId="77777777" w:rsidR="00484BCA" w:rsidRDefault="00484BCA" w:rsidP="00D04726">
            <w:pPr>
              <w:pStyle w:val="Paragrafoelenco"/>
              <w:numPr>
                <w:ilvl w:val="1"/>
                <w:numId w:val="7"/>
              </w:numPr>
            </w:pPr>
            <w:r>
              <w:t>Cod capitolo 004</w:t>
            </w:r>
          </w:p>
          <w:p w14:paraId="093F378F" w14:textId="77777777" w:rsidR="00484BCA" w:rsidRDefault="00484BCA" w:rsidP="00D04726">
            <w:pPr>
              <w:pStyle w:val="Paragrafoelenco"/>
              <w:numPr>
                <w:ilvl w:val="1"/>
                <w:numId w:val="7"/>
              </w:numPr>
            </w:pPr>
            <w:r>
              <w:t>Cod accertamento 102</w:t>
            </w:r>
          </w:p>
        </w:tc>
      </w:tr>
      <w:tr w:rsidR="00CA3BDB" w:rsidRPr="00C84A37" w14:paraId="4028D97C" w14:textId="77777777" w:rsidTr="008726BD">
        <w:tc>
          <w:tcPr>
            <w:tcW w:w="2405" w:type="dxa"/>
            <w:gridSpan w:val="2"/>
            <w:vAlign w:val="center"/>
          </w:tcPr>
          <w:p w14:paraId="61F41C38" w14:textId="77777777" w:rsidR="00CA3BDB" w:rsidRPr="00C84A37" w:rsidRDefault="00CA3BDB" w:rsidP="008726BD">
            <w:pPr>
              <w:rPr>
                <w:b/>
              </w:rPr>
            </w:pPr>
            <w:r>
              <w:rPr>
                <w:b/>
              </w:rPr>
              <w:t>Input</w:t>
            </w:r>
          </w:p>
        </w:tc>
        <w:tc>
          <w:tcPr>
            <w:tcW w:w="7449" w:type="dxa"/>
            <w:gridSpan w:val="3"/>
            <w:vAlign w:val="center"/>
          </w:tcPr>
          <w:p w14:paraId="1E9CBBEB" w14:textId="77777777" w:rsidR="00843C87" w:rsidRDefault="00843C87" w:rsidP="00843C87">
            <w:r>
              <w:t>{</w:t>
            </w:r>
          </w:p>
          <w:p w14:paraId="7DE1F4F8" w14:textId="77777777" w:rsidR="00843C87" w:rsidRDefault="00843C87" w:rsidP="00843C87">
            <w:r>
              <w:t xml:space="preserve">  "codIpa": "R_CAMPAN",</w:t>
            </w:r>
          </w:p>
          <w:p w14:paraId="607FBCB0" w14:textId="77777777" w:rsidR="00843C87" w:rsidRDefault="00843C87" w:rsidP="00843C87">
            <w:r>
              <w:t xml:space="preserve">  "codTipoDovuto": "0811",</w:t>
            </w:r>
          </w:p>
          <w:p w14:paraId="1F7689AD" w14:textId="77777777" w:rsidR="00843C87" w:rsidRDefault="00843C87" w:rsidP="00843C87">
            <w:r>
              <w:t xml:space="preserve">  "page": 1,</w:t>
            </w:r>
          </w:p>
          <w:p w14:paraId="218C6E3E" w14:textId="77777777" w:rsidR="00843C87" w:rsidRDefault="00843C87" w:rsidP="00843C87">
            <w:r>
              <w:t xml:space="preserve">  "pageSize": 5,</w:t>
            </w:r>
          </w:p>
          <w:p w14:paraId="236E0370" w14:textId="77777777" w:rsidR="00843C87" w:rsidRDefault="00843C87" w:rsidP="00843C87">
            <w:r>
              <w:t xml:space="preserve">  "listaIUD": [</w:t>
            </w:r>
          </w:p>
          <w:p w14:paraId="4E869B08" w14:textId="77777777" w:rsidR="00843C87" w:rsidRDefault="00843C87" w:rsidP="00843C87">
            <w:r>
              <w:lastRenderedPageBreak/>
              <w:t xml:space="preserve">    "0004d88c83c3d4c4a08b86ab53243adbe1d"</w:t>
            </w:r>
          </w:p>
          <w:p w14:paraId="1CF6565A" w14:textId="77777777" w:rsidR="00843C87" w:rsidRDefault="00843C87" w:rsidP="00843C87">
            <w:r>
              <w:t xml:space="preserve">  ]</w:t>
            </w:r>
          </w:p>
          <w:p w14:paraId="088A63F1" w14:textId="315B895F" w:rsidR="00CA3BDB" w:rsidRDefault="00843C87" w:rsidP="00843C87">
            <w:r>
              <w:t>}</w:t>
            </w:r>
          </w:p>
        </w:tc>
      </w:tr>
      <w:tr w:rsidR="00CA3BDB" w:rsidRPr="00C84A37" w14:paraId="33640078" w14:textId="77777777" w:rsidTr="008726BD">
        <w:trPr>
          <w:trHeight w:val="540"/>
        </w:trPr>
        <w:tc>
          <w:tcPr>
            <w:tcW w:w="626" w:type="dxa"/>
          </w:tcPr>
          <w:p w14:paraId="7A2C4814" w14:textId="77777777" w:rsidR="00CA3BDB" w:rsidRPr="00C84A37" w:rsidRDefault="00CA3BDB" w:rsidP="008726BD">
            <w:pPr>
              <w:rPr>
                <w:b/>
              </w:rPr>
            </w:pPr>
            <w:r w:rsidRPr="00C84A37">
              <w:rPr>
                <w:b/>
              </w:rPr>
              <w:lastRenderedPageBreak/>
              <w:t>Step</w:t>
            </w:r>
          </w:p>
        </w:tc>
        <w:tc>
          <w:tcPr>
            <w:tcW w:w="1779" w:type="dxa"/>
          </w:tcPr>
          <w:p w14:paraId="0FD625E6" w14:textId="77777777" w:rsidR="00CA3BDB" w:rsidRPr="00C84A37" w:rsidRDefault="00CA3BDB" w:rsidP="008726BD">
            <w:pPr>
              <w:rPr>
                <w:b/>
              </w:rPr>
            </w:pPr>
            <w:r w:rsidRPr="00C84A37">
              <w:rPr>
                <w:b/>
              </w:rPr>
              <w:t>Azione</w:t>
            </w:r>
          </w:p>
        </w:tc>
        <w:tc>
          <w:tcPr>
            <w:tcW w:w="6332" w:type="dxa"/>
            <w:gridSpan w:val="2"/>
          </w:tcPr>
          <w:p w14:paraId="25789B22" w14:textId="77777777" w:rsidR="00CA3BDB" w:rsidRPr="00C84A37" w:rsidRDefault="00CA3BDB" w:rsidP="008726BD">
            <w:pPr>
              <w:rPr>
                <w:b/>
              </w:rPr>
            </w:pPr>
            <w:r w:rsidRPr="00C84A37">
              <w:rPr>
                <w:b/>
              </w:rPr>
              <w:t>Risultato atteso</w:t>
            </w:r>
          </w:p>
        </w:tc>
        <w:tc>
          <w:tcPr>
            <w:tcW w:w="1117" w:type="dxa"/>
          </w:tcPr>
          <w:p w14:paraId="1EE43222" w14:textId="77777777" w:rsidR="00CA3BDB" w:rsidRPr="00C84A37" w:rsidRDefault="00CA3BDB" w:rsidP="008726BD">
            <w:pPr>
              <w:rPr>
                <w:b/>
              </w:rPr>
            </w:pPr>
            <w:r w:rsidRPr="00C84A37">
              <w:rPr>
                <w:b/>
              </w:rPr>
              <w:t>Esito</w:t>
            </w:r>
          </w:p>
        </w:tc>
      </w:tr>
      <w:tr w:rsidR="00CA3BDB" w:rsidRPr="00C84A37" w14:paraId="6C3F56FC" w14:textId="77777777" w:rsidTr="008726BD">
        <w:trPr>
          <w:trHeight w:val="1800"/>
        </w:trPr>
        <w:tc>
          <w:tcPr>
            <w:tcW w:w="626" w:type="dxa"/>
          </w:tcPr>
          <w:p w14:paraId="1E72C553" w14:textId="77777777" w:rsidR="00CA3BDB" w:rsidRPr="00C84A37" w:rsidRDefault="00CA3BDB" w:rsidP="008726BD">
            <w:r>
              <w:t>1</w:t>
            </w:r>
          </w:p>
        </w:tc>
        <w:tc>
          <w:tcPr>
            <w:tcW w:w="1779" w:type="dxa"/>
          </w:tcPr>
          <w:p w14:paraId="3408D0CD" w14:textId="77777777" w:rsidR="00CA3BDB" w:rsidRPr="00C84A37" w:rsidRDefault="00CA3BDB" w:rsidP="008726BD">
            <w:r>
              <w:t>L’utente seleziona il pulsante SEND.</w:t>
            </w:r>
          </w:p>
        </w:tc>
        <w:tc>
          <w:tcPr>
            <w:tcW w:w="6332" w:type="dxa"/>
            <w:gridSpan w:val="2"/>
          </w:tcPr>
          <w:p w14:paraId="4BEC84D9" w14:textId="77777777" w:rsidR="00843C87" w:rsidRDefault="00843C87" w:rsidP="00843C87">
            <w:pPr>
              <w:shd w:val="clear" w:color="auto" w:fill="FFFFFE"/>
              <w:spacing w:line="240" w:lineRule="atLeast"/>
            </w:pPr>
            <w:r>
              <w:t>{</w:t>
            </w:r>
          </w:p>
          <w:p w14:paraId="4BB14A21" w14:textId="77777777" w:rsidR="00843C87" w:rsidRDefault="00843C87" w:rsidP="00843C87">
            <w:pPr>
              <w:shd w:val="clear" w:color="auto" w:fill="FFFFFE"/>
              <w:spacing w:line="240" w:lineRule="atLeast"/>
            </w:pPr>
            <w:r>
              <w:t xml:space="preserve">    "timestamp": "2020-03-24T07:53:43.253+0000",</w:t>
            </w:r>
          </w:p>
          <w:p w14:paraId="6B75B0E6" w14:textId="77777777" w:rsidR="00843C87" w:rsidRDefault="00843C87" w:rsidP="00843C87">
            <w:pPr>
              <w:shd w:val="clear" w:color="auto" w:fill="FFFFFE"/>
              <w:spacing w:line="240" w:lineRule="atLeast"/>
            </w:pPr>
            <w:r>
              <w:t xml:space="preserve">    "messages": null,</w:t>
            </w:r>
          </w:p>
          <w:p w14:paraId="1D104A63" w14:textId="77777777" w:rsidR="00843C87" w:rsidRDefault="00843C87" w:rsidP="00843C87">
            <w:pPr>
              <w:shd w:val="clear" w:color="auto" w:fill="FFFFFE"/>
              <w:spacing w:line="240" w:lineRule="atLeast"/>
            </w:pPr>
            <w:r>
              <w:t xml:space="preserve">    "page": {</w:t>
            </w:r>
          </w:p>
          <w:p w14:paraId="150281EC" w14:textId="77777777" w:rsidR="00843C87" w:rsidRDefault="00843C87" w:rsidP="00843C87">
            <w:pPr>
              <w:shd w:val="clear" w:color="auto" w:fill="FFFFFE"/>
              <w:spacing w:line="240" w:lineRule="atLeast"/>
            </w:pPr>
            <w:r>
              <w:t xml:space="preserve">        "page": 1,</w:t>
            </w:r>
          </w:p>
          <w:p w14:paraId="1C3EF8ED" w14:textId="77777777" w:rsidR="00843C87" w:rsidRDefault="00843C87" w:rsidP="00843C87">
            <w:pPr>
              <w:shd w:val="clear" w:color="auto" w:fill="FFFFFE"/>
              <w:spacing w:line="240" w:lineRule="atLeast"/>
            </w:pPr>
            <w:r>
              <w:t xml:space="preserve">        "pageSize": 5,</w:t>
            </w:r>
          </w:p>
          <w:p w14:paraId="36E06CCC" w14:textId="77777777" w:rsidR="00843C87" w:rsidRDefault="00843C87" w:rsidP="00843C87">
            <w:pPr>
              <w:shd w:val="clear" w:color="auto" w:fill="FFFFFE"/>
              <w:spacing w:line="240" w:lineRule="atLeast"/>
            </w:pPr>
            <w:r>
              <w:t xml:space="preserve">        "previousPage": false,</w:t>
            </w:r>
          </w:p>
          <w:p w14:paraId="5ABA99A3" w14:textId="77777777" w:rsidR="00843C87" w:rsidRDefault="00843C87" w:rsidP="00843C87">
            <w:pPr>
              <w:shd w:val="clear" w:color="auto" w:fill="FFFFFE"/>
              <w:spacing w:line="240" w:lineRule="atLeast"/>
            </w:pPr>
            <w:r>
              <w:t xml:space="preserve">        "nextPage": false,</w:t>
            </w:r>
          </w:p>
          <w:p w14:paraId="43A4DFA7" w14:textId="77777777" w:rsidR="00843C87" w:rsidRDefault="00843C87" w:rsidP="00843C87">
            <w:pPr>
              <w:shd w:val="clear" w:color="auto" w:fill="FFFFFE"/>
              <w:spacing w:line="240" w:lineRule="atLeast"/>
            </w:pPr>
            <w:r>
              <w:t xml:space="preserve">        "list": [</w:t>
            </w:r>
          </w:p>
          <w:p w14:paraId="2724D08D" w14:textId="77777777" w:rsidR="00843C87" w:rsidRDefault="00843C87" w:rsidP="00843C87">
            <w:pPr>
              <w:shd w:val="clear" w:color="auto" w:fill="FFFFFE"/>
              <w:spacing w:line="240" w:lineRule="atLeast"/>
            </w:pPr>
            <w:r>
              <w:t xml:space="preserve">            {</w:t>
            </w:r>
          </w:p>
          <w:p w14:paraId="4A61849E" w14:textId="77777777" w:rsidR="00843C87" w:rsidRDefault="00843C87" w:rsidP="00843C87">
            <w:pPr>
              <w:shd w:val="clear" w:color="auto" w:fill="FFFFFE"/>
              <w:spacing w:line="240" w:lineRule="atLeast"/>
            </w:pPr>
            <w:r>
              <w:t xml:space="preserve">                "codiceIpaEnte": "R_CAMPAN",</w:t>
            </w:r>
          </w:p>
          <w:p w14:paraId="1A29819C" w14:textId="77777777" w:rsidR="00843C87" w:rsidRDefault="00843C87" w:rsidP="00843C87">
            <w:pPr>
              <w:shd w:val="clear" w:color="auto" w:fill="FFFFFE"/>
              <w:spacing w:line="240" w:lineRule="atLeast"/>
            </w:pPr>
            <w:r>
              <w:t xml:space="preserve">                "deImportoTotale": "104,00",</w:t>
            </w:r>
          </w:p>
          <w:p w14:paraId="455DF9D7" w14:textId="77777777" w:rsidR="00843C87" w:rsidRDefault="00843C87" w:rsidP="00843C87">
            <w:pPr>
              <w:shd w:val="clear" w:color="auto" w:fill="FFFFFE"/>
              <w:spacing w:line="240" w:lineRule="atLeast"/>
            </w:pPr>
            <w:r>
              <w:t xml:space="preserve">                "deImportoSingolo": "104,00",</w:t>
            </w:r>
          </w:p>
          <w:p w14:paraId="4146817A" w14:textId="77777777" w:rsidR="00843C87" w:rsidRDefault="00843C87" w:rsidP="00843C87">
            <w:pPr>
              <w:shd w:val="clear" w:color="auto" w:fill="FFFFFE"/>
              <w:spacing w:line="240" w:lineRule="atLeast"/>
            </w:pPr>
            <w:r>
              <w:t xml:space="preserve">                "codESoggPagIdUnivPagTipoIdUnivoco": "F",</w:t>
            </w:r>
          </w:p>
          <w:p w14:paraId="48E1ED07" w14:textId="77777777" w:rsidR="00843C87" w:rsidRDefault="00843C87" w:rsidP="00843C87">
            <w:pPr>
              <w:shd w:val="clear" w:color="auto" w:fill="FFFFFE"/>
              <w:spacing w:line="240" w:lineRule="atLeast"/>
            </w:pPr>
            <w:r>
              <w:t xml:space="preserve">                "codESoggVersIdUnivVersTipoIdUnivoco": null,</w:t>
            </w:r>
          </w:p>
          <w:p w14:paraId="1E4EF8DE" w14:textId="77777777" w:rsidR="00843C87" w:rsidRDefault="00843C87" w:rsidP="00843C87">
            <w:pPr>
              <w:shd w:val="clear" w:color="auto" w:fill="FFFFFE"/>
              <w:spacing w:line="240" w:lineRule="atLeast"/>
            </w:pPr>
            <w:r>
              <w:t xml:space="preserve">                "deTipoDovuto": "TASSA DI ABILITAZIONE ALL'ESERCIZIO PROFESSIONALE",</w:t>
            </w:r>
          </w:p>
          <w:p w14:paraId="56AE0F86" w14:textId="77777777" w:rsidR="00843C87" w:rsidRDefault="00843C87" w:rsidP="00843C87">
            <w:pPr>
              <w:shd w:val="clear" w:color="auto" w:fill="FFFFFE"/>
              <w:spacing w:line="240" w:lineRule="atLeast"/>
            </w:pPr>
            <w:r>
              <w:t xml:space="preserve">                "flussoExportTO": {</w:t>
            </w:r>
          </w:p>
          <w:p w14:paraId="6E966E54" w14:textId="77777777" w:rsidR="00843C87" w:rsidRDefault="00843C87" w:rsidP="00843C87">
            <w:pPr>
              <w:shd w:val="clear" w:color="auto" w:fill="FFFFFE"/>
              <w:spacing w:line="240" w:lineRule="atLeast"/>
            </w:pPr>
            <w:r>
              <w:t xml:space="preserve">                    "id": {</w:t>
            </w:r>
          </w:p>
          <w:p w14:paraId="1C1386E0" w14:textId="77777777" w:rsidR="00843C87" w:rsidRDefault="00843C87" w:rsidP="00843C87">
            <w:pPr>
              <w:shd w:val="clear" w:color="auto" w:fill="FFFFFE"/>
              <w:spacing w:line="240" w:lineRule="atLeast"/>
            </w:pPr>
            <w:r>
              <w:t xml:space="preserve">                        "codEDatiPagDatiSingPagIdUnivocoRiscoss": "2039E38403022003159",</w:t>
            </w:r>
          </w:p>
          <w:p w14:paraId="342A0AAE" w14:textId="77777777" w:rsidR="00843C87" w:rsidRDefault="00843C87" w:rsidP="00843C87">
            <w:pPr>
              <w:shd w:val="clear" w:color="auto" w:fill="FFFFFE"/>
              <w:spacing w:line="240" w:lineRule="atLeast"/>
            </w:pPr>
            <w:r>
              <w:t xml:space="preserve">                        "codRpSilinviarpIdUnivocoVersamento": "01000000000004083",</w:t>
            </w:r>
          </w:p>
          <w:p w14:paraId="4BE87DBE" w14:textId="77777777" w:rsidR="00843C87" w:rsidRDefault="00843C87" w:rsidP="00843C87">
            <w:pPr>
              <w:shd w:val="clear" w:color="auto" w:fill="FFFFFE"/>
              <w:spacing w:line="240" w:lineRule="atLeast"/>
            </w:pPr>
            <w:r>
              <w:t xml:space="preserve">                        "indiceDatiSingoloPagamento": 1,</w:t>
            </w:r>
          </w:p>
          <w:p w14:paraId="312CB545" w14:textId="77777777" w:rsidR="00843C87" w:rsidRDefault="00843C87" w:rsidP="00843C87">
            <w:pPr>
              <w:shd w:val="clear" w:color="auto" w:fill="FFFFFE"/>
              <w:spacing w:line="240" w:lineRule="atLeast"/>
            </w:pPr>
            <w:r>
              <w:t xml:space="preserve">                        "mygovEnteId": 1</w:t>
            </w:r>
          </w:p>
          <w:p w14:paraId="1B32EA57" w14:textId="77777777" w:rsidR="00843C87" w:rsidRDefault="00843C87" w:rsidP="00843C87">
            <w:pPr>
              <w:shd w:val="clear" w:color="auto" w:fill="FFFFFE"/>
              <w:spacing w:line="240" w:lineRule="atLeast"/>
            </w:pPr>
            <w:r>
              <w:t xml:space="preserve">                    },</w:t>
            </w:r>
          </w:p>
          <w:p w14:paraId="0B54D005" w14:textId="77777777" w:rsidR="00843C87" w:rsidRDefault="00843C87" w:rsidP="00843C87">
            <w:pPr>
              <w:shd w:val="clear" w:color="auto" w:fill="FFFFFE"/>
              <w:spacing w:line="240" w:lineRule="atLeast"/>
            </w:pPr>
            <w:r>
              <w:t xml:space="preserve">                    "ente": {</w:t>
            </w:r>
          </w:p>
          <w:p w14:paraId="4FBCFD13" w14:textId="77777777" w:rsidR="00843C87" w:rsidRDefault="00843C87" w:rsidP="00843C87">
            <w:pPr>
              <w:shd w:val="clear" w:color="auto" w:fill="FFFFFE"/>
              <w:spacing w:line="240" w:lineRule="atLeast"/>
            </w:pPr>
            <w:r>
              <w:t xml:space="preserve">                        "id": 1,</w:t>
            </w:r>
          </w:p>
          <w:p w14:paraId="204590A7" w14:textId="77777777" w:rsidR="00843C87" w:rsidRDefault="00843C87" w:rsidP="00843C87">
            <w:pPr>
              <w:shd w:val="clear" w:color="auto" w:fill="FFFFFE"/>
              <w:spacing w:line="240" w:lineRule="atLeast"/>
            </w:pPr>
            <w:r>
              <w:t xml:space="preserve">                        "codIpaEnte": "R_CAMPAN",</w:t>
            </w:r>
          </w:p>
          <w:p w14:paraId="27CB2CD6" w14:textId="77777777" w:rsidR="00843C87" w:rsidRDefault="00843C87" w:rsidP="00843C87">
            <w:pPr>
              <w:shd w:val="clear" w:color="auto" w:fill="FFFFFE"/>
              <w:spacing w:line="240" w:lineRule="atLeast"/>
            </w:pPr>
            <w:r>
              <w:t xml:space="preserve">                        "codiceFiscaleEnte": "80011990639",</w:t>
            </w:r>
          </w:p>
          <w:p w14:paraId="3883E33C" w14:textId="77777777" w:rsidR="00843C87" w:rsidRDefault="00843C87" w:rsidP="00843C87">
            <w:pPr>
              <w:shd w:val="clear" w:color="auto" w:fill="FFFFFE"/>
              <w:spacing w:line="240" w:lineRule="atLeast"/>
            </w:pPr>
            <w:r>
              <w:t xml:space="preserve">                        "deNomeEnte": "Regione Campania",</w:t>
            </w:r>
          </w:p>
          <w:p w14:paraId="36B1584D" w14:textId="77777777" w:rsidR="00843C87" w:rsidRDefault="00843C87" w:rsidP="00843C87">
            <w:pPr>
              <w:shd w:val="clear" w:color="auto" w:fill="FFFFFE"/>
              <w:spacing w:line="240" w:lineRule="atLeast"/>
            </w:pPr>
            <w:r>
              <w:t xml:space="preserve">                        "dtCreazione": "2017-07-18T15:19:17.725+0000",</w:t>
            </w:r>
          </w:p>
          <w:p w14:paraId="4C956434" w14:textId="77777777" w:rsidR="00843C87" w:rsidRDefault="00843C87" w:rsidP="00843C87">
            <w:pPr>
              <w:shd w:val="clear" w:color="auto" w:fill="FFFFFE"/>
              <w:spacing w:line="240" w:lineRule="atLeast"/>
            </w:pPr>
            <w:r>
              <w:t xml:space="preserve">                        "dtUltimaModifica": "2017-07-18T15:19:17.725+0000",</w:t>
            </w:r>
          </w:p>
          <w:p w14:paraId="1A31FDC1" w14:textId="77777777" w:rsidR="00843C87" w:rsidRDefault="00843C87" w:rsidP="00843C87">
            <w:pPr>
              <w:shd w:val="clear" w:color="auto" w:fill="FFFFFE"/>
              <w:spacing w:line="240" w:lineRule="atLeast"/>
            </w:pPr>
            <w:r>
              <w:t xml:space="preserve">                        "emailAmministratore": "m.guariniello@almaviva.it",</w:t>
            </w:r>
          </w:p>
          <w:p w14:paraId="0AE086F2" w14:textId="77777777" w:rsidR="00843C87" w:rsidRDefault="00843C87" w:rsidP="00843C87">
            <w:pPr>
              <w:shd w:val="clear" w:color="auto" w:fill="FFFFFE"/>
              <w:spacing w:line="240" w:lineRule="atLeast"/>
            </w:pPr>
            <w:r>
              <w:t xml:space="preserve">                        "flgPagati": true,</w:t>
            </w:r>
          </w:p>
          <w:p w14:paraId="62A59D5F" w14:textId="77777777" w:rsidR="00843C87" w:rsidRDefault="00843C87" w:rsidP="00843C87">
            <w:pPr>
              <w:shd w:val="clear" w:color="auto" w:fill="FFFFFE"/>
              <w:spacing w:line="240" w:lineRule="atLeast"/>
            </w:pPr>
            <w:r>
              <w:t xml:space="preserve">                        "flgTesoreria": true,</w:t>
            </w:r>
          </w:p>
          <w:p w14:paraId="06932CD7" w14:textId="77777777" w:rsidR="00843C87" w:rsidRDefault="00843C87" w:rsidP="00843C87">
            <w:pPr>
              <w:shd w:val="clear" w:color="auto" w:fill="FFFFFE"/>
              <w:spacing w:line="240" w:lineRule="atLeast"/>
            </w:pPr>
            <w:r>
              <w:t xml:space="preserve">                        "myboxClientKey": "833bfbd1-b3f4-40c6-8abb-269fa6be0827",</w:t>
            </w:r>
          </w:p>
          <w:p w14:paraId="572BFA16" w14:textId="77777777" w:rsidR="00843C87" w:rsidRDefault="00843C87" w:rsidP="00843C87">
            <w:pPr>
              <w:shd w:val="clear" w:color="auto" w:fill="FFFFFE"/>
              <w:spacing w:line="240" w:lineRule="atLeast"/>
            </w:pPr>
            <w:r>
              <w:t xml:space="preserve">                        "myboxClientSecret": "2a245a39-c5ac-458f-b8c2-</w:t>
            </w:r>
            <w:r>
              <w:lastRenderedPageBreak/>
              <w:t>87b105aa8352",</w:t>
            </w:r>
          </w:p>
          <w:p w14:paraId="4D2610DB" w14:textId="77777777" w:rsidR="00843C87" w:rsidRDefault="00843C87" w:rsidP="00843C87">
            <w:pPr>
              <w:shd w:val="clear" w:color="auto" w:fill="FFFFFE"/>
              <w:spacing w:line="240" w:lineRule="atLeast"/>
            </w:pPr>
            <w:r>
              <w:t xml:space="preserve">                        "numGiorniPagamentoPresunti": 3,</w:t>
            </w:r>
          </w:p>
          <w:p w14:paraId="48618CDB" w14:textId="77777777" w:rsidR="00843C87" w:rsidRDefault="00843C87" w:rsidP="00843C87">
            <w:pPr>
              <w:shd w:val="clear" w:color="auto" w:fill="FFFFFE"/>
              <w:spacing w:line="240" w:lineRule="atLeast"/>
            </w:pPr>
            <w:r>
              <w:t xml:space="preserve">                        "deLogoEnte": null</w:t>
            </w:r>
          </w:p>
          <w:p w14:paraId="61658B98" w14:textId="77777777" w:rsidR="00843C87" w:rsidRDefault="00843C87" w:rsidP="00843C87">
            <w:pPr>
              <w:shd w:val="clear" w:color="auto" w:fill="FFFFFE"/>
              <w:spacing w:line="240" w:lineRule="atLeast"/>
            </w:pPr>
            <w:r>
              <w:t xml:space="preserve">                    },</w:t>
            </w:r>
          </w:p>
          <w:p w14:paraId="0FA91E7D" w14:textId="77777777" w:rsidR="00843C87" w:rsidRDefault="00843C87" w:rsidP="00843C87">
            <w:pPr>
              <w:shd w:val="clear" w:color="auto" w:fill="FFFFFE"/>
              <w:spacing w:line="240" w:lineRule="atLeast"/>
            </w:pPr>
            <w:r>
              <w:t xml:space="preserve">                    "manageFlusso": {</w:t>
            </w:r>
          </w:p>
          <w:p w14:paraId="660353D6" w14:textId="77777777" w:rsidR="00843C87" w:rsidRDefault="00843C87" w:rsidP="00843C87">
            <w:pPr>
              <w:shd w:val="clear" w:color="auto" w:fill="FFFFFE"/>
              <w:spacing w:line="240" w:lineRule="atLeast"/>
            </w:pPr>
            <w:r>
              <w:t xml:space="preserve">                        "anagraficaStato": {</w:t>
            </w:r>
          </w:p>
          <w:p w14:paraId="28B41BF3" w14:textId="77777777" w:rsidR="00843C87" w:rsidRDefault="00843C87" w:rsidP="00843C87">
            <w:pPr>
              <w:shd w:val="clear" w:color="auto" w:fill="FFFFFE"/>
              <w:spacing w:line="240" w:lineRule="atLeast"/>
            </w:pPr>
            <w:r>
              <w:t xml:space="preserve">                            "id": 14,</w:t>
            </w:r>
          </w:p>
          <w:p w14:paraId="20A0FFA3" w14:textId="77777777" w:rsidR="00843C87" w:rsidRDefault="00843C87" w:rsidP="00843C87">
            <w:pPr>
              <w:shd w:val="clear" w:color="auto" w:fill="FFFFFE"/>
              <w:spacing w:line="240" w:lineRule="atLeast"/>
            </w:pPr>
            <w:r>
              <w:t xml:space="preserve">                            "codStato": "FILE_CARICATO",</w:t>
            </w:r>
          </w:p>
          <w:p w14:paraId="5B7BD932" w14:textId="77777777" w:rsidR="00843C87" w:rsidRDefault="00843C87" w:rsidP="00843C87">
            <w:pPr>
              <w:shd w:val="clear" w:color="auto" w:fill="FFFFFE"/>
              <w:spacing w:line="240" w:lineRule="atLeast"/>
            </w:pPr>
            <w:r>
              <w:t xml:space="preserve">                            "deStato": "File caricato in database",</w:t>
            </w:r>
          </w:p>
          <w:p w14:paraId="394829DB" w14:textId="77777777" w:rsidR="00843C87" w:rsidRDefault="00843C87" w:rsidP="00843C87">
            <w:pPr>
              <w:shd w:val="clear" w:color="auto" w:fill="FFFFFE"/>
              <w:spacing w:line="240" w:lineRule="atLeast"/>
            </w:pPr>
            <w:r>
              <w:t xml:space="preserve">                            "deTipoStato": "MANAGE",</w:t>
            </w:r>
          </w:p>
          <w:p w14:paraId="207A9678" w14:textId="77777777" w:rsidR="00843C87" w:rsidRDefault="00843C87" w:rsidP="00843C87">
            <w:pPr>
              <w:shd w:val="clear" w:color="auto" w:fill="FFFFFE"/>
              <w:spacing w:line="240" w:lineRule="atLeast"/>
            </w:pPr>
            <w:r>
              <w:t xml:space="preserve">                            "dtCreazione": "2014-10-15T22:00:00.000+0000",</w:t>
            </w:r>
          </w:p>
          <w:p w14:paraId="19EB4041" w14:textId="77777777" w:rsidR="00843C87" w:rsidRDefault="00843C87" w:rsidP="00843C87">
            <w:pPr>
              <w:shd w:val="clear" w:color="auto" w:fill="FFFFFE"/>
              <w:spacing w:line="240" w:lineRule="atLeast"/>
            </w:pPr>
            <w:r>
              <w:t xml:space="preserve">                            "dtUltimaModifica": "2014-10-15T22:00:00.000+0000"</w:t>
            </w:r>
          </w:p>
          <w:p w14:paraId="710CBC1A" w14:textId="77777777" w:rsidR="00843C87" w:rsidRDefault="00843C87" w:rsidP="00843C87">
            <w:pPr>
              <w:shd w:val="clear" w:color="auto" w:fill="FFFFFE"/>
              <w:spacing w:line="240" w:lineRule="atLeast"/>
            </w:pPr>
            <w:r>
              <w:t xml:space="preserve">                        },</w:t>
            </w:r>
          </w:p>
          <w:p w14:paraId="10991E05" w14:textId="77777777" w:rsidR="00843C87" w:rsidRDefault="00843C87" w:rsidP="00843C87">
            <w:pPr>
              <w:shd w:val="clear" w:color="auto" w:fill="FFFFFE"/>
              <w:spacing w:line="240" w:lineRule="atLeast"/>
            </w:pPr>
            <w:r>
              <w:t xml:space="preserve">                        "ente": {</w:t>
            </w:r>
          </w:p>
          <w:p w14:paraId="5D2160EF" w14:textId="77777777" w:rsidR="00843C87" w:rsidRDefault="00843C87" w:rsidP="00843C87">
            <w:pPr>
              <w:shd w:val="clear" w:color="auto" w:fill="FFFFFE"/>
              <w:spacing w:line="240" w:lineRule="atLeast"/>
            </w:pPr>
            <w:r>
              <w:t xml:space="preserve">                            "id": 1,</w:t>
            </w:r>
          </w:p>
          <w:p w14:paraId="649096BA" w14:textId="77777777" w:rsidR="00843C87" w:rsidRDefault="00843C87" w:rsidP="00843C87">
            <w:pPr>
              <w:shd w:val="clear" w:color="auto" w:fill="FFFFFE"/>
              <w:spacing w:line="240" w:lineRule="atLeast"/>
            </w:pPr>
            <w:r>
              <w:t xml:space="preserve">                            "codIpaEnte": "R_CAMPAN",</w:t>
            </w:r>
          </w:p>
          <w:p w14:paraId="19F3389C" w14:textId="77777777" w:rsidR="00843C87" w:rsidRDefault="00843C87" w:rsidP="00843C87">
            <w:pPr>
              <w:shd w:val="clear" w:color="auto" w:fill="FFFFFE"/>
              <w:spacing w:line="240" w:lineRule="atLeast"/>
            </w:pPr>
            <w:r>
              <w:t xml:space="preserve">                            "codiceFiscaleEnte": "80011990639",</w:t>
            </w:r>
          </w:p>
          <w:p w14:paraId="22CF86C0" w14:textId="77777777" w:rsidR="00843C87" w:rsidRDefault="00843C87" w:rsidP="00843C87">
            <w:pPr>
              <w:shd w:val="clear" w:color="auto" w:fill="FFFFFE"/>
              <w:spacing w:line="240" w:lineRule="atLeast"/>
            </w:pPr>
            <w:r>
              <w:t xml:space="preserve">                            "deNomeEnte": "Regione Campania",</w:t>
            </w:r>
          </w:p>
          <w:p w14:paraId="0E713192" w14:textId="77777777" w:rsidR="00843C87" w:rsidRDefault="00843C87" w:rsidP="00843C87">
            <w:pPr>
              <w:shd w:val="clear" w:color="auto" w:fill="FFFFFE"/>
              <w:spacing w:line="240" w:lineRule="atLeast"/>
            </w:pPr>
            <w:r>
              <w:t xml:space="preserve">                            "dtCreazione": "2017-07-18T15:19:17.725+0000",</w:t>
            </w:r>
          </w:p>
          <w:p w14:paraId="27875BE6" w14:textId="77777777" w:rsidR="00843C87" w:rsidRDefault="00843C87" w:rsidP="00843C87">
            <w:pPr>
              <w:shd w:val="clear" w:color="auto" w:fill="FFFFFE"/>
              <w:spacing w:line="240" w:lineRule="atLeast"/>
            </w:pPr>
            <w:r>
              <w:t xml:space="preserve">                            "dtUltimaModifica": "2017-07-18T15:19:17.725+0000",</w:t>
            </w:r>
          </w:p>
          <w:p w14:paraId="0EDD4054" w14:textId="77777777" w:rsidR="00843C87" w:rsidRDefault="00843C87" w:rsidP="00843C87">
            <w:pPr>
              <w:shd w:val="clear" w:color="auto" w:fill="FFFFFE"/>
              <w:spacing w:line="240" w:lineRule="atLeast"/>
            </w:pPr>
            <w:r>
              <w:t xml:space="preserve">                            "emailAmministratore": "m.guariniello@almaviva.it",</w:t>
            </w:r>
          </w:p>
          <w:p w14:paraId="58F98BB7" w14:textId="77777777" w:rsidR="00843C87" w:rsidRDefault="00843C87" w:rsidP="00843C87">
            <w:pPr>
              <w:shd w:val="clear" w:color="auto" w:fill="FFFFFE"/>
              <w:spacing w:line="240" w:lineRule="atLeast"/>
            </w:pPr>
            <w:r>
              <w:t xml:space="preserve">                            "flgPagati": true,</w:t>
            </w:r>
          </w:p>
          <w:p w14:paraId="7871C3F8" w14:textId="77777777" w:rsidR="00843C87" w:rsidRDefault="00843C87" w:rsidP="00843C87">
            <w:pPr>
              <w:shd w:val="clear" w:color="auto" w:fill="FFFFFE"/>
              <w:spacing w:line="240" w:lineRule="atLeast"/>
            </w:pPr>
            <w:r>
              <w:t xml:space="preserve">                            "flgTesoreria": true,</w:t>
            </w:r>
          </w:p>
          <w:p w14:paraId="3F77EECA" w14:textId="77777777" w:rsidR="00843C87" w:rsidRDefault="00843C87" w:rsidP="00843C87">
            <w:pPr>
              <w:shd w:val="clear" w:color="auto" w:fill="FFFFFE"/>
              <w:spacing w:line="240" w:lineRule="atLeast"/>
            </w:pPr>
            <w:r>
              <w:t xml:space="preserve">                            "myboxClientKey": "833bfbd1-b3f4-40c6-8abb-269fa6be0827",</w:t>
            </w:r>
          </w:p>
          <w:p w14:paraId="77109239" w14:textId="77777777" w:rsidR="00843C87" w:rsidRDefault="00843C87" w:rsidP="00843C87">
            <w:pPr>
              <w:shd w:val="clear" w:color="auto" w:fill="FFFFFE"/>
              <w:spacing w:line="240" w:lineRule="atLeast"/>
            </w:pPr>
            <w:r>
              <w:t xml:space="preserve">                            "myboxClientSecret": "2a245a39-c5ac-458f-b8c2-87b105aa8352",</w:t>
            </w:r>
          </w:p>
          <w:p w14:paraId="51C6828D" w14:textId="77777777" w:rsidR="00843C87" w:rsidRDefault="00843C87" w:rsidP="00843C87">
            <w:pPr>
              <w:shd w:val="clear" w:color="auto" w:fill="FFFFFE"/>
              <w:spacing w:line="240" w:lineRule="atLeast"/>
            </w:pPr>
            <w:r>
              <w:t xml:space="preserve">                            "numGiorniPagamentoPresunti": 3,</w:t>
            </w:r>
          </w:p>
          <w:p w14:paraId="478B4027" w14:textId="77777777" w:rsidR="00843C87" w:rsidRDefault="00843C87" w:rsidP="00843C87">
            <w:pPr>
              <w:shd w:val="clear" w:color="auto" w:fill="FFFFFE"/>
              <w:spacing w:line="240" w:lineRule="atLeast"/>
            </w:pPr>
            <w:r>
              <w:t xml:space="preserve">                            "deLogoEnte": null</w:t>
            </w:r>
          </w:p>
          <w:p w14:paraId="4428E558" w14:textId="77777777" w:rsidR="00843C87" w:rsidRDefault="00843C87" w:rsidP="00843C87">
            <w:pPr>
              <w:shd w:val="clear" w:color="auto" w:fill="FFFFFE"/>
              <w:spacing w:line="240" w:lineRule="atLeast"/>
            </w:pPr>
            <w:r>
              <w:t xml:space="preserve">                        },</w:t>
            </w:r>
          </w:p>
          <w:p w14:paraId="6FF33E40" w14:textId="77777777" w:rsidR="00843C87" w:rsidRDefault="00843C87" w:rsidP="00843C87">
            <w:pPr>
              <w:shd w:val="clear" w:color="auto" w:fill="FFFFFE"/>
              <w:spacing w:line="240" w:lineRule="atLeast"/>
            </w:pPr>
            <w:r>
              <w:t xml:space="preserve">                        "tipoFlusso": {</w:t>
            </w:r>
          </w:p>
          <w:p w14:paraId="61A822EC" w14:textId="77777777" w:rsidR="00843C87" w:rsidRDefault="00843C87" w:rsidP="00843C87">
            <w:pPr>
              <w:shd w:val="clear" w:color="auto" w:fill="FFFFFE"/>
              <w:spacing w:line="240" w:lineRule="atLeast"/>
            </w:pPr>
            <w:r>
              <w:t xml:space="preserve">                            "id": 1,</w:t>
            </w:r>
          </w:p>
          <w:p w14:paraId="0A509360" w14:textId="77777777" w:rsidR="00843C87" w:rsidRDefault="00843C87" w:rsidP="00843C87">
            <w:pPr>
              <w:shd w:val="clear" w:color="auto" w:fill="FFFFFE"/>
              <w:spacing w:line="240" w:lineRule="atLeast"/>
            </w:pPr>
            <w:r>
              <w:t xml:space="preserve">                            "codTipo": "E",</w:t>
            </w:r>
          </w:p>
          <w:p w14:paraId="503282F8" w14:textId="77777777" w:rsidR="00843C87" w:rsidRDefault="00843C87" w:rsidP="00843C87">
            <w:pPr>
              <w:shd w:val="clear" w:color="auto" w:fill="FFFFFE"/>
              <w:spacing w:line="240" w:lineRule="atLeast"/>
            </w:pPr>
            <w:r>
              <w:t xml:space="preserve">                            "deTipo": "Flusso dovuti pagati",</w:t>
            </w:r>
          </w:p>
          <w:p w14:paraId="3CD74DAB" w14:textId="77777777" w:rsidR="00843C87" w:rsidRDefault="00843C87" w:rsidP="00843C87">
            <w:pPr>
              <w:shd w:val="clear" w:color="auto" w:fill="FFFFFE"/>
              <w:spacing w:line="240" w:lineRule="atLeast"/>
            </w:pPr>
            <w:r>
              <w:t xml:space="preserve">                            "dtCreazione": "2014-10-27T23:00:00.000+0000",</w:t>
            </w:r>
          </w:p>
          <w:p w14:paraId="2ACB7057" w14:textId="77777777" w:rsidR="00843C87" w:rsidRDefault="00843C87" w:rsidP="00843C87">
            <w:pPr>
              <w:shd w:val="clear" w:color="auto" w:fill="FFFFFE"/>
              <w:spacing w:line="240" w:lineRule="atLeast"/>
            </w:pPr>
            <w:r>
              <w:t xml:space="preserve">                            "dtUltimaModifica": "2014-10-27T23:00:00.000+0000",</w:t>
            </w:r>
          </w:p>
          <w:p w14:paraId="59A17D90" w14:textId="77777777" w:rsidR="00843C87" w:rsidRDefault="00843C87" w:rsidP="00843C87">
            <w:pPr>
              <w:shd w:val="clear" w:color="auto" w:fill="FFFFFE"/>
              <w:spacing w:line="240" w:lineRule="atLeast"/>
            </w:pPr>
            <w:r>
              <w:t xml:space="preserve">                            "version": 0</w:t>
            </w:r>
          </w:p>
          <w:p w14:paraId="235AF3DA" w14:textId="77777777" w:rsidR="00843C87" w:rsidRDefault="00843C87" w:rsidP="00843C87">
            <w:pPr>
              <w:shd w:val="clear" w:color="auto" w:fill="FFFFFE"/>
              <w:spacing w:line="240" w:lineRule="atLeast"/>
            </w:pPr>
            <w:r>
              <w:t xml:space="preserve">                        },</w:t>
            </w:r>
          </w:p>
          <w:p w14:paraId="7349B34E" w14:textId="77777777" w:rsidR="00843C87" w:rsidRDefault="00843C87" w:rsidP="00843C87">
            <w:pPr>
              <w:shd w:val="clear" w:color="auto" w:fill="FFFFFE"/>
              <w:spacing w:line="240" w:lineRule="atLeast"/>
            </w:pPr>
            <w:r>
              <w:t xml:space="preserve">                        "utente": {</w:t>
            </w:r>
          </w:p>
          <w:p w14:paraId="6D70B19E" w14:textId="77777777" w:rsidR="00843C87" w:rsidRDefault="00843C87" w:rsidP="00843C87">
            <w:pPr>
              <w:shd w:val="clear" w:color="auto" w:fill="FFFFFE"/>
              <w:spacing w:line="240" w:lineRule="atLeast"/>
            </w:pPr>
            <w:r>
              <w:t xml:space="preserve">                            "id": 2,</w:t>
            </w:r>
          </w:p>
          <w:p w14:paraId="175AE506" w14:textId="77777777" w:rsidR="00843C87" w:rsidRDefault="00843C87" w:rsidP="00843C87">
            <w:pPr>
              <w:shd w:val="clear" w:color="auto" w:fill="FFFFFE"/>
              <w:spacing w:line="240" w:lineRule="atLeast"/>
            </w:pPr>
            <w:r>
              <w:t xml:space="preserve">                            "codCodiceFiscaleUtente": "UTNGLB52T24D530V",</w:t>
            </w:r>
          </w:p>
          <w:p w14:paraId="1510DCF1" w14:textId="77777777" w:rsidR="00843C87" w:rsidRDefault="00843C87" w:rsidP="00843C87">
            <w:pPr>
              <w:shd w:val="clear" w:color="auto" w:fill="FFFFFE"/>
              <w:spacing w:line="240" w:lineRule="atLeast"/>
            </w:pPr>
            <w:r>
              <w:lastRenderedPageBreak/>
              <w:t xml:space="preserve">                            "codFedUserId": "utente.globale",</w:t>
            </w:r>
          </w:p>
          <w:p w14:paraId="42F8C126" w14:textId="77777777" w:rsidR="00843C87" w:rsidRDefault="00843C87" w:rsidP="00843C87">
            <w:pPr>
              <w:shd w:val="clear" w:color="auto" w:fill="FFFFFE"/>
              <w:spacing w:line="240" w:lineRule="atLeast"/>
            </w:pPr>
            <w:r>
              <w:t xml:space="preserve">                            "deEmailAddress": "m.guariniello@almaviva.it",</w:t>
            </w:r>
          </w:p>
          <w:p w14:paraId="5C16A01A" w14:textId="77777777" w:rsidR="00843C87" w:rsidRDefault="00843C87" w:rsidP="00843C87">
            <w:pPr>
              <w:shd w:val="clear" w:color="auto" w:fill="FFFFFE"/>
              <w:spacing w:line="240" w:lineRule="atLeast"/>
            </w:pPr>
            <w:r>
              <w:t xml:space="preserve">                            "deFirstname": "Utente",</w:t>
            </w:r>
          </w:p>
          <w:p w14:paraId="6B08E25B" w14:textId="77777777" w:rsidR="00843C87" w:rsidRDefault="00843C87" w:rsidP="00843C87">
            <w:pPr>
              <w:shd w:val="clear" w:color="auto" w:fill="FFFFFE"/>
              <w:spacing w:line="240" w:lineRule="atLeast"/>
            </w:pPr>
            <w:r>
              <w:t xml:space="preserve">                            "deLastname": "Globale",</w:t>
            </w:r>
          </w:p>
          <w:p w14:paraId="4EE09FE3" w14:textId="77777777" w:rsidR="00843C87" w:rsidRDefault="00843C87" w:rsidP="00843C87">
            <w:pPr>
              <w:shd w:val="clear" w:color="auto" w:fill="FFFFFE"/>
              <w:spacing w:line="240" w:lineRule="atLeast"/>
            </w:pPr>
            <w:r>
              <w:t xml:space="preserve">                            "dtUltimoLogin": "2020-01-27T12:53:25.017+0000",</w:t>
            </w:r>
          </w:p>
          <w:p w14:paraId="1A62B7C9" w14:textId="77777777" w:rsidR="00843C87" w:rsidRDefault="00843C87" w:rsidP="00843C87">
            <w:pPr>
              <w:shd w:val="clear" w:color="auto" w:fill="FFFFFE"/>
              <w:spacing w:line="240" w:lineRule="atLeast"/>
            </w:pPr>
            <w:r>
              <w:t xml:space="preserve">                            "version": 2</w:t>
            </w:r>
          </w:p>
          <w:p w14:paraId="58315835" w14:textId="77777777" w:rsidR="00843C87" w:rsidRDefault="00843C87" w:rsidP="00843C87">
            <w:pPr>
              <w:shd w:val="clear" w:color="auto" w:fill="FFFFFE"/>
              <w:spacing w:line="240" w:lineRule="atLeast"/>
            </w:pPr>
            <w:r>
              <w:t xml:space="preserve">                        },</w:t>
            </w:r>
          </w:p>
          <w:p w14:paraId="7811E050" w14:textId="77777777" w:rsidR="00843C87" w:rsidRDefault="00843C87" w:rsidP="00843C87">
            <w:pPr>
              <w:shd w:val="clear" w:color="auto" w:fill="FFFFFE"/>
              <w:spacing w:line="240" w:lineRule="atLeast"/>
            </w:pPr>
            <w:r>
              <w:t xml:space="preserve">                        "id": 1,</w:t>
            </w:r>
          </w:p>
          <w:p w14:paraId="60D74EF4" w14:textId="77777777" w:rsidR="00843C87" w:rsidRDefault="00843C87" w:rsidP="00843C87">
            <w:pPr>
              <w:shd w:val="clear" w:color="auto" w:fill="FFFFFE"/>
              <w:spacing w:line="240" w:lineRule="atLeast"/>
            </w:pPr>
            <w:r>
              <w:t xml:space="preserve">                        "codIdentificativoFlusso": null,</w:t>
            </w:r>
          </w:p>
          <w:p w14:paraId="3EFCC414" w14:textId="77777777" w:rsidR="00843C87" w:rsidRDefault="00843C87" w:rsidP="00843C87">
            <w:pPr>
              <w:shd w:val="clear" w:color="auto" w:fill="FFFFFE"/>
              <w:spacing w:line="240" w:lineRule="atLeast"/>
            </w:pPr>
            <w:r>
              <w:t xml:space="preserve">                        "codProvenienzaFile": "WEB",</w:t>
            </w:r>
          </w:p>
          <w:p w14:paraId="01FAFA27" w14:textId="77777777" w:rsidR="00843C87" w:rsidRDefault="00843C87" w:rsidP="00843C87">
            <w:pPr>
              <w:shd w:val="clear" w:color="auto" w:fill="FFFFFE"/>
              <w:spacing w:line="240" w:lineRule="atLeast"/>
            </w:pPr>
            <w:r>
              <w:t xml:space="preserve">                        "codRequestToken": "29fa852a-3c52-45a8-9a98-fa4873770e5c",</w:t>
            </w:r>
          </w:p>
          <w:p w14:paraId="145B5734" w14:textId="77777777" w:rsidR="00843C87" w:rsidRDefault="00843C87" w:rsidP="00843C87">
            <w:pPr>
              <w:shd w:val="clear" w:color="auto" w:fill="FFFFFE"/>
              <w:spacing w:line="240" w:lineRule="atLeast"/>
            </w:pPr>
            <w:r>
              <w:t xml:space="preserve">                        "deNomeFile": "R_CAMPAN-4847_ESTRAZIONE_DOVUTI_20200131153121-1_2.zip",</w:t>
            </w:r>
          </w:p>
          <w:p w14:paraId="0F2D1FBE" w14:textId="77777777" w:rsidR="00843C87" w:rsidRDefault="00843C87" w:rsidP="00843C87">
            <w:pPr>
              <w:shd w:val="clear" w:color="auto" w:fill="FFFFFE"/>
              <w:spacing w:line="240" w:lineRule="atLeast"/>
            </w:pPr>
            <w:r>
              <w:t xml:space="preserve">                        "dePercorsoFile": "/EXPORT_FLUSSI_MP/WEB/2020_03",</w:t>
            </w:r>
          </w:p>
          <w:p w14:paraId="512768D4" w14:textId="77777777" w:rsidR="00843C87" w:rsidRDefault="00843C87" w:rsidP="00843C87">
            <w:pPr>
              <w:shd w:val="clear" w:color="auto" w:fill="FFFFFE"/>
              <w:spacing w:line="240" w:lineRule="atLeast"/>
            </w:pPr>
            <w:r>
              <w:t xml:space="preserve">                        "dtCreazione": "2020-03-23T08:53:53.087+0000",</w:t>
            </w:r>
          </w:p>
          <w:p w14:paraId="6FED7EAE" w14:textId="77777777" w:rsidR="00843C87" w:rsidRDefault="00843C87" w:rsidP="00843C87">
            <w:pPr>
              <w:shd w:val="clear" w:color="auto" w:fill="FFFFFE"/>
              <w:spacing w:line="240" w:lineRule="atLeast"/>
            </w:pPr>
            <w:r>
              <w:t xml:space="preserve">                        "dtDataOraFlusso": null,</w:t>
            </w:r>
          </w:p>
          <w:p w14:paraId="0521C81C" w14:textId="77777777" w:rsidR="00843C87" w:rsidRDefault="00843C87" w:rsidP="00843C87">
            <w:pPr>
              <w:shd w:val="clear" w:color="auto" w:fill="FFFFFE"/>
              <w:spacing w:line="240" w:lineRule="atLeast"/>
            </w:pPr>
            <w:r>
              <w:t xml:space="preserve">                        "dtUltimaModifica": "2020-03-23T08:57:23.865+0000",</w:t>
            </w:r>
          </w:p>
          <w:p w14:paraId="7C06870D" w14:textId="77777777" w:rsidR="00843C87" w:rsidRDefault="00843C87" w:rsidP="00843C87">
            <w:pPr>
              <w:shd w:val="clear" w:color="auto" w:fill="FFFFFE"/>
              <w:spacing w:line="240" w:lineRule="atLeast"/>
            </w:pPr>
            <w:r>
              <w:t xml:space="preserve">                        "idChiaveMultitabella": null,</w:t>
            </w:r>
          </w:p>
          <w:p w14:paraId="2177F65C" w14:textId="77777777" w:rsidR="00843C87" w:rsidRDefault="00843C87" w:rsidP="00843C87">
            <w:pPr>
              <w:shd w:val="clear" w:color="auto" w:fill="FFFFFE"/>
              <w:spacing w:line="240" w:lineRule="atLeast"/>
            </w:pPr>
            <w:r>
              <w:t xml:space="preserve">                        "identificativoPsp": null,</w:t>
            </w:r>
          </w:p>
          <w:p w14:paraId="1232EBFC" w14:textId="77777777" w:rsidR="00843C87" w:rsidRDefault="00843C87" w:rsidP="00843C87">
            <w:pPr>
              <w:shd w:val="clear" w:color="auto" w:fill="FFFFFE"/>
              <w:spacing w:line="240" w:lineRule="atLeast"/>
            </w:pPr>
            <w:r>
              <w:t xml:space="preserve">                        "numDimensioneFileScaricato": 3430,</w:t>
            </w:r>
          </w:p>
          <w:p w14:paraId="4693DDBD" w14:textId="77777777" w:rsidR="00843C87" w:rsidRDefault="00843C87" w:rsidP="00843C87">
            <w:pPr>
              <w:shd w:val="clear" w:color="auto" w:fill="FFFFFE"/>
              <w:spacing w:line="240" w:lineRule="atLeast"/>
            </w:pPr>
            <w:r>
              <w:t xml:space="preserve">                        "version": 4</w:t>
            </w:r>
          </w:p>
          <w:p w14:paraId="31AE8888" w14:textId="77777777" w:rsidR="00843C87" w:rsidRDefault="00843C87" w:rsidP="00843C87">
            <w:pPr>
              <w:shd w:val="clear" w:color="auto" w:fill="FFFFFE"/>
              <w:spacing w:line="240" w:lineRule="atLeast"/>
            </w:pPr>
            <w:r>
              <w:t xml:space="preserve">                    },</w:t>
            </w:r>
          </w:p>
          <w:p w14:paraId="0FB8A054" w14:textId="77777777" w:rsidR="00843C87" w:rsidRDefault="00843C87" w:rsidP="00843C87">
            <w:pPr>
              <w:shd w:val="clear" w:color="auto" w:fill="FFFFFE"/>
              <w:spacing w:line="240" w:lineRule="atLeast"/>
            </w:pPr>
            <w:r>
              <w:t xml:space="preserve">                    "bilancio": null,</w:t>
            </w:r>
          </w:p>
          <w:p w14:paraId="38EB5E9A" w14:textId="77777777" w:rsidR="00843C87" w:rsidRDefault="00843C87" w:rsidP="00843C87">
            <w:pPr>
              <w:shd w:val="clear" w:color="auto" w:fill="FFFFFE"/>
              <w:spacing w:line="240" w:lineRule="atLeast"/>
            </w:pPr>
            <w:r>
              <w:t xml:space="preserve">                    "codEDatiPagCodiceContestoPagamento": "2039E38403022003159",</w:t>
            </w:r>
          </w:p>
          <w:p w14:paraId="38991A9B" w14:textId="77777777" w:rsidR="00843C87" w:rsidRDefault="00843C87" w:rsidP="00843C87">
            <w:pPr>
              <w:shd w:val="clear" w:color="auto" w:fill="FFFFFE"/>
              <w:spacing w:line="240" w:lineRule="atLeast"/>
            </w:pPr>
            <w:r>
              <w:t xml:space="preserve">                    "codEDatiPagCodiceEsitoPagamento": "0",</w:t>
            </w:r>
          </w:p>
          <w:p w14:paraId="649E6BEC" w14:textId="77777777" w:rsidR="00843C87" w:rsidRDefault="00843C87" w:rsidP="00843C87">
            <w:pPr>
              <w:shd w:val="clear" w:color="auto" w:fill="FFFFFE"/>
              <w:spacing w:line="240" w:lineRule="atLeast"/>
            </w:pPr>
            <w:r>
              <w:t xml:space="preserve">                    "codEDatiPagIdUnivocoVersamento": "01000000000004083",</w:t>
            </w:r>
          </w:p>
          <w:p w14:paraId="2C9F1EBE" w14:textId="77777777" w:rsidR="00843C87" w:rsidRDefault="00843C87" w:rsidP="00843C87">
            <w:pPr>
              <w:shd w:val="clear" w:color="auto" w:fill="FFFFFE"/>
              <w:spacing w:line="240" w:lineRule="atLeast"/>
            </w:pPr>
            <w:r>
              <w:t xml:space="preserve">                    "codEDomIdDominio": "80011990639",</w:t>
            </w:r>
          </w:p>
          <w:p w14:paraId="6F6B28FA" w14:textId="77777777" w:rsidR="00843C87" w:rsidRDefault="00843C87" w:rsidP="00843C87">
            <w:pPr>
              <w:shd w:val="clear" w:color="auto" w:fill="FFFFFE"/>
              <w:spacing w:line="240" w:lineRule="atLeast"/>
            </w:pPr>
            <w:r>
              <w:t xml:space="preserve">                    "codEDomIdStazioneRichiedente": null,</w:t>
            </w:r>
          </w:p>
          <w:p w14:paraId="7D0FE35F" w14:textId="77777777" w:rsidR="00843C87" w:rsidRDefault="00843C87" w:rsidP="00843C87">
            <w:pPr>
              <w:shd w:val="clear" w:color="auto" w:fill="FFFFFE"/>
              <w:spacing w:line="240" w:lineRule="atLeast"/>
            </w:pPr>
            <w:r>
              <w:t xml:space="preserve">                    "codEEnteBenefCapBeneficiario": "80132",</w:t>
            </w:r>
          </w:p>
          <w:p w14:paraId="6592AAB8" w14:textId="77777777" w:rsidR="00843C87" w:rsidRDefault="00843C87" w:rsidP="00843C87">
            <w:pPr>
              <w:shd w:val="clear" w:color="auto" w:fill="FFFFFE"/>
              <w:spacing w:line="240" w:lineRule="atLeast"/>
            </w:pPr>
            <w:r>
              <w:t xml:space="preserve">                    "codEEnteBenefCodiceUnitOperBeneficiario": null,</w:t>
            </w:r>
          </w:p>
          <w:p w14:paraId="46AC54BF" w14:textId="77777777" w:rsidR="00843C87" w:rsidRDefault="00843C87" w:rsidP="00843C87">
            <w:pPr>
              <w:shd w:val="clear" w:color="auto" w:fill="FFFFFE"/>
              <w:spacing w:line="240" w:lineRule="atLeast"/>
            </w:pPr>
            <w:r>
              <w:t xml:space="preserve">                    "codEEnteBenefIdUnivBenefCodiceIdUnivoco": "80011990639",</w:t>
            </w:r>
          </w:p>
          <w:p w14:paraId="5C3BFF8C" w14:textId="77777777" w:rsidR="00843C87" w:rsidRDefault="00843C87" w:rsidP="00843C87">
            <w:pPr>
              <w:shd w:val="clear" w:color="auto" w:fill="FFFFFE"/>
              <w:spacing w:line="240" w:lineRule="atLeast"/>
            </w:pPr>
            <w:r>
              <w:t xml:space="preserve">                    "codEEnteBenefIdUnivBenefTipoIdUnivoco": "G",</w:t>
            </w:r>
          </w:p>
          <w:p w14:paraId="04C787BD" w14:textId="77777777" w:rsidR="00843C87" w:rsidRDefault="00843C87" w:rsidP="00843C87">
            <w:pPr>
              <w:shd w:val="clear" w:color="auto" w:fill="FFFFFE"/>
              <w:spacing w:line="240" w:lineRule="atLeast"/>
            </w:pPr>
            <w:r>
              <w:t xml:space="preserve">                    "codEEnteBenefNazioneBeneficiario": "IT",</w:t>
            </w:r>
          </w:p>
          <w:p w14:paraId="75AF0405" w14:textId="77777777" w:rsidR="00843C87" w:rsidRDefault="00843C87" w:rsidP="00843C87">
            <w:pPr>
              <w:shd w:val="clear" w:color="auto" w:fill="FFFFFE"/>
              <w:spacing w:line="240" w:lineRule="atLeast"/>
            </w:pPr>
            <w:r>
              <w:t xml:space="preserve">                    "codEIdMessaggioRicevuta": "MSGRT20200131124659080",</w:t>
            </w:r>
          </w:p>
          <w:p w14:paraId="563A3405" w14:textId="77777777" w:rsidR="00843C87" w:rsidRDefault="00843C87" w:rsidP="00843C87">
            <w:pPr>
              <w:shd w:val="clear" w:color="auto" w:fill="FFFFFE"/>
              <w:spacing w:line="240" w:lineRule="atLeast"/>
            </w:pPr>
            <w:r>
              <w:t xml:space="preserve">                    "codEIstitAttCapAttestante": null,</w:t>
            </w:r>
          </w:p>
          <w:p w14:paraId="11EA7591" w14:textId="77777777" w:rsidR="00843C87" w:rsidRDefault="00843C87" w:rsidP="00843C87">
            <w:pPr>
              <w:shd w:val="clear" w:color="auto" w:fill="FFFFFE"/>
              <w:spacing w:line="240" w:lineRule="atLeast"/>
            </w:pPr>
            <w:r>
              <w:t xml:space="preserve">                    "codEIstitAttCodiceUnitOperAttestante": null,</w:t>
            </w:r>
          </w:p>
          <w:p w14:paraId="6AACF5AB" w14:textId="77777777" w:rsidR="00843C87" w:rsidRDefault="00843C87" w:rsidP="00843C87">
            <w:pPr>
              <w:shd w:val="clear" w:color="auto" w:fill="FFFFFE"/>
              <w:spacing w:line="240" w:lineRule="atLeast"/>
            </w:pPr>
            <w:r>
              <w:t xml:space="preserve">                    "codEIstitAttIdUnivAttCodiceIdUnivoco": "SIGPITM1XXX",</w:t>
            </w:r>
          </w:p>
          <w:p w14:paraId="08599198" w14:textId="77777777" w:rsidR="00843C87" w:rsidRDefault="00843C87" w:rsidP="00843C87">
            <w:pPr>
              <w:shd w:val="clear" w:color="auto" w:fill="FFFFFE"/>
              <w:spacing w:line="240" w:lineRule="atLeast"/>
            </w:pPr>
            <w:r>
              <w:lastRenderedPageBreak/>
              <w:t xml:space="preserve">                    "codEIstitAttIdUnivAttTipoIdUnivoco": "B",</w:t>
            </w:r>
          </w:p>
          <w:p w14:paraId="6F3319FB" w14:textId="77777777" w:rsidR="00843C87" w:rsidRDefault="00843C87" w:rsidP="00843C87">
            <w:pPr>
              <w:shd w:val="clear" w:color="auto" w:fill="FFFFFE"/>
              <w:spacing w:line="240" w:lineRule="atLeast"/>
            </w:pPr>
            <w:r>
              <w:t xml:space="preserve">                    "codEIstitAttNazioneAttestante": null,</w:t>
            </w:r>
          </w:p>
          <w:p w14:paraId="1678A101" w14:textId="77777777" w:rsidR="00843C87" w:rsidRDefault="00843C87" w:rsidP="00843C87">
            <w:pPr>
              <w:shd w:val="clear" w:color="auto" w:fill="FFFFFE"/>
              <w:spacing w:line="240" w:lineRule="atLeast"/>
            </w:pPr>
            <w:r>
              <w:t xml:space="preserve">                    "codERiferimentoMessaggioRichiesta": "df664c3d94b1fa549a6af455cd2312969f9",</w:t>
            </w:r>
          </w:p>
          <w:p w14:paraId="2CC56FB7" w14:textId="77777777" w:rsidR="00843C87" w:rsidRDefault="00843C87" w:rsidP="00843C87">
            <w:pPr>
              <w:shd w:val="clear" w:color="auto" w:fill="FFFFFE"/>
              <w:spacing w:line="240" w:lineRule="atLeast"/>
            </w:pPr>
            <w:r>
              <w:t xml:space="preserve">                    "codESoggPagAnagraficaPagatore": "Adelio Manzoni",</w:t>
            </w:r>
          </w:p>
          <w:p w14:paraId="2D5B9CD8" w14:textId="77777777" w:rsidR="00843C87" w:rsidRDefault="00843C87" w:rsidP="00843C87">
            <w:pPr>
              <w:shd w:val="clear" w:color="auto" w:fill="FFFFFE"/>
              <w:spacing w:line="240" w:lineRule="atLeast"/>
            </w:pPr>
            <w:r>
              <w:t xml:space="preserve">                    "codESoggPagCapPagatore": "95100",</w:t>
            </w:r>
          </w:p>
          <w:p w14:paraId="2E9CCA62" w14:textId="77777777" w:rsidR="00843C87" w:rsidRDefault="00843C87" w:rsidP="00843C87">
            <w:pPr>
              <w:shd w:val="clear" w:color="auto" w:fill="FFFFFE"/>
              <w:spacing w:line="240" w:lineRule="atLeast"/>
            </w:pPr>
            <w:r>
              <w:t xml:space="preserve">                    "codESoggPagIdUnivPagCodiceIdUnivoco": "MNZDLA04H11C351U",</w:t>
            </w:r>
          </w:p>
          <w:p w14:paraId="500CE91E" w14:textId="77777777" w:rsidR="00843C87" w:rsidRDefault="00843C87" w:rsidP="00843C87">
            <w:pPr>
              <w:shd w:val="clear" w:color="auto" w:fill="FFFFFE"/>
              <w:spacing w:line="240" w:lineRule="atLeast"/>
            </w:pPr>
            <w:r>
              <w:t xml:space="preserve">                    "codESoggPagIdUnivPagTipoIdUnivoco": "F",</w:t>
            </w:r>
          </w:p>
          <w:p w14:paraId="1A5803BC" w14:textId="77777777" w:rsidR="00843C87" w:rsidRDefault="00843C87" w:rsidP="00843C87">
            <w:pPr>
              <w:shd w:val="clear" w:color="auto" w:fill="FFFFFE"/>
              <w:spacing w:line="240" w:lineRule="atLeast"/>
            </w:pPr>
            <w:r>
              <w:t xml:space="preserve">                    "codESoggPagNazionePagatore": "IT",</w:t>
            </w:r>
          </w:p>
          <w:p w14:paraId="3D9402FD" w14:textId="77777777" w:rsidR="00843C87" w:rsidRDefault="00843C87" w:rsidP="00843C87">
            <w:pPr>
              <w:shd w:val="clear" w:color="auto" w:fill="FFFFFE"/>
              <w:spacing w:line="240" w:lineRule="atLeast"/>
            </w:pPr>
            <w:r>
              <w:t xml:space="preserve">                    "codESoggVersAnagraficaVersante": null,</w:t>
            </w:r>
          </w:p>
          <w:p w14:paraId="72436685" w14:textId="77777777" w:rsidR="00843C87" w:rsidRDefault="00843C87" w:rsidP="00843C87">
            <w:pPr>
              <w:shd w:val="clear" w:color="auto" w:fill="FFFFFE"/>
              <w:spacing w:line="240" w:lineRule="atLeast"/>
            </w:pPr>
            <w:r>
              <w:t xml:space="preserve">                    "codESoggVersCapVersante": null,</w:t>
            </w:r>
          </w:p>
          <w:p w14:paraId="1EC0E884" w14:textId="77777777" w:rsidR="00843C87" w:rsidRDefault="00843C87" w:rsidP="00843C87">
            <w:pPr>
              <w:shd w:val="clear" w:color="auto" w:fill="FFFFFE"/>
              <w:spacing w:line="240" w:lineRule="atLeast"/>
            </w:pPr>
            <w:r>
              <w:t xml:space="preserve">                    "codESoggVersIdUnivVersCodiceIdUnivoco": null,</w:t>
            </w:r>
          </w:p>
          <w:p w14:paraId="69A4CE84" w14:textId="77777777" w:rsidR="00843C87" w:rsidRDefault="00843C87" w:rsidP="00843C87">
            <w:pPr>
              <w:shd w:val="clear" w:color="auto" w:fill="FFFFFE"/>
              <w:spacing w:line="240" w:lineRule="atLeast"/>
            </w:pPr>
            <w:r>
              <w:t xml:space="preserve">                    "codESoggVersIdUnivVersTipoIdUnivoco": null,</w:t>
            </w:r>
          </w:p>
          <w:p w14:paraId="7293917D" w14:textId="77777777" w:rsidR="00843C87" w:rsidRDefault="00843C87" w:rsidP="00843C87">
            <w:pPr>
              <w:shd w:val="clear" w:color="auto" w:fill="FFFFFE"/>
              <w:spacing w:line="240" w:lineRule="atLeast"/>
            </w:pPr>
            <w:r>
              <w:t xml:space="preserve">                    "codESoggVersNazioneVersante": null,</w:t>
            </w:r>
          </w:p>
          <w:p w14:paraId="22416C10" w14:textId="77777777" w:rsidR="00843C87" w:rsidRDefault="00843C87" w:rsidP="00843C87">
            <w:pPr>
              <w:shd w:val="clear" w:color="auto" w:fill="FFFFFE"/>
              <w:spacing w:line="240" w:lineRule="atLeast"/>
            </w:pPr>
            <w:r>
              <w:t xml:space="preserve">                    "codIud": "0004d88c83c3d4c4a08b86ab53243adbe1d",</w:t>
            </w:r>
          </w:p>
          <w:p w14:paraId="42DB5AD5" w14:textId="77777777" w:rsidR="00843C87" w:rsidRDefault="00843C87" w:rsidP="00843C87">
            <w:pPr>
              <w:shd w:val="clear" w:color="auto" w:fill="FFFFFE"/>
              <w:spacing w:line="240" w:lineRule="atLeast"/>
            </w:pPr>
            <w:r>
              <w:t xml:space="preserve">                    "codTipoDovuto": "0811",</w:t>
            </w:r>
          </w:p>
          <w:p w14:paraId="74387FFB" w14:textId="77777777" w:rsidR="00843C87" w:rsidRDefault="00843C87" w:rsidP="00843C87">
            <w:pPr>
              <w:shd w:val="clear" w:color="auto" w:fill="FFFFFE"/>
              <w:spacing w:line="240" w:lineRule="atLeast"/>
            </w:pPr>
            <w:r>
              <w:t xml:space="preserve">                    "deEDatiPagDatiSingPagCausaleVersamento": "0811 - Tassa Abilitazione all'Esercizio Professionale#Ordine professionale Ordine dei dottori commercialisti e degli esperti contabili",</w:t>
            </w:r>
          </w:p>
          <w:p w14:paraId="3692C1E3" w14:textId="77777777" w:rsidR="00843C87" w:rsidRDefault="00843C87" w:rsidP="00843C87">
            <w:pPr>
              <w:shd w:val="clear" w:color="auto" w:fill="FFFFFE"/>
              <w:spacing w:line="240" w:lineRule="atLeast"/>
            </w:pPr>
            <w:r>
              <w:t xml:space="preserve">                    "deEDatiPagDatiSingPagDatiSpecificiRiscossione": "9/0811",</w:t>
            </w:r>
          </w:p>
          <w:p w14:paraId="3724E520" w14:textId="77777777" w:rsidR="00843C87" w:rsidRDefault="00843C87" w:rsidP="00843C87">
            <w:pPr>
              <w:shd w:val="clear" w:color="auto" w:fill="FFFFFE"/>
              <w:spacing w:line="240" w:lineRule="atLeast"/>
            </w:pPr>
            <w:r>
              <w:t xml:space="preserve">                    "deEDatiPagDatiSingPagEsitoSingoloPagamento": null,</w:t>
            </w:r>
          </w:p>
          <w:p w14:paraId="1D76D74A" w14:textId="77777777" w:rsidR="00843C87" w:rsidRDefault="00843C87" w:rsidP="00843C87">
            <w:pPr>
              <w:shd w:val="clear" w:color="auto" w:fill="FFFFFE"/>
              <w:spacing w:line="240" w:lineRule="atLeast"/>
            </w:pPr>
            <w:r>
              <w:t xml:space="preserve">                    "deEEnteBenefCivicoBeneficiario": "81",</w:t>
            </w:r>
          </w:p>
          <w:p w14:paraId="732E037A" w14:textId="77777777" w:rsidR="00843C87" w:rsidRDefault="00843C87" w:rsidP="00843C87">
            <w:pPr>
              <w:shd w:val="clear" w:color="auto" w:fill="FFFFFE"/>
              <w:spacing w:line="240" w:lineRule="atLeast"/>
            </w:pPr>
            <w:r>
              <w:t xml:space="preserve">                    "deEEnteBenefDenomUnitOperBeneficiario": null,</w:t>
            </w:r>
          </w:p>
          <w:p w14:paraId="4748581B" w14:textId="77777777" w:rsidR="00843C87" w:rsidRDefault="00843C87" w:rsidP="00843C87">
            <w:pPr>
              <w:shd w:val="clear" w:color="auto" w:fill="FFFFFE"/>
              <w:spacing w:line="240" w:lineRule="atLeast"/>
            </w:pPr>
            <w:r>
              <w:t xml:space="preserve">                    "deEEnteBenefDenominazioneBeneficiario": "Regione Campania",</w:t>
            </w:r>
          </w:p>
          <w:p w14:paraId="3D68D628" w14:textId="77777777" w:rsidR="00843C87" w:rsidRDefault="00843C87" w:rsidP="00843C87">
            <w:pPr>
              <w:shd w:val="clear" w:color="auto" w:fill="FFFFFE"/>
              <w:spacing w:line="240" w:lineRule="atLeast"/>
            </w:pPr>
            <w:r>
              <w:t xml:space="preserve">                    "deEEnteBenefIndirizzoBeneficiario": "Via Santa Lucia",</w:t>
            </w:r>
          </w:p>
          <w:p w14:paraId="79EC87E8" w14:textId="77777777" w:rsidR="00843C87" w:rsidRDefault="00843C87" w:rsidP="00843C87">
            <w:pPr>
              <w:shd w:val="clear" w:color="auto" w:fill="FFFFFE"/>
              <w:spacing w:line="240" w:lineRule="atLeast"/>
            </w:pPr>
            <w:r>
              <w:t xml:space="preserve">                    "deEEnteBenefLocalitaBeneficiario": "Napoli",</w:t>
            </w:r>
          </w:p>
          <w:p w14:paraId="0226C526" w14:textId="77777777" w:rsidR="00843C87" w:rsidRDefault="00843C87" w:rsidP="00843C87">
            <w:pPr>
              <w:shd w:val="clear" w:color="auto" w:fill="FFFFFE"/>
              <w:spacing w:line="240" w:lineRule="atLeast"/>
            </w:pPr>
            <w:r>
              <w:t xml:space="preserve">                    "deEEnteBenefProvinciaBeneficiario": "NA",</w:t>
            </w:r>
          </w:p>
          <w:p w14:paraId="2465EBA5" w14:textId="77777777" w:rsidR="00843C87" w:rsidRDefault="00843C87" w:rsidP="00843C87">
            <w:pPr>
              <w:shd w:val="clear" w:color="auto" w:fill="FFFFFE"/>
              <w:spacing w:line="240" w:lineRule="atLeast"/>
            </w:pPr>
            <w:r>
              <w:t xml:space="preserve">                    "deEIstitAttCivicoAttestante": null,</w:t>
            </w:r>
          </w:p>
          <w:p w14:paraId="750DCC31" w14:textId="77777777" w:rsidR="00843C87" w:rsidRDefault="00843C87" w:rsidP="00843C87">
            <w:pPr>
              <w:shd w:val="clear" w:color="auto" w:fill="FFFFFE"/>
              <w:spacing w:line="240" w:lineRule="atLeast"/>
            </w:pPr>
            <w:r>
              <w:t xml:space="preserve">                    "deEIstitAttDenomUnitOperAttestante": null,</w:t>
            </w:r>
          </w:p>
          <w:p w14:paraId="2D5F6DEF" w14:textId="77777777" w:rsidR="00843C87" w:rsidRDefault="00843C87" w:rsidP="00843C87">
            <w:pPr>
              <w:shd w:val="clear" w:color="auto" w:fill="FFFFFE"/>
              <w:spacing w:line="240" w:lineRule="atLeast"/>
            </w:pPr>
            <w:r>
              <w:t xml:space="preserve">                    "deEIstitAttDenominazioneAttestante": "SISALPAY",</w:t>
            </w:r>
          </w:p>
          <w:p w14:paraId="410946A9" w14:textId="77777777" w:rsidR="00843C87" w:rsidRDefault="00843C87" w:rsidP="00843C87">
            <w:pPr>
              <w:shd w:val="clear" w:color="auto" w:fill="FFFFFE"/>
              <w:spacing w:line="240" w:lineRule="atLeast"/>
            </w:pPr>
            <w:r>
              <w:t xml:space="preserve">                    "deEIstitAttIndirizzoAttestante": null,</w:t>
            </w:r>
          </w:p>
          <w:p w14:paraId="1BE89D42" w14:textId="77777777" w:rsidR="00843C87" w:rsidRDefault="00843C87" w:rsidP="00843C87">
            <w:pPr>
              <w:shd w:val="clear" w:color="auto" w:fill="FFFFFE"/>
              <w:spacing w:line="240" w:lineRule="atLeast"/>
            </w:pPr>
            <w:r>
              <w:t xml:space="preserve">                    "deEIstitAttLocalitaAttestante": null,</w:t>
            </w:r>
          </w:p>
          <w:p w14:paraId="45E5BAFA" w14:textId="77777777" w:rsidR="00843C87" w:rsidRDefault="00843C87" w:rsidP="00843C87">
            <w:pPr>
              <w:shd w:val="clear" w:color="auto" w:fill="FFFFFE"/>
              <w:spacing w:line="240" w:lineRule="atLeast"/>
            </w:pPr>
            <w:r>
              <w:t xml:space="preserve">                    "deEIstitAttProvinciaAttestante": null,</w:t>
            </w:r>
          </w:p>
          <w:p w14:paraId="1942E609" w14:textId="77777777" w:rsidR="00843C87" w:rsidRDefault="00843C87" w:rsidP="00843C87">
            <w:pPr>
              <w:shd w:val="clear" w:color="auto" w:fill="FFFFFE"/>
              <w:spacing w:line="240" w:lineRule="atLeast"/>
            </w:pPr>
            <w:r>
              <w:t xml:space="preserve">                    "deESoggPagCivicoPagatore": "3",</w:t>
            </w:r>
          </w:p>
          <w:p w14:paraId="367F993F" w14:textId="77777777" w:rsidR="00843C87" w:rsidRDefault="00843C87" w:rsidP="00843C87">
            <w:pPr>
              <w:shd w:val="clear" w:color="auto" w:fill="FFFFFE"/>
              <w:spacing w:line="240" w:lineRule="atLeast"/>
            </w:pPr>
            <w:r>
              <w:t xml:space="preserve">                    "deESoggPagEmailPagatore": "utente@test.pfp",</w:t>
            </w:r>
          </w:p>
          <w:p w14:paraId="5826E5A5" w14:textId="77777777" w:rsidR="00843C87" w:rsidRDefault="00843C87" w:rsidP="00843C87">
            <w:pPr>
              <w:shd w:val="clear" w:color="auto" w:fill="FFFFFE"/>
              <w:spacing w:line="240" w:lineRule="atLeast"/>
            </w:pPr>
            <w:r>
              <w:t xml:space="preserve">                    "deESoggPagIndirizzoPagatore": "Via Verde",</w:t>
            </w:r>
          </w:p>
          <w:p w14:paraId="6744CA06" w14:textId="77777777" w:rsidR="00843C87" w:rsidRDefault="00843C87" w:rsidP="00843C87">
            <w:pPr>
              <w:shd w:val="clear" w:color="auto" w:fill="FFFFFE"/>
              <w:spacing w:line="240" w:lineRule="atLeast"/>
            </w:pPr>
            <w:r>
              <w:t xml:space="preserve">                    "deESoggPagLocalitaPagatore": "CATANIA",</w:t>
            </w:r>
          </w:p>
          <w:p w14:paraId="55073546" w14:textId="77777777" w:rsidR="00843C87" w:rsidRDefault="00843C87" w:rsidP="00843C87">
            <w:pPr>
              <w:shd w:val="clear" w:color="auto" w:fill="FFFFFE"/>
              <w:spacing w:line="240" w:lineRule="atLeast"/>
            </w:pPr>
            <w:r>
              <w:t xml:space="preserve">                    "deESoggPagProvinciaPagatore": "CT",</w:t>
            </w:r>
          </w:p>
          <w:p w14:paraId="1093AA41" w14:textId="77777777" w:rsidR="00843C87" w:rsidRDefault="00843C87" w:rsidP="00843C87">
            <w:pPr>
              <w:shd w:val="clear" w:color="auto" w:fill="FFFFFE"/>
              <w:spacing w:line="240" w:lineRule="atLeast"/>
            </w:pPr>
            <w:r>
              <w:t xml:space="preserve">                    "deESoggVersCivicoVersante": null,</w:t>
            </w:r>
          </w:p>
          <w:p w14:paraId="0BF741B4" w14:textId="77777777" w:rsidR="00843C87" w:rsidRDefault="00843C87" w:rsidP="00843C87">
            <w:pPr>
              <w:shd w:val="clear" w:color="auto" w:fill="FFFFFE"/>
              <w:spacing w:line="240" w:lineRule="atLeast"/>
            </w:pPr>
            <w:r>
              <w:t xml:space="preserve">                    "deESoggVersEmailVersante": null,</w:t>
            </w:r>
          </w:p>
          <w:p w14:paraId="27A051D0" w14:textId="77777777" w:rsidR="00843C87" w:rsidRDefault="00843C87" w:rsidP="00843C87">
            <w:pPr>
              <w:shd w:val="clear" w:color="auto" w:fill="FFFFFE"/>
              <w:spacing w:line="240" w:lineRule="atLeast"/>
            </w:pPr>
            <w:r>
              <w:t xml:space="preserve">                    "deESoggVersIndirizzoVersante": null,</w:t>
            </w:r>
          </w:p>
          <w:p w14:paraId="4C6F4D9C" w14:textId="77777777" w:rsidR="00843C87" w:rsidRDefault="00843C87" w:rsidP="00843C87">
            <w:pPr>
              <w:shd w:val="clear" w:color="auto" w:fill="FFFFFE"/>
              <w:spacing w:line="240" w:lineRule="atLeast"/>
            </w:pPr>
            <w:r>
              <w:t xml:space="preserve">                    "deESoggVersLocalitaVersante": null,</w:t>
            </w:r>
          </w:p>
          <w:p w14:paraId="65014A96" w14:textId="77777777" w:rsidR="00843C87" w:rsidRDefault="00843C87" w:rsidP="00843C87">
            <w:pPr>
              <w:shd w:val="clear" w:color="auto" w:fill="FFFFFE"/>
              <w:spacing w:line="240" w:lineRule="atLeast"/>
            </w:pPr>
            <w:r>
              <w:lastRenderedPageBreak/>
              <w:t xml:space="preserve">                    "deESoggVersProvinciaVersante": null,</w:t>
            </w:r>
          </w:p>
          <w:p w14:paraId="7D97526D" w14:textId="77777777" w:rsidR="00843C87" w:rsidRDefault="00843C87" w:rsidP="00843C87">
            <w:pPr>
              <w:shd w:val="clear" w:color="auto" w:fill="FFFFFE"/>
              <w:spacing w:line="240" w:lineRule="atLeast"/>
            </w:pPr>
            <w:r>
              <w:t xml:space="preserve">                    "deEVersioneOggetto": "6.2.0",</w:t>
            </w:r>
          </w:p>
          <w:p w14:paraId="31421C0E" w14:textId="77777777" w:rsidR="00843C87" w:rsidRDefault="00843C87" w:rsidP="00843C87">
            <w:pPr>
              <w:shd w:val="clear" w:color="auto" w:fill="FFFFFE"/>
              <w:spacing w:line="240" w:lineRule="atLeast"/>
            </w:pPr>
            <w:r>
              <w:t xml:space="preserve">                    "deImportaDovutoEsito": null,</w:t>
            </w:r>
          </w:p>
          <w:p w14:paraId="503B13AF" w14:textId="77777777" w:rsidR="00843C87" w:rsidRDefault="00843C87" w:rsidP="00843C87">
            <w:pPr>
              <w:shd w:val="clear" w:color="auto" w:fill="FFFFFE"/>
              <w:spacing w:line="240" w:lineRule="atLeast"/>
            </w:pPr>
            <w:r>
              <w:t xml:space="preserve">                    "deImportaDovutoFaultCode": null,</w:t>
            </w:r>
          </w:p>
          <w:p w14:paraId="056F0F2C" w14:textId="77777777" w:rsidR="00843C87" w:rsidRDefault="00843C87" w:rsidP="00843C87">
            <w:pPr>
              <w:shd w:val="clear" w:color="auto" w:fill="FFFFFE"/>
              <w:spacing w:line="240" w:lineRule="atLeast"/>
            </w:pPr>
            <w:r>
              <w:t xml:space="preserve">                    "deImportaDovutoFaultDescription": null,</w:t>
            </w:r>
          </w:p>
          <w:p w14:paraId="10A5C25C" w14:textId="77777777" w:rsidR="00843C87" w:rsidRDefault="00843C87" w:rsidP="00843C87">
            <w:pPr>
              <w:shd w:val="clear" w:color="auto" w:fill="FFFFFE"/>
              <w:spacing w:line="240" w:lineRule="atLeast"/>
            </w:pPr>
            <w:r>
              <w:t xml:space="preserve">                    "deImportaDovutoFaultId": null,</w:t>
            </w:r>
          </w:p>
          <w:p w14:paraId="421DFFD0" w14:textId="77777777" w:rsidR="00843C87" w:rsidRDefault="00843C87" w:rsidP="00843C87">
            <w:pPr>
              <w:shd w:val="clear" w:color="auto" w:fill="FFFFFE"/>
              <w:spacing w:line="240" w:lineRule="atLeast"/>
            </w:pPr>
            <w:r>
              <w:t xml:space="preserve">                    "deImportaDovutoFaultString": null,</w:t>
            </w:r>
          </w:p>
          <w:p w14:paraId="13EBB7D7" w14:textId="77777777" w:rsidR="00843C87" w:rsidRDefault="00843C87" w:rsidP="00843C87">
            <w:pPr>
              <w:shd w:val="clear" w:color="auto" w:fill="FFFFFE"/>
              <w:spacing w:line="240" w:lineRule="atLeast"/>
            </w:pPr>
            <w:r>
              <w:t xml:space="preserve">                    "deNomeFlusso": "_r_campan_SPONTANEO",</w:t>
            </w:r>
          </w:p>
          <w:p w14:paraId="54F86E73" w14:textId="77777777" w:rsidR="00843C87" w:rsidRDefault="00843C87" w:rsidP="00843C87">
            <w:pPr>
              <w:shd w:val="clear" w:color="auto" w:fill="FFFFFE"/>
              <w:spacing w:line="240" w:lineRule="atLeast"/>
            </w:pPr>
            <w:r>
              <w:t xml:space="preserve">                    "dtAcquisizione": "2020-03-23",</w:t>
            </w:r>
          </w:p>
          <w:p w14:paraId="59B20638" w14:textId="77777777" w:rsidR="00843C87" w:rsidRDefault="00843C87" w:rsidP="00843C87">
            <w:pPr>
              <w:shd w:val="clear" w:color="auto" w:fill="FFFFFE"/>
              <w:spacing w:line="240" w:lineRule="atLeast"/>
            </w:pPr>
            <w:r>
              <w:t xml:space="preserve">                    "dtCreazione": "2020-03-23T08:57:23.623+0000",</w:t>
            </w:r>
          </w:p>
          <w:p w14:paraId="1DA58762" w14:textId="77777777" w:rsidR="00843C87" w:rsidRDefault="00843C87" w:rsidP="00843C87">
            <w:pPr>
              <w:shd w:val="clear" w:color="auto" w:fill="FFFFFE"/>
              <w:spacing w:line="240" w:lineRule="atLeast"/>
            </w:pPr>
            <w:r>
              <w:t xml:space="preserve">                    "dtEDataOraMessaggioRicevuta": "2020-01-31T11:46:59.000+0000",</w:t>
            </w:r>
          </w:p>
          <w:p w14:paraId="724789CC" w14:textId="77777777" w:rsidR="00843C87" w:rsidRDefault="00843C87" w:rsidP="00843C87">
            <w:pPr>
              <w:shd w:val="clear" w:color="auto" w:fill="FFFFFE"/>
              <w:spacing w:line="240" w:lineRule="atLeast"/>
            </w:pPr>
            <w:r>
              <w:t xml:space="preserve">                    "dtEDatiPagDatiSingPagDataEsitoSingoloPagamento": "2020-01-31",</w:t>
            </w:r>
          </w:p>
          <w:p w14:paraId="3D7E5716" w14:textId="77777777" w:rsidR="00843C87" w:rsidRDefault="00843C87" w:rsidP="00843C87">
            <w:pPr>
              <w:shd w:val="clear" w:color="auto" w:fill="FFFFFE"/>
              <w:spacing w:line="240" w:lineRule="atLeast"/>
            </w:pPr>
            <w:r>
              <w:t xml:space="preserve">                    "dtERiferimentoDataRichiesta": "2020-01-31",</w:t>
            </w:r>
          </w:p>
          <w:p w14:paraId="32DFCA20" w14:textId="77777777" w:rsidR="00843C87" w:rsidRDefault="00843C87" w:rsidP="00843C87">
            <w:pPr>
              <w:shd w:val="clear" w:color="auto" w:fill="FFFFFE"/>
              <w:spacing w:line="240" w:lineRule="atLeast"/>
            </w:pPr>
            <w:r>
              <w:t xml:space="preserve">                    "dtUltimaModifica": "2020-03-23T08:57:23.623+0000",</w:t>
            </w:r>
          </w:p>
          <w:p w14:paraId="4E59ED04" w14:textId="77777777" w:rsidR="00843C87" w:rsidRDefault="00843C87" w:rsidP="00843C87">
            <w:pPr>
              <w:shd w:val="clear" w:color="auto" w:fill="FFFFFE"/>
              <w:spacing w:line="240" w:lineRule="atLeast"/>
            </w:pPr>
            <w:r>
              <w:t xml:space="preserve">                    "numEDatiPagDatiSingPagSingoloImportoPagato": 104.00,</w:t>
            </w:r>
          </w:p>
          <w:p w14:paraId="6AE67F8D" w14:textId="77777777" w:rsidR="00843C87" w:rsidRDefault="00843C87" w:rsidP="00843C87">
            <w:pPr>
              <w:shd w:val="clear" w:color="auto" w:fill="FFFFFE"/>
              <w:spacing w:line="240" w:lineRule="atLeast"/>
            </w:pPr>
            <w:r>
              <w:t xml:space="preserve">                    "numEDatiPagImportoTotalePagato": 104.00,</w:t>
            </w:r>
          </w:p>
          <w:p w14:paraId="27B840E8" w14:textId="77777777" w:rsidR="00843C87" w:rsidRDefault="00843C87" w:rsidP="00843C87">
            <w:pPr>
              <w:shd w:val="clear" w:color="auto" w:fill="FFFFFE"/>
              <w:spacing w:line="240" w:lineRule="atLeast"/>
            </w:pPr>
            <w:r>
              <w:t xml:space="preserve">                    "numImportaDovutoFaultSerial": null,</w:t>
            </w:r>
          </w:p>
          <w:p w14:paraId="629EC159" w14:textId="77777777" w:rsidR="00843C87" w:rsidRDefault="00843C87" w:rsidP="00843C87">
            <w:pPr>
              <w:shd w:val="clear" w:color="auto" w:fill="FFFFFE"/>
              <w:spacing w:line="240" w:lineRule="atLeast"/>
            </w:pPr>
            <w:r>
              <w:t xml:space="preserve">                    "numRigaFlusso": 0,</w:t>
            </w:r>
          </w:p>
          <w:p w14:paraId="7F6C4E97" w14:textId="77777777" w:rsidR="00843C87" w:rsidRDefault="00843C87" w:rsidP="00843C87">
            <w:pPr>
              <w:shd w:val="clear" w:color="auto" w:fill="FFFFFE"/>
              <w:spacing w:line="240" w:lineRule="atLeast"/>
            </w:pPr>
            <w:r>
              <w:t xml:space="preserve">                    "version": 0</w:t>
            </w:r>
          </w:p>
          <w:p w14:paraId="79100032" w14:textId="77777777" w:rsidR="00843C87" w:rsidRDefault="00843C87" w:rsidP="00843C87">
            <w:pPr>
              <w:shd w:val="clear" w:color="auto" w:fill="FFFFFE"/>
              <w:spacing w:line="240" w:lineRule="atLeast"/>
            </w:pPr>
            <w:r>
              <w:t xml:space="preserve">                }</w:t>
            </w:r>
          </w:p>
          <w:p w14:paraId="75E47C6A" w14:textId="77777777" w:rsidR="00843C87" w:rsidRDefault="00843C87" w:rsidP="00843C87">
            <w:pPr>
              <w:shd w:val="clear" w:color="auto" w:fill="FFFFFE"/>
              <w:spacing w:line="240" w:lineRule="atLeast"/>
            </w:pPr>
            <w:r>
              <w:t xml:space="preserve">            }</w:t>
            </w:r>
          </w:p>
          <w:p w14:paraId="5985F142" w14:textId="77777777" w:rsidR="00843C87" w:rsidRDefault="00843C87" w:rsidP="00843C87">
            <w:pPr>
              <w:shd w:val="clear" w:color="auto" w:fill="FFFFFE"/>
              <w:spacing w:line="240" w:lineRule="atLeast"/>
            </w:pPr>
            <w:r>
              <w:t xml:space="preserve">        ],</w:t>
            </w:r>
          </w:p>
          <w:p w14:paraId="02854979" w14:textId="77777777" w:rsidR="00843C87" w:rsidRDefault="00843C87" w:rsidP="00843C87">
            <w:pPr>
              <w:shd w:val="clear" w:color="auto" w:fill="FFFFFE"/>
              <w:spacing w:line="240" w:lineRule="atLeast"/>
            </w:pPr>
            <w:r>
              <w:t xml:space="preserve">        "totalPages": 1,</w:t>
            </w:r>
          </w:p>
          <w:p w14:paraId="4E6047ED" w14:textId="77777777" w:rsidR="00843C87" w:rsidRDefault="00843C87" w:rsidP="00843C87">
            <w:pPr>
              <w:shd w:val="clear" w:color="auto" w:fill="FFFFFE"/>
              <w:spacing w:line="240" w:lineRule="atLeast"/>
            </w:pPr>
            <w:r>
              <w:t xml:space="preserve">        "totalRecords": 1</w:t>
            </w:r>
          </w:p>
          <w:p w14:paraId="5EB425F1" w14:textId="77777777" w:rsidR="00843C87" w:rsidRDefault="00843C87" w:rsidP="00843C87">
            <w:pPr>
              <w:shd w:val="clear" w:color="auto" w:fill="FFFFFE"/>
              <w:spacing w:line="240" w:lineRule="atLeast"/>
            </w:pPr>
            <w:r>
              <w:t xml:space="preserve">    }</w:t>
            </w:r>
          </w:p>
          <w:p w14:paraId="513F2588" w14:textId="40206D09" w:rsidR="00CA3BDB" w:rsidRPr="00C84A37" w:rsidRDefault="00843C87" w:rsidP="00843C87">
            <w:pPr>
              <w:shd w:val="clear" w:color="auto" w:fill="FFFFFE"/>
              <w:spacing w:line="240" w:lineRule="atLeast"/>
            </w:pPr>
            <w:r>
              <w:t>}</w:t>
            </w:r>
          </w:p>
        </w:tc>
        <w:tc>
          <w:tcPr>
            <w:tcW w:w="1117" w:type="dxa"/>
            <w:vAlign w:val="center"/>
          </w:tcPr>
          <w:p w14:paraId="7E8FC32B"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54F8DFE1" w14:textId="77777777" w:rsidR="00CA3BDB" w:rsidRDefault="00CA3BDB" w:rsidP="00CA3BDB"/>
    <w:p w14:paraId="5DB7CCBD" w14:textId="77777777" w:rsidR="00CA3BDB" w:rsidRDefault="00CA3BDB" w:rsidP="00BC5D2E"/>
    <w:p w14:paraId="24223708" w14:textId="77777777" w:rsidR="00BC5D2E" w:rsidRDefault="00BC5D2E" w:rsidP="00CF2BD9"/>
    <w:p w14:paraId="504874A6" w14:textId="06AFE138" w:rsidR="000A2819" w:rsidRDefault="000A2819" w:rsidP="00CF2BD9"/>
    <w:p w14:paraId="0CCD3E72" w14:textId="1D5DE786" w:rsidR="000A2819" w:rsidRDefault="000A2819" w:rsidP="000A2819">
      <w:pPr>
        <w:pStyle w:val="Titolo3"/>
      </w:pPr>
      <w:bookmarkStart w:id="43" w:name="_Toc36115869"/>
      <w:bookmarkStart w:id="44" w:name="_Toc60676796"/>
      <w:r>
        <w:t>Configurazione</w:t>
      </w:r>
      <w:bookmarkEnd w:id="43"/>
      <w:bookmarkEnd w:id="44"/>
    </w:p>
    <w:p w14:paraId="1D91E7F9" w14:textId="77777777" w:rsidR="00074E88" w:rsidRPr="00CF2BD9" w:rsidRDefault="00074E88" w:rsidP="00074E88"/>
    <w:p w14:paraId="017CFE5F" w14:textId="1B3C5BFF" w:rsidR="00074E88" w:rsidRDefault="00074E88" w:rsidP="00074E88">
      <w:pPr>
        <w:pStyle w:val="Titolo4"/>
      </w:pPr>
      <w:r w:rsidRPr="000A2819">
        <w:t>TC_CONFIGURAZIONE_0</w:t>
      </w:r>
      <w:r>
        <w:t>1</w:t>
      </w:r>
    </w:p>
    <w:tbl>
      <w:tblPr>
        <w:tblStyle w:val="Grigliatabella"/>
        <w:tblW w:w="9854" w:type="dxa"/>
        <w:tblLook w:val="04A0" w:firstRow="1" w:lastRow="0" w:firstColumn="1" w:lastColumn="0" w:noHBand="0" w:noVBand="1"/>
      </w:tblPr>
      <w:tblGrid>
        <w:gridCol w:w="626"/>
        <w:gridCol w:w="1779"/>
        <w:gridCol w:w="1784"/>
        <w:gridCol w:w="4548"/>
        <w:gridCol w:w="1117"/>
      </w:tblGrid>
      <w:tr w:rsidR="00074E88" w:rsidRPr="00C84A37" w14:paraId="694CCF00" w14:textId="77777777" w:rsidTr="00074E88">
        <w:trPr>
          <w:gridAfter w:val="2"/>
          <w:wAfter w:w="5665" w:type="dxa"/>
          <w:trHeight w:val="583"/>
        </w:trPr>
        <w:tc>
          <w:tcPr>
            <w:tcW w:w="4189" w:type="dxa"/>
            <w:gridSpan w:val="3"/>
            <w:shd w:val="clear" w:color="auto" w:fill="DEEAF6" w:themeFill="accent1" w:themeFillTint="33"/>
          </w:tcPr>
          <w:p w14:paraId="33373DDB" w14:textId="66902926" w:rsidR="00074E88" w:rsidRPr="00C84A37" w:rsidRDefault="00074E88" w:rsidP="00074E88">
            <w:pPr>
              <w:rPr>
                <w:b/>
              </w:rPr>
            </w:pPr>
            <w:r w:rsidRPr="00C84A37">
              <w:rPr>
                <w:b/>
              </w:rPr>
              <w:t>TC_</w:t>
            </w:r>
            <w:r>
              <w:rPr>
                <w:b/>
              </w:rPr>
              <w:t>CONFIGURAZIONE</w:t>
            </w:r>
            <w:r w:rsidRPr="00C84A37">
              <w:rPr>
                <w:b/>
              </w:rPr>
              <w:t>_0</w:t>
            </w:r>
            <w:r>
              <w:rPr>
                <w:b/>
              </w:rPr>
              <w:t>1</w:t>
            </w:r>
          </w:p>
        </w:tc>
      </w:tr>
      <w:tr w:rsidR="00074E88" w:rsidRPr="00C84A37" w14:paraId="746F9146" w14:textId="77777777" w:rsidTr="00074E88">
        <w:trPr>
          <w:trHeight w:val="550"/>
        </w:trPr>
        <w:tc>
          <w:tcPr>
            <w:tcW w:w="2405" w:type="dxa"/>
            <w:gridSpan w:val="2"/>
          </w:tcPr>
          <w:p w14:paraId="42AE338A" w14:textId="77777777" w:rsidR="00074E88" w:rsidRPr="00C84A37" w:rsidRDefault="00074E88" w:rsidP="00074E88">
            <w:pPr>
              <w:rPr>
                <w:b/>
              </w:rPr>
            </w:pPr>
            <w:r w:rsidRPr="00C84A37">
              <w:rPr>
                <w:b/>
              </w:rPr>
              <w:t>Titolo</w:t>
            </w:r>
          </w:p>
        </w:tc>
        <w:tc>
          <w:tcPr>
            <w:tcW w:w="7449" w:type="dxa"/>
            <w:gridSpan w:val="3"/>
          </w:tcPr>
          <w:p w14:paraId="2FFC12F2" w14:textId="7FB3F9DC" w:rsidR="00074E88" w:rsidRPr="00C84A37" w:rsidRDefault="00074E88" w:rsidP="00074E88">
            <w:r>
              <w:t>Visualizza Ente</w:t>
            </w:r>
          </w:p>
        </w:tc>
      </w:tr>
      <w:tr w:rsidR="00074E88" w:rsidRPr="00C84A37" w14:paraId="4A150D5B" w14:textId="77777777" w:rsidTr="00074E88">
        <w:trPr>
          <w:trHeight w:val="550"/>
        </w:trPr>
        <w:tc>
          <w:tcPr>
            <w:tcW w:w="2405" w:type="dxa"/>
            <w:gridSpan w:val="2"/>
          </w:tcPr>
          <w:p w14:paraId="77250F94" w14:textId="77777777" w:rsidR="00074E88" w:rsidRPr="00C84A37" w:rsidRDefault="00074E88" w:rsidP="00074E88">
            <w:pPr>
              <w:rPr>
                <w:b/>
              </w:rPr>
            </w:pPr>
            <w:r w:rsidRPr="00C84A37">
              <w:rPr>
                <w:b/>
              </w:rPr>
              <w:lastRenderedPageBreak/>
              <w:t>Descrizione</w:t>
            </w:r>
          </w:p>
        </w:tc>
        <w:tc>
          <w:tcPr>
            <w:tcW w:w="7449" w:type="dxa"/>
            <w:gridSpan w:val="3"/>
          </w:tcPr>
          <w:p w14:paraId="63D3A95C" w14:textId="40E04CC9" w:rsidR="00074E88" w:rsidRPr="00C84A37" w:rsidRDefault="00074E88" w:rsidP="00074E88">
            <w:r>
              <w:t>Visualizza il dettaglio di un Ente beneficiario.</w:t>
            </w:r>
          </w:p>
        </w:tc>
      </w:tr>
      <w:tr w:rsidR="00074E88" w:rsidRPr="00C84A37" w14:paraId="0A890AB3" w14:textId="77777777" w:rsidTr="00074E88">
        <w:trPr>
          <w:trHeight w:val="550"/>
        </w:trPr>
        <w:tc>
          <w:tcPr>
            <w:tcW w:w="2405" w:type="dxa"/>
            <w:gridSpan w:val="2"/>
          </w:tcPr>
          <w:p w14:paraId="24AE3B38" w14:textId="77777777" w:rsidR="00074E88" w:rsidRPr="00C84A37" w:rsidRDefault="00074E88" w:rsidP="00074E88">
            <w:pPr>
              <w:rPr>
                <w:b/>
              </w:rPr>
            </w:pPr>
            <w:r>
              <w:rPr>
                <w:b/>
              </w:rPr>
              <w:t>Id Ruolo/Attore</w:t>
            </w:r>
          </w:p>
        </w:tc>
        <w:tc>
          <w:tcPr>
            <w:tcW w:w="7449" w:type="dxa"/>
            <w:gridSpan w:val="3"/>
          </w:tcPr>
          <w:p w14:paraId="4B22A10B" w14:textId="77777777" w:rsidR="00074E88" w:rsidRPr="00146646" w:rsidRDefault="00074E88" w:rsidP="00074E88">
            <w:r>
              <w:t>001</w:t>
            </w:r>
          </w:p>
        </w:tc>
      </w:tr>
      <w:tr w:rsidR="00074E88" w:rsidRPr="00C84A37" w14:paraId="37E076AC" w14:textId="77777777" w:rsidTr="00074E88">
        <w:tc>
          <w:tcPr>
            <w:tcW w:w="2405" w:type="dxa"/>
            <w:gridSpan w:val="2"/>
            <w:vAlign w:val="center"/>
          </w:tcPr>
          <w:p w14:paraId="466C377D" w14:textId="77777777" w:rsidR="00074E88" w:rsidRPr="00C84A37" w:rsidRDefault="00074E88" w:rsidP="00074E88">
            <w:pPr>
              <w:rPr>
                <w:b/>
              </w:rPr>
            </w:pPr>
            <w:r w:rsidRPr="00C84A37">
              <w:rPr>
                <w:b/>
              </w:rPr>
              <w:t>Pre-condizioni</w:t>
            </w:r>
          </w:p>
        </w:tc>
        <w:tc>
          <w:tcPr>
            <w:tcW w:w="7449" w:type="dxa"/>
            <w:gridSpan w:val="3"/>
            <w:vAlign w:val="center"/>
          </w:tcPr>
          <w:p w14:paraId="409994AC" w14:textId="77777777" w:rsidR="00074E88" w:rsidRDefault="00074E88" w:rsidP="00074E88">
            <w:pPr>
              <w:pStyle w:val="Paragrafoelenco"/>
              <w:numPr>
                <w:ilvl w:val="0"/>
                <w:numId w:val="7"/>
              </w:numPr>
              <w:ind w:left="714" w:hanging="357"/>
            </w:pPr>
            <w:r>
              <w:t xml:space="preserve">L’utente ha avviato l’app Postman e caricato la Collection di request “PayFlowPA-MyPivot” </w:t>
            </w:r>
          </w:p>
          <w:p w14:paraId="66124D4E" w14:textId="77777777" w:rsidR="00074E88" w:rsidRDefault="00074E88" w:rsidP="00074E88">
            <w:pPr>
              <w:pStyle w:val="Paragrafoelenco"/>
              <w:numPr>
                <w:ilvl w:val="0"/>
                <w:numId w:val="7"/>
              </w:numPr>
              <w:ind w:left="714" w:hanging="357"/>
            </w:pPr>
            <w:r>
              <w:t>L’utente deve avere selezionato la request TC_CONFIGURAZIONE_01</w:t>
            </w:r>
          </w:p>
          <w:p w14:paraId="5EE9514A" w14:textId="51B70EBF" w:rsidR="00D46FFC" w:rsidRPr="00C84A37" w:rsidRDefault="00D46FFC" w:rsidP="00074E88">
            <w:pPr>
              <w:pStyle w:val="Paragrafoelenco"/>
              <w:numPr>
                <w:ilvl w:val="0"/>
                <w:numId w:val="7"/>
              </w:numPr>
              <w:ind w:left="714" w:hanging="357"/>
            </w:pPr>
            <w:r>
              <w:t>L’ente Regione Campania con codIpa R_CAMPAN sia inserito nel sistema</w:t>
            </w:r>
          </w:p>
        </w:tc>
      </w:tr>
      <w:tr w:rsidR="00D46FFC" w:rsidRPr="00C84A37" w14:paraId="602A38D6" w14:textId="77777777" w:rsidTr="00074E88">
        <w:tc>
          <w:tcPr>
            <w:tcW w:w="2405" w:type="dxa"/>
            <w:gridSpan w:val="2"/>
            <w:vAlign w:val="center"/>
          </w:tcPr>
          <w:p w14:paraId="0F807F91" w14:textId="67F1F4DB" w:rsidR="00D46FFC" w:rsidRPr="00C84A37" w:rsidRDefault="00D46FFC" w:rsidP="00074E88">
            <w:pPr>
              <w:rPr>
                <w:b/>
              </w:rPr>
            </w:pPr>
            <w:r>
              <w:rPr>
                <w:b/>
              </w:rPr>
              <w:t>Post-condizione</w:t>
            </w:r>
          </w:p>
        </w:tc>
        <w:tc>
          <w:tcPr>
            <w:tcW w:w="7449" w:type="dxa"/>
            <w:gridSpan w:val="3"/>
            <w:vAlign w:val="center"/>
          </w:tcPr>
          <w:p w14:paraId="4FAAA289" w14:textId="1DCEBDB3" w:rsidR="00D46FFC" w:rsidRDefault="00D46FFC" w:rsidP="00074E88">
            <w:pPr>
              <w:pStyle w:val="Paragrafoelenco"/>
              <w:numPr>
                <w:ilvl w:val="0"/>
                <w:numId w:val="7"/>
              </w:numPr>
              <w:ind w:left="714" w:hanging="357"/>
            </w:pPr>
            <w:r>
              <w:t>Il servizio restituisce i dati dell’ente Regione Campania.</w:t>
            </w:r>
          </w:p>
        </w:tc>
      </w:tr>
      <w:tr w:rsidR="00074E88" w:rsidRPr="00C84A37" w14:paraId="0E61B874" w14:textId="77777777" w:rsidTr="00074E88">
        <w:tc>
          <w:tcPr>
            <w:tcW w:w="2405" w:type="dxa"/>
            <w:gridSpan w:val="2"/>
            <w:vAlign w:val="center"/>
          </w:tcPr>
          <w:p w14:paraId="393588D0" w14:textId="77777777" w:rsidR="00074E88" w:rsidRPr="00C84A37" w:rsidRDefault="00074E88" w:rsidP="00074E88">
            <w:pPr>
              <w:rPr>
                <w:b/>
              </w:rPr>
            </w:pPr>
            <w:r>
              <w:rPr>
                <w:b/>
              </w:rPr>
              <w:t>Input</w:t>
            </w:r>
          </w:p>
        </w:tc>
        <w:tc>
          <w:tcPr>
            <w:tcW w:w="7449" w:type="dxa"/>
            <w:gridSpan w:val="3"/>
            <w:vAlign w:val="center"/>
          </w:tcPr>
          <w:p w14:paraId="04806D9E" w14:textId="77777777" w:rsidR="00074E88" w:rsidRDefault="00074E88" w:rsidP="00074E88"/>
          <w:p w14:paraId="47561CD1" w14:textId="0A0B10CE" w:rsidR="00074E88" w:rsidRDefault="00074E88" w:rsidP="00074E88">
            <w:r>
              <w:t>/R_</w:t>
            </w:r>
            <w:r w:rsidR="00156F50">
              <w:t>CAMPAN</w:t>
            </w:r>
          </w:p>
          <w:p w14:paraId="4D27E3F9" w14:textId="29DABB74" w:rsidR="00074E88" w:rsidRDefault="00074E88" w:rsidP="00074E88"/>
        </w:tc>
      </w:tr>
      <w:tr w:rsidR="00074E88" w:rsidRPr="00C84A37" w14:paraId="3148DA75" w14:textId="77777777" w:rsidTr="00074E88">
        <w:trPr>
          <w:trHeight w:val="540"/>
        </w:trPr>
        <w:tc>
          <w:tcPr>
            <w:tcW w:w="626" w:type="dxa"/>
          </w:tcPr>
          <w:p w14:paraId="55EDEA52" w14:textId="77777777" w:rsidR="00074E88" w:rsidRPr="00C84A37" w:rsidRDefault="00074E88" w:rsidP="00074E88">
            <w:pPr>
              <w:rPr>
                <w:b/>
              </w:rPr>
            </w:pPr>
            <w:r w:rsidRPr="00C84A37">
              <w:rPr>
                <w:b/>
              </w:rPr>
              <w:t>Step</w:t>
            </w:r>
          </w:p>
        </w:tc>
        <w:tc>
          <w:tcPr>
            <w:tcW w:w="1779" w:type="dxa"/>
          </w:tcPr>
          <w:p w14:paraId="23431DC3" w14:textId="77777777" w:rsidR="00074E88" w:rsidRPr="00C84A37" w:rsidRDefault="00074E88" w:rsidP="00074E88">
            <w:pPr>
              <w:rPr>
                <w:b/>
              </w:rPr>
            </w:pPr>
            <w:r w:rsidRPr="00C84A37">
              <w:rPr>
                <w:b/>
              </w:rPr>
              <w:t>Azione</w:t>
            </w:r>
          </w:p>
        </w:tc>
        <w:tc>
          <w:tcPr>
            <w:tcW w:w="6332" w:type="dxa"/>
            <w:gridSpan w:val="2"/>
          </w:tcPr>
          <w:p w14:paraId="60D990BD" w14:textId="77777777" w:rsidR="00074E88" w:rsidRPr="00C84A37" w:rsidRDefault="00074E88" w:rsidP="00074E88">
            <w:pPr>
              <w:rPr>
                <w:b/>
              </w:rPr>
            </w:pPr>
            <w:r w:rsidRPr="00C84A37">
              <w:rPr>
                <w:b/>
              </w:rPr>
              <w:t>Risultato atteso</w:t>
            </w:r>
          </w:p>
        </w:tc>
        <w:tc>
          <w:tcPr>
            <w:tcW w:w="1117" w:type="dxa"/>
          </w:tcPr>
          <w:p w14:paraId="159286C4" w14:textId="77777777" w:rsidR="00074E88" w:rsidRPr="00C84A37" w:rsidRDefault="00074E88" w:rsidP="00074E88">
            <w:pPr>
              <w:rPr>
                <w:b/>
              </w:rPr>
            </w:pPr>
            <w:r w:rsidRPr="00C84A37">
              <w:rPr>
                <w:b/>
              </w:rPr>
              <w:t>Esito</w:t>
            </w:r>
          </w:p>
        </w:tc>
      </w:tr>
      <w:tr w:rsidR="00074E88" w:rsidRPr="00C84A37" w14:paraId="7B85020E" w14:textId="77777777" w:rsidTr="00074E88">
        <w:trPr>
          <w:trHeight w:val="1800"/>
        </w:trPr>
        <w:tc>
          <w:tcPr>
            <w:tcW w:w="626" w:type="dxa"/>
          </w:tcPr>
          <w:p w14:paraId="52F17865" w14:textId="77777777" w:rsidR="00074E88" w:rsidRPr="00C84A37" w:rsidRDefault="00074E88" w:rsidP="00074E88">
            <w:r>
              <w:t>1</w:t>
            </w:r>
          </w:p>
        </w:tc>
        <w:tc>
          <w:tcPr>
            <w:tcW w:w="1779" w:type="dxa"/>
          </w:tcPr>
          <w:p w14:paraId="14A495E2" w14:textId="77777777" w:rsidR="00074E88" w:rsidRPr="00C84A37" w:rsidRDefault="00074E88" w:rsidP="00074E88">
            <w:r>
              <w:t>L’utente seleziona il pulsante SEND.</w:t>
            </w:r>
          </w:p>
        </w:tc>
        <w:tc>
          <w:tcPr>
            <w:tcW w:w="6332" w:type="dxa"/>
            <w:gridSpan w:val="2"/>
          </w:tcPr>
          <w:p w14:paraId="5B6925BB" w14:textId="77777777" w:rsidR="00156F50" w:rsidRPr="00156F50" w:rsidRDefault="00156F50" w:rsidP="00156F50">
            <w:pPr>
              <w:shd w:val="clear" w:color="auto" w:fill="FFFFFE"/>
              <w:spacing w:line="240" w:lineRule="atLeast"/>
              <w:rPr>
                <w:sz w:val="20"/>
                <w:szCs w:val="20"/>
              </w:rPr>
            </w:pPr>
            <w:r w:rsidRPr="00156F50">
              <w:rPr>
                <w:sz w:val="20"/>
                <w:szCs w:val="20"/>
              </w:rPr>
              <w:t>{</w:t>
            </w:r>
          </w:p>
          <w:p w14:paraId="6BD94D2C" w14:textId="77777777" w:rsidR="00156F50" w:rsidRPr="00156F50" w:rsidRDefault="00156F50" w:rsidP="00156F50">
            <w:pPr>
              <w:shd w:val="clear" w:color="auto" w:fill="FFFFFE"/>
              <w:spacing w:line="240" w:lineRule="atLeast"/>
              <w:rPr>
                <w:sz w:val="20"/>
                <w:szCs w:val="20"/>
              </w:rPr>
            </w:pPr>
            <w:r w:rsidRPr="00156F50">
              <w:rPr>
                <w:sz w:val="20"/>
                <w:szCs w:val="20"/>
              </w:rPr>
              <w:t xml:space="preserve">    "timestamp": "2020-03-18T14:39:07.616+0000",</w:t>
            </w:r>
          </w:p>
          <w:p w14:paraId="0A7293D0" w14:textId="77777777" w:rsidR="00156F50" w:rsidRPr="00156F50" w:rsidRDefault="00156F50" w:rsidP="00156F50">
            <w:pPr>
              <w:shd w:val="clear" w:color="auto" w:fill="FFFFFE"/>
              <w:spacing w:line="240" w:lineRule="atLeast"/>
              <w:rPr>
                <w:sz w:val="20"/>
                <w:szCs w:val="20"/>
              </w:rPr>
            </w:pPr>
            <w:r w:rsidRPr="00156F50">
              <w:rPr>
                <w:sz w:val="20"/>
                <w:szCs w:val="20"/>
              </w:rPr>
              <w:t xml:space="preserve">    "messages": null,</w:t>
            </w:r>
          </w:p>
          <w:p w14:paraId="689D4BBB" w14:textId="77777777" w:rsidR="00156F50" w:rsidRPr="00156F50" w:rsidRDefault="00156F50" w:rsidP="00156F50">
            <w:pPr>
              <w:shd w:val="clear" w:color="auto" w:fill="FFFFFE"/>
              <w:spacing w:line="240" w:lineRule="atLeast"/>
              <w:rPr>
                <w:sz w:val="20"/>
                <w:szCs w:val="20"/>
              </w:rPr>
            </w:pPr>
            <w:r w:rsidRPr="00156F50">
              <w:rPr>
                <w:sz w:val="20"/>
                <w:szCs w:val="20"/>
              </w:rPr>
              <w:t xml:space="preserve">    "items": {</w:t>
            </w:r>
          </w:p>
          <w:p w14:paraId="756F3579" w14:textId="77777777" w:rsidR="00156F50" w:rsidRPr="00156F50" w:rsidRDefault="00156F50" w:rsidP="00156F50">
            <w:pPr>
              <w:shd w:val="clear" w:color="auto" w:fill="FFFFFE"/>
              <w:spacing w:line="240" w:lineRule="atLeast"/>
              <w:rPr>
                <w:sz w:val="20"/>
                <w:szCs w:val="20"/>
              </w:rPr>
            </w:pPr>
            <w:r w:rsidRPr="00156F50">
              <w:rPr>
                <w:sz w:val="20"/>
                <w:szCs w:val="20"/>
              </w:rPr>
              <w:t xml:space="preserve">        "codIpa": "R_CAMPAN",</w:t>
            </w:r>
          </w:p>
          <w:p w14:paraId="46635C6A" w14:textId="77777777" w:rsidR="00156F50" w:rsidRPr="00156F50" w:rsidRDefault="00156F50" w:rsidP="00156F50">
            <w:pPr>
              <w:shd w:val="clear" w:color="auto" w:fill="FFFFFE"/>
              <w:spacing w:line="240" w:lineRule="atLeast"/>
              <w:rPr>
                <w:sz w:val="20"/>
                <w:szCs w:val="20"/>
              </w:rPr>
            </w:pPr>
            <w:r w:rsidRPr="00156F50">
              <w:rPr>
                <w:sz w:val="20"/>
                <w:szCs w:val="20"/>
              </w:rPr>
              <w:t xml:space="preserve">        "codFiscale": null,</w:t>
            </w:r>
          </w:p>
          <w:p w14:paraId="6CDD3947" w14:textId="77777777" w:rsidR="00156F50" w:rsidRPr="00156F50" w:rsidRDefault="00156F50" w:rsidP="00156F50">
            <w:pPr>
              <w:shd w:val="clear" w:color="auto" w:fill="FFFFFE"/>
              <w:spacing w:line="240" w:lineRule="atLeast"/>
              <w:rPr>
                <w:sz w:val="20"/>
                <w:szCs w:val="20"/>
              </w:rPr>
            </w:pPr>
            <w:r w:rsidRPr="00156F50">
              <w:rPr>
                <w:sz w:val="20"/>
                <w:szCs w:val="20"/>
              </w:rPr>
              <w:t xml:space="preserve">        "nomeEnte": "Regione Campania",</w:t>
            </w:r>
          </w:p>
          <w:p w14:paraId="7DEB52C6" w14:textId="77777777" w:rsidR="00156F50" w:rsidRPr="00156F50" w:rsidRDefault="00156F50" w:rsidP="00156F50">
            <w:pPr>
              <w:shd w:val="clear" w:color="auto" w:fill="FFFFFE"/>
              <w:spacing w:line="240" w:lineRule="atLeast"/>
              <w:rPr>
                <w:sz w:val="20"/>
                <w:szCs w:val="20"/>
              </w:rPr>
            </w:pPr>
            <w:r w:rsidRPr="00156F50">
              <w:rPr>
                <w:sz w:val="20"/>
                <w:szCs w:val="20"/>
              </w:rPr>
              <w:t xml:space="preserve">        "emailAmministratore": "m.guariniello@almaviva.it",</w:t>
            </w:r>
          </w:p>
          <w:p w14:paraId="47D36B0B" w14:textId="77777777" w:rsidR="00156F50" w:rsidRPr="00156F50" w:rsidRDefault="00156F50" w:rsidP="00156F50">
            <w:pPr>
              <w:shd w:val="clear" w:color="auto" w:fill="FFFFFE"/>
              <w:spacing w:line="240" w:lineRule="atLeast"/>
              <w:rPr>
                <w:sz w:val="20"/>
                <w:szCs w:val="20"/>
              </w:rPr>
            </w:pPr>
            <w:r w:rsidRPr="00156F50">
              <w:rPr>
                <w:sz w:val="20"/>
                <w:szCs w:val="20"/>
              </w:rPr>
              <w:t xml:space="preserve">        "id": 1</w:t>
            </w:r>
          </w:p>
          <w:p w14:paraId="14BE5B3E" w14:textId="77777777" w:rsidR="00156F50" w:rsidRPr="00156F50" w:rsidRDefault="00156F50" w:rsidP="00156F50">
            <w:pPr>
              <w:shd w:val="clear" w:color="auto" w:fill="FFFFFE"/>
              <w:spacing w:line="240" w:lineRule="atLeast"/>
              <w:rPr>
                <w:sz w:val="20"/>
                <w:szCs w:val="20"/>
              </w:rPr>
            </w:pPr>
            <w:r w:rsidRPr="00156F50">
              <w:rPr>
                <w:sz w:val="20"/>
                <w:szCs w:val="20"/>
              </w:rPr>
              <w:t xml:space="preserve">    }</w:t>
            </w:r>
          </w:p>
          <w:p w14:paraId="67261AB7" w14:textId="65BF0F9F" w:rsidR="00074E88" w:rsidRPr="00C84A37" w:rsidRDefault="00156F50" w:rsidP="00156F50">
            <w:pPr>
              <w:shd w:val="clear" w:color="auto" w:fill="FFFFFE"/>
              <w:spacing w:line="240" w:lineRule="atLeast"/>
            </w:pPr>
            <w:r w:rsidRPr="00156F50">
              <w:rPr>
                <w:sz w:val="20"/>
                <w:szCs w:val="20"/>
              </w:rPr>
              <w:t>}</w:t>
            </w:r>
          </w:p>
        </w:tc>
        <w:tc>
          <w:tcPr>
            <w:tcW w:w="1117" w:type="dxa"/>
            <w:vAlign w:val="center"/>
          </w:tcPr>
          <w:p w14:paraId="3BDBD4F1" w14:textId="77777777" w:rsidR="00074E88" w:rsidRPr="00C84A37" w:rsidRDefault="00074E88" w:rsidP="00074E88">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02B96E0E" w14:textId="1EBFB90D" w:rsidR="0041184C" w:rsidRDefault="0041184C" w:rsidP="0041184C"/>
    <w:p w14:paraId="3C2ADBE9" w14:textId="77777777" w:rsidR="0041184C" w:rsidRPr="0041184C" w:rsidRDefault="0041184C" w:rsidP="0041184C"/>
    <w:p w14:paraId="372C0C09" w14:textId="27D5480A" w:rsidR="000A2819" w:rsidRDefault="000A2819" w:rsidP="000A2819">
      <w:pPr>
        <w:pStyle w:val="Titolo4"/>
      </w:pPr>
      <w:r w:rsidRPr="000A2819">
        <w:t>TC_CONFIGURAZIONE_0</w:t>
      </w:r>
      <w:r>
        <w:t>2</w:t>
      </w:r>
    </w:p>
    <w:tbl>
      <w:tblPr>
        <w:tblStyle w:val="Grigliatabella"/>
        <w:tblW w:w="9854" w:type="dxa"/>
        <w:tblLook w:val="04A0" w:firstRow="1" w:lastRow="0" w:firstColumn="1" w:lastColumn="0" w:noHBand="0" w:noVBand="1"/>
      </w:tblPr>
      <w:tblGrid>
        <w:gridCol w:w="626"/>
        <w:gridCol w:w="1779"/>
        <w:gridCol w:w="1784"/>
        <w:gridCol w:w="4548"/>
        <w:gridCol w:w="1117"/>
      </w:tblGrid>
      <w:tr w:rsidR="000A2819" w:rsidRPr="00C84A37" w14:paraId="53099031" w14:textId="77777777" w:rsidTr="000A2819">
        <w:trPr>
          <w:gridAfter w:val="2"/>
          <w:wAfter w:w="5665" w:type="dxa"/>
          <w:trHeight w:val="583"/>
        </w:trPr>
        <w:tc>
          <w:tcPr>
            <w:tcW w:w="4189" w:type="dxa"/>
            <w:gridSpan w:val="3"/>
            <w:shd w:val="clear" w:color="auto" w:fill="DEEAF6" w:themeFill="accent1" w:themeFillTint="33"/>
          </w:tcPr>
          <w:p w14:paraId="2FD6806D" w14:textId="2773DEBF" w:rsidR="000A2819" w:rsidRPr="00C84A37" w:rsidRDefault="000A2819" w:rsidP="000A2819">
            <w:pPr>
              <w:rPr>
                <w:b/>
              </w:rPr>
            </w:pPr>
            <w:r w:rsidRPr="00C84A37">
              <w:rPr>
                <w:b/>
              </w:rPr>
              <w:t>TC_</w:t>
            </w:r>
            <w:r>
              <w:rPr>
                <w:b/>
              </w:rPr>
              <w:t>CONFIGURAZIONE</w:t>
            </w:r>
            <w:r w:rsidRPr="00C84A37">
              <w:rPr>
                <w:b/>
              </w:rPr>
              <w:t>_0</w:t>
            </w:r>
            <w:r>
              <w:rPr>
                <w:b/>
              </w:rPr>
              <w:t>2</w:t>
            </w:r>
          </w:p>
        </w:tc>
      </w:tr>
      <w:tr w:rsidR="000A2819" w:rsidRPr="00C84A37" w14:paraId="006E843D" w14:textId="77777777" w:rsidTr="000A2819">
        <w:trPr>
          <w:trHeight w:val="550"/>
        </w:trPr>
        <w:tc>
          <w:tcPr>
            <w:tcW w:w="2405" w:type="dxa"/>
            <w:gridSpan w:val="2"/>
          </w:tcPr>
          <w:p w14:paraId="30ED834A" w14:textId="77777777" w:rsidR="000A2819" w:rsidRPr="00C84A37" w:rsidRDefault="000A2819" w:rsidP="000A2819">
            <w:pPr>
              <w:rPr>
                <w:b/>
              </w:rPr>
            </w:pPr>
            <w:r w:rsidRPr="00C84A37">
              <w:rPr>
                <w:b/>
              </w:rPr>
              <w:t>Titolo</w:t>
            </w:r>
          </w:p>
        </w:tc>
        <w:tc>
          <w:tcPr>
            <w:tcW w:w="7449" w:type="dxa"/>
            <w:gridSpan w:val="3"/>
          </w:tcPr>
          <w:p w14:paraId="22D27F68" w14:textId="68D5B5EF" w:rsidR="000A2819" w:rsidRPr="00C84A37" w:rsidRDefault="000A2819" w:rsidP="000A2819">
            <w:r>
              <w:t>Aggiungi Ente</w:t>
            </w:r>
          </w:p>
        </w:tc>
      </w:tr>
      <w:tr w:rsidR="000A2819" w:rsidRPr="00C84A37" w14:paraId="0EB33547" w14:textId="77777777" w:rsidTr="000A2819">
        <w:trPr>
          <w:trHeight w:val="550"/>
        </w:trPr>
        <w:tc>
          <w:tcPr>
            <w:tcW w:w="2405" w:type="dxa"/>
            <w:gridSpan w:val="2"/>
          </w:tcPr>
          <w:p w14:paraId="2AD3C844" w14:textId="77777777" w:rsidR="000A2819" w:rsidRPr="00C84A37" w:rsidRDefault="000A2819" w:rsidP="000A2819">
            <w:pPr>
              <w:rPr>
                <w:b/>
              </w:rPr>
            </w:pPr>
            <w:r w:rsidRPr="00C84A37">
              <w:rPr>
                <w:b/>
              </w:rPr>
              <w:t>Descrizione</w:t>
            </w:r>
          </w:p>
        </w:tc>
        <w:tc>
          <w:tcPr>
            <w:tcW w:w="7449" w:type="dxa"/>
            <w:gridSpan w:val="3"/>
          </w:tcPr>
          <w:p w14:paraId="19B6A3B6" w14:textId="50E0866C" w:rsidR="000A2819" w:rsidRPr="00C84A37" w:rsidRDefault="000A2819" w:rsidP="000A2819">
            <w:r>
              <w:t>Inserisce un nuovo Ente beneficiario.</w:t>
            </w:r>
          </w:p>
        </w:tc>
      </w:tr>
      <w:tr w:rsidR="000A2819" w:rsidRPr="00C84A37" w14:paraId="590D833E" w14:textId="77777777" w:rsidTr="000A2819">
        <w:trPr>
          <w:trHeight w:val="550"/>
        </w:trPr>
        <w:tc>
          <w:tcPr>
            <w:tcW w:w="2405" w:type="dxa"/>
            <w:gridSpan w:val="2"/>
          </w:tcPr>
          <w:p w14:paraId="0C0FB0D0" w14:textId="77777777" w:rsidR="000A2819" w:rsidRPr="00C84A37" w:rsidRDefault="000A2819" w:rsidP="000A2819">
            <w:pPr>
              <w:rPr>
                <w:b/>
              </w:rPr>
            </w:pPr>
            <w:r>
              <w:rPr>
                <w:b/>
              </w:rPr>
              <w:t>Id Ruolo/Attore</w:t>
            </w:r>
          </w:p>
        </w:tc>
        <w:tc>
          <w:tcPr>
            <w:tcW w:w="7449" w:type="dxa"/>
            <w:gridSpan w:val="3"/>
          </w:tcPr>
          <w:p w14:paraId="50FEC662" w14:textId="77777777" w:rsidR="000A2819" w:rsidRPr="00146646" w:rsidRDefault="000A2819" w:rsidP="000A2819">
            <w:r>
              <w:t>001</w:t>
            </w:r>
          </w:p>
        </w:tc>
      </w:tr>
      <w:tr w:rsidR="000A2819" w:rsidRPr="00C84A37" w14:paraId="539ED18A" w14:textId="77777777" w:rsidTr="000A2819">
        <w:tc>
          <w:tcPr>
            <w:tcW w:w="2405" w:type="dxa"/>
            <w:gridSpan w:val="2"/>
            <w:vAlign w:val="center"/>
          </w:tcPr>
          <w:p w14:paraId="7670B763" w14:textId="77777777" w:rsidR="000A2819" w:rsidRPr="00C84A37" w:rsidRDefault="000A2819" w:rsidP="000A2819">
            <w:pPr>
              <w:rPr>
                <w:b/>
              </w:rPr>
            </w:pPr>
            <w:r w:rsidRPr="00C84A37">
              <w:rPr>
                <w:b/>
              </w:rPr>
              <w:t>Pre-condizioni</w:t>
            </w:r>
          </w:p>
        </w:tc>
        <w:tc>
          <w:tcPr>
            <w:tcW w:w="7449" w:type="dxa"/>
            <w:gridSpan w:val="3"/>
            <w:vAlign w:val="center"/>
          </w:tcPr>
          <w:p w14:paraId="5D38574F" w14:textId="77777777" w:rsidR="000A2819" w:rsidRDefault="000A2819" w:rsidP="000A2819">
            <w:pPr>
              <w:pStyle w:val="Paragrafoelenco"/>
              <w:numPr>
                <w:ilvl w:val="0"/>
                <w:numId w:val="7"/>
              </w:numPr>
              <w:ind w:left="714" w:hanging="357"/>
            </w:pPr>
            <w:r>
              <w:t xml:space="preserve">L’utente ha avviato l’app Postman e caricato la Collection di request “PayFlowPA-MyPivot” </w:t>
            </w:r>
          </w:p>
          <w:p w14:paraId="557A65C3" w14:textId="5FF17078" w:rsidR="000A2819" w:rsidRPr="00C84A37" w:rsidRDefault="000A2819" w:rsidP="000A2819">
            <w:pPr>
              <w:pStyle w:val="Paragrafoelenco"/>
              <w:numPr>
                <w:ilvl w:val="0"/>
                <w:numId w:val="7"/>
              </w:numPr>
              <w:ind w:left="714" w:hanging="357"/>
            </w:pPr>
            <w:r>
              <w:t>L’utente deve avere selezionato la request TC_CONFIGURAZIONE_0</w:t>
            </w:r>
            <w:r w:rsidR="00074E88">
              <w:t>2</w:t>
            </w:r>
          </w:p>
        </w:tc>
      </w:tr>
      <w:tr w:rsidR="00D46FFC" w:rsidRPr="00C84A37" w14:paraId="1B848B48" w14:textId="77777777" w:rsidTr="00D46FFC">
        <w:tc>
          <w:tcPr>
            <w:tcW w:w="2405" w:type="dxa"/>
            <w:gridSpan w:val="2"/>
            <w:vAlign w:val="center"/>
          </w:tcPr>
          <w:p w14:paraId="295688F3" w14:textId="77777777" w:rsidR="00D46FFC" w:rsidRPr="00C84A37" w:rsidRDefault="00D46FFC" w:rsidP="00D46FFC">
            <w:pPr>
              <w:rPr>
                <w:b/>
              </w:rPr>
            </w:pPr>
            <w:r>
              <w:rPr>
                <w:b/>
              </w:rPr>
              <w:t>Post-condizione</w:t>
            </w:r>
          </w:p>
        </w:tc>
        <w:tc>
          <w:tcPr>
            <w:tcW w:w="7449" w:type="dxa"/>
            <w:gridSpan w:val="3"/>
            <w:vAlign w:val="center"/>
          </w:tcPr>
          <w:p w14:paraId="6EDB5396" w14:textId="77777777" w:rsidR="00D46FFC" w:rsidRDefault="00D46FFC" w:rsidP="00D46FFC">
            <w:pPr>
              <w:pStyle w:val="Paragrafoelenco"/>
              <w:numPr>
                <w:ilvl w:val="0"/>
                <w:numId w:val="7"/>
              </w:numPr>
              <w:ind w:left="714" w:hanging="357"/>
            </w:pPr>
            <w:r>
              <w:t>L’ente Regione Puglia risulta inserito correttamente nel sistema con codice IPA: R_PUGLIA</w:t>
            </w:r>
          </w:p>
          <w:p w14:paraId="77D0ACDD" w14:textId="2CB6592E" w:rsidR="00D46FFC" w:rsidRDefault="00D46FFC" w:rsidP="00D46FFC">
            <w:pPr>
              <w:pStyle w:val="Paragrafoelenco"/>
              <w:numPr>
                <w:ilvl w:val="0"/>
                <w:numId w:val="7"/>
              </w:numPr>
              <w:ind w:left="714" w:hanging="357"/>
            </w:pPr>
            <w:r>
              <w:t>È possibile utilizzare TC_CONFIGURAZIONE_01 per verificare il corretto inserimento dell’ente, inserendo il parametro R_PUGLIA.</w:t>
            </w:r>
          </w:p>
        </w:tc>
      </w:tr>
      <w:tr w:rsidR="000A2819" w:rsidRPr="00C84A37" w14:paraId="18B660D1" w14:textId="77777777" w:rsidTr="000A2819">
        <w:tc>
          <w:tcPr>
            <w:tcW w:w="2405" w:type="dxa"/>
            <w:gridSpan w:val="2"/>
            <w:vAlign w:val="center"/>
          </w:tcPr>
          <w:p w14:paraId="0ED983F6" w14:textId="77777777" w:rsidR="000A2819" w:rsidRPr="00C84A37" w:rsidRDefault="000A2819" w:rsidP="000A2819">
            <w:pPr>
              <w:rPr>
                <w:b/>
              </w:rPr>
            </w:pPr>
            <w:r>
              <w:rPr>
                <w:b/>
              </w:rPr>
              <w:lastRenderedPageBreak/>
              <w:t>Input</w:t>
            </w:r>
          </w:p>
        </w:tc>
        <w:tc>
          <w:tcPr>
            <w:tcW w:w="7449" w:type="dxa"/>
            <w:gridSpan w:val="3"/>
            <w:vAlign w:val="center"/>
          </w:tcPr>
          <w:p w14:paraId="618E8772" w14:textId="77777777" w:rsidR="00F0154C" w:rsidRDefault="00F0154C" w:rsidP="00F0154C">
            <w:r>
              <w:t>{</w:t>
            </w:r>
          </w:p>
          <w:p w14:paraId="33EF021F" w14:textId="77777777" w:rsidR="00F0154C" w:rsidRDefault="00F0154C" w:rsidP="00F0154C">
            <w:r>
              <w:t xml:space="preserve">  "codIpa": "R_PUGLIA",</w:t>
            </w:r>
          </w:p>
          <w:p w14:paraId="733133B4" w14:textId="77777777" w:rsidR="00F0154C" w:rsidRDefault="00F0154C" w:rsidP="00F0154C">
            <w:r>
              <w:t xml:space="preserve">  "codFiscale": "80017210727",</w:t>
            </w:r>
          </w:p>
          <w:p w14:paraId="4199756E" w14:textId="77777777" w:rsidR="00F0154C" w:rsidRDefault="00F0154C" w:rsidP="00F0154C">
            <w:r>
              <w:t xml:space="preserve">  "nomeEnte": "Regione Puglia",</w:t>
            </w:r>
          </w:p>
          <w:p w14:paraId="373ACC50" w14:textId="77777777" w:rsidR="00F0154C" w:rsidRDefault="00F0154C" w:rsidP="00F0154C">
            <w:r>
              <w:t xml:space="preserve">  "emailAmministratore": "utente.prova@regione.puglia.test"</w:t>
            </w:r>
          </w:p>
          <w:p w14:paraId="5F353EC8" w14:textId="65BCDA40" w:rsidR="000A2819" w:rsidRDefault="00F0154C" w:rsidP="00F0154C">
            <w:r>
              <w:t>}</w:t>
            </w:r>
          </w:p>
        </w:tc>
      </w:tr>
      <w:tr w:rsidR="000A2819" w:rsidRPr="00C84A37" w14:paraId="70D22931" w14:textId="77777777" w:rsidTr="000A2819">
        <w:trPr>
          <w:trHeight w:val="540"/>
        </w:trPr>
        <w:tc>
          <w:tcPr>
            <w:tcW w:w="626" w:type="dxa"/>
          </w:tcPr>
          <w:p w14:paraId="27ACE375" w14:textId="77777777" w:rsidR="000A2819" w:rsidRPr="00C84A37" w:rsidRDefault="000A2819" w:rsidP="000A2819">
            <w:pPr>
              <w:rPr>
                <w:b/>
              </w:rPr>
            </w:pPr>
            <w:r w:rsidRPr="00C84A37">
              <w:rPr>
                <w:b/>
              </w:rPr>
              <w:t>Step</w:t>
            </w:r>
          </w:p>
        </w:tc>
        <w:tc>
          <w:tcPr>
            <w:tcW w:w="1779" w:type="dxa"/>
          </w:tcPr>
          <w:p w14:paraId="2E9EB574" w14:textId="77777777" w:rsidR="000A2819" w:rsidRPr="00C84A37" w:rsidRDefault="000A2819" w:rsidP="000A2819">
            <w:pPr>
              <w:rPr>
                <w:b/>
              </w:rPr>
            </w:pPr>
            <w:r w:rsidRPr="00C84A37">
              <w:rPr>
                <w:b/>
              </w:rPr>
              <w:t>Azione</w:t>
            </w:r>
          </w:p>
        </w:tc>
        <w:tc>
          <w:tcPr>
            <w:tcW w:w="6332" w:type="dxa"/>
            <w:gridSpan w:val="2"/>
          </w:tcPr>
          <w:p w14:paraId="19A3F497" w14:textId="77777777" w:rsidR="000A2819" w:rsidRPr="00C84A37" w:rsidRDefault="000A2819" w:rsidP="000A2819">
            <w:pPr>
              <w:rPr>
                <w:b/>
              </w:rPr>
            </w:pPr>
            <w:r w:rsidRPr="00C84A37">
              <w:rPr>
                <w:b/>
              </w:rPr>
              <w:t>Risultato atteso</w:t>
            </w:r>
          </w:p>
        </w:tc>
        <w:tc>
          <w:tcPr>
            <w:tcW w:w="1117" w:type="dxa"/>
          </w:tcPr>
          <w:p w14:paraId="41EB0957" w14:textId="77777777" w:rsidR="000A2819" w:rsidRPr="00C84A37" w:rsidRDefault="000A2819" w:rsidP="000A2819">
            <w:pPr>
              <w:rPr>
                <w:b/>
              </w:rPr>
            </w:pPr>
            <w:r w:rsidRPr="00C84A37">
              <w:rPr>
                <w:b/>
              </w:rPr>
              <w:t>Esito</w:t>
            </w:r>
          </w:p>
        </w:tc>
      </w:tr>
      <w:tr w:rsidR="000A2819" w:rsidRPr="00C84A37" w14:paraId="6F07E5C8" w14:textId="77777777" w:rsidTr="000A2819">
        <w:trPr>
          <w:trHeight w:val="1800"/>
        </w:trPr>
        <w:tc>
          <w:tcPr>
            <w:tcW w:w="626" w:type="dxa"/>
          </w:tcPr>
          <w:p w14:paraId="49832DCB" w14:textId="77777777" w:rsidR="000A2819" w:rsidRPr="00C84A37" w:rsidRDefault="000A2819" w:rsidP="000A2819">
            <w:r>
              <w:t>1</w:t>
            </w:r>
          </w:p>
        </w:tc>
        <w:tc>
          <w:tcPr>
            <w:tcW w:w="1779" w:type="dxa"/>
          </w:tcPr>
          <w:p w14:paraId="48809B4A" w14:textId="7CC027A7" w:rsidR="000A2819" w:rsidRPr="00C84A37" w:rsidRDefault="000A2819" w:rsidP="000A2819">
            <w:r>
              <w:t xml:space="preserve">L’utente seleziona il pulsante </w:t>
            </w:r>
            <w:r w:rsidR="00F0154C">
              <w:t>SEND</w:t>
            </w:r>
            <w:r>
              <w:t>.</w:t>
            </w:r>
          </w:p>
        </w:tc>
        <w:tc>
          <w:tcPr>
            <w:tcW w:w="6332" w:type="dxa"/>
            <w:gridSpan w:val="2"/>
          </w:tcPr>
          <w:p w14:paraId="0DEBEF82" w14:textId="77777777" w:rsidR="0041184C" w:rsidRPr="0041184C" w:rsidRDefault="0041184C" w:rsidP="0041184C">
            <w:pPr>
              <w:shd w:val="clear" w:color="auto" w:fill="FFFFFE"/>
              <w:spacing w:line="240" w:lineRule="atLeast"/>
              <w:rPr>
                <w:sz w:val="20"/>
                <w:szCs w:val="20"/>
              </w:rPr>
            </w:pPr>
            <w:r w:rsidRPr="0041184C">
              <w:rPr>
                <w:sz w:val="20"/>
                <w:szCs w:val="20"/>
              </w:rPr>
              <w:t>{</w:t>
            </w:r>
          </w:p>
          <w:p w14:paraId="2F500DC4" w14:textId="77777777" w:rsidR="0041184C" w:rsidRPr="0041184C" w:rsidRDefault="0041184C" w:rsidP="0041184C">
            <w:pPr>
              <w:shd w:val="clear" w:color="auto" w:fill="FFFFFE"/>
              <w:spacing w:line="240" w:lineRule="atLeast"/>
              <w:rPr>
                <w:sz w:val="20"/>
                <w:szCs w:val="20"/>
              </w:rPr>
            </w:pPr>
            <w:r w:rsidRPr="0041184C">
              <w:rPr>
                <w:sz w:val="20"/>
                <w:szCs w:val="20"/>
              </w:rPr>
              <w:t xml:space="preserve">    "timestamp": "2020-03-18T14:41:26.582+0000",</w:t>
            </w:r>
          </w:p>
          <w:p w14:paraId="2D2CF33E" w14:textId="77777777" w:rsidR="0041184C" w:rsidRPr="0041184C" w:rsidRDefault="0041184C" w:rsidP="0041184C">
            <w:pPr>
              <w:shd w:val="clear" w:color="auto" w:fill="FFFFFE"/>
              <w:spacing w:line="240" w:lineRule="atLeast"/>
              <w:rPr>
                <w:sz w:val="20"/>
                <w:szCs w:val="20"/>
              </w:rPr>
            </w:pPr>
            <w:r w:rsidRPr="0041184C">
              <w:rPr>
                <w:sz w:val="20"/>
                <w:szCs w:val="20"/>
              </w:rPr>
              <w:t xml:space="preserve">    "messages": null,</w:t>
            </w:r>
          </w:p>
          <w:p w14:paraId="307C5F9A" w14:textId="77777777" w:rsidR="0041184C" w:rsidRPr="0041184C" w:rsidRDefault="0041184C" w:rsidP="0041184C">
            <w:pPr>
              <w:shd w:val="clear" w:color="auto" w:fill="FFFFFE"/>
              <w:spacing w:line="240" w:lineRule="atLeast"/>
              <w:rPr>
                <w:sz w:val="20"/>
                <w:szCs w:val="20"/>
              </w:rPr>
            </w:pPr>
            <w:r w:rsidRPr="0041184C">
              <w:rPr>
                <w:sz w:val="20"/>
                <w:szCs w:val="20"/>
              </w:rPr>
              <w:t xml:space="preserve">    "items": {</w:t>
            </w:r>
          </w:p>
          <w:p w14:paraId="2E6C54C3" w14:textId="77777777" w:rsidR="0041184C" w:rsidRPr="0041184C" w:rsidRDefault="0041184C" w:rsidP="0041184C">
            <w:pPr>
              <w:shd w:val="clear" w:color="auto" w:fill="FFFFFE"/>
              <w:spacing w:line="240" w:lineRule="atLeast"/>
              <w:rPr>
                <w:sz w:val="20"/>
                <w:szCs w:val="20"/>
              </w:rPr>
            </w:pPr>
            <w:r w:rsidRPr="0041184C">
              <w:rPr>
                <w:sz w:val="20"/>
                <w:szCs w:val="20"/>
              </w:rPr>
              <w:t xml:space="preserve">        "codIpa": "R_PUGLIA",</w:t>
            </w:r>
          </w:p>
          <w:p w14:paraId="0CFC9110" w14:textId="77777777" w:rsidR="0041184C" w:rsidRPr="0041184C" w:rsidRDefault="0041184C" w:rsidP="0041184C">
            <w:pPr>
              <w:shd w:val="clear" w:color="auto" w:fill="FFFFFE"/>
              <w:spacing w:line="240" w:lineRule="atLeast"/>
              <w:rPr>
                <w:sz w:val="20"/>
                <w:szCs w:val="20"/>
              </w:rPr>
            </w:pPr>
            <w:r w:rsidRPr="0041184C">
              <w:rPr>
                <w:sz w:val="20"/>
                <w:szCs w:val="20"/>
              </w:rPr>
              <w:t xml:space="preserve">        "codFiscale": null,</w:t>
            </w:r>
          </w:p>
          <w:p w14:paraId="5055CC95" w14:textId="77777777" w:rsidR="0041184C" w:rsidRPr="0041184C" w:rsidRDefault="0041184C" w:rsidP="0041184C">
            <w:pPr>
              <w:shd w:val="clear" w:color="auto" w:fill="FFFFFE"/>
              <w:spacing w:line="240" w:lineRule="atLeast"/>
              <w:rPr>
                <w:sz w:val="20"/>
                <w:szCs w:val="20"/>
              </w:rPr>
            </w:pPr>
            <w:r w:rsidRPr="0041184C">
              <w:rPr>
                <w:sz w:val="20"/>
                <w:szCs w:val="20"/>
              </w:rPr>
              <w:t xml:space="preserve">        "nomeEnte": "Regione Puglia",</w:t>
            </w:r>
          </w:p>
          <w:p w14:paraId="06964BB2" w14:textId="77777777" w:rsidR="0041184C" w:rsidRPr="0041184C" w:rsidRDefault="0041184C" w:rsidP="0041184C">
            <w:pPr>
              <w:shd w:val="clear" w:color="auto" w:fill="FFFFFE"/>
              <w:spacing w:line="240" w:lineRule="atLeast"/>
              <w:rPr>
                <w:sz w:val="20"/>
                <w:szCs w:val="20"/>
              </w:rPr>
            </w:pPr>
            <w:r w:rsidRPr="0041184C">
              <w:rPr>
                <w:sz w:val="20"/>
                <w:szCs w:val="20"/>
              </w:rPr>
              <w:t xml:space="preserve">        "emailAmministratore": "utente.prova@regione.puglia.test",</w:t>
            </w:r>
          </w:p>
          <w:p w14:paraId="4EE29DCA" w14:textId="77777777" w:rsidR="0041184C" w:rsidRPr="0041184C" w:rsidRDefault="0041184C" w:rsidP="0041184C">
            <w:pPr>
              <w:shd w:val="clear" w:color="auto" w:fill="FFFFFE"/>
              <w:spacing w:line="240" w:lineRule="atLeast"/>
              <w:rPr>
                <w:sz w:val="20"/>
                <w:szCs w:val="20"/>
              </w:rPr>
            </w:pPr>
            <w:r w:rsidRPr="0041184C">
              <w:rPr>
                <w:sz w:val="20"/>
                <w:szCs w:val="20"/>
              </w:rPr>
              <w:t xml:space="preserve">        "id": 3</w:t>
            </w:r>
          </w:p>
          <w:p w14:paraId="66CC3C13" w14:textId="77777777" w:rsidR="0041184C" w:rsidRPr="0041184C" w:rsidRDefault="0041184C" w:rsidP="0041184C">
            <w:pPr>
              <w:shd w:val="clear" w:color="auto" w:fill="FFFFFE"/>
              <w:spacing w:line="240" w:lineRule="atLeast"/>
              <w:rPr>
                <w:sz w:val="20"/>
                <w:szCs w:val="20"/>
              </w:rPr>
            </w:pPr>
            <w:r w:rsidRPr="0041184C">
              <w:rPr>
                <w:sz w:val="20"/>
                <w:szCs w:val="20"/>
              </w:rPr>
              <w:t xml:space="preserve">    }</w:t>
            </w:r>
          </w:p>
          <w:p w14:paraId="10497AF7" w14:textId="4429A21C" w:rsidR="000A2819" w:rsidRPr="00C84A37" w:rsidRDefault="0041184C" w:rsidP="0041184C">
            <w:pPr>
              <w:shd w:val="clear" w:color="auto" w:fill="FFFFFE"/>
              <w:spacing w:line="240" w:lineRule="atLeast"/>
            </w:pPr>
            <w:r w:rsidRPr="0041184C">
              <w:rPr>
                <w:sz w:val="20"/>
                <w:szCs w:val="20"/>
              </w:rPr>
              <w:t>}</w:t>
            </w:r>
          </w:p>
        </w:tc>
        <w:tc>
          <w:tcPr>
            <w:tcW w:w="1117" w:type="dxa"/>
            <w:vAlign w:val="center"/>
          </w:tcPr>
          <w:p w14:paraId="6DFF1CFC" w14:textId="77777777" w:rsidR="000A2819" w:rsidRPr="00C84A37" w:rsidRDefault="000A2819" w:rsidP="000A2819">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245FDDD0" w14:textId="77777777" w:rsidR="000A2819" w:rsidRDefault="000A2819" w:rsidP="00CF2BD9"/>
    <w:p w14:paraId="43151FF8" w14:textId="1C7850FA" w:rsidR="00930870" w:rsidRDefault="00930870" w:rsidP="00CF2BD9"/>
    <w:p w14:paraId="3C8A28CF" w14:textId="2CA06806" w:rsidR="003E1132" w:rsidRDefault="003E1132" w:rsidP="003E1132">
      <w:pPr>
        <w:pStyle w:val="Titolo4"/>
      </w:pPr>
      <w:r w:rsidRPr="000A2819">
        <w:t>TC_CONFIGURAZIONE_0</w:t>
      </w:r>
      <w:r>
        <w:t>3</w:t>
      </w:r>
    </w:p>
    <w:tbl>
      <w:tblPr>
        <w:tblStyle w:val="Grigliatabella"/>
        <w:tblW w:w="9854" w:type="dxa"/>
        <w:tblLook w:val="04A0" w:firstRow="1" w:lastRow="0" w:firstColumn="1" w:lastColumn="0" w:noHBand="0" w:noVBand="1"/>
      </w:tblPr>
      <w:tblGrid>
        <w:gridCol w:w="626"/>
        <w:gridCol w:w="1779"/>
        <w:gridCol w:w="1784"/>
        <w:gridCol w:w="4548"/>
        <w:gridCol w:w="1117"/>
      </w:tblGrid>
      <w:tr w:rsidR="003E1132" w:rsidRPr="00C84A37" w14:paraId="5B6A8FB4" w14:textId="77777777" w:rsidTr="006E7687">
        <w:trPr>
          <w:gridAfter w:val="2"/>
          <w:wAfter w:w="5665" w:type="dxa"/>
          <w:trHeight w:val="583"/>
        </w:trPr>
        <w:tc>
          <w:tcPr>
            <w:tcW w:w="4189" w:type="dxa"/>
            <w:gridSpan w:val="3"/>
            <w:shd w:val="clear" w:color="auto" w:fill="DEEAF6" w:themeFill="accent1" w:themeFillTint="33"/>
          </w:tcPr>
          <w:p w14:paraId="1B4C5BCD" w14:textId="075A4419" w:rsidR="003E1132" w:rsidRPr="00C84A37" w:rsidRDefault="003E1132" w:rsidP="006E7687">
            <w:pPr>
              <w:rPr>
                <w:b/>
              </w:rPr>
            </w:pPr>
            <w:r w:rsidRPr="00C84A37">
              <w:rPr>
                <w:b/>
              </w:rPr>
              <w:t>TC_</w:t>
            </w:r>
            <w:r>
              <w:rPr>
                <w:b/>
              </w:rPr>
              <w:t>CONFIGURAZIONE</w:t>
            </w:r>
            <w:r w:rsidRPr="00C84A37">
              <w:rPr>
                <w:b/>
              </w:rPr>
              <w:t>_0</w:t>
            </w:r>
            <w:r>
              <w:rPr>
                <w:b/>
              </w:rPr>
              <w:t>3</w:t>
            </w:r>
          </w:p>
        </w:tc>
      </w:tr>
      <w:tr w:rsidR="003E1132" w:rsidRPr="00C84A37" w14:paraId="1B2B4284" w14:textId="77777777" w:rsidTr="006E7687">
        <w:trPr>
          <w:trHeight w:val="550"/>
        </w:trPr>
        <w:tc>
          <w:tcPr>
            <w:tcW w:w="2405" w:type="dxa"/>
            <w:gridSpan w:val="2"/>
          </w:tcPr>
          <w:p w14:paraId="2217CA21" w14:textId="77777777" w:rsidR="003E1132" w:rsidRPr="00C84A37" w:rsidRDefault="003E1132" w:rsidP="006E7687">
            <w:pPr>
              <w:rPr>
                <w:b/>
              </w:rPr>
            </w:pPr>
            <w:r w:rsidRPr="00C84A37">
              <w:rPr>
                <w:b/>
              </w:rPr>
              <w:t>Titolo</w:t>
            </w:r>
          </w:p>
        </w:tc>
        <w:tc>
          <w:tcPr>
            <w:tcW w:w="7449" w:type="dxa"/>
            <w:gridSpan w:val="3"/>
          </w:tcPr>
          <w:p w14:paraId="05B21062" w14:textId="52117A83" w:rsidR="003E1132" w:rsidRPr="00C84A37" w:rsidRDefault="003E1132" w:rsidP="006E7687">
            <w:r>
              <w:t>Modifica Ente</w:t>
            </w:r>
          </w:p>
        </w:tc>
      </w:tr>
      <w:tr w:rsidR="003E1132" w:rsidRPr="00C84A37" w14:paraId="4ED164C3" w14:textId="77777777" w:rsidTr="006E7687">
        <w:trPr>
          <w:trHeight w:val="550"/>
        </w:trPr>
        <w:tc>
          <w:tcPr>
            <w:tcW w:w="2405" w:type="dxa"/>
            <w:gridSpan w:val="2"/>
          </w:tcPr>
          <w:p w14:paraId="65A37D4B" w14:textId="77777777" w:rsidR="003E1132" w:rsidRPr="00C84A37" w:rsidRDefault="003E1132" w:rsidP="006E7687">
            <w:pPr>
              <w:rPr>
                <w:b/>
              </w:rPr>
            </w:pPr>
            <w:r w:rsidRPr="00C84A37">
              <w:rPr>
                <w:b/>
              </w:rPr>
              <w:t>Descrizione</w:t>
            </w:r>
          </w:p>
        </w:tc>
        <w:tc>
          <w:tcPr>
            <w:tcW w:w="7449" w:type="dxa"/>
            <w:gridSpan w:val="3"/>
          </w:tcPr>
          <w:p w14:paraId="4C0AA10E" w14:textId="5F6F9F76" w:rsidR="003E1132" w:rsidRPr="00C84A37" w:rsidRDefault="003E1132" w:rsidP="006E7687">
            <w:r w:rsidRPr="003E1132">
              <w:t>Modifica di un Ente beneficiario.</w:t>
            </w:r>
          </w:p>
        </w:tc>
      </w:tr>
      <w:tr w:rsidR="003E1132" w:rsidRPr="00C84A37" w14:paraId="70A1E504" w14:textId="77777777" w:rsidTr="006E7687">
        <w:trPr>
          <w:trHeight w:val="550"/>
        </w:trPr>
        <w:tc>
          <w:tcPr>
            <w:tcW w:w="2405" w:type="dxa"/>
            <w:gridSpan w:val="2"/>
          </w:tcPr>
          <w:p w14:paraId="52135C0A" w14:textId="77777777" w:rsidR="003E1132" w:rsidRPr="00C84A37" w:rsidRDefault="003E1132" w:rsidP="006E7687">
            <w:pPr>
              <w:rPr>
                <w:b/>
              </w:rPr>
            </w:pPr>
            <w:r>
              <w:rPr>
                <w:b/>
              </w:rPr>
              <w:t>Id Ruolo/Attore</w:t>
            </w:r>
          </w:p>
        </w:tc>
        <w:tc>
          <w:tcPr>
            <w:tcW w:w="7449" w:type="dxa"/>
            <w:gridSpan w:val="3"/>
          </w:tcPr>
          <w:p w14:paraId="4BBEC53F" w14:textId="77777777" w:rsidR="003E1132" w:rsidRPr="00146646" w:rsidRDefault="003E1132" w:rsidP="006E7687">
            <w:r>
              <w:t>001</w:t>
            </w:r>
          </w:p>
        </w:tc>
      </w:tr>
      <w:tr w:rsidR="003E1132" w:rsidRPr="00C84A37" w14:paraId="0A95AD17" w14:textId="77777777" w:rsidTr="006E7687">
        <w:tc>
          <w:tcPr>
            <w:tcW w:w="2405" w:type="dxa"/>
            <w:gridSpan w:val="2"/>
            <w:vAlign w:val="center"/>
          </w:tcPr>
          <w:p w14:paraId="0DDBB036" w14:textId="77777777" w:rsidR="003E1132" w:rsidRPr="00C84A37" w:rsidRDefault="003E1132" w:rsidP="006E7687">
            <w:pPr>
              <w:rPr>
                <w:b/>
              </w:rPr>
            </w:pPr>
            <w:r w:rsidRPr="00C84A37">
              <w:rPr>
                <w:b/>
              </w:rPr>
              <w:t>Pre-condizioni</w:t>
            </w:r>
          </w:p>
        </w:tc>
        <w:tc>
          <w:tcPr>
            <w:tcW w:w="7449" w:type="dxa"/>
            <w:gridSpan w:val="3"/>
            <w:vAlign w:val="center"/>
          </w:tcPr>
          <w:p w14:paraId="4003AE81" w14:textId="77777777" w:rsidR="003E1132" w:rsidRDefault="003E1132" w:rsidP="006E7687">
            <w:pPr>
              <w:pStyle w:val="Paragrafoelenco"/>
              <w:numPr>
                <w:ilvl w:val="0"/>
                <w:numId w:val="7"/>
              </w:numPr>
              <w:ind w:left="714" w:hanging="357"/>
            </w:pPr>
            <w:r>
              <w:t xml:space="preserve">L’utente ha avviato l’app Postman e caricato la Collection di request “PayFlowPA-MyPivot” </w:t>
            </w:r>
          </w:p>
          <w:p w14:paraId="09268EA5" w14:textId="77777777" w:rsidR="003E1132" w:rsidRDefault="003E1132" w:rsidP="006E7687">
            <w:pPr>
              <w:pStyle w:val="Paragrafoelenco"/>
              <w:numPr>
                <w:ilvl w:val="0"/>
                <w:numId w:val="7"/>
              </w:numPr>
              <w:ind w:left="714" w:hanging="357"/>
            </w:pPr>
            <w:r>
              <w:t>L’utente deve avere selezionato la request TC_CONFIGURAZIONE_0</w:t>
            </w:r>
            <w:r w:rsidR="00BD4EDF">
              <w:t>3</w:t>
            </w:r>
          </w:p>
          <w:p w14:paraId="684A6F1D" w14:textId="21C435EB" w:rsidR="000F1930" w:rsidRPr="00C84A37" w:rsidRDefault="000F1930" w:rsidP="006E7687">
            <w:pPr>
              <w:pStyle w:val="Paragrafoelenco"/>
              <w:numPr>
                <w:ilvl w:val="0"/>
                <w:numId w:val="7"/>
              </w:numPr>
              <w:ind w:left="714" w:hanging="357"/>
            </w:pPr>
            <w:r>
              <w:t>L’utente deve avere eseguito TC_CONFIGURAZIONE_02</w:t>
            </w:r>
          </w:p>
        </w:tc>
      </w:tr>
      <w:tr w:rsidR="000F1930" w:rsidRPr="00C84A37" w14:paraId="400FFFBB" w14:textId="77777777" w:rsidTr="006E7687">
        <w:tc>
          <w:tcPr>
            <w:tcW w:w="2405" w:type="dxa"/>
            <w:gridSpan w:val="2"/>
            <w:vAlign w:val="center"/>
          </w:tcPr>
          <w:p w14:paraId="5AE31D21" w14:textId="70C44999" w:rsidR="000F1930" w:rsidRPr="00C84A37" w:rsidRDefault="000F1930" w:rsidP="006E7687">
            <w:pPr>
              <w:rPr>
                <w:b/>
              </w:rPr>
            </w:pPr>
            <w:r>
              <w:rPr>
                <w:b/>
              </w:rPr>
              <w:t>Post-condizione</w:t>
            </w:r>
          </w:p>
        </w:tc>
        <w:tc>
          <w:tcPr>
            <w:tcW w:w="7449" w:type="dxa"/>
            <w:gridSpan w:val="3"/>
            <w:vAlign w:val="center"/>
          </w:tcPr>
          <w:p w14:paraId="51188E34" w14:textId="7DD27815" w:rsidR="000F1930" w:rsidRDefault="000F1930" w:rsidP="000F1930">
            <w:pPr>
              <w:pStyle w:val="Paragrafoelenco"/>
              <w:numPr>
                <w:ilvl w:val="0"/>
                <w:numId w:val="7"/>
              </w:numPr>
              <w:ind w:left="714" w:hanging="357"/>
            </w:pPr>
            <w:r>
              <w:t>L’ente Regione Puglia risulta modificato</w:t>
            </w:r>
          </w:p>
          <w:p w14:paraId="55E151E7" w14:textId="69E93503" w:rsidR="000F1930" w:rsidRDefault="000F1930" w:rsidP="000F1930">
            <w:pPr>
              <w:pStyle w:val="Paragrafoelenco"/>
              <w:numPr>
                <w:ilvl w:val="0"/>
                <w:numId w:val="7"/>
              </w:numPr>
              <w:ind w:left="714" w:hanging="357"/>
            </w:pPr>
            <w:r>
              <w:t>È possibile utilizzare TC_CONFIGURAZIONE_01 per verificare la corretta modifica della email dell’ente, inserendo il parametro R_PUGLIA.</w:t>
            </w:r>
          </w:p>
        </w:tc>
      </w:tr>
      <w:tr w:rsidR="003E1132" w:rsidRPr="00C84A37" w14:paraId="30C2DEF2" w14:textId="77777777" w:rsidTr="006E7687">
        <w:tc>
          <w:tcPr>
            <w:tcW w:w="2405" w:type="dxa"/>
            <w:gridSpan w:val="2"/>
            <w:vAlign w:val="center"/>
          </w:tcPr>
          <w:p w14:paraId="2B1E0101" w14:textId="77777777" w:rsidR="003E1132" w:rsidRPr="00C84A37" w:rsidRDefault="003E1132" w:rsidP="006E7687">
            <w:pPr>
              <w:rPr>
                <w:b/>
              </w:rPr>
            </w:pPr>
            <w:r>
              <w:rPr>
                <w:b/>
              </w:rPr>
              <w:t>Input</w:t>
            </w:r>
          </w:p>
        </w:tc>
        <w:tc>
          <w:tcPr>
            <w:tcW w:w="7449" w:type="dxa"/>
            <w:gridSpan w:val="3"/>
            <w:vAlign w:val="center"/>
          </w:tcPr>
          <w:p w14:paraId="7610E0D6" w14:textId="77777777" w:rsidR="0041184C" w:rsidRDefault="0041184C" w:rsidP="0041184C">
            <w:r>
              <w:t>{</w:t>
            </w:r>
          </w:p>
          <w:p w14:paraId="008E6822" w14:textId="77777777" w:rsidR="0041184C" w:rsidRDefault="0041184C" w:rsidP="0041184C">
            <w:r>
              <w:t xml:space="preserve">  "id": 3,</w:t>
            </w:r>
          </w:p>
          <w:p w14:paraId="723D9386" w14:textId="77777777" w:rsidR="0041184C" w:rsidRDefault="0041184C" w:rsidP="0041184C">
            <w:r>
              <w:t xml:space="preserve">  "codIpa": "R_PUGLIA",</w:t>
            </w:r>
          </w:p>
          <w:p w14:paraId="3F517E35" w14:textId="77777777" w:rsidR="0041184C" w:rsidRDefault="0041184C" w:rsidP="0041184C">
            <w:r>
              <w:t xml:space="preserve">  "codFiscale": "80017210727",</w:t>
            </w:r>
          </w:p>
          <w:p w14:paraId="3463864E" w14:textId="77777777" w:rsidR="0041184C" w:rsidRDefault="0041184C" w:rsidP="0041184C">
            <w:r>
              <w:t xml:space="preserve">  "nomeEnte": "Regione Puglia",</w:t>
            </w:r>
          </w:p>
          <w:p w14:paraId="69242A03" w14:textId="77777777" w:rsidR="0041184C" w:rsidRDefault="0041184C" w:rsidP="0041184C">
            <w:r>
              <w:t xml:space="preserve">  "emailAmministratore": "m.guariniello@almaviva.it"</w:t>
            </w:r>
          </w:p>
          <w:p w14:paraId="52D0D687" w14:textId="2B6CA077" w:rsidR="003E1132" w:rsidRDefault="0041184C" w:rsidP="0041184C">
            <w:r>
              <w:t>}</w:t>
            </w:r>
          </w:p>
        </w:tc>
      </w:tr>
      <w:tr w:rsidR="003E1132" w:rsidRPr="00C84A37" w14:paraId="54833C2B" w14:textId="77777777" w:rsidTr="006E7687">
        <w:trPr>
          <w:trHeight w:val="540"/>
        </w:trPr>
        <w:tc>
          <w:tcPr>
            <w:tcW w:w="626" w:type="dxa"/>
          </w:tcPr>
          <w:p w14:paraId="3EEFC4F4" w14:textId="77777777" w:rsidR="003E1132" w:rsidRPr="00C84A37" w:rsidRDefault="003E1132" w:rsidP="006E7687">
            <w:pPr>
              <w:rPr>
                <w:b/>
              </w:rPr>
            </w:pPr>
            <w:r w:rsidRPr="00C84A37">
              <w:rPr>
                <w:b/>
              </w:rPr>
              <w:lastRenderedPageBreak/>
              <w:t>Step</w:t>
            </w:r>
          </w:p>
        </w:tc>
        <w:tc>
          <w:tcPr>
            <w:tcW w:w="1779" w:type="dxa"/>
          </w:tcPr>
          <w:p w14:paraId="0F6392B8" w14:textId="77777777" w:rsidR="003E1132" w:rsidRPr="00C84A37" w:rsidRDefault="003E1132" w:rsidP="006E7687">
            <w:pPr>
              <w:rPr>
                <w:b/>
              </w:rPr>
            </w:pPr>
            <w:r w:rsidRPr="00C84A37">
              <w:rPr>
                <w:b/>
              </w:rPr>
              <w:t>Azione</w:t>
            </w:r>
          </w:p>
        </w:tc>
        <w:tc>
          <w:tcPr>
            <w:tcW w:w="6332" w:type="dxa"/>
            <w:gridSpan w:val="2"/>
          </w:tcPr>
          <w:p w14:paraId="7A005AA8" w14:textId="77777777" w:rsidR="003E1132" w:rsidRPr="00C84A37" w:rsidRDefault="003E1132" w:rsidP="006E7687">
            <w:pPr>
              <w:rPr>
                <w:b/>
              </w:rPr>
            </w:pPr>
            <w:r w:rsidRPr="00C84A37">
              <w:rPr>
                <w:b/>
              </w:rPr>
              <w:t>Risultato atteso</w:t>
            </w:r>
          </w:p>
        </w:tc>
        <w:tc>
          <w:tcPr>
            <w:tcW w:w="1117" w:type="dxa"/>
          </w:tcPr>
          <w:p w14:paraId="7AA2D99C" w14:textId="77777777" w:rsidR="003E1132" w:rsidRPr="00C84A37" w:rsidRDefault="003E1132" w:rsidP="006E7687">
            <w:pPr>
              <w:rPr>
                <w:b/>
              </w:rPr>
            </w:pPr>
            <w:r w:rsidRPr="00C84A37">
              <w:rPr>
                <w:b/>
              </w:rPr>
              <w:t>Esito</w:t>
            </w:r>
          </w:p>
        </w:tc>
      </w:tr>
      <w:tr w:rsidR="003E1132" w:rsidRPr="00C84A37" w14:paraId="6AC740F2" w14:textId="77777777" w:rsidTr="006E7687">
        <w:trPr>
          <w:trHeight w:val="1800"/>
        </w:trPr>
        <w:tc>
          <w:tcPr>
            <w:tcW w:w="626" w:type="dxa"/>
          </w:tcPr>
          <w:p w14:paraId="49A81942" w14:textId="77777777" w:rsidR="003E1132" w:rsidRPr="00C84A37" w:rsidRDefault="003E1132" w:rsidP="006E7687">
            <w:r>
              <w:t>1</w:t>
            </w:r>
          </w:p>
        </w:tc>
        <w:tc>
          <w:tcPr>
            <w:tcW w:w="1779" w:type="dxa"/>
          </w:tcPr>
          <w:p w14:paraId="50DDD86F" w14:textId="77777777" w:rsidR="003E1132" w:rsidRPr="00C84A37" w:rsidRDefault="003E1132" w:rsidP="006E7687">
            <w:r>
              <w:t>L’utente seleziona il pulsante SEND.</w:t>
            </w:r>
          </w:p>
        </w:tc>
        <w:tc>
          <w:tcPr>
            <w:tcW w:w="6332" w:type="dxa"/>
            <w:gridSpan w:val="2"/>
          </w:tcPr>
          <w:p w14:paraId="38C7FA1B" w14:textId="77777777" w:rsidR="0041184C" w:rsidRPr="0041184C" w:rsidRDefault="0041184C" w:rsidP="0041184C">
            <w:pPr>
              <w:shd w:val="clear" w:color="auto" w:fill="FFFFFE"/>
              <w:spacing w:line="240" w:lineRule="atLeast"/>
              <w:rPr>
                <w:sz w:val="20"/>
                <w:szCs w:val="20"/>
              </w:rPr>
            </w:pPr>
            <w:r w:rsidRPr="0041184C">
              <w:rPr>
                <w:sz w:val="20"/>
                <w:szCs w:val="20"/>
              </w:rPr>
              <w:t>{</w:t>
            </w:r>
          </w:p>
          <w:p w14:paraId="6AD2B339" w14:textId="77777777" w:rsidR="0041184C" w:rsidRPr="0041184C" w:rsidRDefault="0041184C" w:rsidP="0041184C">
            <w:pPr>
              <w:shd w:val="clear" w:color="auto" w:fill="FFFFFE"/>
              <w:spacing w:line="240" w:lineRule="atLeast"/>
              <w:rPr>
                <w:sz w:val="20"/>
                <w:szCs w:val="20"/>
              </w:rPr>
            </w:pPr>
            <w:r w:rsidRPr="0041184C">
              <w:rPr>
                <w:sz w:val="20"/>
                <w:szCs w:val="20"/>
              </w:rPr>
              <w:t xml:space="preserve">    "timestamp": "2020-03-18T14:43:06.524+0000",</w:t>
            </w:r>
          </w:p>
          <w:p w14:paraId="3032949C" w14:textId="77777777" w:rsidR="0041184C" w:rsidRPr="0041184C" w:rsidRDefault="0041184C" w:rsidP="0041184C">
            <w:pPr>
              <w:shd w:val="clear" w:color="auto" w:fill="FFFFFE"/>
              <w:spacing w:line="240" w:lineRule="atLeast"/>
              <w:rPr>
                <w:sz w:val="20"/>
                <w:szCs w:val="20"/>
              </w:rPr>
            </w:pPr>
            <w:r w:rsidRPr="0041184C">
              <w:rPr>
                <w:sz w:val="20"/>
                <w:szCs w:val="20"/>
              </w:rPr>
              <w:t xml:space="preserve">    "messages": null,</w:t>
            </w:r>
          </w:p>
          <w:p w14:paraId="1F7BE4BD" w14:textId="77777777" w:rsidR="0041184C" w:rsidRPr="0041184C" w:rsidRDefault="0041184C" w:rsidP="0041184C">
            <w:pPr>
              <w:shd w:val="clear" w:color="auto" w:fill="FFFFFE"/>
              <w:spacing w:line="240" w:lineRule="atLeast"/>
              <w:rPr>
                <w:sz w:val="20"/>
                <w:szCs w:val="20"/>
              </w:rPr>
            </w:pPr>
            <w:r w:rsidRPr="0041184C">
              <w:rPr>
                <w:sz w:val="20"/>
                <w:szCs w:val="20"/>
              </w:rPr>
              <w:t xml:space="preserve">    "items": {</w:t>
            </w:r>
          </w:p>
          <w:p w14:paraId="6F02E5BF" w14:textId="77777777" w:rsidR="0041184C" w:rsidRPr="0041184C" w:rsidRDefault="0041184C" w:rsidP="0041184C">
            <w:pPr>
              <w:shd w:val="clear" w:color="auto" w:fill="FFFFFE"/>
              <w:spacing w:line="240" w:lineRule="atLeast"/>
              <w:rPr>
                <w:sz w:val="20"/>
                <w:szCs w:val="20"/>
              </w:rPr>
            </w:pPr>
            <w:r w:rsidRPr="0041184C">
              <w:rPr>
                <w:sz w:val="20"/>
                <w:szCs w:val="20"/>
              </w:rPr>
              <w:t xml:space="preserve">        "codIpa": "R_PUGLIA",</w:t>
            </w:r>
          </w:p>
          <w:p w14:paraId="5D34CE57" w14:textId="77777777" w:rsidR="0041184C" w:rsidRPr="0041184C" w:rsidRDefault="0041184C" w:rsidP="0041184C">
            <w:pPr>
              <w:shd w:val="clear" w:color="auto" w:fill="FFFFFE"/>
              <w:spacing w:line="240" w:lineRule="atLeast"/>
              <w:rPr>
                <w:sz w:val="20"/>
                <w:szCs w:val="20"/>
              </w:rPr>
            </w:pPr>
            <w:r w:rsidRPr="0041184C">
              <w:rPr>
                <w:sz w:val="20"/>
                <w:szCs w:val="20"/>
              </w:rPr>
              <w:t xml:space="preserve">        "codFiscale": null,</w:t>
            </w:r>
          </w:p>
          <w:p w14:paraId="4DDCC67B" w14:textId="77777777" w:rsidR="0041184C" w:rsidRPr="0041184C" w:rsidRDefault="0041184C" w:rsidP="0041184C">
            <w:pPr>
              <w:shd w:val="clear" w:color="auto" w:fill="FFFFFE"/>
              <w:spacing w:line="240" w:lineRule="atLeast"/>
              <w:rPr>
                <w:sz w:val="20"/>
                <w:szCs w:val="20"/>
              </w:rPr>
            </w:pPr>
            <w:r w:rsidRPr="0041184C">
              <w:rPr>
                <w:sz w:val="20"/>
                <w:szCs w:val="20"/>
              </w:rPr>
              <w:t xml:space="preserve">        "nomeEnte": "Regione Puglia",</w:t>
            </w:r>
          </w:p>
          <w:p w14:paraId="29B74596" w14:textId="77777777" w:rsidR="0041184C" w:rsidRPr="0041184C" w:rsidRDefault="0041184C" w:rsidP="0041184C">
            <w:pPr>
              <w:shd w:val="clear" w:color="auto" w:fill="FFFFFE"/>
              <w:spacing w:line="240" w:lineRule="atLeast"/>
              <w:rPr>
                <w:sz w:val="20"/>
                <w:szCs w:val="20"/>
              </w:rPr>
            </w:pPr>
            <w:r w:rsidRPr="0041184C">
              <w:rPr>
                <w:sz w:val="20"/>
                <w:szCs w:val="20"/>
              </w:rPr>
              <w:t xml:space="preserve">        "emailAmministratore": "m.guariniello@almaviva.it",</w:t>
            </w:r>
          </w:p>
          <w:p w14:paraId="76F54A5B" w14:textId="77777777" w:rsidR="0041184C" w:rsidRPr="0041184C" w:rsidRDefault="0041184C" w:rsidP="0041184C">
            <w:pPr>
              <w:shd w:val="clear" w:color="auto" w:fill="FFFFFE"/>
              <w:spacing w:line="240" w:lineRule="atLeast"/>
              <w:rPr>
                <w:sz w:val="20"/>
                <w:szCs w:val="20"/>
              </w:rPr>
            </w:pPr>
            <w:r w:rsidRPr="0041184C">
              <w:rPr>
                <w:sz w:val="20"/>
                <w:szCs w:val="20"/>
              </w:rPr>
              <w:t xml:space="preserve">        "id": 3</w:t>
            </w:r>
          </w:p>
          <w:p w14:paraId="3B326E1C" w14:textId="77777777" w:rsidR="0041184C" w:rsidRPr="0041184C" w:rsidRDefault="0041184C" w:rsidP="0041184C">
            <w:pPr>
              <w:shd w:val="clear" w:color="auto" w:fill="FFFFFE"/>
              <w:spacing w:line="240" w:lineRule="atLeast"/>
              <w:rPr>
                <w:sz w:val="20"/>
                <w:szCs w:val="20"/>
              </w:rPr>
            </w:pPr>
            <w:r w:rsidRPr="0041184C">
              <w:rPr>
                <w:sz w:val="20"/>
                <w:szCs w:val="20"/>
              </w:rPr>
              <w:t xml:space="preserve">    }</w:t>
            </w:r>
          </w:p>
          <w:p w14:paraId="1AEDDE1F" w14:textId="18B6F520" w:rsidR="003E1132" w:rsidRPr="00C84A37" w:rsidRDefault="0041184C" w:rsidP="0041184C">
            <w:pPr>
              <w:shd w:val="clear" w:color="auto" w:fill="FFFFFE"/>
              <w:spacing w:line="240" w:lineRule="atLeast"/>
            </w:pPr>
            <w:r w:rsidRPr="0041184C">
              <w:rPr>
                <w:sz w:val="20"/>
                <w:szCs w:val="20"/>
              </w:rPr>
              <w:t>}</w:t>
            </w:r>
          </w:p>
        </w:tc>
        <w:tc>
          <w:tcPr>
            <w:tcW w:w="1117" w:type="dxa"/>
            <w:vAlign w:val="center"/>
          </w:tcPr>
          <w:p w14:paraId="326F16B7" w14:textId="77777777" w:rsidR="003E1132" w:rsidRPr="00C84A37" w:rsidRDefault="003E1132" w:rsidP="006E7687">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79137547" w14:textId="77777777" w:rsidR="003E1132" w:rsidRDefault="003E1132" w:rsidP="003E1132"/>
    <w:p w14:paraId="7C51A273" w14:textId="77777777" w:rsidR="00BD4EDF" w:rsidRDefault="00BD4EDF" w:rsidP="00BD4EDF"/>
    <w:p w14:paraId="62D20C3D" w14:textId="2BFBCE1B" w:rsidR="00BD4EDF" w:rsidRDefault="00BD4EDF" w:rsidP="00BD4EDF">
      <w:pPr>
        <w:pStyle w:val="Titolo4"/>
      </w:pPr>
      <w:r w:rsidRPr="000A2819">
        <w:t>TC_CONFIGURAZIONE_0</w:t>
      </w:r>
      <w:r>
        <w:t>4</w:t>
      </w:r>
    </w:p>
    <w:tbl>
      <w:tblPr>
        <w:tblStyle w:val="Grigliatabella"/>
        <w:tblW w:w="9854" w:type="dxa"/>
        <w:tblLook w:val="04A0" w:firstRow="1" w:lastRow="0" w:firstColumn="1" w:lastColumn="0" w:noHBand="0" w:noVBand="1"/>
      </w:tblPr>
      <w:tblGrid>
        <w:gridCol w:w="626"/>
        <w:gridCol w:w="1779"/>
        <w:gridCol w:w="1784"/>
        <w:gridCol w:w="4548"/>
        <w:gridCol w:w="1117"/>
      </w:tblGrid>
      <w:tr w:rsidR="00BD4EDF" w:rsidRPr="00C84A37" w14:paraId="54883808" w14:textId="77777777" w:rsidTr="006E7687">
        <w:trPr>
          <w:gridAfter w:val="2"/>
          <w:wAfter w:w="5665" w:type="dxa"/>
          <w:trHeight w:val="583"/>
        </w:trPr>
        <w:tc>
          <w:tcPr>
            <w:tcW w:w="4189" w:type="dxa"/>
            <w:gridSpan w:val="3"/>
            <w:shd w:val="clear" w:color="auto" w:fill="DEEAF6" w:themeFill="accent1" w:themeFillTint="33"/>
          </w:tcPr>
          <w:p w14:paraId="2F2C60BE" w14:textId="1187FE35" w:rsidR="00BD4EDF" w:rsidRPr="00C84A37" w:rsidRDefault="00BD4EDF" w:rsidP="006E7687">
            <w:pPr>
              <w:rPr>
                <w:b/>
              </w:rPr>
            </w:pPr>
            <w:r w:rsidRPr="00C84A37">
              <w:rPr>
                <w:b/>
              </w:rPr>
              <w:t>TC_</w:t>
            </w:r>
            <w:r>
              <w:rPr>
                <w:b/>
              </w:rPr>
              <w:t>CONFIGURAZIONE</w:t>
            </w:r>
            <w:r w:rsidRPr="00C84A37">
              <w:rPr>
                <w:b/>
              </w:rPr>
              <w:t>_0</w:t>
            </w:r>
            <w:r>
              <w:rPr>
                <w:b/>
              </w:rPr>
              <w:t>4</w:t>
            </w:r>
          </w:p>
        </w:tc>
      </w:tr>
      <w:tr w:rsidR="00BD4EDF" w:rsidRPr="00C84A37" w14:paraId="104B7FE9" w14:textId="77777777" w:rsidTr="006E7687">
        <w:trPr>
          <w:trHeight w:val="550"/>
        </w:trPr>
        <w:tc>
          <w:tcPr>
            <w:tcW w:w="2405" w:type="dxa"/>
            <w:gridSpan w:val="2"/>
          </w:tcPr>
          <w:p w14:paraId="08DA710A" w14:textId="77777777" w:rsidR="00BD4EDF" w:rsidRPr="00C84A37" w:rsidRDefault="00BD4EDF" w:rsidP="006E7687">
            <w:pPr>
              <w:rPr>
                <w:b/>
              </w:rPr>
            </w:pPr>
            <w:r w:rsidRPr="00C84A37">
              <w:rPr>
                <w:b/>
              </w:rPr>
              <w:t>Titolo</w:t>
            </w:r>
          </w:p>
        </w:tc>
        <w:tc>
          <w:tcPr>
            <w:tcW w:w="7449" w:type="dxa"/>
            <w:gridSpan w:val="3"/>
          </w:tcPr>
          <w:p w14:paraId="3F2F2FD9" w14:textId="0FF09AA5" w:rsidR="00BD4EDF" w:rsidRPr="00C84A37" w:rsidRDefault="00BD4EDF" w:rsidP="006E7687">
            <w:r>
              <w:t>Elimina Ente</w:t>
            </w:r>
          </w:p>
        </w:tc>
      </w:tr>
      <w:tr w:rsidR="00BD4EDF" w:rsidRPr="00C84A37" w14:paraId="4BDC5A7C" w14:textId="77777777" w:rsidTr="006E7687">
        <w:trPr>
          <w:trHeight w:val="550"/>
        </w:trPr>
        <w:tc>
          <w:tcPr>
            <w:tcW w:w="2405" w:type="dxa"/>
            <w:gridSpan w:val="2"/>
          </w:tcPr>
          <w:p w14:paraId="3B76CC96" w14:textId="77777777" w:rsidR="00BD4EDF" w:rsidRPr="00C84A37" w:rsidRDefault="00BD4EDF" w:rsidP="006E7687">
            <w:pPr>
              <w:rPr>
                <w:b/>
              </w:rPr>
            </w:pPr>
            <w:r w:rsidRPr="00C84A37">
              <w:rPr>
                <w:b/>
              </w:rPr>
              <w:t>Descrizione</w:t>
            </w:r>
          </w:p>
        </w:tc>
        <w:tc>
          <w:tcPr>
            <w:tcW w:w="7449" w:type="dxa"/>
            <w:gridSpan w:val="3"/>
          </w:tcPr>
          <w:p w14:paraId="57936025" w14:textId="5189F492" w:rsidR="00BD4EDF" w:rsidRPr="00C84A37" w:rsidRDefault="00BD4EDF" w:rsidP="006E7687">
            <w:r>
              <w:t>Elimina un Ente beneficiario.</w:t>
            </w:r>
          </w:p>
        </w:tc>
      </w:tr>
      <w:tr w:rsidR="00BD4EDF" w:rsidRPr="00C84A37" w14:paraId="074F7F65" w14:textId="77777777" w:rsidTr="006E7687">
        <w:trPr>
          <w:trHeight w:val="550"/>
        </w:trPr>
        <w:tc>
          <w:tcPr>
            <w:tcW w:w="2405" w:type="dxa"/>
            <w:gridSpan w:val="2"/>
          </w:tcPr>
          <w:p w14:paraId="5F88283A" w14:textId="77777777" w:rsidR="00BD4EDF" w:rsidRPr="00C84A37" w:rsidRDefault="00BD4EDF" w:rsidP="006E7687">
            <w:pPr>
              <w:rPr>
                <w:b/>
              </w:rPr>
            </w:pPr>
            <w:r>
              <w:rPr>
                <w:b/>
              </w:rPr>
              <w:t>Id Ruolo/Attore</w:t>
            </w:r>
          </w:p>
        </w:tc>
        <w:tc>
          <w:tcPr>
            <w:tcW w:w="7449" w:type="dxa"/>
            <w:gridSpan w:val="3"/>
          </w:tcPr>
          <w:p w14:paraId="057C2977" w14:textId="77777777" w:rsidR="00BD4EDF" w:rsidRPr="00146646" w:rsidRDefault="00BD4EDF" w:rsidP="006E7687">
            <w:r>
              <w:t>001</w:t>
            </w:r>
          </w:p>
        </w:tc>
      </w:tr>
      <w:tr w:rsidR="00BD4EDF" w:rsidRPr="00C84A37" w14:paraId="32B73D8D" w14:textId="77777777" w:rsidTr="006E7687">
        <w:tc>
          <w:tcPr>
            <w:tcW w:w="2405" w:type="dxa"/>
            <w:gridSpan w:val="2"/>
            <w:vAlign w:val="center"/>
          </w:tcPr>
          <w:p w14:paraId="0FD6EBE8" w14:textId="77777777" w:rsidR="00BD4EDF" w:rsidRPr="00C84A37" w:rsidRDefault="00BD4EDF" w:rsidP="006E7687">
            <w:pPr>
              <w:rPr>
                <w:b/>
              </w:rPr>
            </w:pPr>
            <w:r w:rsidRPr="00C84A37">
              <w:rPr>
                <w:b/>
              </w:rPr>
              <w:t>Pre-condizioni</w:t>
            </w:r>
          </w:p>
        </w:tc>
        <w:tc>
          <w:tcPr>
            <w:tcW w:w="7449" w:type="dxa"/>
            <w:gridSpan w:val="3"/>
            <w:vAlign w:val="center"/>
          </w:tcPr>
          <w:p w14:paraId="4324EF2F" w14:textId="77777777" w:rsidR="00BD4EDF" w:rsidRDefault="00BD4EDF" w:rsidP="006E7687">
            <w:pPr>
              <w:pStyle w:val="Paragrafoelenco"/>
              <w:numPr>
                <w:ilvl w:val="0"/>
                <w:numId w:val="7"/>
              </w:numPr>
              <w:ind w:left="714" w:hanging="357"/>
            </w:pPr>
            <w:r>
              <w:t xml:space="preserve">L’utente ha avviato l’app Postman e caricato la Collection di request “PayFlowPA-MyPivot” </w:t>
            </w:r>
          </w:p>
          <w:p w14:paraId="19F91A3F" w14:textId="77777777" w:rsidR="00BD4EDF" w:rsidRDefault="00BD4EDF" w:rsidP="006E7687">
            <w:pPr>
              <w:pStyle w:val="Paragrafoelenco"/>
              <w:numPr>
                <w:ilvl w:val="0"/>
                <w:numId w:val="7"/>
              </w:numPr>
              <w:ind w:left="714" w:hanging="357"/>
            </w:pPr>
            <w:r>
              <w:t>L’utente deve avere selezionato la request TC_CONFIGURAZIONE_04</w:t>
            </w:r>
          </w:p>
          <w:p w14:paraId="7AF8B7FC" w14:textId="78951124" w:rsidR="000F1930" w:rsidRPr="00C84A37" w:rsidRDefault="000F1930" w:rsidP="006E7687">
            <w:pPr>
              <w:pStyle w:val="Paragrafoelenco"/>
              <w:numPr>
                <w:ilvl w:val="0"/>
                <w:numId w:val="7"/>
              </w:numPr>
              <w:ind w:left="714" w:hanging="357"/>
            </w:pPr>
            <w:r>
              <w:t>L’ente Regione Calabria sia inserito nel sistema con codice Ipa R_CALABRIA</w:t>
            </w:r>
          </w:p>
        </w:tc>
      </w:tr>
      <w:tr w:rsidR="000F1930" w:rsidRPr="00C84A37" w14:paraId="3514BCB5" w14:textId="77777777" w:rsidTr="00D04726">
        <w:tc>
          <w:tcPr>
            <w:tcW w:w="2405" w:type="dxa"/>
            <w:gridSpan w:val="2"/>
            <w:vAlign w:val="center"/>
          </w:tcPr>
          <w:p w14:paraId="45852DCF" w14:textId="77777777" w:rsidR="000F1930" w:rsidRPr="00C84A37" w:rsidRDefault="000F1930" w:rsidP="00D04726">
            <w:pPr>
              <w:rPr>
                <w:b/>
              </w:rPr>
            </w:pPr>
            <w:r>
              <w:rPr>
                <w:b/>
              </w:rPr>
              <w:t>Post-condizione</w:t>
            </w:r>
          </w:p>
        </w:tc>
        <w:tc>
          <w:tcPr>
            <w:tcW w:w="7449" w:type="dxa"/>
            <w:gridSpan w:val="3"/>
            <w:vAlign w:val="center"/>
          </w:tcPr>
          <w:p w14:paraId="770FD2BE" w14:textId="5493B26E" w:rsidR="000F1930" w:rsidRDefault="000F1930" w:rsidP="000F1930">
            <w:pPr>
              <w:pStyle w:val="Paragrafoelenco"/>
              <w:numPr>
                <w:ilvl w:val="0"/>
                <w:numId w:val="7"/>
              </w:numPr>
              <w:ind w:left="714" w:hanging="357"/>
            </w:pPr>
            <w:r>
              <w:t>L’ente Regione Puglia risulta cancellato cor</w:t>
            </w:r>
            <w:r w:rsidR="000651F8">
              <w:t>r</w:t>
            </w:r>
            <w:r>
              <w:t>ettamente</w:t>
            </w:r>
          </w:p>
        </w:tc>
      </w:tr>
      <w:tr w:rsidR="00BD4EDF" w:rsidRPr="00C84A37" w14:paraId="1BBA169F" w14:textId="77777777" w:rsidTr="006E7687">
        <w:tc>
          <w:tcPr>
            <w:tcW w:w="2405" w:type="dxa"/>
            <w:gridSpan w:val="2"/>
            <w:vAlign w:val="center"/>
          </w:tcPr>
          <w:p w14:paraId="3AC11F91" w14:textId="77777777" w:rsidR="00BD4EDF" w:rsidRPr="00C84A37" w:rsidRDefault="00BD4EDF" w:rsidP="006E7687">
            <w:pPr>
              <w:rPr>
                <w:b/>
              </w:rPr>
            </w:pPr>
            <w:r>
              <w:rPr>
                <w:b/>
              </w:rPr>
              <w:t>Input</w:t>
            </w:r>
          </w:p>
        </w:tc>
        <w:tc>
          <w:tcPr>
            <w:tcW w:w="7449" w:type="dxa"/>
            <w:gridSpan w:val="3"/>
            <w:vAlign w:val="center"/>
          </w:tcPr>
          <w:p w14:paraId="340796F1" w14:textId="77777777" w:rsidR="00BD4EDF" w:rsidRDefault="00BD4EDF" w:rsidP="006E7687"/>
          <w:tbl>
            <w:tblPr>
              <w:tblStyle w:val="GridTable3"/>
              <w:tblW w:w="0" w:type="auto"/>
              <w:tblLook w:val="04A0" w:firstRow="1" w:lastRow="0" w:firstColumn="1" w:lastColumn="0" w:noHBand="0" w:noVBand="1"/>
            </w:tblPr>
            <w:tblGrid>
              <w:gridCol w:w="1212"/>
              <w:gridCol w:w="6011"/>
            </w:tblGrid>
            <w:tr w:rsidR="00BD4EDF" w14:paraId="012CB2DE" w14:textId="77777777" w:rsidTr="006E76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22365F23" w14:textId="77777777" w:rsidR="00BD4EDF" w:rsidRDefault="00BD4EDF" w:rsidP="00BD4EDF">
                  <w:r>
                    <w:t>Key</w:t>
                  </w:r>
                </w:p>
              </w:tc>
              <w:tc>
                <w:tcPr>
                  <w:tcW w:w="6011" w:type="dxa"/>
                </w:tcPr>
                <w:p w14:paraId="1AEC956A" w14:textId="77777777" w:rsidR="00BD4EDF" w:rsidRDefault="00BD4EDF" w:rsidP="00BD4EDF">
                  <w:pPr>
                    <w:cnfStyle w:val="100000000000" w:firstRow="1" w:lastRow="0" w:firstColumn="0" w:lastColumn="0" w:oddVBand="0" w:evenVBand="0" w:oddHBand="0" w:evenHBand="0" w:firstRowFirstColumn="0" w:firstRowLastColumn="0" w:lastRowFirstColumn="0" w:lastRowLastColumn="0"/>
                  </w:pPr>
                  <w:r>
                    <w:t>Value</w:t>
                  </w:r>
                </w:p>
              </w:tc>
            </w:tr>
            <w:tr w:rsidR="00BD4EDF" w14:paraId="37507EDF" w14:textId="77777777" w:rsidTr="006E7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2AD69A55" w14:textId="4058392B" w:rsidR="00BD4EDF" w:rsidRDefault="00BD4EDF" w:rsidP="00BD4EDF">
                  <w:r>
                    <w:t>codIpa</w:t>
                  </w:r>
                </w:p>
              </w:tc>
              <w:tc>
                <w:tcPr>
                  <w:tcW w:w="6011" w:type="dxa"/>
                </w:tcPr>
                <w:p w14:paraId="05EB84C0" w14:textId="4734498A" w:rsidR="00BD4EDF" w:rsidRDefault="00BD4EDF" w:rsidP="00BD4EDF">
                  <w:pPr>
                    <w:cnfStyle w:val="000000100000" w:firstRow="0" w:lastRow="0" w:firstColumn="0" w:lastColumn="0" w:oddVBand="0" w:evenVBand="0" w:oddHBand="1" w:evenHBand="0" w:firstRowFirstColumn="0" w:firstRowLastColumn="0" w:lastRowFirstColumn="0" w:lastRowLastColumn="0"/>
                  </w:pPr>
                  <w:r>
                    <w:t>R_</w:t>
                  </w:r>
                  <w:r w:rsidR="0041184C">
                    <w:t>CALABRIA</w:t>
                  </w:r>
                </w:p>
              </w:tc>
            </w:tr>
          </w:tbl>
          <w:p w14:paraId="40949FF8" w14:textId="77777777" w:rsidR="00BD4EDF" w:rsidRDefault="00BD4EDF" w:rsidP="006E7687"/>
          <w:p w14:paraId="463C8B55" w14:textId="65FD46DE" w:rsidR="00BD4EDF" w:rsidRDefault="00BD4EDF" w:rsidP="006E7687"/>
        </w:tc>
      </w:tr>
      <w:tr w:rsidR="00BD4EDF" w:rsidRPr="00C84A37" w14:paraId="1070534E" w14:textId="77777777" w:rsidTr="006E7687">
        <w:trPr>
          <w:trHeight w:val="540"/>
        </w:trPr>
        <w:tc>
          <w:tcPr>
            <w:tcW w:w="626" w:type="dxa"/>
          </w:tcPr>
          <w:p w14:paraId="4D0283F7" w14:textId="77777777" w:rsidR="00BD4EDF" w:rsidRPr="00C84A37" w:rsidRDefault="00BD4EDF" w:rsidP="006E7687">
            <w:pPr>
              <w:rPr>
                <w:b/>
              </w:rPr>
            </w:pPr>
            <w:r w:rsidRPr="00C84A37">
              <w:rPr>
                <w:b/>
              </w:rPr>
              <w:t>Step</w:t>
            </w:r>
          </w:p>
        </w:tc>
        <w:tc>
          <w:tcPr>
            <w:tcW w:w="1779" w:type="dxa"/>
          </w:tcPr>
          <w:p w14:paraId="748D6907" w14:textId="77777777" w:rsidR="00BD4EDF" w:rsidRPr="00C84A37" w:rsidRDefault="00BD4EDF" w:rsidP="006E7687">
            <w:pPr>
              <w:rPr>
                <w:b/>
              </w:rPr>
            </w:pPr>
            <w:r w:rsidRPr="00C84A37">
              <w:rPr>
                <w:b/>
              </w:rPr>
              <w:t>Azione</w:t>
            </w:r>
          </w:p>
        </w:tc>
        <w:tc>
          <w:tcPr>
            <w:tcW w:w="6332" w:type="dxa"/>
            <w:gridSpan w:val="2"/>
          </w:tcPr>
          <w:p w14:paraId="70032AA0" w14:textId="77777777" w:rsidR="00BD4EDF" w:rsidRPr="00C84A37" w:rsidRDefault="00BD4EDF" w:rsidP="006E7687">
            <w:pPr>
              <w:rPr>
                <w:b/>
              </w:rPr>
            </w:pPr>
            <w:r w:rsidRPr="00C84A37">
              <w:rPr>
                <w:b/>
              </w:rPr>
              <w:t>Risultato atteso</w:t>
            </w:r>
          </w:p>
        </w:tc>
        <w:tc>
          <w:tcPr>
            <w:tcW w:w="1117" w:type="dxa"/>
          </w:tcPr>
          <w:p w14:paraId="44872A58" w14:textId="77777777" w:rsidR="00BD4EDF" w:rsidRPr="00C84A37" w:rsidRDefault="00BD4EDF" w:rsidP="006E7687">
            <w:pPr>
              <w:rPr>
                <w:b/>
              </w:rPr>
            </w:pPr>
            <w:r w:rsidRPr="00C84A37">
              <w:rPr>
                <w:b/>
              </w:rPr>
              <w:t>Esito</w:t>
            </w:r>
          </w:p>
        </w:tc>
      </w:tr>
      <w:tr w:rsidR="00BD4EDF" w:rsidRPr="00C84A37" w14:paraId="0F3B6BFC" w14:textId="77777777" w:rsidTr="006E7687">
        <w:trPr>
          <w:trHeight w:val="1800"/>
        </w:trPr>
        <w:tc>
          <w:tcPr>
            <w:tcW w:w="626" w:type="dxa"/>
          </w:tcPr>
          <w:p w14:paraId="403888F0" w14:textId="77777777" w:rsidR="00BD4EDF" w:rsidRPr="00C84A37" w:rsidRDefault="00BD4EDF" w:rsidP="006E7687">
            <w:r>
              <w:t>1</w:t>
            </w:r>
          </w:p>
        </w:tc>
        <w:tc>
          <w:tcPr>
            <w:tcW w:w="1779" w:type="dxa"/>
          </w:tcPr>
          <w:p w14:paraId="53EA4277" w14:textId="77777777" w:rsidR="00BD4EDF" w:rsidRPr="00C84A37" w:rsidRDefault="00BD4EDF" w:rsidP="006E7687">
            <w:r>
              <w:t>L’utente seleziona il pulsante SEND.</w:t>
            </w:r>
          </w:p>
        </w:tc>
        <w:tc>
          <w:tcPr>
            <w:tcW w:w="6332" w:type="dxa"/>
            <w:gridSpan w:val="2"/>
          </w:tcPr>
          <w:p w14:paraId="7E00BFF6" w14:textId="77777777" w:rsidR="00BD4EDF" w:rsidRPr="00BD4EDF" w:rsidRDefault="00BD4EDF" w:rsidP="00BD4EDF">
            <w:pPr>
              <w:shd w:val="clear" w:color="auto" w:fill="FFFFFE"/>
              <w:spacing w:line="240" w:lineRule="atLeast"/>
              <w:rPr>
                <w:sz w:val="20"/>
                <w:szCs w:val="20"/>
              </w:rPr>
            </w:pPr>
            <w:r w:rsidRPr="00BD4EDF">
              <w:rPr>
                <w:sz w:val="20"/>
                <w:szCs w:val="20"/>
              </w:rPr>
              <w:t>{</w:t>
            </w:r>
          </w:p>
          <w:p w14:paraId="7DD13ED8" w14:textId="77777777" w:rsidR="00BD4EDF" w:rsidRPr="00BD4EDF" w:rsidRDefault="00BD4EDF" w:rsidP="00BD4EDF">
            <w:pPr>
              <w:shd w:val="clear" w:color="auto" w:fill="FFFFFE"/>
              <w:spacing w:line="240" w:lineRule="atLeast"/>
              <w:rPr>
                <w:sz w:val="20"/>
                <w:szCs w:val="20"/>
              </w:rPr>
            </w:pPr>
            <w:r w:rsidRPr="00BD4EDF">
              <w:rPr>
                <w:sz w:val="20"/>
                <w:szCs w:val="20"/>
              </w:rPr>
              <w:t xml:space="preserve">    "status": "OK",</w:t>
            </w:r>
          </w:p>
          <w:p w14:paraId="5F64D5AF" w14:textId="77777777" w:rsidR="00BD4EDF" w:rsidRPr="00BD4EDF" w:rsidRDefault="00BD4EDF" w:rsidP="00BD4EDF">
            <w:pPr>
              <w:shd w:val="clear" w:color="auto" w:fill="FFFFFE"/>
              <w:spacing w:line="240" w:lineRule="atLeast"/>
              <w:rPr>
                <w:sz w:val="20"/>
                <w:szCs w:val="20"/>
              </w:rPr>
            </w:pPr>
            <w:r w:rsidRPr="00BD4EDF">
              <w:rPr>
                <w:sz w:val="20"/>
                <w:szCs w:val="20"/>
              </w:rPr>
              <w:t xml:space="preserve">    "descr": "Ente deleted"</w:t>
            </w:r>
          </w:p>
          <w:p w14:paraId="0B8A0C7D" w14:textId="3A668619" w:rsidR="00BD4EDF" w:rsidRPr="00C84A37" w:rsidRDefault="00BD4EDF" w:rsidP="00BD4EDF">
            <w:pPr>
              <w:shd w:val="clear" w:color="auto" w:fill="FFFFFE"/>
              <w:spacing w:line="240" w:lineRule="atLeast"/>
            </w:pPr>
            <w:r w:rsidRPr="00BD4EDF">
              <w:rPr>
                <w:sz w:val="20"/>
                <w:szCs w:val="20"/>
              </w:rPr>
              <w:t>}</w:t>
            </w:r>
          </w:p>
        </w:tc>
        <w:tc>
          <w:tcPr>
            <w:tcW w:w="1117" w:type="dxa"/>
            <w:vAlign w:val="center"/>
          </w:tcPr>
          <w:p w14:paraId="4A0DD1EE" w14:textId="77777777" w:rsidR="00BD4EDF" w:rsidRPr="00C84A37" w:rsidRDefault="00BD4EDF" w:rsidP="006E7687">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75AA51D3" w14:textId="77777777" w:rsidR="00BD4EDF" w:rsidRDefault="00BD4EDF" w:rsidP="00BD4EDF"/>
    <w:p w14:paraId="2211FD19" w14:textId="5DFA34CD" w:rsidR="00BD4EDF" w:rsidRDefault="00BD4EDF" w:rsidP="00BD4EDF"/>
    <w:p w14:paraId="3FDCE7D2" w14:textId="77777777" w:rsidR="000936DD" w:rsidRPr="00CF2BD9" w:rsidRDefault="000936DD" w:rsidP="000936DD"/>
    <w:p w14:paraId="18B63989" w14:textId="0684FD6B" w:rsidR="000936DD" w:rsidRDefault="000936DD" w:rsidP="000936DD">
      <w:pPr>
        <w:pStyle w:val="Titolo4"/>
      </w:pPr>
      <w:r w:rsidRPr="000A2819">
        <w:t>TC_CONFIGURAZIONE_0</w:t>
      </w:r>
      <w:r>
        <w:t>5</w:t>
      </w:r>
    </w:p>
    <w:tbl>
      <w:tblPr>
        <w:tblStyle w:val="Grigliatabella"/>
        <w:tblW w:w="9854" w:type="dxa"/>
        <w:tblLook w:val="04A0" w:firstRow="1" w:lastRow="0" w:firstColumn="1" w:lastColumn="0" w:noHBand="0" w:noVBand="1"/>
      </w:tblPr>
      <w:tblGrid>
        <w:gridCol w:w="626"/>
        <w:gridCol w:w="1779"/>
        <w:gridCol w:w="1784"/>
        <w:gridCol w:w="4548"/>
        <w:gridCol w:w="1117"/>
      </w:tblGrid>
      <w:tr w:rsidR="000936DD" w:rsidRPr="00C84A37" w14:paraId="5B770E08" w14:textId="77777777" w:rsidTr="006E7687">
        <w:trPr>
          <w:gridAfter w:val="2"/>
          <w:wAfter w:w="5665" w:type="dxa"/>
          <w:trHeight w:val="583"/>
        </w:trPr>
        <w:tc>
          <w:tcPr>
            <w:tcW w:w="4189" w:type="dxa"/>
            <w:gridSpan w:val="3"/>
            <w:shd w:val="clear" w:color="auto" w:fill="DEEAF6" w:themeFill="accent1" w:themeFillTint="33"/>
          </w:tcPr>
          <w:p w14:paraId="21C9F2DF" w14:textId="4B18BCCF" w:rsidR="000936DD" w:rsidRPr="00C84A37" w:rsidRDefault="000936DD" w:rsidP="006E7687">
            <w:pPr>
              <w:rPr>
                <w:b/>
              </w:rPr>
            </w:pPr>
            <w:r w:rsidRPr="00C84A37">
              <w:rPr>
                <w:b/>
              </w:rPr>
              <w:t>TC_</w:t>
            </w:r>
            <w:r>
              <w:rPr>
                <w:b/>
              </w:rPr>
              <w:t>CONFIGURAZIONE</w:t>
            </w:r>
            <w:r w:rsidRPr="00C84A37">
              <w:rPr>
                <w:b/>
              </w:rPr>
              <w:t>_0</w:t>
            </w:r>
            <w:r>
              <w:rPr>
                <w:b/>
              </w:rPr>
              <w:t>5</w:t>
            </w:r>
          </w:p>
        </w:tc>
      </w:tr>
      <w:tr w:rsidR="000936DD" w:rsidRPr="00C84A37" w14:paraId="6D383D0C" w14:textId="77777777" w:rsidTr="006E7687">
        <w:trPr>
          <w:trHeight w:val="550"/>
        </w:trPr>
        <w:tc>
          <w:tcPr>
            <w:tcW w:w="2405" w:type="dxa"/>
            <w:gridSpan w:val="2"/>
          </w:tcPr>
          <w:p w14:paraId="01622B84" w14:textId="77777777" w:rsidR="000936DD" w:rsidRPr="00C84A37" w:rsidRDefault="000936DD" w:rsidP="006E7687">
            <w:pPr>
              <w:rPr>
                <w:b/>
              </w:rPr>
            </w:pPr>
            <w:r w:rsidRPr="00C84A37">
              <w:rPr>
                <w:b/>
              </w:rPr>
              <w:t>Titolo</w:t>
            </w:r>
          </w:p>
        </w:tc>
        <w:tc>
          <w:tcPr>
            <w:tcW w:w="7449" w:type="dxa"/>
            <w:gridSpan w:val="3"/>
          </w:tcPr>
          <w:p w14:paraId="2E2C1BEE" w14:textId="4A626554" w:rsidR="000936DD" w:rsidRPr="00C84A37" w:rsidRDefault="000936DD" w:rsidP="006E7687">
            <w:r w:rsidRPr="004C212C">
              <w:t>Visualizza Tipo Dovuto</w:t>
            </w:r>
          </w:p>
        </w:tc>
      </w:tr>
      <w:tr w:rsidR="000936DD" w:rsidRPr="00C84A37" w14:paraId="0985C5E9" w14:textId="77777777" w:rsidTr="006E7687">
        <w:trPr>
          <w:trHeight w:val="550"/>
        </w:trPr>
        <w:tc>
          <w:tcPr>
            <w:tcW w:w="2405" w:type="dxa"/>
            <w:gridSpan w:val="2"/>
          </w:tcPr>
          <w:p w14:paraId="218AD48F" w14:textId="77777777" w:rsidR="000936DD" w:rsidRPr="00C84A37" w:rsidRDefault="000936DD" w:rsidP="006E7687">
            <w:pPr>
              <w:rPr>
                <w:b/>
              </w:rPr>
            </w:pPr>
            <w:r w:rsidRPr="00C84A37">
              <w:rPr>
                <w:b/>
              </w:rPr>
              <w:t>Descrizione</w:t>
            </w:r>
          </w:p>
        </w:tc>
        <w:tc>
          <w:tcPr>
            <w:tcW w:w="7449" w:type="dxa"/>
            <w:gridSpan w:val="3"/>
          </w:tcPr>
          <w:p w14:paraId="66093010" w14:textId="301381CD" w:rsidR="000936DD" w:rsidRPr="00C84A37" w:rsidRDefault="000936DD" w:rsidP="006E7687">
            <w:r w:rsidRPr="0000457D">
              <w:t>Visualizza il dettaglio di un Tipo di Dovuto.</w:t>
            </w:r>
          </w:p>
        </w:tc>
      </w:tr>
      <w:tr w:rsidR="000936DD" w:rsidRPr="00C84A37" w14:paraId="65322E3B" w14:textId="77777777" w:rsidTr="006E7687">
        <w:trPr>
          <w:trHeight w:val="550"/>
        </w:trPr>
        <w:tc>
          <w:tcPr>
            <w:tcW w:w="2405" w:type="dxa"/>
            <w:gridSpan w:val="2"/>
          </w:tcPr>
          <w:p w14:paraId="6C0624ED" w14:textId="77777777" w:rsidR="000936DD" w:rsidRPr="00C84A37" w:rsidRDefault="000936DD" w:rsidP="006E7687">
            <w:pPr>
              <w:rPr>
                <w:b/>
              </w:rPr>
            </w:pPr>
            <w:r>
              <w:rPr>
                <w:b/>
              </w:rPr>
              <w:t>Id Ruolo/Attore</w:t>
            </w:r>
          </w:p>
        </w:tc>
        <w:tc>
          <w:tcPr>
            <w:tcW w:w="7449" w:type="dxa"/>
            <w:gridSpan w:val="3"/>
          </w:tcPr>
          <w:p w14:paraId="42C39B86" w14:textId="77777777" w:rsidR="000936DD" w:rsidRPr="00146646" w:rsidRDefault="000936DD" w:rsidP="006E7687">
            <w:r>
              <w:t>001</w:t>
            </w:r>
          </w:p>
        </w:tc>
      </w:tr>
      <w:tr w:rsidR="000936DD" w:rsidRPr="00C84A37" w14:paraId="180D6C02" w14:textId="77777777" w:rsidTr="006E7687">
        <w:tc>
          <w:tcPr>
            <w:tcW w:w="2405" w:type="dxa"/>
            <w:gridSpan w:val="2"/>
            <w:vAlign w:val="center"/>
          </w:tcPr>
          <w:p w14:paraId="5124835F" w14:textId="77777777" w:rsidR="000936DD" w:rsidRPr="00C84A37" w:rsidRDefault="000936DD" w:rsidP="006E7687">
            <w:pPr>
              <w:rPr>
                <w:b/>
              </w:rPr>
            </w:pPr>
            <w:r w:rsidRPr="00C84A37">
              <w:rPr>
                <w:b/>
              </w:rPr>
              <w:t>Pre-condizioni</w:t>
            </w:r>
          </w:p>
        </w:tc>
        <w:tc>
          <w:tcPr>
            <w:tcW w:w="7449" w:type="dxa"/>
            <w:gridSpan w:val="3"/>
            <w:vAlign w:val="center"/>
          </w:tcPr>
          <w:p w14:paraId="00D0A99C" w14:textId="77777777" w:rsidR="000936DD" w:rsidRDefault="000936DD" w:rsidP="006E7687">
            <w:pPr>
              <w:pStyle w:val="Paragrafoelenco"/>
              <w:numPr>
                <w:ilvl w:val="0"/>
                <w:numId w:val="7"/>
              </w:numPr>
              <w:ind w:left="714" w:hanging="357"/>
            </w:pPr>
            <w:r>
              <w:t xml:space="preserve">L’utente ha avviato l’app Postman e caricato la Collection di request “PayFlowPA-MyPivot” </w:t>
            </w:r>
          </w:p>
          <w:p w14:paraId="4F8F6F6D" w14:textId="77777777" w:rsidR="000936DD" w:rsidRDefault="000936DD" w:rsidP="006E7687">
            <w:pPr>
              <w:pStyle w:val="Paragrafoelenco"/>
              <w:numPr>
                <w:ilvl w:val="0"/>
                <w:numId w:val="7"/>
              </w:numPr>
              <w:ind w:left="714" w:hanging="357"/>
            </w:pPr>
            <w:r>
              <w:t>L’utente deve avere selezionato la request TC_CONFIGURAZIONE_05</w:t>
            </w:r>
          </w:p>
          <w:p w14:paraId="60076DD5" w14:textId="03D7ADA2" w:rsidR="000F1930" w:rsidRPr="00C84A37" w:rsidRDefault="000F1930" w:rsidP="006E7687">
            <w:pPr>
              <w:pStyle w:val="Paragrafoelenco"/>
              <w:numPr>
                <w:ilvl w:val="0"/>
                <w:numId w:val="7"/>
              </w:numPr>
              <w:ind w:left="714" w:hanging="357"/>
            </w:pPr>
            <w:r>
              <w:t>Il tipo dovuto con id 1 risulta inserito nel sistema</w:t>
            </w:r>
          </w:p>
        </w:tc>
      </w:tr>
      <w:tr w:rsidR="000F1930" w:rsidRPr="00C84A37" w14:paraId="20A27775" w14:textId="77777777" w:rsidTr="00D04726">
        <w:tc>
          <w:tcPr>
            <w:tcW w:w="2405" w:type="dxa"/>
            <w:gridSpan w:val="2"/>
            <w:vAlign w:val="center"/>
          </w:tcPr>
          <w:p w14:paraId="74D5F201" w14:textId="77777777" w:rsidR="000F1930" w:rsidRPr="00C84A37" w:rsidRDefault="000F1930" w:rsidP="00D04726">
            <w:pPr>
              <w:rPr>
                <w:b/>
              </w:rPr>
            </w:pPr>
            <w:r>
              <w:rPr>
                <w:b/>
              </w:rPr>
              <w:t>Post-condizione</w:t>
            </w:r>
          </w:p>
        </w:tc>
        <w:tc>
          <w:tcPr>
            <w:tcW w:w="7449" w:type="dxa"/>
            <w:gridSpan w:val="3"/>
            <w:vAlign w:val="center"/>
          </w:tcPr>
          <w:p w14:paraId="4EB2137D" w14:textId="5A9C33DC" w:rsidR="000F1930" w:rsidRDefault="000F1930" w:rsidP="00D04726">
            <w:pPr>
              <w:pStyle w:val="Paragrafoelenco"/>
              <w:numPr>
                <w:ilvl w:val="0"/>
                <w:numId w:val="7"/>
              </w:numPr>
              <w:ind w:left="714" w:hanging="357"/>
            </w:pPr>
            <w:r>
              <w:t>Il servizio restituisce i dati del tipo dovuto con id 1</w:t>
            </w:r>
          </w:p>
        </w:tc>
      </w:tr>
      <w:tr w:rsidR="000936DD" w:rsidRPr="00C84A37" w14:paraId="349E1D17" w14:textId="77777777" w:rsidTr="006E7687">
        <w:tc>
          <w:tcPr>
            <w:tcW w:w="2405" w:type="dxa"/>
            <w:gridSpan w:val="2"/>
            <w:vAlign w:val="center"/>
          </w:tcPr>
          <w:p w14:paraId="55F54FAF" w14:textId="77777777" w:rsidR="000936DD" w:rsidRPr="00C84A37" w:rsidRDefault="000936DD" w:rsidP="006E7687">
            <w:pPr>
              <w:rPr>
                <w:b/>
              </w:rPr>
            </w:pPr>
            <w:r>
              <w:rPr>
                <w:b/>
              </w:rPr>
              <w:t>Input</w:t>
            </w:r>
          </w:p>
        </w:tc>
        <w:tc>
          <w:tcPr>
            <w:tcW w:w="7449" w:type="dxa"/>
            <w:gridSpan w:val="3"/>
            <w:vAlign w:val="center"/>
          </w:tcPr>
          <w:p w14:paraId="3EFEC6F0" w14:textId="77777777" w:rsidR="000936DD" w:rsidRDefault="000936DD" w:rsidP="006E7687"/>
          <w:p w14:paraId="4F22C146" w14:textId="087C5799" w:rsidR="000936DD" w:rsidRDefault="000936DD" w:rsidP="006E7687">
            <w:r>
              <w:t>/1</w:t>
            </w:r>
          </w:p>
          <w:p w14:paraId="035D7D57" w14:textId="77777777" w:rsidR="000936DD" w:rsidRDefault="000936DD" w:rsidP="006E7687"/>
        </w:tc>
      </w:tr>
      <w:tr w:rsidR="000936DD" w:rsidRPr="00C84A37" w14:paraId="7F1345AB" w14:textId="77777777" w:rsidTr="006E7687">
        <w:trPr>
          <w:trHeight w:val="540"/>
        </w:trPr>
        <w:tc>
          <w:tcPr>
            <w:tcW w:w="626" w:type="dxa"/>
          </w:tcPr>
          <w:p w14:paraId="30CED4D2" w14:textId="77777777" w:rsidR="000936DD" w:rsidRPr="00C84A37" w:rsidRDefault="000936DD" w:rsidP="006E7687">
            <w:pPr>
              <w:rPr>
                <w:b/>
              </w:rPr>
            </w:pPr>
            <w:r w:rsidRPr="00C84A37">
              <w:rPr>
                <w:b/>
              </w:rPr>
              <w:t>Step</w:t>
            </w:r>
          </w:p>
        </w:tc>
        <w:tc>
          <w:tcPr>
            <w:tcW w:w="1779" w:type="dxa"/>
          </w:tcPr>
          <w:p w14:paraId="09C7517C" w14:textId="77777777" w:rsidR="000936DD" w:rsidRPr="00C84A37" w:rsidRDefault="000936DD" w:rsidP="006E7687">
            <w:pPr>
              <w:rPr>
                <w:b/>
              </w:rPr>
            </w:pPr>
            <w:r w:rsidRPr="00C84A37">
              <w:rPr>
                <w:b/>
              </w:rPr>
              <w:t>Azione</w:t>
            </w:r>
          </w:p>
        </w:tc>
        <w:tc>
          <w:tcPr>
            <w:tcW w:w="6332" w:type="dxa"/>
            <w:gridSpan w:val="2"/>
          </w:tcPr>
          <w:p w14:paraId="3E8DC9AE" w14:textId="77777777" w:rsidR="000936DD" w:rsidRPr="00C84A37" w:rsidRDefault="000936DD" w:rsidP="006E7687">
            <w:pPr>
              <w:rPr>
                <w:b/>
              </w:rPr>
            </w:pPr>
            <w:r w:rsidRPr="00C84A37">
              <w:rPr>
                <w:b/>
              </w:rPr>
              <w:t>Risultato atteso</w:t>
            </w:r>
          </w:p>
        </w:tc>
        <w:tc>
          <w:tcPr>
            <w:tcW w:w="1117" w:type="dxa"/>
          </w:tcPr>
          <w:p w14:paraId="607EE490" w14:textId="77777777" w:rsidR="000936DD" w:rsidRPr="00C84A37" w:rsidRDefault="000936DD" w:rsidP="006E7687">
            <w:pPr>
              <w:rPr>
                <w:b/>
              </w:rPr>
            </w:pPr>
            <w:r w:rsidRPr="00C84A37">
              <w:rPr>
                <w:b/>
              </w:rPr>
              <w:t>Esito</w:t>
            </w:r>
          </w:p>
        </w:tc>
      </w:tr>
      <w:tr w:rsidR="000936DD" w:rsidRPr="00C84A37" w14:paraId="421385D7" w14:textId="77777777" w:rsidTr="006E7687">
        <w:trPr>
          <w:trHeight w:val="1800"/>
        </w:trPr>
        <w:tc>
          <w:tcPr>
            <w:tcW w:w="626" w:type="dxa"/>
          </w:tcPr>
          <w:p w14:paraId="2164BDC4" w14:textId="77777777" w:rsidR="000936DD" w:rsidRPr="00C84A37" w:rsidRDefault="000936DD" w:rsidP="006E7687">
            <w:r>
              <w:t>1</w:t>
            </w:r>
          </w:p>
        </w:tc>
        <w:tc>
          <w:tcPr>
            <w:tcW w:w="1779" w:type="dxa"/>
          </w:tcPr>
          <w:p w14:paraId="30D0B96F" w14:textId="77777777" w:rsidR="000936DD" w:rsidRPr="00C84A37" w:rsidRDefault="000936DD" w:rsidP="006E7687">
            <w:r>
              <w:t>L’utente seleziona il pulsante SEND.</w:t>
            </w:r>
          </w:p>
        </w:tc>
        <w:tc>
          <w:tcPr>
            <w:tcW w:w="6332" w:type="dxa"/>
            <w:gridSpan w:val="2"/>
          </w:tcPr>
          <w:p w14:paraId="209E4CF7" w14:textId="77777777" w:rsidR="00843C1B" w:rsidRDefault="00843C1B" w:rsidP="00843C1B">
            <w:pPr>
              <w:shd w:val="clear" w:color="auto" w:fill="FFFFFE"/>
              <w:spacing w:line="240" w:lineRule="atLeast"/>
            </w:pPr>
            <w:r>
              <w:t>{</w:t>
            </w:r>
          </w:p>
          <w:p w14:paraId="73FB6676" w14:textId="77777777" w:rsidR="00843C1B" w:rsidRDefault="00843C1B" w:rsidP="00843C1B">
            <w:pPr>
              <w:shd w:val="clear" w:color="auto" w:fill="FFFFFE"/>
              <w:spacing w:line="240" w:lineRule="atLeast"/>
            </w:pPr>
            <w:r>
              <w:t xml:space="preserve">    "timestamp": "2020-03-18T14:48:56.280+0000",</w:t>
            </w:r>
          </w:p>
          <w:p w14:paraId="0E96A8B1" w14:textId="77777777" w:rsidR="00843C1B" w:rsidRDefault="00843C1B" w:rsidP="00843C1B">
            <w:pPr>
              <w:shd w:val="clear" w:color="auto" w:fill="FFFFFE"/>
              <w:spacing w:line="240" w:lineRule="atLeast"/>
            </w:pPr>
            <w:r>
              <w:t xml:space="preserve">    "messages": null,</w:t>
            </w:r>
          </w:p>
          <w:p w14:paraId="44D25076" w14:textId="77777777" w:rsidR="00843C1B" w:rsidRDefault="00843C1B" w:rsidP="00843C1B">
            <w:pPr>
              <w:shd w:val="clear" w:color="auto" w:fill="FFFFFE"/>
              <w:spacing w:line="240" w:lineRule="atLeast"/>
            </w:pPr>
            <w:r>
              <w:t xml:space="preserve">    "items": {</w:t>
            </w:r>
          </w:p>
          <w:p w14:paraId="5365A79E" w14:textId="77777777" w:rsidR="00843C1B" w:rsidRDefault="00843C1B" w:rsidP="00843C1B">
            <w:pPr>
              <w:shd w:val="clear" w:color="auto" w:fill="FFFFFE"/>
              <w:spacing w:line="240" w:lineRule="atLeast"/>
            </w:pPr>
            <w:r>
              <w:t xml:space="preserve">        "ente": {</w:t>
            </w:r>
          </w:p>
          <w:p w14:paraId="7DDC2FB0" w14:textId="77777777" w:rsidR="00843C1B" w:rsidRDefault="00843C1B" w:rsidP="00843C1B">
            <w:pPr>
              <w:shd w:val="clear" w:color="auto" w:fill="FFFFFE"/>
              <w:spacing w:line="240" w:lineRule="atLeast"/>
            </w:pPr>
            <w:r>
              <w:t xml:space="preserve">            "id": 1,</w:t>
            </w:r>
          </w:p>
          <w:p w14:paraId="031E643C" w14:textId="77777777" w:rsidR="00843C1B" w:rsidRDefault="00843C1B" w:rsidP="00843C1B">
            <w:pPr>
              <w:shd w:val="clear" w:color="auto" w:fill="FFFFFE"/>
              <w:spacing w:line="240" w:lineRule="atLeast"/>
            </w:pPr>
            <w:r>
              <w:t xml:space="preserve">            "codIpaEnte": "R_CAMPAN",</w:t>
            </w:r>
          </w:p>
          <w:p w14:paraId="3FF7F77C" w14:textId="77777777" w:rsidR="00843C1B" w:rsidRDefault="00843C1B" w:rsidP="00843C1B">
            <w:pPr>
              <w:shd w:val="clear" w:color="auto" w:fill="FFFFFE"/>
              <w:spacing w:line="240" w:lineRule="atLeast"/>
            </w:pPr>
            <w:r>
              <w:t xml:space="preserve">            "codiceFiscaleEnte": "80011990639",</w:t>
            </w:r>
          </w:p>
          <w:p w14:paraId="26DE37E7" w14:textId="77777777" w:rsidR="00843C1B" w:rsidRDefault="00843C1B" w:rsidP="00843C1B">
            <w:pPr>
              <w:shd w:val="clear" w:color="auto" w:fill="FFFFFE"/>
              <w:spacing w:line="240" w:lineRule="atLeast"/>
            </w:pPr>
            <w:r>
              <w:t xml:space="preserve">            "deNomeEnte": "Regione Campania",</w:t>
            </w:r>
          </w:p>
          <w:p w14:paraId="361359F5" w14:textId="77777777" w:rsidR="00843C1B" w:rsidRDefault="00843C1B" w:rsidP="00843C1B">
            <w:pPr>
              <w:shd w:val="clear" w:color="auto" w:fill="FFFFFE"/>
              <w:spacing w:line="240" w:lineRule="atLeast"/>
            </w:pPr>
            <w:r>
              <w:t xml:space="preserve">            "dtCreazione": "2017-07-18T15:19:17.725+0000",</w:t>
            </w:r>
          </w:p>
          <w:p w14:paraId="1F6ED8F5" w14:textId="77777777" w:rsidR="00843C1B" w:rsidRDefault="00843C1B" w:rsidP="00843C1B">
            <w:pPr>
              <w:shd w:val="clear" w:color="auto" w:fill="FFFFFE"/>
              <w:spacing w:line="240" w:lineRule="atLeast"/>
            </w:pPr>
            <w:r>
              <w:t xml:space="preserve">            "dtUltimaModifica": "2017-07-18T15:19:17.725+0000",</w:t>
            </w:r>
          </w:p>
          <w:p w14:paraId="7A85F762" w14:textId="77777777" w:rsidR="00843C1B" w:rsidRDefault="00843C1B" w:rsidP="00843C1B">
            <w:pPr>
              <w:shd w:val="clear" w:color="auto" w:fill="FFFFFE"/>
              <w:spacing w:line="240" w:lineRule="atLeast"/>
            </w:pPr>
            <w:r>
              <w:t xml:space="preserve">            "emailAmministratore": "m.guariniello@almaviva.it",</w:t>
            </w:r>
          </w:p>
          <w:p w14:paraId="00705647" w14:textId="77777777" w:rsidR="00843C1B" w:rsidRDefault="00843C1B" w:rsidP="00843C1B">
            <w:pPr>
              <w:shd w:val="clear" w:color="auto" w:fill="FFFFFE"/>
              <w:spacing w:line="240" w:lineRule="atLeast"/>
            </w:pPr>
            <w:r>
              <w:t xml:space="preserve">            "flgPagati": false,</w:t>
            </w:r>
          </w:p>
          <w:p w14:paraId="70AA9604" w14:textId="77777777" w:rsidR="00843C1B" w:rsidRDefault="00843C1B" w:rsidP="00843C1B">
            <w:pPr>
              <w:shd w:val="clear" w:color="auto" w:fill="FFFFFE"/>
              <w:spacing w:line="240" w:lineRule="atLeast"/>
            </w:pPr>
            <w:r>
              <w:t xml:space="preserve">            "flgTesoreria": true,</w:t>
            </w:r>
          </w:p>
          <w:p w14:paraId="5B4A0872" w14:textId="77777777" w:rsidR="00843C1B" w:rsidRDefault="00843C1B" w:rsidP="00843C1B">
            <w:pPr>
              <w:shd w:val="clear" w:color="auto" w:fill="FFFFFE"/>
              <w:spacing w:line="240" w:lineRule="atLeast"/>
            </w:pPr>
            <w:r>
              <w:t xml:space="preserve">            "myboxClientKey": "833bfbd1-b3f4-40c6-8abb-269fa6be0827",</w:t>
            </w:r>
          </w:p>
          <w:p w14:paraId="4232DF7F" w14:textId="77777777" w:rsidR="00843C1B" w:rsidRDefault="00843C1B" w:rsidP="00843C1B">
            <w:pPr>
              <w:shd w:val="clear" w:color="auto" w:fill="FFFFFE"/>
              <w:spacing w:line="240" w:lineRule="atLeast"/>
            </w:pPr>
            <w:r>
              <w:t xml:space="preserve">            "myboxClientSecret": "2a245a39-c5ac-458f-b8c2-87b105aa8352",</w:t>
            </w:r>
          </w:p>
          <w:p w14:paraId="34B4DC0F" w14:textId="77777777" w:rsidR="00843C1B" w:rsidRDefault="00843C1B" w:rsidP="00843C1B">
            <w:pPr>
              <w:shd w:val="clear" w:color="auto" w:fill="FFFFFE"/>
              <w:spacing w:line="240" w:lineRule="atLeast"/>
            </w:pPr>
            <w:r>
              <w:t xml:space="preserve">            "numGiorniPagamentoPresunti": 3,</w:t>
            </w:r>
          </w:p>
          <w:p w14:paraId="196B0BE2" w14:textId="77777777" w:rsidR="00843C1B" w:rsidRDefault="00843C1B" w:rsidP="00843C1B">
            <w:pPr>
              <w:shd w:val="clear" w:color="auto" w:fill="FFFFFE"/>
              <w:spacing w:line="240" w:lineRule="atLeast"/>
            </w:pPr>
            <w:r>
              <w:t xml:space="preserve">            "deLogoEnte": null</w:t>
            </w:r>
          </w:p>
          <w:p w14:paraId="3AB3AE2D" w14:textId="77777777" w:rsidR="00843C1B" w:rsidRDefault="00843C1B" w:rsidP="00843C1B">
            <w:pPr>
              <w:shd w:val="clear" w:color="auto" w:fill="FFFFFE"/>
              <w:spacing w:line="240" w:lineRule="atLeast"/>
            </w:pPr>
            <w:r>
              <w:lastRenderedPageBreak/>
              <w:t xml:space="preserve">        },</w:t>
            </w:r>
          </w:p>
          <w:p w14:paraId="1A2DBC5B" w14:textId="77777777" w:rsidR="00843C1B" w:rsidRDefault="00843C1B" w:rsidP="00843C1B">
            <w:pPr>
              <w:shd w:val="clear" w:color="auto" w:fill="FFFFFE"/>
              <w:spacing w:line="240" w:lineRule="atLeast"/>
            </w:pPr>
            <w:r>
              <w:t xml:space="preserve">        "id": 1,</w:t>
            </w:r>
          </w:p>
          <w:p w14:paraId="679FB7E3" w14:textId="77777777" w:rsidR="00843C1B" w:rsidRDefault="00843C1B" w:rsidP="00843C1B">
            <w:pPr>
              <w:shd w:val="clear" w:color="auto" w:fill="FFFFFE"/>
              <w:spacing w:line="240" w:lineRule="atLeast"/>
            </w:pPr>
            <w:r>
              <w:t xml:space="preserve">        "codTipo": "0811",</w:t>
            </w:r>
          </w:p>
          <w:p w14:paraId="755E6E95" w14:textId="77777777" w:rsidR="00843C1B" w:rsidRDefault="00843C1B" w:rsidP="00843C1B">
            <w:pPr>
              <w:shd w:val="clear" w:color="auto" w:fill="FFFFFE"/>
              <w:spacing w:line="240" w:lineRule="atLeast"/>
            </w:pPr>
            <w:r>
              <w:t xml:space="preserve">        "deTipo": "TASSA DI ABILITAZIONE ALL'ESERCIZIO PROFESSIONALE"</w:t>
            </w:r>
          </w:p>
          <w:p w14:paraId="42C53248" w14:textId="77777777" w:rsidR="00843C1B" w:rsidRDefault="00843C1B" w:rsidP="00843C1B">
            <w:pPr>
              <w:shd w:val="clear" w:color="auto" w:fill="FFFFFE"/>
              <w:spacing w:line="240" w:lineRule="atLeast"/>
            </w:pPr>
            <w:r>
              <w:t xml:space="preserve">    }</w:t>
            </w:r>
          </w:p>
          <w:p w14:paraId="70DDF5FA" w14:textId="2226BA37" w:rsidR="000936DD" w:rsidRPr="00C84A37" w:rsidRDefault="00843C1B" w:rsidP="00843C1B">
            <w:pPr>
              <w:shd w:val="clear" w:color="auto" w:fill="FFFFFE"/>
              <w:spacing w:line="240" w:lineRule="atLeast"/>
            </w:pPr>
            <w:r>
              <w:t>}</w:t>
            </w:r>
          </w:p>
        </w:tc>
        <w:tc>
          <w:tcPr>
            <w:tcW w:w="1117" w:type="dxa"/>
            <w:vAlign w:val="center"/>
          </w:tcPr>
          <w:p w14:paraId="0E327DDF" w14:textId="77777777" w:rsidR="000936DD" w:rsidRPr="00C84A37" w:rsidRDefault="000936DD" w:rsidP="006E7687">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1C23A19E" w14:textId="29D1E997" w:rsidR="00BC5D2E" w:rsidRDefault="00BC5D2E" w:rsidP="00BC5D2E"/>
    <w:p w14:paraId="74FB0996" w14:textId="77777777" w:rsidR="006E7687" w:rsidRDefault="006E7687" w:rsidP="00BC5D2E"/>
    <w:p w14:paraId="1959529B" w14:textId="77777777" w:rsidR="006E7687" w:rsidRDefault="006E7687" w:rsidP="006E7687">
      <w:pPr>
        <w:pStyle w:val="Titolo4"/>
      </w:pPr>
      <w:r w:rsidRPr="000A2819">
        <w:t>TC_CONFIGURAZIONE_0</w:t>
      </w:r>
      <w:r>
        <w:t>6</w:t>
      </w:r>
    </w:p>
    <w:tbl>
      <w:tblPr>
        <w:tblStyle w:val="Grigliatabella"/>
        <w:tblW w:w="9854" w:type="dxa"/>
        <w:tblLook w:val="04A0" w:firstRow="1" w:lastRow="0" w:firstColumn="1" w:lastColumn="0" w:noHBand="0" w:noVBand="1"/>
      </w:tblPr>
      <w:tblGrid>
        <w:gridCol w:w="626"/>
        <w:gridCol w:w="1779"/>
        <w:gridCol w:w="1784"/>
        <w:gridCol w:w="4548"/>
        <w:gridCol w:w="1117"/>
      </w:tblGrid>
      <w:tr w:rsidR="006E7687" w:rsidRPr="00C84A37" w14:paraId="521D16AF" w14:textId="77777777" w:rsidTr="006E7687">
        <w:trPr>
          <w:gridAfter w:val="2"/>
          <w:wAfter w:w="5665" w:type="dxa"/>
          <w:trHeight w:val="583"/>
        </w:trPr>
        <w:tc>
          <w:tcPr>
            <w:tcW w:w="4189" w:type="dxa"/>
            <w:gridSpan w:val="3"/>
            <w:shd w:val="clear" w:color="auto" w:fill="DEEAF6" w:themeFill="accent1" w:themeFillTint="33"/>
          </w:tcPr>
          <w:p w14:paraId="12C2B16B" w14:textId="77777777" w:rsidR="006E7687" w:rsidRPr="00C84A37" w:rsidRDefault="006E7687" w:rsidP="006E7687">
            <w:pPr>
              <w:rPr>
                <w:b/>
              </w:rPr>
            </w:pPr>
            <w:r w:rsidRPr="00C84A37">
              <w:rPr>
                <w:b/>
              </w:rPr>
              <w:t>TC_</w:t>
            </w:r>
            <w:r>
              <w:rPr>
                <w:b/>
              </w:rPr>
              <w:t>CONFIGURAZIONE</w:t>
            </w:r>
            <w:r w:rsidRPr="00C84A37">
              <w:rPr>
                <w:b/>
              </w:rPr>
              <w:t>_0</w:t>
            </w:r>
            <w:r>
              <w:rPr>
                <w:b/>
              </w:rPr>
              <w:t>6</w:t>
            </w:r>
          </w:p>
        </w:tc>
      </w:tr>
      <w:tr w:rsidR="006E7687" w:rsidRPr="00C84A37" w14:paraId="4B76B66E" w14:textId="77777777" w:rsidTr="006E7687">
        <w:trPr>
          <w:trHeight w:val="550"/>
        </w:trPr>
        <w:tc>
          <w:tcPr>
            <w:tcW w:w="2405" w:type="dxa"/>
            <w:gridSpan w:val="2"/>
          </w:tcPr>
          <w:p w14:paraId="40FC15FC" w14:textId="77777777" w:rsidR="006E7687" w:rsidRPr="00C84A37" w:rsidRDefault="006E7687" w:rsidP="006E7687">
            <w:pPr>
              <w:rPr>
                <w:b/>
              </w:rPr>
            </w:pPr>
            <w:r w:rsidRPr="00C84A37">
              <w:rPr>
                <w:b/>
              </w:rPr>
              <w:t>Titolo</w:t>
            </w:r>
          </w:p>
        </w:tc>
        <w:tc>
          <w:tcPr>
            <w:tcW w:w="7449" w:type="dxa"/>
            <w:gridSpan w:val="3"/>
          </w:tcPr>
          <w:p w14:paraId="21E4394B" w14:textId="6A591B58" w:rsidR="006E7687" w:rsidRPr="00C84A37" w:rsidRDefault="0034312A" w:rsidP="006E7687">
            <w:r w:rsidRPr="004C212C">
              <w:t>Aggiungi Tipo Dovuto</w:t>
            </w:r>
          </w:p>
        </w:tc>
      </w:tr>
      <w:tr w:rsidR="006E7687" w:rsidRPr="00C84A37" w14:paraId="23EBDD6F" w14:textId="77777777" w:rsidTr="006E7687">
        <w:trPr>
          <w:trHeight w:val="550"/>
        </w:trPr>
        <w:tc>
          <w:tcPr>
            <w:tcW w:w="2405" w:type="dxa"/>
            <w:gridSpan w:val="2"/>
          </w:tcPr>
          <w:p w14:paraId="24417F0B" w14:textId="77777777" w:rsidR="006E7687" w:rsidRPr="00C84A37" w:rsidRDefault="006E7687" w:rsidP="006E7687">
            <w:pPr>
              <w:rPr>
                <w:b/>
              </w:rPr>
            </w:pPr>
            <w:r w:rsidRPr="00C84A37">
              <w:rPr>
                <w:b/>
              </w:rPr>
              <w:t>Descrizione</w:t>
            </w:r>
          </w:p>
        </w:tc>
        <w:tc>
          <w:tcPr>
            <w:tcW w:w="7449" w:type="dxa"/>
            <w:gridSpan w:val="3"/>
          </w:tcPr>
          <w:p w14:paraId="7FB37DBE" w14:textId="761BA751" w:rsidR="006E7687" w:rsidRPr="00C84A37" w:rsidRDefault="0034312A" w:rsidP="006E7687">
            <w:r>
              <w:t>Inserisce un nuovo Tipo Dovuto.</w:t>
            </w:r>
          </w:p>
        </w:tc>
      </w:tr>
      <w:tr w:rsidR="006E7687" w:rsidRPr="00C84A37" w14:paraId="1B8653A6" w14:textId="77777777" w:rsidTr="006E7687">
        <w:trPr>
          <w:trHeight w:val="550"/>
        </w:trPr>
        <w:tc>
          <w:tcPr>
            <w:tcW w:w="2405" w:type="dxa"/>
            <w:gridSpan w:val="2"/>
          </w:tcPr>
          <w:p w14:paraId="2A9AA518" w14:textId="77777777" w:rsidR="006E7687" w:rsidRPr="00C84A37" w:rsidRDefault="006E7687" w:rsidP="006E7687">
            <w:pPr>
              <w:rPr>
                <w:b/>
              </w:rPr>
            </w:pPr>
            <w:r>
              <w:rPr>
                <w:b/>
              </w:rPr>
              <w:t>Id Ruolo/Attore</w:t>
            </w:r>
          </w:p>
        </w:tc>
        <w:tc>
          <w:tcPr>
            <w:tcW w:w="7449" w:type="dxa"/>
            <w:gridSpan w:val="3"/>
          </w:tcPr>
          <w:p w14:paraId="09BC6549" w14:textId="77777777" w:rsidR="006E7687" w:rsidRPr="00146646" w:rsidRDefault="006E7687" w:rsidP="006E7687">
            <w:r>
              <w:t>001</w:t>
            </w:r>
          </w:p>
        </w:tc>
      </w:tr>
      <w:tr w:rsidR="006E7687" w:rsidRPr="00C84A37" w14:paraId="3543273E" w14:textId="77777777" w:rsidTr="006E7687">
        <w:tc>
          <w:tcPr>
            <w:tcW w:w="2405" w:type="dxa"/>
            <w:gridSpan w:val="2"/>
            <w:vAlign w:val="center"/>
          </w:tcPr>
          <w:p w14:paraId="0B43CEA4" w14:textId="77777777" w:rsidR="006E7687" w:rsidRPr="00C84A37" w:rsidRDefault="006E7687" w:rsidP="006E7687">
            <w:pPr>
              <w:rPr>
                <w:b/>
              </w:rPr>
            </w:pPr>
            <w:r w:rsidRPr="00C84A37">
              <w:rPr>
                <w:b/>
              </w:rPr>
              <w:t>Pre-condizioni</w:t>
            </w:r>
          </w:p>
        </w:tc>
        <w:tc>
          <w:tcPr>
            <w:tcW w:w="7449" w:type="dxa"/>
            <w:gridSpan w:val="3"/>
            <w:vAlign w:val="center"/>
          </w:tcPr>
          <w:p w14:paraId="435B1A0F" w14:textId="77777777" w:rsidR="006E7687" w:rsidRDefault="006E7687" w:rsidP="006E7687">
            <w:pPr>
              <w:pStyle w:val="Paragrafoelenco"/>
              <w:numPr>
                <w:ilvl w:val="0"/>
                <w:numId w:val="7"/>
              </w:numPr>
              <w:ind w:left="714" w:hanging="357"/>
            </w:pPr>
            <w:r>
              <w:t xml:space="preserve">L’utente ha avviato l’app Postman e caricato la Collection di request “PayFlowPA-MyPivot” </w:t>
            </w:r>
          </w:p>
          <w:p w14:paraId="190378EF" w14:textId="77777777" w:rsidR="006E7687" w:rsidRPr="00C84A37" w:rsidRDefault="006E7687" w:rsidP="006E7687">
            <w:pPr>
              <w:pStyle w:val="Paragrafoelenco"/>
              <w:numPr>
                <w:ilvl w:val="0"/>
                <w:numId w:val="7"/>
              </w:numPr>
              <w:ind w:left="714" w:hanging="357"/>
            </w:pPr>
            <w:r>
              <w:t>L’utente deve avere selezionato la request TC_CONFIGURAZIONE_06</w:t>
            </w:r>
          </w:p>
        </w:tc>
      </w:tr>
      <w:tr w:rsidR="000F1930" w:rsidRPr="00C84A37" w14:paraId="322D974D" w14:textId="77777777" w:rsidTr="00D04726">
        <w:tc>
          <w:tcPr>
            <w:tcW w:w="2405" w:type="dxa"/>
            <w:gridSpan w:val="2"/>
            <w:vAlign w:val="center"/>
          </w:tcPr>
          <w:p w14:paraId="66A1CFA2" w14:textId="77777777" w:rsidR="000F1930" w:rsidRPr="00C84A37" w:rsidRDefault="000F1930" w:rsidP="00D04726">
            <w:pPr>
              <w:rPr>
                <w:b/>
              </w:rPr>
            </w:pPr>
            <w:r>
              <w:rPr>
                <w:b/>
              </w:rPr>
              <w:t>Post-condizione</w:t>
            </w:r>
          </w:p>
        </w:tc>
        <w:tc>
          <w:tcPr>
            <w:tcW w:w="7449" w:type="dxa"/>
            <w:gridSpan w:val="3"/>
            <w:vAlign w:val="center"/>
          </w:tcPr>
          <w:p w14:paraId="2D4FDC26" w14:textId="0CFB11D8" w:rsidR="000F1930" w:rsidRDefault="000F1930" w:rsidP="000F1930">
            <w:pPr>
              <w:pStyle w:val="Paragrafoelenco"/>
              <w:numPr>
                <w:ilvl w:val="0"/>
                <w:numId w:val="7"/>
              </w:numPr>
              <w:ind w:left="714" w:hanging="357"/>
            </w:pPr>
            <w:r>
              <w:t xml:space="preserve">Il tipo dovuto </w:t>
            </w:r>
            <w:r w:rsidRPr="006E7687">
              <w:rPr>
                <w:sz w:val="20"/>
                <w:szCs w:val="20"/>
              </w:rPr>
              <w:t>"Tipo dovuto di test"</w:t>
            </w:r>
            <w:r w:rsidR="00D21229">
              <w:rPr>
                <w:sz w:val="20"/>
                <w:szCs w:val="20"/>
              </w:rPr>
              <w:t xml:space="preserve"> </w:t>
            </w:r>
            <w:r>
              <w:t xml:space="preserve">risulta inserito correttamente nel sistema con codice: </w:t>
            </w:r>
            <w:r w:rsidRPr="006E7687">
              <w:rPr>
                <w:sz w:val="20"/>
                <w:szCs w:val="20"/>
              </w:rPr>
              <w:t>AAA002</w:t>
            </w:r>
          </w:p>
          <w:p w14:paraId="7B3EC58C" w14:textId="5D5DF38E" w:rsidR="000F1930" w:rsidRDefault="000F1930" w:rsidP="000F1930">
            <w:pPr>
              <w:pStyle w:val="Paragrafoelenco"/>
              <w:numPr>
                <w:ilvl w:val="0"/>
                <w:numId w:val="7"/>
              </w:numPr>
              <w:ind w:left="714" w:hanging="357"/>
            </w:pPr>
            <w:r>
              <w:t>È possibile utilizzare TC_CONFIGURAZIONE_0</w:t>
            </w:r>
            <w:r w:rsidR="00D21229">
              <w:t>5</w:t>
            </w:r>
            <w:r>
              <w:t xml:space="preserve"> per verificare il corretto inserimento del</w:t>
            </w:r>
            <w:r w:rsidR="00D21229">
              <w:t xml:space="preserve"> tipo dovuto</w:t>
            </w:r>
            <w:r>
              <w:t>, inserendo il parametro</w:t>
            </w:r>
            <w:r w:rsidR="00D21229">
              <w:t xml:space="preserve"> id: 2</w:t>
            </w:r>
          </w:p>
        </w:tc>
      </w:tr>
      <w:tr w:rsidR="006E7687" w:rsidRPr="00C84A37" w14:paraId="6446DA3D" w14:textId="77777777" w:rsidTr="006E7687">
        <w:tc>
          <w:tcPr>
            <w:tcW w:w="2405" w:type="dxa"/>
            <w:gridSpan w:val="2"/>
            <w:vAlign w:val="center"/>
          </w:tcPr>
          <w:p w14:paraId="6C4534C3" w14:textId="77777777" w:rsidR="006E7687" w:rsidRPr="00C84A37" w:rsidRDefault="006E7687" w:rsidP="006E7687">
            <w:pPr>
              <w:rPr>
                <w:b/>
              </w:rPr>
            </w:pPr>
            <w:r>
              <w:rPr>
                <w:b/>
              </w:rPr>
              <w:t>Input</w:t>
            </w:r>
          </w:p>
        </w:tc>
        <w:tc>
          <w:tcPr>
            <w:tcW w:w="7449" w:type="dxa"/>
            <w:gridSpan w:val="3"/>
            <w:vAlign w:val="center"/>
          </w:tcPr>
          <w:p w14:paraId="75A198DB" w14:textId="77777777" w:rsidR="0034312A" w:rsidRPr="006E7687" w:rsidRDefault="0034312A" w:rsidP="0034312A">
            <w:pPr>
              <w:shd w:val="clear" w:color="auto" w:fill="FFFFFE"/>
              <w:spacing w:line="240" w:lineRule="atLeast"/>
              <w:rPr>
                <w:sz w:val="20"/>
                <w:szCs w:val="20"/>
              </w:rPr>
            </w:pPr>
            <w:r w:rsidRPr="006E7687">
              <w:rPr>
                <w:sz w:val="20"/>
                <w:szCs w:val="20"/>
              </w:rPr>
              <w:t>{</w:t>
            </w:r>
          </w:p>
          <w:p w14:paraId="5371FC93" w14:textId="77777777" w:rsidR="0034312A" w:rsidRPr="006E7687" w:rsidRDefault="0034312A" w:rsidP="0034312A">
            <w:pPr>
              <w:shd w:val="clear" w:color="auto" w:fill="FFFFFE"/>
              <w:spacing w:line="240" w:lineRule="atLeast"/>
              <w:rPr>
                <w:sz w:val="20"/>
                <w:szCs w:val="20"/>
              </w:rPr>
            </w:pPr>
            <w:r w:rsidRPr="006E7687">
              <w:rPr>
                <w:sz w:val="20"/>
                <w:szCs w:val="20"/>
              </w:rPr>
              <w:t xml:space="preserve">  "ente": {</w:t>
            </w:r>
          </w:p>
          <w:p w14:paraId="56F36659" w14:textId="77777777" w:rsidR="0034312A" w:rsidRPr="006E7687" w:rsidRDefault="0034312A" w:rsidP="0034312A">
            <w:pPr>
              <w:shd w:val="clear" w:color="auto" w:fill="FFFFFE"/>
              <w:spacing w:line="240" w:lineRule="atLeast"/>
              <w:rPr>
                <w:sz w:val="20"/>
                <w:szCs w:val="20"/>
              </w:rPr>
            </w:pPr>
            <w:r w:rsidRPr="006E7687">
              <w:rPr>
                <w:sz w:val="20"/>
                <w:szCs w:val="20"/>
              </w:rPr>
              <w:t xml:space="preserve">    "codIpaEnte": "R_PUGLIA"</w:t>
            </w:r>
          </w:p>
          <w:p w14:paraId="52AA4118" w14:textId="77777777" w:rsidR="0034312A" w:rsidRPr="006E7687" w:rsidRDefault="0034312A" w:rsidP="0034312A">
            <w:pPr>
              <w:shd w:val="clear" w:color="auto" w:fill="FFFFFE"/>
              <w:spacing w:line="240" w:lineRule="atLeast"/>
              <w:rPr>
                <w:sz w:val="20"/>
                <w:szCs w:val="20"/>
              </w:rPr>
            </w:pPr>
            <w:r w:rsidRPr="006E7687">
              <w:rPr>
                <w:sz w:val="20"/>
                <w:szCs w:val="20"/>
              </w:rPr>
              <w:t xml:space="preserve">  },</w:t>
            </w:r>
          </w:p>
          <w:p w14:paraId="68900A9C" w14:textId="77777777" w:rsidR="0034312A" w:rsidRPr="006E7687" w:rsidRDefault="0034312A" w:rsidP="0034312A">
            <w:pPr>
              <w:shd w:val="clear" w:color="auto" w:fill="FFFFFE"/>
              <w:spacing w:line="240" w:lineRule="atLeast"/>
              <w:rPr>
                <w:sz w:val="20"/>
                <w:szCs w:val="20"/>
              </w:rPr>
            </w:pPr>
            <w:r w:rsidRPr="006E7687">
              <w:rPr>
                <w:sz w:val="20"/>
                <w:szCs w:val="20"/>
              </w:rPr>
              <w:t xml:space="preserve">  "codTipo": "AAA002",</w:t>
            </w:r>
          </w:p>
          <w:p w14:paraId="78F3FB27" w14:textId="77777777" w:rsidR="0034312A" w:rsidRPr="006E7687" w:rsidRDefault="0034312A" w:rsidP="0034312A">
            <w:pPr>
              <w:shd w:val="clear" w:color="auto" w:fill="FFFFFE"/>
              <w:spacing w:line="240" w:lineRule="atLeast"/>
              <w:rPr>
                <w:sz w:val="20"/>
                <w:szCs w:val="20"/>
              </w:rPr>
            </w:pPr>
            <w:r w:rsidRPr="006E7687">
              <w:rPr>
                <w:sz w:val="20"/>
                <w:szCs w:val="20"/>
              </w:rPr>
              <w:t xml:space="preserve">  "deTipo": "Tipo dovuto di test"</w:t>
            </w:r>
          </w:p>
          <w:p w14:paraId="3F3EB8DD" w14:textId="42F70A5E" w:rsidR="006E7687" w:rsidRDefault="0034312A" w:rsidP="0034312A">
            <w:r w:rsidRPr="006E7687">
              <w:rPr>
                <w:sz w:val="20"/>
                <w:szCs w:val="20"/>
              </w:rPr>
              <w:t>}</w:t>
            </w:r>
          </w:p>
        </w:tc>
      </w:tr>
      <w:tr w:rsidR="006E7687" w:rsidRPr="00C84A37" w14:paraId="776F6AFF" w14:textId="77777777" w:rsidTr="006E7687">
        <w:trPr>
          <w:trHeight w:val="540"/>
        </w:trPr>
        <w:tc>
          <w:tcPr>
            <w:tcW w:w="626" w:type="dxa"/>
          </w:tcPr>
          <w:p w14:paraId="0D2F3BD7" w14:textId="77777777" w:rsidR="006E7687" w:rsidRPr="00C84A37" w:rsidRDefault="006E7687" w:rsidP="006E7687">
            <w:pPr>
              <w:rPr>
                <w:b/>
              </w:rPr>
            </w:pPr>
            <w:r w:rsidRPr="00C84A37">
              <w:rPr>
                <w:b/>
              </w:rPr>
              <w:t>Step</w:t>
            </w:r>
          </w:p>
        </w:tc>
        <w:tc>
          <w:tcPr>
            <w:tcW w:w="1779" w:type="dxa"/>
          </w:tcPr>
          <w:p w14:paraId="68176D3C" w14:textId="77777777" w:rsidR="006E7687" w:rsidRPr="00C84A37" w:rsidRDefault="006E7687" w:rsidP="006E7687">
            <w:pPr>
              <w:rPr>
                <w:b/>
              </w:rPr>
            </w:pPr>
            <w:r w:rsidRPr="00C84A37">
              <w:rPr>
                <w:b/>
              </w:rPr>
              <w:t>Azione</w:t>
            </w:r>
          </w:p>
        </w:tc>
        <w:tc>
          <w:tcPr>
            <w:tcW w:w="6332" w:type="dxa"/>
            <w:gridSpan w:val="2"/>
          </w:tcPr>
          <w:p w14:paraId="65C69799" w14:textId="77777777" w:rsidR="006E7687" w:rsidRPr="00C84A37" w:rsidRDefault="006E7687" w:rsidP="006E7687">
            <w:pPr>
              <w:rPr>
                <w:b/>
              </w:rPr>
            </w:pPr>
            <w:r w:rsidRPr="00C84A37">
              <w:rPr>
                <w:b/>
              </w:rPr>
              <w:t>Risultato atteso</w:t>
            </w:r>
          </w:p>
        </w:tc>
        <w:tc>
          <w:tcPr>
            <w:tcW w:w="1117" w:type="dxa"/>
          </w:tcPr>
          <w:p w14:paraId="0EB2ABA4" w14:textId="77777777" w:rsidR="006E7687" w:rsidRPr="00C84A37" w:rsidRDefault="006E7687" w:rsidP="006E7687">
            <w:pPr>
              <w:rPr>
                <w:b/>
              </w:rPr>
            </w:pPr>
            <w:r w:rsidRPr="00C84A37">
              <w:rPr>
                <w:b/>
              </w:rPr>
              <w:t>Esito</w:t>
            </w:r>
          </w:p>
        </w:tc>
      </w:tr>
      <w:tr w:rsidR="006E7687" w:rsidRPr="00C84A37" w14:paraId="195E29D6" w14:textId="77777777" w:rsidTr="006E7687">
        <w:trPr>
          <w:trHeight w:val="1800"/>
        </w:trPr>
        <w:tc>
          <w:tcPr>
            <w:tcW w:w="626" w:type="dxa"/>
          </w:tcPr>
          <w:p w14:paraId="0868B03A" w14:textId="77777777" w:rsidR="006E7687" w:rsidRPr="00C84A37" w:rsidRDefault="006E7687" w:rsidP="006E7687">
            <w:r>
              <w:t>1</w:t>
            </w:r>
          </w:p>
        </w:tc>
        <w:tc>
          <w:tcPr>
            <w:tcW w:w="1779" w:type="dxa"/>
          </w:tcPr>
          <w:p w14:paraId="333D50A7" w14:textId="77777777" w:rsidR="006E7687" w:rsidRPr="00C84A37" w:rsidRDefault="006E7687" w:rsidP="006E7687">
            <w:r>
              <w:t>L’utente seleziona il pulsante SEND.</w:t>
            </w:r>
          </w:p>
        </w:tc>
        <w:tc>
          <w:tcPr>
            <w:tcW w:w="6332" w:type="dxa"/>
            <w:gridSpan w:val="2"/>
          </w:tcPr>
          <w:p w14:paraId="31B7EF04" w14:textId="77777777" w:rsidR="00843C1B" w:rsidRPr="00843C1B" w:rsidRDefault="00843C1B" w:rsidP="00843C1B">
            <w:pPr>
              <w:shd w:val="clear" w:color="auto" w:fill="FFFFFE"/>
              <w:spacing w:line="240" w:lineRule="atLeast"/>
              <w:rPr>
                <w:sz w:val="20"/>
                <w:szCs w:val="20"/>
              </w:rPr>
            </w:pPr>
            <w:r w:rsidRPr="00843C1B">
              <w:rPr>
                <w:sz w:val="20"/>
                <w:szCs w:val="20"/>
              </w:rPr>
              <w:t>{</w:t>
            </w:r>
          </w:p>
          <w:p w14:paraId="78594CCF" w14:textId="77777777" w:rsidR="00843C1B" w:rsidRPr="00843C1B" w:rsidRDefault="00843C1B" w:rsidP="00843C1B">
            <w:pPr>
              <w:shd w:val="clear" w:color="auto" w:fill="FFFFFE"/>
              <w:spacing w:line="240" w:lineRule="atLeast"/>
              <w:rPr>
                <w:sz w:val="20"/>
                <w:szCs w:val="20"/>
              </w:rPr>
            </w:pPr>
            <w:r w:rsidRPr="00843C1B">
              <w:rPr>
                <w:sz w:val="20"/>
                <w:szCs w:val="20"/>
              </w:rPr>
              <w:t xml:space="preserve">    "timestamp": "2020-03-18T14:51:20.570+0000",</w:t>
            </w:r>
          </w:p>
          <w:p w14:paraId="14E4A8AC" w14:textId="77777777" w:rsidR="00843C1B" w:rsidRPr="00843C1B" w:rsidRDefault="00843C1B" w:rsidP="00843C1B">
            <w:pPr>
              <w:shd w:val="clear" w:color="auto" w:fill="FFFFFE"/>
              <w:spacing w:line="240" w:lineRule="atLeast"/>
              <w:rPr>
                <w:sz w:val="20"/>
                <w:szCs w:val="20"/>
              </w:rPr>
            </w:pPr>
            <w:r w:rsidRPr="00843C1B">
              <w:rPr>
                <w:sz w:val="20"/>
                <w:szCs w:val="20"/>
              </w:rPr>
              <w:t xml:space="preserve">    "messages": null,</w:t>
            </w:r>
          </w:p>
          <w:p w14:paraId="2327918C" w14:textId="77777777" w:rsidR="00843C1B" w:rsidRPr="00843C1B" w:rsidRDefault="00843C1B" w:rsidP="00843C1B">
            <w:pPr>
              <w:shd w:val="clear" w:color="auto" w:fill="FFFFFE"/>
              <w:spacing w:line="240" w:lineRule="atLeast"/>
              <w:rPr>
                <w:sz w:val="20"/>
                <w:szCs w:val="20"/>
              </w:rPr>
            </w:pPr>
            <w:r w:rsidRPr="00843C1B">
              <w:rPr>
                <w:sz w:val="20"/>
                <w:szCs w:val="20"/>
              </w:rPr>
              <w:t xml:space="preserve">    "items": {</w:t>
            </w:r>
          </w:p>
          <w:p w14:paraId="40077124" w14:textId="77777777" w:rsidR="00843C1B" w:rsidRPr="00843C1B" w:rsidRDefault="00843C1B" w:rsidP="00843C1B">
            <w:pPr>
              <w:shd w:val="clear" w:color="auto" w:fill="FFFFFE"/>
              <w:spacing w:line="240" w:lineRule="atLeast"/>
              <w:rPr>
                <w:sz w:val="20"/>
                <w:szCs w:val="20"/>
              </w:rPr>
            </w:pPr>
            <w:r w:rsidRPr="00843C1B">
              <w:rPr>
                <w:sz w:val="20"/>
                <w:szCs w:val="20"/>
              </w:rPr>
              <w:t xml:space="preserve">        "ente": {</w:t>
            </w:r>
          </w:p>
          <w:p w14:paraId="788C3E47" w14:textId="77777777" w:rsidR="00843C1B" w:rsidRPr="00843C1B" w:rsidRDefault="00843C1B" w:rsidP="00843C1B">
            <w:pPr>
              <w:shd w:val="clear" w:color="auto" w:fill="FFFFFE"/>
              <w:spacing w:line="240" w:lineRule="atLeast"/>
              <w:rPr>
                <w:sz w:val="20"/>
                <w:szCs w:val="20"/>
              </w:rPr>
            </w:pPr>
            <w:r w:rsidRPr="00843C1B">
              <w:rPr>
                <w:sz w:val="20"/>
                <w:szCs w:val="20"/>
              </w:rPr>
              <w:t xml:space="preserve">            "id": 3,</w:t>
            </w:r>
          </w:p>
          <w:p w14:paraId="373E1F95" w14:textId="77777777" w:rsidR="00843C1B" w:rsidRPr="00843C1B" w:rsidRDefault="00843C1B" w:rsidP="00843C1B">
            <w:pPr>
              <w:shd w:val="clear" w:color="auto" w:fill="FFFFFE"/>
              <w:spacing w:line="240" w:lineRule="atLeast"/>
              <w:rPr>
                <w:sz w:val="20"/>
                <w:szCs w:val="20"/>
              </w:rPr>
            </w:pPr>
            <w:r w:rsidRPr="00843C1B">
              <w:rPr>
                <w:sz w:val="20"/>
                <w:szCs w:val="20"/>
              </w:rPr>
              <w:t xml:space="preserve">            "codIpaEnte": "R_PUGLIA",</w:t>
            </w:r>
          </w:p>
          <w:p w14:paraId="654E5F48" w14:textId="77777777" w:rsidR="00843C1B" w:rsidRPr="00843C1B" w:rsidRDefault="00843C1B" w:rsidP="00843C1B">
            <w:pPr>
              <w:shd w:val="clear" w:color="auto" w:fill="FFFFFE"/>
              <w:spacing w:line="240" w:lineRule="atLeast"/>
              <w:rPr>
                <w:sz w:val="20"/>
                <w:szCs w:val="20"/>
              </w:rPr>
            </w:pPr>
            <w:r w:rsidRPr="00843C1B">
              <w:rPr>
                <w:sz w:val="20"/>
                <w:szCs w:val="20"/>
              </w:rPr>
              <w:t xml:space="preserve">            "codiceFiscaleEnte": "80017210727",</w:t>
            </w:r>
          </w:p>
          <w:p w14:paraId="0AAA4A4A" w14:textId="77777777" w:rsidR="00843C1B" w:rsidRPr="00843C1B" w:rsidRDefault="00843C1B" w:rsidP="00843C1B">
            <w:pPr>
              <w:shd w:val="clear" w:color="auto" w:fill="FFFFFE"/>
              <w:spacing w:line="240" w:lineRule="atLeast"/>
              <w:rPr>
                <w:sz w:val="20"/>
                <w:szCs w:val="20"/>
              </w:rPr>
            </w:pPr>
            <w:r w:rsidRPr="00843C1B">
              <w:rPr>
                <w:sz w:val="20"/>
                <w:szCs w:val="20"/>
              </w:rPr>
              <w:t xml:space="preserve">            "deNomeEnte": "Regione Puglia",</w:t>
            </w:r>
          </w:p>
          <w:p w14:paraId="41F0B965" w14:textId="77777777" w:rsidR="00843C1B" w:rsidRPr="00843C1B" w:rsidRDefault="00843C1B" w:rsidP="00843C1B">
            <w:pPr>
              <w:shd w:val="clear" w:color="auto" w:fill="FFFFFE"/>
              <w:spacing w:line="240" w:lineRule="atLeast"/>
              <w:rPr>
                <w:sz w:val="20"/>
                <w:szCs w:val="20"/>
              </w:rPr>
            </w:pPr>
            <w:r w:rsidRPr="00843C1B">
              <w:rPr>
                <w:sz w:val="20"/>
                <w:szCs w:val="20"/>
              </w:rPr>
              <w:t xml:space="preserve">            "dtCreazione": "2020-03-18T14:45:57.703+0000",</w:t>
            </w:r>
          </w:p>
          <w:p w14:paraId="4B054097" w14:textId="77777777" w:rsidR="00843C1B" w:rsidRPr="00843C1B" w:rsidRDefault="00843C1B" w:rsidP="00843C1B">
            <w:pPr>
              <w:shd w:val="clear" w:color="auto" w:fill="FFFFFE"/>
              <w:spacing w:line="240" w:lineRule="atLeast"/>
              <w:rPr>
                <w:sz w:val="20"/>
                <w:szCs w:val="20"/>
              </w:rPr>
            </w:pPr>
            <w:r w:rsidRPr="00843C1B">
              <w:rPr>
                <w:sz w:val="20"/>
                <w:szCs w:val="20"/>
              </w:rPr>
              <w:lastRenderedPageBreak/>
              <w:t xml:space="preserve">            "dtUltimaModifica": "2020-03-18T14:46:37.445+0000",</w:t>
            </w:r>
          </w:p>
          <w:p w14:paraId="238BC616" w14:textId="77777777" w:rsidR="00843C1B" w:rsidRPr="00843C1B" w:rsidRDefault="00843C1B" w:rsidP="00843C1B">
            <w:pPr>
              <w:shd w:val="clear" w:color="auto" w:fill="FFFFFE"/>
              <w:spacing w:line="240" w:lineRule="atLeast"/>
              <w:rPr>
                <w:sz w:val="20"/>
                <w:szCs w:val="20"/>
              </w:rPr>
            </w:pPr>
            <w:r w:rsidRPr="00843C1B">
              <w:rPr>
                <w:sz w:val="20"/>
                <w:szCs w:val="20"/>
              </w:rPr>
              <w:t xml:space="preserve">            "emailAmministratore": "m.guariniello@almaviva.it",</w:t>
            </w:r>
          </w:p>
          <w:p w14:paraId="443AFCAE" w14:textId="77777777" w:rsidR="00843C1B" w:rsidRPr="00843C1B" w:rsidRDefault="00843C1B" w:rsidP="00843C1B">
            <w:pPr>
              <w:shd w:val="clear" w:color="auto" w:fill="FFFFFE"/>
              <w:spacing w:line="240" w:lineRule="atLeast"/>
              <w:rPr>
                <w:sz w:val="20"/>
                <w:szCs w:val="20"/>
              </w:rPr>
            </w:pPr>
            <w:r w:rsidRPr="00843C1B">
              <w:rPr>
                <w:sz w:val="20"/>
                <w:szCs w:val="20"/>
              </w:rPr>
              <w:t xml:space="preserve">            "flgPagati": false,</w:t>
            </w:r>
          </w:p>
          <w:p w14:paraId="25FC6C04" w14:textId="77777777" w:rsidR="00843C1B" w:rsidRPr="00843C1B" w:rsidRDefault="00843C1B" w:rsidP="00843C1B">
            <w:pPr>
              <w:shd w:val="clear" w:color="auto" w:fill="FFFFFE"/>
              <w:spacing w:line="240" w:lineRule="atLeast"/>
              <w:rPr>
                <w:sz w:val="20"/>
                <w:szCs w:val="20"/>
              </w:rPr>
            </w:pPr>
            <w:r w:rsidRPr="00843C1B">
              <w:rPr>
                <w:sz w:val="20"/>
                <w:szCs w:val="20"/>
              </w:rPr>
              <w:t xml:space="preserve">            "flgTesoreria": false,</w:t>
            </w:r>
          </w:p>
          <w:p w14:paraId="5FC88FE5" w14:textId="77777777" w:rsidR="00843C1B" w:rsidRPr="00843C1B" w:rsidRDefault="00843C1B" w:rsidP="00843C1B">
            <w:pPr>
              <w:shd w:val="clear" w:color="auto" w:fill="FFFFFE"/>
              <w:spacing w:line="240" w:lineRule="atLeast"/>
              <w:rPr>
                <w:sz w:val="20"/>
                <w:szCs w:val="20"/>
              </w:rPr>
            </w:pPr>
            <w:r w:rsidRPr="00843C1B">
              <w:rPr>
                <w:sz w:val="20"/>
                <w:szCs w:val="20"/>
              </w:rPr>
              <w:t xml:space="preserve">            "myboxClientKey": "8211d783-4cd2-4491-83eb-04aa86f92854",</w:t>
            </w:r>
          </w:p>
          <w:p w14:paraId="2C45381B" w14:textId="77777777" w:rsidR="00843C1B" w:rsidRPr="00843C1B" w:rsidRDefault="00843C1B" w:rsidP="00843C1B">
            <w:pPr>
              <w:shd w:val="clear" w:color="auto" w:fill="FFFFFE"/>
              <w:spacing w:line="240" w:lineRule="atLeast"/>
              <w:rPr>
                <w:sz w:val="20"/>
                <w:szCs w:val="20"/>
              </w:rPr>
            </w:pPr>
            <w:r w:rsidRPr="00843C1B">
              <w:rPr>
                <w:sz w:val="20"/>
                <w:szCs w:val="20"/>
              </w:rPr>
              <w:t xml:space="preserve">            "myboxClientSecret": "d694594f-fc76-4865-9ff3-fd9be81b4460",</w:t>
            </w:r>
          </w:p>
          <w:p w14:paraId="76863D92" w14:textId="77777777" w:rsidR="00843C1B" w:rsidRPr="00843C1B" w:rsidRDefault="00843C1B" w:rsidP="00843C1B">
            <w:pPr>
              <w:shd w:val="clear" w:color="auto" w:fill="FFFFFE"/>
              <w:spacing w:line="240" w:lineRule="atLeast"/>
              <w:rPr>
                <w:sz w:val="20"/>
                <w:szCs w:val="20"/>
              </w:rPr>
            </w:pPr>
            <w:r w:rsidRPr="00843C1B">
              <w:rPr>
                <w:sz w:val="20"/>
                <w:szCs w:val="20"/>
              </w:rPr>
              <w:t xml:space="preserve">            "numGiorniPagamentoPresunti": 0,</w:t>
            </w:r>
          </w:p>
          <w:p w14:paraId="16F4FB1C" w14:textId="77777777" w:rsidR="00843C1B" w:rsidRPr="00843C1B" w:rsidRDefault="00843C1B" w:rsidP="00843C1B">
            <w:pPr>
              <w:shd w:val="clear" w:color="auto" w:fill="FFFFFE"/>
              <w:spacing w:line="240" w:lineRule="atLeast"/>
              <w:rPr>
                <w:sz w:val="20"/>
                <w:szCs w:val="20"/>
              </w:rPr>
            </w:pPr>
            <w:r w:rsidRPr="00843C1B">
              <w:rPr>
                <w:sz w:val="20"/>
                <w:szCs w:val="20"/>
              </w:rPr>
              <w:t xml:space="preserve">            "deLogoEnte": null</w:t>
            </w:r>
          </w:p>
          <w:p w14:paraId="4F521865" w14:textId="77777777" w:rsidR="00843C1B" w:rsidRPr="00843C1B" w:rsidRDefault="00843C1B" w:rsidP="00843C1B">
            <w:pPr>
              <w:shd w:val="clear" w:color="auto" w:fill="FFFFFE"/>
              <w:spacing w:line="240" w:lineRule="atLeast"/>
              <w:rPr>
                <w:sz w:val="20"/>
                <w:szCs w:val="20"/>
              </w:rPr>
            </w:pPr>
            <w:r w:rsidRPr="00843C1B">
              <w:rPr>
                <w:sz w:val="20"/>
                <w:szCs w:val="20"/>
              </w:rPr>
              <w:t xml:space="preserve">        },</w:t>
            </w:r>
          </w:p>
          <w:p w14:paraId="1B7EAF83" w14:textId="77777777" w:rsidR="00843C1B" w:rsidRPr="00843C1B" w:rsidRDefault="00843C1B" w:rsidP="00843C1B">
            <w:pPr>
              <w:shd w:val="clear" w:color="auto" w:fill="FFFFFE"/>
              <w:spacing w:line="240" w:lineRule="atLeast"/>
              <w:rPr>
                <w:sz w:val="20"/>
                <w:szCs w:val="20"/>
              </w:rPr>
            </w:pPr>
            <w:r w:rsidRPr="00843C1B">
              <w:rPr>
                <w:sz w:val="20"/>
                <w:szCs w:val="20"/>
              </w:rPr>
              <w:t xml:space="preserve">        "id": 11,</w:t>
            </w:r>
          </w:p>
          <w:p w14:paraId="661FFFBE" w14:textId="77777777" w:rsidR="00843C1B" w:rsidRPr="00843C1B" w:rsidRDefault="00843C1B" w:rsidP="00843C1B">
            <w:pPr>
              <w:shd w:val="clear" w:color="auto" w:fill="FFFFFE"/>
              <w:spacing w:line="240" w:lineRule="atLeast"/>
              <w:rPr>
                <w:sz w:val="20"/>
                <w:szCs w:val="20"/>
              </w:rPr>
            </w:pPr>
            <w:r w:rsidRPr="00843C1B">
              <w:rPr>
                <w:sz w:val="20"/>
                <w:szCs w:val="20"/>
              </w:rPr>
              <w:t xml:space="preserve">        "codTipo": "AAA002",</w:t>
            </w:r>
          </w:p>
          <w:p w14:paraId="74A2FCFA" w14:textId="77777777" w:rsidR="00843C1B" w:rsidRPr="00843C1B" w:rsidRDefault="00843C1B" w:rsidP="00843C1B">
            <w:pPr>
              <w:shd w:val="clear" w:color="auto" w:fill="FFFFFE"/>
              <w:spacing w:line="240" w:lineRule="atLeast"/>
              <w:rPr>
                <w:sz w:val="20"/>
                <w:szCs w:val="20"/>
              </w:rPr>
            </w:pPr>
            <w:r w:rsidRPr="00843C1B">
              <w:rPr>
                <w:sz w:val="20"/>
                <w:szCs w:val="20"/>
              </w:rPr>
              <w:t xml:space="preserve">        "deTipo": "Tipo dovuto di test"</w:t>
            </w:r>
          </w:p>
          <w:p w14:paraId="2BD004AC" w14:textId="77777777" w:rsidR="00843C1B" w:rsidRPr="00843C1B" w:rsidRDefault="00843C1B" w:rsidP="00843C1B">
            <w:pPr>
              <w:shd w:val="clear" w:color="auto" w:fill="FFFFFE"/>
              <w:spacing w:line="240" w:lineRule="atLeast"/>
              <w:rPr>
                <w:sz w:val="20"/>
                <w:szCs w:val="20"/>
              </w:rPr>
            </w:pPr>
            <w:r w:rsidRPr="00843C1B">
              <w:rPr>
                <w:sz w:val="20"/>
                <w:szCs w:val="20"/>
              </w:rPr>
              <w:t xml:space="preserve">    }</w:t>
            </w:r>
          </w:p>
          <w:p w14:paraId="24811333" w14:textId="66500C14" w:rsidR="006E7687" w:rsidRPr="00C84A37" w:rsidRDefault="00843C1B" w:rsidP="00843C1B">
            <w:pPr>
              <w:shd w:val="clear" w:color="auto" w:fill="FFFFFE"/>
              <w:spacing w:line="240" w:lineRule="atLeast"/>
            </w:pPr>
            <w:r w:rsidRPr="00843C1B">
              <w:rPr>
                <w:sz w:val="20"/>
                <w:szCs w:val="20"/>
              </w:rPr>
              <w:t>}</w:t>
            </w:r>
          </w:p>
        </w:tc>
        <w:tc>
          <w:tcPr>
            <w:tcW w:w="1117" w:type="dxa"/>
            <w:vAlign w:val="center"/>
          </w:tcPr>
          <w:p w14:paraId="06CA48F9" w14:textId="77777777" w:rsidR="006E7687" w:rsidRPr="00C84A37" w:rsidRDefault="006E7687" w:rsidP="006E7687">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4C77C51E" w14:textId="77777777" w:rsidR="006E7687" w:rsidRDefault="006E7687" w:rsidP="006E7687"/>
    <w:p w14:paraId="0DB9A618" w14:textId="26259B3F" w:rsidR="006E7687" w:rsidRDefault="006E7687" w:rsidP="00BC5D2E"/>
    <w:p w14:paraId="0BC18007" w14:textId="77777777" w:rsidR="006E7687" w:rsidRDefault="006E7687" w:rsidP="00BC5D2E"/>
    <w:p w14:paraId="1DFBDD34" w14:textId="362FB624" w:rsidR="00BC5D2E" w:rsidRDefault="00BC5D2E" w:rsidP="00BC5D2E">
      <w:pPr>
        <w:pStyle w:val="Titolo4"/>
      </w:pPr>
      <w:r w:rsidRPr="000A2819">
        <w:t>TC_CONFIGURAZIONE_0</w:t>
      </w:r>
      <w:r>
        <w:t>7</w:t>
      </w:r>
    </w:p>
    <w:tbl>
      <w:tblPr>
        <w:tblStyle w:val="Grigliatabella"/>
        <w:tblW w:w="9854" w:type="dxa"/>
        <w:tblLook w:val="04A0" w:firstRow="1" w:lastRow="0" w:firstColumn="1" w:lastColumn="0" w:noHBand="0" w:noVBand="1"/>
      </w:tblPr>
      <w:tblGrid>
        <w:gridCol w:w="626"/>
        <w:gridCol w:w="1779"/>
        <w:gridCol w:w="1784"/>
        <w:gridCol w:w="4548"/>
        <w:gridCol w:w="1117"/>
      </w:tblGrid>
      <w:tr w:rsidR="00BC5D2E" w:rsidRPr="00C84A37" w14:paraId="5D0A68BB" w14:textId="77777777" w:rsidTr="006E7687">
        <w:trPr>
          <w:gridAfter w:val="2"/>
          <w:wAfter w:w="5665" w:type="dxa"/>
          <w:trHeight w:val="583"/>
        </w:trPr>
        <w:tc>
          <w:tcPr>
            <w:tcW w:w="4189" w:type="dxa"/>
            <w:gridSpan w:val="3"/>
            <w:shd w:val="clear" w:color="auto" w:fill="DEEAF6" w:themeFill="accent1" w:themeFillTint="33"/>
          </w:tcPr>
          <w:p w14:paraId="6261CD36" w14:textId="34AA771D" w:rsidR="00BC5D2E" w:rsidRPr="00C84A37" w:rsidRDefault="00BC5D2E" w:rsidP="006E7687">
            <w:pPr>
              <w:rPr>
                <w:b/>
              </w:rPr>
            </w:pPr>
            <w:r w:rsidRPr="00C84A37">
              <w:rPr>
                <w:b/>
              </w:rPr>
              <w:t>TC_</w:t>
            </w:r>
            <w:r>
              <w:rPr>
                <w:b/>
              </w:rPr>
              <w:t>CONFIGURAZIONE</w:t>
            </w:r>
            <w:r w:rsidRPr="00C84A37">
              <w:rPr>
                <w:b/>
              </w:rPr>
              <w:t>_0</w:t>
            </w:r>
            <w:r>
              <w:rPr>
                <w:b/>
              </w:rPr>
              <w:t>7</w:t>
            </w:r>
          </w:p>
        </w:tc>
      </w:tr>
      <w:tr w:rsidR="00BC5D2E" w:rsidRPr="00C84A37" w14:paraId="3920835F" w14:textId="77777777" w:rsidTr="006E7687">
        <w:trPr>
          <w:trHeight w:val="550"/>
        </w:trPr>
        <w:tc>
          <w:tcPr>
            <w:tcW w:w="2405" w:type="dxa"/>
            <w:gridSpan w:val="2"/>
          </w:tcPr>
          <w:p w14:paraId="7360BF26" w14:textId="77777777" w:rsidR="00BC5D2E" w:rsidRPr="00C84A37" w:rsidRDefault="00BC5D2E" w:rsidP="006E7687">
            <w:pPr>
              <w:rPr>
                <w:b/>
              </w:rPr>
            </w:pPr>
            <w:r w:rsidRPr="00C84A37">
              <w:rPr>
                <w:b/>
              </w:rPr>
              <w:t>Titolo</w:t>
            </w:r>
          </w:p>
        </w:tc>
        <w:tc>
          <w:tcPr>
            <w:tcW w:w="7449" w:type="dxa"/>
            <w:gridSpan w:val="3"/>
          </w:tcPr>
          <w:p w14:paraId="61920040" w14:textId="55AB1103" w:rsidR="00BC5D2E" w:rsidRPr="00C84A37" w:rsidRDefault="0034312A" w:rsidP="006E7687">
            <w:r w:rsidRPr="004C212C">
              <w:t>Modifica Tipo Dovuto</w:t>
            </w:r>
          </w:p>
        </w:tc>
      </w:tr>
      <w:tr w:rsidR="00BC5D2E" w:rsidRPr="00C84A37" w14:paraId="3ADADA86" w14:textId="77777777" w:rsidTr="006E7687">
        <w:trPr>
          <w:trHeight w:val="550"/>
        </w:trPr>
        <w:tc>
          <w:tcPr>
            <w:tcW w:w="2405" w:type="dxa"/>
            <w:gridSpan w:val="2"/>
          </w:tcPr>
          <w:p w14:paraId="2F5CB179" w14:textId="77777777" w:rsidR="00BC5D2E" w:rsidRPr="00C84A37" w:rsidRDefault="00BC5D2E" w:rsidP="006E7687">
            <w:pPr>
              <w:rPr>
                <w:b/>
              </w:rPr>
            </w:pPr>
            <w:r w:rsidRPr="00C84A37">
              <w:rPr>
                <w:b/>
              </w:rPr>
              <w:t>Descrizione</w:t>
            </w:r>
          </w:p>
        </w:tc>
        <w:tc>
          <w:tcPr>
            <w:tcW w:w="7449" w:type="dxa"/>
            <w:gridSpan w:val="3"/>
          </w:tcPr>
          <w:p w14:paraId="12114042" w14:textId="2A178397" w:rsidR="00BC5D2E" w:rsidRPr="00C84A37" w:rsidRDefault="0034312A" w:rsidP="006E7687">
            <w:r>
              <w:t>Modifica di un Tipo Dovuto.</w:t>
            </w:r>
          </w:p>
        </w:tc>
      </w:tr>
      <w:tr w:rsidR="00BC5D2E" w:rsidRPr="00C84A37" w14:paraId="009AE955" w14:textId="77777777" w:rsidTr="006E7687">
        <w:trPr>
          <w:trHeight w:val="550"/>
        </w:trPr>
        <w:tc>
          <w:tcPr>
            <w:tcW w:w="2405" w:type="dxa"/>
            <w:gridSpan w:val="2"/>
          </w:tcPr>
          <w:p w14:paraId="78FE2982" w14:textId="77777777" w:rsidR="00BC5D2E" w:rsidRPr="00C84A37" w:rsidRDefault="00BC5D2E" w:rsidP="006E7687">
            <w:pPr>
              <w:rPr>
                <w:b/>
              </w:rPr>
            </w:pPr>
            <w:r>
              <w:rPr>
                <w:b/>
              </w:rPr>
              <w:t>Id Ruolo/Attore</w:t>
            </w:r>
          </w:p>
        </w:tc>
        <w:tc>
          <w:tcPr>
            <w:tcW w:w="7449" w:type="dxa"/>
            <w:gridSpan w:val="3"/>
          </w:tcPr>
          <w:p w14:paraId="498B5078" w14:textId="77777777" w:rsidR="00BC5D2E" w:rsidRPr="00146646" w:rsidRDefault="00BC5D2E" w:rsidP="006E7687">
            <w:r>
              <w:t>001</w:t>
            </w:r>
          </w:p>
        </w:tc>
      </w:tr>
      <w:tr w:rsidR="00BC5D2E" w:rsidRPr="00C84A37" w14:paraId="18DCD2B9" w14:textId="77777777" w:rsidTr="006E7687">
        <w:tc>
          <w:tcPr>
            <w:tcW w:w="2405" w:type="dxa"/>
            <w:gridSpan w:val="2"/>
            <w:vAlign w:val="center"/>
          </w:tcPr>
          <w:p w14:paraId="51F61E45" w14:textId="77777777" w:rsidR="00BC5D2E" w:rsidRPr="00C84A37" w:rsidRDefault="00BC5D2E" w:rsidP="006E7687">
            <w:pPr>
              <w:rPr>
                <w:b/>
              </w:rPr>
            </w:pPr>
            <w:r w:rsidRPr="00C84A37">
              <w:rPr>
                <w:b/>
              </w:rPr>
              <w:t>Pre-condizioni</w:t>
            </w:r>
          </w:p>
        </w:tc>
        <w:tc>
          <w:tcPr>
            <w:tcW w:w="7449" w:type="dxa"/>
            <w:gridSpan w:val="3"/>
            <w:vAlign w:val="center"/>
          </w:tcPr>
          <w:p w14:paraId="69F42657" w14:textId="77777777" w:rsidR="00BC5D2E" w:rsidRDefault="00BC5D2E" w:rsidP="006E7687">
            <w:pPr>
              <w:pStyle w:val="Paragrafoelenco"/>
              <w:numPr>
                <w:ilvl w:val="0"/>
                <w:numId w:val="7"/>
              </w:numPr>
              <w:ind w:left="714" w:hanging="357"/>
            </w:pPr>
            <w:r>
              <w:t xml:space="preserve">L’utente ha avviato l’app Postman e caricato la Collection di request “PayFlowPA-MyPivot” </w:t>
            </w:r>
          </w:p>
          <w:p w14:paraId="0B563348" w14:textId="77777777" w:rsidR="00BC5D2E" w:rsidRDefault="00BC5D2E" w:rsidP="006E7687">
            <w:pPr>
              <w:pStyle w:val="Paragrafoelenco"/>
              <w:numPr>
                <w:ilvl w:val="0"/>
                <w:numId w:val="7"/>
              </w:numPr>
              <w:ind w:left="714" w:hanging="357"/>
            </w:pPr>
            <w:r>
              <w:t>L’utente deve avere selezionato la request TC_CONFIGURAZIONE_0</w:t>
            </w:r>
            <w:r w:rsidR="00BF01F4">
              <w:t>7</w:t>
            </w:r>
          </w:p>
          <w:p w14:paraId="566FC4C6" w14:textId="14137DD6" w:rsidR="00D21229" w:rsidRPr="00C84A37" w:rsidRDefault="00D21229" w:rsidP="006E7687">
            <w:pPr>
              <w:pStyle w:val="Paragrafoelenco"/>
              <w:numPr>
                <w:ilvl w:val="0"/>
                <w:numId w:val="7"/>
              </w:numPr>
              <w:ind w:left="714" w:hanging="357"/>
            </w:pPr>
            <w:r>
              <w:t>L’utente deve aver eseguito TC_CONFIGURAZIONE_06</w:t>
            </w:r>
          </w:p>
        </w:tc>
      </w:tr>
      <w:tr w:rsidR="00D21229" w:rsidRPr="00C84A37" w14:paraId="16881A76" w14:textId="77777777" w:rsidTr="00D04726">
        <w:tc>
          <w:tcPr>
            <w:tcW w:w="2405" w:type="dxa"/>
            <w:gridSpan w:val="2"/>
            <w:vAlign w:val="center"/>
          </w:tcPr>
          <w:p w14:paraId="73A1A358" w14:textId="77777777" w:rsidR="00D21229" w:rsidRPr="00C84A37" w:rsidRDefault="00D21229" w:rsidP="00D04726">
            <w:pPr>
              <w:rPr>
                <w:b/>
              </w:rPr>
            </w:pPr>
            <w:r>
              <w:rPr>
                <w:b/>
              </w:rPr>
              <w:t>Post-condizione</w:t>
            </w:r>
          </w:p>
        </w:tc>
        <w:tc>
          <w:tcPr>
            <w:tcW w:w="7449" w:type="dxa"/>
            <w:gridSpan w:val="3"/>
            <w:vAlign w:val="center"/>
          </w:tcPr>
          <w:p w14:paraId="1B04659A" w14:textId="3235B0D3" w:rsidR="00D21229" w:rsidRDefault="00D21229" w:rsidP="00D04726">
            <w:pPr>
              <w:pStyle w:val="Paragrafoelenco"/>
              <w:numPr>
                <w:ilvl w:val="0"/>
                <w:numId w:val="7"/>
              </w:numPr>
              <w:ind w:left="714" w:hanging="357"/>
            </w:pPr>
            <w:r>
              <w:t>Il tipo dovuto AAA002 risulta modificato correttamente</w:t>
            </w:r>
          </w:p>
          <w:p w14:paraId="12BA7786" w14:textId="677E91C5" w:rsidR="00D21229" w:rsidRDefault="000651F8" w:rsidP="00D04726">
            <w:pPr>
              <w:pStyle w:val="Paragrafoelenco"/>
              <w:numPr>
                <w:ilvl w:val="0"/>
                <w:numId w:val="7"/>
              </w:numPr>
              <w:ind w:left="714" w:hanging="357"/>
            </w:pPr>
            <w:r>
              <w:t>È possibile utilizzare TC_CONFIGURAZIONE_05 per verificare la corretta modifica del tipo dovuto, inserendo il parametro id: 2</w:t>
            </w:r>
            <w:r w:rsidR="00D21229">
              <w:t>.</w:t>
            </w:r>
          </w:p>
        </w:tc>
      </w:tr>
      <w:tr w:rsidR="00BC5D2E" w:rsidRPr="00C84A37" w14:paraId="22E4B646" w14:textId="77777777" w:rsidTr="006E7687">
        <w:tc>
          <w:tcPr>
            <w:tcW w:w="2405" w:type="dxa"/>
            <w:gridSpan w:val="2"/>
            <w:vAlign w:val="center"/>
          </w:tcPr>
          <w:p w14:paraId="6A8CC12C" w14:textId="77777777" w:rsidR="00BC5D2E" w:rsidRPr="00C84A37" w:rsidRDefault="00BC5D2E" w:rsidP="006E7687">
            <w:pPr>
              <w:rPr>
                <w:b/>
              </w:rPr>
            </w:pPr>
            <w:r>
              <w:rPr>
                <w:b/>
              </w:rPr>
              <w:t>Input</w:t>
            </w:r>
          </w:p>
        </w:tc>
        <w:tc>
          <w:tcPr>
            <w:tcW w:w="7449" w:type="dxa"/>
            <w:gridSpan w:val="3"/>
            <w:vAlign w:val="center"/>
          </w:tcPr>
          <w:p w14:paraId="7BE5CC29" w14:textId="77777777" w:rsidR="0034312A" w:rsidRDefault="0034312A" w:rsidP="0034312A">
            <w:r>
              <w:t>{</w:t>
            </w:r>
          </w:p>
          <w:p w14:paraId="39D63735" w14:textId="77777777" w:rsidR="0034312A" w:rsidRDefault="0034312A" w:rsidP="0034312A">
            <w:r>
              <w:t xml:space="preserve">  "ente": {</w:t>
            </w:r>
          </w:p>
          <w:p w14:paraId="6A10BEE6" w14:textId="1A68C365" w:rsidR="0034312A" w:rsidRDefault="0034312A" w:rsidP="0034312A">
            <w:r>
              <w:t xml:space="preserve">    "codIpaEnte": "R_</w:t>
            </w:r>
            <w:r w:rsidR="0041184C">
              <w:t>PUGLIA</w:t>
            </w:r>
            <w:r>
              <w:t>"</w:t>
            </w:r>
          </w:p>
          <w:p w14:paraId="1F7864CF" w14:textId="77777777" w:rsidR="0034312A" w:rsidRDefault="0034312A" w:rsidP="0034312A">
            <w:r>
              <w:t xml:space="preserve">  },</w:t>
            </w:r>
          </w:p>
          <w:p w14:paraId="68C01836" w14:textId="77777777" w:rsidR="0034312A" w:rsidRDefault="0034312A" w:rsidP="0034312A">
            <w:r>
              <w:t xml:space="preserve">  "id": 11,</w:t>
            </w:r>
          </w:p>
          <w:p w14:paraId="2C6DC69B" w14:textId="77777777" w:rsidR="0034312A" w:rsidRDefault="0034312A" w:rsidP="0034312A">
            <w:r>
              <w:t xml:space="preserve">  "codTipo": "AAA002",</w:t>
            </w:r>
          </w:p>
          <w:p w14:paraId="0A68ECDF" w14:textId="77777777" w:rsidR="0034312A" w:rsidRDefault="0034312A" w:rsidP="0034312A">
            <w:r>
              <w:t xml:space="preserve">  "deTipo": "Tipo dovuto di test modificato"</w:t>
            </w:r>
          </w:p>
          <w:p w14:paraId="5D3705C1" w14:textId="7653E234" w:rsidR="00BC5D2E" w:rsidRDefault="0034312A" w:rsidP="0034312A">
            <w:r>
              <w:t>}</w:t>
            </w:r>
          </w:p>
        </w:tc>
      </w:tr>
      <w:tr w:rsidR="00BC5D2E" w:rsidRPr="00C84A37" w14:paraId="4EADE387" w14:textId="77777777" w:rsidTr="006E7687">
        <w:trPr>
          <w:trHeight w:val="540"/>
        </w:trPr>
        <w:tc>
          <w:tcPr>
            <w:tcW w:w="626" w:type="dxa"/>
          </w:tcPr>
          <w:p w14:paraId="3B316A41" w14:textId="77777777" w:rsidR="00BC5D2E" w:rsidRPr="00C84A37" w:rsidRDefault="00BC5D2E" w:rsidP="006E7687">
            <w:pPr>
              <w:rPr>
                <w:b/>
              </w:rPr>
            </w:pPr>
            <w:r w:rsidRPr="00C84A37">
              <w:rPr>
                <w:b/>
              </w:rPr>
              <w:t>Step</w:t>
            </w:r>
          </w:p>
        </w:tc>
        <w:tc>
          <w:tcPr>
            <w:tcW w:w="1779" w:type="dxa"/>
          </w:tcPr>
          <w:p w14:paraId="71C61CBF" w14:textId="77777777" w:rsidR="00BC5D2E" w:rsidRPr="00C84A37" w:rsidRDefault="00BC5D2E" w:rsidP="006E7687">
            <w:pPr>
              <w:rPr>
                <w:b/>
              </w:rPr>
            </w:pPr>
            <w:r w:rsidRPr="00C84A37">
              <w:rPr>
                <w:b/>
              </w:rPr>
              <w:t>Azione</w:t>
            </w:r>
          </w:p>
        </w:tc>
        <w:tc>
          <w:tcPr>
            <w:tcW w:w="6332" w:type="dxa"/>
            <w:gridSpan w:val="2"/>
          </w:tcPr>
          <w:p w14:paraId="5849C31F" w14:textId="77777777" w:rsidR="00BC5D2E" w:rsidRPr="00C84A37" w:rsidRDefault="00BC5D2E" w:rsidP="006E7687">
            <w:pPr>
              <w:rPr>
                <w:b/>
              </w:rPr>
            </w:pPr>
            <w:r w:rsidRPr="00C84A37">
              <w:rPr>
                <w:b/>
              </w:rPr>
              <w:t>Risultato atteso</w:t>
            </w:r>
          </w:p>
        </w:tc>
        <w:tc>
          <w:tcPr>
            <w:tcW w:w="1117" w:type="dxa"/>
          </w:tcPr>
          <w:p w14:paraId="20CF604B" w14:textId="77777777" w:rsidR="00BC5D2E" w:rsidRPr="00C84A37" w:rsidRDefault="00BC5D2E" w:rsidP="006E7687">
            <w:pPr>
              <w:rPr>
                <w:b/>
              </w:rPr>
            </w:pPr>
            <w:r w:rsidRPr="00C84A37">
              <w:rPr>
                <w:b/>
              </w:rPr>
              <w:t>Esito</w:t>
            </w:r>
          </w:p>
        </w:tc>
      </w:tr>
      <w:tr w:rsidR="00BC5D2E" w:rsidRPr="00C84A37" w14:paraId="65081261" w14:textId="77777777" w:rsidTr="006E7687">
        <w:trPr>
          <w:trHeight w:val="1800"/>
        </w:trPr>
        <w:tc>
          <w:tcPr>
            <w:tcW w:w="626" w:type="dxa"/>
          </w:tcPr>
          <w:p w14:paraId="7FFE9A6A" w14:textId="77777777" w:rsidR="00BC5D2E" w:rsidRPr="00C84A37" w:rsidRDefault="00BC5D2E" w:rsidP="006E7687">
            <w:r>
              <w:lastRenderedPageBreak/>
              <w:t>1</w:t>
            </w:r>
          </w:p>
        </w:tc>
        <w:tc>
          <w:tcPr>
            <w:tcW w:w="1779" w:type="dxa"/>
          </w:tcPr>
          <w:p w14:paraId="6576D5AF" w14:textId="77777777" w:rsidR="00BC5D2E" w:rsidRPr="00C84A37" w:rsidRDefault="00BC5D2E" w:rsidP="006E7687">
            <w:r>
              <w:t>L’utente seleziona il pulsante SEND.</w:t>
            </w:r>
          </w:p>
        </w:tc>
        <w:tc>
          <w:tcPr>
            <w:tcW w:w="6332" w:type="dxa"/>
            <w:gridSpan w:val="2"/>
          </w:tcPr>
          <w:p w14:paraId="704BFE6C" w14:textId="77777777" w:rsidR="00843C1B" w:rsidRPr="00843C1B" w:rsidRDefault="00843C1B" w:rsidP="00843C1B">
            <w:pPr>
              <w:shd w:val="clear" w:color="auto" w:fill="FFFFFE"/>
              <w:spacing w:line="240" w:lineRule="atLeast"/>
              <w:rPr>
                <w:sz w:val="20"/>
                <w:szCs w:val="20"/>
              </w:rPr>
            </w:pPr>
            <w:r w:rsidRPr="00843C1B">
              <w:rPr>
                <w:sz w:val="20"/>
                <w:szCs w:val="20"/>
              </w:rPr>
              <w:t>{</w:t>
            </w:r>
          </w:p>
          <w:p w14:paraId="2E6C7A02" w14:textId="77777777" w:rsidR="00843C1B" w:rsidRPr="00843C1B" w:rsidRDefault="00843C1B" w:rsidP="00843C1B">
            <w:pPr>
              <w:shd w:val="clear" w:color="auto" w:fill="FFFFFE"/>
              <w:spacing w:line="240" w:lineRule="atLeast"/>
              <w:rPr>
                <w:sz w:val="20"/>
                <w:szCs w:val="20"/>
              </w:rPr>
            </w:pPr>
            <w:r w:rsidRPr="00843C1B">
              <w:rPr>
                <w:sz w:val="20"/>
                <w:szCs w:val="20"/>
              </w:rPr>
              <w:t xml:space="preserve">    "timestamp": "2020-03-18T14:51:53.208+0000",</w:t>
            </w:r>
          </w:p>
          <w:p w14:paraId="12917379" w14:textId="77777777" w:rsidR="00843C1B" w:rsidRPr="00843C1B" w:rsidRDefault="00843C1B" w:rsidP="00843C1B">
            <w:pPr>
              <w:shd w:val="clear" w:color="auto" w:fill="FFFFFE"/>
              <w:spacing w:line="240" w:lineRule="atLeast"/>
              <w:rPr>
                <w:sz w:val="20"/>
                <w:szCs w:val="20"/>
              </w:rPr>
            </w:pPr>
            <w:r w:rsidRPr="00843C1B">
              <w:rPr>
                <w:sz w:val="20"/>
                <w:szCs w:val="20"/>
              </w:rPr>
              <w:t xml:space="preserve">    "messages": null,</w:t>
            </w:r>
          </w:p>
          <w:p w14:paraId="7107AD24" w14:textId="77777777" w:rsidR="00843C1B" w:rsidRPr="00843C1B" w:rsidRDefault="00843C1B" w:rsidP="00843C1B">
            <w:pPr>
              <w:shd w:val="clear" w:color="auto" w:fill="FFFFFE"/>
              <w:spacing w:line="240" w:lineRule="atLeast"/>
              <w:rPr>
                <w:sz w:val="20"/>
                <w:szCs w:val="20"/>
              </w:rPr>
            </w:pPr>
            <w:r w:rsidRPr="00843C1B">
              <w:rPr>
                <w:sz w:val="20"/>
                <w:szCs w:val="20"/>
              </w:rPr>
              <w:t xml:space="preserve">    "items": {</w:t>
            </w:r>
          </w:p>
          <w:p w14:paraId="4E8A2328" w14:textId="77777777" w:rsidR="00843C1B" w:rsidRPr="00843C1B" w:rsidRDefault="00843C1B" w:rsidP="00843C1B">
            <w:pPr>
              <w:shd w:val="clear" w:color="auto" w:fill="FFFFFE"/>
              <w:spacing w:line="240" w:lineRule="atLeast"/>
              <w:rPr>
                <w:sz w:val="20"/>
                <w:szCs w:val="20"/>
              </w:rPr>
            </w:pPr>
            <w:r w:rsidRPr="00843C1B">
              <w:rPr>
                <w:sz w:val="20"/>
                <w:szCs w:val="20"/>
              </w:rPr>
              <w:t xml:space="preserve">        "ente": {</w:t>
            </w:r>
          </w:p>
          <w:p w14:paraId="247390B9" w14:textId="77777777" w:rsidR="00843C1B" w:rsidRPr="00843C1B" w:rsidRDefault="00843C1B" w:rsidP="00843C1B">
            <w:pPr>
              <w:shd w:val="clear" w:color="auto" w:fill="FFFFFE"/>
              <w:spacing w:line="240" w:lineRule="atLeast"/>
              <w:rPr>
                <w:sz w:val="20"/>
                <w:szCs w:val="20"/>
              </w:rPr>
            </w:pPr>
            <w:r w:rsidRPr="00843C1B">
              <w:rPr>
                <w:sz w:val="20"/>
                <w:szCs w:val="20"/>
              </w:rPr>
              <w:t xml:space="preserve">            "id": 3,</w:t>
            </w:r>
          </w:p>
          <w:p w14:paraId="0083BEDC" w14:textId="77777777" w:rsidR="00843C1B" w:rsidRPr="00843C1B" w:rsidRDefault="00843C1B" w:rsidP="00843C1B">
            <w:pPr>
              <w:shd w:val="clear" w:color="auto" w:fill="FFFFFE"/>
              <w:spacing w:line="240" w:lineRule="atLeast"/>
              <w:rPr>
                <w:sz w:val="20"/>
                <w:szCs w:val="20"/>
              </w:rPr>
            </w:pPr>
            <w:r w:rsidRPr="00843C1B">
              <w:rPr>
                <w:sz w:val="20"/>
                <w:szCs w:val="20"/>
              </w:rPr>
              <w:t xml:space="preserve">            "codIpaEnte": "R_PUGLIA",</w:t>
            </w:r>
          </w:p>
          <w:p w14:paraId="593DB37F" w14:textId="77777777" w:rsidR="00843C1B" w:rsidRPr="00843C1B" w:rsidRDefault="00843C1B" w:rsidP="00843C1B">
            <w:pPr>
              <w:shd w:val="clear" w:color="auto" w:fill="FFFFFE"/>
              <w:spacing w:line="240" w:lineRule="atLeast"/>
              <w:rPr>
                <w:sz w:val="20"/>
                <w:szCs w:val="20"/>
              </w:rPr>
            </w:pPr>
            <w:r w:rsidRPr="00843C1B">
              <w:rPr>
                <w:sz w:val="20"/>
                <w:szCs w:val="20"/>
              </w:rPr>
              <w:t xml:space="preserve">            "codiceFiscaleEnte": "80017210727",</w:t>
            </w:r>
          </w:p>
          <w:p w14:paraId="2F1BE41C" w14:textId="77777777" w:rsidR="00843C1B" w:rsidRPr="00843C1B" w:rsidRDefault="00843C1B" w:rsidP="00843C1B">
            <w:pPr>
              <w:shd w:val="clear" w:color="auto" w:fill="FFFFFE"/>
              <w:spacing w:line="240" w:lineRule="atLeast"/>
              <w:rPr>
                <w:sz w:val="20"/>
                <w:szCs w:val="20"/>
              </w:rPr>
            </w:pPr>
            <w:r w:rsidRPr="00843C1B">
              <w:rPr>
                <w:sz w:val="20"/>
                <w:szCs w:val="20"/>
              </w:rPr>
              <w:t xml:space="preserve">            "deNomeEnte": "Regione Puglia",</w:t>
            </w:r>
          </w:p>
          <w:p w14:paraId="5C0AC45C" w14:textId="77777777" w:rsidR="00843C1B" w:rsidRPr="00843C1B" w:rsidRDefault="00843C1B" w:rsidP="00843C1B">
            <w:pPr>
              <w:shd w:val="clear" w:color="auto" w:fill="FFFFFE"/>
              <w:spacing w:line="240" w:lineRule="atLeast"/>
              <w:rPr>
                <w:sz w:val="20"/>
                <w:szCs w:val="20"/>
              </w:rPr>
            </w:pPr>
            <w:r w:rsidRPr="00843C1B">
              <w:rPr>
                <w:sz w:val="20"/>
                <w:szCs w:val="20"/>
              </w:rPr>
              <w:t xml:space="preserve">            "dtCreazione": "2020-03-18T14:45:57.703+0000",</w:t>
            </w:r>
          </w:p>
          <w:p w14:paraId="241BF47C" w14:textId="77777777" w:rsidR="00843C1B" w:rsidRPr="00843C1B" w:rsidRDefault="00843C1B" w:rsidP="00843C1B">
            <w:pPr>
              <w:shd w:val="clear" w:color="auto" w:fill="FFFFFE"/>
              <w:spacing w:line="240" w:lineRule="atLeast"/>
              <w:rPr>
                <w:sz w:val="20"/>
                <w:szCs w:val="20"/>
              </w:rPr>
            </w:pPr>
            <w:r w:rsidRPr="00843C1B">
              <w:rPr>
                <w:sz w:val="20"/>
                <w:szCs w:val="20"/>
              </w:rPr>
              <w:t xml:space="preserve">            "dtUltimaModifica": "2020-03-18T14:46:37.445+0000",</w:t>
            </w:r>
          </w:p>
          <w:p w14:paraId="5F7F0493" w14:textId="77777777" w:rsidR="00843C1B" w:rsidRPr="00843C1B" w:rsidRDefault="00843C1B" w:rsidP="00843C1B">
            <w:pPr>
              <w:shd w:val="clear" w:color="auto" w:fill="FFFFFE"/>
              <w:spacing w:line="240" w:lineRule="atLeast"/>
              <w:rPr>
                <w:sz w:val="20"/>
                <w:szCs w:val="20"/>
              </w:rPr>
            </w:pPr>
            <w:r w:rsidRPr="00843C1B">
              <w:rPr>
                <w:sz w:val="20"/>
                <w:szCs w:val="20"/>
              </w:rPr>
              <w:t xml:space="preserve">            "emailAmministratore": "m.guariniello@almaviva.it",</w:t>
            </w:r>
          </w:p>
          <w:p w14:paraId="26DF58D7" w14:textId="77777777" w:rsidR="00843C1B" w:rsidRPr="00843C1B" w:rsidRDefault="00843C1B" w:rsidP="00843C1B">
            <w:pPr>
              <w:shd w:val="clear" w:color="auto" w:fill="FFFFFE"/>
              <w:spacing w:line="240" w:lineRule="atLeast"/>
              <w:rPr>
                <w:sz w:val="20"/>
                <w:szCs w:val="20"/>
              </w:rPr>
            </w:pPr>
            <w:r w:rsidRPr="00843C1B">
              <w:rPr>
                <w:sz w:val="20"/>
                <w:szCs w:val="20"/>
              </w:rPr>
              <w:t xml:space="preserve">            "flgPagati": false,</w:t>
            </w:r>
          </w:p>
          <w:p w14:paraId="615FF6FC" w14:textId="77777777" w:rsidR="00843C1B" w:rsidRPr="00843C1B" w:rsidRDefault="00843C1B" w:rsidP="00843C1B">
            <w:pPr>
              <w:shd w:val="clear" w:color="auto" w:fill="FFFFFE"/>
              <w:spacing w:line="240" w:lineRule="atLeast"/>
              <w:rPr>
                <w:sz w:val="20"/>
                <w:szCs w:val="20"/>
              </w:rPr>
            </w:pPr>
            <w:r w:rsidRPr="00843C1B">
              <w:rPr>
                <w:sz w:val="20"/>
                <w:szCs w:val="20"/>
              </w:rPr>
              <w:t xml:space="preserve">            "flgTesoreria": false,</w:t>
            </w:r>
          </w:p>
          <w:p w14:paraId="39931B4E" w14:textId="77777777" w:rsidR="00843C1B" w:rsidRPr="00843C1B" w:rsidRDefault="00843C1B" w:rsidP="00843C1B">
            <w:pPr>
              <w:shd w:val="clear" w:color="auto" w:fill="FFFFFE"/>
              <w:spacing w:line="240" w:lineRule="atLeast"/>
              <w:rPr>
                <w:sz w:val="20"/>
                <w:szCs w:val="20"/>
              </w:rPr>
            </w:pPr>
            <w:r w:rsidRPr="00843C1B">
              <w:rPr>
                <w:sz w:val="20"/>
                <w:szCs w:val="20"/>
              </w:rPr>
              <w:t xml:space="preserve">            "myboxClientKey": "8211d783-4cd2-4491-83eb-04aa86f92854",</w:t>
            </w:r>
          </w:p>
          <w:p w14:paraId="5B8B5F8B" w14:textId="77777777" w:rsidR="00843C1B" w:rsidRPr="00843C1B" w:rsidRDefault="00843C1B" w:rsidP="00843C1B">
            <w:pPr>
              <w:shd w:val="clear" w:color="auto" w:fill="FFFFFE"/>
              <w:spacing w:line="240" w:lineRule="atLeast"/>
              <w:rPr>
                <w:sz w:val="20"/>
                <w:szCs w:val="20"/>
              </w:rPr>
            </w:pPr>
            <w:r w:rsidRPr="00843C1B">
              <w:rPr>
                <w:sz w:val="20"/>
                <w:szCs w:val="20"/>
              </w:rPr>
              <w:t xml:space="preserve">            "myboxClientSecret": "d694594f-fc76-4865-9ff3-fd9be81b4460",</w:t>
            </w:r>
          </w:p>
          <w:p w14:paraId="0CDD3A08" w14:textId="77777777" w:rsidR="00843C1B" w:rsidRPr="00843C1B" w:rsidRDefault="00843C1B" w:rsidP="00843C1B">
            <w:pPr>
              <w:shd w:val="clear" w:color="auto" w:fill="FFFFFE"/>
              <w:spacing w:line="240" w:lineRule="atLeast"/>
              <w:rPr>
                <w:sz w:val="20"/>
                <w:szCs w:val="20"/>
              </w:rPr>
            </w:pPr>
            <w:r w:rsidRPr="00843C1B">
              <w:rPr>
                <w:sz w:val="20"/>
                <w:szCs w:val="20"/>
              </w:rPr>
              <w:t xml:space="preserve">            "numGiorniPagamentoPresunti": 0,</w:t>
            </w:r>
          </w:p>
          <w:p w14:paraId="1E07F2EA" w14:textId="77777777" w:rsidR="00843C1B" w:rsidRPr="00843C1B" w:rsidRDefault="00843C1B" w:rsidP="00843C1B">
            <w:pPr>
              <w:shd w:val="clear" w:color="auto" w:fill="FFFFFE"/>
              <w:spacing w:line="240" w:lineRule="atLeast"/>
              <w:rPr>
                <w:sz w:val="20"/>
                <w:szCs w:val="20"/>
              </w:rPr>
            </w:pPr>
            <w:r w:rsidRPr="00843C1B">
              <w:rPr>
                <w:sz w:val="20"/>
                <w:szCs w:val="20"/>
              </w:rPr>
              <w:t xml:space="preserve">            "deLogoEnte": null</w:t>
            </w:r>
          </w:p>
          <w:p w14:paraId="31FEC2B7" w14:textId="77777777" w:rsidR="00843C1B" w:rsidRPr="00843C1B" w:rsidRDefault="00843C1B" w:rsidP="00843C1B">
            <w:pPr>
              <w:shd w:val="clear" w:color="auto" w:fill="FFFFFE"/>
              <w:spacing w:line="240" w:lineRule="atLeast"/>
              <w:rPr>
                <w:sz w:val="20"/>
                <w:szCs w:val="20"/>
              </w:rPr>
            </w:pPr>
            <w:r w:rsidRPr="00843C1B">
              <w:rPr>
                <w:sz w:val="20"/>
                <w:szCs w:val="20"/>
              </w:rPr>
              <w:t xml:space="preserve">        },</w:t>
            </w:r>
          </w:p>
          <w:p w14:paraId="1580B9CE" w14:textId="77777777" w:rsidR="00843C1B" w:rsidRPr="00843C1B" w:rsidRDefault="00843C1B" w:rsidP="00843C1B">
            <w:pPr>
              <w:shd w:val="clear" w:color="auto" w:fill="FFFFFE"/>
              <w:spacing w:line="240" w:lineRule="atLeast"/>
              <w:rPr>
                <w:sz w:val="20"/>
                <w:szCs w:val="20"/>
              </w:rPr>
            </w:pPr>
            <w:r w:rsidRPr="00843C1B">
              <w:rPr>
                <w:sz w:val="20"/>
                <w:szCs w:val="20"/>
              </w:rPr>
              <w:t xml:space="preserve">        "id": 11,</w:t>
            </w:r>
          </w:p>
          <w:p w14:paraId="0664C6B7" w14:textId="77777777" w:rsidR="00843C1B" w:rsidRPr="00843C1B" w:rsidRDefault="00843C1B" w:rsidP="00843C1B">
            <w:pPr>
              <w:shd w:val="clear" w:color="auto" w:fill="FFFFFE"/>
              <w:spacing w:line="240" w:lineRule="atLeast"/>
              <w:rPr>
                <w:sz w:val="20"/>
                <w:szCs w:val="20"/>
              </w:rPr>
            </w:pPr>
            <w:r w:rsidRPr="00843C1B">
              <w:rPr>
                <w:sz w:val="20"/>
                <w:szCs w:val="20"/>
              </w:rPr>
              <w:t xml:space="preserve">        "codTipo": "AAA002",</w:t>
            </w:r>
          </w:p>
          <w:p w14:paraId="63281AC4" w14:textId="77777777" w:rsidR="00843C1B" w:rsidRPr="00843C1B" w:rsidRDefault="00843C1B" w:rsidP="00843C1B">
            <w:pPr>
              <w:shd w:val="clear" w:color="auto" w:fill="FFFFFE"/>
              <w:spacing w:line="240" w:lineRule="atLeast"/>
              <w:rPr>
                <w:sz w:val="20"/>
                <w:szCs w:val="20"/>
              </w:rPr>
            </w:pPr>
            <w:r w:rsidRPr="00843C1B">
              <w:rPr>
                <w:sz w:val="20"/>
                <w:szCs w:val="20"/>
              </w:rPr>
              <w:t xml:space="preserve">        "deTipo": "Tipo dovuto di test modificato"</w:t>
            </w:r>
          </w:p>
          <w:p w14:paraId="1497CB90" w14:textId="77777777" w:rsidR="00843C1B" w:rsidRPr="00843C1B" w:rsidRDefault="00843C1B" w:rsidP="00843C1B">
            <w:pPr>
              <w:shd w:val="clear" w:color="auto" w:fill="FFFFFE"/>
              <w:spacing w:line="240" w:lineRule="atLeast"/>
              <w:rPr>
                <w:sz w:val="20"/>
                <w:szCs w:val="20"/>
              </w:rPr>
            </w:pPr>
            <w:r w:rsidRPr="00843C1B">
              <w:rPr>
                <w:sz w:val="20"/>
                <w:szCs w:val="20"/>
              </w:rPr>
              <w:t xml:space="preserve">    }</w:t>
            </w:r>
          </w:p>
          <w:p w14:paraId="333E64FC" w14:textId="1E691E8B" w:rsidR="00BC5D2E" w:rsidRPr="00C84A37" w:rsidRDefault="00843C1B" w:rsidP="00843C1B">
            <w:pPr>
              <w:shd w:val="clear" w:color="auto" w:fill="FFFFFE"/>
              <w:spacing w:line="240" w:lineRule="atLeast"/>
            </w:pPr>
            <w:r w:rsidRPr="00843C1B">
              <w:rPr>
                <w:sz w:val="20"/>
                <w:szCs w:val="20"/>
              </w:rPr>
              <w:t>}</w:t>
            </w:r>
          </w:p>
        </w:tc>
        <w:tc>
          <w:tcPr>
            <w:tcW w:w="1117" w:type="dxa"/>
            <w:vAlign w:val="center"/>
          </w:tcPr>
          <w:p w14:paraId="7BB4E026" w14:textId="77777777" w:rsidR="00BC5D2E" w:rsidRPr="00C84A37" w:rsidRDefault="00BC5D2E" w:rsidP="006E7687">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01B607C2" w14:textId="77777777" w:rsidR="00BC5D2E" w:rsidRDefault="00BC5D2E" w:rsidP="00BC5D2E"/>
    <w:p w14:paraId="3F543BE6" w14:textId="77777777" w:rsidR="00BC5D2E" w:rsidRDefault="00BC5D2E" w:rsidP="00BC5D2E"/>
    <w:p w14:paraId="1D8AB6A8" w14:textId="6B570196" w:rsidR="00BC5D2E" w:rsidRDefault="00BC5D2E" w:rsidP="00BC5D2E">
      <w:pPr>
        <w:pStyle w:val="Titolo4"/>
      </w:pPr>
      <w:r w:rsidRPr="000A2819">
        <w:t>TC_CONFIGURAZIONE_0</w:t>
      </w:r>
      <w:r w:rsidR="00BF01F4">
        <w:t>8</w:t>
      </w:r>
    </w:p>
    <w:tbl>
      <w:tblPr>
        <w:tblStyle w:val="Grigliatabella"/>
        <w:tblW w:w="9854" w:type="dxa"/>
        <w:tblLook w:val="04A0" w:firstRow="1" w:lastRow="0" w:firstColumn="1" w:lastColumn="0" w:noHBand="0" w:noVBand="1"/>
      </w:tblPr>
      <w:tblGrid>
        <w:gridCol w:w="626"/>
        <w:gridCol w:w="1779"/>
        <w:gridCol w:w="1784"/>
        <w:gridCol w:w="4548"/>
        <w:gridCol w:w="1117"/>
      </w:tblGrid>
      <w:tr w:rsidR="00BC5D2E" w:rsidRPr="00C84A37" w14:paraId="7FDBDFAF" w14:textId="77777777" w:rsidTr="006E7687">
        <w:trPr>
          <w:gridAfter w:val="2"/>
          <w:wAfter w:w="5665" w:type="dxa"/>
          <w:trHeight w:val="583"/>
        </w:trPr>
        <w:tc>
          <w:tcPr>
            <w:tcW w:w="4189" w:type="dxa"/>
            <w:gridSpan w:val="3"/>
            <w:shd w:val="clear" w:color="auto" w:fill="DEEAF6" w:themeFill="accent1" w:themeFillTint="33"/>
          </w:tcPr>
          <w:p w14:paraId="6D8E1C2D" w14:textId="7C5EE2FA" w:rsidR="00BC5D2E" w:rsidRPr="00C84A37" w:rsidRDefault="00BC5D2E" w:rsidP="006E7687">
            <w:pPr>
              <w:rPr>
                <w:b/>
              </w:rPr>
            </w:pPr>
            <w:r w:rsidRPr="00C84A37">
              <w:rPr>
                <w:b/>
              </w:rPr>
              <w:t>TC_</w:t>
            </w:r>
            <w:r>
              <w:rPr>
                <w:b/>
              </w:rPr>
              <w:t>CONFIGURAZIONE</w:t>
            </w:r>
            <w:r w:rsidRPr="00C84A37">
              <w:rPr>
                <w:b/>
              </w:rPr>
              <w:t>_0</w:t>
            </w:r>
            <w:r w:rsidR="00BF01F4">
              <w:rPr>
                <w:b/>
              </w:rPr>
              <w:t>8</w:t>
            </w:r>
          </w:p>
        </w:tc>
      </w:tr>
      <w:tr w:rsidR="00BC5D2E" w:rsidRPr="00C84A37" w14:paraId="11443E9C" w14:textId="77777777" w:rsidTr="006E7687">
        <w:trPr>
          <w:trHeight w:val="550"/>
        </w:trPr>
        <w:tc>
          <w:tcPr>
            <w:tcW w:w="2405" w:type="dxa"/>
            <w:gridSpan w:val="2"/>
          </w:tcPr>
          <w:p w14:paraId="312127CC" w14:textId="77777777" w:rsidR="00BC5D2E" w:rsidRPr="00C84A37" w:rsidRDefault="00BC5D2E" w:rsidP="006E7687">
            <w:pPr>
              <w:rPr>
                <w:b/>
              </w:rPr>
            </w:pPr>
            <w:r w:rsidRPr="00C84A37">
              <w:rPr>
                <w:b/>
              </w:rPr>
              <w:t>Titolo</w:t>
            </w:r>
          </w:p>
        </w:tc>
        <w:tc>
          <w:tcPr>
            <w:tcW w:w="7449" w:type="dxa"/>
            <w:gridSpan w:val="3"/>
          </w:tcPr>
          <w:p w14:paraId="60009440" w14:textId="030113E1" w:rsidR="00BC5D2E" w:rsidRPr="00C84A37" w:rsidRDefault="00C00D8F" w:rsidP="006E7687">
            <w:r w:rsidRPr="004C212C">
              <w:t>Elimina Tipo Dovuto</w:t>
            </w:r>
          </w:p>
        </w:tc>
      </w:tr>
      <w:tr w:rsidR="00BC5D2E" w:rsidRPr="00C84A37" w14:paraId="6ECD06CD" w14:textId="77777777" w:rsidTr="006E7687">
        <w:trPr>
          <w:trHeight w:val="550"/>
        </w:trPr>
        <w:tc>
          <w:tcPr>
            <w:tcW w:w="2405" w:type="dxa"/>
            <w:gridSpan w:val="2"/>
          </w:tcPr>
          <w:p w14:paraId="0222949B" w14:textId="77777777" w:rsidR="00BC5D2E" w:rsidRPr="00C84A37" w:rsidRDefault="00BC5D2E" w:rsidP="006E7687">
            <w:pPr>
              <w:rPr>
                <w:b/>
              </w:rPr>
            </w:pPr>
            <w:r w:rsidRPr="00C84A37">
              <w:rPr>
                <w:b/>
              </w:rPr>
              <w:t>Descrizione</w:t>
            </w:r>
          </w:p>
        </w:tc>
        <w:tc>
          <w:tcPr>
            <w:tcW w:w="7449" w:type="dxa"/>
            <w:gridSpan w:val="3"/>
          </w:tcPr>
          <w:p w14:paraId="03ABBF0D" w14:textId="0AE35B57" w:rsidR="00BC5D2E" w:rsidRPr="00C84A37" w:rsidRDefault="00C00D8F" w:rsidP="006E7687">
            <w:r>
              <w:t>Elimina un Tipo Dovuto.</w:t>
            </w:r>
          </w:p>
        </w:tc>
      </w:tr>
      <w:tr w:rsidR="00BC5D2E" w:rsidRPr="00C84A37" w14:paraId="6F873639" w14:textId="77777777" w:rsidTr="006E7687">
        <w:trPr>
          <w:trHeight w:val="550"/>
        </w:trPr>
        <w:tc>
          <w:tcPr>
            <w:tcW w:w="2405" w:type="dxa"/>
            <w:gridSpan w:val="2"/>
          </w:tcPr>
          <w:p w14:paraId="4A8AD655" w14:textId="77777777" w:rsidR="00BC5D2E" w:rsidRPr="00C84A37" w:rsidRDefault="00BC5D2E" w:rsidP="006E7687">
            <w:pPr>
              <w:rPr>
                <w:b/>
              </w:rPr>
            </w:pPr>
            <w:r>
              <w:rPr>
                <w:b/>
              </w:rPr>
              <w:t>Id Ruolo/Attore</w:t>
            </w:r>
          </w:p>
        </w:tc>
        <w:tc>
          <w:tcPr>
            <w:tcW w:w="7449" w:type="dxa"/>
            <w:gridSpan w:val="3"/>
          </w:tcPr>
          <w:p w14:paraId="4B4D4CC6" w14:textId="77777777" w:rsidR="00BC5D2E" w:rsidRPr="00146646" w:rsidRDefault="00BC5D2E" w:rsidP="006E7687">
            <w:r>
              <w:t>001</w:t>
            </w:r>
          </w:p>
        </w:tc>
      </w:tr>
      <w:tr w:rsidR="00BC5D2E" w:rsidRPr="00C84A37" w14:paraId="1F293929" w14:textId="77777777" w:rsidTr="006E7687">
        <w:tc>
          <w:tcPr>
            <w:tcW w:w="2405" w:type="dxa"/>
            <w:gridSpan w:val="2"/>
            <w:vAlign w:val="center"/>
          </w:tcPr>
          <w:p w14:paraId="313810EF" w14:textId="77777777" w:rsidR="00BC5D2E" w:rsidRPr="00C84A37" w:rsidRDefault="00BC5D2E" w:rsidP="006E7687">
            <w:pPr>
              <w:rPr>
                <w:b/>
              </w:rPr>
            </w:pPr>
            <w:r w:rsidRPr="00C84A37">
              <w:rPr>
                <w:b/>
              </w:rPr>
              <w:t>Pre-condizioni</w:t>
            </w:r>
          </w:p>
        </w:tc>
        <w:tc>
          <w:tcPr>
            <w:tcW w:w="7449" w:type="dxa"/>
            <w:gridSpan w:val="3"/>
            <w:vAlign w:val="center"/>
          </w:tcPr>
          <w:p w14:paraId="4EEE6DC6" w14:textId="77777777" w:rsidR="00BC5D2E" w:rsidRDefault="00BC5D2E" w:rsidP="006E7687">
            <w:pPr>
              <w:pStyle w:val="Paragrafoelenco"/>
              <w:numPr>
                <w:ilvl w:val="0"/>
                <w:numId w:val="7"/>
              </w:numPr>
              <w:ind w:left="714" w:hanging="357"/>
            </w:pPr>
            <w:r>
              <w:t xml:space="preserve">L’utente ha avviato l’app Postman e caricato la Collection di request “PayFlowPA-MyPivot” </w:t>
            </w:r>
          </w:p>
          <w:p w14:paraId="3EE0DA2C" w14:textId="77777777" w:rsidR="00BC5D2E" w:rsidRDefault="00BC5D2E" w:rsidP="006E7687">
            <w:pPr>
              <w:pStyle w:val="Paragrafoelenco"/>
              <w:numPr>
                <w:ilvl w:val="0"/>
                <w:numId w:val="7"/>
              </w:numPr>
              <w:ind w:left="714" w:hanging="357"/>
            </w:pPr>
            <w:r>
              <w:t>L’utente deve avere selezionato la request TC_CONFIGURAZIONE_0</w:t>
            </w:r>
            <w:r w:rsidR="00BF01F4">
              <w:t>8</w:t>
            </w:r>
          </w:p>
          <w:p w14:paraId="2BF633AD" w14:textId="531EA35F" w:rsidR="000651F8" w:rsidRPr="00C84A37" w:rsidRDefault="000651F8" w:rsidP="006E7687">
            <w:pPr>
              <w:pStyle w:val="Paragrafoelenco"/>
              <w:numPr>
                <w:ilvl w:val="0"/>
                <w:numId w:val="7"/>
              </w:numPr>
              <w:ind w:left="714" w:hanging="357"/>
            </w:pPr>
            <w:r>
              <w:t>L’utente deve aver eseguito TC_CONFIGURAZIONE_06</w:t>
            </w:r>
          </w:p>
        </w:tc>
      </w:tr>
      <w:tr w:rsidR="000651F8" w:rsidRPr="00C84A37" w14:paraId="0F08B16A" w14:textId="77777777" w:rsidTr="00D04726">
        <w:tc>
          <w:tcPr>
            <w:tcW w:w="2405" w:type="dxa"/>
            <w:gridSpan w:val="2"/>
            <w:vAlign w:val="center"/>
          </w:tcPr>
          <w:p w14:paraId="2D922F9A" w14:textId="77777777" w:rsidR="000651F8" w:rsidRPr="00C84A37" w:rsidRDefault="000651F8" w:rsidP="00D04726">
            <w:pPr>
              <w:rPr>
                <w:b/>
              </w:rPr>
            </w:pPr>
            <w:r>
              <w:rPr>
                <w:b/>
              </w:rPr>
              <w:t>Post-condizione</w:t>
            </w:r>
          </w:p>
        </w:tc>
        <w:tc>
          <w:tcPr>
            <w:tcW w:w="7449" w:type="dxa"/>
            <w:gridSpan w:val="3"/>
            <w:vAlign w:val="center"/>
          </w:tcPr>
          <w:p w14:paraId="5C38EDD3" w14:textId="7C7132EF" w:rsidR="000651F8" w:rsidRDefault="000651F8" w:rsidP="00D04726">
            <w:pPr>
              <w:pStyle w:val="Paragrafoelenco"/>
              <w:numPr>
                <w:ilvl w:val="0"/>
                <w:numId w:val="7"/>
              </w:numPr>
              <w:ind w:left="714" w:hanging="357"/>
            </w:pPr>
            <w:r>
              <w:t>Il tipo dovuto con id 11 risulta cancellato correttamente</w:t>
            </w:r>
          </w:p>
        </w:tc>
      </w:tr>
      <w:tr w:rsidR="00BC5D2E" w:rsidRPr="00C84A37" w14:paraId="36AB5503" w14:textId="77777777" w:rsidTr="006E7687">
        <w:tc>
          <w:tcPr>
            <w:tcW w:w="2405" w:type="dxa"/>
            <w:gridSpan w:val="2"/>
            <w:vAlign w:val="center"/>
          </w:tcPr>
          <w:p w14:paraId="0B828E0C" w14:textId="77777777" w:rsidR="00BC5D2E" w:rsidRPr="00C84A37" w:rsidRDefault="00BC5D2E" w:rsidP="006E7687">
            <w:pPr>
              <w:rPr>
                <w:b/>
              </w:rPr>
            </w:pPr>
            <w:r>
              <w:rPr>
                <w:b/>
              </w:rPr>
              <w:t>Input</w:t>
            </w:r>
          </w:p>
        </w:tc>
        <w:tc>
          <w:tcPr>
            <w:tcW w:w="7449" w:type="dxa"/>
            <w:gridSpan w:val="3"/>
            <w:vAlign w:val="center"/>
          </w:tcPr>
          <w:p w14:paraId="2A902605" w14:textId="77777777" w:rsidR="00BC5D2E" w:rsidRDefault="00BC5D2E" w:rsidP="006E7687"/>
          <w:tbl>
            <w:tblPr>
              <w:tblStyle w:val="GridTable3"/>
              <w:tblW w:w="0" w:type="auto"/>
              <w:tblLook w:val="04A0" w:firstRow="1" w:lastRow="0" w:firstColumn="1" w:lastColumn="0" w:noHBand="0" w:noVBand="1"/>
            </w:tblPr>
            <w:tblGrid>
              <w:gridCol w:w="1212"/>
              <w:gridCol w:w="6011"/>
            </w:tblGrid>
            <w:tr w:rsidR="00BC5D2E" w14:paraId="0BD284A8" w14:textId="77777777" w:rsidTr="006E76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770F687A" w14:textId="77777777" w:rsidR="00BC5D2E" w:rsidRDefault="00BC5D2E" w:rsidP="006E7687">
                  <w:r>
                    <w:t>Key</w:t>
                  </w:r>
                </w:p>
              </w:tc>
              <w:tc>
                <w:tcPr>
                  <w:tcW w:w="6011" w:type="dxa"/>
                </w:tcPr>
                <w:p w14:paraId="25280848" w14:textId="77777777" w:rsidR="00BC5D2E" w:rsidRDefault="00BC5D2E" w:rsidP="006E7687">
                  <w:pPr>
                    <w:cnfStyle w:val="100000000000" w:firstRow="1" w:lastRow="0" w:firstColumn="0" w:lastColumn="0" w:oddVBand="0" w:evenVBand="0" w:oddHBand="0" w:evenHBand="0" w:firstRowFirstColumn="0" w:firstRowLastColumn="0" w:lastRowFirstColumn="0" w:lastRowLastColumn="0"/>
                  </w:pPr>
                  <w:r>
                    <w:t>Value</w:t>
                  </w:r>
                </w:p>
              </w:tc>
            </w:tr>
            <w:tr w:rsidR="0034312A" w14:paraId="21EAFAFF" w14:textId="77777777" w:rsidTr="006E7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07B78A39" w14:textId="1FF1BB1A" w:rsidR="0034312A" w:rsidRDefault="0034312A" w:rsidP="006E7687">
                  <w:r>
                    <w:t>Id</w:t>
                  </w:r>
                </w:p>
              </w:tc>
              <w:tc>
                <w:tcPr>
                  <w:tcW w:w="6011" w:type="dxa"/>
                </w:tcPr>
                <w:p w14:paraId="273E73BE" w14:textId="7737DF30" w:rsidR="0034312A" w:rsidRDefault="0034312A" w:rsidP="006E7687">
                  <w:pPr>
                    <w:cnfStyle w:val="000000100000" w:firstRow="0" w:lastRow="0" w:firstColumn="0" w:lastColumn="0" w:oddVBand="0" w:evenVBand="0" w:oddHBand="1" w:evenHBand="0" w:firstRowFirstColumn="0" w:firstRowLastColumn="0" w:lastRowFirstColumn="0" w:lastRowLastColumn="0"/>
                  </w:pPr>
                  <w:r>
                    <w:t>11</w:t>
                  </w:r>
                </w:p>
              </w:tc>
            </w:tr>
          </w:tbl>
          <w:p w14:paraId="5B59C0B8" w14:textId="77777777" w:rsidR="00BC5D2E" w:rsidRDefault="00BC5D2E" w:rsidP="006E7687"/>
          <w:p w14:paraId="1D433740" w14:textId="77777777" w:rsidR="00BC5D2E" w:rsidRDefault="00BC5D2E" w:rsidP="006E7687"/>
        </w:tc>
      </w:tr>
      <w:tr w:rsidR="00BC5D2E" w:rsidRPr="00C84A37" w14:paraId="11096B1E" w14:textId="77777777" w:rsidTr="006E7687">
        <w:trPr>
          <w:trHeight w:val="540"/>
        </w:trPr>
        <w:tc>
          <w:tcPr>
            <w:tcW w:w="626" w:type="dxa"/>
          </w:tcPr>
          <w:p w14:paraId="65E927DC" w14:textId="77777777" w:rsidR="00BC5D2E" w:rsidRPr="00C84A37" w:rsidRDefault="00BC5D2E" w:rsidP="006E7687">
            <w:pPr>
              <w:rPr>
                <w:b/>
              </w:rPr>
            </w:pPr>
            <w:r w:rsidRPr="00C84A37">
              <w:rPr>
                <w:b/>
              </w:rPr>
              <w:lastRenderedPageBreak/>
              <w:t>Step</w:t>
            </w:r>
          </w:p>
        </w:tc>
        <w:tc>
          <w:tcPr>
            <w:tcW w:w="1779" w:type="dxa"/>
          </w:tcPr>
          <w:p w14:paraId="3CAAFF9C" w14:textId="77777777" w:rsidR="00BC5D2E" w:rsidRPr="00C84A37" w:rsidRDefault="00BC5D2E" w:rsidP="006E7687">
            <w:pPr>
              <w:rPr>
                <w:b/>
              </w:rPr>
            </w:pPr>
            <w:r w:rsidRPr="00C84A37">
              <w:rPr>
                <w:b/>
              </w:rPr>
              <w:t>Azione</w:t>
            </w:r>
          </w:p>
        </w:tc>
        <w:tc>
          <w:tcPr>
            <w:tcW w:w="6332" w:type="dxa"/>
            <w:gridSpan w:val="2"/>
          </w:tcPr>
          <w:p w14:paraId="071CD19A" w14:textId="77777777" w:rsidR="00BC5D2E" w:rsidRPr="00C84A37" w:rsidRDefault="00BC5D2E" w:rsidP="006E7687">
            <w:pPr>
              <w:rPr>
                <w:b/>
              </w:rPr>
            </w:pPr>
            <w:r w:rsidRPr="00C84A37">
              <w:rPr>
                <w:b/>
              </w:rPr>
              <w:t>Risultato atteso</w:t>
            </w:r>
          </w:p>
        </w:tc>
        <w:tc>
          <w:tcPr>
            <w:tcW w:w="1117" w:type="dxa"/>
          </w:tcPr>
          <w:p w14:paraId="77A1B0D2" w14:textId="77777777" w:rsidR="00BC5D2E" w:rsidRPr="00C84A37" w:rsidRDefault="00BC5D2E" w:rsidP="006E7687">
            <w:pPr>
              <w:rPr>
                <w:b/>
              </w:rPr>
            </w:pPr>
            <w:r w:rsidRPr="00C84A37">
              <w:rPr>
                <w:b/>
              </w:rPr>
              <w:t>Esito</w:t>
            </w:r>
          </w:p>
        </w:tc>
      </w:tr>
      <w:tr w:rsidR="00BC5D2E" w:rsidRPr="00C84A37" w14:paraId="15C0A771" w14:textId="77777777" w:rsidTr="006E7687">
        <w:trPr>
          <w:trHeight w:val="1800"/>
        </w:trPr>
        <w:tc>
          <w:tcPr>
            <w:tcW w:w="626" w:type="dxa"/>
          </w:tcPr>
          <w:p w14:paraId="315F1712" w14:textId="77777777" w:rsidR="00BC5D2E" w:rsidRPr="00C84A37" w:rsidRDefault="00BC5D2E" w:rsidP="006E7687">
            <w:r>
              <w:t>1</w:t>
            </w:r>
          </w:p>
        </w:tc>
        <w:tc>
          <w:tcPr>
            <w:tcW w:w="1779" w:type="dxa"/>
          </w:tcPr>
          <w:p w14:paraId="2804D7B8" w14:textId="77777777" w:rsidR="00BC5D2E" w:rsidRPr="00C84A37" w:rsidRDefault="00BC5D2E" w:rsidP="006E7687">
            <w:r>
              <w:t>L’utente seleziona il pulsante SEND.</w:t>
            </w:r>
          </w:p>
        </w:tc>
        <w:tc>
          <w:tcPr>
            <w:tcW w:w="6332" w:type="dxa"/>
            <w:gridSpan w:val="2"/>
          </w:tcPr>
          <w:p w14:paraId="477DE772" w14:textId="77777777" w:rsidR="00C00D8F" w:rsidRPr="00C00D8F" w:rsidRDefault="00C00D8F" w:rsidP="00C00D8F">
            <w:pPr>
              <w:shd w:val="clear" w:color="auto" w:fill="FFFFFE"/>
              <w:spacing w:line="240" w:lineRule="atLeast"/>
              <w:rPr>
                <w:sz w:val="20"/>
                <w:szCs w:val="20"/>
              </w:rPr>
            </w:pPr>
            <w:r w:rsidRPr="00C00D8F">
              <w:rPr>
                <w:sz w:val="20"/>
                <w:szCs w:val="20"/>
              </w:rPr>
              <w:t>{</w:t>
            </w:r>
          </w:p>
          <w:p w14:paraId="4424D0E3" w14:textId="77777777" w:rsidR="00C00D8F" w:rsidRPr="00C00D8F" w:rsidRDefault="00C00D8F" w:rsidP="00C00D8F">
            <w:pPr>
              <w:shd w:val="clear" w:color="auto" w:fill="FFFFFE"/>
              <w:spacing w:line="240" w:lineRule="atLeast"/>
              <w:rPr>
                <w:sz w:val="20"/>
                <w:szCs w:val="20"/>
              </w:rPr>
            </w:pPr>
            <w:r w:rsidRPr="00C00D8F">
              <w:rPr>
                <w:sz w:val="20"/>
                <w:szCs w:val="20"/>
              </w:rPr>
              <w:t xml:space="preserve">    "status": "OK",</w:t>
            </w:r>
          </w:p>
          <w:p w14:paraId="536E7173" w14:textId="77777777" w:rsidR="00C00D8F" w:rsidRPr="00C00D8F" w:rsidRDefault="00C00D8F" w:rsidP="00C00D8F">
            <w:pPr>
              <w:shd w:val="clear" w:color="auto" w:fill="FFFFFE"/>
              <w:spacing w:line="240" w:lineRule="atLeast"/>
              <w:rPr>
                <w:sz w:val="20"/>
                <w:szCs w:val="20"/>
              </w:rPr>
            </w:pPr>
            <w:r w:rsidRPr="00C00D8F">
              <w:rPr>
                <w:sz w:val="20"/>
                <w:szCs w:val="20"/>
              </w:rPr>
              <w:t xml:space="preserve">    "descr": "TipoDovuto deleted"</w:t>
            </w:r>
          </w:p>
          <w:p w14:paraId="10BD67C6" w14:textId="4F033293" w:rsidR="00BC5D2E" w:rsidRPr="00C84A37" w:rsidRDefault="00C00D8F" w:rsidP="00C00D8F">
            <w:pPr>
              <w:shd w:val="clear" w:color="auto" w:fill="FFFFFE"/>
              <w:spacing w:line="240" w:lineRule="atLeast"/>
            </w:pPr>
            <w:r w:rsidRPr="00C00D8F">
              <w:rPr>
                <w:sz w:val="20"/>
                <w:szCs w:val="20"/>
              </w:rPr>
              <w:t>}</w:t>
            </w:r>
          </w:p>
        </w:tc>
        <w:tc>
          <w:tcPr>
            <w:tcW w:w="1117" w:type="dxa"/>
            <w:vAlign w:val="center"/>
          </w:tcPr>
          <w:p w14:paraId="4D42C65C" w14:textId="77777777" w:rsidR="00BC5D2E" w:rsidRPr="00C84A37" w:rsidRDefault="00BC5D2E" w:rsidP="006E7687">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1AE462BC" w14:textId="77777777" w:rsidR="00BC5D2E" w:rsidRDefault="00BC5D2E" w:rsidP="00BC5D2E"/>
    <w:p w14:paraId="106DD3FC" w14:textId="77777777" w:rsidR="00C02B37" w:rsidRDefault="00930870" w:rsidP="00C02B37">
      <w:r>
        <w:br w:type="page"/>
      </w:r>
    </w:p>
    <w:p w14:paraId="606A34A6" w14:textId="77777777" w:rsidR="00C02B37" w:rsidRDefault="00C02B37" w:rsidP="00C02B37">
      <w:pPr>
        <w:pStyle w:val="Titolo2"/>
      </w:pPr>
      <w:bookmarkStart w:id="45" w:name="_Toc34840621"/>
      <w:bookmarkStart w:id="46" w:name="_Toc36115870"/>
      <w:bookmarkStart w:id="47" w:name="_Toc60676797"/>
      <w:r>
        <w:lastRenderedPageBreak/>
        <w:t>Modulo Posizione Debitoria: GePos</w:t>
      </w:r>
      <w:bookmarkEnd w:id="45"/>
      <w:bookmarkEnd w:id="46"/>
      <w:bookmarkEnd w:id="47"/>
    </w:p>
    <w:p w14:paraId="6572B6CB" w14:textId="77777777" w:rsidR="00C02B37" w:rsidRDefault="00C02B37" w:rsidP="001A6B3D">
      <w:pPr>
        <w:jc w:val="both"/>
      </w:pPr>
      <w:r>
        <w:t xml:space="preserve">Il progetto SoapUI contenente la suite di test per GePos è organizzato in sezioni denominate nello stesso modo delle sezioni descritte nel presente documento. Ciascuna sezione raggruppa uno o più test step che consiste in request ad una specifica interfaccia di GePos. </w:t>
      </w:r>
    </w:p>
    <w:p w14:paraId="7CDB7890" w14:textId="77777777" w:rsidR="00C02B37" w:rsidRDefault="00C02B37" w:rsidP="001A6B3D">
      <w:pPr>
        <w:jc w:val="both"/>
      </w:pPr>
      <w:r>
        <w:t>Nei paragrafi successivi vengono illustrati degli esempi delle request inviate ai vari servizi web di GePos con le relative response attese.</w:t>
      </w:r>
    </w:p>
    <w:p w14:paraId="0AAD1EF5" w14:textId="77777777" w:rsidR="00C02B37" w:rsidRDefault="00C02B37" w:rsidP="001A6B3D">
      <w:pPr>
        <w:jc w:val="both"/>
      </w:pPr>
      <w:r>
        <w:t>I test step di cui è composta la suite di test sono logicamente collegati tra di loro imitando la concatenazione logica degli eventi di un normale work-flow operativo.</w:t>
      </w:r>
    </w:p>
    <w:p w14:paraId="2E894D2F" w14:textId="77777777" w:rsidR="00C02B37" w:rsidRPr="00930870" w:rsidRDefault="00C02B37" w:rsidP="00C02B37"/>
    <w:p w14:paraId="6462D60B" w14:textId="77777777" w:rsidR="00C02B37" w:rsidRDefault="00C02B37" w:rsidP="00C02B37">
      <w:pPr>
        <w:pStyle w:val="Titolo3"/>
      </w:pPr>
      <w:bookmarkStart w:id="48" w:name="_Toc34840622"/>
      <w:bookmarkStart w:id="49" w:name="_Toc36115871"/>
      <w:bookmarkStart w:id="50" w:name="_Toc60676798"/>
      <w:r>
        <w:t xml:space="preserve">Sezione: </w:t>
      </w:r>
      <w:bookmarkEnd w:id="48"/>
      <w:r>
        <w:t>Censimento ente e tributi</w:t>
      </w:r>
      <w:bookmarkEnd w:id="49"/>
      <w:bookmarkEnd w:id="50"/>
    </w:p>
    <w:p w14:paraId="3EBA5942" w14:textId="77777777" w:rsidR="00C02B37" w:rsidRDefault="00C02B37" w:rsidP="00C02B37"/>
    <w:p w14:paraId="0DFF1D16" w14:textId="77777777" w:rsidR="00C02B37" w:rsidRDefault="00C02B37" w:rsidP="00C02B37">
      <w:pPr>
        <w:pStyle w:val="Titolo4"/>
      </w:pPr>
      <w:r w:rsidRPr="00A04A39">
        <w:t>TC_</w:t>
      </w:r>
      <w:r>
        <w:t>CENSIMENTO</w:t>
      </w:r>
      <w:r w:rsidRPr="00A04A39">
        <w:t>_01</w:t>
      </w:r>
    </w:p>
    <w:tbl>
      <w:tblPr>
        <w:tblStyle w:val="Grigliatabella"/>
        <w:tblW w:w="9854" w:type="dxa"/>
        <w:tblLook w:val="04A0" w:firstRow="1" w:lastRow="0" w:firstColumn="1" w:lastColumn="0" w:noHBand="0" w:noVBand="1"/>
      </w:tblPr>
      <w:tblGrid>
        <w:gridCol w:w="626"/>
        <w:gridCol w:w="1815"/>
        <w:gridCol w:w="1784"/>
        <w:gridCol w:w="4512"/>
        <w:gridCol w:w="1117"/>
      </w:tblGrid>
      <w:tr w:rsidR="00C02B37" w:rsidRPr="00C84A37" w14:paraId="469C4AFE" w14:textId="77777777" w:rsidTr="001A6B3D">
        <w:trPr>
          <w:gridAfter w:val="2"/>
          <w:wAfter w:w="5629" w:type="dxa"/>
          <w:trHeight w:val="583"/>
        </w:trPr>
        <w:tc>
          <w:tcPr>
            <w:tcW w:w="4225" w:type="dxa"/>
            <w:gridSpan w:val="3"/>
            <w:shd w:val="clear" w:color="auto" w:fill="DEEAF6" w:themeFill="accent1" w:themeFillTint="33"/>
          </w:tcPr>
          <w:p w14:paraId="0F0B7BE2" w14:textId="77777777" w:rsidR="00C02B37" w:rsidRPr="00C84A37" w:rsidRDefault="00C02B37" w:rsidP="001A6B3D">
            <w:pPr>
              <w:rPr>
                <w:b/>
              </w:rPr>
            </w:pPr>
            <w:r w:rsidRPr="00C84A37">
              <w:rPr>
                <w:b/>
              </w:rPr>
              <w:t>TC_</w:t>
            </w:r>
            <w:r>
              <w:rPr>
                <w:b/>
              </w:rPr>
              <w:t>CENSIMENTO</w:t>
            </w:r>
            <w:r w:rsidRPr="00C84A37">
              <w:rPr>
                <w:b/>
              </w:rPr>
              <w:t>_01</w:t>
            </w:r>
          </w:p>
        </w:tc>
      </w:tr>
      <w:tr w:rsidR="00C02B37" w:rsidRPr="00C84A37" w14:paraId="3E19AAAD" w14:textId="77777777" w:rsidTr="001A6B3D">
        <w:trPr>
          <w:trHeight w:val="550"/>
        </w:trPr>
        <w:tc>
          <w:tcPr>
            <w:tcW w:w="2441" w:type="dxa"/>
            <w:gridSpan w:val="2"/>
          </w:tcPr>
          <w:p w14:paraId="74F5CD75" w14:textId="77777777" w:rsidR="00C02B37" w:rsidRPr="00C84A37" w:rsidRDefault="00C02B37" w:rsidP="001A6B3D">
            <w:pPr>
              <w:rPr>
                <w:b/>
              </w:rPr>
            </w:pPr>
            <w:r w:rsidRPr="00C84A37">
              <w:rPr>
                <w:b/>
              </w:rPr>
              <w:t>Titolo</w:t>
            </w:r>
          </w:p>
        </w:tc>
        <w:tc>
          <w:tcPr>
            <w:tcW w:w="7413" w:type="dxa"/>
            <w:gridSpan w:val="3"/>
          </w:tcPr>
          <w:p w14:paraId="14D803E2" w14:textId="77777777" w:rsidR="00C02B37" w:rsidRPr="00C84A37" w:rsidRDefault="00C02B37" w:rsidP="001A6B3D">
            <w:r>
              <w:t>Inserimento nuovo ente</w:t>
            </w:r>
          </w:p>
        </w:tc>
      </w:tr>
      <w:tr w:rsidR="00C02B37" w:rsidRPr="00C84A37" w14:paraId="56B5EC3E" w14:textId="77777777" w:rsidTr="001A6B3D">
        <w:trPr>
          <w:trHeight w:val="550"/>
        </w:trPr>
        <w:tc>
          <w:tcPr>
            <w:tcW w:w="2441" w:type="dxa"/>
            <w:gridSpan w:val="2"/>
          </w:tcPr>
          <w:p w14:paraId="79B583D0" w14:textId="77777777" w:rsidR="00C02B37" w:rsidRPr="00C84A37" w:rsidRDefault="00C02B37" w:rsidP="001A6B3D">
            <w:pPr>
              <w:rPr>
                <w:b/>
              </w:rPr>
            </w:pPr>
            <w:r w:rsidRPr="00C84A37">
              <w:rPr>
                <w:b/>
              </w:rPr>
              <w:t>Descrizione</w:t>
            </w:r>
          </w:p>
        </w:tc>
        <w:tc>
          <w:tcPr>
            <w:tcW w:w="7413" w:type="dxa"/>
            <w:gridSpan w:val="3"/>
          </w:tcPr>
          <w:p w14:paraId="438EC204" w14:textId="77777777" w:rsidR="00C02B37" w:rsidRPr="00C84A37" w:rsidRDefault="00C02B37" w:rsidP="001A6B3D">
            <w:r>
              <w:t>Censimento di un nuovo ente creditore nell’anagrafica enti</w:t>
            </w:r>
          </w:p>
        </w:tc>
      </w:tr>
      <w:tr w:rsidR="00C02B37" w:rsidRPr="00C84A37" w14:paraId="13C2133B" w14:textId="77777777" w:rsidTr="001A6B3D">
        <w:trPr>
          <w:trHeight w:val="550"/>
        </w:trPr>
        <w:tc>
          <w:tcPr>
            <w:tcW w:w="2441" w:type="dxa"/>
            <w:gridSpan w:val="2"/>
          </w:tcPr>
          <w:p w14:paraId="1C34E9BB" w14:textId="77777777" w:rsidR="00C02B37" w:rsidRPr="00C84A37" w:rsidRDefault="00C02B37" w:rsidP="001A6B3D">
            <w:pPr>
              <w:rPr>
                <w:b/>
              </w:rPr>
            </w:pPr>
            <w:r>
              <w:rPr>
                <w:b/>
              </w:rPr>
              <w:t>Id Ruolo/Attore</w:t>
            </w:r>
          </w:p>
        </w:tc>
        <w:tc>
          <w:tcPr>
            <w:tcW w:w="7413" w:type="dxa"/>
            <w:gridSpan w:val="3"/>
          </w:tcPr>
          <w:p w14:paraId="34F7714B" w14:textId="77777777" w:rsidR="00C02B37" w:rsidRDefault="00C02B37" w:rsidP="001A6B3D">
            <w:r>
              <w:t>001</w:t>
            </w:r>
          </w:p>
        </w:tc>
      </w:tr>
      <w:tr w:rsidR="00C02B37" w:rsidRPr="00C84A37" w14:paraId="28BB54A3" w14:textId="77777777" w:rsidTr="001A6B3D">
        <w:tc>
          <w:tcPr>
            <w:tcW w:w="2441" w:type="dxa"/>
            <w:gridSpan w:val="2"/>
            <w:vAlign w:val="center"/>
          </w:tcPr>
          <w:p w14:paraId="17686EC4" w14:textId="77777777" w:rsidR="00C02B37" w:rsidRPr="00C84A37" w:rsidRDefault="00C02B37" w:rsidP="001A6B3D">
            <w:pPr>
              <w:rPr>
                <w:b/>
              </w:rPr>
            </w:pPr>
            <w:r w:rsidRPr="00C84A37">
              <w:rPr>
                <w:b/>
              </w:rPr>
              <w:t>Pre-condizioni</w:t>
            </w:r>
          </w:p>
        </w:tc>
        <w:tc>
          <w:tcPr>
            <w:tcW w:w="7413" w:type="dxa"/>
            <w:gridSpan w:val="3"/>
            <w:vAlign w:val="center"/>
          </w:tcPr>
          <w:p w14:paraId="1C6E0EC0" w14:textId="77777777" w:rsidR="00C02B37" w:rsidRDefault="00C02B37" w:rsidP="001A6B3D">
            <w:pPr>
              <w:pStyle w:val="Paragrafoelenco"/>
              <w:numPr>
                <w:ilvl w:val="0"/>
                <w:numId w:val="7"/>
              </w:numPr>
              <w:ind w:left="714" w:hanging="357"/>
            </w:pPr>
            <w:r>
              <w:t xml:space="preserve">L’utente deve aver caricato la test suite su SoapUI </w:t>
            </w:r>
          </w:p>
          <w:p w14:paraId="4538A268" w14:textId="77777777" w:rsidR="00C02B37" w:rsidRPr="00C84A37" w:rsidRDefault="00C02B37" w:rsidP="001A6B3D">
            <w:pPr>
              <w:pStyle w:val="Paragrafoelenco"/>
              <w:numPr>
                <w:ilvl w:val="0"/>
                <w:numId w:val="7"/>
              </w:numPr>
              <w:ind w:left="714" w:hanging="357"/>
            </w:pPr>
            <w:r>
              <w:t>La test suite ha eseguito la procedura di setup che comprende la generazione dei dati del nuovo ente (nome ente, codice fiscale ente , codice SIL ente)</w:t>
            </w:r>
          </w:p>
        </w:tc>
      </w:tr>
      <w:tr w:rsidR="00C02B37" w:rsidRPr="00C84A37" w14:paraId="75960DD2" w14:textId="77777777" w:rsidTr="001A6B3D">
        <w:tc>
          <w:tcPr>
            <w:tcW w:w="2441" w:type="dxa"/>
            <w:gridSpan w:val="2"/>
            <w:vAlign w:val="center"/>
          </w:tcPr>
          <w:p w14:paraId="35AAB76C" w14:textId="77777777" w:rsidR="00C02B37" w:rsidRPr="00C84A37" w:rsidRDefault="00C02B37" w:rsidP="001A6B3D">
            <w:pPr>
              <w:rPr>
                <w:b/>
              </w:rPr>
            </w:pPr>
            <w:r>
              <w:rPr>
                <w:b/>
              </w:rPr>
              <w:t>Post-condizioni</w:t>
            </w:r>
          </w:p>
        </w:tc>
        <w:tc>
          <w:tcPr>
            <w:tcW w:w="7413" w:type="dxa"/>
            <w:gridSpan w:val="3"/>
            <w:vAlign w:val="center"/>
          </w:tcPr>
          <w:p w14:paraId="714B8BA3" w14:textId="77777777" w:rsidR="00C02B37" w:rsidRPr="00C02B37" w:rsidRDefault="00C02B37" w:rsidP="001A6B3D">
            <w:pPr>
              <w:pStyle w:val="Paragrafoelenco"/>
              <w:numPr>
                <w:ilvl w:val="0"/>
                <w:numId w:val="7"/>
              </w:numPr>
              <w:ind w:left="714" w:hanging="357"/>
            </w:pPr>
            <w:r w:rsidRPr="00C02B37">
              <w:t>Il sistema deve aver popolato l’anagrafica enti sulla base dati di GePos</w:t>
            </w:r>
          </w:p>
          <w:p w14:paraId="7A38F182" w14:textId="77777777" w:rsidR="00C02B37" w:rsidRDefault="00C02B37" w:rsidP="001A6B3D">
            <w:pPr>
              <w:pStyle w:val="Paragrafoelenco"/>
              <w:numPr>
                <w:ilvl w:val="0"/>
                <w:numId w:val="7"/>
              </w:numPr>
              <w:ind w:left="714" w:hanging="357"/>
            </w:pPr>
            <w:r w:rsidRPr="00C02B37">
              <w:t>La corretta esecuzione dello step consente di eseguire i test successivi relativi alla configurazione dei tributi e l’allineamento delle posizioni debitorie</w:t>
            </w:r>
            <w:r>
              <w:t xml:space="preserve"> </w:t>
            </w:r>
          </w:p>
        </w:tc>
      </w:tr>
      <w:tr w:rsidR="00C02B37" w:rsidRPr="00542B9F" w14:paraId="00F5AF82" w14:textId="77777777" w:rsidTr="001A6B3D">
        <w:tc>
          <w:tcPr>
            <w:tcW w:w="2441" w:type="dxa"/>
            <w:gridSpan w:val="2"/>
            <w:vAlign w:val="center"/>
          </w:tcPr>
          <w:p w14:paraId="189D2C66" w14:textId="77777777" w:rsidR="00C02B37" w:rsidRPr="00C84A37" w:rsidRDefault="00C02B37" w:rsidP="001A6B3D">
            <w:pPr>
              <w:rPr>
                <w:b/>
              </w:rPr>
            </w:pPr>
            <w:r>
              <w:rPr>
                <w:b/>
              </w:rPr>
              <w:t>Input</w:t>
            </w:r>
          </w:p>
        </w:tc>
        <w:tc>
          <w:tcPr>
            <w:tcW w:w="7413" w:type="dxa"/>
            <w:gridSpan w:val="3"/>
            <w:vAlign w:val="center"/>
          </w:tcPr>
          <w:p w14:paraId="60BD0950" w14:textId="77777777" w:rsidR="00C02B37" w:rsidRPr="00FF7346" w:rsidRDefault="00C02B37" w:rsidP="001A6B3D">
            <w:pPr>
              <w:rPr>
                <w:sz w:val="16"/>
                <w:szCs w:val="16"/>
                <w:lang w:val="en-GB"/>
              </w:rPr>
            </w:pPr>
            <w:r w:rsidRPr="00FF7346">
              <w:rPr>
                <w:sz w:val="16"/>
                <w:szCs w:val="16"/>
                <w:lang w:val="en-GB"/>
              </w:rPr>
              <w:t>&lt;soapenv:Envelope xmlns:soapenv="http://schemas.xmlsoap.org/soap/envelope/" xmlns:prox="http://www.cart.rete.toscana.it/servizi/iris_1_1/proxy" xmlns:idp="http://www.cart.rete.toscana.it/servizi/iris_1_1/IdpConfigurazione" xmlns:idp1="http://www.cart.rete.toscana.it/servizi/iris_1_1/IdpHeader"&gt;</w:t>
            </w:r>
          </w:p>
          <w:p w14:paraId="4F1B2E1C" w14:textId="77777777" w:rsidR="00C02B37" w:rsidRPr="00FF7346" w:rsidRDefault="00C02B37" w:rsidP="001A6B3D">
            <w:pPr>
              <w:rPr>
                <w:sz w:val="16"/>
                <w:szCs w:val="16"/>
              </w:rPr>
            </w:pPr>
            <w:r w:rsidRPr="00FF7346">
              <w:rPr>
                <w:sz w:val="16"/>
                <w:szCs w:val="16"/>
                <w:lang w:val="en-GB"/>
              </w:rPr>
              <w:t xml:space="preserve">   </w:t>
            </w:r>
            <w:r w:rsidRPr="00FF7346">
              <w:rPr>
                <w:sz w:val="16"/>
                <w:szCs w:val="16"/>
              </w:rPr>
              <w:t>&lt;soapenv:Header/&gt;</w:t>
            </w:r>
          </w:p>
          <w:p w14:paraId="60C4BF29" w14:textId="77777777" w:rsidR="00C02B37" w:rsidRPr="00FF7346" w:rsidRDefault="00C02B37" w:rsidP="001A6B3D">
            <w:pPr>
              <w:rPr>
                <w:sz w:val="16"/>
                <w:szCs w:val="16"/>
              </w:rPr>
            </w:pPr>
            <w:r w:rsidRPr="00FF7346">
              <w:rPr>
                <w:sz w:val="16"/>
                <w:szCs w:val="16"/>
              </w:rPr>
              <w:t xml:space="preserve">   &lt;soapenv:Body&gt;</w:t>
            </w:r>
          </w:p>
          <w:p w14:paraId="76E683AC" w14:textId="77777777" w:rsidR="00C02B37" w:rsidRPr="00FF7346" w:rsidRDefault="00C02B37" w:rsidP="001A6B3D">
            <w:pPr>
              <w:rPr>
                <w:sz w:val="16"/>
                <w:szCs w:val="16"/>
              </w:rPr>
            </w:pPr>
            <w:r w:rsidRPr="00FF7346">
              <w:rPr>
                <w:sz w:val="16"/>
                <w:szCs w:val="16"/>
              </w:rPr>
              <w:t xml:space="preserve">      &lt;prox:IdpConfigurazioneEnte&gt;</w:t>
            </w:r>
          </w:p>
          <w:p w14:paraId="04566063" w14:textId="77777777" w:rsidR="00C02B37" w:rsidRPr="00FF7346" w:rsidRDefault="00C02B37" w:rsidP="001A6B3D">
            <w:pPr>
              <w:rPr>
                <w:sz w:val="16"/>
                <w:szCs w:val="16"/>
              </w:rPr>
            </w:pPr>
            <w:r w:rsidRPr="00FF7346">
              <w:rPr>
                <w:sz w:val="16"/>
                <w:szCs w:val="16"/>
              </w:rPr>
              <w:t xml:space="preserve">         &lt;idp:IdpConfigurazioneEnte Versione="01.00-00"&gt;</w:t>
            </w:r>
          </w:p>
          <w:p w14:paraId="00BC7608" w14:textId="77777777" w:rsidR="00C02B37" w:rsidRPr="00FF7346" w:rsidRDefault="00C02B37" w:rsidP="001A6B3D">
            <w:pPr>
              <w:rPr>
                <w:sz w:val="16"/>
                <w:szCs w:val="16"/>
              </w:rPr>
            </w:pPr>
            <w:r w:rsidRPr="00FF7346">
              <w:rPr>
                <w:sz w:val="16"/>
                <w:szCs w:val="16"/>
              </w:rPr>
              <w:t xml:space="preserve">            &lt;idp1:IdpHeader&gt;</w:t>
            </w:r>
          </w:p>
          <w:p w14:paraId="5908CFFF" w14:textId="77777777" w:rsidR="00C02B37" w:rsidRPr="00FF7346" w:rsidRDefault="00C02B37" w:rsidP="001A6B3D">
            <w:pPr>
              <w:rPr>
                <w:sz w:val="16"/>
                <w:szCs w:val="16"/>
              </w:rPr>
            </w:pPr>
            <w:r w:rsidRPr="00FF7346">
              <w:rPr>
                <w:sz w:val="16"/>
                <w:szCs w:val="16"/>
              </w:rPr>
              <w:t xml:space="preserve">               &lt;idp1:TRT&gt;</w:t>
            </w:r>
          </w:p>
          <w:p w14:paraId="4220413B" w14:textId="77777777" w:rsidR="00C02B37" w:rsidRPr="00FF7346" w:rsidRDefault="00C02B37" w:rsidP="001A6B3D">
            <w:pPr>
              <w:rPr>
                <w:sz w:val="16"/>
                <w:szCs w:val="16"/>
              </w:rPr>
            </w:pPr>
            <w:r w:rsidRPr="00FF7346">
              <w:rPr>
                <w:sz w:val="16"/>
                <w:szCs w:val="16"/>
              </w:rPr>
              <w:t xml:space="preserve">                  &lt;idp1:ServiceName&gt;IdpConfigurazioneEnte&lt;/idp1:ServiceName&gt;</w:t>
            </w:r>
          </w:p>
          <w:p w14:paraId="6A734055" w14:textId="77777777" w:rsidR="00C02B37" w:rsidRPr="00FF7346" w:rsidRDefault="00C02B37" w:rsidP="001A6B3D">
            <w:pPr>
              <w:rPr>
                <w:sz w:val="16"/>
                <w:szCs w:val="16"/>
              </w:rPr>
            </w:pPr>
            <w:r w:rsidRPr="00FF7346">
              <w:rPr>
                <w:sz w:val="16"/>
                <w:szCs w:val="16"/>
              </w:rPr>
              <w:t xml:space="preserve">                  &lt;idp1:MsgId&gt;TRT1584034812624&lt;/idp1:MsgId&gt;</w:t>
            </w:r>
          </w:p>
          <w:p w14:paraId="6277FD28" w14:textId="77777777" w:rsidR="00C02B37" w:rsidRPr="00FF7346" w:rsidRDefault="00C02B37" w:rsidP="001A6B3D">
            <w:pPr>
              <w:rPr>
                <w:sz w:val="16"/>
                <w:szCs w:val="16"/>
              </w:rPr>
            </w:pPr>
            <w:r w:rsidRPr="00FF7346">
              <w:rPr>
                <w:sz w:val="16"/>
                <w:szCs w:val="16"/>
              </w:rPr>
              <w:t xml:space="preserve">                  &lt;idp1:XMLCrtDt&gt;2020-03-12T18:40:12.634+01:00&lt;/idp1:XMLCrtDt&gt;</w:t>
            </w:r>
          </w:p>
          <w:p w14:paraId="3037C02C" w14:textId="77777777" w:rsidR="00C02B37" w:rsidRPr="00FF7346" w:rsidRDefault="00C02B37" w:rsidP="001A6B3D">
            <w:pPr>
              <w:rPr>
                <w:sz w:val="16"/>
                <w:szCs w:val="16"/>
                <w:lang w:val="en-GB"/>
              </w:rPr>
            </w:pPr>
            <w:r w:rsidRPr="00FF7346">
              <w:rPr>
                <w:sz w:val="16"/>
                <w:szCs w:val="16"/>
              </w:rPr>
              <w:t xml:space="preserve">                  </w:t>
            </w:r>
            <w:r w:rsidRPr="00FF7346">
              <w:rPr>
                <w:sz w:val="16"/>
                <w:szCs w:val="16"/>
                <w:lang w:val="en-GB"/>
              </w:rPr>
              <w:t>&lt;idp1:Sender&gt;</w:t>
            </w:r>
          </w:p>
          <w:p w14:paraId="65D42D40" w14:textId="77777777" w:rsidR="00C02B37" w:rsidRPr="00FF7346" w:rsidRDefault="00C02B37" w:rsidP="001A6B3D">
            <w:pPr>
              <w:rPr>
                <w:sz w:val="16"/>
                <w:szCs w:val="16"/>
                <w:lang w:val="en-GB"/>
              </w:rPr>
            </w:pPr>
            <w:r w:rsidRPr="00FF7346">
              <w:rPr>
                <w:sz w:val="16"/>
                <w:szCs w:val="16"/>
                <w:lang w:val="en-GB"/>
              </w:rPr>
              <w:t xml:space="preserve">                     &lt;idp1:SenderId&gt;62839520376&lt;/idp1:SenderId&gt;</w:t>
            </w:r>
          </w:p>
          <w:p w14:paraId="17D8E537" w14:textId="77777777" w:rsidR="00C02B37" w:rsidRPr="00FF7346" w:rsidRDefault="00C02B37" w:rsidP="001A6B3D">
            <w:pPr>
              <w:rPr>
                <w:sz w:val="16"/>
                <w:szCs w:val="16"/>
                <w:lang w:val="en-GB"/>
              </w:rPr>
            </w:pPr>
            <w:r w:rsidRPr="00FF7346">
              <w:rPr>
                <w:sz w:val="16"/>
                <w:szCs w:val="16"/>
                <w:lang w:val="en-GB"/>
              </w:rPr>
              <w:lastRenderedPageBreak/>
              <w:t xml:space="preserve">                     &lt;idp1:SenderSys&gt;SIL_62839520376&lt;/idp1:SenderSys&gt;</w:t>
            </w:r>
          </w:p>
          <w:p w14:paraId="76DE3735" w14:textId="77777777" w:rsidR="00C02B37" w:rsidRPr="00FF7346" w:rsidRDefault="00C02B37" w:rsidP="001A6B3D">
            <w:pPr>
              <w:rPr>
                <w:sz w:val="16"/>
                <w:szCs w:val="16"/>
                <w:lang w:val="en-GB"/>
              </w:rPr>
            </w:pPr>
            <w:r w:rsidRPr="00FF7346">
              <w:rPr>
                <w:sz w:val="16"/>
                <w:szCs w:val="16"/>
                <w:lang w:val="en-GB"/>
              </w:rPr>
              <w:t xml:space="preserve">                  &lt;/idp1:Sender&gt;</w:t>
            </w:r>
          </w:p>
          <w:p w14:paraId="45F8F05A" w14:textId="77777777" w:rsidR="00C02B37" w:rsidRPr="00FF7346" w:rsidRDefault="00C02B37" w:rsidP="001A6B3D">
            <w:pPr>
              <w:rPr>
                <w:sz w:val="16"/>
                <w:szCs w:val="16"/>
                <w:lang w:val="en-GB"/>
              </w:rPr>
            </w:pPr>
            <w:r w:rsidRPr="00FF7346">
              <w:rPr>
                <w:sz w:val="16"/>
                <w:szCs w:val="16"/>
                <w:lang w:val="en-GB"/>
              </w:rPr>
              <w:t xml:space="preserve">                  &lt;idp1:Receiver&gt;</w:t>
            </w:r>
          </w:p>
          <w:p w14:paraId="7A298F86" w14:textId="77777777" w:rsidR="00C02B37" w:rsidRPr="00FF7346" w:rsidRDefault="00C02B37" w:rsidP="001A6B3D">
            <w:pPr>
              <w:rPr>
                <w:sz w:val="16"/>
                <w:szCs w:val="16"/>
                <w:lang w:val="en-GB"/>
              </w:rPr>
            </w:pPr>
            <w:r w:rsidRPr="00FF7346">
              <w:rPr>
                <w:sz w:val="16"/>
                <w:szCs w:val="16"/>
                <w:lang w:val="en-GB"/>
              </w:rPr>
              <w:t xml:space="preserve">                     &lt;idp1:ReceiverId&gt;RECEIVERID&lt;/idp1:ReceiverId&gt;</w:t>
            </w:r>
          </w:p>
          <w:p w14:paraId="2773F7ED" w14:textId="77777777" w:rsidR="00C02B37" w:rsidRPr="00FF7346" w:rsidRDefault="00C02B37" w:rsidP="001A6B3D">
            <w:pPr>
              <w:rPr>
                <w:sz w:val="16"/>
                <w:szCs w:val="16"/>
                <w:lang w:val="en-GB"/>
              </w:rPr>
            </w:pPr>
            <w:r w:rsidRPr="00FF7346">
              <w:rPr>
                <w:sz w:val="16"/>
                <w:szCs w:val="16"/>
                <w:lang w:val="en-GB"/>
              </w:rPr>
              <w:t xml:space="preserve">                     &lt;idp1:ReceiverSys&gt;RECEIVERSYS&lt;/idp1:ReceiverSys&gt;</w:t>
            </w:r>
          </w:p>
          <w:p w14:paraId="26FAF679" w14:textId="77777777" w:rsidR="00C02B37" w:rsidRPr="00FF7346" w:rsidRDefault="00C02B37" w:rsidP="001A6B3D">
            <w:pPr>
              <w:rPr>
                <w:sz w:val="16"/>
                <w:szCs w:val="16"/>
              </w:rPr>
            </w:pPr>
            <w:r w:rsidRPr="00FF7346">
              <w:rPr>
                <w:sz w:val="16"/>
                <w:szCs w:val="16"/>
                <w:lang w:val="en-GB"/>
              </w:rPr>
              <w:t xml:space="preserve">                  </w:t>
            </w:r>
            <w:r w:rsidRPr="00FF7346">
              <w:rPr>
                <w:sz w:val="16"/>
                <w:szCs w:val="16"/>
              </w:rPr>
              <w:t>&lt;/idp1:Receiver&gt;</w:t>
            </w:r>
          </w:p>
          <w:p w14:paraId="04CE3C5A" w14:textId="77777777" w:rsidR="00C02B37" w:rsidRPr="00FF7346" w:rsidRDefault="00C02B37" w:rsidP="001A6B3D">
            <w:pPr>
              <w:rPr>
                <w:sz w:val="16"/>
                <w:szCs w:val="16"/>
              </w:rPr>
            </w:pPr>
            <w:r w:rsidRPr="00FF7346">
              <w:rPr>
                <w:sz w:val="16"/>
                <w:szCs w:val="16"/>
              </w:rPr>
              <w:t xml:space="preserve">               &lt;/idp1:TRT&gt;</w:t>
            </w:r>
          </w:p>
          <w:p w14:paraId="76EE0B9A" w14:textId="77777777" w:rsidR="00C02B37" w:rsidRPr="00FF7346" w:rsidRDefault="00C02B37" w:rsidP="001A6B3D">
            <w:pPr>
              <w:rPr>
                <w:sz w:val="16"/>
                <w:szCs w:val="16"/>
              </w:rPr>
            </w:pPr>
            <w:r w:rsidRPr="00FF7346">
              <w:rPr>
                <w:sz w:val="16"/>
                <w:szCs w:val="16"/>
              </w:rPr>
              <w:t xml:space="preserve">               &lt;idp1:E2E&gt;</w:t>
            </w:r>
          </w:p>
          <w:p w14:paraId="25401B04" w14:textId="77777777" w:rsidR="00C02B37" w:rsidRPr="00FF7346" w:rsidRDefault="00C02B37" w:rsidP="001A6B3D">
            <w:pPr>
              <w:rPr>
                <w:sz w:val="16"/>
                <w:szCs w:val="16"/>
              </w:rPr>
            </w:pPr>
            <w:r w:rsidRPr="00FF7346">
              <w:rPr>
                <w:sz w:val="16"/>
                <w:szCs w:val="16"/>
              </w:rPr>
              <w:t xml:space="preserve">                  &lt;idp1:E2ESrvcNm&gt;IdpConfigurazioneEnte&lt;/idp1:E2ESrvcNm&gt;</w:t>
            </w:r>
          </w:p>
          <w:p w14:paraId="27593CE6" w14:textId="77777777" w:rsidR="00C02B37" w:rsidRPr="00FF7346" w:rsidRDefault="00C02B37" w:rsidP="001A6B3D">
            <w:pPr>
              <w:rPr>
                <w:sz w:val="16"/>
                <w:szCs w:val="16"/>
              </w:rPr>
            </w:pPr>
            <w:r w:rsidRPr="00FF7346">
              <w:rPr>
                <w:sz w:val="16"/>
                <w:szCs w:val="16"/>
              </w:rPr>
              <w:t xml:space="preserve">                  &lt;idp1:E2EMsgId&gt;E2E1584034812642&lt;/idp1:E2EMsgId&gt;</w:t>
            </w:r>
          </w:p>
          <w:p w14:paraId="2582123B" w14:textId="77777777" w:rsidR="00C02B37" w:rsidRPr="00FF7346" w:rsidRDefault="00C02B37" w:rsidP="001A6B3D">
            <w:pPr>
              <w:rPr>
                <w:sz w:val="16"/>
                <w:szCs w:val="16"/>
              </w:rPr>
            </w:pPr>
            <w:r w:rsidRPr="00FF7346">
              <w:rPr>
                <w:sz w:val="16"/>
                <w:szCs w:val="16"/>
              </w:rPr>
              <w:t xml:space="preserve">                  &lt;idp1:XMLCrtDt&gt;2020-03-12T18:40:12.649+01:00&lt;/idp1:XMLCrtDt&gt;</w:t>
            </w:r>
          </w:p>
          <w:p w14:paraId="0A0230A3" w14:textId="77777777" w:rsidR="00C02B37" w:rsidRPr="00FF7346" w:rsidRDefault="00C02B37" w:rsidP="001A6B3D">
            <w:pPr>
              <w:rPr>
                <w:sz w:val="16"/>
                <w:szCs w:val="16"/>
              </w:rPr>
            </w:pPr>
            <w:r w:rsidRPr="00FF7346">
              <w:rPr>
                <w:sz w:val="16"/>
                <w:szCs w:val="16"/>
              </w:rPr>
              <w:t xml:space="preserve">                  &lt;idp1:Sender&gt;</w:t>
            </w:r>
          </w:p>
          <w:p w14:paraId="11109078" w14:textId="77777777" w:rsidR="00C02B37" w:rsidRPr="00FF7346" w:rsidRDefault="00C02B37" w:rsidP="001A6B3D">
            <w:pPr>
              <w:rPr>
                <w:sz w:val="16"/>
                <w:szCs w:val="16"/>
              </w:rPr>
            </w:pPr>
            <w:r w:rsidRPr="00FF7346">
              <w:rPr>
                <w:sz w:val="16"/>
                <w:szCs w:val="16"/>
              </w:rPr>
              <w:t xml:space="preserve">                     &lt;idp1:E2ESndrId&gt;62839520376&lt;/idp1:E2ESndrId&gt;</w:t>
            </w:r>
          </w:p>
          <w:p w14:paraId="4383085C" w14:textId="77777777" w:rsidR="00C02B37" w:rsidRPr="00FF7346" w:rsidRDefault="00C02B37" w:rsidP="001A6B3D">
            <w:pPr>
              <w:rPr>
                <w:sz w:val="16"/>
                <w:szCs w:val="16"/>
                <w:lang w:val="en-GB"/>
              </w:rPr>
            </w:pPr>
            <w:r w:rsidRPr="00FF7346">
              <w:rPr>
                <w:sz w:val="16"/>
                <w:szCs w:val="16"/>
              </w:rPr>
              <w:t xml:space="preserve">                     </w:t>
            </w:r>
            <w:r w:rsidRPr="00FF7346">
              <w:rPr>
                <w:sz w:val="16"/>
                <w:szCs w:val="16"/>
                <w:lang w:val="en-GB"/>
              </w:rPr>
              <w:t>&lt;idp1:E2ESndrSys&gt;SIL_62839520376&lt;/idp1:E2ESndrSys&gt;</w:t>
            </w:r>
          </w:p>
          <w:p w14:paraId="14E4972D" w14:textId="77777777" w:rsidR="00C02B37" w:rsidRPr="00FF7346" w:rsidRDefault="00C02B37" w:rsidP="001A6B3D">
            <w:pPr>
              <w:rPr>
                <w:sz w:val="16"/>
                <w:szCs w:val="16"/>
                <w:lang w:val="en-GB"/>
              </w:rPr>
            </w:pPr>
            <w:r w:rsidRPr="00FF7346">
              <w:rPr>
                <w:sz w:val="16"/>
                <w:szCs w:val="16"/>
                <w:lang w:val="en-GB"/>
              </w:rPr>
              <w:t xml:space="preserve">                  &lt;/idp1:Sender&gt;</w:t>
            </w:r>
          </w:p>
          <w:p w14:paraId="20886673" w14:textId="77777777" w:rsidR="00C02B37" w:rsidRPr="00FF7346" w:rsidRDefault="00C02B37" w:rsidP="001A6B3D">
            <w:pPr>
              <w:rPr>
                <w:sz w:val="16"/>
                <w:szCs w:val="16"/>
                <w:lang w:val="en-GB"/>
              </w:rPr>
            </w:pPr>
            <w:r w:rsidRPr="00FF7346">
              <w:rPr>
                <w:sz w:val="16"/>
                <w:szCs w:val="16"/>
                <w:lang w:val="en-GB"/>
              </w:rPr>
              <w:t xml:space="preserve">                  &lt;idp1:Receiver&gt;</w:t>
            </w:r>
          </w:p>
          <w:p w14:paraId="2BCF2019" w14:textId="77777777" w:rsidR="00C02B37" w:rsidRPr="00FF7346" w:rsidRDefault="00C02B37" w:rsidP="001A6B3D">
            <w:pPr>
              <w:rPr>
                <w:sz w:val="16"/>
                <w:szCs w:val="16"/>
              </w:rPr>
            </w:pPr>
            <w:r w:rsidRPr="00FF7346">
              <w:rPr>
                <w:sz w:val="16"/>
                <w:szCs w:val="16"/>
                <w:lang w:val="en-GB"/>
              </w:rPr>
              <w:t xml:space="preserve">                     </w:t>
            </w:r>
            <w:r w:rsidRPr="00FF7346">
              <w:rPr>
                <w:sz w:val="16"/>
                <w:szCs w:val="16"/>
              </w:rPr>
              <w:t>&lt;idp1:E2ERcvrId&gt;RECEIVERID&lt;/idp1:E2ERcvrId&gt;</w:t>
            </w:r>
          </w:p>
          <w:p w14:paraId="440F1C26" w14:textId="77777777" w:rsidR="00C02B37" w:rsidRPr="00FF7346" w:rsidRDefault="00C02B37" w:rsidP="001A6B3D">
            <w:pPr>
              <w:rPr>
                <w:sz w:val="16"/>
                <w:szCs w:val="16"/>
                <w:lang w:val="en-GB"/>
              </w:rPr>
            </w:pPr>
            <w:r w:rsidRPr="00FF7346">
              <w:rPr>
                <w:sz w:val="16"/>
                <w:szCs w:val="16"/>
              </w:rPr>
              <w:t xml:space="preserve">                     </w:t>
            </w:r>
            <w:r w:rsidRPr="00FF7346">
              <w:rPr>
                <w:sz w:val="16"/>
                <w:szCs w:val="16"/>
                <w:lang w:val="en-GB"/>
              </w:rPr>
              <w:t>&lt;idp1:E2ERcvrSys&gt;RECEIVERSYS&lt;/idp1:E2ERcvrSys&gt;</w:t>
            </w:r>
          </w:p>
          <w:p w14:paraId="12B7B912" w14:textId="77777777" w:rsidR="00C02B37" w:rsidRPr="00FF7346" w:rsidRDefault="00C02B37" w:rsidP="001A6B3D">
            <w:pPr>
              <w:rPr>
                <w:sz w:val="16"/>
                <w:szCs w:val="16"/>
              </w:rPr>
            </w:pPr>
            <w:r w:rsidRPr="00FF7346">
              <w:rPr>
                <w:sz w:val="16"/>
                <w:szCs w:val="16"/>
                <w:lang w:val="en-GB"/>
              </w:rPr>
              <w:t xml:space="preserve">                  </w:t>
            </w:r>
            <w:r w:rsidRPr="00FF7346">
              <w:rPr>
                <w:sz w:val="16"/>
                <w:szCs w:val="16"/>
              </w:rPr>
              <w:t>&lt;/idp1:Receiver&gt;</w:t>
            </w:r>
          </w:p>
          <w:p w14:paraId="2D43A428" w14:textId="77777777" w:rsidR="00C02B37" w:rsidRPr="00FF7346" w:rsidRDefault="00C02B37" w:rsidP="001A6B3D">
            <w:pPr>
              <w:rPr>
                <w:sz w:val="16"/>
                <w:szCs w:val="16"/>
              </w:rPr>
            </w:pPr>
            <w:r w:rsidRPr="00FF7346">
              <w:rPr>
                <w:sz w:val="16"/>
                <w:szCs w:val="16"/>
              </w:rPr>
              <w:t xml:space="preserve">               &lt;/idp1:E2E&gt;</w:t>
            </w:r>
          </w:p>
          <w:p w14:paraId="16FD6A5A" w14:textId="77777777" w:rsidR="00C02B37" w:rsidRPr="00FF7346" w:rsidRDefault="00C02B37" w:rsidP="001A6B3D">
            <w:pPr>
              <w:rPr>
                <w:sz w:val="16"/>
                <w:szCs w:val="16"/>
              </w:rPr>
            </w:pPr>
            <w:r w:rsidRPr="00FF7346">
              <w:rPr>
                <w:sz w:val="16"/>
                <w:szCs w:val="16"/>
              </w:rPr>
              <w:t xml:space="preserve">            &lt;/idp1:IdpHeader&gt;</w:t>
            </w:r>
          </w:p>
          <w:p w14:paraId="12E5ADAE" w14:textId="77777777" w:rsidR="00C02B37" w:rsidRPr="00FF7346" w:rsidRDefault="00C02B37" w:rsidP="001A6B3D">
            <w:pPr>
              <w:rPr>
                <w:sz w:val="16"/>
                <w:szCs w:val="16"/>
              </w:rPr>
            </w:pPr>
            <w:r w:rsidRPr="00FF7346">
              <w:rPr>
                <w:sz w:val="16"/>
                <w:szCs w:val="16"/>
              </w:rPr>
              <w:t xml:space="preserve">            &lt;idp:IdpBody&gt;</w:t>
            </w:r>
          </w:p>
          <w:p w14:paraId="10449B6B" w14:textId="77777777" w:rsidR="00C02B37" w:rsidRPr="00FF7346" w:rsidRDefault="00C02B37" w:rsidP="001A6B3D">
            <w:pPr>
              <w:rPr>
                <w:sz w:val="16"/>
                <w:szCs w:val="16"/>
              </w:rPr>
            </w:pPr>
            <w:r w:rsidRPr="00FF7346">
              <w:rPr>
                <w:sz w:val="16"/>
                <w:szCs w:val="16"/>
              </w:rPr>
              <w:t xml:space="preserve">               &lt;idp:ConfigurazioneEnte TipoOperazione="Insert"&gt;</w:t>
            </w:r>
          </w:p>
          <w:p w14:paraId="330B1BFB" w14:textId="77777777" w:rsidR="00C02B37" w:rsidRPr="00FF7346" w:rsidRDefault="00C02B37" w:rsidP="001A6B3D">
            <w:pPr>
              <w:rPr>
                <w:sz w:val="16"/>
                <w:szCs w:val="16"/>
              </w:rPr>
            </w:pPr>
            <w:r w:rsidRPr="00FF7346">
              <w:rPr>
                <w:sz w:val="16"/>
                <w:szCs w:val="16"/>
              </w:rPr>
              <w:t xml:space="preserve">                  &lt;idp:DatiAnagraficiEnte&gt;</w:t>
            </w:r>
          </w:p>
          <w:p w14:paraId="4C3D4A4B" w14:textId="77777777" w:rsidR="00C02B37" w:rsidRPr="00FF7346" w:rsidRDefault="00C02B37" w:rsidP="001A6B3D">
            <w:pPr>
              <w:rPr>
                <w:sz w:val="16"/>
                <w:szCs w:val="16"/>
              </w:rPr>
            </w:pPr>
            <w:r w:rsidRPr="00FF7346">
              <w:rPr>
                <w:sz w:val="16"/>
                <w:szCs w:val="16"/>
              </w:rPr>
              <w:t xml:space="preserve">                     &lt;idp:CodiceEnte&gt;62839520376&lt;/idp:CodiceEnte&gt;</w:t>
            </w:r>
          </w:p>
          <w:p w14:paraId="6657FE7A" w14:textId="77777777" w:rsidR="00C02B37" w:rsidRPr="00FF7346" w:rsidRDefault="00C02B37" w:rsidP="001A6B3D">
            <w:pPr>
              <w:rPr>
                <w:sz w:val="16"/>
                <w:szCs w:val="16"/>
              </w:rPr>
            </w:pPr>
            <w:r w:rsidRPr="00FF7346">
              <w:rPr>
                <w:sz w:val="16"/>
                <w:szCs w:val="16"/>
              </w:rPr>
              <w:t xml:space="preserve">                     &lt;idp:TipoEnte&gt;DEFAULT&lt;/idp:TipoEnte&gt;</w:t>
            </w:r>
          </w:p>
          <w:p w14:paraId="58CA895A" w14:textId="77777777" w:rsidR="00C02B37" w:rsidRPr="00FF7346" w:rsidRDefault="00C02B37" w:rsidP="001A6B3D">
            <w:pPr>
              <w:rPr>
                <w:sz w:val="16"/>
                <w:szCs w:val="16"/>
              </w:rPr>
            </w:pPr>
            <w:r w:rsidRPr="00FF7346">
              <w:rPr>
                <w:sz w:val="16"/>
                <w:szCs w:val="16"/>
              </w:rPr>
              <w:t xml:space="preserve">                     &lt;idp:RagioneSociale&gt;Ente di test 62839520376&lt;/idp:RagioneSociale&gt;</w:t>
            </w:r>
          </w:p>
          <w:p w14:paraId="6D042546" w14:textId="77777777" w:rsidR="00C02B37" w:rsidRPr="00FF7346" w:rsidRDefault="00C02B37" w:rsidP="001A6B3D">
            <w:pPr>
              <w:rPr>
                <w:sz w:val="16"/>
                <w:szCs w:val="16"/>
              </w:rPr>
            </w:pPr>
            <w:r w:rsidRPr="00FF7346">
              <w:rPr>
                <w:sz w:val="16"/>
                <w:szCs w:val="16"/>
              </w:rPr>
              <w:t xml:space="preserve">                     &lt;idp:CodiceFiscale&gt;62839520376&lt;/idp:CodiceFiscale&gt;</w:t>
            </w:r>
          </w:p>
          <w:p w14:paraId="5316D7A1" w14:textId="77777777" w:rsidR="00C02B37" w:rsidRPr="00FF7346" w:rsidRDefault="00C02B37" w:rsidP="001A6B3D">
            <w:pPr>
              <w:rPr>
                <w:sz w:val="16"/>
                <w:szCs w:val="16"/>
              </w:rPr>
            </w:pPr>
            <w:r w:rsidRPr="00FF7346">
              <w:rPr>
                <w:sz w:val="16"/>
                <w:szCs w:val="16"/>
              </w:rPr>
              <w:t xml:space="preserve">                  &lt;/idp:DatiAnagraficiEnte&gt;</w:t>
            </w:r>
          </w:p>
          <w:p w14:paraId="2E5B163A" w14:textId="77777777" w:rsidR="00C02B37" w:rsidRPr="00FF7346" w:rsidRDefault="00C02B37" w:rsidP="001A6B3D">
            <w:pPr>
              <w:rPr>
                <w:sz w:val="16"/>
                <w:szCs w:val="16"/>
              </w:rPr>
            </w:pPr>
            <w:r w:rsidRPr="00FF7346">
              <w:rPr>
                <w:sz w:val="16"/>
                <w:szCs w:val="16"/>
              </w:rPr>
              <w:t xml:space="preserve">               &lt;/idp:ConfigurazioneEnte&gt;</w:t>
            </w:r>
          </w:p>
          <w:p w14:paraId="777087A2" w14:textId="77777777" w:rsidR="00C02B37" w:rsidRPr="00FF7346" w:rsidRDefault="00C02B37" w:rsidP="001A6B3D">
            <w:pPr>
              <w:rPr>
                <w:sz w:val="16"/>
                <w:szCs w:val="16"/>
              </w:rPr>
            </w:pPr>
            <w:r w:rsidRPr="00FF7346">
              <w:rPr>
                <w:sz w:val="16"/>
                <w:szCs w:val="16"/>
              </w:rPr>
              <w:t xml:space="preserve">            &lt;/idp:IdpBody&gt;</w:t>
            </w:r>
          </w:p>
          <w:p w14:paraId="33104684" w14:textId="77777777" w:rsidR="00C02B37" w:rsidRPr="00FF7346" w:rsidRDefault="00C02B37" w:rsidP="001A6B3D">
            <w:pPr>
              <w:rPr>
                <w:sz w:val="16"/>
                <w:szCs w:val="16"/>
              </w:rPr>
            </w:pPr>
            <w:r w:rsidRPr="00FF7346">
              <w:rPr>
                <w:sz w:val="16"/>
                <w:szCs w:val="16"/>
              </w:rPr>
              <w:t xml:space="preserve">         &lt;/idp:IdpConfigurazioneEnte&gt;</w:t>
            </w:r>
          </w:p>
          <w:p w14:paraId="126E08C1" w14:textId="77777777" w:rsidR="00C02B37" w:rsidRPr="002037C5" w:rsidRDefault="00C02B37" w:rsidP="001A6B3D">
            <w:pPr>
              <w:rPr>
                <w:sz w:val="16"/>
                <w:szCs w:val="16"/>
                <w:lang w:val="en-GB"/>
              </w:rPr>
            </w:pPr>
            <w:r w:rsidRPr="00FF7346">
              <w:rPr>
                <w:sz w:val="16"/>
                <w:szCs w:val="16"/>
              </w:rPr>
              <w:t xml:space="preserve">      </w:t>
            </w:r>
            <w:r w:rsidRPr="002037C5">
              <w:rPr>
                <w:sz w:val="16"/>
                <w:szCs w:val="16"/>
                <w:lang w:val="en-GB"/>
              </w:rPr>
              <w:t>&lt;/prox:IdpConfigurazioneEnte&gt;</w:t>
            </w:r>
          </w:p>
          <w:p w14:paraId="22527C94" w14:textId="77777777" w:rsidR="00C02B37" w:rsidRPr="002037C5" w:rsidRDefault="00C02B37" w:rsidP="001A6B3D">
            <w:pPr>
              <w:rPr>
                <w:sz w:val="16"/>
                <w:szCs w:val="16"/>
                <w:lang w:val="en-GB"/>
              </w:rPr>
            </w:pPr>
            <w:r w:rsidRPr="002037C5">
              <w:rPr>
                <w:sz w:val="16"/>
                <w:szCs w:val="16"/>
                <w:lang w:val="en-GB"/>
              </w:rPr>
              <w:t xml:space="preserve">   &lt;/soapenv:Body&gt;</w:t>
            </w:r>
          </w:p>
          <w:p w14:paraId="5181F08A" w14:textId="77777777" w:rsidR="00C02B37" w:rsidRPr="002037C5" w:rsidRDefault="00C02B37" w:rsidP="001A6B3D">
            <w:pPr>
              <w:rPr>
                <w:lang w:val="en-GB"/>
              </w:rPr>
            </w:pPr>
            <w:r w:rsidRPr="002037C5">
              <w:rPr>
                <w:sz w:val="16"/>
                <w:szCs w:val="16"/>
                <w:lang w:val="en-GB"/>
              </w:rPr>
              <w:t>&lt;/soapenv:Envelope&gt;</w:t>
            </w:r>
          </w:p>
        </w:tc>
      </w:tr>
      <w:tr w:rsidR="00C02B37" w:rsidRPr="00C84A37" w14:paraId="596B2D21" w14:textId="77777777" w:rsidTr="001A6B3D">
        <w:trPr>
          <w:trHeight w:val="540"/>
        </w:trPr>
        <w:tc>
          <w:tcPr>
            <w:tcW w:w="626" w:type="dxa"/>
          </w:tcPr>
          <w:p w14:paraId="6C5ACBBE" w14:textId="77777777" w:rsidR="00C02B37" w:rsidRPr="00C84A37" w:rsidRDefault="00C02B37" w:rsidP="001A6B3D">
            <w:pPr>
              <w:rPr>
                <w:b/>
              </w:rPr>
            </w:pPr>
            <w:r w:rsidRPr="00C84A37">
              <w:rPr>
                <w:b/>
              </w:rPr>
              <w:lastRenderedPageBreak/>
              <w:t>Step</w:t>
            </w:r>
          </w:p>
        </w:tc>
        <w:tc>
          <w:tcPr>
            <w:tcW w:w="1815" w:type="dxa"/>
          </w:tcPr>
          <w:p w14:paraId="724716BB" w14:textId="77777777" w:rsidR="00C02B37" w:rsidRPr="00C84A37" w:rsidRDefault="00C02B37" w:rsidP="001A6B3D">
            <w:pPr>
              <w:rPr>
                <w:b/>
              </w:rPr>
            </w:pPr>
            <w:r w:rsidRPr="00C84A37">
              <w:rPr>
                <w:b/>
              </w:rPr>
              <w:t>Azione</w:t>
            </w:r>
          </w:p>
        </w:tc>
        <w:tc>
          <w:tcPr>
            <w:tcW w:w="6296" w:type="dxa"/>
            <w:gridSpan w:val="2"/>
          </w:tcPr>
          <w:p w14:paraId="2C400017" w14:textId="77777777" w:rsidR="00C02B37" w:rsidRPr="00C84A37" w:rsidRDefault="00C02B37" w:rsidP="001A6B3D">
            <w:pPr>
              <w:rPr>
                <w:b/>
              </w:rPr>
            </w:pPr>
            <w:r w:rsidRPr="00C84A37">
              <w:rPr>
                <w:b/>
              </w:rPr>
              <w:t>Risultato atteso</w:t>
            </w:r>
          </w:p>
        </w:tc>
        <w:tc>
          <w:tcPr>
            <w:tcW w:w="1117" w:type="dxa"/>
          </w:tcPr>
          <w:p w14:paraId="2E504B72" w14:textId="77777777" w:rsidR="00C02B37" w:rsidRPr="00C84A37" w:rsidRDefault="00C02B37" w:rsidP="001A6B3D">
            <w:pPr>
              <w:rPr>
                <w:b/>
              </w:rPr>
            </w:pPr>
            <w:r w:rsidRPr="00C84A37">
              <w:rPr>
                <w:b/>
              </w:rPr>
              <w:t>Esito</w:t>
            </w:r>
          </w:p>
        </w:tc>
      </w:tr>
      <w:tr w:rsidR="00C02B37" w:rsidRPr="00C84A37" w14:paraId="4DD08367" w14:textId="77777777" w:rsidTr="001A6B3D">
        <w:trPr>
          <w:trHeight w:val="1800"/>
        </w:trPr>
        <w:tc>
          <w:tcPr>
            <w:tcW w:w="626" w:type="dxa"/>
          </w:tcPr>
          <w:p w14:paraId="7FAF2739" w14:textId="77777777" w:rsidR="00C02B37" w:rsidRPr="00C84A37" w:rsidRDefault="00C02B37" w:rsidP="001A6B3D">
            <w:r>
              <w:t>1</w:t>
            </w:r>
          </w:p>
        </w:tc>
        <w:tc>
          <w:tcPr>
            <w:tcW w:w="1815" w:type="dxa"/>
          </w:tcPr>
          <w:p w14:paraId="7D80A68C" w14:textId="77777777" w:rsidR="00C02B37" w:rsidRPr="00C84A37" w:rsidRDefault="00C02B37" w:rsidP="001A6B3D">
            <w:r w:rsidRPr="00DA5290">
              <w:rPr>
                <w:rFonts w:ascii="Calibri" w:eastAsia="Times New Roman" w:hAnsi="Calibri" w:cs="Calibri"/>
                <w:color w:val="000000"/>
                <w:lang w:eastAsia="en-GB"/>
              </w:rPr>
              <w:t xml:space="preserve">La test suite esegue automaticamente il test step </w:t>
            </w:r>
          </w:p>
        </w:tc>
        <w:tc>
          <w:tcPr>
            <w:tcW w:w="6296" w:type="dxa"/>
            <w:gridSpan w:val="2"/>
          </w:tcPr>
          <w:p w14:paraId="4B8237FA" w14:textId="77777777" w:rsidR="00C02B37" w:rsidRPr="00FF7346" w:rsidRDefault="00C02B37" w:rsidP="001A6B3D">
            <w:pPr>
              <w:shd w:val="clear" w:color="auto" w:fill="FFFFFE"/>
              <w:spacing w:line="240" w:lineRule="atLeast"/>
              <w:rPr>
                <w:sz w:val="16"/>
                <w:szCs w:val="16"/>
                <w:lang w:val="en-GB"/>
              </w:rPr>
            </w:pPr>
            <w:r w:rsidRPr="00FF7346">
              <w:rPr>
                <w:sz w:val="16"/>
                <w:szCs w:val="16"/>
                <w:lang w:val="en-GB"/>
              </w:rPr>
              <w:t>&lt;soap:Envelope xmlns:soap="http://schemas.xmlsoap.org/soap/envelope/"&gt;</w:t>
            </w:r>
          </w:p>
          <w:p w14:paraId="5DAA5A0B" w14:textId="77777777" w:rsidR="00C02B37" w:rsidRPr="00FF7346" w:rsidRDefault="00C02B37" w:rsidP="001A6B3D">
            <w:pPr>
              <w:shd w:val="clear" w:color="auto" w:fill="FFFFFE"/>
              <w:spacing w:line="240" w:lineRule="atLeast"/>
              <w:rPr>
                <w:sz w:val="16"/>
                <w:szCs w:val="16"/>
              </w:rPr>
            </w:pPr>
            <w:r w:rsidRPr="00FF7346">
              <w:rPr>
                <w:sz w:val="16"/>
                <w:szCs w:val="16"/>
                <w:lang w:val="en-GB"/>
              </w:rPr>
              <w:t xml:space="preserve">   </w:t>
            </w:r>
            <w:r w:rsidRPr="00FF7346">
              <w:rPr>
                <w:sz w:val="16"/>
                <w:szCs w:val="16"/>
              </w:rPr>
              <w:t>&lt;soap:Body&gt;</w:t>
            </w:r>
          </w:p>
          <w:p w14:paraId="6B4D4B3C"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&lt;ns3:IdpConfigurazioneEnte.Esito xmlns="http://www.cart.rete.toscana.it/servizi/iris_1_1/IdpHeader" xmlns:ns2="http://www.cart.rete.toscana.it/servizi/iris_1_1/IdpConfigurazione" xmlns:ns3="http://www.cart.rete.toscana.it/servizi/iris_1_1/proxy" xmlns:ns4="http://www.cart.rete.toscana.it/servizi/iris_1_1/IdpEsito" xmlns:ns5="http://www.cart.rete.toscana.it/servizi/iris_1_1/IdpInclude"&gt;</w:t>
            </w:r>
          </w:p>
          <w:p w14:paraId="0F4C2493"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&lt;ns4:IdpEsito Versione="01.00-00"&gt;</w:t>
            </w:r>
          </w:p>
          <w:p w14:paraId="7723E4E7"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&lt;IdpHeader&gt;</w:t>
            </w:r>
          </w:p>
          <w:p w14:paraId="37117964"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&lt;TRT&gt;</w:t>
            </w:r>
          </w:p>
          <w:p w14:paraId="346AB464"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&lt;ServiceName&gt;IdpConfigurazioneEnte&lt;/ServiceName&gt;</w:t>
            </w:r>
          </w:p>
          <w:p w14:paraId="7C97299B"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&lt;MsgId&gt;TRT1584034812624&lt;/MsgId&gt;</w:t>
            </w:r>
          </w:p>
          <w:p w14:paraId="4E2411E0" w14:textId="77777777" w:rsidR="00C02B37" w:rsidRPr="00FF7346" w:rsidRDefault="00C02B37" w:rsidP="001A6B3D">
            <w:pPr>
              <w:shd w:val="clear" w:color="auto" w:fill="FFFFFE"/>
              <w:spacing w:line="240" w:lineRule="atLeast"/>
              <w:rPr>
                <w:sz w:val="16"/>
                <w:szCs w:val="16"/>
                <w:lang w:val="en-GB"/>
              </w:rPr>
            </w:pPr>
            <w:r w:rsidRPr="00FF7346">
              <w:rPr>
                <w:sz w:val="16"/>
                <w:szCs w:val="16"/>
              </w:rPr>
              <w:t xml:space="preserve">                  </w:t>
            </w:r>
            <w:r w:rsidRPr="00FF7346">
              <w:rPr>
                <w:sz w:val="16"/>
                <w:szCs w:val="16"/>
                <w:lang w:val="en-GB"/>
              </w:rPr>
              <w:t>&lt;XMLCrtDt&gt;2020-03-12T18:40:12.634+01:00&lt;/XMLCrtDt&gt;</w:t>
            </w:r>
          </w:p>
          <w:p w14:paraId="58CE8DDF" w14:textId="77777777" w:rsidR="00C02B37" w:rsidRPr="00FF7346" w:rsidRDefault="00C02B37" w:rsidP="001A6B3D">
            <w:pPr>
              <w:shd w:val="clear" w:color="auto" w:fill="FFFFFE"/>
              <w:spacing w:line="240" w:lineRule="atLeast"/>
              <w:rPr>
                <w:sz w:val="16"/>
                <w:szCs w:val="16"/>
                <w:lang w:val="en-GB"/>
              </w:rPr>
            </w:pPr>
            <w:r w:rsidRPr="00FF7346">
              <w:rPr>
                <w:sz w:val="16"/>
                <w:szCs w:val="16"/>
                <w:lang w:val="en-GB"/>
              </w:rPr>
              <w:t xml:space="preserve">                  &lt;Sender&gt;</w:t>
            </w:r>
          </w:p>
          <w:p w14:paraId="07259981" w14:textId="77777777" w:rsidR="00C02B37" w:rsidRPr="00FF7346" w:rsidRDefault="00C02B37" w:rsidP="001A6B3D">
            <w:pPr>
              <w:shd w:val="clear" w:color="auto" w:fill="FFFFFE"/>
              <w:spacing w:line="240" w:lineRule="atLeast"/>
              <w:rPr>
                <w:sz w:val="16"/>
                <w:szCs w:val="16"/>
                <w:lang w:val="en-GB"/>
              </w:rPr>
            </w:pPr>
            <w:r w:rsidRPr="00FF7346">
              <w:rPr>
                <w:sz w:val="16"/>
                <w:szCs w:val="16"/>
                <w:lang w:val="en-GB"/>
              </w:rPr>
              <w:t xml:space="preserve">                     &lt;SenderId&gt;62839520376&lt;/SenderId&gt;</w:t>
            </w:r>
          </w:p>
          <w:p w14:paraId="487E9625" w14:textId="77777777" w:rsidR="00C02B37" w:rsidRPr="00FF7346" w:rsidRDefault="00C02B37" w:rsidP="001A6B3D">
            <w:pPr>
              <w:shd w:val="clear" w:color="auto" w:fill="FFFFFE"/>
              <w:spacing w:line="240" w:lineRule="atLeast"/>
              <w:rPr>
                <w:sz w:val="16"/>
                <w:szCs w:val="16"/>
                <w:lang w:val="en-GB"/>
              </w:rPr>
            </w:pPr>
            <w:r w:rsidRPr="00FF7346">
              <w:rPr>
                <w:sz w:val="16"/>
                <w:szCs w:val="16"/>
                <w:lang w:val="en-GB"/>
              </w:rPr>
              <w:t xml:space="preserve">                     &lt;SenderSys&gt;SIL_62839520376&lt;/SenderSys&gt;</w:t>
            </w:r>
          </w:p>
          <w:p w14:paraId="3B52F0B1" w14:textId="77777777" w:rsidR="00C02B37" w:rsidRPr="00FF7346" w:rsidRDefault="00C02B37" w:rsidP="001A6B3D">
            <w:pPr>
              <w:shd w:val="clear" w:color="auto" w:fill="FFFFFE"/>
              <w:spacing w:line="240" w:lineRule="atLeast"/>
              <w:rPr>
                <w:sz w:val="16"/>
                <w:szCs w:val="16"/>
                <w:lang w:val="en-GB"/>
              </w:rPr>
            </w:pPr>
            <w:r w:rsidRPr="00FF7346">
              <w:rPr>
                <w:sz w:val="16"/>
                <w:szCs w:val="16"/>
                <w:lang w:val="en-GB"/>
              </w:rPr>
              <w:t xml:space="preserve">                  &lt;/Sender&gt;</w:t>
            </w:r>
          </w:p>
          <w:p w14:paraId="77E89BAD" w14:textId="77777777" w:rsidR="00C02B37" w:rsidRPr="00FF7346" w:rsidRDefault="00C02B37" w:rsidP="001A6B3D">
            <w:pPr>
              <w:shd w:val="clear" w:color="auto" w:fill="FFFFFE"/>
              <w:spacing w:line="240" w:lineRule="atLeast"/>
              <w:rPr>
                <w:sz w:val="16"/>
                <w:szCs w:val="16"/>
                <w:lang w:val="en-GB"/>
              </w:rPr>
            </w:pPr>
            <w:r w:rsidRPr="00FF7346">
              <w:rPr>
                <w:sz w:val="16"/>
                <w:szCs w:val="16"/>
                <w:lang w:val="en-GB"/>
              </w:rPr>
              <w:t xml:space="preserve">                  &lt;Receiver&gt;</w:t>
            </w:r>
          </w:p>
          <w:p w14:paraId="31A932D6" w14:textId="77777777" w:rsidR="00C02B37" w:rsidRPr="00FF7346" w:rsidRDefault="00C02B37" w:rsidP="001A6B3D">
            <w:pPr>
              <w:shd w:val="clear" w:color="auto" w:fill="FFFFFE"/>
              <w:spacing w:line="240" w:lineRule="atLeast"/>
              <w:rPr>
                <w:sz w:val="16"/>
                <w:szCs w:val="16"/>
                <w:lang w:val="en-GB"/>
              </w:rPr>
            </w:pPr>
            <w:r w:rsidRPr="00FF7346">
              <w:rPr>
                <w:sz w:val="16"/>
                <w:szCs w:val="16"/>
                <w:lang w:val="en-GB"/>
              </w:rPr>
              <w:t xml:space="preserve">                     &lt;ReceiverId&gt;RECEIVERID&lt;/ReceiverId&gt;</w:t>
            </w:r>
          </w:p>
          <w:p w14:paraId="4310004D" w14:textId="77777777" w:rsidR="00C02B37" w:rsidRPr="00FF7346" w:rsidRDefault="00C02B37" w:rsidP="001A6B3D">
            <w:pPr>
              <w:shd w:val="clear" w:color="auto" w:fill="FFFFFE"/>
              <w:spacing w:line="240" w:lineRule="atLeast"/>
              <w:rPr>
                <w:sz w:val="16"/>
                <w:szCs w:val="16"/>
                <w:lang w:val="en-GB"/>
              </w:rPr>
            </w:pPr>
            <w:r w:rsidRPr="00FF7346">
              <w:rPr>
                <w:sz w:val="16"/>
                <w:szCs w:val="16"/>
                <w:lang w:val="en-GB"/>
              </w:rPr>
              <w:lastRenderedPageBreak/>
              <w:t xml:space="preserve">                     &lt;ReceiverSys&gt;RECEIVERSYS&lt;/ReceiverSys&gt;</w:t>
            </w:r>
          </w:p>
          <w:p w14:paraId="57E86B87" w14:textId="77777777" w:rsidR="00C02B37" w:rsidRPr="00FF7346" w:rsidRDefault="00C02B37" w:rsidP="001A6B3D">
            <w:pPr>
              <w:shd w:val="clear" w:color="auto" w:fill="FFFFFE"/>
              <w:spacing w:line="240" w:lineRule="atLeast"/>
              <w:rPr>
                <w:sz w:val="16"/>
                <w:szCs w:val="16"/>
              </w:rPr>
            </w:pPr>
            <w:r w:rsidRPr="00FF7346">
              <w:rPr>
                <w:sz w:val="16"/>
                <w:szCs w:val="16"/>
                <w:lang w:val="en-GB"/>
              </w:rPr>
              <w:t xml:space="preserve">                  </w:t>
            </w:r>
            <w:r w:rsidRPr="00FF7346">
              <w:rPr>
                <w:sz w:val="16"/>
                <w:szCs w:val="16"/>
              </w:rPr>
              <w:t>&lt;/Receiver&gt;</w:t>
            </w:r>
          </w:p>
          <w:p w14:paraId="0A7206EB"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&lt;/TRT&gt;</w:t>
            </w:r>
          </w:p>
          <w:p w14:paraId="538015EC"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&lt;E2E&gt;</w:t>
            </w:r>
          </w:p>
          <w:p w14:paraId="73D5F38B"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&lt;E2ESrvcNm&gt;IdpConfigurazioneEnte&lt;/E2ESrvcNm&gt;</w:t>
            </w:r>
          </w:p>
          <w:p w14:paraId="71ED2284"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&lt;E2EMsgId&gt;E2E1584034812642&lt;/E2EMsgId&gt;</w:t>
            </w:r>
          </w:p>
          <w:p w14:paraId="31520815"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&lt;XMLCrtDt&gt;2020-03-12T18:40:12.649+01:00&lt;/XMLCrtDt&gt;</w:t>
            </w:r>
          </w:p>
          <w:p w14:paraId="330CD749"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&lt;Sender&gt;</w:t>
            </w:r>
          </w:p>
          <w:p w14:paraId="0EABD434"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&lt;E2ESndrId&gt;62839520376&lt;/E2ESndrId&gt;</w:t>
            </w:r>
          </w:p>
          <w:p w14:paraId="70F889B5"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&lt;E2ESndrSys&gt;SIL_62839520376&lt;/E2ESndrSys&gt;</w:t>
            </w:r>
          </w:p>
          <w:p w14:paraId="09C7D526" w14:textId="77777777" w:rsidR="00C02B37" w:rsidRPr="002037C5" w:rsidRDefault="00C02B37" w:rsidP="001A6B3D">
            <w:pPr>
              <w:shd w:val="clear" w:color="auto" w:fill="FFFFFE"/>
              <w:spacing w:line="240" w:lineRule="atLeast"/>
              <w:rPr>
                <w:sz w:val="16"/>
                <w:szCs w:val="16"/>
                <w:lang w:val="en-GB"/>
              </w:rPr>
            </w:pPr>
            <w:r w:rsidRPr="00FF7346">
              <w:rPr>
                <w:sz w:val="16"/>
                <w:szCs w:val="16"/>
              </w:rPr>
              <w:t xml:space="preserve">                  </w:t>
            </w:r>
            <w:r w:rsidRPr="002037C5">
              <w:rPr>
                <w:sz w:val="16"/>
                <w:szCs w:val="16"/>
                <w:lang w:val="en-GB"/>
              </w:rPr>
              <w:t>&lt;/Sender&gt;</w:t>
            </w:r>
          </w:p>
          <w:p w14:paraId="5248D7F6" w14:textId="77777777" w:rsidR="00C02B37" w:rsidRPr="002037C5" w:rsidRDefault="00C02B37" w:rsidP="001A6B3D">
            <w:pPr>
              <w:shd w:val="clear" w:color="auto" w:fill="FFFFFE"/>
              <w:spacing w:line="240" w:lineRule="atLeast"/>
              <w:rPr>
                <w:sz w:val="16"/>
                <w:szCs w:val="16"/>
                <w:lang w:val="en-GB"/>
              </w:rPr>
            </w:pPr>
            <w:r w:rsidRPr="002037C5">
              <w:rPr>
                <w:sz w:val="16"/>
                <w:szCs w:val="16"/>
                <w:lang w:val="en-GB"/>
              </w:rPr>
              <w:t xml:space="preserve">                  &lt;Receiver&gt;</w:t>
            </w:r>
          </w:p>
          <w:p w14:paraId="4F91EB4E" w14:textId="77777777" w:rsidR="00C02B37" w:rsidRPr="002037C5" w:rsidRDefault="00C02B37" w:rsidP="001A6B3D">
            <w:pPr>
              <w:shd w:val="clear" w:color="auto" w:fill="FFFFFE"/>
              <w:spacing w:line="240" w:lineRule="atLeast"/>
              <w:rPr>
                <w:sz w:val="16"/>
                <w:szCs w:val="16"/>
                <w:lang w:val="en-GB"/>
              </w:rPr>
            </w:pPr>
            <w:r w:rsidRPr="002037C5">
              <w:rPr>
                <w:sz w:val="16"/>
                <w:szCs w:val="16"/>
                <w:lang w:val="en-GB"/>
              </w:rPr>
              <w:t xml:space="preserve">                     &lt;E2ERcvrId&gt;RECEIVERID&lt;/E2ERcvrId&gt;</w:t>
            </w:r>
          </w:p>
          <w:p w14:paraId="2BFD019A" w14:textId="77777777" w:rsidR="00C02B37" w:rsidRPr="002037C5" w:rsidRDefault="00C02B37" w:rsidP="001A6B3D">
            <w:pPr>
              <w:shd w:val="clear" w:color="auto" w:fill="FFFFFE"/>
              <w:spacing w:line="240" w:lineRule="atLeast"/>
              <w:rPr>
                <w:sz w:val="16"/>
                <w:szCs w:val="16"/>
                <w:lang w:val="en-GB"/>
              </w:rPr>
            </w:pPr>
            <w:r w:rsidRPr="002037C5">
              <w:rPr>
                <w:sz w:val="16"/>
                <w:szCs w:val="16"/>
                <w:lang w:val="en-GB"/>
              </w:rPr>
              <w:t xml:space="preserve">                     &lt;E2ERcvrSys&gt;RECEIVERSYS&lt;/E2ERcvrSys&gt;</w:t>
            </w:r>
          </w:p>
          <w:p w14:paraId="24334ADC" w14:textId="77777777" w:rsidR="00C02B37" w:rsidRPr="002037C5" w:rsidRDefault="00C02B37" w:rsidP="001A6B3D">
            <w:pPr>
              <w:shd w:val="clear" w:color="auto" w:fill="FFFFFE"/>
              <w:spacing w:line="240" w:lineRule="atLeast"/>
              <w:rPr>
                <w:sz w:val="16"/>
                <w:szCs w:val="16"/>
                <w:lang w:val="en-GB"/>
              </w:rPr>
            </w:pPr>
            <w:r w:rsidRPr="002037C5">
              <w:rPr>
                <w:sz w:val="16"/>
                <w:szCs w:val="16"/>
                <w:lang w:val="en-GB"/>
              </w:rPr>
              <w:t xml:space="preserve">                  &lt;/Receiver&gt;</w:t>
            </w:r>
          </w:p>
          <w:p w14:paraId="5ECBB28F" w14:textId="77777777" w:rsidR="00C02B37" w:rsidRPr="00FF7346" w:rsidRDefault="00C02B37" w:rsidP="001A6B3D">
            <w:pPr>
              <w:shd w:val="clear" w:color="auto" w:fill="FFFFFE"/>
              <w:spacing w:line="240" w:lineRule="atLeast"/>
              <w:rPr>
                <w:sz w:val="16"/>
                <w:szCs w:val="16"/>
              </w:rPr>
            </w:pPr>
            <w:r w:rsidRPr="002037C5">
              <w:rPr>
                <w:sz w:val="16"/>
                <w:szCs w:val="16"/>
                <w:lang w:val="en-GB"/>
              </w:rPr>
              <w:t xml:space="preserve">               </w:t>
            </w:r>
            <w:r w:rsidRPr="00FF7346">
              <w:rPr>
                <w:sz w:val="16"/>
                <w:szCs w:val="16"/>
              </w:rPr>
              <w:t>&lt;/E2E&gt;</w:t>
            </w:r>
          </w:p>
          <w:p w14:paraId="478E1395"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&lt;/IdpHeader&gt;</w:t>
            </w:r>
          </w:p>
          <w:p w14:paraId="309209BB"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&lt;ns4:IdpBody&gt;</w:t>
            </w:r>
          </w:p>
          <w:p w14:paraId="6D8C1329"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&lt;ns4:InfoMessaggio&gt;</w:t>
            </w:r>
          </w:p>
          <w:p w14:paraId="31C80FFF"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&lt;ns4:Stato&gt;Elaborato Correttamente&lt;/ns4:Stato&gt;</w:t>
            </w:r>
          </w:p>
          <w:p w14:paraId="631A661A"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&lt;/ns4:InfoMessaggio&gt;</w:t>
            </w:r>
          </w:p>
          <w:p w14:paraId="06CBE3B1"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&lt;ns4:InfoDettaglio/&gt;</w:t>
            </w:r>
          </w:p>
          <w:p w14:paraId="56EAB486"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&lt;/ns4:IdpBody&gt;</w:t>
            </w:r>
          </w:p>
          <w:p w14:paraId="051C4D81"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&lt;/ns4:IdpEsito&gt;</w:t>
            </w:r>
          </w:p>
          <w:p w14:paraId="29D5F2A8"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&lt;/ns3:IdpConfigurazioneEnte.Esito&gt;</w:t>
            </w:r>
          </w:p>
          <w:p w14:paraId="0FCAD1A1"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&lt;/soap:Body&gt;</w:t>
            </w:r>
          </w:p>
          <w:p w14:paraId="72D8C29C" w14:textId="77777777" w:rsidR="00C02B37" w:rsidRPr="00FF7346" w:rsidRDefault="00C02B37" w:rsidP="001A6B3D">
            <w:pPr>
              <w:shd w:val="clear" w:color="auto" w:fill="FFFFFE"/>
              <w:spacing w:line="240" w:lineRule="atLeast"/>
              <w:rPr>
                <w:sz w:val="16"/>
                <w:szCs w:val="16"/>
              </w:rPr>
            </w:pPr>
            <w:r w:rsidRPr="00FF7346">
              <w:rPr>
                <w:sz w:val="16"/>
                <w:szCs w:val="16"/>
              </w:rPr>
              <w:t>&lt;/soap:Envelope&gt;</w:t>
            </w:r>
          </w:p>
        </w:tc>
        <w:tc>
          <w:tcPr>
            <w:tcW w:w="1117" w:type="dxa"/>
            <w:vAlign w:val="center"/>
          </w:tcPr>
          <w:p w14:paraId="00AED290"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534DDCE3" w14:textId="77777777" w:rsidR="00C02B37" w:rsidRDefault="00C02B37" w:rsidP="00C02B37"/>
    <w:p w14:paraId="6D1FC6EE" w14:textId="77777777" w:rsidR="00C02B37" w:rsidRDefault="00C02B37" w:rsidP="00C02B37">
      <w:pPr>
        <w:pStyle w:val="Titolo4"/>
      </w:pPr>
      <w:r w:rsidRPr="00A04A39">
        <w:t>TC_</w:t>
      </w:r>
      <w:r>
        <w:t>CENSIMENTO_02</w:t>
      </w:r>
    </w:p>
    <w:tbl>
      <w:tblPr>
        <w:tblStyle w:val="Grigliatabella"/>
        <w:tblW w:w="9854" w:type="dxa"/>
        <w:tblLook w:val="04A0" w:firstRow="1" w:lastRow="0" w:firstColumn="1" w:lastColumn="0" w:noHBand="0" w:noVBand="1"/>
      </w:tblPr>
      <w:tblGrid>
        <w:gridCol w:w="626"/>
        <w:gridCol w:w="1815"/>
        <w:gridCol w:w="1784"/>
        <w:gridCol w:w="4512"/>
        <w:gridCol w:w="1117"/>
      </w:tblGrid>
      <w:tr w:rsidR="00C02B37" w:rsidRPr="00C84A37" w14:paraId="0FF75D1D" w14:textId="77777777" w:rsidTr="001A6B3D">
        <w:trPr>
          <w:gridAfter w:val="2"/>
          <w:wAfter w:w="5629" w:type="dxa"/>
          <w:trHeight w:val="583"/>
        </w:trPr>
        <w:tc>
          <w:tcPr>
            <w:tcW w:w="4225" w:type="dxa"/>
            <w:gridSpan w:val="3"/>
            <w:shd w:val="clear" w:color="auto" w:fill="DEEAF6" w:themeFill="accent1" w:themeFillTint="33"/>
          </w:tcPr>
          <w:p w14:paraId="771F89D3" w14:textId="77777777" w:rsidR="00C02B37" w:rsidRPr="00C84A37" w:rsidRDefault="00C02B37" w:rsidP="001A6B3D">
            <w:pPr>
              <w:rPr>
                <w:b/>
              </w:rPr>
            </w:pPr>
            <w:r w:rsidRPr="00C84A37">
              <w:rPr>
                <w:b/>
              </w:rPr>
              <w:t>TC_</w:t>
            </w:r>
            <w:r>
              <w:rPr>
                <w:b/>
              </w:rPr>
              <w:t>CENSIMENTO_02</w:t>
            </w:r>
          </w:p>
        </w:tc>
      </w:tr>
      <w:tr w:rsidR="00C02B37" w:rsidRPr="00C84A37" w14:paraId="42F87E85" w14:textId="77777777" w:rsidTr="001A6B3D">
        <w:trPr>
          <w:trHeight w:val="550"/>
        </w:trPr>
        <w:tc>
          <w:tcPr>
            <w:tcW w:w="2441" w:type="dxa"/>
            <w:gridSpan w:val="2"/>
          </w:tcPr>
          <w:p w14:paraId="1FBBE5F2" w14:textId="77777777" w:rsidR="00C02B37" w:rsidRPr="00C84A37" w:rsidRDefault="00C02B37" w:rsidP="001A6B3D">
            <w:pPr>
              <w:rPr>
                <w:b/>
              </w:rPr>
            </w:pPr>
            <w:r w:rsidRPr="00C84A37">
              <w:rPr>
                <w:b/>
              </w:rPr>
              <w:t>Titolo</w:t>
            </w:r>
          </w:p>
        </w:tc>
        <w:tc>
          <w:tcPr>
            <w:tcW w:w="7413" w:type="dxa"/>
            <w:gridSpan w:val="3"/>
          </w:tcPr>
          <w:p w14:paraId="0671488A" w14:textId="77777777" w:rsidR="00C02B37" w:rsidRPr="00C84A37" w:rsidRDefault="00C02B37" w:rsidP="001A6B3D">
            <w:r>
              <w:rPr>
                <w:sz w:val="20"/>
                <w:szCs w:val="20"/>
              </w:rPr>
              <w:t>Aggiornamento configurazione ente</w:t>
            </w:r>
          </w:p>
        </w:tc>
      </w:tr>
      <w:tr w:rsidR="00C02B37" w:rsidRPr="00C84A37" w14:paraId="23FF6DA4" w14:textId="77777777" w:rsidTr="001A6B3D">
        <w:trPr>
          <w:trHeight w:val="550"/>
        </w:trPr>
        <w:tc>
          <w:tcPr>
            <w:tcW w:w="2441" w:type="dxa"/>
            <w:gridSpan w:val="2"/>
          </w:tcPr>
          <w:p w14:paraId="521A8A7C" w14:textId="77777777" w:rsidR="00C02B37" w:rsidRPr="00C84A37" w:rsidRDefault="00C02B37" w:rsidP="001A6B3D">
            <w:pPr>
              <w:rPr>
                <w:b/>
              </w:rPr>
            </w:pPr>
            <w:r w:rsidRPr="00C84A37">
              <w:rPr>
                <w:b/>
              </w:rPr>
              <w:t>Descrizione</w:t>
            </w:r>
          </w:p>
        </w:tc>
        <w:tc>
          <w:tcPr>
            <w:tcW w:w="7413" w:type="dxa"/>
            <w:gridSpan w:val="3"/>
          </w:tcPr>
          <w:p w14:paraId="5F3F8C8A" w14:textId="77777777" w:rsidR="00C02B37" w:rsidRPr="00C84A37" w:rsidRDefault="00C02B37" w:rsidP="001A6B3D">
            <w:r>
              <w:t>Aggiornamento dei parametri di configurazione di un ente censito in anagrafica</w:t>
            </w:r>
          </w:p>
        </w:tc>
      </w:tr>
      <w:tr w:rsidR="00C02B37" w:rsidRPr="00C84A37" w14:paraId="4BF4219F" w14:textId="77777777" w:rsidTr="001A6B3D">
        <w:trPr>
          <w:trHeight w:val="550"/>
        </w:trPr>
        <w:tc>
          <w:tcPr>
            <w:tcW w:w="2441" w:type="dxa"/>
            <w:gridSpan w:val="2"/>
          </w:tcPr>
          <w:p w14:paraId="191DE873" w14:textId="77777777" w:rsidR="00C02B37" w:rsidRPr="00C84A37" w:rsidRDefault="00C02B37" w:rsidP="001A6B3D">
            <w:pPr>
              <w:rPr>
                <w:b/>
              </w:rPr>
            </w:pPr>
            <w:r>
              <w:rPr>
                <w:b/>
              </w:rPr>
              <w:t>Id Ruolo/Attore</w:t>
            </w:r>
          </w:p>
        </w:tc>
        <w:tc>
          <w:tcPr>
            <w:tcW w:w="7413" w:type="dxa"/>
            <w:gridSpan w:val="3"/>
          </w:tcPr>
          <w:p w14:paraId="2B6B3C46" w14:textId="77777777" w:rsidR="00C02B37" w:rsidRDefault="00C02B37" w:rsidP="001A6B3D">
            <w:r>
              <w:t>001</w:t>
            </w:r>
          </w:p>
        </w:tc>
      </w:tr>
      <w:tr w:rsidR="00C02B37" w:rsidRPr="00C84A37" w14:paraId="12CFEF91" w14:textId="77777777" w:rsidTr="001A6B3D">
        <w:tc>
          <w:tcPr>
            <w:tcW w:w="2441" w:type="dxa"/>
            <w:gridSpan w:val="2"/>
            <w:vAlign w:val="center"/>
          </w:tcPr>
          <w:p w14:paraId="6FBAA295" w14:textId="77777777" w:rsidR="00C02B37" w:rsidRPr="00C84A37" w:rsidRDefault="00C02B37" w:rsidP="001A6B3D">
            <w:pPr>
              <w:rPr>
                <w:b/>
              </w:rPr>
            </w:pPr>
            <w:r w:rsidRPr="00C84A37">
              <w:rPr>
                <w:b/>
              </w:rPr>
              <w:t>Pre-condizioni</w:t>
            </w:r>
          </w:p>
        </w:tc>
        <w:tc>
          <w:tcPr>
            <w:tcW w:w="7413" w:type="dxa"/>
            <w:gridSpan w:val="3"/>
            <w:vAlign w:val="center"/>
          </w:tcPr>
          <w:p w14:paraId="65FC1574" w14:textId="77777777" w:rsidR="00C02B37" w:rsidRPr="00C84A37" w:rsidRDefault="00C02B37" w:rsidP="001A6B3D">
            <w:pPr>
              <w:pStyle w:val="Paragrafoelenco"/>
              <w:numPr>
                <w:ilvl w:val="0"/>
                <w:numId w:val="7"/>
              </w:numPr>
              <w:ind w:left="714" w:hanging="357"/>
            </w:pPr>
            <w:r>
              <w:t>La test suite deve aver già eseguito lo step TC_CENSIMENTO_01</w:t>
            </w:r>
          </w:p>
        </w:tc>
      </w:tr>
      <w:tr w:rsidR="00C02B37" w:rsidRPr="00C84A37" w14:paraId="2EA15821" w14:textId="77777777" w:rsidTr="001A6B3D">
        <w:tc>
          <w:tcPr>
            <w:tcW w:w="2441" w:type="dxa"/>
            <w:gridSpan w:val="2"/>
            <w:vAlign w:val="center"/>
          </w:tcPr>
          <w:p w14:paraId="4E263AC8" w14:textId="77777777" w:rsidR="00C02B37" w:rsidRPr="00C84A37" w:rsidRDefault="00C02B37" w:rsidP="001A6B3D">
            <w:pPr>
              <w:rPr>
                <w:b/>
              </w:rPr>
            </w:pPr>
            <w:r>
              <w:rPr>
                <w:b/>
              </w:rPr>
              <w:t>Post-condizioni</w:t>
            </w:r>
          </w:p>
        </w:tc>
        <w:tc>
          <w:tcPr>
            <w:tcW w:w="7413" w:type="dxa"/>
            <w:gridSpan w:val="3"/>
            <w:vAlign w:val="center"/>
          </w:tcPr>
          <w:p w14:paraId="2BA9F1D6" w14:textId="77777777" w:rsidR="00C02B37" w:rsidRPr="00C66438" w:rsidRDefault="00C02B37" w:rsidP="001A6B3D">
            <w:pPr>
              <w:pStyle w:val="Paragrafoelenco"/>
              <w:numPr>
                <w:ilvl w:val="0"/>
                <w:numId w:val="7"/>
              </w:numPr>
              <w:ind w:left="714" w:hanging="357"/>
            </w:pPr>
            <w:r w:rsidRPr="00C66438">
              <w:t>Il sistema deve aver agg</w:t>
            </w:r>
            <w:r>
              <w:t>iornato i dati anagrafici dell’</w:t>
            </w:r>
            <w:r w:rsidRPr="00C66438">
              <w:t>ent</w:t>
            </w:r>
            <w:r>
              <w:t>e</w:t>
            </w:r>
            <w:r w:rsidRPr="00C66438">
              <w:t xml:space="preserve"> sulla base dati di GePos</w:t>
            </w:r>
            <w:r>
              <w:t xml:space="preserve"> e configurato la generazione automatica dell’ente</w:t>
            </w:r>
          </w:p>
          <w:p w14:paraId="31AF56CA" w14:textId="77777777" w:rsidR="00C02B37" w:rsidRDefault="00C02B37" w:rsidP="001A6B3D">
            <w:pPr>
              <w:pStyle w:val="Paragrafoelenco"/>
              <w:numPr>
                <w:ilvl w:val="0"/>
                <w:numId w:val="7"/>
              </w:numPr>
              <w:ind w:left="714" w:hanging="357"/>
            </w:pPr>
            <w:r>
              <w:t>Da questo step dipende la corretta esecuzione degli step TC_IUV_01</w:t>
            </w:r>
          </w:p>
        </w:tc>
      </w:tr>
      <w:tr w:rsidR="00C02B37" w:rsidRPr="00542B9F" w14:paraId="37859D10" w14:textId="77777777" w:rsidTr="001A6B3D">
        <w:tc>
          <w:tcPr>
            <w:tcW w:w="2441" w:type="dxa"/>
            <w:gridSpan w:val="2"/>
            <w:vAlign w:val="center"/>
          </w:tcPr>
          <w:p w14:paraId="7EBEAE2B" w14:textId="77777777" w:rsidR="00C02B37" w:rsidRPr="00C84A37" w:rsidRDefault="00C02B37" w:rsidP="001A6B3D">
            <w:pPr>
              <w:rPr>
                <w:b/>
              </w:rPr>
            </w:pPr>
            <w:r>
              <w:rPr>
                <w:b/>
              </w:rPr>
              <w:t>Input</w:t>
            </w:r>
          </w:p>
        </w:tc>
        <w:tc>
          <w:tcPr>
            <w:tcW w:w="7413" w:type="dxa"/>
            <w:gridSpan w:val="3"/>
            <w:vAlign w:val="center"/>
          </w:tcPr>
          <w:p w14:paraId="742CB30F" w14:textId="77777777" w:rsidR="00C02B37" w:rsidRPr="00DA5290" w:rsidRDefault="00C02B37" w:rsidP="001A6B3D">
            <w:pPr>
              <w:rPr>
                <w:sz w:val="16"/>
                <w:szCs w:val="16"/>
                <w:lang w:val="en-GB"/>
              </w:rPr>
            </w:pPr>
            <w:r w:rsidRPr="00DA5290">
              <w:rPr>
                <w:sz w:val="16"/>
                <w:szCs w:val="16"/>
                <w:lang w:val="en-GB"/>
              </w:rPr>
              <w:t>&lt;soapenv:Envelope xmlns:soapenv="http://schemas.xmlsoap.org/soap/envelope/" xmlns:prox="http://www.cart.rete.toscana.it/servizi/iris_1_1/proxy" xmlns:idp="http://www.cart.rete.toscana.it/servizi/iris_1_1/IdpConfigurazione" xmlns:idp1="http://www.cart.rete.toscana.it/servizi/iris_1_1/IdpHeader"&gt;</w:t>
            </w:r>
          </w:p>
          <w:p w14:paraId="71DE47FF" w14:textId="77777777" w:rsidR="00C02B37" w:rsidRPr="00DA5290" w:rsidRDefault="00C02B37" w:rsidP="001A6B3D">
            <w:pPr>
              <w:rPr>
                <w:sz w:val="16"/>
                <w:szCs w:val="16"/>
              </w:rPr>
            </w:pPr>
            <w:r w:rsidRPr="00DA5290">
              <w:rPr>
                <w:sz w:val="16"/>
                <w:szCs w:val="16"/>
                <w:lang w:val="en-GB"/>
              </w:rPr>
              <w:t xml:space="preserve">   </w:t>
            </w:r>
            <w:r w:rsidRPr="00DA5290">
              <w:rPr>
                <w:sz w:val="16"/>
                <w:szCs w:val="16"/>
              </w:rPr>
              <w:t>&lt;soapenv:Header/&gt;</w:t>
            </w:r>
          </w:p>
          <w:p w14:paraId="777D0415" w14:textId="77777777" w:rsidR="00C02B37" w:rsidRPr="00DA5290" w:rsidRDefault="00C02B37" w:rsidP="001A6B3D">
            <w:pPr>
              <w:rPr>
                <w:sz w:val="16"/>
                <w:szCs w:val="16"/>
              </w:rPr>
            </w:pPr>
            <w:r w:rsidRPr="00DA5290">
              <w:rPr>
                <w:sz w:val="16"/>
                <w:szCs w:val="16"/>
              </w:rPr>
              <w:t xml:space="preserve">   &lt;soapenv:Body&gt;</w:t>
            </w:r>
          </w:p>
          <w:p w14:paraId="1212A2FA" w14:textId="77777777" w:rsidR="00C02B37" w:rsidRPr="00DA5290" w:rsidRDefault="00C02B37" w:rsidP="001A6B3D">
            <w:pPr>
              <w:rPr>
                <w:sz w:val="16"/>
                <w:szCs w:val="16"/>
              </w:rPr>
            </w:pPr>
            <w:r w:rsidRPr="00DA5290">
              <w:rPr>
                <w:sz w:val="16"/>
                <w:szCs w:val="16"/>
              </w:rPr>
              <w:t xml:space="preserve">      &lt;prox:IdpConfigurazioneEnte&gt;</w:t>
            </w:r>
          </w:p>
          <w:p w14:paraId="70030258" w14:textId="77777777" w:rsidR="00C02B37" w:rsidRPr="00DA5290" w:rsidRDefault="00C02B37" w:rsidP="001A6B3D">
            <w:pPr>
              <w:rPr>
                <w:sz w:val="16"/>
                <w:szCs w:val="16"/>
              </w:rPr>
            </w:pPr>
            <w:r w:rsidRPr="00DA5290">
              <w:rPr>
                <w:sz w:val="16"/>
                <w:szCs w:val="16"/>
              </w:rPr>
              <w:lastRenderedPageBreak/>
              <w:t xml:space="preserve">         &lt;idp:IdpConfigurazioneEnte Versione="01.00-00"&gt;</w:t>
            </w:r>
          </w:p>
          <w:p w14:paraId="3E7DECA5" w14:textId="77777777" w:rsidR="00C02B37" w:rsidRPr="00DA5290" w:rsidRDefault="00C02B37" w:rsidP="001A6B3D">
            <w:pPr>
              <w:rPr>
                <w:sz w:val="16"/>
                <w:szCs w:val="16"/>
              </w:rPr>
            </w:pPr>
            <w:r w:rsidRPr="00DA5290">
              <w:rPr>
                <w:sz w:val="16"/>
                <w:szCs w:val="16"/>
              </w:rPr>
              <w:t xml:space="preserve">            &lt;idp1:IdpHeader&gt;</w:t>
            </w:r>
          </w:p>
          <w:p w14:paraId="7FEC4763" w14:textId="77777777" w:rsidR="00C02B37" w:rsidRPr="00DA5290" w:rsidRDefault="00C02B37" w:rsidP="001A6B3D">
            <w:pPr>
              <w:rPr>
                <w:sz w:val="16"/>
                <w:szCs w:val="16"/>
              </w:rPr>
            </w:pPr>
            <w:r w:rsidRPr="00DA5290">
              <w:rPr>
                <w:sz w:val="16"/>
                <w:szCs w:val="16"/>
              </w:rPr>
              <w:t xml:space="preserve">               &lt;idp1:TRT&gt;</w:t>
            </w:r>
          </w:p>
          <w:p w14:paraId="267B8BD1" w14:textId="77777777" w:rsidR="00C02B37" w:rsidRPr="00DA5290" w:rsidRDefault="00C02B37" w:rsidP="001A6B3D">
            <w:pPr>
              <w:rPr>
                <w:sz w:val="16"/>
                <w:szCs w:val="16"/>
              </w:rPr>
            </w:pPr>
            <w:r w:rsidRPr="00DA5290">
              <w:rPr>
                <w:sz w:val="16"/>
                <w:szCs w:val="16"/>
              </w:rPr>
              <w:t xml:space="preserve">                  &lt;idp1:ServiceName&gt;IdpConfigurazioneEnte&lt;/idp1:ServiceName&gt;</w:t>
            </w:r>
          </w:p>
          <w:p w14:paraId="6CAF854C" w14:textId="77777777" w:rsidR="00C02B37" w:rsidRPr="00DA5290" w:rsidRDefault="00C02B37" w:rsidP="001A6B3D">
            <w:pPr>
              <w:rPr>
                <w:sz w:val="16"/>
                <w:szCs w:val="16"/>
              </w:rPr>
            </w:pPr>
            <w:r w:rsidRPr="00DA5290">
              <w:rPr>
                <w:sz w:val="16"/>
                <w:szCs w:val="16"/>
              </w:rPr>
              <w:t xml:space="preserve">                  &lt;idp1:MsgId&gt;TRT1584035335733&lt;/idp1:MsgId&gt;</w:t>
            </w:r>
          </w:p>
          <w:p w14:paraId="2499B38A" w14:textId="77777777" w:rsidR="00C02B37" w:rsidRPr="00DA5290" w:rsidRDefault="00C02B37" w:rsidP="001A6B3D">
            <w:pPr>
              <w:rPr>
                <w:sz w:val="16"/>
                <w:szCs w:val="16"/>
              </w:rPr>
            </w:pPr>
            <w:r w:rsidRPr="00DA5290">
              <w:rPr>
                <w:sz w:val="16"/>
                <w:szCs w:val="16"/>
              </w:rPr>
              <w:t xml:space="preserve">                  &lt;idp1:XMLCrtDt&gt;2020-03-12T18:48:55.741+01:00&lt;/idp1:XMLCrtDt&gt;</w:t>
            </w:r>
          </w:p>
          <w:p w14:paraId="37898395" w14:textId="77777777" w:rsidR="00C02B37" w:rsidRPr="00DA5290" w:rsidRDefault="00C02B37" w:rsidP="001A6B3D">
            <w:pPr>
              <w:rPr>
                <w:sz w:val="16"/>
                <w:szCs w:val="16"/>
                <w:lang w:val="en-GB"/>
              </w:rPr>
            </w:pPr>
            <w:r w:rsidRPr="00DA5290">
              <w:rPr>
                <w:sz w:val="16"/>
                <w:szCs w:val="16"/>
              </w:rPr>
              <w:t xml:space="preserve">                  </w:t>
            </w:r>
            <w:r w:rsidRPr="00DA5290">
              <w:rPr>
                <w:sz w:val="16"/>
                <w:szCs w:val="16"/>
                <w:lang w:val="en-GB"/>
              </w:rPr>
              <w:t>&lt;idp1:Sender&gt;</w:t>
            </w:r>
          </w:p>
          <w:p w14:paraId="3189CBCA" w14:textId="77777777" w:rsidR="00C02B37" w:rsidRPr="00DA5290" w:rsidRDefault="00C02B37" w:rsidP="001A6B3D">
            <w:pPr>
              <w:rPr>
                <w:sz w:val="16"/>
                <w:szCs w:val="16"/>
                <w:lang w:val="en-GB"/>
              </w:rPr>
            </w:pPr>
            <w:r w:rsidRPr="00DA5290">
              <w:rPr>
                <w:sz w:val="16"/>
                <w:szCs w:val="16"/>
                <w:lang w:val="en-GB"/>
              </w:rPr>
              <w:t xml:space="preserve">                     &lt;idp1:SenderId&gt;62839520376&lt;/idp1:SenderId&gt;</w:t>
            </w:r>
          </w:p>
          <w:p w14:paraId="0E5BC400" w14:textId="77777777" w:rsidR="00C02B37" w:rsidRPr="00DA5290" w:rsidRDefault="00C02B37" w:rsidP="001A6B3D">
            <w:pPr>
              <w:rPr>
                <w:sz w:val="16"/>
                <w:szCs w:val="16"/>
                <w:lang w:val="en-GB"/>
              </w:rPr>
            </w:pPr>
            <w:r w:rsidRPr="00DA5290">
              <w:rPr>
                <w:sz w:val="16"/>
                <w:szCs w:val="16"/>
                <w:lang w:val="en-GB"/>
              </w:rPr>
              <w:t xml:space="preserve">                     &lt;idp1:SenderSys&gt;SIL_62839520376&lt;/idp1:SenderSys&gt;</w:t>
            </w:r>
          </w:p>
          <w:p w14:paraId="717AEFA4" w14:textId="77777777" w:rsidR="00C02B37" w:rsidRPr="00DA5290" w:rsidRDefault="00C02B37" w:rsidP="001A6B3D">
            <w:pPr>
              <w:rPr>
                <w:sz w:val="16"/>
                <w:szCs w:val="16"/>
                <w:lang w:val="en-GB"/>
              </w:rPr>
            </w:pPr>
            <w:r w:rsidRPr="00DA5290">
              <w:rPr>
                <w:sz w:val="16"/>
                <w:szCs w:val="16"/>
                <w:lang w:val="en-GB"/>
              </w:rPr>
              <w:t xml:space="preserve">                  &lt;/idp1:Sender&gt;</w:t>
            </w:r>
          </w:p>
          <w:p w14:paraId="144856E6" w14:textId="77777777" w:rsidR="00C02B37" w:rsidRPr="00DA5290" w:rsidRDefault="00C02B37" w:rsidP="001A6B3D">
            <w:pPr>
              <w:rPr>
                <w:sz w:val="16"/>
                <w:szCs w:val="16"/>
                <w:lang w:val="en-GB"/>
              </w:rPr>
            </w:pPr>
            <w:r w:rsidRPr="00DA5290">
              <w:rPr>
                <w:sz w:val="16"/>
                <w:szCs w:val="16"/>
                <w:lang w:val="en-GB"/>
              </w:rPr>
              <w:t xml:space="preserve">                  &lt;idp1:Receiver&gt;</w:t>
            </w:r>
          </w:p>
          <w:p w14:paraId="363A73D2" w14:textId="77777777" w:rsidR="00C02B37" w:rsidRPr="00DA5290" w:rsidRDefault="00C02B37" w:rsidP="001A6B3D">
            <w:pPr>
              <w:rPr>
                <w:sz w:val="16"/>
                <w:szCs w:val="16"/>
                <w:lang w:val="en-GB"/>
              </w:rPr>
            </w:pPr>
            <w:r w:rsidRPr="00DA5290">
              <w:rPr>
                <w:sz w:val="16"/>
                <w:szCs w:val="16"/>
                <w:lang w:val="en-GB"/>
              </w:rPr>
              <w:t xml:space="preserve">                     &lt;idp1:ReceiverId&gt;RECEIVERID&lt;/idp1:ReceiverId&gt;</w:t>
            </w:r>
          </w:p>
          <w:p w14:paraId="7B7A16F4" w14:textId="77777777" w:rsidR="00C02B37" w:rsidRPr="00DA5290" w:rsidRDefault="00C02B37" w:rsidP="001A6B3D">
            <w:pPr>
              <w:rPr>
                <w:sz w:val="16"/>
                <w:szCs w:val="16"/>
                <w:lang w:val="en-GB"/>
              </w:rPr>
            </w:pPr>
            <w:r w:rsidRPr="00DA5290">
              <w:rPr>
                <w:sz w:val="16"/>
                <w:szCs w:val="16"/>
                <w:lang w:val="en-GB"/>
              </w:rPr>
              <w:t xml:space="preserve">                     &lt;idp1:ReceiverSys&gt;RECEIVERSYS&lt;/idp1:ReceiverSys&gt;</w:t>
            </w:r>
          </w:p>
          <w:p w14:paraId="15CF7C6A" w14:textId="77777777" w:rsidR="00C02B37" w:rsidRPr="00DA5290" w:rsidRDefault="00C02B37" w:rsidP="001A6B3D">
            <w:pPr>
              <w:rPr>
                <w:sz w:val="16"/>
                <w:szCs w:val="16"/>
              </w:rPr>
            </w:pPr>
            <w:r w:rsidRPr="00DA5290">
              <w:rPr>
                <w:sz w:val="16"/>
                <w:szCs w:val="16"/>
                <w:lang w:val="en-GB"/>
              </w:rPr>
              <w:t xml:space="preserve">                  </w:t>
            </w:r>
            <w:r w:rsidRPr="00DA5290">
              <w:rPr>
                <w:sz w:val="16"/>
                <w:szCs w:val="16"/>
              </w:rPr>
              <w:t>&lt;/idp1:Receiver&gt;</w:t>
            </w:r>
          </w:p>
          <w:p w14:paraId="53E4A607" w14:textId="77777777" w:rsidR="00C02B37" w:rsidRPr="00DA5290" w:rsidRDefault="00C02B37" w:rsidP="001A6B3D">
            <w:pPr>
              <w:rPr>
                <w:sz w:val="16"/>
                <w:szCs w:val="16"/>
              </w:rPr>
            </w:pPr>
            <w:r w:rsidRPr="00DA5290">
              <w:rPr>
                <w:sz w:val="16"/>
                <w:szCs w:val="16"/>
              </w:rPr>
              <w:t xml:space="preserve">               &lt;/idp1:TRT&gt;</w:t>
            </w:r>
          </w:p>
          <w:p w14:paraId="05C24B3D" w14:textId="77777777" w:rsidR="00C02B37" w:rsidRPr="00DA5290" w:rsidRDefault="00C02B37" w:rsidP="001A6B3D">
            <w:pPr>
              <w:rPr>
                <w:sz w:val="16"/>
                <w:szCs w:val="16"/>
              </w:rPr>
            </w:pPr>
            <w:r w:rsidRPr="00DA5290">
              <w:rPr>
                <w:sz w:val="16"/>
                <w:szCs w:val="16"/>
              </w:rPr>
              <w:t xml:space="preserve">               &lt;idp1:E2E&gt;</w:t>
            </w:r>
          </w:p>
          <w:p w14:paraId="09CD1DD5" w14:textId="77777777" w:rsidR="00C02B37" w:rsidRPr="00DA5290" w:rsidRDefault="00C02B37" w:rsidP="001A6B3D">
            <w:pPr>
              <w:rPr>
                <w:sz w:val="16"/>
                <w:szCs w:val="16"/>
              </w:rPr>
            </w:pPr>
            <w:r w:rsidRPr="00DA5290">
              <w:rPr>
                <w:sz w:val="16"/>
                <w:szCs w:val="16"/>
              </w:rPr>
              <w:t xml:space="preserve">                  &lt;idp1:E2ESrvcNm&gt;IdpConfigurazioneEnte&lt;/idp1:E2ESrvcNm&gt;</w:t>
            </w:r>
          </w:p>
          <w:p w14:paraId="1CFE3079" w14:textId="77777777" w:rsidR="00C02B37" w:rsidRPr="00DA5290" w:rsidRDefault="00C02B37" w:rsidP="001A6B3D">
            <w:pPr>
              <w:rPr>
                <w:sz w:val="16"/>
                <w:szCs w:val="16"/>
              </w:rPr>
            </w:pPr>
            <w:r w:rsidRPr="00DA5290">
              <w:rPr>
                <w:sz w:val="16"/>
                <w:szCs w:val="16"/>
              </w:rPr>
              <w:t xml:space="preserve">                  &lt;idp1:E2EMsgId&gt;E2E1584035335748&lt;/idp1:E2EMsgId&gt;</w:t>
            </w:r>
          </w:p>
          <w:p w14:paraId="5E965F5B" w14:textId="77777777" w:rsidR="00C02B37" w:rsidRPr="00DA5290" w:rsidRDefault="00C02B37" w:rsidP="001A6B3D">
            <w:pPr>
              <w:rPr>
                <w:sz w:val="16"/>
                <w:szCs w:val="16"/>
              </w:rPr>
            </w:pPr>
            <w:r w:rsidRPr="00DA5290">
              <w:rPr>
                <w:sz w:val="16"/>
                <w:szCs w:val="16"/>
              </w:rPr>
              <w:t xml:space="preserve">                  &lt;idp1:XMLCrtDt&gt;2020-03-12T18:48:55.760+01:00&lt;/idp1:XMLCrtDt&gt;</w:t>
            </w:r>
          </w:p>
          <w:p w14:paraId="49D51840" w14:textId="77777777" w:rsidR="00C02B37" w:rsidRPr="00DA5290" w:rsidRDefault="00C02B37" w:rsidP="001A6B3D">
            <w:pPr>
              <w:rPr>
                <w:sz w:val="16"/>
                <w:szCs w:val="16"/>
              </w:rPr>
            </w:pPr>
            <w:r w:rsidRPr="00DA5290">
              <w:rPr>
                <w:sz w:val="16"/>
                <w:szCs w:val="16"/>
              </w:rPr>
              <w:t xml:space="preserve">                  &lt;idp1:Sender&gt;</w:t>
            </w:r>
          </w:p>
          <w:p w14:paraId="0F102233" w14:textId="77777777" w:rsidR="00C02B37" w:rsidRPr="00DA5290" w:rsidRDefault="00C02B37" w:rsidP="001A6B3D">
            <w:pPr>
              <w:rPr>
                <w:sz w:val="16"/>
                <w:szCs w:val="16"/>
              </w:rPr>
            </w:pPr>
            <w:r w:rsidRPr="00DA5290">
              <w:rPr>
                <w:sz w:val="16"/>
                <w:szCs w:val="16"/>
              </w:rPr>
              <w:t xml:space="preserve">                     &lt;idp1:E2ESndrId&gt;62839520376&lt;/idp1:E2ESndrId&gt;</w:t>
            </w:r>
          </w:p>
          <w:p w14:paraId="78FCB4EC" w14:textId="77777777" w:rsidR="00C02B37" w:rsidRPr="00DA5290" w:rsidRDefault="00C02B37" w:rsidP="001A6B3D">
            <w:pPr>
              <w:rPr>
                <w:sz w:val="16"/>
                <w:szCs w:val="16"/>
                <w:lang w:val="en-GB"/>
              </w:rPr>
            </w:pPr>
            <w:r w:rsidRPr="00DA5290">
              <w:rPr>
                <w:sz w:val="16"/>
                <w:szCs w:val="16"/>
              </w:rPr>
              <w:t xml:space="preserve">                     </w:t>
            </w:r>
            <w:r w:rsidRPr="00DA5290">
              <w:rPr>
                <w:sz w:val="16"/>
                <w:szCs w:val="16"/>
                <w:lang w:val="en-GB"/>
              </w:rPr>
              <w:t>&lt;idp1:E2ESndrSys&gt;SIL_62839520376&lt;/idp1:E2ESndrSys&gt;</w:t>
            </w:r>
          </w:p>
          <w:p w14:paraId="11B5BCFF" w14:textId="77777777" w:rsidR="00C02B37" w:rsidRPr="00DA5290" w:rsidRDefault="00C02B37" w:rsidP="001A6B3D">
            <w:pPr>
              <w:rPr>
                <w:sz w:val="16"/>
                <w:szCs w:val="16"/>
                <w:lang w:val="en-GB"/>
              </w:rPr>
            </w:pPr>
            <w:r w:rsidRPr="00DA5290">
              <w:rPr>
                <w:sz w:val="16"/>
                <w:szCs w:val="16"/>
                <w:lang w:val="en-GB"/>
              </w:rPr>
              <w:t xml:space="preserve">                  &lt;/idp1:Sender&gt;</w:t>
            </w:r>
          </w:p>
          <w:p w14:paraId="04202E79" w14:textId="77777777" w:rsidR="00C02B37" w:rsidRPr="00DA5290" w:rsidRDefault="00C02B37" w:rsidP="001A6B3D">
            <w:pPr>
              <w:rPr>
                <w:sz w:val="16"/>
                <w:szCs w:val="16"/>
                <w:lang w:val="en-GB"/>
              </w:rPr>
            </w:pPr>
            <w:r w:rsidRPr="00DA5290">
              <w:rPr>
                <w:sz w:val="16"/>
                <w:szCs w:val="16"/>
                <w:lang w:val="en-GB"/>
              </w:rPr>
              <w:t xml:space="preserve">                  &lt;idp1:Receiver&gt;</w:t>
            </w:r>
          </w:p>
          <w:p w14:paraId="61A39566" w14:textId="77777777" w:rsidR="00C02B37" w:rsidRPr="00DA5290" w:rsidRDefault="00C02B37" w:rsidP="001A6B3D">
            <w:pPr>
              <w:rPr>
                <w:sz w:val="16"/>
                <w:szCs w:val="16"/>
              </w:rPr>
            </w:pPr>
            <w:r w:rsidRPr="00DA5290">
              <w:rPr>
                <w:sz w:val="16"/>
                <w:szCs w:val="16"/>
                <w:lang w:val="en-GB"/>
              </w:rPr>
              <w:t xml:space="preserve">                     </w:t>
            </w:r>
            <w:r w:rsidRPr="00DA5290">
              <w:rPr>
                <w:sz w:val="16"/>
                <w:szCs w:val="16"/>
              </w:rPr>
              <w:t>&lt;idp1:E2ERcvrId&gt;RECEIVERID&lt;/idp1:E2ERcvrId&gt;</w:t>
            </w:r>
          </w:p>
          <w:p w14:paraId="5BA741CB" w14:textId="77777777" w:rsidR="00C02B37" w:rsidRPr="00DA5290" w:rsidRDefault="00C02B37" w:rsidP="001A6B3D">
            <w:pPr>
              <w:rPr>
                <w:sz w:val="16"/>
                <w:szCs w:val="16"/>
                <w:lang w:val="en-GB"/>
              </w:rPr>
            </w:pPr>
            <w:r w:rsidRPr="00DA5290">
              <w:rPr>
                <w:sz w:val="16"/>
                <w:szCs w:val="16"/>
              </w:rPr>
              <w:t xml:space="preserve">                     </w:t>
            </w:r>
            <w:r w:rsidRPr="00DA5290">
              <w:rPr>
                <w:sz w:val="16"/>
                <w:szCs w:val="16"/>
                <w:lang w:val="en-GB"/>
              </w:rPr>
              <w:t>&lt;idp1:E2ERcvrSys&gt;RECEIVERSYS&lt;/idp1:E2ERcvrSys&gt;</w:t>
            </w:r>
          </w:p>
          <w:p w14:paraId="3A93FD7C" w14:textId="77777777" w:rsidR="00C02B37" w:rsidRPr="00DA5290" w:rsidRDefault="00C02B37" w:rsidP="001A6B3D">
            <w:pPr>
              <w:rPr>
                <w:sz w:val="16"/>
                <w:szCs w:val="16"/>
              </w:rPr>
            </w:pPr>
            <w:r w:rsidRPr="00DA5290">
              <w:rPr>
                <w:sz w:val="16"/>
                <w:szCs w:val="16"/>
                <w:lang w:val="en-GB"/>
              </w:rPr>
              <w:t xml:space="preserve">                  </w:t>
            </w:r>
            <w:r w:rsidRPr="00DA5290">
              <w:rPr>
                <w:sz w:val="16"/>
                <w:szCs w:val="16"/>
              </w:rPr>
              <w:t>&lt;/idp1:Receiver&gt;</w:t>
            </w:r>
          </w:p>
          <w:p w14:paraId="5A7057BC" w14:textId="77777777" w:rsidR="00C02B37" w:rsidRPr="00DA5290" w:rsidRDefault="00C02B37" w:rsidP="001A6B3D">
            <w:pPr>
              <w:rPr>
                <w:sz w:val="16"/>
                <w:szCs w:val="16"/>
              </w:rPr>
            </w:pPr>
            <w:r w:rsidRPr="00DA5290">
              <w:rPr>
                <w:sz w:val="16"/>
                <w:szCs w:val="16"/>
              </w:rPr>
              <w:t xml:space="preserve">               &lt;/idp1:E2E&gt;</w:t>
            </w:r>
          </w:p>
          <w:p w14:paraId="22E2B166" w14:textId="77777777" w:rsidR="00C02B37" w:rsidRPr="00DA5290" w:rsidRDefault="00C02B37" w:rsidP="001A6B3D">
            <w:pPr>
              <w:rPr>
                <w:sz w:val="16"/>
                <w:szCs w:val="16"/>
              </w:rPr>
            </w:pPr>
            <w:r w:rsidRPr="00DA5290">
              <w:rPr>
                <w:sz w:val="16"/>
                <w:szCs w:val="16"/>
              </w:rPr>
              <w:t xml:space="preserve">            &lt;/idp1:IdpHeader&gt;</w:t>
            </w:r>
          </w:p>
          <w:p w14:paraId="6DBC5152" w14:textId="77777777" w:rsidR="00C02B37" w:rsidRPr="00DA5290" w:rsidRDefault="00C02B37" w:rsidP="001A6B3D">
            <w:pPr>
              <w:rPr>
                <w:sz w:val="16"/>
                <w:szCs w:val="16"/>
              </w:rPr>
            </w:pPr>
            <w:r w:rsidRPr="00DA5290">
              <w:rPr>
                <w:sz w:val="16"/>
                <w:szCs w:val="16"/>
              </w:rPr>
              <w:t xml:space="preserve">            &lt;idp:IdpBody&gt;</w:t>
            </w:r>
          </w:p>
          <w:p w14:paraId="6C88AAA0" w14:textId="77777777" w:rsidR="00C02B37" w:rsidRPr="00DA5290" w:rsidRDefault="00C02B37" w:rsidP="001A6B3D">
            <w:pPr>
              <w:rPr>
                <w:sz w:val="16"/>
                <w:szCs w:val="16"/>
              </w:rPr>
            </w:pPr>
            <w:r w:rsidRPr="00DA5290">
              <w:rPr>
                <w:sz w:val="16"/>
                <w:szCs w:val="16"/>
              </w:rPr>
              <w:t xml:space="preserve">               &lt;idp:ConfigurazioneEnte TipoOperazione="Update"&gt;</w:t>
            </w:r>
          </w:p>
          <w:p w14:paraId="5206B56F" w14:textId="77777777" w:rsidR="00C02B37" w:rsidRPr="00DA5290" w:rsidRDefault="00C02B37" w:rsidP="001A6B3D">
            <w:pPr>
              <w:rPr>
                <w:sz w:val="16"/>
                <w:szCs w:val="16"/>
              </w:rPr>
            </w:pPr>
            <w:r w:rsidRPr="00DA5290">
              <w:rPr>
                <w:sz w:val="16"/>
                <w:szCs w:val="16"/>
              </w:rPr>
              <w:t xml:space="preserve">                  &lt;idp:DatiAnagraficiEnte&gt;</w:t>
            </w:r>
          </w:p>
          <w:p w14:paraId="666B4029" w14:textId="77777777" w:rsidR="00C02B37" w:rsidRPr="00DA5290" w:rsidRDefault="00C02B37" w:rsidP="001A6B3D">
            <w:pPr>
              <w:rPr>
                <w:sz w:val="16"/>
                <w:szCs w:val="16"/>
              </w:rPr>
            </w:pPr>
            <w:r w:rsidRPr="00DA5290">
              <w:rPr>
                <w:sz w:val="16"/>
                <w:szCs w:val="16"/>
              </w:rPr>
              <w:t xml:space="preserve">                     &lt;idp:CodiceEnte&gt;62839520376&lt;/idp:CodiceEnte&gt;</w:t>
            </w:r>
          </w:p>
          <w:p w14:paraId="3B8940C2" w14:textId="77777777" w:rsidR="00C02B37" w:rsidRPr="00DA5290" w:rsidRDefault="00C02B37" w:rsidP="001A6B3D">
            <w:pPr>
              <w:rPr>
                <w:sz w:val="16"/>
                <w:szCs w:val="16"/>
              </w:rPr>
            </w:pPr>
            <w:r w:rsidRPr="00DA5290">
              <w:rPr>
                <w:sz w:val="16"/>
                <w:szCs w:val="16"/>
              </w:rPr>
              <w:t xml:space="preserve">                     &lt;idp:TipoEnte&gt;DEFAULT&lt;/idp:TipoEnte&gt;</w:t>
            </w:r>
          </w:p>
          <w:p w14:paraId="1B86207B" w14:textId="77777777" w:rsidR="00C02B37" w:rsidRPr="00DA5290" w:rsidRDefault="00C02B37" w:rsidP="001A6B3D">
            <w:pPr>
              <w:rPr>
                <w:sz w:val="16"/>
                <w:szCs w:val="16"/>
              </w:rPr>
            </w:pPr>
            <w:r w:rsidRPr="00DA5290">
              <w:rPr>
                <w:sz w:val="16"/>
                <w:szCs w:val="16"/>
              </w:rPr>
              <w:t xml:space="preserve">                     &lt;idp:RagioneSociale&gt;Ente di test 62839520376&lt;/idp:RagioneSociale&gt;</w:t>
            </w:r>
          </w:p>
          <w:p w14:paraId="0398C589" w14:textId="77777777" w:rsidR="00C02B37" w:rsidRPr="00DA5290" w:rsidRDefault="00C02B37" w:rsidP="001A6B3D">
            <w:pPr>
              <w:rPr>
                <w:sz w:val="16"/>
                <w:szCs w:val="16"/>
              </w:rPr>
            </w:pPr>
            <w:r w:rsidRPr="00DA5290">
              <w:rPr>
                <w:sz w:val="16"/>
                <w:szCs w:val="16"/>
              </w:rPr>
              <w:t xml:space="preserve">                     &lt;idp:CodiceFiscale&gt;62839520376&lt;/idp:CodiceFiscale&gt;</w:t>
            </w:r>
          </w:p>
          <w:p w14:paraId="16DECAC0" w14:textId="77777777" w:rsidR="00C02B37" w:rsidRPr="00DA5290" w:rsidRDefault="00C02B37" w:rsidP="001A6B3D">
            <w:pPr>
              <w:rPr>
                <w:sz w:val="16"/>
                <w:szCs w:val="16"/>
              </w:rPr>
            </w:pPr>
            <w:r w:rsidRPr="00DA5290">
              <w:rPr>
                <w:sz w:val="16"/>
                <w:szCs w:val="16"/>
              </w:rPr>
              <w:t xml:space="preserve">                     &lt;idp:Indirizzo&gt;</w:t>
            </w:r>
          </w:p>
          <w:p w14:paraId="7C14E124" w14:textId="77777777" w:rsidR="00C02B37" w:rsidRPr="00DA5290" w:rsidRDefault="00C02B37" w:rsidP="001A6B3D">
            <w:pPr>
              <w:rPr>
                <w:sz w:val="16"/>
                <w:szCs w:val="16"/>
              </w:rPr>
            </w:pPr>
            <w:r w:rsidRPr="00DA5290">
              <w:rPr>
                <w:sz w:val="16"/>
                <w:szCs w:val="16"/>
              </w:rPr>
              <w:t xml:space="preserve">                        &lt;idp:Indirizzo&gt;Viale dei test, 11&lt;/idp:Indirizzo&gt;</w:t>
            </w:r>
          </w:p>
          <w:p w14:paraId="480E2786" w14:textId="77777777" w:rsidR="00C02B37" w:rsidRPr="00DA5290" w:rsidRDefault="00C02B37" w:rsidP="001A6B3D">
            <w:pPr>
              <w:rPr>
                <w:sz w:val="16"/>
                <w:szCs w:val="16"/>
              </w:rPr>
            </w:pPr>
            <w:r w:rsidRPr="00DA5290">
              <w:rPr>
                <w:sz w:val="16"/>
                <w:szCs w:val="16"/>
              </w:rPr>
              <w:t xml:space="preserve">                        &lt;idp:Comune&gt;Test&lt;/idp:Comune&gt;</w:t>
            </w:r>
          </w:p>
          <w:p w14:paraId="620F2CD9" w14:textId="77777777" w:rsidR="00C02B37" w:rsidRPr="00DA5290" w:rsidRDefault="00C02B37" w:rsidP="001A6B3D">
            <w:pPr>
              <w:rPr>
                <w:sz w:val="16"/>
                <w:szCs w:val="16"/>
              </w:rPr>
            </w:pPr>
            <w:r w:rsidRPr="00DA5290">
              <w:rPr>
                <w:sz w:val="16"/>
                <w:szCs w:val="16"/>
              </w:rPr>
              <w:t xml:space="preserve">                        &lt;idp:Provincia&gt;TS&lt;/idp:Provincia&gt;</w:t>
            </w:r>
          </w:p>
          <w:p w14:paraId="7B38739E" w14:textId="77777777" w:rsidR="00C02B37" w:rsidRPr="00DA5290" w:rsidRDefault="00C02B37" w:rsidP="001A6B3D">
            <w:pPr>
              <w:rPr>
                <w:sz w:val="16"/>
                <w:szCs w:val="16"/>
              </w:rPr>
            </w:pPr>
            <w:r w:rsidRPr="00DA5290">
              <w:rPr>
                <w:sz w:val="16"/>
                <w:szCs w:val="16"/>
              </w:rPr>
              <w:t xml:space="preserve">                        &lt;idp:CAP&gt;70122&lt;/idp:CAP&gt;</w:t>
            </w:r>
          </w:p>
          <w:p w14:paraId="3FB87F17" w14:textId="77777777" w:rsidR="00C02B37" w:rsidRPr="00DA5290" w:rsidRDefault="00C02B37" w:rsidP="001A6B3D">
            <w:pPr>
              <w:rPr>
                <w:sz w:val="16"/>
                <w:szCs w:val="16"/>
              </w:rPr>
            </w:pPr>
            <w:r w:rsidRPr="00DA5290">
              <w:rPr>
                <w:sz w:val="16"/>
                <w:szCs w:val="16"/>
              </w:rPr>
              <w:t xml:space="preserve">                        &lt;idp:Nazione&gt;ITALIA&lt;/idp:Nazione&gt;</w:t>
            </w:r>
          </w:p>
          <w:p w14:paraId="23F07797" w14:textId="77777777" w:rsidR="00C02B37" w:rsidRPr="00DA5290" w:rsidRDefault="00C02B37" w:rsidP="001A6B3D">
            <w:pPr>
              <w:rPr>
                <w:sz w:val="16"/>
                <w:szCs w:val="16"/>
              </w:rPr>
            </w:pPr>
            <w:r w:rsidRPr="00DA5290">
              <w:rPr>
                <w:sz w:val="16"/>
                <w:szCs w:val="16"/>
              </w:rPr>
              <w:t xml:space="preserve">                        &lt;idp:Email&gt;tributi.entetest@pec.ente.test.it&lt;/idp:Email&gt;</w:t>
            </w:r>
          </w:p>
          <w:p w14:paraId="5B28945A" w14:textId="77777777" w:rsidR="00C02B37" w:rsidRPr="00DA5290" w:rsidRDefault="00C02B37" w:rsidP="001A6B3D">
            <w:pPr>
              <w:rPr>
                <w:sz w:val="16"/>
                <w:szCs w:val="16"/>
              </w:rPr>
            </w:pPr>
            <w:r w:rsidRPr="00DA5290">
              <w:rPr>
                <w:sz w:val="16"/>
                <w:szCs w:val="16"/>
              </w:rPr>
              <w:t xml:space="preserve">                     &lt;/idp:Indirizzo&gt;</w:t>
            </w:r>
          </w:p>
          <w:p w14:paraId="3ED018E3" w14:textId="77777777" w:rsidR="00C02B37" w:rsidRPr="00DA5290" w:rsidRDefault="00C02B37" w:rsidP="001A6B3D">
            <w:pPr>
              <w:rPr>
                <w:sz w:val="16"/>
                <w:szCs w:val="16"/>
              </w:rPr>
            </w:pPr>
            <w:r w:rsidRPr="00DA5290">
              <w:rPr>
                <w:sz w:val="16"/>
                <w:szCs w:val="16"/>
              </w:rPr>
              <w:t xml:space="preserve">                  &lt;/idp:DatiAnagraficiEnte&gt;</w:t>
            </w:r>
          </w:p>
          <w:p w14:paraId="50578E49" w14:textId="77777777" w:rsidR="00C02B37" w:rsidRPr="00DA5290" w:rsidRDefault="00C02B37" w:rsidP="001A6B3D">
            <w:pPr>
              <w:rPr>
                <w:sz w:val="16"/>
                <w:szCs w:val="16"/>
              </w:rPr>
            </w:pPr>
            <w:r w:rsidRPr="00DA5290">
              <w:rPr>
                <w:sz w:val="16"/>
                <w:szCs w:val="16"/>
              </w:rPr>
              <w:t xml:space="preserve">                  &lt;idp:ParametriGenerazioneIUV&gt;</w:t>
            </w:r>
          </w:p>
          <w:p w14:paraId="49FA6DD8" w14:textId="77777777" w:rsidR="00C02B37" w:rsidRPr="00DA5290" w:rsidRDefault="00C02B37" w:rsidP="001A6B3D">
            <w:pPr>
              <w:rPr>
                <w:sz w:val="16"/>
                <w:szCs w:val="16"/>
              </w:rPr>
            </w:pPr>
            <w:r w:rsidRPr="00DA5290">
              <w:rPr>
                <w:sz w:val="16"/>
                <w:szCs w:val="16"/>
              </w:rPr>
              <w:t xml:space="preserve">                     &lt;idp:AuxDigit&gt;3&lt;/idp:AuxDigit&gt;</w:t>
            </w:r>
          </w:p>
          <w:p w14:paraId="2754E3D1" w14:textId="77777777" w:rsidR="00C02B37" w:rsidRPr="00DA5290" w:rsidRDefault="00C02B37" w:rsidP="001A6B3D">
            <w:pPr>
              <w:rPr>
                <w:sz w:val="16"/>
                <w:szCs w:val="16"/>
              </w:rPr>
            </w:pPr>
            <w:r w:rsidRPr="00DA5290">
              <w:rPr>
                <w:sz w:val="16"/>
                <w:szCs w:val="16"/>
              </w:rPr>
              <w:t xml:space="preserve">                     &lt;idp:CodiceStazione&gt;01&lt;/idp:CodiceStazione&gt;</w:t>
            </w:r>
          </w:p>
          <w:p w14:paraId="7EB4956D" w14:textId="77777777" w:rsidR="00C02B37" w:rsidRPr="00DA5290" w:rsidRDefault="00C02B37" w:rsidP="001A6B3D">
            <w:pPr>
              <w:rPr>
                <w:sz w:val="16"/>
                <w:szCs w:val="16"/>
              </w:rPr>
            </w:pPr>
            <w:r w:rsidRPr="00DA5290">
              <w:rPr>
                <w:sz w:val="16"/>
                <w:szCs w:val="16"/>
              </w:rPr>
              <w:t xml:space="preserve">                     &lt;idp:CodiceSegregazione&gt;22&lt;/idp:CodiceSegregazione&gt;</w:t>
            </w:r>
          </w:p>
          <w:p w14:paraId="70D561E4" w14:textId="77777777" w:rsidR="00C02B37" w:rsidRPr="00DA5290" w:rsidRDefault="00C02B37" w:rsidP="001A6B3D">
            <w:pPr>
              <w:rPr>
                <w:sz w:val="16"/>
                <w:szCs w:val="16"/>
              </w:rPr>
            </w:pPr>
            <w:r w:rsidRPr="00DA5290">
              <w:rPr>
                <w:sz w:val="16"/>
                <w:szCs w:val="16"/>
              </w:rPr>
              <w:t xml:space="preserve">                  &lt;/idp:ParametriGenerazioneIUV&gt;</w:t>
            </w:r>
          </w:p>
          <w:p w14:paraId="45196C3A" w14:textId="77777777" w:rsidR="00C02B37" w:rsidRPr="00DA5290" w:rsidRDefault="00C02B37" w:rsidP="001A6B3D">
            <w:pPr>
              <w:rPr>
                <w:sz w:val="16"/>
                <w:szCs w:val="16"/>
              </w:rPr>
            </w:pPr>
            <w:r w:rsidRPr="00DA5290">
              <w:rPr>
                <w:sz w:val="16"/>
                <w:szCs w:val="16"/>
              </w:rPr>
              <w:t xml:space="preserve">               &lt;/idp:ConfigurazioneEnte&gt;</w:t>
            </w:r>
          </w:p>
          <w:p w14:paraId="7B59C568" w14:textId="77777777" w:rsidR="00C02B37" w:rsidRPr="00DA5290" w:rsidRDefault="00C02B37" w:rsidP="001A6B3D">
            <w:pPr>
              <w:rPr>
                <w:sz w:val="16"/>
                <w:szCs w:val="16"/>
              </w:rPr>
            </w:pPr>
            <w:r w:rsidRPr="00DA5290">
              <w:rPr>
                <w:sz w:val="16"/>
                <w:szCs w:val="16"/>
              </w:rPr>
              <w:t xml:space="preserve">            &lt;/idp:IdpBody&gt;</w:t>
            </w:r>
          </w:p>
          <w:p w14:paraId="3DF72CE7" w14:textId="77777777" w:rsidR="00C02B37" w:rsidRPr="00DA5290" w:rsidRDefault="00C02B37" w:rsidP="001A6B3D">
            <w:pPr>
              <w:rPr>
                <w:sz w:val="16"/>
                <w:szCs w:val="16"/>
              </w:rPr>
            </w:pPr>
            <w:r w:rsidRPr="00DA5290">
              <w:rPr>
                <w:sz w:val="16"/>
                <w:szCs w:val="16"/>
              </w:rPr>
              <w:t xml:space="preserve">         &lt;/idp:IdpConfigurazioneEnte&gt;</w:t>
            </w:r>
          </w:p>
          <w:p w14:paraId="4E827927" w14:textId="77777777" w:rsidR="00C02B37" w:rsidRPr="002037C5" w:rsidRDefault="00C02B37" w:rsidP="001A6B3D">
            <w:pPr>
              <w:rPr>
                <w:sz w:val="16"/>
                <w:szCs w:val="16"/>
                <w:lang w:val="en-GB"/>
              </w:rPr>
            </w:pPr>
            <w:r w:rsidRPr="00DA5290">
              <w:rPr>
                <w:sz w:val="16"/>
                <w:szCs w:val="16"/>
              </w:rPr>
              <w:t xml:space="preserve">      </w:t>
            </w:r>
            <w:r w:rsidRPr="002037C5">
              <w:rPr>
                <w:sz w:val="16"/>
                <w:szCs w:val="16"/>
                <w:lang w:val="en-GB"/>
              </w:rPr>
              <w:t>&lt;/prox:IdpConfigurazioneEnte&gt;</w:t>
            </w:r>
          </w:p>
          <w:p w14:paraId="7E6EA1D5" w14:textId="77777777" w:rsidR="00C02B37" w:rsidRPr="002037C5" w:rsidRDefault="00C02B37" w:rsidP="001A6B3D">
            <w:pPr>
              <w:rPr>
                <w:sz w:val="16"/>
                <w:szCs w:val="16"/>
                <w:lang w:val="en-GB"/>
              </w:rPr>
            </w:pPr>
            <w:r w:rsidRPr="002037C5">
              <w:rPr>
                <w:sz w:val="16"/>
                <w:szCs w:val="16"/>
                <w:lang w:val="en-GB"/>
              </w:rPr>
              <w:t xml:space="preserve">   &lt;/soapenv:Body&gt;</w:t>
            </w:r>
          </w:p>
          <w:p w14:paraId="75437252" w14:textId="77777777" w:rsidR="00C02B37" w:rsidRPr="002037C5" w:rsidRDefault="00C02B37" w:rsidP="001A6B3D">
            <w:pPr>
              <w:rPr>
                <w:sz w:val="16"/>
                <w:szCs w:val="16"/>
                <w:lang w:val="en-GB"/>
              </w:rPr>
            </w:pPr>
            <w:r w:rsidRPr="002037C5">
              <w:rPr>
                <w:sz w:val="16"/>
                <w:szCs w:val="16"/>
                <w:lang w:val="en-GB"/>
              </w:rPr>
              <w:t>&lt;/soapenv:Envelope&gt;</w:t>
            </w:r>
          </w:p>
        </w:tc>
      </w:tr>
      <w:tr w:rsidR="00C02B37" w:rsidRPr="00C84A37" w14:paraId="455AFD27" w14:textId="77777777" w:rsidTr="001A6B3D">
        <w:trPr>
          <w:trHeight w:val="540"/>
        </w:trPr>
        <w:tc>
          <w:tcPr>
            <w:tcW w:w="626" w:type="dxa"/>
          </w:tcPr>
          <w:p w14:paraId="1BE75099" w14:textId="77777777" w:rsidR="00C02B37" w:rsidRPr="00C84A37" w:rsidRDefault="00C02B37" w:rsidP="001A6B3D">
            <w:pPr>
              <w:rPr>
                <w:b/>
              </w:rPr>
            </w:pPr>
            <w:r w:rsidRPr="00C84A37">
              <w:rPr>
                <w:b/>
              </w:rPr>
              <w:lastRenderedPageBreak/>
              <w:t>Step</w:t>
            </w:r>
          </w:p>
        </w:tc>
        <w:tc>
          <w:tcPr>
            <w:tcW w:w="1815" w:type="dxa"/>
          </w:tcPr>
          <w:p w14:paraId="140BB2A2" w14:textId="77777777" w:rsidR="00C02B37" w:rsidRPr="00C84A37" w:rsidRDefault="00C02B37" w:rsidP="001A6B3D">
            <w:pPr>
              <w:rPr>
                <w:b/>
              </w:rPr>
            </w:pPr>
            <w:r w:rsidRPr="00C84A37">
              <w:rPr>
                <w:b/>
              </w:rPr>
              <w:t>Azione</w:t>
            </w:r>
          </w:p>
        </w:tc>
        <w:tc>
          <w:tcPr>
            <w:tcW w:w="6296" w:type="dxa"/>
            <w:gridSpan w:val="2"/>
          </w:tcPr>
          <w:p w14:paraId="1FD0BB68" w14:textId="77777777" w:rsidR="00C02B37" w:rsidRPr="00C84A37" w:rsidRDefault="00C02B37" w:rsidP="001A6B3D">
            <w:pPr>
              <w:rPr>
                <w:b/>
              </w:rPr>
            </w:pPr>
            <w:r w:rsidRPr="00C84A37">
              <w:rPr>
                <w:b/>
              </w:rPr>
              <w:t>Risultato atteso</w:t>
            </w:r>
          </w:p>
        </w:tc>
        <w:tc>
          <w:tcPr>
            <w:tcW w:w="1117" w:type="dxa"/>
          </w:tcPr>
          <w:p w14:paraId="25B2545B" w14:textId="77777777" w:rsidR="00C02B37" w:rsidRPr="00C84A37" w:rsidRDefault="00C02B37" w:rsidP="001A6B3D">
            <w:pPr>
              <w:rPr>
                <w:b/>
              </w:rPr>
            </w:pPr>
            <w:r w:rsidRPr="00C84A37">
              <w:rPr>
                <w:b/>
              </w:rPr>
              <w:t>Esito</w:t>
            </w:r>
          </w:p>
        </w:tc>
      </w:tr>
      <w:tr w:rsidR="00C02B37" w:rsidRPr="00C84A37" w14:paraId="60C5F267" w14:textId="77777777" w:rsidTr="001A6B3D">
        <w:trPr>
          <w:trHeight w:val="1800"/>
        </w:trPr>
        <w:tc>
          <w:tcPr>
            <w:tcW w:w="626" w:type="dxa"/>
          </w:tcPr>
          <w:p w14:paraId="4EAE8FB1" w14:textId="77777777" w:rsidR="00C02B37" w:rsidRPr="00C84A37" w:rsidRDefault="00C02B37" w:rsidP="001A6B3D">
            <w:r>
              <w:lastRenderedPageBreak/>
              <w:t>1</w:t>
            </w:r>
          </w:p>
        </w:tc>
        <w:tc>
          <w:tcPr>
            <w:tcW w:w="1815" w:type="dxa"/>
          </w:tcPr>
          <w:p w14:paraId="19CB60EE"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2A5245F5" w14:textId="77777777" w:rsidR="00C02B37" w:rsidRPr="00DA5290" w:rsidRDefault="00C02B37" w:rsidP="001A6B3D">
            <w:pPr>
              <w:shd w:val="clear" w:color="auto" w:fill="FFFFFE"/>
              <w:spacing w:line="240" w:lineRule="atLeast"/>
              <w:rPr>
                <w:sz w:val="16"/>
                <w:szCs w:val="16"/>
                <w:lang w:val="en-GB"/>
              </w:rPr>
            </w:pPr>
            <w:r w:rsidRPr="00DA5290">
              <w:rPr>
                <w:sz w:val="16"/>
                <w:szCs w:val="16"/>
                <w:lang w:val="en-GB"/>
              </w:rPr>
              <w:t>&lt;soap:Envelope xmlns:soap="http://schemas.xmlsoap.org/soap/envelope/"&gt;</w:t>
            </w:r>
          </w:p>
          <w:p w14:paraId="31528406" w14:textId="77777777" w:rsidR="00C02B37" w:rsidRPr="00DA5290" w:rsidRDefault="00C02B37" w:rsidP="001A6B3D">
            <w:pPr>
              <w:shd w:val="clear" w:color="auto" w:fill="FFFFFE"/>
              <w:spacing w:line="240" w:lineRule="atLeast"/>
              <w:rPr>
                <w:sz w:val="16"/>
                <w:szCs w:val="16"/>
              </w:rPr>
            </w:pPr>
            <w:r w:rsidRPr="00DA5290">
              <w:rPr>
                <w:sz w:val="16"/>
                <w:szCs w:val="16"/>
                <w:lang w:val="en-GB"/>
              </w:rPr>
              <w:t xml:space="preserve">   </w:t>
            </w:r>
            <w:r w:rsidRPr="00DA5290">
              <w:rPr>
                <w:sz w:val="16"/>
                <w:szCs w:val="16"/>
              </w:rPr>
              <w:t>&lt;soap:Body&gt;</w:t>
            </w:r>
          </w:p>
          <w:p w14:paraId="459FA09D"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&lt;ns3:IdpConfigurazioneEnte.Esito xmlns="http://www.cart.rete.toscana.it/servizi/iris_1_1/IdpHeader" xmlns:ns2="http://www.cart.rete.toscana.it/servizi/iris_1_1/IdpConfigurazione" xmlns:ns3="http://www.cart.rete.toscana.it/servizi/iris_1_1/proxy" xmlns:ns4="http://www.cart.rete.toscana.it/servizi/iris_1_1/IdpEsito" xmlns:ns5="http://www.cart.rete.toscana.it/servizi/iris_1_1/IdpInclude"&gt;</w:t>
            </w:r>
          </w:p>
          <w:p w14:paraId="17E176FD"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&lt;ns4:IdpEsito Versione="01.00-00"&gt;</w:t>
            </w:r>
          </w:p>
          <w:p w14:paraId="3F9E741E"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&lt;IdpHeader&gt;</w:t>
            </w:r>
          </w:p>
          <w:p w14:paraId="3CD9832F"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&lt;TRT&gt;</w:t>
            </w:r>
          </w:p>
          <w:p w14:paraId="7F8A6535"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&lt;ServiceName&gt;IdpConfigurazioneEnte&lt;/ServiceName&gt;</w:t>
            </w:r>
          </w:p>
          <w:p w14:paraId="7B5998DD"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&lt;MsgId&gt;TRT1584035335733&lt;/MsgId&gt;</w:t>
            </w:r>
          </w:p>
          <w:p w14:paraId="374A44CE" w14:textId="77777777" w:rsidR="00C02B37" w:rsidRPr="00DA5290" w:rsidRDefault="00C02B37" w:rsidP="001A6B3D">
            <w:pPr>
              <w:shd w:val="clear" w:color="auto" w:fill="FFFFFE"/>
              <w:spacing w:line="240" w:lineRule="atLeast"/>
              <w:rPr>
                <w:sz w:val="16"/>
                <w:szCs w:val="16"/>
                <w:lang w:val="en-GB"/>
              </w:rPr>
            </w:pPr>
            <w:r w:rsidRPr="00DA5290">
              <w:rPr>
                <w:sz w:val="16"/>
                <w:szCs w:val="16"/>
              </w:rPr>
              <w:t xml:space="preserve">                  </w:t>
            </w:r>
            <w:r w:rsidRPr="00DA5290">
              <w:rPr>
                <w:sz w:val="16"/>
                <w:szCs w:val="16"/>
                <w:lang w:val="en-GB"/>
              </w:rPr>
              <w:t>&lt;XMLCrtDt&gt;2020-03-12T18:48:55.741+01:00&lt;/XMLCrtDt&gt;</w:t>
            </w:r>
          </w:p>
          <w:p w14:paraId="373E69AE" w14:textId="77777777" w:rsidR="00C02B37" w:rsidRPr="00DA5290" w:rsidRDefault="00C02B37" w:rsidP="001A6B3D">
            <w:pPr>
              <w:shd w:val="clear" w:color="auto" w:fill="FFFFFE"/>
              <w:spacing w:line="240" w:lineRule="atLeast"/>
              <w:rPr>
                <w:sz w:val="16"/>
                <w:szCs w:val="16"/>
                <w:lang w:val="en-GB"/>
              </w:rPr>
            </w:pPr>
            <w:r w:rsidRPr="00DA5290">
              <w:rPr>
                <w:sz w:val="16"/>
                <w:szCs w:val="16"/>
                <w:lang w:val="en-GB"/>
              </w:rPr>
              <w:t xml:space="preserve">                  &lt;Sender&gt;</w:t>
            </w:r>
          </w:p>
          <w:p w14:paraId="7068FFB1" w14:textId="77777777" w:rsidR="00C02B37" w:rsidRPr="00DA5290" w:rsidRDefault="00C02B37" w:rsidP="001A6B3D">
            <w:pPr>
              <w:shd w:val="clear" w:color="auto" w:fill="FFFFFE"/>
              <w:spacing w:line="240" w:lineRule="atLeast"/>
              <w:rPr>
                <w:sz w:val="16"/>
                <w:szCs w:val="16"/>
                <w:lang w:val="en-GB"/>
              </w:rPr>
            </w:pPr>
            <w:r w:rsidRPr="00DA5290">
              <w:rPr>
                <w:sz w:val="16"/>
                <w:szCs w:val="16"/>
                <w:lang w:val="en-GB"/>
              </w:rPr>
              <w:t xml:space="preserve">                     &lt;SenderId&gt;62839520376&lt;/SenderId&gt;</w:t>
            </w:r>
          </w:p>
          <w:p w14:paraId="07260E15" w14:textId="77777777" w:rsidR="00C02B37" w:rsidRPr="00DA5290" w:rsidRDefault="00C02B37" w:rsidP="001A6B3D">
            <w:pPr>
              <w:shd w:val="clear" w:color="auto" w:fill="FFFFFE"/>
              <w:spacing w:line="240" w:lineRule="atLeast"/>
              <w:rPr>
                <w:sz w:val="16"/>
                <w:szCs w:val="16"/>
                <w:lang w:val="en-GB"/>
              </w:rPr>
            </w:pPr>
            <w:r w:rsidRPr="00DA5290">
              <w:rPr>
                <w:sz w:val="16"/>
                <w:szCs w:val="16"/>
                <w:lang w:val="en-GB"/>
              </w:rPr>
              <w:t xml:space="preserve">                     &lt;SenderSys&gt;SIL_62839520376&lt;/SenderSys&gt;</w:t>
            </w:r>
          </w:p>
          <w:p w14:paraId="59F6FAF1" w14:textId="77777777" w:rsidR="00C02B37" w:rsidRPr="00DA5290" w:rsidRDefault="00C02B37" w:rsidP="001A6B3D">
            <w:pPr>
              <w:shd w:val="clear" w:color="auto" w:fill="FFFFFE"/>
              <w:spacing w:line="240" w:lineRule="atLeast"/>
              <w:rPr>
                <w:sz w:val="16"/>
                <w:szCs w:val="16"/>
                <w:lang w:val="en-GB"/>
              </w:rPr>
            </w:pPr>
            <w:r w:rsidRPr="00DA5290">
              <w:rPr>
                <w:sz w:val="16"/>
                <w:szCs w:val="16"/>
                <w:lang w:val="en-GB"/>
              </w:rPr>
              <w:t xml:space="preserve">                  &lt;/Sender&gt;</w:t>
            </w:r>
          </w:p>
          <w:p w14:paraId="7305DC0B" w14:textId="77777777" w:rsidR="00C02B37" w:rsidRPr="00DA5290" w:rsidRDefault="00C02B37" w:rsidP="001A6B3D">
            <w:pPr>
              <w:shd w:val="clear" w:color="auto" w:fill="FFFFFE"/>
              <w:spacing w:line="240" w:lineRule="atLeast"/>
              <w:rPr>
                <w:sz w:val="16"/>
                <w:szCs w:val="16"/>
                <w:lang w:val="en-GB"/>
              </w:rPr>
            </w:pPr>
            <w:r w:rsidRPr="00DA5290">
              <w:rPr>
                <w:sz w:val="16"/>
                <w:szCs w:val="16"/>
                <w:lang w:val="en-GB"/>
              </w:rPr>
              <w:t xml:space="preserve">                  &lt;Receiver&gt;</w:t>
            </w:r>
          </w:p>
          <w:p w14:paraId="42D792CC" w14:textId="77777777" w:rsidR="00C02B37" w:rsidRPr="00DA5290" w:rsidRDefault="00C02B37" w:rsidP="001A6B3D">
            <w:pPr>
              <w:shd w:val="clear" w:color="auto" w:fill="FFFFFE"/>
              <w:spacing w:line="240" w:lineRule="atLeast"/>
              <w:rPr>
                <w:sz w:val="16"/>
                <w:szCs w:val="16"/>
                <w:lang w:val="en-GB"/>
              </w:rPr>
            </w:pPr>
            <w:r w:rsidRPr="00DA5290">
              <w:rPr>
                <w:sz w:val="16"/>
                <w:szCs w:val="16"/>
                <w:lang w:val="en-GB"/>
              </w:rPr>
              <w:t xml:space="preserve">                     &lt;ReceiverId&gt;RECEIVERID&lt;/ReceiverId&gt;</w:t>
            </w:r>
          </w:p>
          <w:p w14:paraId="63277F3D" w14:textId="77777777" w:rsidR="00C02B37" w:rsidRPr="00DA5290" w:rsidRDefault="00C02B37" w:rsidP="001A6B3D">
            <w:pPr>
              <w:shd w:val="clear" w:color="auto" w:fill="FFFFFE"/>
              <w:spacing w:line="240" w:lineRule="atLeast"/>
              <w:rPr>
                <w:sz w:val="16"/>
                <w:szCs w:val="16"/>
                <w:lang w:val="en-GB"/>
              </w:rPr>
            </w:pPr>
            <w:r w:rsidRPr="00DA5290">
              <w:rPr>
                <w:sz w:val="16"/>
                <w:szCs w:val="16"/>
                <w:lang w:val="en-GB"/>
              </w:rPr>
              <w:t xml:space="preserve">                     &lt;ReceiverSys&gt;RECEIVERSYS&lt;/ReceiverSys&gt;</w:t>
            </w:r>
          </w:p>
          <w:p w14:paraId="7D492CE9" w14:textId="77777777" w:rsidR="00C02B37" w:rsidRPr="00DA5290" w:rsidRDefault="00C02B37" w:rsidP="001A6B3D">
            <w:pPr>
              <w:shd w:val="clear" w:color="auto" w:fill="FFFFFE"/>
              <w:spacing w:line="240" w:lineRule="atLeast"/>
              <w:rPr>
                <w:sz w:val="16"/>
                <w:szCs w:val="16"/>
              </w:rPr>
            </w:pPr>
            <w:r w:rsidRPr="00DA5290">
              <w:rPr>
                <w:sz w:val="16"/>
                <w:szCs w:val="16"/>
                <w:lang w:val="en-GB"/>
              </w:rPr>
              <w:t xml:space="preserve">                  </w:t>
            </w:r>
            <w:r w:rsidRPr="00DA5290">
              <w:rPr>
                <w:sz w:val="16"/>
                <w:szCs w:val="16"/>
              </w:rPr>
              <w:t>&lt;/Receiver&gt;</w:t>
            </w:r>
          </w:p>
          <w:p w14:paraId="7B4CDA1B"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&lt;/TRT&gt;</w:t>
            </w:r>
          </w:p>
          <w:p w14:paraId="4E583A90"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&lt;E2E&gt;</w:t>
            </w:r>
          </w:p>
          <w:p w14:paraId="29CB90CA"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&lt;E2ESrvcNm&gt;IdpConfigurazioneEnte&lt;/E2ESrvcNm&gt;</w:t>
            </w:r>
          </w:p>
          <w:p w14:paraId="017E4D22"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&lt;E2EMsgId&gt;E2E1584035335748&lt;/E2EMsgId&gt;</w:t>
            </w:r>
          </w:p>
          <w:p w14:paraId="6561CA38"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&lt;XMLCrtDt&gt;2020-03-12T18:48:55.760+01:00&lt;/XMLCrtDt&gt;</w:t>
            </w:r>
          </w:p>
          <w:p w14:paraId="7397C160"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&lt;Sender&gt;</w:t>
            </w:r>
          </w:p>
          <w:p w14:paraId="1FE26EEC"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&lt;E2ESndrId&gt;62839520376&lt;/E2ESndrId&gt;</w:t>
            </w:r>
          </w:p>
          <w:p w14:paraId="4CC60EB4"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&lt;E2ESndrSys&gt;SIL_62839520376&lt;/E2ESndrSys&gt;</w:t>
            </w:r>
          </w:p>
          <w:p w14:paraId="652EE75B" w14:textId="77777777" w:rsidR="00C02B37" w:rsidRPr="002037C5" w:rsidRDefault="00C02B37" w:rsidP="001A6B3D">
            <w:pPr>
              <w:shd w:val="clear" w:color="auto" w:fill="FFFFFE"/>
              <w:spacing w:line="240" w:lineRule="atLeast"/>
              <w:rPr>
                <w:sz w:val="16"/>
                <w:szCs w:val="16"/>
                <w:lang w:val="en-GB"/>
              </w:rPr>
            </w:pPr>
            <w:r w:rsidRPr="00DA5290">
              <w:rPr>
                <w:sz w:val="16"/>
                <w:szCs w:val="16"/>
              </w:rPr>
              <w:t xml:space="preserve">                  </w:t>
            </w:r>
            <w:r w:rsidRPr="002037C5">
              <w:rPr>
                <w:sz w:val="16"/>
                <w:szCs w:val="16"/>
                <w:lang w:val="en-GB"/>
              </w:rPr>
              <w:t>&lt;/Sender&gt;</w:t>
            </w:r>
          </w:p>
          <w:p w14:paraId="536E7156" w14:textId="77777777" w:rsidR="00C02B37" w:rsidRPr="002037C5" w:rsidRDefault="00C02B37" w:rsidP="001A6B3D">
            <w:pPr>
              <w:shd w:val="clear" w:color="auto" w:fill="FFFFFE"/>
              <w:spacing w:line="240" w:lineRule="atLeast"/>
              <w:rPr>
                <w:sz w:val="16"/>
                <w:szCs w:val="16"/>
                <w:lang w:val="en-GB"/>
              </w:rPr>
            </w:pPr>
            <w:r w:rsidRPr="002037C5">
              <w:rPr>
                <w:sz w:val="16"/>
                <w:szCs w:val="16"/>
                <w:lang w:val="en-GB"/>
              </w:rPr>
              <w:t xml:space="preserve">                  &lt;Receiver&gt;</w:t>
            </w:r>
          </w:p>
          <w:p w14:paraId="4EFEE3EE" w14:textId="77777777" w:rsidR="00C02B37" w:rsidRPr="002037C5" w:rsidRDefault="00C02B37" w:rsidP="001A6B3D">
            <w:pPr>
              <w:shd w:val="clear" w:color="auto" w:fill="FFFFFE"/>
              <w:spacing w:line="240" w:lineRule="atLeast"/>
              <w:rPr>
                <w:sz w:val="16"/>
                <w:szCs w:val="16"/>
                <w:lang w:val="en-GB"/>
              </w:rPr>
            </w:pPr>
            <w:r w:rsidRPr="002037C5">
              <w:rPr>
                <w:sz w:val="16"/>
                <w:szCs w:val="16"/>
                <w:lang w:val="en-GB"/>
              </w:rPr>
              <w:t xml:space="preserve">                     &lt;E2ERcvrId&gt;RECEIVERID&lt;/E2ERcvrId&gt;</w:t>
            </w:r>
          </w:p>
          <w:p w14:paraId="237B0CAF" w14:textId="77777777" w:rsidR="00C02B37" w:rsidRPr="002037C5" w:rsidRDefault="00C02B37" w:rsidP="001A6B3D">
            <w:pPr>
              <w:shd w:val="clear" w:color="auto" w:fill="FFFFFE"/>
              <w:spacing w:line="240" w:lineRule="atLeast"/>
              <w:rPr>
                <w:sz w:val="16"/>
                <w:szCs w:val="16"/>
                <w:lang w:val="en-GB"/>
              </w:rPr>
            </w:pPr>
            <w:r w:rsidRPr="002037C5">
              <w:rPr>
                <w:sz w:val="16"/>
                <w:szCs w:val="16"/>
                <w:lang w:val="en-GB"/>
              </w:rPr>
              <w:t xml:space="preserve">                     &lt;E2ERcvrSys&gt;RECEIVERSYS&lt;/E2ERcvrSys&gt;</w:t>
            </w:r>
          </w:p>
          <w:p w14:paraId="42A26CA4" w14:textId="77777777" w:rsidR="00C02B37" w:rsidRPr="002037C5" w:rsidRDefault="00C02B37" w:rsidP="001A6B3D">
            <w:pPr>
              <w:shd w:val="clear" w:color="auto" w:fill="FFFFFE"/>
              <w:spacing w:line="240" w:lineRule="atLeast"/>
              <w:rPr>
                <w:sz w:val="16"/>
                <w:szCs w:val="16"/>
                <w:lang w:val="en-GB"/>
              </w:rPr>
            </w:pPr>
            <w:r w:rsidRPr="002037C5">
              <w:rPr>
                <w:sz w:val="16"/>
                <w:szCs w:val="16"/>
                <w:lang w:val="en-GB"/>
              </w:rPr>
              <w:t xml:space="preserve">                  &lt;/Receiver&gt;</w:t>
            </w:r>
          </w:p>
          <w:p w14:paraId="6C2EABF6" w14:textId="77777777" w:rsidR="00C02B37" w:rsidRPr="00DA5290" w:rsidRDefault="00C02B37" w:rsidP="001A6B3D">
            <w:pPr>
              <w:shd w:val="clear" w:color="auto" w:fill="FFFFFE"/>
              <w:spacing w:line="240" w:lineRule="atLeast"/>
              <w:rPr>
                <w:sz w:val="16"/>
                <w:szCs w:val="16"/>
              </w:rPr>
            </w:pPr>
            <w:r w:rsidRPr="002037C5">
              <w:rPr>
                <w:sz w:val="16"/>
                <w:szCs w:val="16"/>
                <w:lang w:val="en-GB"/>
              </w:rPr>
              <w:t xml:space="preserve">               </w:t>
            </w:r>
            <w:r w:rsidRPr="00DA5290">
              <w:rPr>
                <w:sz w:val="16"/>
                <w:szCs w:val="16"/>
              </w:rPr>
              <w:t>&lt;/E2E&gt;</w:t>
            </w:r>
          </w:p>
          <w:p w14:paraId="5587FB25"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&lt;/IdpHeader&gt;</w:t>
            </w:r>
          </w:p>
          <w:p w14:paraId="5CBAA12B"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&lt;ns4:IdpBody&gt;</w:t>
            </w:r>
          </w:p>
          <w:p w14:paraId="7EC5C995"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&lt;ns4:InfoMessaggio&gt;</w:t>
            </w:r>
          </w:p>
          <w:p w14:paraId="04D3469A"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&lt;ns4:Stato&gt;Elaborato Correttamente&lt;/ns4:Stato&gt;</w:t>
            </w:r>
          </w:p>
          <w:p w14:paraId="384843F5"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&lt;/ns4:InfoMessaggio&gt;</w:t>
            </w:r>
          </w:p>
          <w:p w14:paraId="4763E8D1"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&lt;ns4:InfoDettaglio/&gt;</w:t>
            </w:r>
          </w:p>
          <w:p w14:paraId="5EE77975"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&lt;/ns4:IdpBody&gt;</w:t>
            </w:r>
          </w:p>
          <w:p w14:paraId="712B6E0B"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&lt;/ns4:IdpEsito&gt;</w:t>
            </w:r>
          </w:p>
          <w:p w14:paraId="2A299575"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&lt;/ns3:IdpConfigurazioneEnte.Esito&gt;</w:t>
            </w:r>
          </w:p>
          <w:p w14:paraId="18576DEB"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&lt;/soap:Body&gt;</w:t>
            </w:r>
          </w:p>
          <w:p w14:paraId="6D207DA0" w14:textId="77777777" w:rsidR="00C02B37" w:rsidRPr="00DA5290" w:rsidRDefault="00C02B37" w:rsidP="001A6B3D">
            <w:pPr>
              <w:shd w:val="clear" w:color="auto" w:fill="FFFFFE"/>
              <w:spacing w:line="240" w:lineRule="atLeast"/>
              <w:rPr>
                <w:sz w:val="16"/>
                <w:szCs w:val="16"/>
              </w:rPr>
            </w:pPr>
            <w:r w:rsidRPr="00DA5290">
              <w:rPr>
                <w:sz w:val="16"/>
                <w:szCs w:val="16"/>
              </w:rPr>
              <w:t>&lt;/soap:Envelope&gt;</w:t>
            </w:r>
          </w:p>
        </w:tc>
        <w:tc>
          <w:tcPr>
            <w:tcW w:w="1117" w:type="dxa"/>
            <w:vAlign w:val="center"/>
          </w:tcPr>
          <w:p w14:paraId="1280583E"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24F135E2" w14:textId="77777777" w:rsidR="00C02B37" w:rsidRDefault="00C02B37" w:rsidP="00C02B37"/>
    <w:p w14:paraId="54ACD81F" w14:textId="77777777" w:rsidR="00C02B37" w:rsidRDefault="00C02B37" w:rsidP="00C02B37">
      <w:pPr>
        <w:pStyle w:val="Titolo4"/>
      </w:pPr>
      <w:r w:rsidRPr="00A04A39">
        <w:lastRenderedPageBreak/>
        <w:t>TC_</w:t>
      </w:r>
      <w:r>
        <w:t>CENSIMENTO_03</w:t>
      </w:r>
    </w:p>
    <w:tbl>
      <w:tblPr>
        <w:tblStyle w:val="Grigliatabella"/>
        <w:tblW w:w="9854" w:type="dxa"/>
        <w:tblLook w:val="04A0" w:firstRow="1" w:lastRow="0" w:firstColumn="1" w:lastColumn="0" w:noHBand="0" w:noVBand="1"/>
      </w:tblPr>
      <w:tblGrid>
        <w:gridCol w:w="626"/>
        <w:gridCol w:w="1815"/>
        <w:gridCol w:w="1784"/>
        <w:gridCol w:w="4512"/>
        <w:gridCol w:w="1117"/>
      </w:tblGrid>
      <w:tr w:rsidR="00C02B37" w:rsidRPr="00C84A37" w14:paraId="49C3C2FC" w14:textId="77777777" w:rsidTr="001A6B3D">
        <w:trPr>
          <w:gridAfter w:val="2"/>
          <w:wAfter w:w="5629" w:type="dxa"/>
          <w:trHeight w:val="583"/>
        </w:trPr>
        <w:tc>
          <w:tcPr>
            <w:tcW w:w="4225" w:type="dxa"/>
            <w:gridSpan w:val="3"/>
            <w:shd w:val="clear" w:color="auto" w:fill="DEEAF6" w:themeFill="accent1" w:themeFillTint="33"/>
          </w:tcPr>
          <w:p w14:paraId="05EBFFDF" w14:textId="77777777" w:rsidR="00C02B37" w:rsidRPr="00C84A37" w:rsidRDefault="00C02B37" w:rsidP="001A6B3D">
            <w:pPr>
              <w:rPr>
                <w:b/>
              </w:rPr>
            </w:pPr>
            <w:r w:rsidRPr="00C84A37">
              <w:rPr>
                <w:b/>
              </w:rPr>
              <w:t>TC_</w:t>
            </w:r>
            <w:r>
              <w:rPr>
                <w:b/>
              </w:rPr>
              <w:t>CENSIMENTO_03</w:t>
            </w:r>
          </w:p>
        </w:tc>
      </w:tr>
      <w:tr w:rsidR="00C02B37" w:rsidRPr="00C84A37" w14:paraId="4E26EF2C" w14:textId="77777777" w:rsidTr="001A6B3D">
        <w:trPr>
          <w:trHeight w:val="550"/>
        </w:trPr>
        <w:tc>
          <w:tcPr>
            <w:tcW w:w="2441" w:type="dxa"/>
            <w:gridSpan w:val="2"/>
          </w:tcPr>
          <w:p w14:paraId="761C277E" w14:textId="77777777" w:rsidR="00C02B37" w:rsidRPr="00C84A37" w:rsidRDefault="00C02B37" w:rsidP="001A6B3D">
            <w:pPr>
              <w:rPr>
                <w:b/>
              </w:rPr>
            </w:pPr>
            <w:r w:rsidRPr="00C84A37">
              <w:rPr>
                <w:b/>
              </w:rPr>
              <w:t>Titolo</w:t>
            </w:r>
          </w:p>
        </w:tc>
        <w:tc>
          <w:tcPr>
            <w:tcW w:w="7413" w:type="dxa"/>
            <w:gridSpan w:val="3"/>
          </w:tcPr>
          <w:p w14:paraId="312406D5" w14:textId="77777777" w:rsidR="00C02B37" w:rsidRPr="00C84A37" w:rsidRDefault="00C02B37" w:rsidP="001A6B3D">
            <w:r>
              <w:t>Inserimento tributo 1</w:t>
            </w:r>
          </w:p>
        </w:tc>
      </w:tr>
      <w:tr w:rsidR="00C02B37" w:rsidRPr="00C84A37" w14:paraId="3002D0BF" w14:textId="77777777" w:rsidTr="001A6B3D">
        <w:trPr>
          <w:trHeight w:val="550"/>
        </w:trPr>
        <w:tc>
          <w:tcPr>
            <w:tcW w:w="2441" w:type="dxa"/>
            <w:gridSpan w:val="2"/>
          </w:tcPr>
          <w:p w14:paraId="46B24400" w14:textId="77777777" w:rsidR="00C02B37" w:rsidRPr="00C84A37" w:rsidRDefault="00C02B37" w:rsidP="001A6B3D">
            <w:pPr>
              <w:rPr>
                <w:b/>
              </w:rPr>
            </w:pPr>
            <w:r w:rsidRPr="00C84A37">
              <w:rPr>
                <w:b/>
              </w:rPr>
              <w:t>Descrizione</w:t>
            </w:r>
          </w:p>
        </w:tc>
        <w:tc>
          <w:tcPr>
            <w:tcW w:w="7413" w:type="dxa"/>
            <w:gridSpan w:val="3"/>
          </w:tcPr>
          <w:p w14:paraId="3FE785BF" w14:textId="77777777" w:rsidR="00C02B37" w:rsidRPr="00C84A37" w:rsidRDefault="00C02B37" w:rsidP="001A6B3D">
            <w:r>
              <w:t>Viene censito il primo tributo dell’ente creditore</w:t>
            </w:r>
          </w:p>
        </w:tc>
      </w:tr>
      <w:tr w:rsidR="00C02B37" w:rsidRPr="00C84A37" w14:paraId="78F5C05F" w14:textId="77777777" w:rsidTr="001A6B3D">
        <w:trPr>
          <w:trHeight w:val="550"/>
        </w:trPr>
        <w:tc>
          <w:tcPr>
            <w:tcW w:w="2441" w:type="dxa"/>
            <w:gridSpan w:val="2"/>
          </w:tcPr>
          <w:p w14:paraId="770EF97D" w14:textId="77777777" w:rsidR="00C02B37" w:rsidRPr="00C84A37" w:rsidRDefault="00C02B37" w:rsidP="001A6B3D">
            <w:pPr>
              <w:rPr>
                <w:b/>
              </w:rPr>
            </w:pPr>
            <w:r>
              <w:rPr>
                <w:b/>
              </w:rPr>
              <w:t>Id Ruolo/Attore</w:t>
            </w:r>
          </w:p>
        </w:tc>
        <w:tc>
          <w:tcPr>
            <w:tcW w:w="7413" w:type="dxa"/>
            <w:gridSpan w:val="3"/>
          </w:tcPr>
          <w:p w14:paraId="148622E7" w14:textId="77777777" w:rsidR="00C02B37" w:rsidRDefault="00C02B37" w:rsidP="001A6B3D">
            <w:r>
              <w:t>001</w:t>
            </w:r>
          </w:p>
        </w:tc>
      </w:tr>
      <w:tr w:rsidR="00C02B37" w:rsidRPr="00C84A37" w14:paraId="3C9CF517" w14:textId="77777777" w:rsidTr="001A6B3D">
        <w:tc>
          <w:tcPr>
            <w:tcW w:w="2441" w:type="dxa"/>
            <w:gridSpan w:val="2"/>
            <w:vAlign w:val="center"/>
          </w:tcPr>
          <w:p w14:paraId="06E1EF28" w14:textId="77777777" w:rsidR="00C02B37" w:rsidRPr="00C84A37" w:rsidRDefault="00C02B37" w:rsidP="001A6B3D">
            <w:pPr>
              <w:rPr>
                <w:b/>
              </w:rPr>
            </w:pPr>
            <w:r w:rsidRPr="00C84A37">
              <w:rPr>
                <w:b/>
              </w:rPr>
              <w:t>Pre-condizioni</w:t>
            </w:r>
          </w:p>
        </w:tc>
        <w:tc>
          <w:tcPr>
            <w:tcW w:w="7413" w:type="dxa"/>
            <w:gridSpan w:val="3"/>
            <w:vAlign w:val="center"/>
          </w:tcPr>
          <w:p w14:paraId="24A081B6" w14:textId="77777777" w:rsidR="00C02B37" w:rsidRPr="00C84A37" w:rsidRDefault="00C02B37" w:rsidP="001A6B3D">
            <w:pPr>
              <w:pStyle w:val="Paragrafoelenco"/>
              <w:numPr>
                <w:ilvl w:val="0"/>
                <w:numId w:val="7"/>
              </w:numPr>
              <w:ind w:left="714" w:hanging="357"/>
            </w:pPr>
            <w:r>
              <w:t>La test suite deve aver già eseguito il test step TC_CENSIMENTO_01</w:t>
            </w:r>
          </w:p>
        </w:tc>
      </w:tr>
      <w:tr w:rsidR="00C02B37" w:rsidRPr="00C84A37" w14:paraId="1F6D0FFA" w14:textId="77777777" w:rsidTr="001A6B3D">
        <w:tc>
          <w:tcPr>
            <w:tcW w:w="2441" w:type="dxa"/>
            <w:gridSpan w:val="2"/>
            <w:vAlign w:val="center"/>
          </w:tcPr>
          <w:p w14:paraId="6C734241" w14:textId="77777777" w:rsidR="00C02B37" w:rsidRPr="00C84A37" w:rsidRDefault="00C02B37" w:rsidP="001A6B3D">
            <w:pPr>
              <w:rPr>
                <w:b/>
              </w:rPr>
            </w:pPr>
            <w:r>
              <w:rPr>
                <w:b/>
              </w:rPr>
              <w:t>Post-condizioni</w:t>
            </w:r>
          </w:p>
        </w:tc>
        <w:tc>
          <w:tcPr>
            <w:tcW w:w="7413" w:type="dxa"/>
            <w:gridSpan w:val="3"/>
            <w:vAlign w:val="center"/>
          </w:tcPr>
          <w:p w14:paraId="1CC19BB8" w14:textId="77777777" w:rsidR="00C02B37" w:rsidRDefault="00C02B37" w:rsidP="001A6B3D">
            <w:pPr>
              <w:pStyle w:val="Paragrafoelenco"/>
              <w:numPr>
                <w:ilvl w:val="0"/>
                <w:numId w:val="7"/>
              </w:numPr>
              <w:ind w:left="714" w:hanging="357"/>
            </w:pPr>
            <w:r w:rsidRPr="00C66438">
              <w:t xml:space="preserve">Il sistema deve aver </w:t>
            </w:r>
            <w:r>
              <w:t>aggiunto il tributo sull’anagrafica tributi di GePos</w:t>
            </w:r>
          </w:p>
          <w:p w14:paraId="4A7FAF18" w14:textId="77777777" w:rsidR="00C02B37" w:rsidRDefault="00C02B37" w:rsidP="001A6B3D">
            <w:pPr>
              <w:pStyle w:val="Paragrafoelenco"/>
              <w:numPr>
                <w:ilvl w:val="0"/>
                <w:numId w:val="7"/>
              </w:numPr>
              <w:ind w:left="714" w:hanging="357"/>
            </w:pPr>
            <w:r>
              <w:t>Da questo step dipende la corretta esecuzione degli step legati all’allineamento della posizione debitoria (TC_ALLINEAMENTO_01 – TC_ALLINEAMENTO_05)</w:t>
            </w:r>
          </w:p>
        </w:tc>
      </w:tr>
      <w:tr w:rsidR="00C02B37" w:rsidRPr="00C84A37" w14:paraId="74A80CD2" w14:textId="77777777" w:rsidTr="001A6B3D">
        <w:tc>
          <w:tcPr>
            <w:tcW w:w="2441" w:type="dxa"/>
            <w:gridSpan w:val="2"/>
            <w:vAlign w:val="center"/>
          </w:tcPr>
          <w:p w14:paraId="360A9EA5" w14:textId="77777777" w:rsidR="00C02B37" w:rsidRPr="00C84A37" w:rsidRDefault="00C02B37" w:rsidP="001A6B3D">
            <w:pPr>
              <w:rPr>
                <w:b/>
              </w:rPr>
            </w:pPr>
            <w:r>
              <w:rPr>
                <w:b/>
              </w:rPr>
              <w:t>Input</w:t>
            </w:r>
          </w:p>
        </w:tc>
        <w:tc>
          <w:tcPr>
            <w:tcW w:w="7413" w:type="dxa"/>
            <w:gridSpan w:val="3"/>
            <w:vAlign w:val="center"/>
          </w:tcPr>
          <w:p w14:paraId="5074FBF4" w14:textId="77777777" w:rsidR="00C02B37" w:rsidRPr="00CE1A94" w:rsidRDefault="00C02B37" w:rsidP="001A6B3D">
            <w:pPr>
              <w:rPr>
                <w:sz w:val="16"/>
                <w:szCs w:val="16"/>
                <w:lang w:val="en-GB"/>
              </w:rPr>
            </w:pPr>
            <w:r w:rsidRPr="00CE1A94">
              <w:rPr>
                <w:sz w:val="16"/>
                <w:szCs w:val="16"/>
                <w:lang w:val="en-GB"/>
              </w:rPr>
              <w:t>&lt;soapenv:Envelope xmlns:soapenv="http://schemas.xmlsoap.org/soap/envelope/" xmlns:prox="http://www.cart.rete.toscana.it/servizi/iris_1_1/proxy" xmlns:idp="http://www.cart.rete.toscana.it/servizi/iris_1_1/IdpConfigurazione" xmlns:idp1="http://www.cart.rete.toscana.it/servizi/iris_1_1/IdpHeader"&gt;</w:t>
            </w:r>
          </w:p>
          <w:p w14:paraId="32F29B94" w14:textId="77777777" w:rsidR="00C02B37" w:rsidRPr="00CE1A94" w:rsidRDefault="00C02B37" w:rsidP="001A6B3D">
            <w:pPr>
              <w:rPr>
                <w:sz w:val="16"/>
                <w:szCs w:val="16"/>
              </w:rPr>
            </w:pPr>
            <w:r w:rsidRPr="00CE1A94">
              <w:rPr>
                <w:sz w:val="16"/>
                <w:szCs w:val="16"/>
                <w:lang w:val="en-GB"/>
              </w:rPr>
              <w:t xml:space="preserve">   </w:t>
            </w:r>
            <w:r w:rsidRPr="00CE1A94">
              <w:rPr>
                <w:sz w:val="16"/>
                <w:szCs w:val="16"/>
              </w:rPr>
              <w:t>&lt;soapenv:Header/&gt;</w:t>
            </w:r>
          </w:p>
          <w:p w14:paraId="204751BD" w14:textId="77777777" w:rsidR="00C02B37" w:rsidRPr="00CE1A94" w:rsidRDefault="00C02B37" w:rsidP="001A6B3D">
            <w:pPr>
              <w:rPr>
                <w:sz w:val="16"/>
                <w:szCs w:val="16"/>
              </w:rPr>
            </w:pPr>
            <w:r w:rsidRPr="00CE1A94">
              <w:rPr>
                <w:sz w:val="16"/>
                <w:szCs w:val="16"/>
              </w:rPr>
              <w:t xml:space="preserve">   &lt;soapenv:Body&gt;</w:t>
            </w:r>
          </w:p>
          <w:p w14:paraId="6B177262" w14:textId="77777777" w:rsidR="00C02B37" w:rsidRPr="00CE1A94" w:rsidRDefault="00C02B37" w:rsidP="001A6B3D">
            <w:pPr>
              <w:rPr>
                <w:sz w:val="16"/>
                <w:szCs w:val="16"/>
              </w:rPr>
            </w:pPr>
            <w:r w:rsidRPr="00CE1A94">
              <w:rPr>
                <w:sz w:val="16"/>
                <w:szCs w:val="16"/>
              </w:rPr>
              <w:t xml:space="preserve">      &lt;prox:IdpConfigurazioneTributi&gt;</w:t>
            </w:r>
          </w:p>
          <w:p w14:paraId="7D8C18AD" w14:textId="77777777" w:rsidR="00C02B37" w:rsidRPr="00CE1A94" w:rsidRDefault="00C02B37" w:rsidP="001A6B3D">
            <w:pPr>
              <w:rPr>
                <w:sz w:val="16"/>
                <w:szCs w:val="16"/>
              </w:rPr>
            </w:pPr>
            <w:r w:rsidRPr="00CE1A94">
              <w:rPr>
                <w:sz w:val="16"/>
                <w:szCs w:val="16"/>
              </w:rPr>
              <w:t xml:space="preserve">         &lt;idp:IdpConfigurazioneTributi Versione="01.00-00"&gt;</w:t>
            </w:r>
          </w:p>
          <w:p w14:paraId="029BA774" w14:textId="77777777" w:rsidR="00C02B37" w:rsidRPr="00CE1A94" w:rsidRDefault="00C02B37" w:rsidP="001A6B3D">
            <w:pPr>
              <w:rPr>
                <w:sz w:val="16"/>
                <w:szCs w:val="16"/>
              </w:rPr>
            </w:pPr>
            <w:r w:rsidRPr="00CE1A94">
              <w:rPr>
                <w:sz w:val="16"/>
                <w:szCs w:val="16"/>
              </w:rPr>
              <w:t xml:space="preserve">         </w:t>
            </w:r>
          </w:p>
          <w:p w14:paraId="2873B155" w14:textId="77777777" w:rsidR="00C02B37" w:rsidRPr="00CE1A94" w:rsidRDefault="00C02B37" w:rsidP="001A6B3D">
            <w:pPr>
              <w:rPr>
                <w:sz w:val="16"/>
                <w:szCs w:val="16"/>
              </w:rPr>
            </w:pPr>
            <w:r w:rsidRPr="00CE1A94">
              <w:rPr>
                <w:sz w:val="16"/>
                <w:szCs w:val="16"/>
              </w:rPr>
              <w:t xml:space="preserve">            &lt;idp1:IdpHeader&gt;</w:t>
            </w:r>
          </w:p>
          <w:p w14:paraId="7966D974" w14:textId="77777777" w:rsidR="00C02B37" w:rsidRPr="00CE1A94" w:rsidRDefault="00C02B37" w:rsidP="001A6B3D">
            <w:pPr>
              <w:rPr>
                <w:sz w:val="16"/>
                <w:szCs w:val="16"/>
              </w:rPr>
            </w:pPr>
            <w:r w:rsidRPr="00CE1A94">
              <w:rPr>
                <w:sz w:val="16"/>
                <w:szCs w:val="16"/>
              </w:rPr>
              <w:t xml:space="preserve">               &lt;idp1:TRT&gt;</w:t>
            </w:r>
          </w:p>
          <w:p w14:paraId="79B1243C" w14:textId="77777777" w:rsidR="00C02B37" w:rsidRPr="00CE1A94" w:rsidRDefault="00C02B37" w:rsidP="001A6B3D">
            <w:pPr>
              <w:rPr>
                <w:sz w:val="16"/>
                <w:szCs w:val="16"/>
              </w:rPr>
            </w:pPr>
            <w:r w:rsidRPr="00CE1A94">
              <w:rPr>
                <w:sz w:val="16"/>
                <w:szCs w:val="16"/>
              </w:rPr>
              <w:t xml:space="preserve">                  &lt;idp1:ServiceName&gt;IdpConfigurazioneEnte&lt;/idp1:ServiceName&gt;</w:t>
            </w:r>
          </w:p>
          <w:p w14:paraId="1BC7FD9F" w14:textId="77777777" w:rsidR="00C02B37" w:rsidRPr="00CE1A94" w:rsidRDefault="00C02B37" w:rsidP="001A6B3D">
            <w:pPr>
              <w:rPr>
                <w:sz w:val="16"/>
                <w:szCs w:val="16"/>
              </w:rPr>
            </w:pPr>
            <w:r w:rsidRPr="00CE1A94">
              <w:rPr>
                <w:sz w:val="16"/>
                <w:szCs w:val="16"/>
              </w:rPr>
              <w:t xml:space="preserve">                  &lt;idp1:MsgId&gt;TRT1584036015290&lt;/idp1:MsgId&gt;</w:t>
            </w:r>
          </w:p>
          <w:p w14:paraId="62597EEC" w14:textId="77777777" w:rsidR="00C02B37" w:rsidRPr="00CE1A94" w:rsidRDefault="00C02B37" w:rsidP="001A6B3D">
            <w:pPr>
              <w:rPr>
                <w:sz w:val="16"/>
                <w:szCs w:val="16"/>
              </w:rPr>
            </w:pPr>
            <w:r w:rsidRPr="00CE1A94">
              <w:rPr>
                <w:sz w:val="16"/>
                <w:szCs w:val="16"/>
              </w:rPr>
              <w:t xml:space="preserve">                  &lt;idp1:XMLCrtDt&gt;2020-03-12T19:00:15.297+01:00&lt;/idp1:XMLCrtDt&gt;</w:t>
            </w:r>
          </w:p>
          <w:p w14:paraId="1E670C7D" w14:textId="77777777" w:rsidR="00C02B37" w:rsidRPr="00CE1A94" w:rsidRDefault="00C02B37" w:rsidP="001A6B3D">
            <w:pPr>
              <w:rPr>
                <w:sz w:val="16"/>
                <w:szCs w:val="16"/>
                <w:lang w:val="en-GB"/>
              </w:rPr>
            </w:pPr>
            <w:r w:rsidRPr="00CE1A94">
              <w:rPr>
                <w:sz w:val="16"/>
                <w:szCs w:val="16"/>
              </w:rPr>
              <w:t xml:space="preserve">                  </w:t>
            </w:r>
            <w:r w:rsidRPr="00CE1A94">
              <w:rPr>
                <w:sz w:val="16"/>
                <w:szCs w:val="16"/>
                <w:lang w:val="en-GB"/>
              </w:rPr>
              <w:t>&lt;idp1:Sender&gt;</w:t>
            </w:r>
          </w:p>
          <w:p w14:paraId="7256C856" w14:textId="77777777" w:rsidR="00C02B37" w:rsidRPr="00CE1A94" w:rsidRDefault="00C02B37" w:rsidP="001A6B3D">
            <w:pPr>
              <w:rPr>
                <w:sz w:val="16"/>
                <w:szCs w:val="16"/>
                <w:lang w:val="en-GB"/>
              </w:rPr>
            </w:pPr>
            <w:r w:rsidRPr="00CE1A94">
              <w:rPr>
                <w:sz w:val="16"/>
                <w:szCs w:val="16"/>
                <w:lang w:val="en-GB"/>
              </w:rPr>
              <w:t xml:space="preserve">                     &lt;idp1:SenderId&gt;62839520376&lt;/idp1:SenderId&gt;</w:t>
            </w:r>
          </w:p>
          <w:p w14:paraId="06507C8A" w14:textId="77777777" w:rsidR="00C02B37" w:rsidRPr="00CE1A94" w:rsidRDefault="00C02B37" w:rsidP="001A6B3D">
            <w:pPr>
              <w:rPr>
                <w:sz w:val="16"/>
                <w:szCs w:val="16"/>
                <w:lang w:val="en-GB"/>
              </w:rPr>
            </w:pPr>
            <w:r w:rsidRPr="00CE1A94">
              <w:rPr>
                <w:sz w:val="16"/>
                <w:szCs w:val="16"/>
                <w:lang w:val="en-GB"/>
              </w:rPr>
              <w:t xml:space="preserve">                     &lt;idp1:SenderSys&gt;SIL_62839520376&lt;/idp1:SenderSys&gt;</w:t>
            </w:r>
          </w:p>
          <w:p w14:paraId="58C65FD2" w14:textId="77777777" w:rsidR="00C02B37" w:rsidRPr="00CE1A94" w:rsidRDefault="00C02B37" w:rsidP="001A6B3D">
            <w:pPr>
              <w:rPr>
                <w:sz w:val="16"/>
                <w:szCs w:val="16"/>
                <w:lang w:val="en-GB"/>
              </w:rPr>
            </w:pPr>
            <w:r w:rsidRPr="00CE1A94">
              <w:rPr>
                <w:sz w:val="16"/>
                <w:szCs w:val="16"/>
                <w:lang w:val="en-GB"/>
              </w:rPr>
              <w:t xml:space="preserve">                  &lt;/idp1:Sender&gt;</w:t>
            </w:r>
          </w:p>
          <w:p w14:paraId="4D56E324" w14:textId="77777777" w:rsidR="00C02B37" w:rsidRPr="00CE1A94" w:rsidRDefault="00C02B37" w:rsidP="001A6B3D">
            <w:pPr>
              <w:rPr>
                <w:sz w:val="16"/>
                <w:szCs w:val="16"/>
                <w:lang w:val="en-GB"/>
              </w:rPr>
            </w:pPr>
            <w:r w:rsidRPr="00CE1A94">
              <w:rPr>
                <w:sz w:val="16"/>
                <w:szCs w:val="16"/>
                <w:lang w:val="en-GB"/>
              </w:rPr>
              <w:t xml:space="preserve">                  &lt;idp1:Receiver&gt;</w:t>
            </w:r>
          </w:p>
          <w:p w14:paraId="1954AC7B" w14:textId="77777777" w:rsidR="00C02B37" w:rsidRPr="00CE1A94" w:rsidRDefault="00C02B37" w:rsidP="001A6B3D">
            <w:pPr>
              <w:rPr>
                <w:sz w:val="16"/>
                <w:szCs w:val="16"/>
                <w:lang w:val="en-GB"/>
              </w:rPr>
            </w:pPr>
            <w:r w:rsidRPr="00CE1A94">
              <w:rPr>
                <w:sz w:val="16"/>
                <w:szCs w:val="16"/>
                <w:lang w:val="en-GB"/>
              </w:rPr>
              <w:t xml:space="preserve">                     &lt;idp1:ReceiverId&gt;RECEIVERID&lt;/idp1:ReceiverId&gt;</w:t>
            </w:r>
          </w:p>
          <w:p w14:paraId="60699A56" w14:textId="77777777" w:rsidR="00C02B37" w:rsidRPr="00CE1A94" w:rsidRDefault="00C02B37" w:rsidP="001A6B3D">
            <w:pPr>
              <w:rPr>
                <w:sz w:val="16"/>
                <w:szCs w:val="16"/>
                <w:lang w:val="en-GB"/>
              </w:rPr>
            </w:pPr>
            <w:r w:rsidRPr="00CE1A94">
              <w:rPr>
                <w:sz w:val="16"/>
                <w:szCs w:val="16"/>
                <w:lang w:val="en-GB"/>
              </w:rPr>
              <w:t xml:space="preserve">                     &lt;idp1:ReceiverSys&gt;RECEIVERSYS&lt;/idp1:ReceiverSys&gt;</w:t>
            </w:r>
          </w:p>
          <w:p w14:paraId="4E52C329" w14:textId="77777777" w:rsidR="00C02B37" w:rsidRPr="00CE1A94" w:rsidRDefault="00C02B37" w:rsidP="001A6B3D">
            <w:pPr>
              <w:rPr>
                <w:sz w:val="16"/>
                <w:szCs w:val="16"/>
              </w:rPr>
            </w:pPr>
            <w:r w:rsidRPr="00CE1A94">
              <w:rPr>
                <w:sz w:val="16"/>
                <w:szCs w:val="16"/>
                <w:lang w:val="en-GB"/>
              </w:rPr>
              <w:t xml:space="preserve">                  </w:t>
            </w:r>
            <w:r w:rsidRPr="00CE1A94">
              <w:rPr>
                <w:sz w:val="16"/>
                <w:szCs w:val="16"/>
              </w:rPr>
              <w:t>&lt;/idp1:Receiver&gt;</w:t>
            </w:r>
          </w:p>
          <w:p w14:paraId="5815E7A4" w14:textId="77777777" w:rsidR="00C02B37" w:rsidRPr="00CE1A94" w:rsidRDefault="00C02B37" w:rsidP="001A6B3D">
            <w:pPr>
              <w:rPr>
                <w:sz w:val="16"/>
                <w:szCs w:val="16"/>
              </w:rPr>
            </w:pPr>
            <w:r w:rsidRPr="00CE1A94">
              <w:rPr>
                <w:sz w:val="16"/>
                <w:szCs w:val="16"/>
              </w:rPr>
              <w:t xml:space="preserve">               &lt;/idp1:TRT&gt;</w:t>
            </w:r>
          </w:p>
          <w:p w14:paraId="5B64600F" w14:textId="77777777" w:rsidR="00C02B37" w:rsidRPr="00CE1A94" w:rsidRDefault="00C02B37" w:rsidP="001A6B3D">
            <w:pPr>
              <w:rPr>
                <w:sz w:val="16"/>
                <w:szCs w:val="16"/>
              </w:rPr>
            </w:pPr>
            <w:r w:rsidRPr="00CE1A94">
              <w:rPr>
                <w:sz w:val="16"/>
                <w:szCs w:val="16"/>
              </w:rPr>
              <w:t xml:space="preserve">               &lt;idp1:E2E&gt;</w:t>
            </w:r>
          </w:p>
          <w:p w14:paraId="34C6055A" w14:textId="77777777" w:rsidR="00C02B37" w:rsidRPr="00CE1A94" w:rsidRDefault="00C02B37" w:rsidP="001A6B3D">
            <w:pPr>
              <w:rPr>
                <w:sz w:val="16"/>
                <w:szCs w:val="16"/>
              </w:rPr>
            </w:pPr>
            <w:r w:rsidRPr="00CE1A94">
              <w:rPr>
                <w:sz w:val="16"/>
                <w:szCs w:val="16"/>
              </w:rPr>
              <w:t xml:space="preserve">                  &lt;idp1:E2ESrvcNm&gt;IdpConfigurazioneEnte&lt;/idp1:E2ESrvcNm&gt;</w:t>
            </w:r>
          </w:p>
          <w:p w14:paraId="2BC828BC" w14:textId="77777777" w:rsidR="00C02B37" w:rsidRPr="00CE1A94" w:rsidRDefault="00C02B37" w:rsidP="001A6B3D">
            <w:pPr>
              <w:rPr>
                <w:sz w:val="16"/>
                <w:szCs w:val="16"/>
              </w:rPr>
            </w:pPr>
            <w:r w:rsidRPr="00CE1A94">
              <w:rPr>
                <w:sz w:val="16"/>
                <w:szCs w:val="16"/>
              </w:rPr>
              <w:t xml:space="preserve">                  &lt;idp1:E2EMsgId&gt;E2E1584036015302&lt;/idp1:E2EMsgId&gt;</w:t>
            </w:r>
          </w:p>
          <w:p w14:paraId="38CF825F" w14:textId="77777777" w:rsidR="00C02B37" w:rsidRPr="00CE1A94" w:rsidRDefault="00C02B37" w:rsidP="001A6B3D">
            <w:pPr>
              <w:rPr>
                <w:sz w:val="16"/>
                <w:szCs w:val="16"/>
              </w:rPr>
            </w:pPr>
            <w:r w:rsidRPr="00CE1A94">
              <w:rPr>
                <w:sz w:val="16"/>
                <w:szCs w:val="16"/>
              </w:rPr>
              <w:t xml:space="preserve">                  &lt;idp1:XMLCrtDt&gt;2020-03-12T19:00:15.309+01:00&lt;/idp1:XMLCrtDt&gt;</w:t>
            </w:r>
          </w:p>
          <w:p w14:paraId="0BC95AB2" w14:textId="77777777" w:rsidR="00C02B37" w:rsidRPr="00CE1A94" w:rsidRDefault="00C02B37" w:rsidP="001A6B3D">
            <w:pPr>
              <w:rPr>
                <w:sz w:val="16"/>
                <w:szCs w:val="16"/>
              </w:rPr>
            </w:pPr>
            <w:r w:rsidRPr="00CE1A94">
              <w:rPr>
                <w:sz w:val="16"/>
                <w:szCs w:val="16"/>
              </w:rPr>
              <w:t xml:space="preserve">                  &lt;idp1:Sender&gt;</w:t>
            </w:r>
          </w:p>
          <w:p w14:paraId="46A90C85" w14:textId="77777777" w:rsidR="00C02B37" w:rsidRPr="00CE1A94" w:rsidRDefault="00C02B37" w:rsidP="001A6B3D">
            <w:pPr>
              <w:rPr>
                <w:sz w:val="16"/>
                <w:szCs w:val="16"/>
              </w:rPr>
            </w:pPr>
            <w:r w:rsidRPr="00CE1A94">
              <w:rPr>
                <w:sz w:val="16"/>
                <w:szCs w:val="16"/>
              </w:rPr>
              <w:t xml:space="preserve">                     &lt;idp1:E2ESndrId&gt;62839520376&lt;/idp1:E2ESndrId&gt;</w:t>
            </w:r>
          </w:p>
          <w:p w14:paraId="5E522A73" w14:textId="77777777" w:rsidR="00C02B37" w:rsidRPr="00CE1A94" w:rsidRDefault="00C02B37" w:rsidP="001A6B3D">
            <w:pPr>
              <w:rPr>
                <w:sz w:val="16"/>
                <w:szCs w:val="16"/>
                <w:lang w:val="en-GB"/>
              </w:rPr>
            </w:pPr>
            <w:r w:rsidRPr="00CE1A94">
              <w:rPr>
                <w:sz w:val="16"/>
                <w:szCs w:val="16"/>
              </w:rPr>
              <w:t xml:space="preserve">                     </w:t>
            </w:r>
            <w:r w:rsidRPr="00CE1A94">
              <w:rPr>
                <w:sz w:val="16"/>
                <w:szCs w:val="16"/>
                <w:lang w:val="en-GB"/>
              </w:rPr>
              <w:t>&lt;idp1:E2ESndrSys&gt;SIL_62839520376&lt;/idp1:E2ESndrSys&gt;</w:t>
            </w:r>
          </w:p>
          <w:p w14:paraId="11335958" w14:textId="77777777" w:rsidR="00C02B37" w:rsidRPr="00CE1A94" w:rsidRDefault="00C02B37" w:rsidP="001A6B3D">
            <w:pPr>
              <w:rPr>
                <w:sz w:val="16"/>
                <w:szCs w:val="16"/>
                <w:lang w:val="en-GB"/>
              </w:rPr>
            </w:pPr>
            <w:r w:rsidRPr="00CE1A94">
              <w:rPr>
                <w:sz w:val="16"/>
                <w:szCs w:val="16"/>
                <w:lang w:val="en-GB"/>
              </w:rPr>
              <w:t xml:space="preserve">                  &lt;/idp1:Sender&gt;</w:t>
            </w:r>
          </w:p>
          <w:p w14:paraId="79F73718" w14:textId="77777777" w:rsidR="00C02B37" w:rsidRPr="00CE1A94" w:rsidRDefault="00C02B37" w:rsidP="001A6B3D">
            <w:pPr>
              <w:rPr>
                <w:sz w:val="16"/>
                <w:szCs w:val="16"/>
                <w:lang w:val="en-GB"/>
              </w:rPr>
            </w:pPr>
            <w:r w:rsidRPr="00CE1A94">
              <w:rPr>
                <w:sz w:val="16"/>
                <w:szCs w:val="16"/>
                <w:lang w:val="en-GB"/>
              </w:rPr>
              <w:t xml:space="preserve">                  &lt;idp1:Receiver&gt;</w:t>
            </w:r>
          </w:p>
          <w:p w14:paraId="1C09816B" w14:textId="77777777" w:rsidR="00C02B37" w:rsidRPr="00CE1A94" w:rsidRDefault="00C02B37" w:rsidP="001A6B3D">
            <w:pPr>
              <w:rPr>
                <w:sz w:val="16"/>
                <w:szCs w:val="16"/>
              </w:rPr>
            </w:pPr>
            <w:r w:rsidRPr="00CE1A94">
              <w:rPr>
                <w:sz w:val="16"/>
                <w:szCs w:val="16"/>
                <w:lang w:val="en-GB"/>
              </w:rPr>
              <w:t xml:space="preserve">                     </w:t>
            </w:r>
            <w:r w:rsidRPr="00CE1A94">
              <w:rPr>
                <w:sz w:val="16"/>
                <w:szCs w:val="16"/>
              </w:rPr>
              <w:t>&lt;idp1:E2ERcvrId&gt;RECEIVERID&lt;/idp1:E2ERcvrId&gt;</w:t>
            </w:r>
          </w:p>
          <w:p w14:paraId="33B6965A" w14:textId="77777777" w:rsidR="00C02B37" w:rsidRPr="00CE1A94" w:rsidRDefault="00C02B37" w:rsidP="001A6B3D">
            <w:pPr>
              <w:rPr>
                <w:sz w:val="16"/>
                <w:szCs w:val="16"/>
                <w:lang w:val="en-GB"/>
              </w:rPr>
            </w:pPr>
            <w:r w:rsidRPr="00CE1A94">
              <w:rPr>
                <w:sz w:val="16"/>
                <w:szCs w:val="16"/>
              </w:rPr>
              <w:t xml:space="preserve">                     </w:t>
            </w:r>
            <w:r w:rsidRPr="00CE1A94">
              <w:rPr>
                <w:sz w:val="16"/>
                <w:szCs w:val="16"/>
                <w:lang w:val="en-GB"/>
              </w:rPr>
              <w:t>&lt;idp1:E2ERcvrSys&gt;RECEIVERSYS&lt;/idp1:E2ERcvrSys&gt;</w:t>
            </w:r>
          </w:p>
          <w:p w14:paraId="7EB2C22C" w14:textId="77777777" w:rsidR="00C02B37" w:rsidRPr="00CE1A94" w:rsidRDefault="00C02B37" w:rsidP="001A6B3D">
            <w:pPr>
              <w:rPr>
                <w:sz w:val="16"/>
                <w:szCs w:val="16"/>
              </w:rPr>
            </w:pPr>
            <w:r w:rsidRPr="00CE1A94">
              <w:rPr>
                <w:sz w:val="16"/>
                <w:szCs w:val="16"/>
                <w:lang w:val="en-GB"/>
              </w:rPr>
              <w:t xml:space="preserve">                  </w:t>
            </w:r>
            <w:r w:rsidRPr="00CE1A94">
              <w:rPr>
                <w:sz w:val="16"/>
                <w:szCs w:val="16"/>
              </w:rPr>
              <w:t>&lt;/idp1:Receiver&gt;</w:t>
            </w:r>
          </w:p>
          <w:p w14:paraId="2AD01D21" w14:textId="77777777" w:rsidR="00C02B37" w:rsidRPr="00CE1A94" w:rsidRDefault="00C02B37" w:rsidP="001A6B3D">
            <w:pPr>
              <w:rPr>
                <w:sz w:val="16"/>
                <w:szCs w:val="16"/>
              </w:rPr>
            </w:pPr>
            <w:r w:rsidRPr="00CE1A94">
              <w:rPr>
                <w:sz w:val="16"/>
                <w:szCs w:val="16"/>
              </w:rPr>
              <w:t xml:space="preserve">               &lt;/idp1:E2E&gt;</w:t>
            </w:r>
          </w:p>
          <w:p w14:paraId="0CFA3A4E" w14:textId="77777777" w:rsidR="00C02B37" w:rsidRPr="00CE1A94" w:rsidRDefault="00C02B37" w:rsidP="001A6B3D">
            <w:pPr>
              <w:rPr>
                <w:sz w:val="16"/>
                <w:szCs w:val="16"/>
              </w:rPr>
            </w:pPr>
            <w:r w:rsidRPr="00CE1A94">
              <w:rPr>
                <w:sz w:val="16"/>
                <w:szCs w:val="16"/>
              </w:rPr>
              <w:t xml:space="preserve">            &lt;/idp1:IdpHeader&gt;</w:t>
            </w:r>
          </w:p>
          <w:p w14:paraId="769B8877" w14:textId="77777777" w:rsidR="00C02B37" w:rsidRPr="00CE1A94" w:rsidRDefault="00C02B37" w:rsidP="001A6B3D">
            <w:pPr>
              <w:rPr>
                <w:sz w:val="16"/>
                <w:szCs w:val="16"/>
              </w:rPr>
            </w:pPr>
            <w:r w:rsidRPr="00CE1A94">
              <w:rPr>
                <w:sz w:val="16"/>
                <w:szCs w:val="16"/>
              </w:rPr>
              <w:t xml:space="preserve">            </w:t>
            </w:r>
          </w:p>
          <w:p w14:paraId="47CF3E08" w14:textId="77777777" w:rsidR="00C02B37" w:rsidRPr="00CE1A94" w:rsidRDefault="00C02B37" w:rsidP="001A6B3D">
            <w:pPr>
              <w:rPr>
                <w:sz w:val="16"/>
                <w:szCs w:val="16"/>
              </w:rPr>
            </w:pPr>
            <w:r w:rsidRPr="00CE1A94">
              <w:rPr>
                <w:sz w:val="16"/>
                <w:szCs w:val="16"/>
              </w:rPr>
              <w:t xml:space="preserve">            &lt;idp:IdpBody&gt;</w:t>
            </w:r>
          </w:p>
          <w:p w14:paraId="748B9C09" w14:textId="77777777" w:rsidR="00C02B37" w:rsidRPr="00CE1A94" w:rsidRDefault="00C02B37" w:rsidP="001A6B3D">
            <w:pPr>
              <w:rPr>
                <w:sz w:val="16"/>
                <w:szCs w:val="16"/>
              </w:rPr>
            </w:pPr>
            <w:r w:rsidRPr="00CE1A94">
              <w:rPr>
                <w:sz w:val="16"/>
                <w:szCs w:val="16"/>
              </w:rPr>
              <w:t xml:space="preserve">               &lt;idp:ConfigurazioneTributi TipoOperazione="Insert"&gt;</w:t>
            </w:r>
          </w:p>
          <w:p w14:paraId="2AEDEB06" w14:textId="77777777" w:rsidR="00C02B37" w:rsidRPr="00CE1A94" w:rsidRDefault="00C02B37" w:rsidP="001A6B3D">
            <w:pPr>
              <w:rPr>
                <w:sz w:val="16"/>
                <w:szCs w:val="16"/>
              </w:rPr>
            </w:pPr>
            <w:r w:rsidRPr="00CE1A94">
              <w:rPr>
                <w:sz w:val="16"/>
                <w:szCs w:val="16"/>
              </w:rPr>
              <w:t xml:space="preserve">                  &lt;idp:DatiAnagraficiTributo&gt;</w:t>
            </w:r>
          </w:p>
          <w:p w14:paraId="045E126F" w14:textId="77777777" w:rsidR="00C02B37" w:rsidRPr="00CE1A94" w:rsidRDefault="00C02B37" w:rsidP="001A6B3D">
            <w:pPr>
              <w:rPr>
                <w:sz w:val="16"/>
                <w:szCs w:val="16"/>
              </w:rPr>
            </w:pPr>
            <w:r w:rsidRPr="00CE1A94">
              <w:rPr>
                <w:sz w:val="16"/>
                <w:szCs w:val="16"/>
              </w:rPr>
              <w:t xml:space="preserve">                     &lt;idp:CodiceEnte&gt;62839520376&lt;/idp:CodiceEnte&gt;</w:t>
            </w:r>
          </w:p>
          <w:p w14:paraId="27F5EA37" w14:textId="77777777" w:rsidR="00C02B37" w:rsidRPr="00CE1A94" w:rsidRDefault="00C02B37" w:rsidP="001A6B3D">
            <w:pPr>
              <w:rPr>
                <w:sz w:val="16"/>
                <w:szCs w:val="16"/>
              </w:rPr>
            </w:pPr>
            <w:r w:rsidRPr="00CE1A94">
              <w:rPr>
                <w:sz w:val="16"/>
                <w:szCs w:val="16"/>
              </w:rPr>
              <w:lastRenderedPageBreak/>
              <w:t xml:space="preserve">                     &lt;idp:CodiceTributo&gt;62839520376_D1&lt;/idp:CodiceTributo&gt;</w:t>
            </w:r>
          </w:p>
          <w:p w14:paraId="20271B2C" w14:textId="77777777" w:rsidR="00C02B37" w:rsidRPr="00CE1A94" w:rsidRDefault="00C02B37" w:rsidP="001A6B3D">
            <w:pPr>
              <w:rPr>
                <w:sz w:val="16"/>
                <w:szCs w:val="16"/>
              </w:rPr>
            </w:pPr>
            <w:r w:rsidRPr="00CE1A94">
              <w:rPr>
                <w:sz w:val="16"/>
                <w:szCs w:val="16"/>
              </w:rPr>
              <w:t xml:space="preserve">                     &lt;idp:Descrizione&gt;Debito 1&lt;/idp:Descrizione&gt;</w:t>
            </w:r>
          </w:p>
          <w:p w14:paraId="174A1CA3" w14:textId="77777777" w:rsidR="00C02B37" w:rsidRPr="00CE1A94" w:rsidRDefault="00C02B37" w:rsidP="001A6B3D">
            <w:pPr>
              <w:rPr>
                <w:sz w:val="16"/>
                <w:szCs w:val="16"/>
              </w:rPr>
            </w:pPr>
            <w:r w:rsidRPr="00CE1A94">
              <w:rPr>
                <w:sz w:val="16"/>
                <w:szCs w:val="16"/>
              </w:rPr>
              <w:t xml:space="preserve">                     &lt;idp:Categoria&gt;DEFAULT&lt;/idp:Categoria&gt;</w:t>
            </w:r>
          </w:p>
          <w:p w14:paraId="11394ECB" w14:textId="77777777" w:rsidR="00C02B37" w:rsidRPr="00CE1A94" w:rsidRDefault="00C02B37" w:rsidP="001A6B3D">
            <w:pPr>
              <w:rPr>
                <w:sz w:val="16"/>
                <w:szCs w:val="16"/>
              </w:rPr>
            </w:pPr>
            <w:r w:rsidRPr="00CE1A94">
              <w:rPr>
                <w:sz w:val="16"/>
                <w:szCs w:val="16"/>
              </w:rPr>
              <w:t xml:space="preserve">                     &lt;idp:CodiceSilEnte&gt;SIL_62839520376&lt;/idp:CodiceSilEnte&gt;</w:t>
            </w:r>
          </w:p>
          <w:p w14:paraId="5E90705A" w14:textId="77777777" w:rsidR="00C02B37" w:rsidRPr="00CE1A94" w:rsidRDefault="00C02B37" w:rsidP="001A6B3D">
            <w:pPr>
              <w:rPr>
                <w:sz w:val="16"/>
                <w:szCs w:val="16"/>
              </w:rPr>
            </w:pPr>
            <w:r w:rsidRPr="00CE1A94">
              <w:rPr>
                <w:sz w:val="16"/>
                <w:szCs w:val="16"/>
              </w:rPr>
              <w:t xml:space="preserve">                     &lt;idp:IBANAccreditoBancario&gt;IT07N0503402801000000000665&lt;/idp:IBANAccreditoBancario&gt;</w:t>
            </w:r>
          </w:p>
          <w:p w14:paraId="663305C8" w14:textId="77777777" w:rsidR="00C02B37" w:rsidRPr="00CE1A94" w:rsidRDefault="00C02B37" w:rsidP="001A6B3D">
            <w:pPr>
              <w:rPr>
                <w:sz w:val="16"/>
                <w:szCs w:val="16"/>
              </w:rPr>
            </w:pPr>
            <w:r w:rsidRPr="00CE1A94">
              <w:rPr>
                <w:sz w:val="16"/>
                <w:szCs w:val="16"/>
              </w:rPr>
              <w:t xml:space="preserve">                     &lt;idp:IBANAccreditoPostale&gt;IT11B0760102800000027748508&lt;/idp:IBANAccreditoPostale&gt;</w:t>
            </w:r>
          </w:p>
          <w:p w14:paraId="4E71C8BC" w14:textId="77777777" w:rsidR="00C02B37" w:rsidRPr="00CE1A94" w:rsidRDefault="00C02B37" w:rsidP="001A6B3D">
            <w:pPr>
              <w:rPr>
                <w:sz w:val="16"/>
                <w:szCs w:val="16"/>
              </w:rPr>
            </w:pPr>
            <w:r w:rsidRPr="00CE1A94">
              <w:rPr>
                <w:sz w:val="16"/>
                <w:szCs w:val="16"/>
              </w:rPr>
              <w:t xml:space="preserve">                     &lt;idp:Stato&gt;Attivo&lt;/idp:Stato&gt;</w:t>
            </w:r>
          </w:p>
          <w:p w14:paraId="7E2EB088" w14:textId="77777777" w:rsidR="00C02B37" w:rsidRPr="00CE1A94" w:rsidRDefault="00C02B37" w:rsidP="001A6B3D">
            <w:pPr>
              <w:rPr>
                <w:sz w:val="16"/>
                <w:szCs w:val="16"/>
              </w:rPr>
            </w:pPr>
            <w:r w:rsidRPr="00CE1A94">
              <w:rPr>
                <w:sz w:val="16"/>
                <w:szCs w:val="16"/>
              </w:rPr>
              <w:t xml:space="preserve">                     &lt;idp:PagamentoPressoPSP&gt;true&lt;/idp:PagamentoPressoPSP&gt;</w:t>
            </w:r>
          </w:p>
          <w:p w14:paraId="6037423F" w14:textId="77777777" w:rsidR="00C02B37" w:rsidRPr="00CE1A94" w:rsidRDefault="00C02B37" w:rsidP="001A6B3D">
            <w:pPr>
              <w:rPr>
                <w:sz w:val="16"/>
                <w:szCs w:val="16"/>
              </w:rPr>
            </w:pPr>
            <w:r w:rsidRPr="00CE1A94">
              <w:rPr>
                <w:sz w:val="16"/>
                <w:szCs w:val="16"/>
              </w:rPr>
              <w:t xml:space="preserve">                     &lt;idp:IuvGenerato&gt;false&lt;/idp:IuvGenerato&gt;</w:t>
            </w:r>
          </w:p>
          <w:p w14:paraId="42F55A01" w14:textId="77777777" w:rsidR="00C02B37" w:rsidRPr="00CE1A94" w:rsidRDefault="00C02B37" w:rsidP="001A6B3D">
            <w:pPr>
              <w:rPr>
                <w:sz w:val="16"/>
                <w:szCs w:val="16"/>
              </w:rPr>
            </w:pPr>
            <w:r w:rsidRPr="00CE1A94">
              <w:rPr>
                <w:sz w:val="16"/>
                <w:szCs w:val="16"/>
              </w:rPr>
              <w:t xml:space="preserve">                  &lt;/idp:DatiAnagraficiTributo&gt;</w:t>
            </w:r>
          </w:p>
          <w:p w14:paraId="598AC083" w14:textId="77777777" w:rsidR="00C02B37" w:rsidRPr="00CE1A94" w:rsidRDefault="00C02B37" w:rsidP="001A6B3D">
            <w:pPr>
              <w:rPr>
                <w:sz w:val="16"/>
                <w:szCs w:val="16"/>
              </w:rPr>
            </w:pPr>
            <w:r w:rsidRPr="00CE1A94">
              <w:rPr>
                <w:sz w:val="16"/>
                <w:szCs w:val="16"/>
              </w:rPr>
              <w:t xml:space="preserve">               &lt;/idp:ConfigurazioneTributi&gt;</w:t>
            </w:r>
          </w:p>
          <w:p w14:paraId="3B084DDD" w14:textId="77777777" w:rsidR="00C02B37" w:rsidRPr="00CE1A94" w:rsidRDefault="00C02B37" w:rsidP="001A6B3D">
            <w:pPr>
              <w:rPr>
                <w:sz w:val="16"/>
                <w:szCs w:val="16"/>
              </w:rPr>
            </w:pPr>
            <w:r w:rsidRPr="00CE1A94">
              <w:rPr>
                <w:sz w:val="16"/>
                <w:szCs w:val="16"/>
              </w:rPr>
              <w:t xml:space="preserve">            &lt;/idp:IdpBody&gt;</w:t>
            </w:r>
          </w:p>
          <w:p w14:paraId="489FDCD2" w14:textId="77777777" w:rsidR="00C02B37" w:rsidRPr="00CE1A94" w:rsidRDefault="00C02B37" w:rsidP="001A6B3D">
            <w:pPr>
              <w:rPr>
                <w:sz w:val="16"/>
                <w:szCs w:val="16"/>
              </w:rPr>
            </w:pPr>
            <w:r w:rsidRPr="00CE1A94">
              <w:rPr>
                <w:sz w:val="16"/>
                <w:szCs w:val="16"/>
              </w:rPr>
              <w:t xml:space="preserve">         &lt;/idp:IdpConfigurazioneTributi&gt;</w:t>
            </w:r>
          </w:p>
          <w:p w14:paraId="37E72D58" w14:textId="77777777" w:rsidR="00C02B37" w:rsidRPr="00CE1A94" w:rsidRDefault="00C02B37" w:rsidP="001A6B3D">
            <w:pPr>
              <w:rPr>
                <w:sz w:val="16"/>
                <w:szCs w:val="16"/>
              </w:rPr>
            </w:pPr>
            <w:r w:rsidRPr="00CE1A94">
              <w:rPr>
                <w:sz w:val="16"/>
                <w:szCs w:val="16"/>
              </w:rPr>
              <w:t xml:space="preserve">      &lt;/prox:IdpConfigurazioneTributi&gt;</w:t>
            </w:r>
          </w:p>
          <w:p w14:paraId="3AC366A1" w14:textId="77777777" w:rsidR="00C02B37" w:rsidRPr="00CE1A94" w:rsidRDefault="00C02B37" w:rsidP="001A6B3D">
            <w:pPr>
              <w:rPr>
                <w:sz w:val="16"/>
                <w:szCs w:val="16"/>
              </w:rPr>
            </w:pPr>
            <w:r w:rsidRPr="00CE1A94">
              <w:rPr>
                <w:sz w:val="16"/>
                <w:szCs w:val="16"/>
              </w:rPr>
              <w:t xml:space="preserve">   &lt;/soapenv:Body&gt;</w:t>
            </w:r>
          </w:p>
          <w:p w14:paraId="75450A46" w14:textId="77777777" w:rsidR="00C02B37" w:rsidRPr="00CE1A94" w:rsidRDefault="00C02B37" w:rsidP="001A6B3D">
            <w:pPr>
              <w:rPr>
                <w:sz w:val="16"/>
                <w:szCs w:val="16"/>
              </w:rPr>
            </w:pPr>
            <w:r w:rsidRPr="00CE1A94">
              <w:rPr>
                <w:sz w:val="16"/>
                <w:szCs w:val="16"/>
              </w:rPr>
              <w:t>&lt;/soapenv:Envelope&gt;</w:t>
            </w:r>
          </w:p>
        </w:tc>
      </w:tr>
      <w:tr w:rsidR="00C02B37" w:rsidRPr="00C84A37" w14:paraId="6BA7568E" w14:textId="77777777" w:rsidTr="001A6B3D">
        <w:trPr>
          <w:trHeight w:val="540"/>
        </w:trPr>
        <w:tc>
          <w:tcPr>
            <w:tcW w:w="626" w:type="dxa"/>
          </w:tcPr>
          <w:p w14:paraId="6E00DBFB" w14:textId="77777777" w:rsidR="00C02B37" w:rsidRPr="00C84A37" w:rsidRDefault="00C02B37" w:rsidP="001A6B3D">
            <w:pPr>
              <w:rPr>
                <w:b/>
              </w:rPr>
            </w:pPr>
            <w:r w:rsidRPr="00C84A37">
              <w:rPr>
                <w:b/>
              </w:rPr>
              <w:lastRenderedPageBreak/>
              <w:t>Step</w:t>
            </w:r>
          </w:p>
        </w:tc>
        <w:tc>
          <w:tcPr>
            <w:tcW w:w="1815" w:type="dxa"/>
          </w:tcPr>
          <w:p w14:paraId="32042A97" w14:textId="77777777" w:rsidR="00C02B37" w:rsidRPr="00C84A37" w:rsidRDefault="00C02B37" w:rsidP="001A6B3D">
            <w:pPr>
              <w:rPr>
                <w:b/>
              </w:rPr>
            </w:pPr>
            <w:r w:rsidRPr="00C84A37">
              <w:rPr>
                <w:b/>
              </w:rPr>
              <w:t>Azione</w:t>
            </w:r>
          </w:p>
        </w:tc>
        <w:tc>
          <w:tcPr>
            <w:tcW w:w="6296" w:type="dxa"/>
            <w:gridSpan w:val="2"/>
          </w:tcPr>
          <w:p w14:paraId="64E2A6D0" w14:textId="77777777" w:rsidR="00C02B37" w:rsidRPr="00C84A37" w:rsidRDefault="00C02B37" w:rsidP="001A6B3D">
            <w:pPr>
              <w:rPr>
                <w:b/>
              </w:rPr>
            </w:pPr>
            <w:r w:rsidRPr="00C84A37">
              <w:rPr>
                <w:b/>
              </w:rPr>
              <w:t>Risultato atteso</w:t>
            </w:r>
          </w:p>
        </w:tc>
        <w:tc>
          <w:tcPr>
            <w:tcW w:w="1117" w:type="dxa"/>
          </w:tcPr>
          <w:p w14:paraId="66267019" w14:textId="77777777" w:rsidR="00C02B37" w:rsidRPr="00C84A37" w:rsidRDefault="00C02B37" w:rsidP="001A6B3D">
            <w:pPr>
              <w:rPr>
                <w:b/>
              </w:rPr>
            </w:pPr>
            <w:r w:rsidRPr="00C84A37">
              <w:rPr>
                <w:b/>
              </w:rPr>
              <w:t>Esito</w:t>
            </w:r>
          </w:p>
        </w:tc>
      </w:tr>
      <w:tr w:rsidR="00C02B37" w:rsidRPr="00C84A37" w14:paraId="15A2EECD" w14:textId="77777777" w:rsidTr="001A6B3D">
        <w:trPr>
          <w:trHeight w:val="1800"/>
        </w:trPr>
        <w:tc>
          <w:tcPr>
            <w:tcW w:w="626" w:type="dxa"/>
          </w:tcPr>
          <w:p w14:paraId="0DB07FDF" w14:textId="77777777" w:rsidR="00C02B37" w:rsidRPr="00C84A37" w:rsidRDefault="00C02B37" w:rsidP="001A6B3D">
            <w:r>
              <w:t>1</w:t>
            </w:r>
          </w:p>
        </w:tc>
        <w:tc>
          <w:tcPr>
            <w:tcW w:w="1815" w:type="dxa"/>
          </w:tcPr>
          <w:p w14:paraId="47265245"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242F0D1D"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&lt;soap:Envelope xmlns:soap="http://schemas.xmlsoap.org/soap/envelope/"&gt;</w:t>
            </w:r>
          </w:p>
          <w:p w14:paraId="3C16E887" w14:textId="77777777" w:rsidR="00C02B37" w:rsidRPr="00CE1A94" w:rsidRDefault="00C02B37" w:rsidP="001A6B3D">
            <w:pPr>
              <w:shd w:val="clear" w:color="auto" w:fill="FFFFFE"/>
              <w:spacing w:line="240" w:lineRule="atLeast"/>
              <w:rPr>
                <w:sz w:val="16"/>
                <w:szCs w:val="16"/>
              </w:rPr>
            </w:pPr>
            <w:r w:rsidRPr="00CE1A94">
              <w:rPr>
                <w:sz w:val="16"/>
                <w:szCs w:val="16"/>
                <w:lang w:val="en-GB"/>
              </w:rPr>
              <w:t xml:space="preserve">   </w:t>
            </w:r>
            <w:r w:rsidRPr="00CE1A94">
              <w:rPr>
                <w:sz w:val="16"/>
                <w:szCs w:val="16"/>
              </w:rPr>
              <w:t>&lt;soap:Body&gt;</w:t>
            </w:r>
          </w:p>
          <w:p w14:paraId="55E35876"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&lt;ns3:IdpConfigurazioneTributi.Esito xmlns="http://www.cart.rete.toscana.it/servizi/iris_1_1/IdpHeader" xmlns:ns2="http://www.cart.rete.toscana.it/servizi/iris_1_1/IdpConfigurazione" xmlns:ns3="http://www.cart.rete.toscana.it/servizi/iris_1_1/proxy" xmlns:ns4="http://www.cart.rete.toscana.it/servizi/iris_1_1/IdpEsito" xmlns:ns5="http://www.cart.rete.toscana.it/servizi/iris_1_1/IdpInclude"&gt;</w:t>
            </w:r>
          </w:p>
          <w:p w14:paraId="0DC58368"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&lt;ns4:IdpEsito Versione="01.00-00"&gt;</w:t>
            </w:r>
          </w:p>
          <w:p w14:paraId="6D4EECC4"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&lt;IdpHeader&gt;</w:t>
            </w:r>
          </w:p>
          <w:p w14:paraId="07DE200E"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&lt;TRT&gt;</w:t>
            </w:r>
          </w:p>
          <w:p w14:paraId="6F806E82"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&lt;ServiceName&gt;IdpConfigurazioneEnte&lt;/ServiceName&gt;</w:t>
            </w:r>
          </w:p>
          <w:p w14:paraId="2D1C5EA0"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&lt;MsgId&gt;TRT1584036015290&lt;/MsgId&gt;</w:t>
            </w:r>
          </w:p>
          <w:p w14:paraId="3466DB18" w14:textId="77777777" w:rsidR="00C02B37" w:rsidRPr="00CE1A94" w:rsidRDefault="00C02B37" w:rsidP="001A6B3D">
            <w:pPr>
              <w:shd w:val="clear" w:color="auto" w:fill="FFFFFE"/>
              <w:spacing w:line="240" w:lineRule="atLeast"/>
              <w:rPr>
                <w:sz w:val="16"/>
                <w:szCs w:val="16"/>
                <w:lang w:val="en-GB"/>
              </w:rPr>
            </w:pPr>
            <w:r w:rsidRPr="00CE1A94">
              <w:rPr>
                <w:sz w:val="16"/>
                <w:szCs w:val="16"/>
              </w:rPr>
              <w:t xml:space="preserve">                  </w:t>
            </w:r>
            <w:r w:rsidRPr="00CE1A94">
              <w:rPr>
                <w:sz w:val="16"/>
                <w:szCs w:val="16"/>
                <w:lang w:val="en-GB"/>
              </w:rPr>
              <w:t>&lt;XMLCrtDt&gt;2020-03-12T19:00:15.297+01:00&lt;/XMLCrtDt&gt;</w:t>
            </w:r>
          </w:p>
          <w:p w14:paraId="68EFFFAF"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&lt;Sender&gt;</w:t>
            </w:r>
          </w:p>
          <w:p w14:paraId="5A30BFDA"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&lt;SenderId&gt;62839520376&lt;/SenderId&gt;</w:t>
            </w:r>
          </w:p>
          <w:p w14:paraId="1B3D01E3"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&lt;SenderSys&gt;SIL_62839520376&lt;/SenderSys&gt;</w:t>
            </w:r>
          </w:p>
          <w:p w14:paraId="0E7E2654"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&lt;/Sender&gt;</w:t>
            </w:r>
          </w:p>
          <w:p w14:paraId="18911539"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&lt;Receiver&gt;</w:t>
            </w:r>
          </w:p>
          <w:p w14:paraId="10E7E1BC"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&lt;ReceiverId&gt;RECEIVERID&lt;/ReceiverId&gt;</w:t>
            </w:r>
          </w:p>
          <w:p w14:paraId="2ACB9B5A"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&lt;ReceiverSys&gt;RECEIVERSYS&lt;/ReceiverSys&gt;</w:t>
            </w:r>
          </w:p>
          <w:p w14:paraId="60138C0F" w14:textId="77777777" w:rsidR="00C02B37" w:rsidRPr="00CE1A94" w:rsidRDefault="00C02B37" w:rsidP="001A6B3D">
            <w:pPr>
              <w:shd w:val="clear" w:color="auto" w:fill="FFFFFE"/>
              <w:spacing w:line="240" w:lineRule="atLeast"/>
              <w:rPr>
                <w:sz w:val="16"/>
                <w:szCs w:val="16"/>
              </w:rPr>
            </w:pPr>
            <w:r w:rsidRPr="00CE1A94">
              <w:rPr>
                <w:sz w:val="16"/>
                <w:szCs w:val="16"/>
                <w:lang w:val="en-GB"/>
              </w:rPr>
              <w:t xml:space="preserve">                  </w:t>
            </w:r>
            <w:r w:rsidRPr="00CE1A94">
              <w:rPr>
                <w:sz w:val="16"/>
                <w:szCs w:val="16"/>
              </w:rPr>
              <w:t>&lt;/Receiver&gt;</w:t>
            </w:r>
          </w:p>
          <w:p w14:paraId="68F0F669"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&lt;/TRT&gt;</w:t>
            </w:r>
          </w:p>
          <w:p w14:paraId="7F2A079C"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&lt;E2E&gt;</w:t>
            </w:r>
          </w:p>
          <w:p w14:paraId="0A72FA57"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&lt;E2ESrvcNm&gt;IdpConfigurazioneEnte&lt;/E2ESrvcNm&gt;</w:t>
            </w:r>
          </w:p>
          <w:p w14:paraId="77FA8915"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&lt;E2EMsgId&gt;E2E1584036015302&lt;/E2EMsgId&gt;</w:t>
            </w:r>
          </w:p>
          <w:p w14:paraId="6169F4A5"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&lt;XMLCrtDt&gt;2020-03-12T19:00:15.309+01:00&lt;/XMLCrtDt&gt;</w:t>
            </w:r>
          </w:p>
          <w:p w14:paraId="38DB4E42"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&lt;Sender&gt;</w:t>
            </w:r>
          </w:p>
          <w:p w14:paraId="50561E88"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&lt;E2ESndrId&gt;62839520376&lt;/E2ESndrId&gt;</w:t>
            </w:r>
          </w:p>
          <w:p w14:paraId="12DE181B"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&lt;E2ESndrSys&gt;SIL_62839520376&lt;/E2ESndrSys&gt;</w:t>
            </w:r>
          </w:p>
          <w:p w14:paraId="6D4F8F55" w14:textId="77777777" w:rsidR="00C02B37" w:rsidRPr="00CE1A94" w:rsidRDefault="00C02B37" w:rsidP="001A6B3D">
            <w:pPr>
              <w:shd w:val="clear" w:color="auto" w:fill="FFFFFE"/>
              <w:spacing w:line="240" w:lineRule="atLeast"/>
              <w:rPr>
                <w:sz w:val="16"/>
                <w:szCs w:val="16"/>
                <w:lang w:val="en-GB"/>
              </w:rPr>
            </w:pPr>
            <w:r w:rsidRPr="00CE1A94">
              <w:rPr>
                <w:sz w:val="16"/>
                <w:szCs w:val="16"/>
              </w:rPr>
              <w:t xml:space="preserve">                  </w:t>
            </w:r>
            <w:r w:rsidRPr="00CE1A94">
              <w:rPr>
                <w:sz w:val="16"/>
                <w:szCs w:val="16"/>
                <w:lang w:val="en-GB"/>
              </w:rPr>
              <w:t>&lt;/Sender&gt;</w:t>
            </w:r>
          </w:p>
          <w:p w14:paraId="203AB3AE"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&lt;Receiver&gt;</w:t>
            </w:r>
          </w:p>
          <w:p w14:paraId="070BE12C"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&lt;E2ERcvrId&gt;RECEIVERID&lt;/E2ERcvrId&gt;</w:t>
            </w:r>
          </w:p>
          <w:p w14:paraId="6DCA08FB"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&lt;E2ERcvrSys&gt;RECEIVERSYS&lt;/E2ERcvrSys&gt;</w:t>
            </w:r>
          </w:p>
          <w:p w14:paraId="7AC787A1"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&lt;/Receiver&gt;</w:t>
            </w:r>
          </w:p>
          <w:p w14:paraId="53AB34D5" w14:textId="77777777" w:rsidR="00C02B37" w:rsidRPr="00CE1A94" w:rsidRDefault="00C02B37" w:rsidP="001A6B3D">
            <w:pPr>
              <w:shd w:val="clear" w:color="auto" w:fill="FFFFFE"/>
              <w:spacing w:line="240" w:lineRule="atLeast"/>
              <w:rPr>
                <w:sz w:val="16"/>
                <w:szCs w:val="16"/>
              </w:rPr>
            </w:pPr>
            <w:r w:rsidRPr="00CE1A94">
              <w:rPr>
                <w:sz w:val="16"/>
                <w:szCs w:val="16"/>
                <w:lang w:val="en-GB"/>
              </w:rPr>
              <w:lastRenderedPageBreak/>
              <w:t xml:space="preserve">               </w:t>
            </w:r>
            <w:r w:rsidRPr="00CE1A94">
              <w:rPr>
                <w:sz w:val="16"/>
                <w:szCs w:val="16"/>
              </w:rPr>
              <w:t>&lt;/E2E&gt;</w:t>
            </w:r>
          </w:p>
          <w:p w14:paraId="6A16A744"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&lt;/IdpHeader&gt;</w:t>
            </w:r>
          </w:p>
          <w:p w14:paraId="021BDE62"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&lt;ns4:IdpBody&gt;</w:t>
            </w:r>
          </w:p>
          <w:p w14:paraId="022F00B0"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&lt;ns4:InfoMessaggio&gt;</w:t>
            </w:r>
          </w:p>
          <w:p w14:paraId="603A246C"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&lt;ns4:Stato&gt;Elaborato Correttamente&lt;/ns4:Stato&gt;</w:t>
            </w:r>
          </w:p>
          <w:p w14:paraId="319434D2"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&lt;/ns4:InfoMessaggio&gt;</w:t>
            </w:r>
          </w:p>
          <w:p w14:paraId="1DBB3C93"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&lt;ns4:InfoDettaglio/&gt;</w:t>
            </w:r>
          </w:p>
          <w:p w14:paraId="330F968A"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&lt;/ns4:IdpBody&gt;</w:t>
            </w:r>
          </w:p>
          <w:p w14:paraId="780EFC61"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&lt;/ns4:IdpEsito&gt;</w:t>
            </w:r>
          </w:p>
          <w:p w14:paraId="71F503AE"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&lt;/ns3:IdpConfigurazioneTributi.Esito&gt;</w:t>
            </w:r>
          </w:p>
          <w:p w14:paraId="5F9B2085"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&lt;/soap:Body&gt;</w:t>
            </w:r>
          </w:p>
          <w:p w14:paraId="5D3B8753" w14:textId="77777777" w:rsidR="00C02B37" w:rsidRPr="00CE1A94" w:rsidRDefault="00C02B37" w:rsidP="001A6B3D">
            <w:pPr>
              <w:shd w:val="clear" w:color="auto" w:fill="FFFFFE"/>
              <w:spacing w:line="240" w:lineRule="atLeast"/>
              <w:rPr>
                <w:sz w:val="16"/>
                <w:szCs w:val="16"/>
              </w:rPr>
            </w:pPr>
            <w:r w:rsidRPr="00CE1A94">
              <w:rPr>
                <w:sz w:val="16"/>
                <w:szCs w:val="16"/>
              </w:rPr>
              <w:t>&lt;/soap:Envelope&gt;</w:t>
            </w:r>
          </w:p>
        </w:tc>
        <w:tc>
          <w:tcPr>
            <w:tcW w:w="1117" w:type="dxa"/>
            <w:vAlign w:val="center"/>
          </w:tcPr>
          <w:p w14:paraId="4FC36267"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26AFD8BC" w14:textId="77777777" w:rsidR="00C02B37" w:rsidRDefault="00C02B37" w:rsidP="00C02B37"/>
    <w:p w14:paraId="431A68DB" w14:textId="77777777" w:rsidR="00C02B37" w:rsidRDefault="00C02B37" w:rsidP="00C02B37">
      <w:pPr>
        <w:pStyle w:val="Titolo4"/>
      </w:pPr>
      <w:r w:rsidRPr="00A04A39">
        <w:t>TC_</w:t>
      </w:r>
      <w:r>
        <w:t>CENSIMENTO_04</w:t>
      </w:r>
    </w:p>
    <w:tbl>
      <w:tblPr>
        <w:tblStyle w:val="Grigliatabella"/>
        <w:tblW w:w="9854" w:type="dxa"/>
        <w:tblLook w:val="04A0" w:firstRow="1" w:lastRow="0" w:firstColumn="1" w:lastColumn="0" w:noHBand="0" w:noVBand="1"/>
      </w:tblPr>
      <w:tblGrid>
        <w:gridCol w:w="626"/>
        <w:gridCol w:w="1815"/>
        <w:gridCol w:w="1784"/>
        <w:gridCol w:w="4512"/>
        <w:gridCol w:w="1117"/>
      </w:tblGrid>
      <w:tr w:rsidR="00C02B37" w:rsidRPr="00C84A37" w14:paraId="09C0F469" w14:textId="77777777" w:rsidTr="001A6B3D">
        <w:trPr>
          <w:gridAfter w:val="2"/>
          <w:wAfter w:w="5629" w:type="dxa"/>
          <w:trHeight w:val="583"/>
        </w:trPr>
        <w:tc>
          <w:tcPr>
            <w:tcW w:w="4225" w:type="dxa"/>
            <w:gridSpan w:val="3"/>
            <w:shd w:val="clear" w:color="auto" w:fill="DEEAF6" w:themeFill="accent1" w:themeFillTint="33"/>
          </w:tcPr>
          <w:p w14:paraId="67357B1D" w14:textId="77777777" w:rsidR="00C02B37" w:rsidRPr="00C84A37" w:rsidRDefault="00C02B37" w:rsidP="001A6B3D">
            <w:pPr>
              <w:rPr>
                <w:b/>
              </w:rPr>
            </w:pPr>
            <w:r w:rsidRPr="00C84A37">
              <w:rPr>
                <w:b/>
              </w:rPr>
              <w:t>TC_</w:t>
            </w:r>
            <w:r>
              <w:rPr>
                <w:b/>
              </w:rPr>
              <w:t>CENSIMENTO_04</w:t>
            </w:r>
          </w:p>
        </w:tc>
      </w:tr>
      <w:tr w:rsidR="00C02B37" w:rsidRPr="00C84A37" w14:paraId="3EDC35FA" w14:textId="77777777" w:rsidTr="001A6B3D">
        <w:trPr>
          <w:trHeight w:val="550"/>
        </w:trPr>
        <w:tc>
          <w:tcPr>
            <w:tcW w:w="2441" w:type="dxa"/>
            <w:gridSpan w:val="2"/>
          </w:tcPr>
          <w:p w14:paraId="4A6D10B3" w14:textId="77777777" w:rsidR="00C02B37" w:rsidRPr="00C84A37" w:rsidRDefault="00C02B37" w:rsidP="001A6B3D">
            <w:pPr>
              <w:rPr>
                <w:b/>
              </w:rPr>
            </w:pPr>
            <w:r w:rsidRPr="00C84A37">
              <w:rPr>
                <w:b/>
              </w:rPr>
              <w:t>Titolo</w:t>
            </w:r>
          </w:p>
        </w:tc>
        <w:tc>
          <w:tcPr>
            <w:tcW w:w="7413" w:type="dxa"/>
            <w:gridSpan w:val="3"/>
          </w:tcPr>
          <w:p w14:paraId="5526717A" w14:textId="77777777" w:rsidR="00C02B37" w:rsidRPr="00C84A37" w:rsidRDefault="00C02B37" w:rsidP="001A6B3D">
            <w:r>
              <w:t>Aggiornamento dati tributo 1</w:t>
            </w:r>
          </w:p>
        </w:tc>
      </w:tr>
      <w:tr w:rsidR="00C02B37" w:rsidRPr="00C84A37" w14:paraId="0C3DB1DB" w14:textId="77777777" w:rsidTr="001A6B3D">
        <w:trPr>
          <w:trHeight w:val="550"/>
        </w:trPr>
        <w:tc>
          <w:tcPr>
            <w:tcW w:w="2441" w:type="dxa"/>
            <w:gridSpan w:val="2"/>
          </w:tcPr>
          <w:p w14:paraId="210F9DCD" w14:textId="77777777" w:rsidR="00C02B37" w:rsidRPr="00C84A37" w:rsidRDefault="00C02B37" w:rsidP="001A6B3D">
            <w:pPr>
              <w:rPr>
                <w:b/>
              </w:rPr>
            </w:pPr>
            <w:r w:rsidRPr="00C84A37">
              <w:rPr>
                <w:b/>
              </w:rPr>
              <w:t>Descrizione</w:t>
            </w:r>
          </w:p>
        </w:tc>
        <w:tc>
          <w:tcPr>
            <w:tcW w:w="7413" w:type="dxa"/>
            <w:gridSpan w:val="3"/>
          </w:tcPr>
          <w:p w14:paraId="6F257D1D" w14:textId="77777777" w:rsidR="00C02B37" w:rsidRPr="00C84A37" w:rsidRDefault="00C02B37" w:rsidP="001A6B3D">
            <w:r>
              <w:t>La configurazione del tributo 1 viene aggiornata</w:t>
            </w:r>
          </w:p>
        </w:tc>
      </w:tr>
      <w:tr w:rsidR="00C02B37" w:rsidRPr="00C84A37" w14:paraId="1098AB33" w14:textId="77777777" w:rsidTr="001A6B3D">
        <w:trPr>
          <w:trHeight w:val="550"/>
        </w:trPr>
        <w:tc>
          <w:tcPr>
            <w:tcW w:w="2441" w:type="dxa"/>
            <w:gridSpan w:val="2"/>
          </w:tcPr>
          <w:p w14:paraId="35DCDCD3" w14:textId="77777777" w:rsidR="00C02B37" w:rsidRPr="00C84A37" w:rsidRDefault="00C02B37" w:rsidP="001A6B3D">
            <w:pPr>
              <w:rPr>
                <w:b/>
              </w:rPr>
            </w:pPr>
            <w:r>
              <w:rPr>
                <w:b/>
              </w:rPr>
              <w:t>Id Ruolo/Attore</w:t>
            </w:r>
          </w:p>
        </w:tc>
        <w:tc>
          <w:tcPr>
            <w:tcW w:w="7413" w:type="dxa"/>
            <w:gridSpan w:val="3"/>
          </w:tcPr>
          <w:p w14:paraId="75106251" w14:textId="77777777" w:rsidR="00C02B37" w:rsidRDefault="00C02B37" w:rsidP="001A6B3D">
            <w:r>
              <w:t>001</w:t>
            </w:r>
          </w:p>
        </w:tc>
      </w:tr>
      <w:tr w:rsidR="00C02B37" w:rsidRPr="00C84A37" w14:paraId="17F30FC2" w14:textId="77777777" w:rsidTr="001A6B3D">
        <w:tc>
          <w:tcPr>
            <w:tcW w:w="2441" w:type="dxa"/>
            <w:gridSpan w:val="2"/>
            <w:vAlign w:val="center"/>
          </w:tcPr>
          <w:p w14:paraId="4BEC7B0C" w14:textId="77777777" w:rsidR="00C02B37" w:rsidRPr="00C84A37" w:rsidRDefault="00C02B37" w:rsidP="001A6B3D">
            <w:pPr>
              <w:rPr>
                <w:b/>
              </w:rPr>
            </w:pPr>
            <w:r w:rsidRPr="00C84A37">
              <w:rPr>
                <w:b/>
              </w:rPr>
              <w:t>Pre-condizioni</w:t>
            </w:r>
          </w:p>
        </w:tc>
        <w:tc>
          <w:tcPr>
            <w:tcW w:w="7413" w:type="dxa"/>
            <w:gridSpan w:val="3"/>
            <w:vAlign w:val="center"/>
          </w:tcPr>
          <w:p w14:paraId="4A396C0D" w14:textId="77777777" w:rsidR="00C02B37" w:rsidRPr="00C84A37" w:rsidRDefault="00C02B37" w:rsidP="001A6B3D">
            <w:pPr>
              <w:pStyle w:val="Paragrafoelenco"/>
              <w:numPr>
                <w:ilvl w:val="0"/>
                <w:numId w:val="7"/>
              </w:numPr>
              <w:ind w:left="714" w:hanging="357"/>
            </w:pPr>
            <w:r>
              <w:t>La test suite deve aver già eseguito lo step TC_CENSIMENTO_03</w:t>
            </w:r>
          </w:p>
        </w:tc>
      </w:tr>
      <w:tr w:rsidR="00C02B37" w:rsidRPr="00C84A37" w14:paraId="37EAF9E1" w14:textId="77777777" w:rsidTr="001A6B3D">
        <w:tc>
          <w:tcPr>
            <w:tcW w:w="2441" w:type="dxa"/>
            <w:gridSpan w:val="2"/>
            <w:vAlign w:val="center"/>
          </w:tcPr>
          <w:p w14:paraId="62B04191" w14:textId="77777777" w:rsidR="00C02B37" w:rsidRPr="00C84A37" w:rsidRDefault="00C02B37" w:rsidP="001A6B3D">
            <w:pPr>
              <w:rPr>
                <w:b/>
              </w:rPr>
            </w:pPr>
            <w:r>
              <w:rPr>
                <w:b/>
              </w:rPr>
              <w:t>Post-condizioni</w:t>
            </w:r>
          </w:p>
        </w:tc>
        <w:tc>
          <w:tcPr>
            <w:tcW w:w="7413" w:type="dxa"/>
            <w:gridSpan w:val="3"/>
            <w:vAlign w:val="center"/>
          </w:tcPr>
          <w:p w14:paraId="1ED04B71" w14:textId="77777777" w:rsidR="00C02B37" w:rsidRDefault="00C02B37" w:rsidP="001A6B3D">
            <w:pPr>
              <w:pStyle w:val="Paragrafoelenco"/>
              <w:numPr>
                <w:ilvl w:val="0"/>
                <w:numId w:val="7"/>
              </w:numPr>
              <w:ind w:left="714" w:hanging="357"/>
            </w:pPr>
            <w:r w:rsidRPr="00C66438">
              <w:t xml:space="preserve">Il sistema deve aver </w:t>
            </w:r>
            <w:r>
              <w:t>aggiornato i dati relativi alla generazione automatica dello IUV, anch’esso funzionale agli step TC_IUV_01</w:t>
            </w:r>
          </w:p>
        </w:tc>
      </w:tr>
      <w:tr w:rsidR="00C02B37" w:rsidRPr="00C84A37" w14:paraId="47A466C5" w14:textId="77777777" w:rsidTr="001A6B3D">
        <w:tc>
          <w:tcPr>
            <w:tcW w:w="2441" w:type="dxa"/>
            <w:gridSpan w:val="2"/>
            <w:vAlign w:val="center"/>
          </w:tcPr>
          <w:p w14:paraId="4C80FFAF" w14:textId="77777777" w:rsidR="00C02B37" w:rsidRPr="00C84A37" w:rsidRDefault="00C02B37" w:rsidP="001A6B3D">
            <w:pPr>
              <w:rPr>
                <w:b/>
              </w:rPr>
            </w:pPr>
            <w:r>
              <w:rPr>
                <w:b/>
              </w:rPr>
              <w:t>Input</w:t>
            </w:r>
          </w:p>
        </w:tc>
        <w:tc>
          <w:tcPr>
            <w:tcW w:w="7413" w:type="dxa"/>
            <w:gridSpan w:val="3"/>
            <w:vAlign w:val="center"/>
          </w:tcPr>
          <w:p w14:paraId="0BDDB957" w14:textId="77777777" w:rsidR="00C02B37" w:rsidRPr="00CE1A94" w:rsidRDefault="00C02B37" w:rsidP="001A6B3D">
            <w:pPr>
              <w:rPr>
                <w:sz w:val="16"/>
                <w:szCs w:val="16"/>
                <w:lang w:val="en-GB"/>
              </w:rPr>
            </w:pPr>
            <w:r w:rsidRPr="00CE1A94">
              <w:rPr>
                <w:sz w:val="16"/>
                <w:szCs w:val="16"/>
                <w:lang w:val="en-GB"/>
              </w:rPr>
              <w:t>&lt;soapenv:Envelope xmlns:soapenv="http://schemas.xmlsoap.org/soap/envelope/" xmlns:prox="http://www.cart.rete.toscana.it/servizi/iris_1_1/proxy" xmlns:idp="http://www.cart.rete.toscana.it/servizi/iris_1_1/IdpConfigurazione" xmlns:idp1="http://www.cart.rete.toscana.it/servizi/iris_1_1/IdpHeader"&gt;</w:t>
            </w:r>
          </w:p>
          <w:p w14:paraId="541BED23" w14:textId="77777777" w:rsidR="00C02B37" w:rsidRPr="00CE1A94" w:rsidRDefault="00C02B37" w:rsidP="001A6B3D">
            <w:pPr>
              <w:rPr>
                <w:sz w:val="16"/>
                <w:szCs w:val="16"/>
              </w:rPr>
            </w:pPr>
            <w:r w:rsidRPr="00CE1A94">
              <w:rPr>
                <w:sz w:val="16"/>
                <w:szCs w:val="16"/>
                <w:lang w:val="en-GB"/>
              </w:rPr>
              <w:t xml:space="preserve">   </w:t>
            </w:r>
            <w:r w:rsidRPr="00CE1A94">
              <w:rPr>
                <w:sz w:val="16"/>
                <w:szCs w:val="16"/>
              </w:rPr>
              <w:t>&lt;soapenv:Header/&gt;</w:t>
            </w:r>
          </w:p>
          <w:p w14:paraId="4E6529D6" w14:textId="77777777" w:rsidR="00C02B37" w:rsidRPr="00CE1A94" w:rsidRDefault="00C02B37" w:rsidP="001A6B3D">
            <w:pPr>
              <w:rPr>
                <w:sz w:val="16"/>
                <w:szCs w:val="16"/>
              </w:rPr>
            </w:pPr>
            <w:r w:rsidRPr="00CE1A94">
              <w:rPr>
                <w:sz w:val="16"/>
                <w:szCs w:val="16"/>
              </w:rPr>
              <w:t xml:space="preserve">   &lt;soapenv:Body&gt;</w:t>
            </w:r>
          </w:p>
          <w:p w14:paraId="1A02D395" w14:textId="77777777" w:rsidR="00C02B37" w:rsidRPr="00CE1A94" w:rsidRDefault="00C02B37" w:rsidP="001A6B3D">
            <w:pPr>
              <w:rPr>
                <w:sz w:val="16"/>
                <w:szCs w:val="16"/>
              </w:rPr>
            </w:pPr>
            <w:r w:rsidRPr="00CE1A94">
              <w:rPr>
                <w:sz w:val="16"/>
                <w:szCs w:val="16"/>
              </w:rPr>
              <w:t xml:space="preserve">      &lt;prox:IdpConfigurazioneTributi&gt;</w:t>
            </w:r>
          </w:p>
          <w:p w14:paraId="797BB0A0" w14:textId="77777777" w:rsidR="00C02B37" w:rsidRPr="00CE1A94" w:rsidRDefault="00C02B37" w:rsidP="001A6B3D">
            <w:pPr>
              <w:rPr>
                <w:sz w:val="16"/>
                <w:szCs w:val="16"/>
              </w:rPr>
            </w:pPr>
            <w:r w:rsidRPr="00CE1A94">
              <w:rPr>
                <w:sz w:val="16"/>
                <w:szCs w:val="16"/>
              </w:rPr>
              <w:t xml:space="preserve">         &lt;idp:IdpConfigurazioneTributi Versione="01.00-00"&gt;</w:t>
            </w:r>
          </w:p>
          <w:p w14:paraId="1933DE7E" w14:textId="77777777" w:rsidR="00C02B37" w:rsidRPr="00CE1A94" w:rsidRDefault="00C02B37" w:rsidP="001A6B3D">
            <w:pPr>
              <w:rPr>
                <w:sz w:val="16"/>
                <w:szCs w:val="16"/>
              </w:rPr>
            </w:pPr>
            <w:r w:rsidRPr="00CE1A94">
              <w:rPr>
                <w:sz w:val="16"/>
                <w:szCs w:val="16"/>
              </w:rPr>
              <w:t xml:space="preserve">            &lt;idp1:IdpHeader&gt;</w:t>
            </w:r>
          </w:p>
          <w:p w14:paraId="75EB3EB1" w14:textId="77777777" w:rsidR="00C02B37" w:rsidRPr="00CE1A94" w:rsidRDefault="00C02B37" w:rsidP="001A6B3D">
            <w:pPr>
              <w:rPr>
                <w:sz w:val="16"/>
                <w:szCs w:val="16"/>
              </w:rPr>
            </w:pPr>
            <w:r w:rsidRPr="00CE1A94">
              <w:rPr>
                <w:sz w:val="16"/>
                <w:szCs w:val="16"/>
              </w:rPr>
              <w:t xml:space="preserve">               &lt;idp1:TRT&gt;</w:t>
            </w:r>
          </w:p>
          <w:p w14:paraId="5CD111F9" w14:textId="77777777" w:rsidR="00C02B37" w:rsidRPr="00CE1A94" w:rsidRDefault="00C02B37" w:rsidP="001A6B3D">
            <w:pPr>
              <w:rPr>
                <w:sz w:val="16"/>
                <w:szCs w:val="16"/>
              </w:rPr>
            </w:pPr>
            <w:r w:rsidRPr="00CE1A94">
              <w:rPr>
                <w:sz w:val="16"/>
                <w:szCs w:val="16"/>
              </w:rPr>
              <w:t xml:space="preserve">                  &lt;idp1:ServiceName&gt;IdpConfigurazioneEnte&lt;/idp1:ServiceName&gt;</w:t>
            </w:r>
          </w:p>
          <w:p w14:paraId="5BAB5918" w14:textId="77777777" w:rsidR="00C02B37" w:rsidRPr="00CE1A94" w:rsidRDefault="00C02B37" w:rsidP="001A6B3D">
            <w:pPr>
              <w:rPr>
                <w:sz w:val="16"/>
                <w:szCs w:val="16"/>
              </w:rPr>
            </w:pPr>
            <w:r w:rsidRPr="00CE1A94">
              <w:rPr>
                <w:sz w:val="16"/>
                <w:szCs w:val="16"/>
              </w:rPr>
              <w:t xml:space="preserve">                  &lt;idp1:MsgId&gt;TRT1584036174091&lt;/idp1:MsgId&gt;</w:t>
            </w:r>
          </w:p>
          <w:p w14:paraId="5785CD2D" w14:textId="77777777" w:rsidR="00C02B37" w:rsidRPr="00CE1A94" w:rsidRDefault="00C02B37" w:rsidP="001A6B3D">
            <w:pPr>
              <w:rPr>
                <w:sz w:val="16"/>
                <w:szCs w:val="16"/>
              </w:rPr>
            </w:pPr>
            <w:r w:rsidRPr="00CE1A94">
              <w:rPr>
                <w:sz w:val="16"/>
                <w:szCs w:val="16"/>
              </w:rPr>
              <w:t xml:space="preserve">                  &lt;idp1:XMLCrtDt&gt;2020-03-12T19:02:54.098+01:00&lt;/idp1:XMLCrtDt&gt;</w:t>
            </w:r>
          </w:p>
          <w:p w14:paraId="431D20EC" w14:textId="77777777" w:rsidR="00C02B37" w:rsidRPr="00CE1A94" w:rsidRDefault="00C02B37" w:rsidP="001A6B3D">
            <w:pPr>
              <w:rPr>
                <w:sz w:val="16"/>
                <w:szCs w:val="16"/>
                <w:lang w:val="en-GB"/>
              </w:rPr>
            </w:pPr>
            <w:r w:rsidRPr="00CE1A94">
              <w:rPr>
                <w:sz w:val="16"/>
                <w:szCs w:val="16"/>
              </w:rPr>
              <w:t xml:space="preserve">                  </w:t>
            </w:r>
            <w:r w:rsidRPr="00CE1A94">
              <w:rPr>
                <w:sz w:val="16"/>
                <w:szCs w:val="16"/>
                <w:lang w:val="en-GB"/>
              </w:rPr>
              <w:t>&lt;idp1:Sender&gt;</w:t>
            </w:r>
          </w:p>
          <w:p w14:paraId="4F84D4F3" w14:textId="77777777" w:rsidR="00C02B37" w:rsidRPr="00CE1A94" w:rsidRDefault="00C02B37" w:rsidP="001A6B3D">
            <w:pPr>
              <w:rPr>
                <w:sz w:val="16"/>
                <w:szCs w:val="16"/>
                <w:lang w:val="en-GB"/>
              </w:rPr>
            </w:pPr>
            <w:r w:rsidRPr="00CE1A94">
              <w:rPr>
                <w:sz w:val="16"/>
                <w:szCs w:val="16"/>
                <w:lang w:val="en-GB"/>
              </w:rPr>
              <w:t xml:space="preserve">                     &lt;idp1:SenderId&gt;62839520376&lt;/idp1:SenderId&gt;</w:t>
            </w:r>
          </w:p>
          <w:p w14:paraId="35EA589A" w14:textId="77777777" w:rsidR="00C02B37" w:rsidRPr="00CE1A94" w:rsidRDefault="00C02B37" w:rsidP="001A6B3D">
            <w:pPr>
              <w:rPr>
                <w:sz w:val="16"/>
                <w:szCs w:val="16"/>
                <w:lang w:val="en-GB"/>
              </w:rPr>
            </w:pPr>
            <w:r w:rsidRPr="00CE1A94">
              <w:rPr>
                <w:sz w:val="16"/>
                <w:szCs w:val="16"/>
                <w:lang w:val="en-GB"/>
              </w:rPr>
              <w:t xml:space="preserve">                     &lt;idp1:SenderSys&gt;SIL_62839520376&lt;/idp1:SenderSys&gt;</w:t>
            </w:r>
          </w:p>
          <w:p w14:paraId="7A55DC1E" w14:textId="77777777" w:rsidR="00C02B37" w:rsidRPr="00CE1A94" w:rsidRDefault="00C02B37" w:rsidP="001A6B3D">
            <w:pPr>
              <w:rPr>
                <w:sz w:val="16"/>
                <w:szCs w:val="16"/>
                <w:lang w:val="en-GB"/>
              </w:rPr>
            </w:pPr>
            <w:r w:rsidRPr="00CE1A94">
              <w:rPr>
                <w:sz w:val="16"/>
                <w:szCs w:val="16"/>
                <w:lang w:val="en-GB"/>
              </w:rPr>
              <w:t xml:space="preserve">                  &lt;/idp1:Sender&gt;</w:t>
            </w:r>
          </w:p>
          <w:p w14:paraId="4AEA5260" w14:textId="77777777" w:rsidR="00C02B37" w:rsidRPr="00CE1A94" w:rsidRDefault="00C02B37" w:rsidP="001A6B3D">
            <w:pPr>
              <w:rPr>
                <w:sz w:val="16"/>
                <w:szCs w:val="16"/>
                <w:lang w:val="en-GB"/>
              </w:rPr>
            </w:pPr>
            <w:r w:rsidRPr="00CE1A94">
              <w:rPr>
                <w:sz w:val="16"/>
                <w:szCs w:val="16"/>
                <w:lang w:val="en-GB"/>
              </w:rPr>
              <w:t xml:space="preserve">                  &lt;idp1:Receiver&gt;</w:t>
            </w:r>
          </w:p>
          <w:p w14:paraId="1A6700DF" w14:textId="77777777" w:rsidR="00C02B37" w:rsidRPr="00CE1A94" w:rsidRDefault="00C02B37" w:rsidP="001A6B3D">
            <w:pPr>
              <w:rPr>
                <w:sz w:val="16"/>
                <w:szCs w:val="16"/>
                <w:lang w:val="en-GB"/>
              </w:rPr>
            </w:pPr>
            <w:r w:rsidRPr="00CE1A94">
              <w:rPr>
                <w:sz w:val="16"/>
                <w:szCs w:val="16"/>
                <w:lang w:val="en-GB"/>
              </w:rPr>
              <w:t xml:space="preserve">                     &lt;idp1:ReceiverId&gt;RECEIVERID&lt;/idp1:ReceiverId&gt;</w:t>
            </w:r>
          </w:p>
          <w:p w14:paraId="7C99363D" w14:textId="77777777" w:rsidR="00C02B37" w:rsidRPr="00CE1A94" w:rsidRDefault="00C02B37" w:rsidP="001A6B3D">
            <w:pPr>
              <w:rPr>
                <w:sz w:val="16"/>
                <w:szCs w:val="16"/>
                <w:lang w:val="en-GB"/>
              </w:rPr>
            </w:pPr>
            <w:r w:rsidRPr="00CE1A94">
              <w:rPr>
                <w:sz w:val="16"/>
                <w:szCs w:val="16"/>
                <w:lang w:val="en-GB"/>
              </w:rPr>
              <w:t xml:space="preserve">                     &lt;idp1:ReceiverSys&gt;RECEIVERSYS&lt;/idp1:ReceiverSys&gt;</w:t>
            </w:r>
          </w:p>
          <w:p w14:paraId="1CC2AA17" w14:textId="77777777" w:rsidR="00C02B37" w:rsidRPr="00CE1A94" w:rsidRDefault="00C02B37" w:rsidP="001A6B3D">
            <w:pPr>
              <w:rPr>
                <w:sz w:val="16"/>
                <w:szCs w:val="16"/>
              </w:rPr>
            </w:pPr>
            <w:r w:rsidRPr="00CE1A94">
              <w:rPr>
                <w:sz w:val="16"/>
                <w:szCs w:val="16"/>
                <w:lang w:val="en-GB"/>
              </w:rPr>
              <w:t xml:space="preserve">                  </w:t>
            </w:r>
            <w:r w:rsidRPr="00CE1A94">
              <w:rPr>
                <w:sz w:val="16"/>
                <w:szCs w:val="16"/>
              </w:rPr>
              <w:t>&lt;/idp1:Receiver&gt;</w:t>
            </w:r>
          </w:p>
          <w:p w14:paraId="7303E56E" w14:textId="77777777" w:rsidR="00C02B37" w:rsidRPr="00CE1A94" w:rsidRDefault="00C02B37" w:rsidP="001A6B3D">
            <w:pPr>
              <w:rPr>
                <w:sz w:val="16"/>
                <w:szCs w:val="16"/>
              </w:rPr>
            </w:pPr>
            <w:r w:rsidRPr="00CE1A94">
              <w:rPr>
                <w:sz w:val="16"/>
                <w:szCs w:val="16"/>
              </w:rPr>
              <w:t xml:space="preserve">               &lt;/idp1:TRT&gt;</w:t>
            </w:r>
          </w:p>
          <w:p w14:paraId="7785AC30" w14:textId="77777777" w:rsidR="00C02B37" w:rsidRPr="00CE1A94" w:rsidRDefault="00C02B37" w:rsidP="001A6B3D">
            <w:pPr>
              <w:rPr>
                <w:sz w:val="16"/>
                <w:szCs w:val="16"/>
              </w:rPr>
            </w:pPr>
            <w:r w:rsidRPr="00CE1A94">
              <w:rPr>
                <w:sz w:val="16"/>
                <w:szCs w:val="16"/>
              </w:rPr>
              <w:t xml:space="preserve">               &lt;idp1:E2E&gt;</w:t>
            </w:r>
          </w:p>
          <w:p w14:paraId="5E2B97C2" w14:textId="77777777" w:rsidR="00C02B37" w:rsidRPr="00CE1A94" w:rsidRDefault="00C02B37" w:rsidP="001A6B3D">
            <w:pPr>
              <w:rPr>
                <w:sz w:val="16"/>
                <w:szCs w:val="16"/>
              </w:rPr>
            </w:pPr>
            <w:r w:rsidRPr="00CE1A94">
              <w:rPr>
                <w:sz w:val="16"/>
                <w:szCs w:val="16"/>
              </w:rPr>
              <w:t xml:space="preserve">                  &lt;idp1:E2ESrvcNm&gt;IdpConfigurazioneEnte&lt;/idp1:E2ESrvcNm&gt;</w:t>
            </w:r>
          </w:p>
          <w:p w14:paraId="4969E416" w14:textId="77777777" w:rsidR="00C02B37" w:rsidRPr="00CE1A94" w:rsidRDefault="00C02B37" w:rsidP="001A6B3D">
            <w:pPr>
              <w:rPr>
                <w:sz w:val="16"/>
                <w:szCs w:val="16"/>
              </w:rPr>
            </w:pPr>
            <w:r w:rsidRPr="00CE1A94">
              <w:rPr>
                <w:sz w:val="16"/>
                <w:szCs w:val="16"/>
              </w:rPr>
              <w:t xml:space="preserve">                  &lt;idp1:E2EMsgId&gt;E2E1584036174104&lt;/idp1:E2EMsgId&gt;</w:t>
            </w:r>
          </w:p>
          <w:p w14:paraId="7E600E6F" w14:textId="77777777" w:rsidR="00C02B37" w:rsidRPr="00CE1A94" w:rsidRDefault="00C02B37" w:rsidP="001A6B3D">
            <w:pPr>
              <w:rPr>
                <w:sz w:val="16"/>
                <w:szCs w:val="16"/>
              </w:rPr>
            </w:pPr>
            <w:r w:rsidRPr="00CE1A94">
              <w:rPr>
                <w:sz w:val="16"/>
                <w:szCs w:val="16"/>
              </w:rPr>
              <w:t xml:space="preserve">                  &lt;idp1:XMLCrtDt&gt;2020-03-12T19:02:54.111+01:00&lt;/idp1:XMLCrtDt&gt;</w:t>
            </w:r>
          </w:p>
          <w:p w14:paraId="4616AE7C" w14:textId="77777777" w:rsidR="00C02B37" w:rsidRPr="00CE1A94" w:rsidRDefault="00C02B37" w:rsidP="001A6B3D">
            <w:pPr>
              <w:rPr>
                <w:sz w:val="16"/>
                <w:szCs w:val="16"/>
              </w:rPr>
            </w:pPr>
            <w:r w:rsidRPr="00CE1A94">
              <w:rPr>
                <w:sz w:val="16"/>
                <w:szCs w:val="16"/>
              </w:rPr>
              <w:t xml:space="preserve">                  &lt;idp1:Sender&gt;</w:t>
            </w:r>
          </w:p>
          <w:p w14:paraId="6F30B61E" w14:textId="77777777" w:rsidR="00C02B37" w:rsidRPr="00CE1A94" w:rsidRDefault="00C02B37" w:rsidP="001A6B3D">
            <w:pPr>
              <w:rPr>
                <w:sz w:val="16"/>
                <w:szCs w:val="16"/>
              </w:rPr>
            </w:pPr>
            <w:r w:rsidRPr="00CE1A94">
              <w:rPr>
                <w:sz w:val="16"/>
                <w:szCs w:val="16"/>
              </w:rPr>
              <w:lastRenderedPageBreak/>
              <w:t xml:space="preserve">                     &lt;idp1:E2ESndrId&gt;62839520376&lt;/idp1:E2ESndrId&gt;</w:t>
            </w:r>
          </w:p>
          <w:p w14:paraId="3AC78C64" w14:textId="77777777" w:rsidR="00C02B37" w:rsidRPr="00CE1A94" w:rsidRDefault="00C02B37" w:rsidP="001A6B3D">
            <w:pPr>
              <w:rPr>
                <w:sz w:val="16"/>
                <w:szCs w:val="16"/>
                <w:lang w:val="en-GB"/>
              </w:rPr>
            </w:pPr>
            <w:r w:rsidRPr="00CE1A94">
              <w:rPr>
                <w:sz w:val="16"/>
                <w:szCs w:val="16"/>
              </w:rPr>
              <w:t xml:space="preserve">                     </w:t>
            </w:r>
            <w:r w:rsidRPr="00CE1A94">
              <w:rPr>
                <w:sz w:val="16"/>
                <w:szCs w:val="16"/>
                <w:lang w:val="en-GB"/>
              </w:rPr>
              <w:t>&lt;idp1:E2ESndrSys&gt;SIL_62839520376&lt;/idp1:E2ESndrSys&gt;</w:t>
            </w:r>
          </w:p>
          <w:p w14:paraId="1461BCF6" w14:textId="77777777" w:rsidR="00C02B37" w:rsidRPr="00CE1A94" w:rsidRDefault="00C02B37" w:rsidP="001A6B3D">
            <w:pPr>
              <w:rPr>
                <w:sz w:val="16"/>
                <w:szCs w:val="16"/>
                <w:lang w:val="en-GB"/>
              </w:rPr>
            </w:pPr>
            <w:r w:rsidRPr="00CE1A94">
              <w:rPr>
                <w:sz w:val="16"/>
                <w:szCs w:val="16"/>
                <w:lang w:val="en-GB"/>
              </w:rPr>
              <w:t xml:space="preserve">                  &lt;/idp1:Sender&gt;</w:t>
            </w:r>
          </w:p>
          <w:p w14:paraId="049ADAAD" w14:textId="77777777" w:rsidR="00C02B37" w:rsidRPr="00CE1A94" w:rsidRDefault="00C02B37" w:rsidP="001A6B3D">
            <w:pPr>
              <w:rPr>
                <w:sz w:val="16"/>
                <w:szCs w:val="16"/>
                <w:lang w:val="en-GB"/>
              </w:rPr>
            </w:pPr>
            <w:r w:rsidRPr="00CE1A94">
              <w:rPr>
                <w:sz w:val="16"/>
                <w:szCs w:val="16"/>
                <w:lang w:val="en-GB"/>
              </w:rPr>
              <w:t xml:space="preserve">                  &lt;idp1:Receiver&gt;</w:t>
            </w:r>
          </w:p>
          <w:p w14:paraId="43C3BFE4" w14:textId="77777777" w:rsidR="00C02B37" w:rsidRPr="00CE1A94" w:rsidRDefault="00C02B37" w:rsidP="001A6B3D">
            <w:pPr>
              <w:rPr>
                <w:sz w:val="16"/>
                <w:szCs w:val="16"/>
              </w:rPr>
            </w:pPr>
            <w:r w:rsidRPr="00CE1A94">
              <w:rPr>
                <w:sz w:val="16"/>
                <w:szCs w:val="16"/>
                <w:lang w:val="en-GB"/>
              </w:rPr>
              <w:t xml:space="preserve">                     </w:t>
            </w:r>
            <w:r w:rsidRPr="00CE1A94">
              <w:rPr>
                <w:sz w:val="16"/>
                <w:szCs w:val="16"/>
              </w:rPr>
              <w:t>&lt;idp1:E2ERcvrId&gt;RECEIVERID&lt;/idp1:E2ERcvrId&gt;</w:t>
            </w:r>
          </w:p>
          <w:p w14:paraId="47A56BA3" w14:textId="77777777" w:rsidR="00C02B37" w:rsidRPr="00CE1A94" w:rsidRDefault="00C02B37" w:rsidP="001A6B3D">
            <w:pPr>
              <w:rPr>
                <w:sz w:val="16"/>
                <w:szCs w:val="16"/>
                <w:lang w:val="en-GB"/>
              </w:rPr>
            </w:pPr>
            <w:r w:rsidRPr="00CE1A94">
              <w:rPr>
                <w:sz w:val="16"/>
                <w:szCs w:val="16"/>
              </w:rPr>
              <w:t xml:space="preserve">                     </w:t>
            </w:r>
            <w:r w:rsidRPr="00CE1A94">
              <w:rPr>
                <w:sz w:val="16"/>
                <w:szCs w:val="16"/>
                <w:lang w:val="en-GB"/>
              </w:rPr>
              <w:t>&lt;idp1:E2ERcvrSys&gt;RECEIVERSYS&lt;/idp1:E2ERcvrSys&gt;</w:t>
            </w:r>
          </w:p>
          <w:p w14:paraId="301F35F1" w14:textId="77777777" w:rsidR="00C02B37" w:rsidRPr="00CE1A94" w:rsidRDefault="00C02B37" w:rsidP="001A6B3D">
            <w:pPr>
              <w:rPr>
                <w:sz w:val="16"/>
                <w:szCs w:val="16"/>
              </w:rPr>
            </w:pPr>
            <w:r w:rsidRPr="00CE1A94">
              <w:rPr>
                <w:sz w:val="16"/>
                <w:szCs w:val="16"/>
                <w:lang w:val="en-GB"/>
              </w:rPr>
              <w:t xml:space="preserve">                  </w:t>
            </w:r>
            <w:r w:rsidRPr="00CE1A94">
              <w:rPr>
                <w:sz w:val="16"/>
                <w:szCs w:val="16"/>
              </w:rPr>
              <w:t>&lt;/idp1:Receiver&gt;</w:t>
            </w:r>
          </w:p>
          <w:p w14:paraId="38651D57" w14:textId="77777777" w:rsidR="00C02B37" w:rsidRPr="00CE1A94" w:rsidRDefault="00C02B37" w:rsidP="001A6B3D">
            <w:pPr>
              <w:rPr>
                <w:sz w:val="16"/>
                <w:szCs w:val="16"/>
              </w:rPr>
            </w:pPr>
            <w:r w:rsidRPr="00CE1A94">
              <w:rPr>
                <w:sz w:val="16"/>
                <w:szCs w:val="16"/>
              </w:rPr>
              <w:t xml:space="preserve">               &lt;/idp1:E2E&gt;</w:t>
            </w:r>
          </w:p>
          <w:p w14:paraId="1A2374B0" w14:textId="77777777" w:rsidR="00C02B37" w:rsidRPr="00CE1A94" w:rsidRDefault="00C02B37" w:rsidP="001A6B3D">
            <w:pPr>
              <w:rPr>
                <w:sz w:val="16"/>
                <w:szCs w:val="16"/>
              </w:rPr>
            </w:pPr>
            <w:r w:rsidRPr="00CE1A94">
              <w:rPr>
                <w:sz w:val="16"/>
                <w:szCs w:val="16"/>
              </w:rPr>
              <w:t xml:space="preserve">            &lt;/idp1:IdpHeader&gt;</w:t>
            </w:r>
          </w:p>
          <w:p w14:paraId="5D4054DC" w14:textId="77777777" w:rsidR="00C02B37" w:rsidRPr="00CE1A94" w:rsidRDefault="00C02B37" w:rsidP="001A6B3D">
            <w:pPr>
              <w:rPr>
                <w:sz w:val="16"/>
                <w:szCs w:val="16"/>
              </w:rPr>
            </w:pPr>
            <w:r w:rsidRPr="00CE1A94">
              <w:rPr>
                <w:sz w:val="16"/>
                <w:szCs w:val="16"/>
              </w:rPr>
              <w:t xml:space="preserve">            &lt;idp:IdpBody&gt;</w:t>
            </w:r>
          </w:p>
          <w:p w14:paraId="08045C5C" w14:textId="77777777" w:rsidR="00C02B37" w:rsidRPr="00CE1A94" w:rsidRDefault="00C02B37" w:rsidP="001A6B3D">
            <w:pPr>
              <w:rPr>
                <w:sz w:val="16"/>
                <w:szCs w:val="16"/>
              </w:rPr>
            </w:pPr>
            <w:r w:rsidRPr="00CE1A94">
              <w:rPr>
                <w:sz w:val="16"/>
                <w:szCs w:val="16"/>
              </w:rPr>
              <w:t xml:space="preserve">               &lt;idp:ConfigurazioneTributi TipoOperazione="Update"&gt;</w:t>
            </w:r>
          </w:p>
          <w:p w14:paraId="2A57E022" w14:textId="77777777" w:rsidR="00C02B37" w:rsidRPr="00CE1A94" w:rsidRDefault="00C02B37" w:rsidP="001A6B3D">
            <w:pPr>
              <w:rPr>
                <w:sz w:val="16"/>
                <w:szCs w:val="16"/>
              </w:rPr>
            </w:pPr>
            <w:r w:rsidRPr="00CE1A94">
              <w:rPr>
                <w:sz w:val="16"/>
                <w:szCs w:val="16"/>
              </w:rPr>
              <w:t xml:space="preserve">                  &lt;idp:DatiAnagraficiTributo&gt;</w:t>
            </w:r>
          </w:p>
          <w:p w14:paraId="083E405D" w14:textId="77777777" w:rsidR="00C02B37" w:rsidRPr="00CE1A94" w:rsidRDefault="00C02B37" w:rsidP="001A6B3D">
            <w:pPr>
              <w:rPr>
                <w:sz w:val="16"/>
                <w:szCs w:val="16"/>
              </w:rPr>
            </w:pPr>
            <w:r w:rsidRPr="00CE1A94">
              <w:rPr>
                <w:sz w:val="16"/>
                <w:szCs w:val="16"/>
              </w:rPr>
              <w:t xml:space="preserve">                     &lt;idp:CodiceEnte&gt;62839520376&lt;/idp:CodiceEnte&gt;</w:t>
            </w:r>
          </w:p>
          <w:p w14:paraId="5737D240" w14:textId="77777777" w:rsidR="00C02B37" w:rsidRPr="00CE1A94" w:rsidRDefault="00C02B37" w:rsidP="001A6B3D">
            <w:pPr>
              <w:rPr>
                <w:sz w:val="16"/>
                <w:szCs w:val="16"/>
              </w:rPr>
            </w:pPr>
            <w:r w:rsidRPr="00CE1A94">
              <w:rPr>
                <w:sz w:val="16"/>
                <w:szCs w:val="16"/>
              </w:rPr>
              <w:t xml:space="preserve">                     &lt;idp:CodiceTributo&gt;62839520376_D1&lt;/idp:CodiceTributo&gt;</w:t>
            </w:r>
          </w:p>
          <w:p w14:paraId="1389D05F" w14:textId="77777777" w:rsidR="00C02B37" w:rsidRPr="00CE1A94" w:rsidRDefault="00C02B37" w:rsidP="001A6B3D">
            <w:pPr>
              <w:rPr>
                <w:sz w:val="16"/>
                <w:szCs w:val="16"/>
              </w:rPr>
            </w:pPr>
            <w:r w:rsidRPr="00CE1A94">
              <w:rPr>
                <w:sz w:val="16"/>
                <w:szCs w:val="16"/>
              </w:rPr>
              <w:t xml:space="preserve">                     &lt;idp:Descrizione&gt;Debito 1&lt;/idp:Descrizione&gt;</w:t>
            </w:r>
          </w:p>
          <w:p w14:paraId="290B8E4D" w14:textId="77777777" w:rsidR="00C02B37" w:rsidRPr="00CE1A94" w:rsidRDefault="00C02B37" w:rsidP="001A6B3D">
            <w:pPr>
              <w:rPr>
                <w:sz w:val="16"/>
                <w:szCs w:val="16"/>
              </w:rPr>
            </w:pPr>
            <w:r w:rsidRPr="00CE1A94">
              <w:rPr>
                <w:sz w:val="16"/>
                <w:szCs w:val="16"/>
              </w:rPr>
              <w:t xml:space="preserve">                     &lt;idp:Categoria&gt;DEFAULT&lt;/idp:Categoria&gt;</w:t>
            </w:r>
          </w:p>
          <w:p w14:paraId="3B5EE5E2" w14:textId="77777777" w:rsidR="00C02B37" w:rsidRPr="00CE1A94" w:rsidRDefault="00C02B37" w:rsidP="001A6B3D">
            <w:pPr>
              <w:rPr>
                <w:sz w:val="16"/>
                <w:szCs w:val="16"/>
              </w:rPr>
            </w:pPr>
            <w:r w:rsidRPr="00CE1A94">
              <w:rPr>
                <w:sz w:val="16"/>
                <w:szCs w:val="16"/>
              </w:rPr>
              <w:t xml:space="preserve">                     &lt;idp:CodiceSilEnte&gt;SIL_62839520376&lt;/idp:CodiceSilEnte&gt;</w:t>
            </w:r>
          </w:p>
          <w:p w14:paraId="42A5D4A3" w14:textId="77777777" w:rsidR="00C02B37" w:rsidRPr="00CE1A94" w:rsidRDefault="00C02B37" w:rsidP="001A6B3D">
            <w:pPr>
              <w:rPr>
                <w:sz w:val="16"/>
                <w:szCs w:val="16"/>
              </w:rPr>
            </w:pPr>
            <w:r w:rsidRPr="00CE1A94">
              <w:rPr>
                <w:sz w:val="16"/>
                <w:szCs w:val="16"/>
              </w:rPr>
              <w:t xml:space="preserve">                     &lt;idp:IBANAccreditoBancario&gt;IT07N0503402801000000000665&lt;/idp:IBANAccreditoBancario&gt;</w:t>
            </w:r>
          </w:p>
          <w:p w14:paraId="6EDB3A44" w14:textId="77777777" w:rsidR="00C02B37" w:rsidRPr="00CE1A94" w:rsidRDefault="00C02B37" w:rsidP="001A6B3D">
            <w:pPr>
              <w:rPr>
                <w:sz w:val="16"/>
                <w:szCs w:val="16"/>
              </w:rPr>
            </w:pPr>
            <w:r w:rsidRPr="00CE1A94">
              <w:rPr>
                <w:sz w:val="16"/>
                <w:szCs w:val="16"/>
              </w:rPr>
              <w:t xml:space="preserve">                     &lt;idp:IBANAccreditoPostale&gt;IT11B0760102800000027748508&lt;/idp:IBANAccreditoPostale&gt;</w:t>
            </w:r>
          </w:p>
          <w:p w14:paraId="6B5746B9" w14:textId="77777777" w:rsidR="00C02B37" w:rsidRPr="00CE1A94" w:rsidRDefault="00C02B37" w:rsidP="001A6B3D">
            <w:pPr>
              <w:rPr>
                <w:sz w:val="16"/>
                <w:szCs w:val="16"/>
              </w:rPr>
            </w:pPr>
            <w:r w:rsidRPr="00CE1A94">
              <w:rPr>
                <w:sz w:val="16"/>
                <w:szCs w:val="16"/>
              </w:rPr>
              <w:t xml:space="preserve">                     &lt;idp:Stato&gt;Attivo&lt;/idp:Stato&gt;</w:t>
            </w:r>
          </w:p>
          <w:p w14:paraId="0E412983" w14:textId="77777777" w:rsidR="00C02B37" w:rsidRPr="00CE1A94" w:rsidRDefault="00C02B37" w:rsidP="001A6B3D">
            <w:pPr>
              <w:rPr>
                <w:sz w:val="16"/>
                <w:szCs w:val="16"/>
              </w:rPr>
            </w:pPr>
            <w:r w:rsidRPr="00CE1A94">
              <w:rPr>
                <w:sz w:val="16"/>
                <w:szCs w:val="16"/>
              </w:rPr>
              <w:t xml:space="preserve">                     &lt;idp:PagamentoPressoPSP&gt;true&lt;/idp:PagamentoPressoPSP&gt;</w:t>
            </w:r>
          </w:p>
          <w:p w14:paraId="74E23544" w14:textId="77777777" w:rsidR="00C02B37" w:rsidRPr="00CE1A94" w:rsidRDefault="00C02B37" w:rsidP="001A6B3D">
            <w:pPr>
              <w:rPr>
                <w:sz w:val="16"/>
                <w:szCs w:val="16"/>
              </w:rPr>
            </w:pPr>
            <w:r w:rsidRPr="00CE1A94">
              <w:rPr>
                <w:sz w:val="16"/>
                <w:szCs w:val="16"/>
              </w:rPr>
              <w:t xml:space="preserve">                     &lt;idp:IuvGenerato&gt;false&lt;/idp:IuvGenerato&gt;</w:t>
            </w:r>
          </w:p>
          <w:p w14:paraId="25227820" w14:textId="77777777" w:rsidR="00C02B37" w:rsidRPr="00CE1A94" w:rsidRDefault="00C02B37" w:rsidP="001A6B3D">
            <w:pPr>
              <w:rPr>
                <w:sz w:val="16"/>
                <w:szCs w:val="16"/>
              </w:rPr>
            </w:pPr>
            <w:r w:rsidRPr="00CE1A94">
              <w:rPr>
                <w:sz w:val="16"/>
                <w:szCs w:val="16"/>
              </w:rPr>
              <w:t xml:space="preserve">                  &lt;/idp:DatiAnagraficiTributo&gt;</w:t>
            </w:r>
          </w:p>
          <w:p w14:paraId="3667385F" w14:textId="77777777" w:rsidR="00C02B37" w:rsidRPr="00CE1A94" w:rsidRDefault="00C02B37" w:rsidP="001A6B3D">
            <w:pPr>
              <w:rPr>
                <w:sz w:val="16"/>
                <w:szCs w:val="16"/>
              </w:rPr>
            </w:pPr>
            <w:r w:rsidRPr="00CE1A94">
              <w:rPr>
                <w:sz w:val="16"/>
                <w:szCs w:val="16"/>
              </w:rPr>
              <w:t xml:space="preserve">                  &lt;idp:ParametriGenerazioneIUV&gt;</w:t>
            </w:r>
          </w:p>
          <w:p w14:paraId="30EA58B3" w14:textId="77777777" w:rsidR="00C02B37" w:rsidRPr="00CE1A94" w:rsidRDefault="00C02B37" w:rsidP="001A6B3D">
            <w:pPr>
              <w:rPr>
                <w:sz w:val="16"/>
                <w:szCs w:val="16"/>
              </w:rPr>
            </w:pPr>
            <w:r w:rsidRPr="00CE1A94">
              <w:rPr>
                <w:sz w:val="16"/>
                <w:szCs w:val="16"/>
              </w:rPr>
              <w:t xml:space="preserve">                     &lt;idp:PrefissoGenerazioneIUV&gt;52&lt;/idp:PrefissoGenerazioneIUV&gt;</w:t>
            </w:r>
          </w:p>
          <w:p w14:paraId="295989BE" w14:textId="77777777" w:rsidR="00C02B37" w:rsidRPr="00CE1A94" w:rsidRDefault="00C02B37" w:rsidP="001A6B3D">
            <w:pPr>
              <w:rPr>
                <w:sz w:val="16"/>
                <w:szCs w:val="16"/>
              </w:rPr>
            </w:pPr>
            <w:r w:rsidRPr="00CE1A94">
              <w:rPr>
                <w:sz w:val="16"/>
                <w:szCs w:val="16"/>
              </w:rPr>
              <w:t xml:space="preserve">                  &lt;/idp:ParametriGenerazioneIUV&gt;</w:t>
            </w:r>
          </w:p>
          <w:p w14:paraId="6B061922" w14:textId="77777777" w:rsidR="00C02B37" w:rsidRPr="00CE1A94" w:rsidRDefault="00C02B37" w:rsidP="001A6B3D">
            <w:pPr>
              <w:rPr>
                <w:sz w:val="16"/>
                <w:szCs w:val="16"/>
              </w:rPr>
            </w:pPr>
            <w:r w:rsidRPr="00CE1A94">
              <w:rPr>
                <w:sz w:val="16"/>
                <w:szCs w:val="16"/>
              </w:rPr>
              <w:t xml:space="preserve">               &lt;/idp:ConfigurazioneTributi&gt;</w:t>
            </w:r>
          </w:p>
          <w:p w14:paraId="63FF28C2" w14:textId="77777777" w:rsidR="00C02B37" w:rsidRPr="00CE1A94" w:rsidRDefault="00C02B37" w:rsidP="001A6B3D">
            <w:pPr>
              <w:rPr>
                <w:sz w:val="16"/>
                <w:szCs w:val="16"/>
              </w:rPr>
            </w:pPr>
            <w:r w:rsidRPr="00CE1A94">
              <w:rPr>
                <w:sz w:val="16"/>
                <w:szCs w:val="16"/>
              </w:rPr>
              <w:t xml:space="preserve">            &lt;/idp:IdpBody&gt;</w:t>
            </w:r>
          </w:p>
          <w:p w14:paraId="4ECB7A9C" w14:textId="77777777" w:rsidR="00C02B37" w:rsidRPr="00CE1A94" w:rsidRDefault="00C02B37" w:rsidP="001A6B3D">
            <w:pPr>
              <w:rPr>
                <w:sz w:val="16"/>
                <w:szCs w:val="16"/>
              </w:rPr>
            </w:pPr>
            <w:r w:rsidRPr="00CE1A94">
              <w:rPr>
                <w:sz w:val="16"/>
                <w:szCs w:val="16"/>
              </w:rPr>
              <w:t xml:space="preserve">         &lt;/idp:IdpConfigurazioneTributi&gt;</w:t>
            </w:r>
          </w:p>
          <w:p w14:paraId="6F2B8E3B" w14:textId="77777777" w:rsidR="00C02B37" w:rsidRPr="00CE1A94" w:rsidRDefault="00C02B37" w:rsidP="001A6B3D">
            <w:pPr>
              <w:rPr>
                <w:sz w:val="16"/>
                <w:szCs w:val="16"/>
              </w:rPr>
            </w:pPr>
            <w:r w:rsidRPr="00CE1A94">
              <w:rPr>
                <w:sz w:val="16"/>
                <w:szCs w:val="16"/>
              </w:rPr>
              <w:t xml:space="preserve">      &lt;/prox:IdpConfigurazioneTributi&gt;</w:t>
            </w:r>
          </w:p>
          <w:p w14:paraId="74FC6C49" w14:textId="77777777" w:rsidR="00C02B37" w:rsidRPr="00CE1A94" w:rsidRDefault="00C02B37" w:rsidP="001A6B3D">
            <w:pPr>
              <w:rPr>
                <w:sz w:val="16"/>
                <w:szCs w:val="16"/>
              </w:rPr>
            </w:pPr>
            <w:r w:rsidRPr="00CE1A94">
              <w:rPr>
                <w:sz w:val="16"/>
                <w:szCs w:val="16"/>
              </w:rPr>
              <w:t xml:space="preserve">   &lt;/soapenv:Body&gt;</w:t>
            </w:r>
          </w:p>
          <w:p w14:paraId="12D31A4B" w14:textId="77777777" w:rsidR="00C02B37" w:rsidRPr="00CE1A94" w:rsidRDefault="00C02B37" w:rsidP="001A6B3D">
            <w:pPr>
              <w:rPr>
                <w:sz w:val="16"/>
                <w:szCs w:val="16"/>
              </w:rPr>
            </w:pPr>
            <w:r w:rsidRPr="00CE1A94">
              <w:rPr>
                <w:sz w:val="16"/>
                <w:szCs w:val="16"/>
              </w:rPr>
              <w:t>&lt;/soapenv:Envelope&gt;</w:t>
            </w:r>
          </w:p>
        </w:tc>
      </w:tr>
      <w:tr w:rsidR="00C02B37" w:rsidRPr="00C84A37" w14:paraId="416112F7" w14:textId="77777777" w:rsidTr="001A6B3D">
        <w:trPr>
          <w:trHeight w:val="540"/>
        </w:trPr>
        <w:tc>
          <w:tcPr>
            <w:tcW w:w="626" w:type="dxa"/>
          </w:tcPr>
          <w:p w14:paraId="09075DE6" w14:textId="77777777" w:rsidR="00C02B37" w:rsidRPr="00C84A37" w:rsidRDefault="00C02B37" w:rsidP="001A6B3D">
            <w:pPr>
              <w:rPr>
                <w:b/>
              </w:rPr>
            </w:pPr>
            <w:r w:rsidRPr="00C84A37">
              <w:rPr>
                <w:b/>
              </w:rPr>
              <w:lastRenderedPageBreak/>
              <w:t>Step</w:t>
            </w:r>
          </w:p>
        </w:tc>
        <w:tc>
          <w:tcPr>
            <w:tcW w:w="1815" w:type="dxa"/>
          </w:tcPr>
          <w:p w14:paraId="7AA9FB38" w14:textId="77777777" w:rsidR="00C02B37" w:rsidRPr="00C84A37" w:rsidRDefault="00C02B37" w:rsidP="001A6B3D">
            <w:pPr>
              <w:rPr>
                <w:b/>
              </w:rPr>
            </w:pPr>
            <w:r w:rsidRPr="00C84A37">
              <w:rPr>
                <w:b/>
              </w:rPr>
              <w:t>Azione</w:t>
            </w:r>
          </w:p>
        </w:tc>
        <w:tc>
          <w:tcPr>
            <w:tcW w:w="6296" w:type="dxa"/>
            <w:gridSpan w:val="2"/>
          </w:tcPr>
          <w:p w14:paraId="66179C29" w14:textId="77777777" w:rsidR="00C02B37" w:rsidRPr="00C84A37" w:rsidRDefault="00C02B37" w:rsidP="001A6B3D">
            <w:pPr>
              <w:rPr>
                <w:b/>
              </w:rPr>
            </w:pPr>
            <w:r w:rsidRPr="00C84A37">
              <w:rPr>
                <w:b/>
              </w:rPr>
              <w:t>Risultato atteso</w:t>
            </w:r>
          </w:p>
        </w:tc>
        <w:tc>
          <w:tcPr>
            <w:tcW w:w="1117" w:type="dxa"/>
          </w:tcPr>
          <w:p w14:paraId="32CEC4CF" w14:textId="77777777" w:rsidR="00C02B37" w:rsidRPr="00C84A37" w:rsidRDefault="00C02B37" w:rsidP="001A6B3D">
            <w:pPr>
              <w:rPr>
                <w:b/>
              </w:rPr>
            </w:pPr>
            <w:r w:rsidRPr="00C84A37">
              <w:rPr>
                <w:b/>
              </w:rPr>
              <w:t>Esito</w:t>
            </w:r>
          </w:p>
        </w:tc>
      </w:tr>
      <w:tr w:rsidR="00C02B37" w:rsidRPr="00C84A37" w14:paraId="7A318373" w14:textId="77777777" w:rsidTr="001A6B3D">
        <w:trPr>
          <w:trHeight w:val="1800"/>
        </w:trPr>
        <w:tc>
          <w:tcPr>
            <w:tcW w:w="626" w:type="dxa"/>
          </w:tcPr>
          <w:p w14:paraId="4421586F" w14:textId="77777777" w:rsidR="00C02B37" w:rsidRPr="00C84A37" w:rsidRDefault="00C02B37" w:rsidP="001A6B3D">
            <w:r>
              <w:t>1</w:t>
            </w:r>
          </w:p>
        </w:tc>
        <w:tc>
          <w:tcPr>
            <w:tcW w:w="1815" w:type="dxa"/>
          </w:tcPr>
          <w:p w14:paraId="4E4A77D6"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19E41A98"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&lt;soap:Envelope xmlns:soap="http://schemas.xmlsoap.org/soap/envelope/"&gt;</w:t>
            </w:r>
          </w:p>
          <w:p w14:paraId="5EDD087E" w14:textId="77777777" w:rsidR="00C02B37" w:rsidRPr="00CE1A94" w:rsidRDefault="00C02B37" w:rsidP="001A6B3D">
            <w:pPr>
              <w:shd w:val="clear" w:color="auto" w:fill="FFFFFE"/>
              <w:spacing w:line="240" w:lineRule="atLeast"/>
              <w:rPr>
                <w:sz w:val="16"/>
                <w:szCs w:val="16"/>
              </w:rPr>
            </w:pPr>
            <w:r w:rsidRPr="00CE1A94">
              <w:rPr>
                <w:sz w:val="16"/>
                <w:szCs w:val="16"/>
                <w:lang w:val="en-GB"/>
              </w:rPr>
              <w:t xml:space="preserve">   </w:t>
            </w:r>
            <w:r w:rsidRPr="00CE1A94">
              <w:rPr>
                <w:sz w:val="16"/>
                <w:szCs w:val="16"/>
              </w:rPr>
              <w:t>&lt;soap:Body&gt;</w:t>
            </w:r>
          </w:p>
          <w:p w14:paraId="609BAA5B"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&lt;ns3:IdpConfigurazioneTributi.Esito xmlns="http://www.cart.rete.toscana.it/servizi/iris_1_1/IdpHeader" xmlns:ns2="http://www.cart.rete.toscana.it/servizi/iris_1_1/IdpConfigurazione" xmlns:ns3="http://www.cart.rete.toscana.it/servizi/iris_1_1/proxy" xmlns:ns4="http://www.cart.rete.toscana.it/servizi/iris_1_1/IdpEsito" xmlns:ns5="http://www.cart.rete.toscana.it/servizi/iris_1_1/IdpInclude"&gt;</w:t>
            </w:r>
          </w:p>
          <w:p w14:paraId="4EE34411"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&lt;ns4:IdpEsito Versione="01.00-00"&gt;</w:t>
            </w:r>
          </w:p>
          <w:p w14:paraId="7FB7264D"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&lt;IdpHeader&gt;</w:t>
            </w:r>
          </w:p>
          <w:p w14:paraId="304547EB"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&lt;TRT&gt;</w:t>
            </w:r>
          </w:p>
          <w:p w14:paraId="6CE4C43B"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&lt;ServiceName&gt;IdpConfigurazioneEnte&lt;/ServiceName&gt;</w:t>
            </w:r>
          </w:p>
          <w:p w14:paraId="1F48FEAD"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&lt;MsgId&gt;TRT1584036174091&lt;/MsgId&gt;</w:t>
            </w:r>
          </w:p>
          <w:p w14:paraId="4E5EF469" w14:textId="77777777" w:rsidR="00C02B37" w:rsidRPr="00CE1A94" w:rsidRDefault="00C02B37" w:rsidP="001A6B3D">
            <w:pPr>
              <w:shd w:val="clear" w:color="auto" w:fill="FFFFFE"/>
              <w:spacing w:line="240" w:lineRule="atLeast"/>
              <w:rPr>
                <w:sz w:val="16"/>
                <w:szCs w:val="16"/>
                <w:lang w:val="en-GB"/>
              </w:rPr>
            </w:pPr>
            <w:r w:rsidRPr="00CE1A94">
              <w:rPr>
                <w:sz w:val="16"/>
                <w:szCs w:val="16"/>
              </w:rPr>
              <w:t xml:space="preserve">                  </w:t>
            </w:r>
            <w:r w:rsidRPr="00CE1A94">
              <w:rPr>
                <w:sz w:val="16"/>
                <w:szCs w:val="16"/>
                <w:lang w:val="en-GB"/>
              </w:rPr>
              <w:t>&lt;XMLCrtDt&gt;2020-03-12T19:02:54.098+01:00&lt;/XMLCrtDt&gt;</w:t>
            </w:r>
          </w:p>
          <w:p w14:paraId="2BD33783"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&lt;Sender&gt;</w:t>
            </w:r>
          </w:p>
          <w:p w14:paraId="61056E7C"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&lt;SenderId&gt;62839520376&lt;/SenderId&gt;</w:t>
            </w:r>
          </w:p>
          <w:p w14:paraId="286C7958"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&lt;SenderSys&gt;SIL_62839520376&lt;/SenderSys&gt;</w:t>
            </w:r>
          </w:p>
          <w:p w14:paraId="6477E6D4"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&lt;/Sender&gt;</w:t>
            </w:r>
          </w:p>
          <w:p w14:paraId="66DF4641"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&lt;Receiver&gt;</w:t>
            </w:r>
          </w:p>
          <w:p w14:paraId="1E971364"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&lt;ReceiverId&gt;RECEIVERID&lt;/ReceiverId&gt;</w:t>
            </w:r>
          </w:p>
          <w:p w14:paraId="24CFACC3"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&lt;ReceiverSys&gt;RECEIVERSYS&lt;/ReceiverSys&gt;</w:t>
            </w:r>
          </w:p>
          <w:p w14:paraId="4E23689D" w14:textId="77777777" w:rsidR="00C02B37" w:rsidRPr="00CE1A94" w:rsidRDefault="00C02B37" w:rsidP="001A6B3D">
            <w:pPr>
              <w:shd w:val="clear" w:color="auto" w:fill="FFFFFE"/>
              <w:spacing w:line="240" w:lineRule="atLeast"/>
              <w:rPr>
                <w:sz w:val="16"/>
                <w:szCs w:val="16"/>
              </w:rPr>
            </w:pPr>
            <w:r w:rsidRPr="00CE1A94">
              <w:rPr>
                <w:sz w:val="16"/>
                <w:szCs w:val="16"/>
                <w:lang w:val="en-GB"/>
              </w:rPr>
              <w:t xml:space="preserve">                  </w:t>
            </w:r>
            <w:r w:rsidRPr="00CE1A94">
              <w:rPr>
                <w:sz w:val="16"/>
                <w:szCs w:val="16"/>
              </w:rPr>
              <w:t>&lt;/Receiver&gt;</w:t>
            </w:r>
          </w:p>
          <w:p w14:paraId="3F713C95" w14:textId="77777777" w:rsidR="00C02B37" w:rsidRPr="00CE1A94" w:rsidRDefault="00C02B37" w:rsidP="001A6B3D">
            <w:pPr>
              <w:shd w:val="clear" w:color="auto" w:fill="FFFFFE"/>
              <w:spacing w:line="240" w:lineRule="atLeast"/>
              <w:rPr>
                <w:sz w:val="16"/>
                <w:szCs w:val="16"/>
              </w:rPr>
            </w:pPr>
            <w:r w:rsidRPr="00CE1A94">
              <w:rPr>
                <w:sz w:val="16"/>
                <w:szCs w:val="16"/>
              </w:rPr>
              <w:lastRenderedPageBreak/>
              <w:t xml:space="preserve">               &lt;/TRT&gt;</w:t>
            </w:r>
          </w:p>
          <w:p w14:paraId="762DE908"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&lt;E2E&gt;</w:t>
            </w:r>
          </w:p>
          <w:p w14:paraId="5A51CDFE"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&lt;E2ESrvcNm&gt;IdpConfigurazioneEnte&lt;/E2ESrvcNm&gt;</w:t>
            </w:r>
          </w:p>
          <w:p w14:paraId="0F586D4E"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&lt;E2EMsgId&gt;E2E1584036174104&lt;/E2EMsgId&gt;</w:t>
            </w:r>
          </w:p>
          <w:p w14:paraId="4E660F9E"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&lt;XMLCrtDt&gt;2020-03-12T19:02:54.111+01:00&lt;/XMLCrtDt&gt;</w:t>
            </w:r>
          </w:p>
          <w:p w14:paraId="3C7208C6"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&lt;Sender&gt;</w:t>
            </w:r>
          </w:p>
          <w:p w14:paraId="7DC76EBD"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&lt;E2ESndrId&gt;62839520376&lt;/E2ESndrId&gt;</w:t>
            </w:r>
          </w:p>
          <w:p w14:paraId="66F04E8E"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&lt;E2ESndrSys&gt;SIL_62839520376&lt;/E2ESndrSys&gt;</w:t>
            </w:r>
          </w:p>
          <w:p w14:paraId="2C028E34" w14:textId="77777777" w:rsidR="00C02B37" w:rsidRPr="00CE1A94" w:rsidRDefault="00C02B37" w:rsidP="001A6B3D">
            <w:pPr>
              <w:shd w:val="clear" w:color="auto" w:fill="FFFFFE"/>
              <w:spacing w:line="240" w:lineRule="atLeast"/>
              <w:rPr>
                <w:sz w:val="16"/>
                <w:szCs w:val="16"/>
                <w:lang w:val="en-GB"/>
              </w:rPr>
            </w:pPr>
            <w:r w:rsidRPr="00CE1A94">
              <w:rPr>
                <w:sz w:val="16"/>
                <w:szCs w:val="16"/>
              </w:rPr>
              <w:t xml:space="preserve">                  </w:t>
            </w:r>
            <w:r w:rsidRPr="00CE1A94">
              <w:rPr>
                <w:sz w:val="16"/>
                <w:szCs w:val="16"/>
                <w:lang w:val="en-GB"/>
              </w:rPr>
              <w:t>&lt;/Sender&gt;</w:t>
            </w:r>
          </w:p>
          <w:p w14:paraId="79163AF4"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&lt;Receiver&gt;</w:t>
            </w:r>
          </w:p>
          <w:p w14:paraId="64E08937"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&lt;E2ERcvrId&gt;RECEIVERID&lt;/E2ERcvrId&gt;</w:t>
            </w:r>
          </w:p>
          <w:p w14:paraId="14FCF673"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&lt;E2ERcvrSys&gt;RECEIVERSYS&lt;/E2ERcvrSys&gt;</w:t>
            </w:r>
          </w:p>
          <w:p w14:paraId="478749BB"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&lt;/Receiver&gt;</w:t>
            </w:r>
          </w:p>
          <w:p w14:paraId="2C246E5D" w14:textId="77777777" w:rsidR="00C02B37" w:rsidRPr="00CE1A94" w:rsidRDefault="00C02B37" w:rsidP="001A6B3D">
            <w:pPr>
              <w:shd w:val="clear" w:color="auto" w:fill="FFFFFE"/>
              <w:spacing w:line="240" w:lineRule="atLeast"/>
              <w:rPr>
                <w:sz w:val="16"/>
                <w:szCs w:val="16"/>
              </w:rPr>
            </w:pPr>
            <w:r w:rsidRPr="00CE1A94">
              <w:rPr>
                <w:sz w:val="16"/>
                <w:szCs w:val="16"/>
                <w:lang w:val="en-GB"/>
              </w:rPr>
              <w:t xml:space="preserve">               </w:t>
            </w:r>
            <w:r w:rsidRPr="00CE1A94">
              <w:rPr>
                <w:sz w:val="16"/>
                <w:szCs w:val="16"/>
              </w:rPr>
              <w:t>&lt;/E2E&gt;</w:t>
            </w:r>
          </w:p>
          <w:p w14:paraId="0CAAC10D"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&lt;/IdpHeader&gt;</w:t>
            </w:r>
          </w:p>
          <w:p w14:paraId="0DBCCC58"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&lt;ns4:IdpBody&gt;</w:t>
            </w:r>
          </w:p>
          <w:p w14:paraId="1EF7FD6C"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&lt;ns4:InfoMessaggio&gt;</w:t>
            </w:r>
          </w:p>
          <w:p w14:paraId="2AC1ED94"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&lt;ns4:Stato&gt;Elaborato Correttamente&lt;/ns4:Stato&gt;</w:t>
            </w:r>
          </w:p>
          <w:p w14:paraId="6CC41C55"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&lt;/ns4:InfoMessaggio&gt;</w:t>
            </w:r>
          </w:p>
          <w:p w14:paraId="3A7FD35A"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&lt;ns4:InfoDettaglio/&gt;</w:t>
            </w:r>
          </w:p>
          <w:p w14:paraId="54DC01E1"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&lt;/ns4:IdpBody&gt;</w:t>
            </w:r>
          </w:p>
          <w:p w14:paraId="1740FAF1"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&lt;/ns4:IdpEsito&gt;</w:t>
            </w:r>
          </w:p>
          <w:p w14:paraId="32E7C01A"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&lt;/ns3:IdpConfigurazioneTributi.Esito&gt;</w:t>
            </w:r>
          </w:p>
          <w:p w14:paraId="7FC16308"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&lt;/soap:Body&gt;</w:t>
            </w:r>
          </w:p>
          <w:p w14:paraId="390135F3" w14:textId="77777777" w:rsidR="00C02B37" w:rsidRPr="00CE1A94" w:rsidRDefault="00C02B37" w:rsidP="001A6B3D">
            <w:pPr>
              <w:shd w:val="clear" w:color="auto" w:fill="FFFFFE"/>
              <w:spacing w:line="240" w:lineRule="atLeast"/>
              <w:rPr>
                <w:sz w:val="16"/>
                <w:szCs w:val="16"/>
              </w:rPr>
            </w:pPr>
            <w:r w:rsidRPr="00CE1A94">
              <w:rPr>
                <w:sz w:val="16"/>
                <w:szCs w:val="16"/>
              </w:rPr>
              <w:t>&lt;/soap:Envelope&gt;</w:t>
            </w:r>
          </w:p>
        </w:tc>
        <w:tc>
          <w:tcPr>
            <w:tcW w:w="1117" w:type="dxa"/>
            <w:vAlign w:val="center"/>
          </w:tcPr>
          <w:p w14:paraId="7E7F717B"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588CD813" w14:textId="77777777" w:rsidR="00C02B37" w:rsidRDefault="00C02B37" w:rsidP="00C02B37"/>
    <w:p w14:paraId="2E4A3023" w14:textId="77777777" w:rsidR="00C02B37" w:rsidRDefault="00C02B37" w:rsidP="00C02B37">
      <w:pPr>
        <w:pStyle w:val="Titolo4"/>
      </w:pPr>
      <w:r w:rsidRPr="00A04A39">
        <w:t>TC_</w:t>
      </w:r>
      <w:r>
        <w:t>CENSIMENTO_05</w:t>
      </w:r>
    </w:p>
    <w:tbl>
      <w:tblPr>
        <w:tblStyle w:val="Grigliatabella"/>
        <w:tblW w:w="9854" w:type="dxa"/>
        <w:tblLook w:val="04A0" w:firstRow="1" w:lastRow="0" w:firstColumn="1" w:lastColumn="0" w:noHBand="0" w:noVBand="1"/>
      </w:tblPr>
      <w:tblGrid>
        <w:gridCol w:w="626"/>
        <w:gridCol w:w="1815"/>
        <w:gridCol w:w="1784"/>
        <w:gridCol w:w="4512"/>
        <w:gridCol w:w="1117"/>
      </w:tblGrid>
      <w:tr w:rsidR="00C02B37" w:rsidRPr="00C84A37" w14:paraId="0D2E2A2F" w14:textId="77777777" w:rsidTr="001A6B3D">
        <w:trPr>
          <w:gridAfter w:val="2"/>
          <w:wAfter w:w="5629" w:type="dxa"/>
          <w:trHeight w:val="583"/>
        </w:trPr>
        <w:tc>
          <w:tcPr>
            <w:tcW w:w="4225" w:type="dxa"/>
            <w:gridSpan w:val="3"/>
            <w:shd w:val="clear" w:color="auto" w:fill="DEEAF6" w:themeFill="accent1" w:themeFillTint="33"/>
          </w:tcPr>
          <w:p w14:paraId="6F258362" w14:textId="77777777" w:rsidR="00C02B37" w:rsidRPr="00C84A37" w:rsidRDefault="00C02B37" w:rsidP="001A6B3D">
            <w:pPr>
              <w:rPr>
                <w:b/>
              </w:rPr>
            </w:pPr>
            <w:r w:rsidRPr="00C84A37">
              <w:rPr>
                <w:b/>
              </w:rPr>
              <w:t>TC_</w:t>
            </w:r>
            <w:r>
              <w:rPr>
                <w:b/>
              </w:rPr>
              <w:t>CENSIMENTO_05</w:t>
            </w:r>
          </w:p>
        </w:tc>
      </w:tr>
      <w:tr w:rsidR="00C02B37" w:rsidRPr="00C84A37" w14:paraId="45964A0F" w14:textId="77777777" w:rsidTr="001A6B3D">
        <w:trPr>
          <w:trHeight w:val="550"/>
        </w:trPr>
        <w:tc>
          <w:tcPr>
            <w:tcW w:w="2441" w:type="dxa"/>
            <w:gridSpan w:val="2"/>
          </w:tcPr>
          <w:p w14:paraId="3F150FFC" w14:textId="77777777" w:rsidR="00C02B37" w:rsidRPr="00C84A37" w:rsidRDefault="00C02B37" w:rsidP="001A6B3D">
            <w:pPr>
              <w:rPr>
                <w:b/>
              </w:rPr>
            </w:pPr>
            <w:r w:rsidRPr="00C84A37">
              <w:rPr>
                <w:b/>
              </w:rPr>
              <w:t>Titolo</w:t>
            </w:r>
          </w:p>
        </w:tc>
        <w:tc>
          <w:tcPr>
            <w:tcW w:w="7413" w:type="dxa"/>
            <w:gridSpan w:val="3"/>
          </w:tcPr>
          <w:p w14:paraId="26131841" w14:textId="77777777" w:rsidR="00C02B37" w:rsidRPr="00C84A37" w:rsidRDefault="00C02B37" w:rsidP="001A6B3D">
            <w:r>
              <w:t>Inserimento tributo 2</w:t>
            </w:r>
          </w:p>
        </w:tc>
      </w:tr>
      <w:tr w:rsidR="00C02B37" w:rsidRPr="00C84A37" w14:paraId="1F54DA45" w14:textId="77777777" w:rsidTr="001A6B3D">
        <w:trPr>
          <w:trHeight w:val="550"/>
        </w:trPr>
        <w:tc>
          <w:tcPr>
            <w:tcW w:w="2441" w:type="dxa"/>
            <w:gridSpan w:val="2"/>
          </w:tcPr>
          <w:p w14:paraId="31A3F020" w14:textId="77777777" w:rsidR="00C02B37" w:rsidRPr="00C84A37" w:rsidRDefault="00C02B37" w:rsidP="001A6B3D">
            <w:pPr>
              <w:rPr>
                <w:b/>
              </w:rPr>
            </w:pPr>
            <w:r w:rsidRPr="00C84A37">
              <w:rPr>
                <w:b/>
              </w:rPr>
              <w:t>Descrizione</w:t>
            </w:r>
          </w:p>
        </w:tc>
        <w:tc>
          <w:tcPr>
            <w:tcW w:w="7413" w:type="dxa"/>
            <w:gridSpan w:val="3"/>
          </w:tcPr>
          <w:p w14:paraId="793FCAD2" w14:textId="77777777" w:rsidR="00C02B37" w:rsidRPr="00C84A37" w:rsidRDefault="00C02B37" w:rsidP="001A6B3D">
            <w:r>
              <w:t>Viene censito il secondo tributo dell’ente creditore</w:t>
            </w:r>
          </w:p>
        </w:tc>
      </w:tr>
      <w:tr w:rsidR="00C02B37" w:rsidRPr="00C84A37" w14:paraId="317CFF74" w14:textId="77777777" w:rsidTr="001A6B3D">
        <w:trPr>
          <w:trHeight w:val="550"/>
        </w:trPr>
        <w:tc>
          <w:tcPr>
            <w:tcW w:w="2441" w:type="dxa"/>
            <w:gridSpan w:val="2"/>
          </w:tcPr>
          <w:p w14:paraId="154645D6" w14:textId="77777777" w:rsidR="00C02B37" w:rsidRPr="00C84A37" w:rsidRDefault="00C02B37" w:rsidP="001A6B3D">
            <w:pPr>
              <w:rPr>
                <w:b/>
              </w:rPr>
            </w:pPr>
            <w:r>
              <w:rPr>
                <w:b/>
              </w:rPr>
              <w:t>Id Ruolo/Attore</w:t>
            </w:r>
          </w:p>
        </w:tc>
        <w:tc>
          <w:tcPr>
            <w:tcW w:w="7413" w:type="dxa"/>
            <w:gridSpan w:val="3"/>
          </w:tcPr>
          <w:p w14:paraId="43F1E222" w14:textId="77777777" w:rsidR="00C02B37" w:rsidRDefault="00C02B37" w:rsidP="001A6B3D">
            <w:r>
              <w:t>001</w:t>
            </w:r>
          </w:p>
        </w:tc>
      </w:tr>
      <w:tr w:rsidR="00C02B37" w:rsidRPr="00C84A37" w14:paraId="26DA7E17" w14:textId="77777777" w:rsidTr="001A6B3D">
        <w:tc>
          <w:tcPr>
            <w:tcW w:w="2441" w:type="dxa"/>
            <w:gridSpan w:val="2"/>
            <w:vAlign w:val="center"/>
          </w:tcPr>
          <w:p w14:paraId="2360DB76" w14:textId="77777777" w:rsidR="00C02B37" w:rsidRPr="00C84A37" w:rsidRDefault="00C02B37" w:rsidP="001A6B3D">
            <w:pPr>
              <w:rPr>
                <w:b/>
              </w:rPr>
            </w:pPr>
            <w:r w:rsidRPr="00C84A37">
              <w:rPr>
                <w:b/>
              </w:rPr>
              <w:t>Pre-condizioni</w:t>
            </w:r>
          </w:p>
        </w:tc>
        <w:tc>
          <w:tcPr>
            <w:tcW w:w="7413" w:type="dxa"/>
            <w:gridSpan w:val="3"/>
            <w:vAlign w:val="center"/>
          </w:tcPr>
          <w:p w14:paraId="55CFFAEF" w14:textId="77777777" w:rsidR="00C02B37" w:rsidRPr="00C84A37" w:rsidRDefault="00C02B37" w:rsidP="001A6B3D">
            <w:pPr>
              <w:pStyle w:val="Paragrafoelenco"/>
              <w:numPr>
                <w:ilvl w:val="0"/>
                <w:numId w:val="7"/>
              </w:numPr>
              <w:ind w:left="714" w:hanging="357"/>
            </w:pPr>
            <w:r>
              <w:t>La test suite deve aver già eseguito il test step TC_CENSIMENTO_01</w:t>
            </w:r>
          </w:p>
        </w:tc>
      </w:tr>
      <w:tr w:rsidR="00C02B37" w:rsidRPr="00C84A37" w14:paraId="190C7780" w14:textId="77777777" w:rsidTr="001A6B3D">
        <w:tc>
          <w:tcPr>
            <w:tcW w:w="2441" w:type="dxa"/>
            <w:gridSpan w:val="2"/>
            <w:vAlign w:val="center"/>
          </w:tcPr>
          <w:p w14:paraId="2723F4F9" w14:textId="77777777" w:rsidR="00C02B37" w:rsidRPr="00C84A37" w:rsidRDefault="00C02B37" w:rsidP="001A6B3D">
            <w:pPr>
              <w:rPr>
                <w:b/>
              </w:rPr>
            </w:pPr>
            <w:r>
              <w:rPr>
                <w:b/>
              </w:rPr>
              <w:t>Post-condizioni</w:t>
            </w:r>
          </w:p>
        </w:tc>
        <w:tc>
          <w:tcPr>
            <w:tcW w:w="7413" w:type="dxa"/>
            <w:gridSpan w:val="3"/>
            <w:vAlign w:val="center"/>
          </w:tcPr>
          <w:p w14:paraId="2979CC46" w14:textId="77777777" w:rsidR="00C02B37" w:rsidRDefault="00C02B37" w:rsidP="001A6B3D">
            <w:pPr>
              <w:pStyle w:val="Paragrafoelenco"/>
              <w:numPr>
                <w:ilvl w:val="0"/>
                <w:numId w:val="7"/>
              </w:numPr>
              <w:ind w:left="714" w:hanging="357"/>
            </w:pPr>
            <w:r w:rsidRPr="00C66438">
              <w:t xml:space="preserve">Il </w:t>
            </w:r>
            <w:r>
              <w:t>sistema deve inserire il nuovo tributo all’anagrafica tributi di GePos</w:t>
            </w:r>
          </w:p>
          <w:p w14:paraId="409E6EC6" w14:textId="77777777" w:rsidR="00C02B37" w:rsidRDefault="00C02B37" w:rsidP="001A6B3D">
            <w:pPr>
              <w:pStyle w:val="Paragrafoelenco"/>
              <w:numPr>
                <w:ilvl w:val="0"/>
                <w:numId w:val="7"/>
              </w:numPr>
              <w:ind w:left="714" w:hanging="357"/>
            </w:pPr>
            <w:r>
              <w:t>Da questo step dipendono gli step legati all’allineamento pendenze (TC_ALLINEAMENTO_06 – TC_ALLINEAMENTO_08)</w:t>
            </w:r>
          </w:p>
        </w:tc>
      </w:tr>
      <w:tr w:rsidR="00C02B37" w:rsidRPr="00C84A37" w14:paraId="18327144" w14:textId="77777777" w:rsidTr="001A6B3D">
        <w:tc>
          <w:tcPr>
            <w:tcW w:w="2441" w:type="dxa"/>
            <w:gridSpan w:val="2"/>
            <w:vAlign w:val="center"/>
          </w:tcPr>
          <w:p w14:paraId="0E512D9D" w14:textId="77777777" w:rsidR="00C02B37" w:rsidRPr="00C84A37" w:rsidRDefault="00C02B37" w:rsidP="001A6B3D">
            <w:pPr>
              <w:rPr>
                <w:b/>
              </w:rPr>
            </w:pPr>
            <w:r>
              <w:rPr>
                <w:b/>
              </w:rPr>
              <w:t>Input</w:t>
            </w:r>
          </w:p>
        </w:tc>
        <w:tc>
          <w:tcPr>
            <w:tcW w:w="7413" w:type="dxa"/>
            <w:gridSpan w:val="3"/>
            <w:vAlign w:val="center"/>
          </w:tcPr>
          <w:p w14:paraId="5B4F97C8" w14:textId="77777777" w:rsidR="00C02B37" w:rsidRPr="00CE1A94" w:rsidRDefault="00C02B37" w:rsidP="001A6B3D">
            <w:pPr>
              <w:rPr>
                <w:sz w:val="16"/>
                <w:szCs w:val="16"/>
                <w:lang w:val="en-GB"/>
              </w:rPr>
            </w:pPr>
            <w:r w:rsidRPr="00CE1A94">
              <w:rPr>
                <w:sz w:val="16"/>
                <w:szCs w:val="16"/>
                <w:lang w:val="en-GB"/>
              </w:rPr>
              <w:t>&lt;soapenv:Envelope xmlns:soapenv="http://schemas.xmlsoap.org/soap/envelope/" xmlns:prox="http://www.cart.rete.toscana.it/servizi/iris_1_1/proxy" xmlns:idp="http://www.cart.rete.toscana.it/servizi/iris_1_1/IdpConfigurazione" xmlns:idp1="http://www.cart.rete.toscana.it/servizi/iris_1_1/IdpHeader"&gt;</w:t>
            </w:r>
          </w:p>
          <w:p w14:paraId="177EB2E5" w14:textId="77777777" w:rsidR="00C02B37" w:rsidRPr="00CE1A94" w:rsidRDefault="00C02B37" w:rsidP="001A6B3D">
            <w:pPr>
              <w:rPr>
                <w:sz w:val="16"/>
                <w:szCs w:val="16"/>
              </w:rPr>
            </w:pPr>
            <w:r w:rsidRPr="00CE1A94">
              <w:rPr>
                <w:sz w:val="16"/>
                <w:szCs w:val="16"/>
                <w:lang w:val="en-GB"/>
              </w:rPr>
              <w:t xml:space="preserve">   </w:t>
            </w:r>
            <w:r w:rsidRPr="00CE1A94">
              <w:rPr>
                <w:sz w:val="16"/>
                <w:szCs w:val="16"/>
              </w:rPr>
              <w:t>&lt;soapenv:Header/&gt;</w:t>
            </w:r>
          </w:p>
          <w:p w14:paraId="72A1A97F" w14:textId="77777777" w:rsidR="00C02B37" w:rsidRPr="00CE1A94" w:rsidRDefault="00C02B37" w:rsidP="001A6B3D">
            <w:pPr>
              <w:rPr>
                <w:sz w:val="16"/>
                <w:szCs w:val="16"/>
              </w:rPr>
            </w:pPr>
            <w:r w:rsidRPr="00CE1A94">
              <w:rPr>
                <w:sz w:val="16"/>
                <w:szCs w:val="16"/>
              </w:rPr>
              <w:t xml:space="preserve">   &lt;soapenv:Body&gt;</w:t>
            </w:r>
          </w:p>
          <w:p w14:paraId="3EF050B8" w14:textId="77777777" w:rsidR="00C02B37" w:rsidRPr="00CE1A94" w:rsidRDefault="00C02B37" w:rsidP="001A6B3D">
            <w:pPr>
              <w:rPr>
                <w:sz w:val="16"/>
                <w:szCs w:val="16"/>
              </w:rPr>
            </w:pPr>
            <w:r w:rsidRPr="00CE1A94">
              <w:rPr>
                <w:sz w:val="16"/>
                <w:szCs w:val="16"/>
              </w:rPr>
              <w:t xml:space="preserve">      &lt;prox:IdpConfigurazioneTributi&gt;</w:t>
            </w:r>
          </w:p>
          <w:p w14:paraId="245565C2" w14:textId="77777777" w:rsidR="00C02B37" w:rsidRPr="00CE1A94" w:rsidRDefault="00C02B37" w:rsidP="001A6B3D">
            <w:pPr>
              <w:rPr>
                <w:sz w:val="16"/>
                <w:szCs w:val="16"/>
              </w:rPr>
            </w:pPr>
            <w:r w:rsidRPr="00CE1A94">
              <w:rPr>
                <w:sz w:val="16"/>
                <w:szCs w:val="16"/>
              </w:rPr>
              <w:t xml:space="preserve">         &lt;idp:IdpConfigurazioneTributi Versione="01.00-00"&gt;</w:t>
            </w:r>
          </w:p>
          <w:p w14:paraId="7B2D7ED1" w14:textId="77777777" w:rsidR="00C02B37" w:rsidRPr="00CE1A94" w:rsidRDefault="00C02B37" w:rsidP="001A6B3D">
            <w:pPr>
              <w:rPr>
                <w:sz w:val="16"/>
                <w:szCs w:val="16"/>
              </w:rPr>
            </w:pPr>
            <w:r w:rsidRPr="00CE1A94">
              <w:rPr>
                <w:sz w:val="16"/>
                <w:szCs w:val="16"/>
              </w:rPr>
              <w:t xml:space="preserve">         </w:t>
            </w:r>
          </w:p>
          <w:p w14:paraId="1B6712BC" w14:textId="77777777" w:rsidR="00C02B37" w:rsidRPr="00CE1A94" w:rsidRDefault="00C02B37" w:rsidP="001A6B3D">
            <w:pPr>
              <w:rPr>
                <w:sz w:val="16"/>
                <w:szCs w:val="16"/>
              </w:rPr>
            </w:pPr>
            <w:r w:rsidRPr="00CE1A94">
              <w:rPr>
                <w:sz w:val="16"/>
                <w:szCs w:val="16"/>
              </w:rPr>
              <w:t xml:space="preserve">            &lt;idp1:IdpHeader&gt;</w:t>
            </w:r>
          </w:p>
          <w:p w14:paraId="5C46850C" w14:textId="77777777" w:rsidR="00C02B37" w:rsidRPr="00CE1A94" w:rsidRDefault="00C02B37" w:rsidP="001A6B3D">
            <w:pPr>
              <w:rPr>
                <w:sz w:val="16"/>
                <w:szCs w:val="16"/>
              </w:rPr>
            </w:pPr>
            <w:r w:rsidRPr="00CE1A94">
              <w:rPr>
                <w:sz w:val="16"/>
                <w:szCs w:val="16"/>
              </w:rPr>
              <w:lastRenderedPageBreak/>
              <w:t xml:space="preserve">               &lt;idp1:TRT&gt;</w:t>
            </w:r>
          </w:p>
          <w:p w14:paraId="186AF388" w14:textId="77777777" w:rsidR="00C02B37" w:rsidRPr="00CE1A94" w:rsidRDefault="00C02B37" w:rsidP="001A6B3D">
            <w:pPr>
              <w:rPr>
                <w:sz w:val="16"/>
                <w:szCs w:val="16"/>
              </w:rPr>
            </w:pPr>
            <w:r w:rsidRPr="00CE1A94">
              <w:rPr>
                <w:sz w:val="16"/>
                <w:szCs w:val="16"/>
              </w:rPr>
              <w:t xml:space="preserve">                  &lt;idp1:ServiceName&gt;IdpConfigurazioneEnte&lt;/idp1:ServiceName&gt;</w:t>
            </w:r>
          </w:p>
          <w:p w14:paraId="5A0D5789" w14:textId="77777777" w:rsidR="00C02B37" w:rsidRPr="00CE1A94" w:rsidRDefault="00C02B37" w:rsidP="001A6B3D">
            <w:pPr>
              <w:rPr>
                <w:sz w:val="16"/>
                <w:szCs w:val="16"/>
              </w:rPr>
            </w:pPr>
            <w:r w:rsidRPr="00CE1A94">
              <w:rPr>
                <w:sz w:val="16"/>
                <w:szCs w:val="16"/>
              </w:rPr>
              <w:t xml:space="preserve">                  &lt;idp1:MsgId&gt;TRT1584036259282&lt;/idp1:MsgId&gt;</w:t>
            </w:r>
          </w:p>
          <w:p w14:paraId="4CE40646" w14:textId="77777777" w:rsidR="00C02B37" w:rsidRPr="00CE1A94" w:rsidRDefault="00C02B37" w:rsidP="001A6B3D">
            <w:pPr>
              <w:rPr>
                <w:sz w:val="16"/>
                <w:szCs w:val="16"/>
              </w:rPr>
            </w:pPr>
            <w:r w:rsidRPr="00CE1A94">
              <w:rPr>
                <w:sz w:val="16"/>
                <w:szCs w:val="16"/>
              </w:rPr>
              <w:t xml:space="preserve">                  &lt;idp1:XMLCrtDt&gt;2020-03-12T19:04:19.292+01:00&lt;/idp1:XMLCrtDt&gt;</w:t>
            </w:r>
          </w:p>
          <w:p w14:paraId="62D18DA9" w14:textId="77777777" w:rsidR="00C02B37" w:rsidRPr="00CE1A94" w:rsidRDefault="00C02B37" w:rsidP="001A6B3D">
            <w:pPr>
              <w:rPr>
                <w:sz w:val="16"/>
                <w:szCs w:val="16"/>
                <w:lang w:val="en-GB"/>
              </w:rPr>
            </w:pPr>
            <w:r w:rsidRPr="00CE1A94">
              <w:rPr>
                <w:sz w:val="16"/>
                <w:szCs w:val="16"/>
              </w:rPr>
              <w:t xml:space="preserve">                  </w:t>
            </w:r>
            <w:r w:rsidRPr="00CE1A94">
              <w:rPr>
                <w:sz w:val="16"/>
                <w:szCs w:val="16"/>
                <w:lang w:val="en-GB"/>
              </w:rPr>
              <w:t>&lt;idp1:Sender&gt;</w:t>
            </w:r>
          </w:p>
          <w:p w14:paraId="1C346B42" w14:textId="77777777" w:rsidR="00C02B37" w:rsidRPr="00CE1A94" w:rsidRDefault="00C02B37" w:rsidP="001A6B3D">
            <w:pPr>
              <w:rPr>
                <w:sz w:val="16"/>
                <w:szCs w:val="16"/>
                <w:lang w:val="en-GB"/>
              </w:rPr>
            </w:pPr>
            <w:r w:rsidRPr="00CE1A94">
              <w:rPr>
                <w:sz w:val="16"/>
                <w:szCs w:val="16"/>
                <w:lang w:val="en-GB"/>
              </w:rPr>
              <w:t xml:space="preserve">                     &lt;idp1:SenderId&gt;62839520376&lt;/idp1:SenderId&gt;</w:t>
            </w:r>
          </w:p>
          <w:p w14:paraId="220374CE" w14:textId="77777777" w:rsidR="00C02B37" w:rsidRPr="00CE1A94" w:rsidRDefault="00C02B37" w:rsidP="001A6B3D">
            <w:pPr>
              <w:rPr>
                <w:sz w:val="16"/>
                <w:szCs w:val="16"/>
                <w:lang w:val="en-GB"/>
              </w:rPr>
            </w:pPr>
            <w:r w:rsidRPr="00CE1A94">
              <w:rPr>
                <w:sz w:val="16"/>
                <w:szCs w:val="16"/>
                <w:lang w:val="en-GB"/>
              </w:rPr>
              <w:t xml:space="preserve">                     &lt;idp1:SenderSys&gt;SIL_62839520376&lt;/idp1:SenderSys&gt;</w:t>
            </w:r>
          </w:p>
          <w:p w14:paraId="79A4D4A8" w14:textId="77777777" w:rsidR="00C02B37" w:rsidRPr="00CE1A94" w:rsidRDefault="00C02B37" w:rsidP="001A6B3D">
            <w:pPr>
              <w:rPr>
                <w:sz w:val="16"/>
                <w:szCs w:val="16"/>
                <w:lang w:val="en-GB"/>
              </w:rPr>
            </w:pPr>
            <w:r w:rsidRPr="00CE1A94">
              <w:rPr>
                <w:sz w:val="16"/>
                <w:szCs w:val="16"/>
                <w:lang w:val="en-GB"/>
              </w:rPr>
              <w:t xml:space="preserve">                  &lt;/idp1:Sender&gt;</w:t>
            </w:r>
          </w:p>
          <w:p w14:paraId="437F185C" w14:textId="77777777" w:rsidR="00C02B37" w:rsidRPr="00CE1A94" w:rsidRDefault="00C02B37" w:rsidP="001A6B3D">
            <w:pPr>
              <w:rPr>
                <w:sz w:val="16"/>
                <w:szCs w:val="16"/>
                <w:lang w:val="en-GB"/>
              </w:rPr>
            </w:pPr>
            <w:r w:rsidRPr="00CE1A94">
              <w:rPr>
                <w:sz w:val="16"/>
                <w:szCs w:val="16"/>
                <w:lang w:val="en-GB"/>
              </w:rPr>
              <w:t xml:space="preserve">                  &lt;idp1:Receiver&gt;</w:t>
            </w:r>
          </w:p>
          <w:p w14:paraId="7DD6477A" w14:textId="77777777" w:rsidR="00C02B37" w:rsidRPr="00CE1A94" w:rsidRDefault="00C02B37" w:rsidP="001A6B3D">
            <w:pPr>
              <w:rPr>
                <w:sz w:val="16"/>
                <w:szCs w:val="16"/>
                <w:lang w:val="en-GB"/>
              </w:rPr>
            </w:pPr>
            <w:r w:rsidRPr="00CE1A94">
              <w:rPr>
                <w:sz w:val="16"/>
                <w:szCs w:val="16"/>
                <w:lang w:val="en-GB"/>
              </w:rPr>
              <w:t xml:space="preserve">                     &lt;idp1:ReceiverId&gt;RECEIVERID&lt;/idp1:ReceiverId&gt;</w:t>
            </w:r>
          </w:p>
          <w:p w14:paraId="20810D28" w14:textId="77777777" w:rsidR="00C02B37" w:rsidRPr="00CE1A94" w:rsidRDefault="00C02B37" w:rsidP="001A6B3D">
            <w:pPr>
              <w:rPr>
                <w:sz w:val="16"/>
                <w:szCs w:val="16"/>
                <w:lang w:val="en-GB"/>
              </w:rPr>
            </w:pPr>
            <w:r w:rsidRPr="00CE1A94">
              <w:rPr>
                <w:sz w:val="16"/>
                <w:szCs w:val="16"/>
                <w:lang w:val="en-GB"/>
              </w:rPr>
              <w:t xml:space="preserve">                     &lt;idp1:ReceiverSys&gt;RECEIVERSYS&lt;/idp1:ReceiverSys&gt;</w:t>
            </w:r>
          </w:p>
          <w:p w14:paraId="11E2787F" w14:textId="77777777" w:rsidR="00C02B37" w:rsidRPr="00CE1A94" w:rsidRDefault="00C02B37" w:rsidP="001A6B3D">
            <w:pPr>
              <w:rPr>
                <w:sz w:val="16"/>
                <w:szCs w:val="16"/>
              </w:rPr>
            </w:pPr>
            <w:r w:rsidRPr="00CE1A94">
              <w:rPr>
                <w:sz w:val="16"/>
                <w:szCs w:val="16"/>
                <w:lang w:val="en-GB"/>
              </w:rPr>
              <w:t xml:space="preserve">                  </w:t>
            </w:r>
            <w:r w:rsidRPr="00CE1A94">
              <w:rPr>
                <w:sz w:val="16"/>
                <w:szCs w:val="16"/>
              </w:rPr>
              <w:t>&lt;/idp1:Receiver&gt;</w:t>
            </w:r>
          </w:p>
          <w:p w14:paraId="3835661F" w14:textId="77777777" w:rsidR="00C02B37" w:rsidRPr="00CE1A94" w:rsidRDefault="00C02B37" w:rsidP="001A6B3D">
            <w:pPr>
              <w:rPr>
                <w:sz w:val="16"/>
                <w:szCs w:val="16"/>
              </w:rPr>
            </w:pPr>
            <w:r w:rsidRPr="00CE1A94">
              <w:rPr>
                <w:sz w:val="16"/>
                <w:szCs w:val="16"/>
              </w:rPr>
              <w:t xml:space="preserve">               &lt;/idp1:TRT&gt;</w:t>
            </w:r>
          </w:p>
          <w:p w14:paraId="739B7FC3" w14:textId="77777777" w:rsidR="00C02B37" w:rsidRPr="00CE1A94" w:rsidRDefault="00C02B37" w:rsidP="001A6B3D">
            <w:pPr>
              <w:rPr>
                <w:sz w:val="16"/>
                <w:szCs w:val="16"/>
              </w:rPr>
            </w:pPr>
            <w:r w:rsidRPr="00CE1A94">
              <w:rPr>
                <w:sz w:val="16"/>
                <w:szCs w:val="16"/>
              </w:rPr>
              <w:t xml:space="preserve">               &lt;idp1:E2E&gt;</w:t>
            </w:r>
          </w:p>
          <w:p w14:paraId="2F814723" w14:textId="77777777" w:rsidR="00C02B37" w:rsidRPr="00CE1A94" w:rsidRDefault="00C02B37" w:rsidP="001A6B3D">
            <w:pPr>
              <w:rPr>
                <w:sz w:val="16"/>
                <w:szCs w:val="16"/>
              </w:rPr>
            </w:pPr>
            <w:r w:rsidRPr="00CE1A94">
              <w:rPr>
                <w:sz w:val="16"/>
                <w:szCs w:val="16"/>
              </w:rPr>
              <w:t xml:space="preserve">                  &lt;idp1:E2ESrvcNm&gt;IdpConfigurazioneEnte&lt;/idp1:E2ESrvcNm&gt;</w:t>
            </w:r>
          </w:p>
          <w:p w14:paraId="0D92E7C1" w14:textId="77777777" w:rsidR="00C02B37" w:rsidRPr="00CE1A94" w:rsidRDefault="00C02B37" w:rsidP="001A6B3D">
            <w:pPr>
              <w:rPr>
                <w:sz w:val="16"/>
                <w:szCs w:val="16"/>
              </w:rPr>
            </w:pPr>
            <w:r w:rsidRPr="00CE1A94">
              <w:rPr>
                <w:sz w:val="16"/>
                <w:szCs w:val="16"/>
              </w:rPr>
              <w:t xml:space="preserve">                  &lt;idp1:E2EMsgId&gt;E2E1584036259300&lt;/idp1:E2EMsgId&gt;</w:t>
            </w:r>
          </w:p>
          <w:p w14:paraId="57D18904" w14:textId="77777777" w:rsidR="00C02B37" w:rsidRPr="00CE1A94" w:rsidRDefault="00C02B37" w:rsidP="001A6B3D">
            <w:pPr>
              <w:rPr>
                <w:sz w:val="16"/>
                <w:szCs w:val="16"/>
              </w:rPr>
            </w:pPr>
            <w:r w:rsidRPr="00CE1A94">
              <w:rPr>
                <w:sz w:val="16"/>
                <w:szCs w:val="16"/>
              </w:rPr>
              <w:t xml:space="preserve">                  &lt;idp1:XMLCrtDt&gt;2020-03-12T19:04:19.309+01:00&lt;/idp1:XMLCrtDt&gt;</w:t>
            </w:r>
          </w:p>
          <w:p w14:paraId="1C82373F" w14:textId="77777777" w:rsidR="00C02B37" w:rsidRPr="00CE1A94" w:rsidRDefault="00C02B37" w:rsidP="001A6B3D">
            <w:pPr>
              <w:rPr>
                <w:sz w:val="16"/>
                <w:szCs w:val="16"/>
              </w:rPr>
            </w:pPr>
            <w:r w:rsidRPr="00CE1A94">
              <w:rPr>
                <w:sz w:val="16"/>
                <w:szCs w:val="16"/>
              </w:rPr>
              <w:t xml:space="preserve">                  &lt;idp1:Sender&gt;</w:t>
            </w:r>
          </w:p>
          <w:p w14:paraId="4A8E28BA" w14:textId="77777777" w:rsidR="00C02B37" w:rsidRPr="00CE1A94" w:rsidRDefault="00C02B37" w:rsidP="001A6B3D">
            <w:pPr>
              <w:rPr>
                <w:sz w:val="16"/>
                <w:szCs w:val="16"/>
              </w:rPr>
            </w:pPr>
            <w:r w:rsidRPr="00CE1A94">
              <w:rPr>
                <w:sz w:val="16"/>
                <w:szCs w:val="16"/>
              </w:rPr>
              <w:t xml:space="preserve">                     &lt;idp1:E2ESndrId&gt;62839520376&lt;/idp1:E2ESndrId&gt;</w:t>
            </w:r>
          </w:p>
          <w:p w14:paraId="4ABD544A" w14:textId="77777777" w:rsidR="00C02B37" w:rsidRPr="00CE1A94" w:rsidRDefault="00C02B37" w:rsidP="001A6B3D">
            <w:pPr>
              <w:rPr>
                <w:sz w:val="16"/>
                <w:szCs w:val="16"/>
                <w:lang w:val="en-GB"/>
              </w:rPr>
            </w:pPr>
            <w:r w:rsidRPr="00CE1A94">
              <w:rPr>
                <w:sz w:val="16"/>
                <w:szCs w:val="16"/>
              </w:rPr>
              <w:t xml:space="preserve">                     </w:t>
            </w:r>
            <w:r w:rsidRPr="00CE1A94">
              <w:rPr>
                <w:sz w:val="16"/>
                <w:szCs w:val="16"/>
                <w:lang w:val="en-GB"/>
              </w:rPr>
              <w:t>&lt;idp1:E2ESndrSys&gt;SIL_62839520376&lt;/idp1:E2ESndrSys&gt;</w:t>
            </w:r>
          </w:p>
          <w:p w14:paraId="5C578A3A" w14:textId="77777777" w:rsidR="00C02B37" w:rsidRPr="00CE1A94" w:rsidRDefault="00C02B37" w:rsidP="001A6B3D">
            <w:pPr>
              <w:rPr>
                <w:sz w:val="16"/>
                <w:szCs w:val="16"/>
                <w:lang w:val="en-GB"/>
              </w:rPr>
            </w:pPr>
            <w:r w:rsidRPr="00CE1A94">
              <w:rPr>
                <w:sz w:val="16"/>
                <w:szCs w:val="16"/>
                <w:lang w:val="en-GB"/>
              </w:rPr>
              <w:t xml:space="preserve">                  &lt;/idp1:Sender&gt;</w:t>
            </w:r>
          </w:p>
          <w:p w14:paraId="255EA9C4" w14:textId="77777777" w:rsidR="00C02B37" w:rsidRPr="00CE1A94" w:rsidRDefault="00C02B37" w:rsidP="001A6B3D">
            <w:pPr>
              <w:rPr>
                <w:sz w:val="16"/>
                <w:szCs w:val="16"/>
                <w:lang w:val="en-GB"/>
              </w:rPr>
            </w:pPr>
            <w:r w:rsidRPr="00CE1A94">
              <w:rPr>
                <w:sz w:val="16"/>
                <w:szCs w:val="16"/>
                <w:lang w:val="en-GB"/>
              </w:rPr>
              <w:t xml:space="preserve">                  &lt;idp1:Receiver&gt;</w:t>
            </w:r>
          </w:p>
          <w:p w14:paraId="3BA37DC0" w14:textId="77777777" w:rsidR="00C02B37" w:rsidRPr="00CE1A94" w:rsidRDefault="00C02B37" w:rsidP="001A6B3D">
            <w:pPr>
              <w:rPr>
                <w:sz w:val="16"/>
                <w:szCs w:val="16"/>
              </w:rPr>
            </w:pPr>
            <w:r w:rsidRPr="00CE1A94">
              <w:rPr>
                <w:sz w:val="16"/>
                <w:szCs w:val="16"/>
                <w:lang w:val="en-GB"/>
              </w:rPr>
              <w:t xml:space="preserve">                     </w:t>
            </w:r>
            <w:r w:rsidRPr="00CE1A94">
              <w:rPr>
                <w:sz w:val="16"/>
                <w:szCs w:val="16"/>
              </w:rPr>
              <w:t>&lt;idp1:E2ERcvrId&gt;RECEIVERID&lt;/idp1:E2ERcvrId&gt;</w:t>
            </w:r>
          </w:p>
          <w:p w14:paraId="0A1BF569" w14:textId="77777777" w:rsidR="00C02B37" w:rsidRPr="00CE1A94" w:rsidRDefault="00C02B37" w:rsidP="001A6B3D">
            <w:pPr>
              <w:rPr>
                <w:sz w:val="16"/>
                <w:szCs w:val="16"/>
                <w:lang w:val="en-GB"/>
              </w:rPr>
            </w:pPr>
            <w:r w:rsidRPr="00CE1A94">
              <w:rPr>
                <w:sz w:val="16"/>
                <w:szCs w:val="16"/>
              </w:rPr>
              <w:t xml:space="preserve">                     </w:t>
            </w:r>
            <w:r w:rsidRPr="00CE1A94">
              <w:rPr>
                <w:sz w:val="16"/>
                <w:szCs w:val="16"/>
                <w:lang w:val="en-GB"/>
              </w:rPr>
              <w:t>&lt;idp1:E2ERcvrSys&gt;RECEIVERSYS&lt;/idp1:E2ERcvrSys&gt;</w:t>
            </w:r>
          </w:p>
          <w:p w14:paraId="6DA27BA2" w14:textId="77777777" w:rsidR="00C02B37" w:rsidRPr="00CE1A94" w:rsidRDefault="00C02B37" w:rsidP="001A6B3D">
            <w:pPr>
              <w:rPr>
                <w:sz w:val="16"/>
                <w:szCs w:val="16"/>
              </w:rPr>
            </w:pPr>
            <w:r w:rsidRPr="00CE1A94">
              <w:rPr>
                <w:sz w:val="16"/>
                <w:szCs w:val="16"/>
                <w:lang w:val="en-GB"/>
              </w:rPr>
              <w:t xml:space="preserve">                  </w:t>
            </w:r>
            <w:r w:rsidRPr="00CE1A94">
              <w:rPr>
                <w:sz w:val="16"/>
                <w:szCs w:val="16"/>
              </w:rPr>
              <w:t>&lt;/idp1:Receiver&gt;</w:t>
            </w:r>
          </w:p>
          <w:p w14:paraId="0D6DE26D" w14:textId="77777777" w:rsidR="00C02B37" w:rsidRPr="00CE1A94" w:rsidRDefault="00C02B37" w:rsidP="001A6B3D">
            <w:pPr>
              <w:rPr>
                <w:sz w:val="16"/>
                <w:szCs w:val="16"/>
              </w:rPr>
            </w:pPr>
            <w:r w:rsidRPr="00CE1A94">
              <w:rPr>
                <w:sz w:val="16"/>
                <w:szCs w:val="16"/>
              </w:rPr>
              <w:t xml:space="preserve">               &lt;/idp1:E2E&gt;</w:t>
            </w:r>
          </w:p>
          <w:p w14:paraId="4B942AB7" w14:textId="77777777" w:rsidR="00C02B37" w:rsidRPr="00CE1A94" w:rsidRDefault="00C02B37" w:rsidP="001A6B3D">
            <w:pPr>
              <w:rPr>
                <w:sz w:val="16"/>
                <w:szCs w:val="16"/>
              </w:rPr>
            </w:pPr>
            <w:r w:rsidRPr="00CE1A94">
              <w:rPr>
                <w:sz w:val="16"/>
                <w:szCs w:val="16"/>
              </w:rPr>
              <w:t xml:space="preserve">            &lt;/idp1:IdpHeader&gt;</w:t>
            </w:r>
          </w:p>
          <w:p w14:paraId="0E379463" w14:textId="77777777" w:rsidR="00C02B37" w:rsidRPr="00CE1A94" w:rsidRDefault="00C02B37" w:rsidP="001A6B3D">
            <w:pPr>
              <w:rPr>
                <w:sz w:val="16"/>
                <w:szCs w:val="16"/>
              </w:rPr>
            </w:pPr>
            <w:r w:rsidRPr="00CE1A94">
              <w:rPr>
                <w:sz w:val="16"/>
                <w:szCs w:val="16"/>
              </w:rPr>
              <w:t xml:space="preserve">            </w:t>
            </w:r>
          </w:p>
          <w:p w14:paraId="05444EA5" w14:textId="77777777" w:rsidR="00C02B37" w:rsidRPr="00CE1A94" w:rsidRDefault="00C02B37" w:rsidP="001A6B3D">
            <w:pPr>
              <w:rPr>
                <w:sz w:val="16"/>
                <w:szCs w:val="16"/>
              </w:rPr>
            </w:pPr>
            <w:r w:rsidRPr="00CE1A94">
              <w:rPr>
                <w:sz w:val="16"/>
                <w:szCs w:val="16"/>
              </w:rPr>
              <w:t xml:space="preserve">            &lt;idp:IdpBody&gt;</w:t>
            </w:r>
          </w:p>
          <w:p w14:paraId="2889B7A8" w14:textId="77777777" w:rsidR="00C02B37" w:rsidRPr="00CE1A94" w:rsidRDefault="00C02B37" w:rsidP="001A6B3D">
            <w:pPr>
              <w:rPr>
                <w:sz w:val="16"/>
                <w:szCs w:val="16"/>
              </w:rPr>
            </w:pPr>
            <w:r w:rsidRPr="00CE1A94">
              <w:rPr>
                <w:sz w:val="16"/>
                <w:szCs w:val="16"/>
              </w:rPr>
              <w:t xml:space="preserve">               &lt;idp:ConfigurazioneTributi TipoOperazione="Insert"&gt;</w:t>
            </w:r>
          </w:p>
          <w:p w14:paraId="465765D9" w14:textId="77777777" w:rsidR="00C02B37" w:rsidRPr="00CE1A94" w:rsidRDefault="00C02B37" w:rsidP="001A6B3D">
            <w:pPr>
              <w:rPr>
                <w:sz w:val="16"/>
                <w:szCs w:val="16"/>
              </w:rPr>
            </w:pPr>
            <w:r w:rsidRPr="00CE1A94">
              <w:rPr>
                <w:sz w:val="16"/>
                <w:szCs w:val="16"/>
              </w:rPr>
              <w:t xml:space="preserve">                  &lt;idp:DatiAnagraficiTributo&gt;</w:t>
            </w:r>
          </w:p>
          <w:p w14:paraId="21EB0A0E" w14:textId="77777777" w:rsidR="00C02B37" w:rsidRPr="00CE1A94" w:rsidRDefault="00C02B37" w:rsidP="001A6B3D">
            <w:pPr>
              <w:rPr>
                <w:sz w:val="16"/>
                <w:szCs w:val="16"/>
              </w:rPr>
            </w:pPr>
            <w:r w:rsidRPr="00CE1A94">
              <w:rPr>
                <w:sz w:val="16"/>
                <w:szCs w:val="16"/>
              </w:rPr>
              <w:t xml:space="preserve">                     &lt;idp:CodiceEnte&gt;62839520376&lt;/idp:CodiceEnte&gt;</w:t>
            </w:r>
          </w:p>
          <w:p w14:paraId="50ED74DB" w14:textId="77777777" w:rsidR="00C02B37" w:rsidRPr="00CE1A94" w:rsidRDefault="00C02B37" w:rsidP="001A6B3D">
            <w:pPr>
              <w:rPr>
                <w:sz w:val="16"/>
                <w:szCs w:val="16"/>
              </w:rPr>
            </w:pPr>
            <w:r w:rsidRPr="00CE1A94">
              <w:rPr>
                <w:sz w:val="16"/>
                <w:szCs w:val="16"/>
              </w:rPr>
              <w:t xml:space="preserve">                     &lt;idp:CodiceTributo&gt;62839520376_D2&lt;/idp:CodiceTributo&gt;</w:t>
            </w:r>
          </w:p>
          <w:p w14:paraId="40A8D11F" w14:textId="77777777" w:rsidR="00C02B37" w:rsidRPr="00CE1A94" w:rsidRDefault="00C02B37" w:rsidP="001A6B3D">
            <w:pPr>
              <w:rPr>
                <w:sz w:val="16"/>
                <w:szCs w:val="16"/>
              </w:rPr>
            </w:pPr>
            <w:r w:rsidRPr="00CE1A94">
              <w:rPr>
                <w:sz w:val="16"/>
                <w:szCs w:val="16"/>
              </w:rPr>
              <w:t xml:space="preserve">                     &lt;idp:Descrizione&gt;Debito 2&lt;/idp:Descrizione&gt;</w:t>
            </w:r>
          </w:p>
          <w:p w14:paraId="276B6AC1" w14:textId="77777777" w:rsidR="00C02B37" w:rsidRPr="00CE1A94" w:rsidRDefault="00C02B37" w:rsidP="001A6B3D">
            <w:pPr>
              <w:rPr>
                <w:sz w:val="16"/>
                <w:szCs w:val="16"/>
              </w:rPr>
            </w:pPr>
            <w:r w:rsidRPr="00CE1A94">
              <w:rPr>
                <w:sz w:val="16"/>
                <w:szCs w:val="16"/>
              </w:rPr>
              <w:t xml:space="preserve">                     &lt;idp:Categoria&gt;DEFAULT&lt;/idp:Categoria&gt;</w:t>
            </w:r>
          </w:p>
          <w:p w14:paraId="5EEB3572" w14:textId="77777777" w:rsidR="00C02B37" w:rsidRPr="00CE1A94" w:rsidRDefault="00C02B37" w:rsidP="001A6B3D">
            <w:pPr>
              <w:rPr>
                <w:sz w:val="16"/>
                <w:szCs w:val="16"/>
              </w:rPr>
            </w:pPr>
            <w:r w:rsidRPr="00CE1A94">
              <w:rPr>
                <w:sz w:val="16"/>
                <w:szCs w:val="16"/>
              </w:rPr>
              <w:t xml:space="preserve">                     &lt;idp:CodiceSilEnte&gt;SIL_62839520376&lt;/idp:CodiceSilEnte&gt;</w:t>
            </w:r>
          </w:p>
          <w:p w14:paraId="006E2D43" w14:textId="77777777" w:rsidR="00C02B37" w:rsidRPr="00CE1A94" w:rsidRDefault="00C02B37" w:rsidP="001A6B3D">
            <w:pPr>
              <w:rPr>
                <w:sz w:val="16"/>
                <w:szCs w:val="16"/>
              </w:rPr>
            </w:pPr>
            <w:r w:rsidRPr="00CE1A94">
              <w:rPr>
                <w:sz w:val="16"/>
                <w:szCs w:val="16"/>
              </w:rPr>
              <w:t xml:space="preserve">                     &lt;idp:IBANAccreditoBancario&gt;IT07N0503402801000000000665&lt;/idp:IBANAccreditoBancario&gt;</w:t>
            </w:r>
          </w:p>
          <w:p w14:paraId="1DCB0476" w14:textId="77777777" w:rsidR="00C02B37" w:rsidRPr="00CE1A94" w:rsidRDefault="00C02B37" w:rsidP="001A6B3D">
            <w:pPr>
              <w:rPr>
                <w:sz w:val="16"/>
                <w:szCs w:val="16"/>
              </w:rPr>
            </w:pPr>
            <w:r w:rsidRPr="00CE1A94">
              <w:rPr>
                <w:sz w:val="16"/>
                <w:szCs w:val="16"/>
              </w:rPr>
              <w:t xml:space="preserve">                     &lt;idp:IBANAccreditoPostale&gt;IT11B0760102800000027748508&lt;/idp:IBANAccreditoPostale&gt;</w:t>
            </w:r>
          </w:p>
          <w:p w14:paraId="1076E149" w14:textId="77777777" w:rsidR="00C02B37" w:rsidRPr="00CE1A94" w:rsidRDefault="00C02B37" w:rsidP="001A6B3D">
            <w:pPr>
              <w:rPr>
                <w:sz w:val="16"/>
                <w:szCs w:val="16"/>
              </w:rPr>
            </w:pPr>
            <w:r w:rsidRPr="00CE1A94">
              <w:rPr>
                <w:sz w:val="16"/>
                <w:szCs w:val="16"/>
              </w:rPr>
              <w:t xml:space="preserve">                     &lt;idp:Stato&gt;Attivo&lt;/idp:Stato&gt;</w:t>
            </w:r>
          </w:p>
          <w:p w14:paraId="3BAD7843" w14:textId="77777777" w:rsidR="00C02B37" w:rsidRPr="00CE1A94" w:rsidRDefault="00C02B37" w:rsidP="001A6B3D">
            <w:pPr>
              <w:rPr>
                <w:sz w:val="16"/>
                <w:szCs w:val="16"/>
              </w:rPr>
            </w:pPr>
            <w:r w:rsidRPr="00CE1A94">
              <w:rPr>
                <w:sz w:val="16"/>
                <w:szCs w:val="16"/>
              </w:rPr>
              <w:t xml:space="preserve">                     &lt;idp:PagamentoPressoPSP&gt;true&lt;/idp:PagamentoPressoPSP&gt;</w:t>
            </w:r>
          </w:p>
          <w:p w14:paraId="08EB7028" w14:textId="77777777" w:rsidR="00C02B37" w:rsidRPr="00CE1A94" w:rsidRDefault="00C02B37" w:rsidP="001A6B3D">
            <w:pPr>
              <w:rPr>
                <w:sz w:val="16"/>
                <w:szCs w:val="16"/>
              </w:rPr>
            </w:pPr>
            <w:r w:rsidRPr="00CE1A94">
              <w:rPr>
                <w:sz w:val="16"/>
                <w:szCs w:val="16"/>
              </w:rPr>
              <w:t xml:space="preserve">                     &lt;idp:IuvGenerato&gt;false&lt;/idp:IuvGenerato&gt;</w:t>
            </w:r>
          </w:p>
          <w:p w14:paraId="4B3A672D" w14:textId="77777777" w:rsidR="00C02B37" w:rsidRPr="00CE1A94" w:rsidRDefault="00C02B37" w:rsidP="001A6B3D">
            <w:pPr>
              <w:rPr>
                <w:sz w:val="16"/>
                <w:szCs w:val="16"/>
              </w:rPr>
            </w:pPr>
            <w:r w:rsidRPr="00CE1A94">
              <w:rPr>
                <w:sz w:val="16"/>
                <w:szCs w:val="16"/>
              </w:rPr>
              <w:t xml:space="preserve">                  &lt;/idp:DatiAnagraficiTributo&gt;</w:t>
            </w:r>
          </w:p>
          <w:p w14:paraId="1A950F7A" w14:textId="77777777" w:rsidR="00C02B37" w:rsidRPr="00CE1A94" w:rsidRDefault="00C02B37" w:rsidP="001A6B3D">
            <w:pPr>
              <w:rPr>
                <w:sz w:val="16"/>
                <w:szCs w:val="16"/>
              </w:rPr>
            </w:pPr>
            <w:r w:rsidRPr="00CE1A94">
              <w:rPr>
                <w:sz w:val="16"/>
                <w:szCs w:val="16"/>
              </w:rPr>
              <w:t xml:space="preserve">               &lt;/idp:ConfigurazioneTributi&gt;</w:t>
            </w:r>
          </w:p>
          <w:p w14:paraId="637F84E6" w14:textId="77777777" w:rsidR="00C02B37" w:rsidRPr="00CE1A94" w:rsidRDefault="00C02B37" w:rsidP="001A6B3D">
            <w:pPr>
              <w:rPr>
                <w:sz w:val="16"/>
                <w:szCs w:val="16"/>
              </w:rPr>
            </w:pPr>
            <w:r w:rsidRPr="00CE1A94">
              <w:rPr>
                <w:sz w:val="16"/>
                <w:szCs w:val="16"/>
              </w:rPr>
              <w:t xml:space="preserve">            &lt;/idp:IdpBody&gt;</w:t>
            </w:r>
          </w:p>
          <w:p w14:paraId="2E1A53A2" w14:textId="77777777" w:rsidR="00C02B37" w:rsidRPr="00CE1A94" w:rsidRDefault="00C02B37" w:rsidP="001A6B3D">
            <w:pPr>
              <w:rPr>
                <w:sz w:val="16"/>
                <w:szCs w:val="16"/>
              </w:rPr>
            </w:pPr>
            <w:r w:rsidRPr="00CE1A94">
              <w:rPr>
                <w:sz w:val="16"/>
                <w:szCs w:val="16"/>
              </w:rPr>
              <w:t xml:space="preserve">         &lt;/idp:IdpConfigurazioneTributi&gt;</w:t>
            </w:r>
          </w:p>
          <w:p w14:paraId="43072CCB" w14:textId="77777777" w:rsidR="00C02B37" w:rsidRPr="00CE1A94" w:rsidRDefault="00C02B37" w:rsidP="001A6B3D">
            <w:pPr>
              <w:rPr>
                <w:sz w:val="16"/>
                <w:szCs w:val="16"/>
              </w:rPr>
            </w:pPr>
            <w:r w:rsidRPr="00CE1A94">
              <w:rPr>
                <w:sz w:val="16"/>
                <w:szCs w:val="16"/>
              </w:rPr>
              <w:t xml:space="preserve">      &lt;/prox:IdpConfigurazioneTributi&gt;</w:t>
            </w:r>
          </w:p>
          <w:p w14:paraId="054E3168" w14:textId="77777777" w:rsidR="00C02B37" w:rsidRPr="00CE1A94" w:rsidRDefault="00C02B37" w:rsidP="001A6B3D">
            <w:pPr>
              <w:rPr>
                <w:sz w:val="16"/>
                <w:szCs w:val="16"/>
              </w:rPr>
            </w:pPr>
            <w:r w:rsidRPr="00CE1A94">
              <w:rPr>
                <w:sz w:val="16"/>
                <w:szCs w:val="16"/>
              </w:rPr>
              <w:t xml:space="preserve">   &lt;/soapenv:Body&gt;</w:t>
            </w:r>
          </w:p>
          <w:p w14:paraId="23CA051A" w14:textId="77777777" w:rsidR="00C02B37" w:rsidRPr="00CE1A94" w:rsidRDefault="00C02B37" w:rsidP="001A6B3D">
            <w:pPr>
              <w:rPr>
                <w:sz w:val="16"/>
                <w:szCs w:val="16"/>
              </w:rPr>
            </w:pPr>
            <w:r w:rsidRPr="00CE1A94">
              <w:rPr>
                <w:sz w:val="16"/>
                <w:szCs w:val="16"/>
              </w:rPr>
              <w:t>&lt;/soapenv:Envelope&gt;</w:t>
            </w:r>
          </w:p>
        </w:tc>
      </w:tr>
      <w:tr w:rsidR="00C02B37" w:rsidRPr="00C84A37" w14:paraId="6B5EF151" w14:textId="77777777" w:rsidTr="001A6B3D">
        <w:trPr>
          <w:trHeight w:val="540"/>
        </w:trPr>
        <w:tc>
          <w:tcPr>
            <w:tcW w:w="626" w:type="dxa"/>
          </w:tcPr>
          <w:p w14:paraId="623007BB" w14:textId="77777777" w:rsidR="00C02B37" w:rsidRPr="00C84A37" w:rsidRDefault="00C02B37" w:rsidP="001A6B3D">
            <w:pPr>
              <w:rPr>
                <w:b/>
              </w:rPr>
            </w:pPr>
            <w:r w:rsidRPr="00C84A37">
              <w:rPr>
                <w:b/>
              </w:rPr>
              <w:lastRenderedPageBreak/>
              <w:t>Step</w:t>
            </w:r>
          </w:p>
        </w:tc>
        <w:tc>
          <w:tcPr>
            <w:tcW w:w="1815" w:type="dxa"/>
          </w:tcPr>
          <w:p w14:paraId="67A57C74" w14:textId="77777777" w:rsidR="00C02B37" w:rsidRPr="00C84A37" w:rsidRDefault="00C02B37" w:rsidP="001A6B3D">
            <w:pPr>
              <w:rPr>
                <w:b/>
              </w:rPr>
            </w:pPr>
            <w:r w:rsidRPr="00C84A37">
              <w:rPr>
                <w:b/>
              </w:rPr>
              <w:t>Azione</w:t>
            </w:r>
          </w:p>
        </w:tc>
        <w:tc>
          <w:tcPr>
            <w:tcW w:w="6296" w:type="dxa"/>
            <w:gridSpan w:val="2"/>
          </w:tcPr>
          <w:p w14:paraId="52A46114" w14:textId="77777777" w:rsidR="00C02B37" w:rsidRPr="00C84A37" w:rsidRDefault="00C02B37" w:rsidP="001A6B3D">
            <w:pPr>
              <w:rPr>
                <w:b/>
              </w:rPr>
            </w:pPr>
            <w:r w:rsidRPr="00C84A37">
              <w:rPr>
                <w:b/>
              </w:rPr>
              <w:t>Risultato atteso</w:t>
            </w:r>
          </w:p>
        </w:tc>
        <w:tc>
          <w:tcPr>
            <w:tcW w:w="1117" w:type="dxa"/>
          </w:tcPr>
          <w:p w14:paraId="072D2E89" w14:textId="77777777" w:rsidR="00C02B37" w:rsidRPr="00C84A37" w:rsidRDefault="00C02B37" w:rsidP="001A6B3D">
            <w:pPr>
              <w:rPr>
                <w:b/>
              </w:rPr>
            </w:pPr>
            <w:r w:rsidRPr="00C84A37">
              <w:rPr>
                <w:b/>
              </w:rPr>
              <w:t>Esito</w:t>
            </w:r>
          </w:p>
        </w:tc>
      </w:tr>
      <w:tr w:rsidR="00C02B37" w:rsidRPr="00C84A37" w14:paraId="7793802B" w14:textId="77777777" w:rsidTr="001A6B3D">
        <w:trPr>
          <w:trHeight w:val="1800"/>
        </w:trPr>
        <w:tc>
          <w:tcPr>
            <w:tcW w:w="626" w:type="dxa"/>
          </w:tcPr>
          <w:p w14:paraId="345CAF6E" w14:textId="77777777" w:rsidR="00C02B37" w:rsidRPr="00C84A37" w:rsidRDefault="00C02B37" w:rsidP="001A6B3D">
            <w:r>
              <w:t>1</w:t>
            </w:r>
          </w:p>
        </w:tc>
        <w:tc>
          <w:tcPr>
            <w:tcW w:w="1815" w:type="dxa"/>
          </w:tcPr>
          <w:p w14:paraId="62C2E44D"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69BD59E7"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&lt;soap:Envelope xmlns:soap="http://schemas.xmlsoap.org/soap/envelope/"&gt;</w:t>
            </w:r>
          </w:p>
          <w:p w14:paraId="202EDD65" w14:textId="77777777" w:rsidR="00C02B37" w:rsidRPr="00CE1A94" w:rsidRDefault="00C02B37" w:rsidP="001A6B3D">
            <w:pPr>
              <w:shd w:val="clear" w:color="auto" w:fill="FFFFFE"/>
              <w:spacing w:line="240" w:lineRule="atLeast"/>
              <w:rPr>
                <w:sz w:val="16"/>
                <w:szCs w:val="16"/>
              </w:rPr>
            </w:pPr>
            <w:r w:rsidRPr="00CE1A94">
              <w:rPr>
                <w:sz w:val="16"/>
                <w:szCs w:val="16"/>
                <w:lang w:val="en-GB"/>
              </w:rPr>
              <w:t xml:space="preserve">   </w:t>
            </w:r>
            <w:r w:rsidRPr="00CE1A94">
              <w:rPr>
                <w:sz w:val="16"/>
                <w:szCs w:val="16"/>
              </w:rPr>
              <w:t>&lt;soap:Body&gt;</w:t>
            </w:r>
          </w:p>
          <w:p w14:paraId="40F02370"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&lt;ns3:IdpConfigurazioneTributi.Esito xmlns="http://www.cart.rete.toscana.it/servizi/iris_1_1/IdpHeader" xmlns:ns2="http://www.cart.rete.toscana.it/servizi/iris_1_1/IdpConfigurazione" xmlns:ns3="http://www.cart.rete.toscana.it/servizi/iris_1_1/proxy" xmlns:ns4="http://www.cart.rete.toscana.it/servizi/iris_1_1/IdpEsito" xmlns:ns5="http://www.cart.rete.toscana.it/servizi/iris_1_1/IdpInclude"&gt;</w:t>
            </w:r>
          </w:p>
          <w:p w14:paraId="578C5EEC"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&lt;ns4:IdpEsito Versione="01.00-00"&gt;</w:t>
            </w:r>
          </w:p>
          <w:p w14:paraId="3F225867" w14:textId="77777777" w:rsidR="00C02B37" w:rsidRPr="00CE1A94" w:rsidRDefault="00C02B37" w:rsidP="001A6B3D">
            <w:pPr>
              <w:shd w:val="clear" w:color="auto" w:fill="FFFFFE"/>
              <w:spacing w:line="240" w:lineRule="atLeast"/>
              <w:rPr>
                <w:sz w:val="16"/>
                <w:szCs w:val="16"/>
              </w:rPr>
            </w:pPr>
            <w:r w:rsidRPr="00CE1A94">
              <w:rPr>
                <w:sz w:val="16"/>
                <w:szCs w:val="16"/>
              </w:rPr>
              <w:lastRenderedPageBreak/>
              <w:t xml:space="preserve">            &lt;IdpHeader&gt;</w:t>
            </w:r>
          </w:p>
          <w:p w14:paraId="23A64B00"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&lt;TRT&gt;</w:t>
            </w:r>
          </w:p>
          <w:p w14:paraId="3D9801D6"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&lt;ServiceName&gt;IdpConfigurazioneEnte&lt;/ServiceName&gt;</w:t>
            </w:r>
          </w:p>
          <w:p w14:paraId="0B8B497C"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&lt;MsgId&gt;TRT1584036259282&lt;/MsgId&gt;</w:t>
            </w:r>
          </w:p>
          <w:p w14:paraId="798ECC3F" w14:textId="77777777" w:rsidR="00C02B37" w:rsidRPr="00CE1A94" w:rsidRDefault="00C02B37" w:rsidP="001A6B3D">
            <w:pPr>
              <w:shd w:val="clear" w:color="auto" w:fill="FFFFFE"/>
              <w:spacing w:line="240" w:lineRule="atLeast"/>
              <w:rPr>
                <w:sz w:val="16"/>
                <w:szCs w:val="16"/>
                <w:lang w:val="en-GB"/>
              </w:rPr>
            </w:pPr>
            <w:r w:rsidRPr="00CE1A94">
              <w:rPr>
                <w:sz w:val="16"/>
                <w:szCs w:val="16"/>
              </w:rPr>
              <w:t xml:space="preserve">                  </w:t>
            </w:r>
            <w:r w:rsidRPr="00CE1A94">
              <w:rPr>
                <w:sz w:val="16"/>
                <w:szCs w:val="16"/>
                <w:lang w:val="en-GB"/>
              </w:rPr>
              <w:t>&lt;XMLCrtDt&gt;2020-03-12T19:04:19.292+01:00&lt;/XMLCrtDt&gt;</w:t>
            </w:r>
          </w:p>
          <w:p w14:paraId="763E818C"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&lt;Sender&gt;</w:t>
            </w:r>
          </w:p>
          <w:p w14:paraId="56FCD104"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&lt;SenderId&gt;62839520376&lt;/SenderId&gt;</w:t>
            </w:r>
          </w:p>
          <w:p w14:paraId="3BEB7BB7"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&lt;SenderSys&gt;SIL_62839520376&lt;/SenderSys&gt;</w:t>
            </w:r>
          </w:p>
          <w:p w14:paraId="53F5FF95"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&lt;/Sender&gt;</w:t>
            </w:r>
          </w:p>
          <w:p w14:paraId="1F5AEABF"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&lt;Receiver&gt;</w:t>
            </w:r>
          </w:p>
          <w:p w14:paraId="7DEC5F46"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&lt;ReceiverId&gt;RECEIVERID&lt;/ReceiverId&gt;</w:t>
            </w:r>
          </w:p>
          <w:p w14:paraId="701001FA"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&lt;ReceiverSys&gt;RECEIVERSYS&lt;/ReceiverSys&gt;</w:t>
            </w:r>
          </w:p>
          <w:p w14:paraId="3128D646" w14:textId="77777777" w:rsidR="00C02B37" w:rsidRPr="00CE1A94" w:rsidRDefault="00C02B37" w:rsidP="001A6B3D">
            <w:pPr>
              <w:shd w:val="clear" w:color="auto" w:fill="FFFFFE"/>
              <w:spacing w:line="240" w:lineRule="atLeast"/>
              <w:rPr>
                <w:sz w:val="16"/>
                <w:szCs w:val="16"/>
              </w:rPr>
            </w:pPr>
            <w:r w:rsidRPr="00CE1A94">
              <w:rPr>
                <w:sz w:val="16"/>
                <w:szCs w:val="16"/>
                <w:lang w:val="en-GB"/>
              </w:rPr>
              <w:t xml:space="preserve">                  </w:t>
            </w:r>
            <w:r w:rsidRPr="00CE1A94">
              <w:rPr>
                <w:sz w:val="16"/>
                <w:szCs w:val="16"/>
              </w:rPr>
              <w:t>&lt;/Receiver&gt;</w:t>
            </w:r>
          </w:p>
          <w:p w14:paraId="06B0F80D"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&lt;/TRT&gt;</w:t>
            </w:r>
          </w:p>
          <w:p w14:paraId="4E28BC2D"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&lt;E2E&gt;</w:t>
            </w:r>
          </w:p>
          <w:p w14:paraId="0BC7DFB2"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&lt;E2ESrvcNm&gt;IdpConfigurazioneEnte&lt;/E2ESrvcNm&gt;</w:t>
            </w:r>
          </w:p>
          <w:p w14:paraId="0DDD5EDF"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&lt;E2EMsgId&gt;E2E1584036259300&lt;/E2EMsgId&gt;</w:t>
            </w:r>
          </w:p>
          <w:p w14:paraId="008D5520"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&lt;XMLCrtDt&gt;2020-03-12T19:04:19.309+01:00&lt;/XMLCrtDt&gt;</w:t>
            </w:r>
          </w:p>
          <w:p w14:paraId="4907645F"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&lt;Sender&gt;</w:t>
            </w:r>
          </w:p>
          <w:p w14:paraId="3BA26FBF"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&lt;E2ESndrId&gt;62839520376&lt;/E2ESndrId&gt;</w:t>
            </w:r>
          </w:p>
          <w:p w14:paraId="61A5D285"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&lt;E2ESndrSys&gt;SIL_62839520376&lt;/E2ESndrSys&gt;</w:t>
            </w:r>
          </w:p>
          <w:p w14:paraId="318A13E1" w14:textId="77777777" w:rsidR="00C02B37" w:rsidRPr="00CE1A94" w:rsidRDefault="00C02B37" w:rsidP="001A6B3D">
            <w:pPr>
              <w:shd w:val="clear" w:color="auto" w:fill="FFFFFE"/>
              <w:spacing w:line="240" w:lineRule="atLeast"/>
              <w:rPr>
                <w:sz w:val="16"/>
                <w:szCs w:val="16"/>
                <w:lang w:val="en-GB"/>
              </w:rPr>
            </w:pPr>
            <w:r w:rsidRPr="00CE1A94">
              <w:rPr>
                <w:sz w:val="16"/>
                <w:szCs w:val="16"/>
              </w:rPr>
              <w:t xml:space="preserve">                  </w:t>
            </w:r>
            <w:r w:rsidRPr="00CE1A94">
              <w:rPr>
                <w:sz w:val="16"/>
                <w:szCs w:val="16"/>
                <w:lang w:val="en-GB"/>
              </w:rPr>
              <w:t>&lt;/Sender&gt;</w:t>
            </w:r>
          </w:p>
          <w:p w14:paraId="1929773B"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&lt;Receiver&gt;</w:t>
            </w:r>
          </w:p>
          <w:p w14:paraId="66CFD9C3"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&lt;E2ERcvrId&gt;RECEIVERID&lt;/E2ERcvrId&gt;</w:t>
            </w:r>
          </w:p>
          <w:p w14:paraId="4EE20B0B"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&lt;E2ERcvrSys&gt;RECEIVERSYS&lt;/E2ERcvrSys&gt;</w:t>
            </w:r>
          </w:p>
          <w:p w14:paraId="50CE92D7"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&lt;/Receiver&gt;</w:t>
            </w:r>
          </w:p>
          <w:p w14:paraId="1FE426E3" w14:textId="77777777" w:rsidR="00C02B37" w:rsidRPr="00CE1A94" w:rsidRDefault="00C02B37" w:rsidP="001A6B3D">
            <w:pPr>
              <w:shd w:val="clear" w:color="auto" w:fill="FFFFFE"/>
              <w:spacing w:line="240" w:lineRule="atLeast"/>
              <w:rPr>
                <w:sz w:val="16"/>
                <w:szCs w:val="16"/>
              </w:rPr>
            </w:pPr>
            <w:r w:rsidRPr="00CE1A94">
              <w:rPr>
                <w:sz w:val="16"/>
                <w:szCs w:val="16"/>
                <w:lang w:val="en-GB"/>
              </w:rPr>
              <w:t xml:space="preserve">               </w:t>
            </w:r>
            <w:r w:rsidRPr="00CE1A94">
              <w:rPr>
                <w:sz w:val="16"/>
                <w:szCs w:val="16"/>
              </w:rPr>
              <w:t>&lt;/E2E&gt;</w:t>
            </w:r>
          </w:p>
          <w:p w14:paraId="0EB491B5"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&lt;/IdpHeader&gt;</w:t>
            </w:r>
          </w:p>
          <w:p w14:paraId="40468BEB"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&lt;ns4:IdpBody&gt;</w:t>
            </w:r>
          </w:p>
          <w:p w14:paraId="6D7294EE"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&lt;ns4:InfoMessaggio&gt;</w:t>
            </w:r>
          </w:p>
          <w:p w14:paraId="5FC85124"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&lt;ns4:Stato&gt;Elaborato Correttamente&lt;/ns4:Stato&gt;</w:t>
            </w:r>
          </w:p>
          <w:p w14:paraId="22DDB476"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&lt;/ns4:InfoMessaggio&gt;</w:t>
            </w:r>
          </w:p>
          <w:p w14:paraId="2E60D94D"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&lt;ns4:InfoDettaglio/&gt;</w:t>
            </w:r>
          </w:p>
          <w:p w14:paraId="547D2EEC"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&lt;/ns4:IdpBody&gt;</w:t>
            </w:r>
          </w:p>
          <w:p w14:paraId="617DE64E"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&lt;/ns4:IdpEsito&gt;</w:t>
            </w:r>
          </w:p>
          <w:p w14:paraId="35F91E9F"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&lt;/ns3:IdpConfigurazioneTributi.Esito&gt;</w:t>
            </w:r>
          </w:p>
          <w:p w14:paraId="31187CE6"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&lt;/soap:Body&gt;</w:t>
            </w:r>
          </w:p>
          <w:p w14:paraId="137C53CE" w14:textId="77777777" w:rsidR="00C02B37" w:rsidRPr="00CE1A94" w:rsidRDefault="00C02B37" w:rsidP="001A6B3D">
            <w:pPr>
              <w:shd w:val="clear" w:color="auto" w:fill="FFFFFE"/>
              <w:spacing w:line="240" w:lineRule="atLeast"/>
              <w:rPr>
                <w:sz w:val="16"/>
                <w:szCs w:val="16"/>
              </w:rPr>
            </w:pPr>
            <w:r w:rsidRPr="00CE1A94">
              <w:rPr>
                <w:sz w:val="16"/>
                <w:szCs w:val="16"/>
              </w:rPr>
              <w:t>&lt;/soap:Envelope&gt;</w:t>
            </w:r>
          </w:p>
        </w:tc>
        <w:tc>
          <w:tcPr>
            <w:tcW w:w="1117" w:type="dxa"/>
            <w:vAlign w:val="center"/>
          </w:tcPr>
          <w:p w14:paraId="23A7CDEB"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70A8DC9E" w14:textId="77777777" w:rsidR="00C02B37" w:rsidRDefault="00C02B37" w:rsidP="00C02B37"/>
    <w:p w14:paraId="192481ED" w14:textId="77777777" w:rsidR="00C02B37" w:rsidRDefault="00C02B37" w:rsidP="00C02B37">
      <w:pPr>
        <w:pStyle w:val="Titolo4"/>
      </w:pPr>
      <w:r w:rsidRPr="00A04A39">
        <w:t>TC_</w:t>
      </w:r>
      <w:r>
        <w:t>CENSIMENTO_06</w:t>
      </w:r>
    </w:p>
    <w:tbl>
      <w:tblPr>
        <w:tblStyle w:val="Grigliatabella"/>
        <w:tblW w:w="9854" w:type="dxa"/>
        <w:tblLook w:val="04A0" w:firstRow="1" w:lastRow="0" w:firstColumn="1" w:lastColumn="0" w:noHBand="0" w:noVBand="1"/>
      </w:tblPr>
      <w:tblGrid>
        <w:gridCol w:w="626"/>
        <w:gridCol w:w="1815"/>
        <w:gridCol w:w="1784"/>
        <w:gridCol w:w="4512"/>
        <w:gridCol w:w="1117"/>
      </w:tblGrid>
      <w:tr w:rsidR="00C02B37" w:rsidRPr="00C84A37" w14:paraId="15F60336" w14:textId="77777777" w:rsidTr="001A6B3D">
        <w:trPr>
          <w:gridAfter w:val="2"/>
          <w:wAfter w:w="5629" w:type="dxa"/>
          <w:trHeight w:val="583"/>
        </w:trPr>
        <w:tc>
          <w:tcPr>
            <w:tcW w:w="4225" w:type="dxa"/>
            <w:gridSpan w:val="3"/>
            <w:shd w:val="clear" w:color="auto" w:fill="DEEAF6" w:themeFill="accent1" w:themeFillTint="33"/>
          </w:tcPr>
          <w:p w14:paraId="28992390" w14:textId="77777777" w:rsidR="00C02B37" w:rsidRPr="00C84A37" w:rsidRDefault="00C02B37" w:rsidP="001A6B3D">
            <w:pPr>
              <w:rPr>
                <w:b/>
              </w:rPr>
            </w:pPr>
            <w:r w:rsidRPr="00C84A37">
              <w:rPr>
                <w:b/>
              </w:rPr>
              <w:t>TC_</w:t>
            </w:r>
            <w:r>
              <w:rPr>
                <w:b/>
              </w:rPr>
              <w:t>CENSIMENTO_06</w:t>
            </w:r>
          </w:p>
        </w:tc>
      </w:tr>
      <w:tr w:rsidR="00C02B37" w:rsidRPr="00C84A37" w14:paraId="2E1D8183" w14:textId="77777777" w:rsidTr="001A6B3D">
        <w:trPr>
          <w:trHeight w:val="550"/>
        </w:trPr>
        <w:tc>
          <w:tcPr>
            <w:tcW w:w="2441" w:type="dxa"/>
            <w:gridSpan w:val="2"/>
          </w:tcPr>
          <w:p w14:paraId="19E5F56D" w14:textId="77777777" w:rsidR="00C02B37" w:rsidRPr="00C84A37" w:rsidRDefault="00C02B37" w:rsidP="001A6B3D">
            <w:pPr>
              <w:rPr>
                <w:b/>
              </w:rPr>
            </w:pPr>
            <w:r w:rsidRPr="00C84A37">
              <w:rPr>
                <w:b/>
              </w:rPr>
              <w:t>Titolo</w:t>
            </w:r>
          </w:p>
        </w:tc>
        <w:tc>
          <w:tcPr>
            <w:tcW w:w="7413" w:type="dxa"/>
            <w:gridSpan w:val="3"/>
          </w:tcPr>
          <w:p w14:paraId="26052307" w14:textId="77777777" w:rsidR="00C02B37" w:rsidRPr="00C84A37" w:rsidRDefault="00C02B37" w:rsidP="001A6B3D">
            <w:r>
              <w:t>Aggiornamento dati tributo 2</w:t>
            </w:r>
          </w:p>
        </w:tc>
      </w:tr>
      <w:tr w:rsidR="00C02B37" w:rsidRPr="00C84A37" w14:paraId="64975315" w14:textId="77777777" w:rsidTr="001A6B3D">
        <w:trPr>
          <w:trHeight w:val="550"/>
        </w:trPr>
        <w:tc>
          <w:tcPr>
            <w:tcW w:w="2441" w:type="dxa"/>
            <w:gridSpan w:val="2"/>
          </w:tcPr>
          <w:p w14:paraId="3CFE3A62" w14:textId="77777777" w:rsidR="00C02B37" w:rsidRPr="00C84A37" w:rsidRDefault="00C02B37" w:rsidP="001A6B3D">
            <w:pPr>
              <w:rPr>
                <w:b/>
              </w:rPr>
            </w:pPr>
            <w:r w:rsidRPr="00C84A37">
              <w:rPr>
                <w:b/>
              </w:rPr>
              <w:t>Descrizione</w:t>
            </w:r>
          </w:p>
        </w:tc>
        <w:tc>
          <w:tcPr>
            <w:tcW w:w="7413" w:type="dxa"/>
            <w:gridSpan w:val="3"/>
          </w:tcPr>
          <w:p w14:paraId="0012997F" w14:textId="77777777" w:rsidR="00C02B37" w:rsidRPr="00C84A37" w:rsidRDefault="00C02B37" w:rsidP="001A6B3D">
            <w:r>
              <w:t>La configurazione del tributo 2 viene aggiornata</w:t>
            </w:r>
          </w:p>
        </w:tc>
      </w:tr>
      <w:tr w:rsidR="00C02B37" w:rsidRPr="00C84A37" w14:paraId="4064F5D2" w14:textId="77777777" w:rsidTr="001A6B3D">
        <w:trPr>
          <w:trHeight w:val="550"/>
        </w:trPr>
        <w:tc>
          <w:tcPr>
            <w:tcW w:w="2441" w:type="dxa"/>
            <w:gridSpan w:val="2"/>
          </w:tcPr>
          <w:p w14:paraId="1C5B4471" w14:textId="77777777" w:rsidR="00C02B37" w:rsidRPr="00C84A37" w:rsidRDefault="00C02B37" w:rsidP="001A6B3D">
            <w:pPr>
              <w:rPr>
                <w:b/>
              </w:rPr>
            </w:pPr>
            <w:r>
              <w:rPr>
                <w:b/>
              </w:rPr>
              <w:t>Id Ruolo/Attore</w:t>
            </w:r>
          </w:p>
        </w:tc>
        <w:tc>
          <w:tcPr>
            <w:tcW w:w="7413" w:type="dxa"/>
            <w:gridSpan w:val="3"/>
          </w:tcPr>
          <w:p w14:paraId="745D752B" w14:textId="77777777" w:rsidR="00C02B37" w:rsidRDefault="00C02B37" w:rsidP="001A6B3D">
            <w:r>
              <w:t>001</w:t>
            </w:r>
          </w:p>
        </w:tc>
      </w:tr>
      <w:tr w:rsidR="00C02B37" w:rsidRPr="00C84A37" w14:paraId="6FF6C3DF" w14:textId="77777777" w:rsidTr="001A6B3D">
        <w:tc>
          <w:tcPr>
            <w:tcW w:w="2441" w:type="dxa"/>
            <w:gridSpan w:val="2"/>
            <w:vAlign w:val="center"/>
          </w:tcPr>
          <w:p w14:paraId="7C375539" w14:textId="77777777" w:rsidR="00C02B37" w:rsidRPr="00C84A37" w:rsidRDefault="00C02B37" w:rsidP="001A6B3D">
            <w:pPr>
              <w:rPr>
                <w:b/>
              </w:rPr>
            </w:pPr>
            <w:r w:rsidRPr="00C84A37">
              <w:rPr>
                <w:b/>
              </w:rPr>
              <w:lastRenderedPageBreak/>
              <w:t>Pre-condizioni</w:t>
            </w:r>
          </w:p>
        </w:tc>
        <w:tc>
          <w:tcPr>
            <w:tcW w:w="7413" w:type="dxa"/>
            <w:gridSpan w:val="3"/>
            <w:vAlign w:val="center"/>
          </w:tcPr>
          <w:p w14:paraId="71CD6709" w14:textId="77777777" w:rsidR="00C02B37" w:rsidRPr="00C84A37" w:rsidRDefault="00C02B37" w:rsidP="001A6B3D">
            <w:pPr>
              <w:pStyle w:val="Paragrafoelenco"/>
              <w:numPr>
                <w:ilvl w:val="0"/>
                <w:numId w:val="7"/>
              </w:numPr>
              <w:ind w:left="714" w:hanging="357"/>
            </w:pPr>
            <w:r>
              <w:t>La test suite deve aver già eseguito il test step TC_CENSIMENTO_05</w:t>
            </w:r>
          </w:p>
        </w:tc>
      </w:tr>
      <w:tr w:rsidR="00C02B37" w:rsidRPr="00C84A37" w14:paraId="320363C7" w14:textId="77777777" w:rsidTr="001A6B3D">
        <w:tc>
          <w:tcPr>
            <w:tcW w:w="2441" w:type="dxa"/>
            <w:gridSpan w:val="2"/>
            <w:vAlign w:val="center"/>
          </w:tcPr>
          <w:p w14:paraId="68C528BC" w14:textId="77777777" w:rsidR="00C02B37" w:rsidRPr="00C84A37" w:rsidRDefault="00C02B37" w:rsidP="001A6B3D">
            <w:pPr>
              <w:rPr>
                <w:b/>
              </w:rPr>
            </w:pPr>
            <w:r>
              <w:rPr>
                <w:b/>
              </w:rPr>
              <w:t>Post-condizioni</w:t>
            </w:r>
          </w:p>
        </w:tc>
        <w:tc>
          <w:tcPr>
            <w:tcW w:w="7413" w:type="dxa"/>
            <w:gridSpan w:val="3"/>
            <w:vAlign w:val="center"/>
          </w:tcPr>
          <w:p w14:paraId="6EB8B5B2" w14:textId="77777777" w:rsidR="00C02B37" w:rsidRDefault="00C02B37" w:rsidP="001A6B3D">
            <w:pPr>
              <w:pStyle w:val="Paragrafoelenco"/>
              <w:numPr>
                <w:ilvl w:val="0"/>
                <w:numId w:val="7"/>
              </w:numPr>
              <w:ind w:left="714" w:hanging="357"/>
            </w:pPr>
            <w:r w:rsidRPr="00C66438">
              <w:t xml:space="preserve">Il </w:t>
            </w:r>
            <w:r>
              <w:t>sistema deve aggiornare la configurazione di generazione automatica del tributo</w:t>
            </w:r>
          </w:p>
          <w:p w14:paraId="3F1F621A" w14:textId="77777777" w:rsidR="00C02B37" w:rsidRDefault="00C02B37" w:rsidP="001A6B3D">
            <w:pPr>
              <w:pStyle w:val="Paragrafoelenco"/>
              <w:numPr>
                <w:ilvl w:val="0"/>
                <w:numId w:val="7"/>
              </w:numPr>
              <w:ind w:left="714" w:hanging="357"/>
            </w:pPr>
            <w:r>
              <w:t>Da questo step dipende la corretta esecuzione del test TC_IUV_02</w:t>
            </w:r>
          </w:p>
        </w:tc>
      </w:tr>
      <w:tr w:rsidR="00C02B37" w:rsidRPr="00C84A37" w14:paraId="44262DC1" w14:textId="77777777" w:rsidTr="001A6B3D">
        <w:tc>
          <w:tcPr>
            <w:tcW w:w="2441" w:type="dxa"/>
            <w:gridSpan w:val="2"/>
            <w:vAlign w:val="center"/>
          </w:tcPr>
          <w:p w14:paraId="47178516" w14:textId="77777777" w:rsidR="00C02B37" w:rsidRPr="00C84A37" w:rsidRDefault="00C02B37" w:rsidP="001A6B3D">
            <w:pPr>
              <w:rPr>
                <w:b/>
              </w:rPr>
            </w:pPr>
            <w:r>
              <w:rPr>
                <w:b/>
              </w:rPr>
              <w:t>Input</w:t>
            </w:r>
          </w:p>
        </w:tc>
        <w:tc>
          <w:tcPr>
            <w:tcW w:w="7413" w:type="dxa"/>
            <w:gridSpan w:val="3"/>
            <w:vAlign w:val="center"/>
          </w:tcPr>
          <w:p w14:paraId="6C5974E1" w14:textId="77777777" w:rsidR="00C02B37" w:rsidRPr="00B965B3" w:rsidRDefault="00C02B37" w:rsidP="001A6B3D">
            <w:pPr>
              <w:rPr>
                <w:sz w:val="16"/>
                <w:szCs w:val="16"/>
                <w:lang w:val="en-GB"/>
              </w:rPr>
            </w:pPr>
            <w:r w:rsidRPr="00B965B3">
              <w:rPr>
                <w:sz w:val="16"/>
                <w:szCs w:val="16"/>
                <w:lang w:val="en-GB"/>
              </w:rPr>
              <w:t>POST http://swf-col-paytas-payflowpa.dev.int.master.lan:8180/IdpWebServices/ConfigurazioneIDP HTTP/1.1</w:t>
            </w:r>
          </w:p>
          <w:p w14:paraId="3EE5DE6A" w14:textId="77777777" w:rsidR="00C02B37" w:rsidRPr="00B965B3" w:rsidRDefault="00C02B37" w:rsidP="001A6B3D">
            <w:pPr>
              <w:rPr>
                <w:sz w:val="16"/>
                <w:szCs w:val="16"/>
                <w:lang w:val="en-GB"/>
              </w:rPr>
            </w:pPr>
            <w:r w:rsidRPr="00B965B3">
              <w:rPr>
                <w:sz w:val="16"/>
                <w:szCs w:val="16"/>
                <w:lang w:val="en-GB"/>
              </w:rPr>
              <w:t>Accept-Encoding: gzip,deflate</w:t>
            </w:r>
          </w:p>
          <w:p w14:paraId="139259F5" w14:textId="77777777" w:rsidR="00C02B37" w:rsidRPr="00B965B3" w:rsidRDefault="00C02B37" w:rsidP="001A6B3D">
            <w:pPr>
              <w:rPr>
                <w:sz w:val="16"/>
                <w:szCs w:val="16"/>
                <w:lang w:val="en-GB"/>
              </w:rPr>
            </w:pPr>
            <w:r w:rsidRPr="00B965B3">
              <w:rPr>
                <w:sz w:val="16"/>
                <w:szCs w:val="16"/>
                <w:lang w:val="en-GB"/>
              </w:rPr>
              <w:t>User-Agent: casalinom-soapui</w:t>
            </w:r>
          </w:p>
          <w:p w14:paraId="7091D07C" w14:textId="77777777" w:rsidR="00C02B37" w:rsidRPr="00B965B3" w:rsidRDefault="00C02B37" w:rsidP="001A6B3D">
            <w:pPr>
              <w:rPr>
                <w:sz w:val="16"/>
                <w:szCs w:val="16"/>
                <w:lang w:val="en-GB"/>
              </w:rPr>
            </w:pPr>
            <w:r w:rsidRPr="00B965B3">
              <w:rPr>
                <w:sz w:val="16"/>
                <w:szCs w:val="16"/>
                <w:lang w:val="en-GB"/>
              </w:rPr>
              <w:t>Content-Type: text/xml;charset=UTF-8</w:t>
            </w:r>
          </w:p>
          <w:p w14:paraId="24F82600" w14:textId="77777777" w:rsidR="00C02B37" w:rsidRPr="00B965B3" w:rsidRDefault="00C02B37" w:rsidP="001A6B3D">
            <w:pPr>
              <w:rPr>
                <w:sz w:val="16"/>
                <w:szCs w:val="16"/>
                <w:lang w:val="en-GB"/>
              </w:rPr>
            </w:pPr>
            <w:r w:rsidRPr="00B965B3">
              <w:rPr>
                <w:sz w:val="16"/>
                <w:szCs w:val="16"/>
                <w:lang w:val="en-GB"/>
              </w:rPr>
              <w:t>SOAPAction: "IdpConfigurazioneTributi"</w:t>
            </w:r>
          </w:p>
          <w:p w14:paraId="5ED698B4" w14:textId="77777777" w:rsidR="00C02B37" w:rsidRPr="00B965B3" w:rsidRDefault="00C02B37" w:rsidP="001A6B3D">
            <w:pPr>
              <w:rPr>
                <w:sz w:val="16"/>
                <w:szCs w:val="16"/>
                <w:lang w:val="en-GB"/>
              </w:rPr>
            </w:pPr>
            <w:r w:rsidRPr="00B965B3">
              <w:rPr>
                <w:sz w:val="16"/>
                <w:szCs w:val="16"/>
                <w:lang w:val="en-GB"/>
              </w:rPr>
              <w:t>Content-Length: 3157</w:t>
            </w:r>
          </w:p>
          <w:p w14:paraId="69AD0EE6" w14:textId="77777777" w:rsidR="00C02B37" w:rsidRPr="00B965B3" w:rsidRDefault="00C02B37" w:rsidP="001A6B3D">
            <w:pPr>
              <w:rPr>
                <w:sz w:val="16"/>
                <w:szCs w:val="16"/>
                <w:lang w:val="en-GB"/>
              </w:rPr>
            </w:pPr>
            <w:r w:rsidRPr="00B965B3">
              <w:rPr>
                <w:sz w:val="16"/>
                <w:szCs w:val="16"/>
                <w:lang w:val="en-GB"/>
              </w:rPr>
              <w:t>Host: swf-col-paytas-payflowpa.dev.int.master.lan:8180</w:t>
            </w:r>
          </w:p>
          <w:p w14:paraId="2F2181C5" w14:textId="77777777" w:rsidR="00C02B37" w:rsidRPr="00B965B3" w:rsidRDefault="00C02B37" w:rsidP="001A6B3D">
            <w:pPr>
              <w:rPr>
                <w:sz w:val="16"/>
                <w:szCs w:val="16"/>
                <w:lang w:val="en-GB"/>
              </w:rPr>
            </w:pPr>
            <w:r w:rsidRPr="00B965B3">
              <w:rPr>
                <w:sz w:val="16"/>
                <w:szCs w:val="16"/>
                <w:lang w:val="en-GB"/>
              </w:rPr>
              <w:t>Connection: Keep-Alive</w:t>
            </w:r>
          </w:p>
          <w:p w14:paraId="337C31D7" w14:textId="77777777" w:rsidR="00C02B37" w:rsidRPr="00B965B3" w:rsidRDefault="00C02B37" w:rsidP="001A6B3D">
            <w:pPr>
              <w:rPr>
                <w:sz w:val="16"/>
                <w:szCs w:val="16"/>
                <w:lang w:val="en-GB"/>
              </w:rPr>
            </w:pPr>
          </w:p>
          <w:p w14:paraId="3E90E5B0" w14:textId="77777777" w:rsidR="00C02B37" w:rsidRPr="00B965B3" w:rsidRDefault="00C02B37" w:rsidP="001A6B3D">
            <w:pPr>
              <w:rPr>
                <w:sz w:val="16"/>
                <w:szCs w:val="16"/>
                <w:lang w:val="en-GB"/>
              </w:rPr>
            </w:pPr>
            <w:r w:rsidRPr="00B965B3">
              <w:rPr>
                <w:sz w:val="16"/>
                <w:szCs w:val="16"/>
                <w:lang w:val="en-GB"/>
              </w:rPr>
              <w:t>&lt;soapenv:Envelope xmlns:soapenv="http://schemas.xmlsoap.org/soap/envelope/" xmlns:prox="http://www.cart.rete.toscana.it/servizi/iris_1_1/proxy" xmlns:idp="http://www.cart.rete.toscana.it/servizi/iris_1_1/IdpConfigurazione" xmlns:idp1="http://www.cart.rete.toscana.it/servizi/iris_1_1/IdpHeader"&gt;</w:t>
            </w:r>
          </w:p>
          <w:p w14:paraId="57C86FF2" w14:textId="77777777" w:rsidR="00C02B37" w:rsidRPr="00B965B3" w:rsidRDefault="00C02B37" w:rsidP="001A6B3D">
            <w:pPr>
              <w:rPr>
                <w:sz w:val="16"/>
                <w:szCs w:val="16"/>
              </w:rPr>
            </w:pPr>
            <w:r w:rsidRPr="00B965B3">
              <w:rPr>
                <w:sz w:val="16"/>
                <w:szCs w:val="16"/>
                <w:lang w:val="en-GB"/>
              </w:rPr>
              <w:t xml:space="preserve">   </w:t>
            </w:r>
            <w:r w:rsidRPr="00B965B3">
              <w:rPr>
                <w:sz w:val="16"/>
                <w:szCs w:val="16"/>
              </w:rPr>
              <w:t>&lt;soapenv:Header/&gt;</w:t>
            </w:r>
          </w:p>
          <w:p w14:paraId="3F7B7D0B" w14:textId="77777777" w:rsidR="00C02B37" w:rsidRPr="00B965B3" w:rsidRDefault="00C02B37" w:rsidP="001A6B3D">
            <w:pPr>
              <w:rPr>
                <w:sz w:val="16"/>
                <w:szCs w:val="16"/>
              </w:rPr>
            </w:pPr>
            <w:r w:rsidRPr="00B965B3">
              <w:rPr>
                <w:sz w:val="16"/>
                <w:szCs w:val="16"/>
              </w:rPr>
              <w:t xml:space="preserve">   &lt;soapenv:Body&gt;</w:t>
            </w:r>
          </w:p>
          <w:p w14:paraId="7F78D892" w14:textId="77777777" w:rsidR="00C02B37" w:rsidRPr="00B965B3" w:rsidRDefault="00C02B37" w:rsidP="001A6B3D">
            <w:pPr>
              <w:rPr>
                <w:sz w:val="16"/>
                <w:szCs w:val="16"/>
              </w:rPr>
            </w:pPr>
            <w:r w:rsidRPr="00B965B3">
              <w:rPr>
                <w:sz w:val="16"/>
                <w:szCs w:val="16"/>
              </w:rPr>
              <w:t xml:space="preserve">      &lt;prox:IdpConfigurazioneTributi&gt;</w:t>
            </w:r>
          </w:p>
          <w:p w14:paraId="5A19677A" w14:textId="77777777" w:rsidR="00C02B37" w:rsidRPr="00B965B3" w:rsidRDefault="00C02B37" w:rsidP="001A6B3D">
            <w:pPr>
              <w:rPr>
                <w:sz w:val="16"/>
                <w:szCs w:val="16"/>
              </w:rPr>
            </w:pPr>
            <w:r w:rsidRPr="00B965B3">
              <w:rPr>
                <w:sz w:val="16"/>
                <w:szCs w:val="16"/>
              </w:rPr>
              <w:t xml:space="preserve">         &lt;idp:IdpConfigurazioneTributi Versione="01.00-00"&gt;</w:t>
            </w:r>
          </w:p>
          <w:p w14:paraId="1BA398B3" w14:textId="77777777" w:rsidR="00C02B37" w:rsidRPr="00B965B3" w:rsidRDefault="00C02B37" w:rsidP="001A6B3D">
            <w:pPr>
              <w:rPr>
                <w:sz w:val="16"/>
                <w:szCs w:val="16"/>
              </w:rPr>
            </w:pPr>
            <w:r w:rsidRPr="00B965B3">
              <w:rPr>
                <w:sz w:val="16"/>
                <w:szCs w:val="16"/>
              </w:rPr>
              <w:t xml:space="preserve">         </w:t>
            </w:r>
          </w:p>
          <w:p w14:paraId="6E25DBA6" w14:textId="77777777" w:rsidR="00C02B37" w:rsidRPr="00B965B3" w:rsidRDefault="00C02B37" w:rsidP="001A6B3D">
            <w:pPr>
              <w:rPr>
                <w:sz w:val="16"/>
                <w:szCs w:val="16"/>
              </w:rPr>
            </w:pPr>
            <w:r w:rsidRPr="00B965B3">
              <w:rPr>
                <w:sz w:val="16"/>
                <w:szCs w:val="16"/>
              </w:rPr>
              <w:t xml:space="preserve">            &lt;idp1:IdpHeader&gt;</w:t>
            </w:r>
          </w:p>
          <w:p w14:paraId="3D685A3A" w14:textId="77777777" w:rsidR="00C02B37" w:rsidRPr="00B965B3" w:rsidRDefault="00C02B37" w:rsidP="001A6B3D">
            <w:pPr>
              <w:rPr>
                <w:sz w:val="16"/>
                <w:szCs w:val="16"/>
              </w:rPr>
            </w:pPr>
            <w:r w:rsidRPr="00B965B3">
              <w:rPr>
                <w:sz w:val="16"/>
                <w:szCs w:val="16"/>
              </w:rPr>
              <w:t xml:space="preserve">               &lt;idp1:TRT&gt;</w:t>
            </w:r>
          </w:p>
          <w:p w14:paraId="675A44B3" w14:textId="77777777" w:rsidR="00C02B37" w:rsidRPr="00B965B3" w:rsidRDefault="00C02B37" w:rsidP="001A6B3D">
            <w:pPr>
              <w:rPr>
                <w:sz w:val="16"/>
                <w:szCs w:val="16"/>
              </w:rPr>
            </w:pPr>
            <w:r w:rsidRPr="00B965B3">
              <w:rPr>
                <w:sz w:val="16"/>
                <w:szCs w:val="16"/>
              </w:rPr>
              <w:t xml:space="preserve">                  &lt;idp1:ServiceName&gt;IdpConfigurazioneEnte&lt;/idp1:ServiceName&gt;</w:t>
            </w:r>
          </w:p>
          <w:p w14:paraId="0D0A7ADF" w14:textId="77777777" w:rsidR="00C02B37" w:rsidRPr="00B965B3" w:rsidRDefault="00C02B37" w:rsidP="001A6B3D">
            <w:pPr>
              <w:rPr>
                <w:sz w:val="16"/>
                <w:szCs w:val="16"/>
              </w:rPr>
            </w:pPr>
            <w:r w:rsidRPr="00B965B3">
              <w:rPr>
                <w:sz w:val="16"/>
                <w:szCs w:val="16"/>
              </w:rPr>
              <w:t xml:space="preserve">                  &lt;idp1:MsgId&gt;TRT1584036348129&lt;/idp1:MsgId&gt;</w:t>
            </w:r>
          </w:p>
          <w:p w14:paraId="66186971" w14:textId="77777777" w:rsidR="00C02B37" w:rsidRPr="00B965B3" w:rsidRDefault="00C02B37" w:rsidP="001A6B3D">
            <w:pPr>
              <w:rPr>
                <w:sz w:val="16"/>
                <w:szCs w:val="16"/>
              </w:rPr>
            </w:pPr>
            <w:r w:rsidRPr="00B965B3">
              <w:rPr>
                <w:sz w:val="16"/>
                <w:szCs w:val="16"/>
              </w:rPr>
              <w:t xml:space="preserve">                  &lt;idp1:XMLCrtDt&gt;2020-03-12T19:05:48.138+01:00&lt;/idp1:XMLCrtDt&gt;</w:t>
            </w:r>
          </w:p>
          <w:p w14:paraId="5192093D" w14:textId="77777777" w:rsidR="00C02B37" w:rsidRPr="00B965B3" w:rsidRDefault="00C02B37" w:rsidP="001A6B3D">
            <w:pPr>
              <w:rPr>
                <w:sz w:val="16"/>
                <w:szCs w:val="16"/>
                <w:lang w:val="en-GB"/>
              </w:rPr>
            </w:pPr>
            <w:r w:rsidRPr="00B965B3">
              <w:rPr>
                <w:sz w:val="16"/>
                <w:szCs w:val="16"/>
              </w:rPr>
              <w:t xml:space="preserve">                  </w:t>
            </w:r>
            <w:r w:rsidRPr="00B965B3">
              <w:rPr>
                <w:sz w:val="16"/>
                <w:szCs w:val="16"/>
                <w:lang w:val="en-GB"/>
              </w:rPr>
              <w:t>&lt;idp1:Sender&gt;</w:t>
            </w:r>
          </w:p>
          <w:p w14:paraId="6A79464B" w14:textId="77777777" w:rsidR="00C02B37" w:rsidRPr="00B965B3" w:rsidRDefault="00C02B37" w:rsidP="001A6B3D">
            <w:pPr>
              <w:rPr>
                <w:sz w:val="16"/>
                <w:szCs w:val="16"/>
                <w:lang w:val="en-GB"/>
              </w:rPr>
            </w:pPr>
            <w:r w:rsidRPr="00B965B3">
              <w:rPr>
                <w:sz w:val="16"/>
                <w:szCs w:val="16"/>
                <w:lang w:val="en-GB"/>
              </w:rPr>
              <w:t xml:space="preserve">                     &lt;idp1:SenderId&gt;62839520376&lt;/idp1:SenderId&gt;</w:t>
            </w:r>
          </w:p>
          <w:p w14:paraId="498AA2FB" w14:textId="77777777" w:rsidR="00C02B37" w:rsidRPr="00B965B3" w:rsidRDefault="00C02B37" w:rsidP="001A6B3D">
            <w:pPr>
              <w:rPr>
                <w:sz w:val="16"/>
                <w:szCs w:val="16"/>
                <w:lang w:val="en-GB"/>
              </w:rPr>
            </w:pPr>
            <w:r w:rsidRPr="00B965B3">
              <w:rPr>
                <w:sz w:val="16"/>
                <w:szCs w:val="16"/>
                <w:lang w:val="en-GB"/>
              </w:rPr>
              <w:t xml:space="preserve">                     &lt;idp1:SenderSys&gt;SIL_62839520376&lt;/idp1:SenderSys&gt;</w:t>
            </w:r>
          </w:p>
          <w:p w14:paraId="669B5B10" w14:textId="77777777" w:rsidR="00C02B37" w:rsidRPr="00B965B3" w:rsidRDefault="00C02B37" w:rsidP="001A6B3D">
            <w:pPr>
              <w:rPr>
                <w:sz w:val="16"/>
                <w:szCs w:val="16"/>
                <w:lang w:val="en-GB"/>
              </w:rPr>
            </w:pPr>
            <w:r w:rsidRPr="00B965B3">
              <w:rPr>
                <w:sz w:val="16"/>
                <w:szCs w:val="16"/>
                <w:lang w:val="en-GB"/>
              </w:rPr>
              <w:t xml:space="preserve">                  &lt;/idp1:Sender&gt;</w:t>
            </w:r>
          </w:p>
          <w:p w14:paraId="71015385" w14:textId="77777777" w:rsidR="00C02B37" w:rsidRPr="00B965B3" w:rsidRDefault="00C02B37" w:rsidP="001A6B3D">
            <w:pPr>
              <w:rPr>
                <w:sz w:val="16"/>
                <w:szCs w:val="16"/>
                <w:lang w:val="en-GB"/>
              </w:rPr>
            </w:pPr>
            <w:r w:rsidRPr="00B965B3">
              <w:rPr>
                <w:sz w:val="16"/>
                <w:szCs w:val="16"/>
                <w:lang w:val="en-GB"/>
              </w:rPr>
              <w:t xml:space="preserve">                  &lt;idp1:Receiver&gt;</w:t>
            </w:r>
          </w:p>
          <w:p w14:paraId="5AEE05EF" w14:textId="77777777" w:rsidR="00C02B37" w:rsidRPr="00B965B3" w:rsidRDefault="00C02B37" w:rsidP="001A6B3D">
            <w:pPr>
              <w:rPr>
                <w:sz w:val="16"/>
                <w:szCs w:val="16"/>
                <w:lang w:val="en-GB"/>
              </w:rPr>
            </w:pPr>
            <w:r w:rsidRPr="00B965B3">
              <w:rPr>
                <w:sz w:val="16"/>
                <w:szCs w:val="16"/>
                <w:lang w:val="en-GB"/>
              </w:rPr>
              <w:t xml:space="preserve">                     &lt;idp1:ReceiverId&gt;RECEIVERID&lt;/idp1:ReceiverId&gt;</w:t>
            </w:r>
          </w:p>
          <w:p w14:paraId="78667BF6" w14:textId="77777777" w:rsidR="00C02B37" w:rsidRPr="00B965B3" w:rsidRDefault="00C02B37" w:rsidP="001A6B3D">
            <w:pPr>
              <w:rPr>
                <w:sz w:val="16"/>
                <w:szCs w:val="16"/>
                <w:lang w:val="en-GB"/>
              </w:rPr>
            </w:pPr>
            <w:r w:rsidRPr="00B965B3">
              <w:rPr>
                <w:sz w:val="16"/>
                <w:szCs w:val="16"/>
                <w:lang w:val="en-GB"/>
              </w:rPr>
              <w:t xml:space="preserve">                     &lt;idp1:ReceiverSys&gt;RECEIVERSYS&lt;/idp1:ReceiverSys&gt;</w:t>
            </w:r>
          </w:p>
          <w:p w14:paraId="0EAE79EA" w14:textId="77777777" w:rsidR="00C02B37" w:rsidRPr="00B965B3" w:rsidRDefault="00C02B37" w:rsidP="001A6B3D">
            <w:pPr>
              <w:rPr>
                <w:sz w:val="16"/>
                <w:szCs w:val="16"/>
              </w:rPr>
            </w:pPr>
            <w:r w:rsidRPr="00B965B3">
              <w:rPr>
                <w:sz w:val="16"/>
                <w:szCs w:val="16"/>
                <w:lang w:val="en-GB"/>
              </w:rPr>
              <w:t xml:space="preserve">                  </w:t>
            </w:r>
            <w:r w:rsidRPr="00B965B3">
              <w:rPr>
                <w:sz w:val="16"/>
                <w:szCs w:val="16"/>
              </w:rPr>
              <w:t>&lt;/idp1:Receiver&gt;</w:t>
            </w:r>
          </w:p>
          <w:p w14:paraId="5687CF10" w14:textId="77777777" w:rsidR="00C02B37" w:rsidRPr="00B965B3" w:rsidRDefault="00C02B37" w:rsidP="001A6B3D">
            <w:pPr>
              <w:rPr>
                <w:sz w:val="16"/>
                <w:szCs w:val="16"/>
              </w:rPr>
            </w:pPr>
            <w:r w:rsidRPr="00B965B3">
              <w:rPr>
                <w:sz w:val="16"/>
                <w:szCs w:val="16"/>
              </w:rPr>
              <w:t xml:space="preserve">               &lt;/idp1:TRT&gt;</w:t>
            </w:r>
          </w:p>
          <w:p w14:paraId="331F7679" w14:textId="77777777" w:rsidR="00C02B37" w:rsidRPr="00B965B3" w:rsidRDefault="00C02B37" w:rsidP="001A6B3D">
            <w:pPr>
              <w:rPr>
                <w:sz w:val="16"/>
                <w:szCs w:val="16"/>
              </w:rPr>
            </w:pPr>
            <w:r w:rsidRPr="00B965B3">
              <w:rPr>
                <w:sz w:val="16"/>
                <w:szCs w:val="16"/>
              </w:rPr>
              <w:t xml:space="preserve">               &lt;idp1:E2E&gt;</w:t>
            </w:r>
          </w:p>
          <w:p w14:paraId="5910DBBE" w14:textId="77777777" w:rsidR="00C02B37" w:rsidRPr="00B965B3" w:rsidRDefault="00C02B37" w:rsidP="001A6B3D">
            <w:pPr>
              <w:rPr>
                <w:sz w:val="16"/>
                <w:szCs w:val="16"/>
              </w:rPr>
            </w:pPr>
            <w:r w:rsidRPr="00B965B3">
              <w:rPr>
                <w:sz w:val="16"/>
                <w:szCs w:val="16"/>
              </w:rPr>
              <w:t xml:space="preserve">                  &lt;idp1:E2ESrvcNm&gt;IdpConfigurazioneEnte&lt;/idp1:E2ESrvcNm&gt;</w:t>
            </w:r>
          </w:p>
          <w:p w14:paraId="76CAF56A" w14:textId="77777777" w:rsidR="00C02B37" w:rsidRPr="00B965B3" w:rsidRDefault="00C02B37" w:rsidP="001A6B3D">
            <w:pPr>
              <w:rPr>
                <w:sz w:val="16"/>
                <w:szCs w:val="16"/>
              </w:rPr>
            </w:pPr>
            <w:r w:rsidRPr="00B965B3">
              <w:rPr>
                <w:sz w:val="16"/>
                <w:szCs w:val="16"/>
              </w:rPr>
              <w:t xml:space="preserve">                  &lt;idp1:E2EMsgId&gt;E2E1584036348142&lt;/idp1:E2EMsgId&gt;</w:t>
            </w:r>
          </w:p>
          <w:p w14:paraId="6335EB33" w14:textId="77777777" w:rsidR="00C02B37" w:rsidRPr="00B965B3" w:rsidRDefault="00C02B37" w:rsidP="001A6B3D">
            <w:pPr>
              <w:rPr>
                <w:sz w:val="16"/>
                <w:szCs w:val="16"/>
              </w:rPr>
            </w:pPr>
            <w:r w:rsidRPr="00B965B3">
              <w:rPr>
                <w:sz w:val="16"/>
                <w:szCs w:val="16"/>
              </w:rPr>
              <w:t xml:space="preserve">                  &lt;idp1:XMLCrtDt&gt;2020-03-12T19:05:48.148+01:00&lt;/idp1:XMLCrtDt&gt;</w:t>
            </w:r>
          </w:p>
          <w:p w14:paraId="268D01EF" w14:textId="77777777" w:rsidR="00C02B37" w:rsidRPr="00B965B3" w:rsidRDefault="00C02B37" w:rsidP="001A6B3D">
            <w:pPr>
              <w:rPr>
                <w:sz w:val="16"/>
                <w:szCs w:val="16"/>
              </w:rPr>
            </w:pPr>
            <w:r w:rsidRPr="00B965B3">
              <w:rPr>
                <w:sz w:val="16"/>
                <w:szCs w:val="16"/>
              </w:rPr>
              <w:t xml:space="preserve">                  &lt;idp1:Sender&gt;</w:t>
            </w:r>
          </w:p>
          <w:p w14:paraId="0A8FF1B6" w14:textId="77777777" w:rsidR="00C02B37" w:rsidRPr="00B965B3" w:rsidRDefault="00C02B37" w:rsidP="001A6B3D">
            <w:pPr>
              <w:rPr>
                <w:sz w:val="16"/>
                <w:szCs w:val="16"/>
              </w:rPr>
            </w:pPr>
            <w:r w:rsidRPr="00B965B3">
              <w:rPr>
                <w:sz w:val="16"/>
                <w:szCs w:val="16"/>
              </w:rPr>
              <w:t xml:space="preserve">                     &lt;idp1:E2ESndrId&gt;62839520376&lt;/idp1:E2ESndrId&gt;</w:t>
            </w:r>
          </w:p>
          <w:p w14:paraId="4F389C52" w14:textId="77777777" w:rsidR="00C02B37" w:rsidRPr="00B965B3" w:rsidRDefault="00C02B37" w:rsidP="001A6B3D">
            <w:pPr>
              <w:rPr>
                <w:sz w:val="16"/>
                <w:szCs w:val="16"/>
                <w:lang w:val="en-GB"/>
              </w:rPr>
            </w:pPr>
            <w:r w:rsidRPr="00B965B3">
              <w:rPr>
                <w:sz w:val="16"/>
                <w:szCs w:val="16"/>
              </w:rPr>
              <w:t xml:space="preserve">                     </w:t>
            </w:r>
            <w:r w:rsidRPr="00B965B3">
              <w:rPr>
                <w:sz w:val="16"/>
                <w:szCs w:val="16"/>
                <w:lang w:val="en-GB"/>
              </w:rPr>
              <w:t>&lt;idp1:E2ESndrSys&gt;SIL_62839520376&lt;/idp1:E2ESndrSys&gt;</w:t>
            </w:r>
          </w:p>
          <w:p w14:paraId="49D1E163" w14:textId="77777777" w:rsidR="00C02B37" w:rsidRPr="00B965B3" w:rsidRDefault="00C02B37" w:rsidP="001A6B3D">
            <w:pPr>
              <w:rPr>
                <w:sz w:val="16"/>
                <w:szCs w:val="16"/>
                <w:lang w:val="en-GB"/>
              </w:rPr>
            </w:pPr>
            <w:r w:rsidRPr="00B965B3">
              <w:rPr>
                <w:sz w:val="16"/>
                <w:szCs w:val="16"/>
                <w:lang w:val="en-GB"/>
              </w:rPr>
              <w:t xml:space="preserve">                  &lt;/idp1:Sender&gt;</w:t>
            </w:r>
          </w:p>
          <w:p w14:paraId="13C06683" w14:textId="77777777" w:rsidR="00C02B37" w:rsidRPr="00B965B3" w:rsidRDefault="00C02B37" w:rsidP="001A6B3D">
            <w:pPr>
              <w:rPr>
                <w:sz w:val="16"/>
                <w:szCs w:val="16"/>
                <w:lang w:val="en-GB"/>
              </w:rPr>
            </w:pPr>
            <w:r w:rsidRPr="00B965B3">
              <w:rPr>
                <w:sz w:val="16"/>
                <w:szCs w:val="16"/>
                <w:lang w:val="en-GB"/>
              </w:rPr>
              <w:t xml:space="preserve">                  &lt;idp1:Receiver&gt;</w:t>
            </w:r>
          </w:p>
          <w:p w14:paraId="5729775F" w14:textId="77777777" w:rsidR="00C02B37" w:rsidRPr="00B965B3" w:rsidRDefault="00C02B37" w:rsidP="001A6B3D">
            <w:pPr>
              <w:rPr>
                <w:sz w:val="16"/>
                <w:szCs w:val="16"/>
              </w:rPr>
            </w:pPr>
            <w:r w:rsidRPr="00B965B3">
              <w:rPr>
                <w:sz w:val="16"/>
                <w:szCs w:val="16"/>
                <w:lang w:val="en-GB"/>
              </w:rPr>
              <w:t xml:space="preserve">                     </w:t>
            </w:r>
            <w:r w:rsidRPr="00B965B3">
              <w:rPr>
                <w:sz w:val="16"/>
                <w:szCs w:val="16"/>
              </w:rPr>
              <w:t>&lt;idp1:E2ERcvrId&gt;RECEIVERID&lt;/idp1:E2ERcvrId&gt;</w:t>
            </w:r>
          </w:p>
          <w:p w14:paraId="6CD551CC" w14:textId="77777777" w:rsidR="00C02B37" w:rsidRPr="00B965B3" w:rsidRDefault="00C02B37" w:rsidP="001A6B3D">
            <w:pPr>
              <w:rPr>
                <w:sz w:val="16"/>
                <w:szCs w:val="16"/>
                <w:lang w:val="en-GB"/>
              </w:rPr>
            </w:pPr>
            <w:r w:rsidRPr="00B965B3">
              <w:rPr>
                <w:sz w:val="16"/>
                <w:szCs w:val="16"/>
              </w:rPr>
              <w:t xml:space="preserve">                     </w:t>
            </w:r>
            <w:r w:rsidRPr="00B965B3">
              <w:rPr>
                <w:sz w:val="16"/>
                <w:szCs w:val="16"/>
                <w:lang w:val="en-GB"/>
              </w:rPr>
              <w:t>&lt;idp1:E2ERcvrSys&gt;RECEIVERSYS&lt;/idp1:E2ERcvrSys&gt;</w:t>
            </w:r>
          </w:p>
          <w:p w14:paraId="4EAFFA97" w14:textId="77777777" w:rsidR="00C02B37" w:rsidRPr="00B965B3" w:rsidRDefault="00C02B37" w:rsidP="001A6B3D">
            <w:pPr>
              <w:rPr>
                <w:sz w:val="16"/>
                <w:szCs w:val="16"/>
              </w:rPr>
            </w:pPr>
            <w:r w:rsidRPr="00B965B3">
              <w:rPr>
                <w:sz w:val="16"/>
                <w:szCs w:val="16"/>
                <w:lang w:val="en-GB"/>
              </w:rPr>
              <w:t xml:space="preserve">                  </w:t>
            </w:r>
            <w:r w:rsidRPr="00B965B3">
              <w:rPr>
                <w:sz w:val="16"/>
                <w:szCs w:val="16"/>
              </w:rPr>
              <w:t>&lt;/idp1:Receiver&gt;</w:t>
            </w:r>
          </w:p>
          <w:p w14:paraId="502D59E2" w14:textId="77777777" w:rsidR="00C02B37" w:rsidRPr="00B965B3" w:rsidRDefault="00C02B37" w:rsidP="001A6B3D">
            <w:pPr>
              <w:rPr>
                <w:sz w:val="16"/>
                <w:szCs w:val="16"/>
              </w:rPr>
            </w:pPr>
            <w:r w:rsidRPr="00B965B3">
              <w:rPr>
                <w:sz w:val="16"/>
                <w:szCs w:val="16"/>
              </w:rPr>
              <w:t xml:space="preserve">               &lt;/idp1:E2E&gt;</w:t>
            </w:r>
          </w:p>
          <w:p w14:paraId="76DE0392" w14:textId="77777777" w:rsidR="00C02B37" w:rsidRPr="00B965B3" w:rsidRDefault="00C02B37" w:rsidP="001A6B3D">
            <w:pPr>
              <w:rPr>
                <w:sz w:val="16"/>
                <w:szCs w:val="16"/>
              </w:rPr>
            </w:pPr>
            <w:r w:rsidRPr="00B965B3">
              <w:rPr>
                <w:sz w:val="16"/>
                <w:szCs w:val="16"/>
              </w:rPr>
              <w:t xml:space="preserve">            &lt;/idp1:IdpHeader&gt;</w:t>
            </w:r>
          </w:p>
          <w:p w14:paraId="3E3BFB64" w14:textId="77777777" w:rsidR="00C02B37" w:rsidRPr="00B965B3" w:rsidRDefault="00C02B37" w:rsidP="001A6B3D">
            <w:pPr>
              <w:rPr>
                <w:sz w:val="16"/>
                <w:szCs w:val="16"/>
              </w:rPr>
            </w:pPr>
            <w:r w:rsidRPr="00B965B3">
              <w:rPr>
                <w:sz w:val="16"/>
                <w:szCs w:val="16"/>
              </w:rPr>
              <w:t xml:space="preserve">            </w:t>
            </w:r>
          </w:p>
          <w:p w14:paraId="1E27EED7" w14:textId="77777777" w:rsidR="00C02B37" w:rsidRPr="00B965B3" w:rsidRDefault="00C02B37" w:rsidP="001A6B3D">
            <w:pPr>
              <w:rPr>
                <w:sz w:val="16"/>
                <w:szCs w:val="16"/>
              </w:rPr>
            </w:pPr>
            <w:r w:rsidRPr="00B965B3">
              <w:rPr>
                <w:sz w:val="16"/>
                <w:szCs w:val="16"/>
              </w:rPr>
              <w:t xml:space="preserve">            &lt;idp:IdpBody&gt;</w:t>
            </w:r>
          </w:p>
          <w:p w14:paraId="7D027AD4" w14:textId="77777777" w:rsidR="00C02B37" w:rsidRPr="00B965B3" w:rsidRDefault="00C02B37" w:rsidP="001A6B3D">
            <w:pPr>
              <w:rPr>
                <w:sz w:val="16"/>
                <w:szCs w:val="16"/>
              </w:rPr>
            </w:pPr>
            <w:r w:rsidRPr="00B965B3">
              <w:rPr>
                <w:sz w:val="16"/>
                <w:szCs w:val="16"/>
              </w:rPr>
              <w:t xml:space="preserve">               &lt;idp:ConfigurazioneTributi TipoOperazione="Update"&gt;</w:t>
            </w:r>
          </w:p>
          <w:p w14:paraId="632F1737" w14:textId="77777777" w:rsidR="00C02B37" w:rsidRPr="00B965B3" w:rsidRDefault="00C02B37" w:rsidP="001A6B3D">
            <w:pPr>
              <w:rPr>
                <w:sz w:val="16"/>
                <w:szCs w:val="16"/>
              </w:rPr>
            </w:pPr>
            <w:r w:rsidRPr="00B965B3">
              <w:rPr>
                <w:sz w:val="16"/>
                <w:szCs w:val="16"/>
              </w:rPr>
              <w:t xml:space="preserve">                  &lt;idp:DatiAnagraficiTributo&gt;</w:t>
            </w:r>
          </w:p>
          <w:p w14:paraId="209A9118" w14:textId="77777777" w:rsidR="00C02B37" w:rsidRPr="00B965B3" w:rsidRDefault="00C02B37" w:rsidP="001A6B3D">
            <w:pPr>
              <w:rPr>
                <w:sz w:val="16"/>
                <w:szCs w:val="16"/>
              </w:rPr>
            </w:pPr>
            <w:r w:rsidRPr="00B965B3">
              <w:rPr>
                <w:sz w:val="16"/>
                <w:szCs w:val="16"/>
              </w:rPr>
              <w:t xml:space="preserve">                     &lt;idp:CodiceEnte&gt;62839520376&lt;/idp:CodiceEnte&gt;</w:t>
            </w:r>
          </w:p>
          <w:p w14:paraId="64BCFFB6" w14:textId="77777777" w:rsidR="00C02B37" w:rsidRPr="00B965B3" w:rsidRDefault="00C02B37" w:rsidP="001A6B3D">
            <w:pPr>
              <w:rPr>
                <w:sz w:val="16"/>
                <w:szCs w:val="16"/>
              </w:rPr>
            </w:pPr>
            <w:r w:rsidRPr="00B965B3">
              <w:rPr>
                <w:sz w:val="16"/>
                <w:szCs w:val="16"/>
              </w:rPr>
              <w:t xml:space="preserve">                     &lt;idp:CodiceTributo&gt;62839520376_D2&lt;/idp:CodiceTributo&gt;</w:t>
            </w:r>
          </w:p>
          <w:p w14:paraId="41AAD996" w14:textId="77777777" w:rsidR="00C02B37" w:rsidRPr="00B965B3" w:rsidRDefault="00C02B37" w:rsidP="001A6B3D">
            <w:pPr>
              <w:rPr>
                <w:sz w:val="16"/>
                <w:szCs w:val="16"/>
              </w:rPr>
            </w:pPr>
            <w:r w:rsidRPr="00B965B3">
              <w:rPr>
                <w:sz w:val="16"/>
                <w:szCs w:val="16"/>
              </w:rPr>
              <w:t xml:space="preserve">                     &lt;idp:Descrizione&gt;Debito 2&lt;/idp:Descrizione&gt;</w:t>
            </w:r>
          </w:p>
          <w:p w14:paraId="526A1B9E" w14:textId="77777777" w:rsidR="00C02B37" w:rsidRPr="00B965B3" w:rsidRDefault="00C02B37" w:rsidP="001A6B3D">
            <w:pPr>
              <w:rPr>
                <w:sz w:val="16"/>
                <w:szCs w:val="16"/>
              </w:rPr>
            </w:pPr>
            <w:r w:rsidRPr="00B965B3">
              <w:rPr>
                <w:sz w:val="16"/>
                <w:szCs w:val="16"/>
              </w:rPr>
              <w:t xml:space="preserve">                     &lt;idp:Categoria&gt;DEFAULT&lt;/idp:Categoria&gt;</w:t>
            </w:r>
          </w:p>
          <w:p w14:paraId="4BB26B38" w14:textId="77777777" w:rsidR="00C02B37" w:rsidRPr="00B965B3" w:rsidRDefault="00C02B37" w:rsidP="001A6B3D">
            <w:pPr>
              <w:rPr>
                <w:sz w:val="16"/>
                <w:szCs w:val="16"/>
              </w:rPr>
            </w:pPr>
            <w:r w:rsidRPr="00B965B3">
              <w:rPr>
                <w:sz w:val="16"/>
                <w:szCs w:val="16"/>
              </w:rPr>
              <w:t xml:space="preserve">                     &lt;idp:CodiceSilEnte&gt;SIL_62839520376&lt;/idp:CodiceSilEnte&gt;</w:t>
            </w:r>
          </w:p>
          <w:p w14:paraId="16C80FA0" w14:textId="77777777" w:rsidR="00C02B37" w:rsidRPr="00B965B3" w:rsidRDefault="00C02B37" w:rsidP="001A6B3D">
            <w:pPr>
              <w:rPr>
                <w:sz w:val="16"/>
                <w:szCs w:val="16"/>
              </w:rPr>
            </w:pPr>
            <w:r w:rsidRPr="00B965B3">
              <w:rPr>
                <w:sz w:val="16"/>
                <w:szCs w:val="16"/>
              </w:rPr>
              <w:t xml:space="preserve">                     &lt;idp:IBANAccreditoBancario&gt;IT07N0503402801000000000665&lt;/idp:IBANAccreditoBancario&gt;</w:t>
            </w:r>
          </w:p>
          <w:p w14:paraId="140C1D28" w14:textId="77777777" w:rsidR="00C02B37" w:rsidRPr="00B965B3" w:rsidRDefault="00C02B37" w:rsidP="001A6B3D">
            <w:pPr>
              <w:rPr>
                <w:sz w:val="16"/>
                <w:szCs w:val="16"/>
              </w:rPr>
            </w:pPr>
            <w:r w:rsidRPr="00B965B3">
              <w:rPr>
                <w:sz w:val="16"/>
                <w:szCs w:val="16"/>
              </w:rPr>
              <w:t xml:space="preserve">                     &lt;idp:IBANAccreditoPostale&gt;IT11B0760102800000027748508&lt;/idp:IBANAccreditoPostale&gt;</w:t>
            </w:r>
          </w:p>
          <w:p w14:paraId="2FC74B91" w14:textId="77777777" w:rsidR="00C02B37" w:rsidRPr="00B965B3" w:rsidRDefault="00C02B37" w:rsidP="001A6B3D">
            <w:pPr>
              <w:rPr>
                <w:sz w:val="16"/>
                <w:szCs w:val="16"/>
              </w:rPr>
            </w:pPr>
            <w:r w:rsidRPr="00B965B3">
              <w:rPr>
                <w:sz w:val="16"/>
                <w:szCs w:val="16"/>
              </w:rPr>
              <w:lastRenderedPageBreak/>
              <w:t xml:space="preserve">                     &lt;idp:Stato&gt;Attivo&lt;/idp:Stato&gt;</w:t>
            </w:r>
          </w:p>
          <w:p w14:paraId="0BAAD0D2" w14:textId="77777777" w:rsidR="00C02B37" w:rsidRPr="00B965B3" w:rsidRDefault="00C02B37" w:rsidP="001A6B3D">
            <w:pPr>
              <w:rPr>
                <w:sz w:val="16"/>
                <w:szCs w:val="16"/>
              </w:rPr>
            </w:pPr>
            <w:r w:rsidRPr="00B965B3">
              <w:rPr>
                <w:sz w:val="16"/>
                <w:szCs w:val="16"/>
              </w:rPr>
              <w:t xml:space="preserve">                     &lt;idp:PagamentoPressoPSP&gt;true&lt;/idp:PagamentoPressoPSP&gt;</w:t>
            </w:r>
          </w:p>
          <w:p w14:paraId="3319C548" w14:textId="77777777" w:rsidR="00C02B37" w:rsidRPr="00B965B3" w:rsidRDefault="00C02B37" w:rsidP="001A6B3D">
            <w:pPr>
              <w:rPr>
                <w:sz w:val="16"/>
                <w:szCs w:val="16"/>
              </w:rPr>
            </w:pPr>
            <w:r w:rsidRPr="00B965B3">
              <w:rPr>
                <w:sz w:val="16"/>
                <w:szCs w:val="16"/>
              </w:rPr>
              <w:t xml:space="preserve">                     &lt;idp:IuvGenerato&gt;false&lt;/idp:IuvGenerato&gt;</w:t>
            </w:r>
          </w:p>
          <w:p w14:paraId="7EB22F72" w14:textId="77777777" w:rsidR="00C02B37" w:rsidRPr="00B965B3" w:rsidRDefault="00C02B37" w:rsidP="001A6B3D">
            <w:pPr>
              <w:rPr>
                <w:sz w:val="16"/>
                <w:szCs w:val="16"/>
              </w:rPr>
            </w:pPr>
            <w:r w:rsidRPr="00B965B3">
              <w:rPr>
                <w:sz w:val="16"/>
                <w:szCs w:val="16"/>
              </w:rPr>
              <w:t xml:space="preserve">                  &lt;/idp:DatiAnagraficiTributo&gt;</w:t>
            </w:r>
          </w:p>
          <w:p w14:paraId="14D335E2" w14:textId="77777777" w:rsidR="00C02B37" w:rsidRPr="00B965B3" w:rsidRDefault="00C02B37" w:rsidP="001A6B3D">
            <w:pPr>
              <w:rPr>
                <w:sz w:val="16"/>
                <w:szCs w:val="16"/>
              </w:rPr>
            </w:pPr>
            <w:r w:rsidRPr="00B965B3">
              <w:rPr>
                <w:sz w:val="16"/>
                <w:szCs w:val="16"/>
              </w:rPr>
              <w:t xml:space="preserve">                  &lt;idp:ParametriGenerazioneIUV&gt;</w:t>
            </w:r>
          </w:p>
          <w:p w14:paraId="05C6D02F" w14:textId="77777777" w:rsidR="00C02B37" w:rsidRPr="00B965B3" w:rsidRDefault="00C02B37" w:rsidP="001A6B3D">
            <w:pPr>
              <w:rPr>
                <w:sz w:val="16"/>
                <w:szCs w:val="16"/>
              </w:rPr>
            </w:pPr>
            <w:r w:rsidRPr="00B965B3">
              <w:rPr>
                <w:sz w:val="16"/>
                <w:szCs w:val="16"/>
              </w:rPr>
              <w:t xml:space="preserve">                     &lt;idp:PrefissoGenerazioneIUV&gt;56&lt;/idp:PrefissoGenerazioneIUV&gt;</w:t>
            </w:r>
          </w:p>
          <w:p w14:paraId="372D4D94" w14:textId="77777777" w:rsidR="00C02B37" w:rsidRPr="00B965B3" w:rsidRDefault="00C02B37" w:rsidP="001A6B3D">
            <w:pPr>
              <w:rPr>
                <w:sz w:val="16"/>
                <w:szCs w:val="16"/>
              </w:rPr>
            </w:pPr>
            <w:r w:rsidRPr="00B965B3">
              <w:rPr>
                <w:sz w:val="16"/>
                <w:szCs w:val="16"/>
              </w:rPr>
              <w:t xml:space="preserve">                  &lt;/idp:ParametriGenerazioneIUV&gt;</w:t>
            </w:r>
          </w:p>
          <w:p w14:paraId="6005EA93" w14:textId="77777777" w:rsidR="00C02B37" w:rsidRPr="00B965B3" w:rsidRDefault="00C02B37" w:rsidP="001A6B3D">
            <w:pPr>
              <w:rPr>
                <w:sz w:val="16"/>
                <w:szCs w:val="16"/>
              </w:rPr>
            </w:pPr>
            <w:r w:rsidRPr="00B965B3">
              <w:rPr>
                <w:sz w:val="16"/>
                <w:szCs w:val="16"/>
              </w:rPr>
              <w:t xml:space="preserve">               &lt;/idp:ConfigurazioneTributi&gt;</w:t>
            </w:r>
          </w:p>
          <w:p w14:paraId="5E04F200" w14:textId="77777777" w:rsidR="00C02B37" w:rsidRPr="00B965B3" w:rsidRDefault="00C02B37" w:rsidP="001A6B3D">
            <w:pPr>
              <w:rPr>
                <w:sz w:val="16"/>
                <w:szCs w:val="16"/>
              </w:rPr>
            </w:pPr>
            <w:r w:rsidRPr="00B965B3">
              <w:rPr>
                <w:sz w:val="16"/>
                <w:szCs w:val="16"/>
              </w:rPr>
              <w:t xml:space="preserve">            &lt;/idp:IdpBody&gt;</w:t>
            </w:r>
          </w:p>
          <w:p w14:paraId="7EC4D9B7" w14:textId="77777777" w:rsidR="00C02B37" w:rsidRPr="00B965B3" w:rsidRDefault="00C02B37" w:rsidP="001A6B3D">
            <w:pPr>
              <w:rPr>
                <w:sz w:val="16"/>
                <w:szCs w:val="16"/>
              </w:rPr>
            </w:pPr>
            <w:r w:rsidRPr="00B965B3">
              <w:rPr>
                <w:sz w:val="16"/>
                <w:szCs w:val="16"/>
              </w:rPr>
              <w:t xml:space="preserve">         &lt;/idp:IdpConfigurazioneTributi&gt;</w:t>
            </w:r>
          </w:p>
          <w:p w14:paraId="60E13B03" w14:textId="77777777" w:rsidR="00C02B37" w:rsidRPr="00B965B3" w:rsidRDefault="00C02B37" w:rsidP="001A6B3D">
            <w:pPr>
              <w:rPr>
                <w:sz w:val="16"/>
                <w:szCs w:val="16"/>
              </w:rPr>
            </w:pPr>
            <w:r w:rsidRPr="00B965B3">
              <w:rPr>
                <w:sz w:val="16"/>
                <w:szCs w:val="16"/>
              </w:rPr>
              <w:t xml:space="preserve">      &lt;/prox:IdpConfigurazioneTributi&gt;</w:t>
            </w:r>
          </w:p>
          <w:p w14:paraId="3BA1D3E8" w14:textId="77777777" w:rsidR="00C02B37" w:rsidRPr="00B965B3" w:rsidRDefault="00C02B37" w:rsidP="001A6B3D">
            <w:pPr>
              <w:rPr>
                <w:sz w:val="16"/>
                <w:szCs w:val="16"/>
              </w:rPr>
            </w:pPr>
            <w:r w:rsidRPr="00B965B3">
              <w:rPr>
                <w:sz w:val="16"/>
                <w:szCs w:val="16"/>
              </w:rPr>
              <w:t xml:space="preserve">   &lt;/soapenv:Body&gt;</w:t>
            </w:r>
          </w:p>
          <w:p w14:paraId="4A4B41C0" w14:textId="77777777" w:rsidR="00C02B37" w:rsidRPr="00B965B3" w:rsidRDefault="00C02B37" w:rsidP="001A6B3D">
            <w:pPr>
              <w:rPr>
                <w:sz w:val="16"/>
                <w:szCs w:val="16"/>
              </w:rPr>
            </w:pPr>
            <w:r w:rsidRPr="00B965B3">
              <w:rPr>
                <w:sz w:val="16"/>
                <w:szCs w:val="16"/>
              </w:rPr>
              <w:t>&lt;/soapenv:Envelope&gt;</w:t>
            </w:r>
          </w:p>
        </w:tc>
      </w:tr>
      <w:tr w:rsidR="00C02B37" w:rsidRPr="00C84A37" w14:paraId="0FD0F112" w14:textId="77777777" w:rsidTr="001A6B3D">
        <w:trPr>
          <w:trHeight w:val="540"/>
        </w:trPr>
        <w:tc>
          <w:tcPr>
            <w:tcW w:w="626" w:type="dxa"/>
          </w:tcPr>
          <w:p w14:paraId="07B61823" w14:textId="77777777" w:rsidR="00C02B37" w:rsidRPr="00C84A37" w:rsidRDefault="00C02B37" w:rsidP="001A6B3D">
            <w:pPr>
              <w:rPr>
                <w:b/>
              </w:rPr>
            </w:pPr>
            <w:r w:rsidRPr="00C84A37">
              <w:rPr>
                <w:b/>
              </w:rPr>
              <w:lastRenderedPageBreak/>
              <w:t>Step</w:t>
            </w:r>
          </w:p>
        </w:tc>
        <w:tc>
          <w:tcPr>
            <w:tcW w:w="1815" w:type="dxa"/>
          </w:tcPr>
          <w:p w14:paraId="6FC8B414" w14:textId="77777777" w:rsidR="00C02B37" w:rsidRPr="00C84A37" w:rsidRDefault="00C02B37" w:rsidP="001A6B3D">
            <w:pPr>
              <w:rPr>
                <w:b/>
              </w:rPr>
            </w:pPr>
            <w:r w:rsidRPr="00C84A37">
              <w:rPr>
                <w:b/>
              </w:rPr>
              <w:t>Azione</w:t>
            </w:r>
          </w:p>
        </w:tc>
        <w:tc>
          <w:tcPr>
            <w:tcW w:w="6296" w:type="dxa"/>
            <w:gridSpan w:val="2"/>
          </w:tcPr>
          <w:p w14:paraId="01B15A68" w14:textId="77777777" w:rsidR="00C02B37" w:rsidRPr="00C84A37" w:rsidRDefault="00C02B37" w:rsidP="001A6B3D">
            <w:pPr>
              <w:rPr>
                <w:b/>
              </w:rPr>
            </w:pPr>
            <w:r w:rsidRPr="00C84A37">
              <w:rPr>
                <w:b/>
              </w:rPr>
              <w:t>Risultato atteso</w:t>
            </w:r>
          </w:p>
        </w:tc>
        <w:tc>
          <w:tcPr>
            <w:tcW w:w="1117" w:type="dxa"/>
          </w:tcPr>
          <w:p w14:paraId="0BE5F411" w14:textId="77777777" w:rsidR="00C02B37" w:rsidRPr="00C84A37" w:rsidRDefault="00C02B37" w:rsidP="001A6B3D">
            <w:pPr>
              <w:rPr>
                <w:b/>
              </w:rPr>
            </w:pPr>
            <w:r w:rsidRPr="00C84A37">
              <w:rPr>
                <w:b/>
              </w:rPr>
              <w:t>Esito</w:t>
            </w:r>
          </w:p>
        </w:tc>
      </w:tr>
      <w:tr w:rsidR="00C02B37" w:rsidRPr="00C84A37" w14:paraId="1CA2A722" w14:textId="77777777" w:rsidTr="001A6B3D">
        <w:trPr>
          <w:trHeight w:val="1800"/>
        </w:trPr>
        <w:tc>
          <w:tcPr>
            <w:tcW w:w="626" w:type="dxa"/>
          </w:tcPr>
          <w:p w14:paraId="5DBCEF2F" w14:textId="77777777" w:rsidR="00C02B37" w:rsidRPr="00C84A37" w:rsidRDefault="00C02B37" w:rsidP="001A6B3D">
            <w:r>
              <w:t>1</w:t>
            </w:r>
          </w:p>
        </w:tc>
        <w:tc>
          <w:tcPr>
            <w:tcW w:w="1815" w:type="dxa"/>
          </w:tcPr>
          <w:p w14:paraId="3430BCBF"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4CC5C54D" w14:textId="77777777" w:rsidR="00C02B37" w:rsidRPr="00B965B3" w:rsidRDefault="00C02B37" w:rsidP="001A6B3D">
            <w:pPr>
              <w:shd w:val="clear" w:color="auto" w:fill="FFFFFE"/>
              <w:spacing w:line="240" w:lineRule="atLeast"/>
              <w:rPr>
                <w:sz w:val="16"/>
                <w:szCs w:val="16"/>
                <w:lang w:val="en-GB"/>
              </w:rPr>
            </w:pPr>
            <w:r w:rsidRPr="00B965B3">
              <w:rPr>
                <w:sz w:val="16"/>
                <w:szCs w:val="16"/>
                <w:lang w:val="en-GB"/>
              </w:rPr>
              <w:t>&lt;soap:Envelope xmlns:soap="http://schemas.xmlsoap.org/soap/envelope/"&gt;</w:t>
            </w:r>
          </w:p>
          <w:p w14:paraId="5A2EF39D" w14:textId="77777777" w:rsidR="00C02B37" w:rsidRPr="00B965B3" w:rsidRDefault="00C02B37" w:rsidP="001A6B3D">
            <w:pPr>
              <w:shd w:val="clear" w:color="auto" w:fill="FFFFFE"/>
              <w:spacing w:line="240" w:lineRule="atLeast"/>
              <w:rPr>
                <w:sz w:val="16"/>
                <w:szCs w:val="16"/>
              </w:rPr>
            </w:pPr>
            <w:r w:rsidRPr="00B965B3">
              <w:rPr>
                <w:sz w:val="16"/>
                <w:szCs w:val="16"/>
                <w:lang w:val="en-GB"/>
              </w:rPr>
              <w:t xml:space="preserve">   </w:t>
            </w:r>
            <w:r w:rsidRPr="00B965B3">
              <w:rPr>
                <w:sz w:val="16"/>
                <w:szCs w:val="16"/>
              </w:rPr>
              <w:t>&lt;soap:Body&gt;</w:t>
            </w:r>
          </w:p>
          <w:p w14:paraId="5644A34D"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&lt;ns3:IdpConfigurazioneTributi.Esito xmlns="http://www.cart.rete.toscana.it/servizi/iris_1_1/IdpHeader" xmlns:ns2="http://www.cart.rete.toscana.it/servizi/iris_1_1/IdpConfigurazione" xmlns:ns3="http://www.cart.rete.toscana.it/servizi/iris_1_1/proxy" xmlns:ns4="http://www.cart.rete.toscana.it/servizi/iris_1_1/IdpEsito" xmlns:ns5="http://www.cart.rete.toscana.it/servizi/iris_1_1/IdpInclude"&gt;</w:t>
            </w:r>
          </w:p>
          <w:p w14:paraId="2239B5F0"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&lt;ns4:IdpEsito Versione="01.00-00"&gt;</w:t>
            </w:r>
          </w:p>
          <w:p w14:paraId="1B05806C"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&lt;IdpHeader&gt;</w:t>
            </w:r>
          </w:p>
          <w:p w14:paraId="3D1C669B"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&lt;TRT&gt;</w:t>
            </w:r>
          </w:p>
          <w:p w14:paraId="05992B11"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&lt;ServiceName&gt;IdpConfigurazioneEnte&lt;/ServiceName&gt;</w:t>
            </w:r>
          </w:p>
          <w:p w14:paraId="6015EE16"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&lt;MsgId&gt;TRT1584036348129&lt;/MsgId&gt;</w:t>
            </w:r>
          </w:p>
          <w:p w14:paraId="445BA3B3" w14:textId="77777777" w:rsidR="00C02B37" w:rsidRPr="00B965B3" w:rsidRDefault="00C02B37" w:rsidP="001A6B3D">
            <w:pPr>
              <w:shd w:val="clear" w:color="auto" w:fill="FFFFFE"/>
              <w:spacing w:line="240" w:lineRule="atLeast"/>
              <w:rPr>
                <w:sz w:val="16"/>
                <w:szCs w:val="16"/>
                <w:lang w:val="en-GB"/>
              </w:rPr>
            </w:pPr>
            <w:r w:rsidRPr="00B965B3">
              <w:rPr>
                <w:sz w:val="16"/>
                <w:szCs w:val="16"/>
              </w:rPr>
              <w:t xml:space="preserve">                  </w:t>
            </w:r>
            <w:r w:rsidRPr="00B965B3">
              <w:rPr>
                <w:sz w:val="16"/>
                <w:szCs w:val="16"/>
                <w:lang w:val="en-GB"/>
              </w:rPr>
              <w:t>&lt;XMLCrtDt&gt;2020-03-12T19:05:48.138+01:00&lt;/XMLCrtDt&gt;</w:t>
            </w:r>
          </w:p>
          <w:p w14:paraId="0AA3DE7A" w14:textId="77777777" w:rsidR="00C02B37" w:rsidRPr="00B965B3" w:rsidRDefault="00C02B37" w:rsidP="001A6B3D">
            <w:pPr>
              <w:shd w:val="clear" w:color="auto" w:fill="FFFFFE"/>
              <w:spacing w:line="240" w:lineRule="atLeast"/>
              <w:rPr>
                <w:sz w:val="16"/>
                <w:szCs w:val="16"/>
                <w:lang w:val="en-GB"/>
              </w:rPr>
            </w:pPr>
            <w:r w:rsidRPr="00B965B3">
              <w:rPr>
                <w:sz w:val="16"/>
                <w:szCs w:val="16"/>
                <w:lang w:val="en-GB"/>
              </w:rPr>
              <w:t xml:space="preserve">                  &lt;Sender&gt;</w:t>
            </w:r>
          </w:p>
          <w:p w14:paraId="4B9A96A2" w14:textId="77777777" w:rsidR="00C02B37" w:rsidRPr="00B965B3" w:rsidRDefault="00C02B37" w:rsidP="001A6B3D">
            <w:pPr>
              <w:shd w:val="clear" w:color="auto" w:fill="FFFFFE"/>
              <w:spacing w:line="240" w:lineRule="atLeast"/>
              <w:rPr>
                <w:sz w:val="16"/>
                <w:szCs w:val="16"/>
                <w:lang w:val="en-GB"/>
              </w:rPr>
            </w:pPr>
            <w:r w:rsidRPr="00B965B3">
              <w:rPr>
                <w:sz w:val="16"/>
                <w:szCs w:val="16"/>
                <w:lang w:val="en-GB"/>
              </w:rPr>
              <w:t xml:space="preserve">                     &lt;SenderId&gt;62839520376&lt;/SenderId&gt;</w:t>
            </w:r>
          </w:p>
          <w:p w14:paraId="0491940E" w14:textId="77777777" w:rsidR="00C02B37" w:rsidRPr="00B965B3" w:rsidRDefault="00C02B37" w:rsidP="001A6B3D">
            <w:pPr>
              <w:shd w:val="clear" w:color="auto" w:fill="FFFFFE"/>
              <w:spacing w:line="240" w:lineRule="atLeast"/>
              <w:rPr>
                <w:sz w:val="16"/>
                <w:szCs w:val="16"/>
                <w:lang w:val="en-GB"/>
              </w:rPr>
            </w:pPr>
            <w:r w:rsidRPr="00B965B3">
              <w:rPr>
                <w:sz w:val="16"/>
                <w:szCs w:val="16"/>
                <w:lang w:val="en-GB"/>
              </w:rPr>
              <w:t xml:space="preserve">                     &lt;SenderSys&gt;SIL_62839520376&lt;/SenderSys&gt;</w:t>
            </w:r>
          </w:p>
          <w:p w14:paraId="5FE99056" w14:textId="77777777" w:rsidR="00C02B37" w:rsidRPr="00B965B3" w:rsidRDefault="00C02B37" w:rsidP="001A6B3D">
            <w:pPr>
              <w:shd w:val="clear" w:color="auto" w:fill="FFFFFE"/>
              <w:spacing w:line="240" w:lineRule="atLeast"/>
              <w:rPr>
                <w:sz w:val="16"/>
                <w:szCs w:val="16"/>
                <w:lang w:val="en-GB"/>
              </w:rPr>
            </w:pPr>
            <w:r w:rsidRPr="00B965B3">
              <w:rPr>
                <w:sz w:val="16"/>
                <w:szCs w:val="16"/>
                <w:lang w:val="en-GB"/>
              </w:rPr>
              <w:t xml:space="preserve">                  &lt;/Sender&gt;</w:t>
            </w:r>
          </w:p>
          <w:p w14:paraId="1E531660" w14:textId="77777777" w:rsidR="00C02B37" w:rsidRPr="00B965B3" w:rsidRDefault="00C02B37" w:rsidP="001A6B3D">
            <w:pPr>
              <w:shd w:val="clear" w:color="auto" w:fill="FFFFFE"/>
              <w:spacing w:line="240" w:lineRule="atLeast"/>
              <w:rPr>
                <w:sz w:val="16"/>
                <w:szCs w:val="16"/>
                <w:lang w:val="en-GB"/>
              </w:rPr>
            </w:pPr>
            <w:r w:rsidRPr="00B965B3">
              <w:rPr>
                <w:sz w:val="16"/>
                <w:szCs w:val="16"/>
                <w:lang w:val="en-GB"/>
              </w:rPr>
              <w:t xml:space="preserve">                  &lt;Receiver&gt;</w:t>
            </w:r>
          </w:p>
          <w:p w14:paraId="748E2043" w14:textId="77777777" w:rsidR="00C02B37" w:rsidRPr="00B965B3" w:rsidRDefault="00C02B37" w:rsidP="001A6B3D">
            <w:pPr>
              <w:shd w:val="clear" w:color="auto" w:fill="FFFFFE"/>
              <w:spacing w:line="240" w:lineRule="atLeast"/>
              <w:rPr>
                <w:sz w:val="16"/>
                <w:szCs w:val="16"/>
                <w:lang w:val="en-GB"/>
              </w:rPr>
            </w:pPr>
            <w:r w:rsidRPr="00B965B3">
              <w:rPr>
                <w:sz w:val="16"/>
                <w:szCs w:val="16"/>
                <w:lang w:val="en-GB"/>
              </w:rPr>
              <w:t xml:space="preserve">                     &lt;ReceiverId&gt;RECEIVERID&lt;/ReceiverId&gt;</w:t>
            </w:r>
          </w:p>
          <w:p w14:paraId="0B789DCF" w14:textId="77777777" w:rsidR="00C02B37" w:rsidRPr="00B965B3" w:rsidRDefault="00C02B37" w:rsidP="001A6B3D">
            <w:pPr>
              <w:shd w:val="clear" w:color="auto" w:fill="FFFFFE"/>
              <w:spacing w:line="240" w:lineRule="atLeast"/>
              <w:rPr>
                <w:sz w:val="16"/>
                <w:szCs w:val="16"/>
                <w:lang w:val="en-GB"/>
              </w:rPr>
            </w:pPr>
            <w:r w:rsidRPr="00B965B3">
              <w:rPr>
                <w:sz w:val="16"/>
                <w:szCs w:val="16"/>
                <w:lang w:val="en-GB"/>
              </w:rPr>
              <w:t xml:space="preserve">                     &lt;ReceiverSys&gt;RECEIVERSYS&lt;/ReceiverSys&gt;</w:t>
            </w:r>
          </w:p>
          <w:p w14:paraId="2D4ABE3B" w14:textId="77777777" w:rsidR="00C02B37" w:rsidRPr="00B965B3" w:rsidRDefault="00C02B37" w:rsidP="001A6B3D">
            <w:pPr>
              <w:shd w:val="clear" w:color="auto" w:fill="FFFFFE"/>
              <w:spacing w:line="240" w:lineRule="atLeast"/>
              <w:rPr>
                <w:sz w:val="16"/>
                <w:szCs w:val="16"/>
              </w:rPr>
            </w:pPr>
            <w:r w:rsidRPr="00B965B3">
              <w:rPr>
                <w:sz w:val="16"/>
                <w:szCs w:val="16"/>
                <w:lang w:val="en-GB"/>
              </w:rPr>
              <w:t xml:space="preserve">                  </w:t>
            </w:r>
            <w:r w:rsidRPr="00B965B3">
              <w:rPr>
                <w:sz w:val="16"/>
                <w:szCs w:val="16"/>
              </w:rPr>
              <w:t>&lt;/Receiver&gt;</w:t>
            </w:r>
          </w:p>
          <w:p w14:paraId="2770A178"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&lt;/TRT&gt;</w:t>
            </w:r>
          </w:p>
          <w:p w14:paraId="26EF4FBD"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&lt;E2E&gt;</w:t>
            </w:r>
          </w:p>
          <w:p w14:paraId="45D2C2A7"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&lt;E2ESrvcNm&gt;IdpConfigurazioneEnte&lt;/E2ESrvcNm&gt;</w:t>
            </w:r>
          </w:p>
          <w:p w14:paraId="418254F6"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&lt;E2EMsgId&gt;E2E1584036348142&lt;/E2EMsgId&gt;</w:t>
            </w:r>
          </w:p>
          <w:p w14:paraId="40024878"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&lt;XMLCrtDt&gt;2020-03-12T19:05:48.148+01:00&lt;/XMLCrtDt&gt;</w:t>
            </w:r>
          </w:p>
          <w:p w14:paraId="32A2FB09"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&lt;Sender&gt;</w:t>
            </w:r>
          </w:p>
          <w:p w14:paraId="31856123"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&lt;E2ESndrId&gt;62839520376&lt;/E2ESndrId&gt;</w:t>
            </w:r>
          </w:p>
          <w:p w14:paraId="64EC3F86"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&lt;E2ESndrSys&gt;SIL_62839520376&lt;/E2ESndrSys&gt;</w:t>
            </w:r>
          </w:p>
          <w:p w14:paraId="564DE047" w14:textId="77777777" w:rsidR="00C02B37" w:rsidRPr="002037C5" w:rsidRDefault="00C02B37" w:rsidP="001A6B3D">
            <w:pPr>
              <w:shd w:val="clear" w:color="auto" w:fill="FFFFFE"/>
              <w:spacing w:line="240" w:lineRule="atLeast"/>
              <w:rPr>
                <w:sz w:val="16"/>
                <w:szCs w:val="16"/>
                <w:lang w:val="en-GB"/>
              </w:rPr>
            </w:pPr>
            <w:r w:rsidRPr="00B965B3">
              <w:rPr>
                <w:sz w:val="16"/>
                <w:szCs w:val="16"/>
              </w:rPr>
              <w:t xml:space="preserve">                  </w:t>
            </w:r>
            <w:r w:rsidRPr="002037C5">
              <w:rPr>
                <w:sz w:val="16"/>
                <w:szCs w:val="16"/>
                <w:lang w:val="en-GB"/>
              </w:rPr>
              <w:t>&lt;/Sender&gt;</w:t>
            </w:r>
          </w:p>
          <w:p w14:paraId="04A1F384" w14:textId="77777777" w:rsidR="00C02B37" w:rsidRPr="002037C5" w:rsidRDefault="00C02B37" w:rsidP="001A6B3D">
            <w:pPr>
              <w:shd w:val="clear" w:color="auto" w:fill="FFFFFE"/>
              <w:spacing w:line="240" w:lineRule="atLeast"/>
              <w:rPr>
                <w:sz w:val="16"/>
                <w:szCs w:val="16"/>
                <w:lang w:val="en-GB"/>
              </w:rPr>
            </w:pPr>
            <w:r w:rsidRPr="002037C5">
              <w:rPr>
                <w:sz w:val="16"/>
                <w:szCs w:val="16"/>
                <w:lang w:val="en-GB"/>
              </w:rPr>
              <w:t xml:space="preserve">                  &lt;Receiver&gt;</w:t>
            </w:r>
          </w:p>
          <w:p w14:paraId="5407BBC2" w14:textId="77777777" w:rsidR="00C02B37" w:rsidRPr="002037C5" w:rsidRDefault="00C02B37" w:rsidP="001A6B3D">
            <w:pPr>
              <w:shd w:val="clear" w:color="auto" w:fill="FFFFFE"/>
              <w:spacing w:line="240" w:lineRule="atLeast"/>
              <w:rPr>
                <w:sz w:val="16"/>
                <w:szCs w:val="16"/>
                <w:lang w:val="en-GB"/>
              </w:rPr>
            </w:pPr>
            <w:r w:rsidRPr="002037C5">
              <w:rPr>
                <w:sz w:val="16"/>
                <w:szCs w:val="16"/>
                <w:lang w:val="en-GB"/>
              </w:rPr>
              <w:t xml:space="preserve">                     &lt;E2ERcvrId&gt;RECEIVERID&lt;/E2ERcvrId&gt;</w:t>
            </w:r>
          </w:p>
          <w:p w14:paraId="47BAF325" w14:textId="77777777" w:rsidR="00C02B37" w:rsidRPr="002037C5" w:rsidRDefault="00C02B37" w:rsidP="001A6B3D">
            <w:pPr>
              <w:shd w:val="clear" w:color="auto" w:fill="FFFFFE"/>
              <w:spacing w:line="240" w:lineRule="atLeast"/>
              <w:rPr>
                <w:sz w:val="16"/>
                <w:szCs w:val="16"/>
                <w:lang w:val="en-GB"/>
              </w:rPr>
            </w:pPr>
            <w:r w:rsidRPr="002037C5">
              <w:rPr>
                <w:sz w:val="16"/>
                <w:szCs w:val="16"/>
                <w:lang w:val="en-GB"/>
              </w:rPr>
              <w:t xml:space="preserve">                     &lt;E2ERcvrSys&gt;RECEIVERSYS&lt;/E2ERcvrSys&gt;</w:t>
            </w:r>
          </w:p>
          <w:p w14:paraId="6A0E9AF8" w14:textId="77777777" w:rsidR="00C02B37" w:rsidRPr="002037C5" w:rsidRDefault="00C02B37" w:rsidP="001A6B3D">
            <w:pPr>
              <w:shd w:val="clear" w:color="auto" w:fill="FFFFFE"/>
              <w:spacing w:line="240" w:lineRule="atLeast"/>
              <w:rPr>
                <w:sz w:val="16"/>
                <w:szCs w:val="16"/>
                <w:lang w:val="en-GB"/>
              </w:rPr>
            </w:pPr>
            <w:r w:rsidRPr="002037C5">
              <w:rPr>
                <w:sz w:val="16"/>
                <w:szCs w:val="16"/>
                <w:lang w:val="en-GB"/>
              </w:rPr>
              <w:t xml:space="preserve">                  &lt;/Receiver&gt;</w:t>
            </w:r>
          </w:p>
          <w:p w14:paraId="4D5C15B4" w14:textId="77777777" w:rsidR="00C02B37" w:rsidRPr="00B965B3" w:rsidRDefault="00C02B37" w:rsidP="001A6B3D">
            <w:pPr>
              <w:shd w:val="clear" w:color="auto" w:fill="FFFFFE"/>
              <w:spacing w:line="240" w:lineRule="atLeast"/>
              <w:rPr>
                <w:sz w:val="16"/>
                <w:szCs w:val="16"/>
              </w:rPr>
            </w:pPr>
            <w:r w:rsidRPr="002037C5">
              <w:rPr>
                <w:sz w:val="16"/>
                <w:szCs w:val="16"/>
                <w:lang w:val="en-GB"/>
              </w:rPr>
              <w:t xml:space="preserve">               </w:t>
            </w:r>
            <w:r w:rsidRPr="00B965B3">
              <w:rPr>
                <w:sz w:val="16"/>
                <w:szCs w:val="16"/>
              </w:rPr>
              <w:t>&lt;/E2E&gt;</w:t>
            </w:r>
          </w:p>
          <w:p w14:paraId="60B96CA9"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&lt;/IdpHeader&gt;</w:t>
            </w:r>
          </w:p>
          <w:p w14:paraId="448A7A2B"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&lt;ns4:IdpBody&gt;</w:t>
            </w:r>
          </w:p>
          <w:p w14:paraId="0F7D973F" w14:textId="77777777" w:rsidR="00C02B37" w:rsidRPr="00B965B3" w:rsidRDefault="00C02B37" w:rsidP="001A6B3D">
            <w:pPr>
              <w:shd w:val="clear" w:color="auto" w:fill="FFFFFE"/>
              <w:spacing w:line="240" w:lineRule="atLeast"/>
              <w:rPr>
                <w:sz w:val="16"/>
                <w:szCs w:val="16"/>
              </w:rPr>
            </w:pPr>
            <w:r w:rsidRPr="00B965B3">
              <w:rPr>
                <w:sz w:val="16"/>
                <w:szCs w:val="16"/>
              </w:rPr>
              <w:lastRenderedPageBreak/>
              <w:t xml:space="preserve">               &lt;ns4:InfoMessaggio&gt;</w:t>
            </w:r>
          </w:p>
          <w:p w14:paraId="601FF445"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&lt;ns4:Stato&gt;Elaborato Correttamente&lt;/ns4:Stato&gt;</w:t>
            </w:r>
          </w:p>
          <w:p w14:paraId="44EAF799"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&lt;/ns4:InfoMessaggio&gt;</w:t>
            </w:r>
          </w:p>
          <w:p w14:paraId="05297E14"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&lt;ns4:InfoDettaglio/&gt;</w:t>
            </w:r>
          </w:p>
          <w:p w14:paraId="23D68269"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&lt;/ns4:IdpBody&gt;</w:t>
            </w:r>
          </w:p>
          <w:p w14:paraId="7755B202"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&lt;/ns4:IdpEsito&gt;</w:t>
            </w:r>
          </w:p>
          <w:p w14:paraId="2D9AFBF3"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&lt;/ns3:IdpConfigurazioneTributi.Esito&gt;</w:t>
            </w:r>
          </w:p>
          <w:p w14:paraId="2DC0719F"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&lt;/soap:Body&gt;</w:t>
            </w:r>
          </w:p>
          <w:p w14:paraId="4AD39A28" w14:textId="77777777" w:rsidR="00C02B37" w:rsidRPr="00B965B3" w:rsidRDefault="00C02B37" w:rsidP="001A6B3D">
            <w:pPr>
              <w:shd w:val="clear" w:color="auto" w:fill="FFFFFE"/>
              <w:spacing w:line="240" w:lineRule="atLeast"/>
              <w:rPr>
                <w:sz w:val="16"/>
                <w:szCs w:val="16"/>
              </w:rPr>
            </w:pPr>
            <w:r w:rsidRPr="00B965B3">
              <w:rPr>
                <w:sz w:val="16"/>
                <w:szCs w:val="16"/>
              </w:rPr>
              <w:t>&lt;/soap:Envelope&gt;</w:t>
            </w:r>
          </w:p>
        </w:tc>
        <w:tc>
          <w:tcPr>
            <w:tcW w:w="1117" w:type="dxa"/>
            <w:vAlign w:val="center"/>
          </w:tcPr>
          <w:p w14:paraId="32CDCF9E"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26F288D0" w14:textId="77777777" w:rsidR="00C02B37" w:rsidRDefault="00C02B37" w:rsidP="00C02B37"/>
    <w:p w14:paraId="417755A6" w14:textId="77777777" w:rsidR="00C02B37" w:rsidRDefault="00C02B37" w:rsidP="00C02B37">
      <w:pPr>
        <w:pStyle w:val="Titolo3"/>
      </w:pPr>
      <w:bookmarkStart w:id="51" w:name="_Toc36115872"/>
      <w:bookmarkStart w:id="52" w:name="_Toc60676799"/>
      <w:r>
        <w:t>Sezione: Generazione IUV</w:t>
      </w:r>
      <w:bookmarkEnd w:id="51"/>
      <w:bookmarkEnd w:id="52"/>
    </w:p>
    <w:p w14:paraId="1A1DA317" w14:textId="77777777" w:rsidR="00C02B37" w:rsidRDefault="00C02B37" w:rsidP="00C02B37">
      <w:pPr>
        <w:pStyle w:val="Titolo4"/>
      </w:pPr>
      <w:r w:rsidRPr="00A04A39">
        <w:t>TC_</w:t>
      </w:r>
      <w:r>
        <w:t>IUV_01</w:t>
      </w:r>
    </w:p>
    <w:tbl>
      <w:tblPr>
        <w:tblStyle w:val="Grigliatabella"/>
        <w:tblW w:w="9854" w:type="dxa"/>
        <w:tblLook w:val="04A0" w:firstRow="1" w:lastRow="0" w:firstColumn="1" w:lastColumn="0" w:noHBand="0" w:noVBand="1"/>
      </w:tblPr>
      <w:tblGrid>
        <w:gridCol w:w="626"/>
        <w:gridCol w:w="1815"/>
        <w:gridCol w:w="2245"/>
        <w:gridCol w:w="4095"/>
        <w:gridCol w:w="1113"/>
      </w:tblGrid>
      <w:tr w:rsidR="00C02B37" w:rsidRPr="00C84A37" w14:paraId="55608655" w14:textId="77777777" w:rsidTr="001A6B3D">
        <w:trPr>
          <w:gridAfter w:val="2"/>
          <w:wAfter w:w="5422" w:type="dxa"/>
          <w:trHeight w:val="583"/>
        </w:trPr>
        <w:tc>
          <w:tcPr>
            <w:tcW w:w="4432" w:type="dxa"/>
            <w:gridSpan w:val="3"/>
            <w:shd w:val="clear" w:color="auto" w:fill="DEEAF6" w:themeFill="accent1" w:themeFillTint="33"/>
          </w:tcPr>
          <w:p w14:paraId="7E065E67" w14:textId="77777777" w:rsidR="00C02B37" w:rsidRPr="00C84A37" w:rsidRDefault="00C02B37" w:rsidP="001A6B3D">
            <w:pPr>
              <w:rPr>
                <w:b/>
              </w:rPr>
            </w:pPr>
            <w:r w:rsidRPr="00C84A37">
              <w:rPr>
                <w:b/>
              </w:rPr>
              <w:t>TC_</w:t>
            </w:r>
            <w:r>
              <w:rPr>
                <w:b/>
              </w:rPr>
              <w:t>IUV</w:t>
            </w:r>
            <w:r w:rsidRPr="00C84A37">
              <w:rPr>
                <w:b/>
              </w:rPr>
              <w:t>_01</w:t>
            </w:r>
          </w:p>
        </w:tc>
      </w:tr>
      <w:tr w:rsidR="00C02B37" w:rsidRPr="00C84A37" w14:paraId="0977E063" w14:textId="77777777" w:rsidTr="001A6B3D">
        <w:trPr>
          <w:trHeight w:val="550"/>
        </w:trPr>
        <w:tc>
          <w:tcPr>
            <w:tcW w:w="2431" w:type="dxa"/>
            <w:gridSpan w:val="2"/>
          </w:tcPr>
          <w:p w14:paraId="730E60E3" w14:textId="77777777" w:rsidR="00C02B37" w:rsidRPr="00C84A37" w:rsidRDefault="00C02B37" w:rsidP="001A6B3D">
            <w:pPr>
              <w:rPr>
                <w:b/>
              </w:rPr>
            </w:pPr>
            <w:r w:rsidRPr="00C84A37">
              <w:rPr>
                <w:b/>
              </w:rPr>
              <w:t>Titolo</w:t>
            </w:r>
          </w:p>
        </w:tc>
        <w:tc>
          <w:tcPr>
            <w:tcW w:w="7423" w:type="dxa"/>
            <w:gridSpan w:val="3"/>
            <w:vAlign w:val="center"/>
          </w:tcPr>
          <w:p w14:paraId="09A7E7E5" w14:textId="77777777" w:rsidR="00C02B37" w:rsidRPr="00C84A37" w:rsidRDefault="00C02B37" w:rsidP="001A6B3D">
            <w:r>
              <w:rPr>
                <w:sz w:val="20"/>
                <w:szCs w:val="20"/>
              </w:rPr>
              <w:t>Generazione IUV singolo per Tributo 1</w:t>
            </w:r>
          </w:p>
        </w:tc>
      </w:tr>
      <w:tr w:rsidR="00C02B37" w:rsidRPr="00C84A37" w14:paraId="25E39894" w14:textId="77777777" w:rsidTr="001A6B3D">
        <w:trPr>
          <w:trHeight w:val="550"/>
        </w:trPr>
        <w:tc>
          <w:tcPr>
            <w:tcW w:w="2431" w:type="dxa"/>
            <w:gridSpan w:val="2"/>
          </w:tcPr>
          <w:p w14:paraId="56E7DF2D" w14:textId="77777777" w:rsidR="00C02B37" w:rsidRPr="00C84A37" w:rsidRDefault="00C02B37" w:rsidP="001A6B3D">
            <w:pPr>
              <w:rPr>
                <w:b/>
              </w:rPr>
            </w:pPr>
            <w:r w:rsidRPr="00C84A37">
              <w:rPr>
                <w:b/>
              </w:rPr>
              <w:t>Descrizione</w:t>
            </w:r>
          </w:p>
        </w:tc>
        <w:tc>
          <w:tcPr>
            <w:tcW w:w="7423" w:type="dxa"/>
            <w:gridSpan w:val="3"/>
          </w:tcPr>
          <w:p w14:paraId="18699771" w14:textId="77777777" w:rsidR="00C02B37" w:rsidRPr="00C84A37" w:rsidRDefault="00C02B37" w:rsidP="001A6B3D">
            <w:r>
              <w:t>Viene generato il codice IUV per il tributo 1</w:t>
            </w:r>
          </w:p>
        </w:tc>
      </w:tr>
      <w:tr w:rsidR="00C02B37" w:rsidRPr="00C84A37" w14:paraId="3E924070" w14:textId="77777777" w:rsidTr="001A6B3D">
        <w:trPr>
          <w:trHeight w:val="550"/>
        </w:trPr>
        <w:tc>
          <w:tcPr>
            <w:tcW w:w="2431" w:type="dxa"/>
            <w:gridSpan w:val="2"/>
          </w:tcPr>
          <w:p w14:paraId="27612708" w14:textId="77777777" w:rsidR="00C02B37" w:rsidRPr="00C84A37" w:rsidRDefault="00C02B37" w:rsidP="001A6B3D">
            <w:pPr>
              <w:rPr>
                <w:b/>
              </w:rPr>
            </w:pPr>
            <w:r>
              <w:rPr>
                <w:b/>
              </w:rPr>
              <w:t>Id Ruolo/Attore</w:t>
            </w:r>
          </w:p>
        </w:tc>
        <w:tc>
          <w:tcPr>
            <w:tcW w:w="7423" w:type="dxa"/>
            <w:gridSpan w:val="3"/>
          </w:tcPr>
          <w:p w14:paraId="55231966" w14:textId="77777777" w:rsidR="00C02B37" w:rsidRDefault="00C02B37" w:rsidP="001A6B3D">
            <w:r>
              <w:t>005</w:t>
            </w:r>
          </w:p>
        </w:tc>
      </w:tr>
      <w:tr w:rsidR="00C02B37" w:rsidRPr="00C84A37" w14:paraId="106DF231" w14:textId="77777777" w:rsidTr="001A6B3D">
        <w:tc>
          <w:tcPr>
            <w:tcW w:w="2431" w:type="dxa"/>
            <w:gridSpan w:val="2"/>
            <w:vAlign w:val="center"/>
          </w:tcPr>
          <w:p w14:paraId="0BBECF20" w14:textId="77777777" w:rsidR="00C02B37" w:rsidRPr="00C84A37" w:rsidRDefault="00C02B37" w:rsidP="001A6B3D">
            <w:pPr>
              <w:rPr>
                <w:b/>
              </w:rPr>
            </w:pPr>
            <w:r w:rsidRPr="00C84A37">
              <w:rPr>
                <w:b/>
              </w:rPr>
              <w:t>Pre-condizioni</w:t>
            </w:r>
          </w:p>
        </w:tc>
        <w:tc>
          <w:tcPr>
            <w:tcW w:w="7423" w:type="dxa"/>
            <w:gridSpan w:val="3"/>
            <w:vAlign w:val="center"/>
          </w:tcPr>
          <w:p w14:paraId="321CA836" w14:textId="77777777" w:rsidR="00C02B37" w:rsidRPr="00C84A37" w:rsidRDefault="00C02B37" w:rsidP="001A6B3D">
            <w:pPr>
              <w:pStyle w:val="Paragrafoelenco"/>
              <w:numPr>
                <w:ilvl w:val="0"/>
                <w:numId w:val="7"/>
              </w:numPr>
              <w:ind w:left="714" w:hanging="357"/>
            </w:pPr>
            <w:r>
              <w:t>La test suite deve aver già eseguito lo step TC_CENSIMENTO_04, che abilita la generazione automatica dello IUV per il tributo 1</w:t>
            </w:r>
          </w:p>
        </w:tc>
      </w:tr>
      <w:tr w:rsidR="00C02B37" w:rsidRPr="00C84A37" w14:paraId="29803977" w14:textId="77777777" w:rsidTr="001A6B3D">
        <w:tc>
          <w:tcPr>
            <w:tcW w:w="2431" w:type="dxa"/>
            <w:gridSpan w:val="2"/>
            <w:vAlign w:val="center"/>
          </w:tcPr>
          <w:p w14:paraId="64F0FBB8" w14:textId="77777777" w:rsidR="00C02B37" w:rsidRPr="00C84A37" w:rsidRDefault="00C02B37" w:rsidP="001A6B3D">
            <w:pPr>
              <w:rPr>
                <w:b/>
              </w:rPr>
            </w:pPr>
            <w:r>
              <w:rPr>
                <w:b/>
              </w:rPr>
              <w:t>Post-condizioni</w:t>
            </w:r>
          </w:p>
        </w:tc>
        <w:tc>
          <w:tcPr>
            <w:tcW w:w="7423" w:type="dxa"/>
            <w:gridSpan w:val="3"/>
            <w:vAlign w:val="center"/>
          </w:tcPr>
          <w:p w14:paraId="0BF5AB59" w14:textId="77777777" w:rsidR="00C02B37" w:rsidRDefault="00C02B37" w:rsidP="001A6B3D">
            <w:pPr>
              <w:pStyle w:val="Paragrafoelenco"/>
              <w:numPr>
                <w:ilvl w:val="0"/>
                <w:numId w:val="7"/>
              </w:numPr>
              <w:ind w:left="714" w:hanging="357"/>
            </w:pPr>
            <w:r>
              <w:t>Lo IUV e il codice avviso deve essere coerente con i parametri di generazione inseriti negli step precedenti (TC_CENSIMENTO_02, TC_CENSIMENTO_04): aux digit, codice segregazione e prefisso iuv secondo la seguente regola</w:t>
            </w:r>
          </w:p>
          <w:p w14:paraId="6ABB1F37" w14:textId="77777777" w:rsidR="00C02B37" w:rsidRDefault="00C02B37" w:rsidP="001A6B3D"/>
          <w:p w14:paraId="27A96F6D" w14:textId="77777777" w:rsidR="00C02B37" w:rsidRDefault="00C02B37" w:rsidP="001A6B3D">
            <w:r>
              <w:t>IUV = &lt;codice segregazione&gt;&lt;prefisso IUV&gt;&lt;progressivo interno&gt;&lt;check digit&gt;</w:t>
            </w:r>
          </w:p>
          <w:p w14:paraId="2A247866" w14:textId="77777777" w:rsidR="00C02B37" w:rsidRDefault="00C02B37" w:rsidP="001A6B3D">
            <w:r>
              <w:t xml:space="preserve">Codice avviso = &lt;aux digit&gt;&lt;IUV&gt; </w:t>
            </w:r>
          </w:p>
          <w:p w14:paraId="542BA5B0" w14:textId="77777777" w:rsidR="00C02B37" w:rsidRDefault="00C02B37" w:rsidP="001A6B3D"/>
        </w:tc>
      </w:tr>
      <w:tr w:rsidR="00C02B37" w:rsidRPr="00542B9F" w14:paraId="282370AB" w14:textId="77777777" w:rsidTr="001A6B3D">
        <w:tc>
          <w:tcPr>
            <w:tcW w:w="2431" w:type="dxa"/>
            <w:gridSpan w:val="2"/>
            <w:vAlign w:val="center"/>
          </w:tcPr>
          <w:p w14:paraId="37294C9E" w14:textId="77777777" w:rsidR="00C02B37" w:rsidRPr="00C84A37" w:rsidRDefault="00C02B37" w:rsidP="001A6B3D">
            <w:pPr>
              <w:rPr>
                <w:b/>
              </w:rPr>
            </w:pPr>
            <w:r>
              <w:rPr>
                <w:b/>
              </w:rPr>
              <w:t>Input</w:t>
            </w:r>
          </w:p>
        </w:tc>
        <w:tc>
          <w:tcPr>
            <w:tcW w:w="7423" w:type="dxa"/>
            <w:gridSpan w:val="3"/>
            <w:vAlign w:val="center"/>
          </w:tcPr>
          <w:p w14:paraId="466D20B1" w14:textId="77777777" w:rsidR="00C02B37" w:rsidRPr="00044308" w:rsidRDefault="00C02B37" w:rsidP="001A6B3D">
            <w:pPr>
              <w:rPr>
                <w:sz w:val="16"/>
                <w:szCs w:val="16"/>
                <w:lang w:val="en-GB"/>
              </w:rPr>
            </w:pPr>
            <w:r w:rsidRPr="00044308">
              <w:rPr>
                <w:sz w:val="16"/>
                <w:szCs w:val="16"/>
                <w:lang w:val="en-GB"/>
              </w:rPr>
              <w:t>&lt;soapenv:Envelope xmlns:soapenv="http://schemas.xmlsoap.org/soap/envelope/" xmlns:gen="http://idp.tasgroup.it/GenerazioneIUV/"&gt;</w:t>
            </w:r>
          </w:p>
          <w:p w14:paraId="638BF13A" w14:textId="77777777" w:rsidR="00C02B37" w:rsidRPr="00044308" w:rsidRDefault="00C02B37" w:rsidP="001A6B3D">
            <w:pPr>
              <w:rPr>
                <w:sz w:val="16"/>
                <w:szCs w:val="16"/>
                <w:lang w:val="en-GB"/>
              </w:rPr>
            </w:pPr>
            <w:r w:rsidRPr="00044308">
              <w:rPr>
                <w:sz w:val="16"/>
                <w:szCs w:val="16"/>
                <w:lang w:val="en-GB"/>
              </w:rPr>
              <w:t xml:space="preserve">   &lt;soapenv:Header/&gt;</w:t>
            </w:r>
          </w:p>
          <w:p w14:paraId="0AB2307D" w14:textId="77777777" w:rsidR="00C02B37" w:rsidRPr="00044308" w:rsidRDefault="00C02B37" w:rsidP="001A6B3D">
            <w:pPr>
              <w:rPr>
                <w:sz w:val="16"/>
                <w:szCs w:val="16"/>
                <w:lang w:val="en-GB"/>
              </w:rPr>
            </w:pPr>
            <w:r w:rsidRPr="00044308">
              <w:rPr>
                <w:sz w:val="16"/>
                <w:szCs w:val="16"/>
                <w:lang w:val="en-GB"/>
              </w:rPr>
              <w:t xml:space="preserve">   &lt;soapenv:Body&gt;</w:t>
            </w:r>
          </w:p>
          <w:p w14:paraId="70FAECE5" w14:textId="77777777" w:rsidR="00C02B37" w:rsidRPr="00044308" w:rsidRDefault="00C02B37" w:rsidP="001A6B3D">
            <w:pPr>
              <w:rPr>
                <w:sz w:val="16"/>
                <w:szCs w:val="16"/>
                <w:lang w:val="en-GB"/>
              </w:rPr>
            </w:pPr>
            <w:r w:rsidRPr="00044308">
              <w:rPr>
                <w:sz w:val="16"/>
                <w:szCs w:val="16"/>
                <w:lang w:val="en-GB"/>
              </w:rPr>
              <w:t xml:space="preserve">      &lt;gen:GeneraIUVRequest&gt;</w:t>
            </w:r>
          </w:p>
          <w:p w14:paraId="655F03F3" w14:textId="77777777" w:rsidR="00C02B37" w:rsidRPr="00044308" w:rsidRDefault="00C02B37" w:rsidP="001A6B3D">
            <w:pPr>
              <w:rPr>
                <w:sz w:val="16"/>
                <w:szCs w:val="16"/>
              </w:rPr>
            </w:pPr>
            <w:r w:rsidRPr="00044308">
              <w:rPr>
                <w:sz w:val="16"/>
                <w:szCs w:val="16"/>
                <w:lang w:val="en-GB"/>
              </w:rPr>
              <w:t xml:space="preserve">         </w:t>
            </w:r>
            <w:r w:rsidRPr="00044308">
              <w:rPr>
                <w:sz w:val="16"/>
                <w:szCs w:val="16"/>
              </w:rPr>
              <w:t>&lt;IdentificativoDominio&gt;62839520376&lt;/IdentificativoDominio&gt;</w:t>
            </w:r>
          </w:p>
          <w:p w14:paraId="09277DBD" w14:textId="77777777" w:rsidR="00C02B37" w:rsidRPr="00044308" w:rsidRDefault="00C02B37" w:rsidP="001A6B3D">
            <w:pPr>
              <w:rPr>
                <w:sz w:val="16"/>
                <w:szCs w:val="16"/>
              </w:rPr>
            </w:pPr>
            <w:r w:rsidRPr="00044308">
              <w:rPr>
                <w:sz w:val="16"/>
                <w:szCs w:val="16"/>
              </w:rPr>
              <w:t xml:space="preserve">         &lt;TipoDebito&gt;62839520376_D1&lt;/TipoDebito&gt;</w:t>
            </w:r>
          </w:p>
          <w:p w14:paraId="4B0F63D2" w14:textId="77777777" w:rsidR="00C02B37" w:rsidRPr="002037C5" w:rsidRDefault="00C02B37" w:rsidP="001A6B3D">
            <w:pPr>
              <w:rPr>
                <w:sz w:val="16"/>
                <w:szCs w:val="16"/>
                <w:lang w:val="en-GB"/>
              </w:rPr>
            </w:pPr>
            <w:r w:rsidRPr="00044308">
              <w:rPr>
                <w:sz w:val="16"/>
                <w:szCs w:val="16"/>
              </w:rPr>
              <w:t xml:space="preserve">      </w:t>
            </w:r>
            <w:r w:rsidRPr="002037C5">
              <w:rPr>
                <w:sz w:val="16"/>
                <w:szCs w:val="16"/>
                <w:lang w:val="en-GB"/>
              </w:rPr>
              <w:t>&lt;/gen:GeneraIUVRequest&gt;</w:t>
            </w:r>
          </w:p>
          <w:p w14:paraId="287556EB" w14:textId="77777777" w:rsidR="00C02B37" w:rsidRPr="002037C5" w:rsidRDefault="00C02B37" w:rsidP="001A6B3D">
            <w:pPr>
              <w:rPr>
                <w:sz w:val="16"/>
                <w:szCs w:val="16"/>
                <w:lang w:val="en-GB"/>
              </w:rPr>
            </w:pPr>
            <w:r w:rsidRPr="002037C5">
              <w:rPr>
                <w:sz w:val="16"/>
                <w:szCs w:val="16"/>
                <w:lang w:val="en-GB"/>
              </w:rPr>
              <w:t xml:space="preserve">   &lt;/soapenv:Body&gt;</w:t>
            </w:r>
          </w:p>
          <w:p w14:paraId="389430DD" w14:textId="77777777" w:rsidR="00C02B37" w:rsidRPr="002037C5" w:rsidRDefault="00C02B37" w:rsidP="001A6B3D">
            <w:pPr>
              <w:rPr>
                <w:sz w:val="16"/>
                <w:szCs w:val="16"/>
                <w:lang w:val="en-GB"/>
              </w:rPr>
            </w:pPr>
            <w:r w:rsidRPr="002037C5">
              <w:rPr>
                <w:sz w:val="16"/>
                <w:szCs w:val="16"/>
                <w:lang w:val="en-GB"/>
              </w:rPr>
              <w:t>&lt;/soapenv:Envelope&gt;</w:t>
            </w:r>
          </w:p>
        </w:tc>
      </w:tr>
      <w:tr w:rsidR="00C02B37" w:rsidRPr="00C84A37" w14:paraId="182B0FDB" w14:textId="77777777" w:rsidTr="001A6B3D">
        <w:trPr>
          <w:trHeight w:val="540"/>
        </w:trPr>
        <w:tc>
          <w:tcPr>
            <w:tcW w:w="624" w:type="dxa"/>
          </w:tcPr>
          <w:p w14:paraId="72A6168D" w14:textId="77777777" w:rsidR="00C02B37" w:rsidRPr="00C84A37" w:rsidRDefault="00C02B37" w:rsidP="001A6B3D">
            <w:pPr>
              <w:rPr>
                <w:b/>
              </w:rPr>
            </w:pPr>
            <w:r w:rsidRPr="00C84A37">
              <w:rPr>
                <w:b/>
              </w:rPr>
              <w:t>Step</w:t>
            </w:r>
          </w:p>
        </w:tc>
        <w:tc>
          <w:tcPr>
            <w:tcW w:w="1807" w:type="dxa"/>
          </w:tcPr>
          <w:p w14:paraId="68BC1588" w14:textId="77777777" w:rsidR="00C02B37" w:rsidRPr="00C84A37" w:rsidRDefault="00C02B37" w:rsidP="001A6B3D">
            <w:pPr>
              <w:rPr>
                <w:b/>
              </w:rPr>
            </w:pPr>
            <w:r w:rsidRPr="00C84A37">
              <w:rPr>
                <w:b/>
              </w:rPr>
              <w:t>Azione</w:t>
            </w:r>
          </w:p>
        </w:tc>
        <w:tc>
          <w:tcPr>
            <w:tcW w:w="6310" w:type="dxa"/>
            <w:gridSpan w:val="2"/>
          </w:tcPr>
          <w:p w14:paraId="1292FB6B" w14:textId="77777777" w:rsidR="00C02B37" w:rsidRPr="00C84A37" w:rsidRDefault="00C02B37" w:rsidP="001A6B3D">
            <w:pPr>
              <w:rPr>
                <w:b/>
              </w:rPr>
            </w:pPr>
            <w:r w:rsidRPr="00C84A37">
              <w:rPr>
                <w:b/>
              </w:rPr>
              <w:t>Risultato atteso</w:t>
            </w:r>
          </w:p>
        </w:tc>
        <w:tc>
          <w:tcPr>
            <w:tcW w:w="1113" w:type="dxa"/>
          </w:tcPr>
          <w:p w14:paraId="2BC3F8C3" w14:textId="77777777" w:rsidR="00C02B37" w:rsidRPr="00C84A37" w:rsidRDefault="00C02B37" w:rsidP="001A6B3D">
            <w:pPr>
              <w:rPr>
                <w:b/>
              </w:rPr>
            </w:pPr>
            <w:r w:rsidRPr="00C84A37">
              <w:rPr>
                <w:b/>
              </w:rPr>
              <w:t>Esito</w:t>
            </w:r>
          </w:p>
        </w:tc>
      </w:tr>
      <w:tr w:rsidR="00C02B37" w:rsidRPr="00542B9F" w14:paraId="0A4E13AE" w14:textId="77777777" w:rsidTr="001A6B3D">
        <w:trPr>
          <w:trHeight w:val="1800"/>
        </w:trPr>
        <w:tc>
          <w:tcPr>
            <w:tcW w:w="624" w:type="dxa"/>
          </w:tcPr>
          <w:p w14:paraId="470C152E" w14:textId="77777777" w:rsidR="00C02B37" w:rsidRPr="00C84A37" w:rsidRDefault="00C02B37" w:rsidP="001A6B3D">
            <w:r>
              <w:lastRenderedPageBreak/>
              <w:t>1</w:t>
            </w:r>
          </w:p>
        </w:tc>
        <w:tc>
          <w:tcPr>
            <w:tcW w:w="1807" w:type="dxa"/>
          </w:tcPr>
          <w:p w14:paraId="359570A2"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310" w:type="dxa"/>
            <w:gridSpan w:val="2"/>
          </w:tcPr>
          <w:p w14:paraId="410ED869" w14:textId="77777777" w:rsidR="00C02B37" w:rsidRPr="00044308" w:rsidRDefault="00C02B37" w:rsidP="001A6B3D">
            <w:pPr>
              <w:shd w:val="clear" w:color="auto" w:fill="FFFFFE"/>
              <w:spacing w:line="240" w:lineRule="atLeast"/>
              <w:rPr>
                <w:sz w:val="16"/>
                <w:szCs w:val="16"/>
                <w:lang w:val="en-GB"/>
              </w:rPr>
            </w:pPr>
            <w:r w:rsidRPr="00044308">
              <w:rPr>
                <w:sz w:val="16"/>
                <w:szCs w:val="16"/>
                <w:lang w:val="en-GB"/>
              </w:rPr>
              <w:t>&lt;soap:Envelope xmlns:soap="http://schemas.xmlsoap.org/soap/envelope/"&gt;</w:t>
            </w:r>
          </w:p>
          <w:p w14:paraId="7190FAA6" w14:textId="77777777" w:rsidR="00C02B37" w:rsidRPr="00044308" w:rsidRDefault="00C02B37" w:rsidP="001A6B3D">
            <w:pPr>
              <w:shd w:val="clear" w:color="auto" w:fill="FFFFFE"/>
              <w:spacing w:line="240" w:lineRule="atLeast"/>
              <w:rPr>
                <w:sz w:val="16"/>
                <w:szCs w:val="16"/>
                <w:lang w:val="en-GB"/>
              </w:rPr>
            </w:pPr>
            <w:r w:rsidRPr="00044308">
              <w:rPr>
                <w:sz w:val="16"/>
                <w:szCs w:val="16"/>
                <w:lang w:val="en-GB"/>
              </w:rPr>
              <w:t xml:space="preserve">   &lt;soap:Body&gt;</w:t>
            </w:r>
          </w:p>
          <w:p w14:paraId="61ECAF95" w14:textId="77777777" w:rsidR="00C02B37" w:rsidRPr="00044308" w:rsidRDefault="00C02B37" w:rsidP="001A6B3D">
            <w:pPr>
              <w:shd w:val="clear" w:color="auto" w:fill="FFFFFE"/>
              <w:spacing w:line="240" w:lineRule="atLeast"/>
              <w:rPr>
                <w:sz w:val="16"/>
                <w:szCs w:val="16"/>
                <w:lang w:val="en-GB"/>
              </w:rPr>
            </w:pPr>
            <w:r w:rsidRPr="00044308">
              <w:rPr>
                <w:sz w:val="16"/>
                <w:szCs w:val="16"/>
                <w:lang w:val="en-GB"/>
              </w:rPr>
              <w:t xml:space="preserve">      &lt;ns2:GeneraIUVResponse xmlns:ns2="http://idp.tasgroup.it/GenerazioneIUV/"&gt;</w:t>
            </w:r>
          </w:p>
          <w:p w14:paraId="5018DBF1" w14:textId="77777777" w:rsidR="00C02B37" w:rsidRPr="00044308" w:rsidRDefault="00C02B37" w:rsidP="001A6B3D">
            <w:pPr>
              <w:shd w:val="clear" w:color="auto" w:fill="FFFFFE"/>
              <w:spacing w:line="240" w:lineRule="atLeast"/>
              <w:rPr>
                <w:sz w:val="16"/>
                <w:szCs w:val="16"/>
              </w:rPr>
            </w:pPr>
            <w:r w:rsidRPr="00044308">
              <w:rPr>
                <w:sz w:val="16"/>
                <w:szCs w:val="16"/>
                <w:lang w:val="en-GB"/>
              </w:rPr>
              <w:t xml:space="preserve">         </w:t>
            </w:r>
            <w:r w:rsidRPr="00044308">
              <w:rPr>
                <w:sz w:val="16"/>
                <w:szCs w:val="16"/>
              </w:rPr>
              <w:t>&lt;Body&gt;</w:t>
            </w:r>
          </w:p>
          <w:p w14:paraId="64BA8D35"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&lt;IdentificativoDominio&gt;62839520376&lt;/IdentificativoDominio&gt;</w:t>
            </w:r>
          </w:p>
          <w:p w14:paraId="63C8103B"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&lt;TipoDebito&gt;62839520376_D1&lt;/TipoDebito&gt;</w:t>
            </w:r>
          </w:p>
          <w:p w14:paraId="0D238971"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&lt;ElencoIdentificativi&gt;</w:t>
            </w:r>
          </w:p>
          <w:p w14:paraId="275C7E02"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&lt;IdentificativoUnivocoVersamento&gt;22000000000005306&lt;/IdentificativoUnivocoVersamento&gt;</w:t>
            </w:r>
          </w:p>
          <w:p w14:paraId="225AD0EB"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&lt;NumeroAvviso&gt;322000000000005306&lt;/NumeroAvviso&gt;</w:t>
            </w:r>
          </w:p>
          <w:p w14:paraId="110D9812" w14:textId="77777777" w:rsidR="00C02B37" w:rsidRPr="002037C5" w:rsidRDefault="00C02B37" w:rsidP="001A6B3D">
            <w:pPr>
              <w:shd w:val="clear" w:color="auto" w:fill="FFFFFE"/>
              <w:spacing w:line="240" w:lineRule="atLeast"/>
              <w:rPr>
                <w:sz w:val="16"/>
                <w:szCs w:val="16"/>
                <w:lang w:val="en-GB"/>
              </w:rPr>
            </w:pPr>
            <w:r w:rsidRPr="00044308">
              <w:rPr>
                <w:sz w:val="16"/>
                <w:szCs w:val="16"/>
              </w:rPr>
              <w:t xml:space="preserve">            </w:t>
            </w:r>
            <w:r w:rsidRPr="002037C5">
              <w:rPr>
                <w:sz w:val="16"/>
                <w:szCs w:val="16"/>
                <w:lang w:val="en-GB"/>
              </w:rPr>
              <w:t>&lt;/ElencoIdentificativi&gt;</w:t>
            </w:r>
          </w:p>
          <w:p w14:paraId="518FB611" w14:textId="77777777" w:rsidR="00C02B37" w:rsidRPr="002037C5" w:rsidRDefault="00C02B37" w:rsidP="001A6B3D">
            <w:pPr>
              <w:shd w:val="clear" w:color="auto" w:fill="FFFFFE"/>
              <w:spacing w:line="240" w:lineRule="atLeast"/>
              <w:rPr>
                <w:sz w:val="16"/>
                <w:szCs w:val="16"/>
                <w:lang w:val="en-GB"/>
              </w:rPr>
            </w:pPr>
            <w:r w:rsidRPr="002037C5">
              <w:rPr>
                <w:sz w:val="16"/>
                <w:szCs w:val="16"/>
                <w:lang w:val="en-GB"/>
              </w:rPr>
              <w:t xml:space="preserve">         &lt;/Body&gt;</w:t>
            </w:r>
          </w:p>
          <w:p w14:paraId="1148879D" w14:textId="77777777" w:rsidR="00C02B37" w:rsidRPr="002037C5" w:rsidRDefault="00C02B37" w:rsidP="001A6B3D">
            <w:pPr>
              <w:shd w:val="clear" w:color="auto" w:fill="FFFFFE"/>
              <w:spacing w:line="240" w:lineRule="atLeast"/>
              <w:rPr>
                <w:sz w:val="16"/>
                <w:szCs w:val="16"/>
                <w:lang w:val="en-GB"/>
              </w:rPr>
            </w:pPr>
            <w:r w:rsidRPr="002037C5">
              <w:rPr>
                <w:sz w:val="16"/>
                <w:szCs w:val="16"/>
                <w:lang w:val="en-GB"/>
              </w:rPr>
              <w:t xml:space="preserve">      &lt;/ns2:GeneraIUVResponse&gt;</w:t>
            </w:r>
          </w:p>
          <w:p w14:paraId="268758EB" w14:textId="77777777" w:rsidR="00C02B37" w:rsidRPr="002037C5" w:rsidRDefault="00C02B37" w:rsidP="001A6B3D">
            <w:pPr>
              <w:shd w:val="clear" w:color="auto" w:fill="FFFFFE"/>
              <w:spacing w:line="240" w:lineRule="atLeast"/>
              <w:rPr>
                <w:sz w:val="16"/>
                <w:szCs w:val="16"/>
                <w:lang w:val="en-GB"/>
              </w:rPr>
            </w:pPr>
            <w:r w:rsidRPr="002037C5">
              <w:rPr>
                <w:sz w:val="16"/>
                <w:szCs w:val="16"/>
                <w:lang w:val="en-GB"/>
              </w:rPr>
              <w:t xml:space="preserve">   &lt;/soap:Body&gt;</w:t>
            </w:r>
          </w:p>
          <w:p w14:paraId="316B02C4" w14:textId="77777777" w:rsidR="00C02B37" w:rsidRPr="002037C5" w:rsidRDefault="00C02B37" w:rsidP="001A6B3D">
            <w:pPr>
              <w:shd w:val="clear" w:color="auto" w:fill="FFFFFE"/>
              <w:spacing w:line="240" w:lineRule="atLeast"/>
              <w:rPr>
                <w:sz w:val="16"/>
                <w:szCs w:val="16"/>
                <w:lang w:val="en-GB"/>
              </w:rPr>
            </w:pPr>
            <w:r w:rsidRPr="002037C5">
              <w:rPr>
                <w:sz w:val="16"/>
                <w:szCs w:val="16"/>
                <w:lang w:val="en-GB"/>
              </w:rPr>
              <w:t>&lt;/soap:Envelope&gt;</w:t>
            </w:r>
          </w:p>
        </w:tc>
        <w:tc>
          <w:tcPr>
            <w:tcW w:w="1113" w:type="dxa"/>
            <w:vAlign w:val="center"/>
          </w:tcPr>
          <w:p w14:paraId="7155F969" w14:textId="77777777" w:rsidR="00C02B37" w:rsidRPr="002037C5"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lang w:val="en-GB"/>
              </w:rPr>
            </w:pPr>
          </w:p>
        </w:tc>
      </w:tr>
    </w:tbl>
    <w:p w14:paraId="7055A84A" w14:textId="77777777" w:rsidR="00C02B37" w:rsidRPr="002037C5" w:rsidRDefault="00C02B37" w:rsidP="00C02B37">
      <w:pPr>
        <w:rPr>
          <w:lang w:val="en-GB"/>
        </w:rPr>
      </w:pPr>
    </w:p>
    <w:p w14:paraId="212613EC" w14:textId="77777777" w:rsidR="00C02B37" w:rsidRDefault="00C02B37" w:rsidP="00C02B37">
      <w:pPr>
        <w:pStyle w:val="Titolo4"/>
      </w:pPr>
      <w:r w:rsidRPr="00A04A39">
        <w:t>TC_</w:t>
      </w:r>
      <w:r>
        <w:t>IUV_02</w:t>
      </w:r>
    </w:p>
    <w:tbl>
      <w:tblPr>
        <w:tblStyle w:val="Grigliatabella"/>
        <w:tblW w:w="9854" w:type="dxa"/>
        <w:tblLook w:val="04A0" w:firstRow="1" w:lastRow="0" w:firstColumn="1" w:lastColumn="0" w:noHBand="0" w:noVBand="1"/>
      </w:tblPr>
      <w:tblGrid>
        <w:gridCol w:w="626"/>
        <w:gridCol w:w="1815"/>
        <w:gridCol w:w="2488"/>
        <w:gridCol w:w="3852"/>
        <w:gridCol w:w="1109"/>
      </w:tblGrid>
      <w:tr w:rsidR="00C02B37" w:rsidRPr="00C84A37" w14:paraId="722A512D" w14:textId="77777777" w:rsidTr="001A6B3D">
        <w:trPr>
          <w:gridAfter w:val="2"/>
          <w:wAfter w:w="5186" w:type="dxa"/>
          <w:trHeight w:val="583"/>
        </w:trPr>
        <w:tc>
          <w:tcPr>
            <w:tcW w:w="4668" w:type="dxa"/>
            <w:gridSpan w:val="3"/>
            <w:shd w:val="clear" w:color="auto" w:fill="DEEAF6" w:themeFill="accent1" w:themeFillTint="33"/>
          </w:tcPr>
          <w:p w14:paraId="4CD71415" w14:textId="77777777" w:rsidR="00C02B37" w:rsidRPr="00C84A37" w:rsidRDefault="00C02B37" w:rsidP="001A6B3D">
            <w:pPr>
              <w:rPr>
                <w:b/>
              </w:rPr>
            </w:pPr>
            <w:r w:rsidRPr="00C84A37">
              <w:rPr>
                <w:b/>
              </w:rPr>
              <w:t>TC_</w:t>
            </w:r>
            <w:r>
              <w:rPr>
                <w:b/>
              </w:rPr>
              <w:t>IUV_02</w:t>
            </w:r>
          </w:p>
        </w:tc>
      </w:tr>
      <w:tr w:rsidR="00C02B37" w:rsidRPr="00C84A37" w14:paraId="2D2E81EC" w14:textId="77777777" w:rsidTr="001A6B3D">
        <w:trPr>
          <w:trHeight w:val="550"/>
        </w:trPr>
        <w:tc>
          <w:tcPr>
            <w:tcW w:w="2432" w:type="dxa"/>
            <w:gridSpan w:val="2"/>
          </w:tcPr>
          <w:p w14:paraId="5C792C99" w14:textId="77777777" w:rsidR="00C02B37" w:rsidRPr="00C84A37" w:rsidRDefault="00C02B37" w:rsidP="001A6B3D">
            <w:pPr>
              <w:rPr>
                <w:b/>
              </w:rPr>
            </w:pPr>
            <w:r w:rsidRPr="00C84A37">
              <w:rPr>
                <w:b/>
              </w:rPr>
              <w:t>Titolo</w:t>
            </w:r>
          </w:p>
        </w:tc>
        <w:tc>
          <w:tcPr>
            <w:tcW w:w="7422" w:type="dxa"/>
            <w:gridSpan w:val="3"/>
          </w:tcPr>
          <w:p w14:paraId="2FB0D029" w14:textId="77777777" w:rsidR="00C02B37" w:rsidRPr="00C84A37" w:rsidRDefault="00C02B37" w:rsidP="001A6B3D">
            <w:r>
              <w:rPr>
                <w:sz w:val="20"/>
                <w:szCs w:val="20"/>
              </w:rPr>
              <w:t>Generazione lotto 5 IUV per Tributo 2</w:t>
            </w:r>
          </w:p>
        </w:tc>
      </w:tr>
      <w:tr w:rsidR="00C02B37" w:rsidRPr="00C84A37" w14:paraId="589352BF" w14:textId="77777777" w:rsidTr="001A6B3D">
        <w:trPr>
          <w:trHeight w:val="550"/>
        </w:trPr>
        <w:tc>
          <w:tcPr>
            <w:tcW w:w="2432" w:type="dxa"/>
            <w:gridSpan w:val="2"/>
          </w:tcPr>
          <w:p w14:paraId="6C3B0A15" w14:textId="77777777" w:rsidR="00C02B37" w:rsidRPr="00C84A37" w:rsidRDefault="00C02B37" w:rsidP="001A6B3D">
            <w:pPr>
              <w:rPr>
                <w:b/>
              </w:rPr>
            </w:pPr>
            <w:r w:rsidRPr="00C84A37">
              <w:rPr>
                <w:b/>
              </w:rPr>
              <w:t>Descrizione</w:t>
            </w:r>
          </w:p>
        </w:tc>
        <w:tc>
          <w:tcPr>
            <w:tcW w:w="7422" w:type="dxa"/>
            <w:gridSpan w:val="3"/>
          </w:tcPr>
          <w:p w14:paraId="2FFEAF2E" w14:textId="77777777" w:rsidR="00C02B37" w:rsidRPr="00C84A37" w:rsidRDefault="00C02B37" w:rsidP="001A6B3D">
            <w:r>
              <w:t>Viene generato un lotto di 5 codici IUV per il tributo 1</w:t>
            </w:r>
          </w:p>
        </w:tc>
      </w:tr>
      <w:tr w:rsidR="00C02B37" w:rsidRPr="00C84A37" w14:paraId="30BFFE99" w14:textId="77777777" w:rsidTr="001A6B3D">
        <w:trPr>
          <w:trHeight w:val="550"/>
        </w:trPr>
        <w:tc>
          <w:tcPr>
            <w:tcW w:w="2432" w:type="dxa"/>
            <w:gridSpan w:val="2"/>
          </w:tcPr>
          <w:p w14:paraId="26DA5DD4" w14:textId="77777777" w:rsidR="00C02B37" w:rsidRPr="00C84A37" w:rsidRDefault="00C02B37" w:rsidP="001A6B3D">
            <w:pPr>
              <w:rPr>
                <w:b/>
              </w:rPr>
            </w:pPr>
            <w:r>
              <w:rPr>
                <w:b/>
              </w:rPr>
              <w:t>Id Ruolo/Attore</w:t>
            </w:r>
          </w:p>
        </w:tc>
        <w:tc>
          <w:tcPr>
            <w:tcW w:w="7422" w:type="dxa"/>
            <w:gridSpan w:val="3"/>
          </w:tcPr>
          <w:p w14:paraId="224E4BD5" w14:textId="77777777" w:rsidR="00C02B37" w:rsidRDefault="00C02B37" w:rsidP="001A6B3D">
            <w:r>
              <w:t>005</w:t>
            </w:r>
          </w:p>
        </w:tc>
      </w:tr>
      <w:tr w:rsidR="00C02B37" w:rsidRPr="00C84A37" w14:paraId="7005917C" w14:textId="77777777" w:rsidTr="001A6B3D">
        <w:tc>
          <w:tcPr>
            <w:tcW w:w="2432" w:type="dxa"/>
            <w:gridSpan w:val="2"/>
            <w:vAlign w:val="center"/>
          </w:tcPr>
          <w:p w14:paraId="509713B7" w14:textId="77777777" w:rsidR="00C02B37" w:rsidRPr="00C84A37" w:rsidRDefault="00C02B37" w:rsidP="001A6B3D">
            <w:pPr>
              <w:rPr>
                <w:b/>
              </w:rPr>
            </w:pPr>
            <w:r w:rsidRPr="00C84A37">
              <w:rPr>
                <w:b/>
              </w:rPr>
              <w:t>Pre-condizioni</w:t>
            </w:r>
          </w:p>
        </w:tc>
        <w:tc>
          <w:tcPr>
            <w:tcW w:w="7422" w:type="dxa"/>
            <w:gridSpan w:val="3"/>
            <w:vAlign w:val="center"/>
          </w:tcPr>
          <w:p w14:paraId="4EDC2F0B" w14:textId="77777777" w:rsidR="00C02B37" w:rsidRPr="00C84A37" w:rsidRDefault="00C02B37" w:rsidP="001A6B3D">
            <w:pPr>
              <w:pStyle w:val="Paragrafoelenco"/>
              <w:numPr>
                <w:ilvl w:val="0"/>
                <w:numId w:val="7"/>
              </w:numPr>
              <w:ind w:left="714" w:hanging="357"/>
            </w:pPr>
            <w:r>
              <w:t>La test suite deve aver già eseguito lo step TC_CENSIMENTO_06, che abilita la generazione automatica dello IUV per il tributo 2</w:t>
            </w:r>
          </w:p>
        </w:tc>
      </w:tr>
      <w:tr w:rsidR="00C02B37" w:rsidRPr="00C84A37" w14:paraId="4D64BC5D" w14:textId="77777777" w:rsidTr="001A6B3D">
        <w:tc>
          <w:tcPr>
            <w:tcW w:w="2432" w:type="dxa"/>
            <w:gridSpan w:val="2"/>
            <w:vAlign w:val="center"/>
          </w:tcPr>
          <w:p w14:paraId="20AB2FBE" w14:textId="77777777" w:rsidR="00C02B37" w:rsidRPr="00C84A37" w:rsidRDefault="00C02B37" w:rsidP="001A6B3D">
            <w:pPr>
              <w:rPr>
                <w:b/>
              </w:rPr>
            </w:pPr>
            <w:r>
              <w:rPr>
                <w:b/>
              </w:rPr>
              <w:t>Post-condizioni</w:t>
            </w:r>
          </w:p>
        </w:tc>
        <w:tc>
          <w:tcPr>
            <w:tcW w:w="7422" w:type="dxa"/>
            <w:gridSpan w:val="3"/>
            <w:vAlign w:val="center"/>
          </w:tcPr>
          <w:p w14:paraId="625362DD" w14:textId="77777777" w:rsidR="00C02B37" w:rsidRDefault="00C02B37" w:rsidP="001A6B3D">
            <w:pPr>
              <w:pStyle w:val="Paragrafoelenco"/>
              <w:numPr>
                <w:ilvl w:val="0"/>
                <w:numId w:val="7"/>
              </w:numPr>
              <w:ind w:left="714" w:hanging="357"/>
            </w:pPr>
            <w:r>
              <w:t>Lo IUV e il codice avviso deve essere coerente con i parametri di generazione inseriti negli step precedenti (TC_CENSIMENTO_02, TC_CENSIMENTO_06): aux digit, codice segregazione e prefisso iuv secondo la seguente regola</w:t>
            </w:r>
          </w:p>
          <w:p w14:paraId="3404A622" w14:textId="77777777" w:rsidR="00C02B37" w:rsidRDefault="00C02B37" w:rsidP="001A6B3D"/>
          <w:p w14:paraId="316624C5" w14:textId="77777777" w:rsidR="00C02B37" w:rsidRDefault="00C02B37" w:rsidP="001A6B3D">
            <w:r>
              <w:t>IUV = &lt;codice segregazione&gt;&lt;prefisso IUV&gt;&lt;progressivo interno&gt;&lt;check digit&gt;</w:t>
            </w:r>
          </w:p>
          <w:p w14:paraId="369D58CF" w14:textId="77777777" w:rsidR="00C02B37" w:rsidRDefault="00C02B37" w:rsidP="001A6B3D">
            <w:r>
              <w:t xml:space="preserve">Codice avviso = &lt;aux digit&gt;&lt;IUV&gt; </w:t>
            </w:r>
          </w:p>
        </w:tc>
      </w:tr>
      <w:tr w:rsidR="00C02B37" w:rsidRPr="00C84A37" w14:paraId="191A7FA9" w14:textId="77777777" w:rsidTr="001A6B3D">
        <w:tc>
          <w:tcPr>
            <w:tcW w:w="2432" w:type="dxa"/>
            <w:gridSpan w:val="2"/>
            <w:vAlign w:val="center"/>
          </w:tcPr>
          <w:p w14:paraId="2C9B1A59" w14:textId="77777777" w:rsidR="00C02B37" w:rsidRPr="00C84A37" w:rsidRDefault="00C02B37" w:rsidP="001A6B3D">
            <w:pPr>
              <w:rPr>
                <w:b/>
              </w:rPr>
            </w:pPr>
            <w:r>
              <w:rPr>
                <w:b/>
              </w:rPr>
              <w:t>Input</w:t>
            </w:r>
          </w:p>
        </w:tc>
        <w:tc>
          <w:tcPr>
            <w:tcW w:w="7422" w:type="dxa"/>
            <w:gridSpan w:val="3"/>
            <w:vAlign w:val="center"/>
          </w:tcPr>
          <w:p w14:paraId="554E84A6" w14:textId="77777777" w:rsidR="00C02B37" w:rsidRPr="00044308" w:rsidRDefault="00C02B37" w:rsidP="001A6B3D">
            <w:pPr>
              <w:rPr>
                <w:sz w:val="16"/>
                <w:szCs w:val="16"/>
                <w:lang w:val="en-GB"/>
              </w:rPr>
            </w:pPr>
            <w:r w:rsidRPr="00044308">
              <w:rPr>
                <w:sz w:val="16"/>
                <w:szCs w:val="16"/>
                <w:lang w:val="en-GB"/>
              </w:rPr>
              <w:t>&lt;soapenv:Envelope xmlns:soapenv="http://schemas.xmlsoap.org/soap/envelope/" xmlns:gen="http://idp.tasgroup.it/GenerazioneIUV/"&gt;</w:t>
            </w:r>
          </w:p>
          <w:p w14:paraId="4043B69C" w14:textId="77777777" w:rsidR="00C02B37" w:rsidRPr="00044308" w:rsidRDefault="00C02B37" w:rsidP="001A6B3D">
            <w:pPr>
              <w:rPr>
                <w:sz w:val="16"/>
                <w:szCs w:val="16"/>
                <w:lang w:val="en-GB"/>
              </w:rPr>
            </w:pPr>
            <w:r w:rsidRPr="00044308">
              <w:rPr>
                <w:sz w:val="16"/>
                <w:szCs w:val="16"/>
                <w:lang w:val="en-GB"/>
              </w:rPr>
              <w:t xml:space="preserve">   &lt;soapenv:Header/&gt;</w:t>
            </w:r>
          </w:p>
          <w:p w14:paraId="00C16481" w14:textId="77777777" w:rsidR="00C02B37" w:rsidRPr="00044308" w:rsidRDefault="00C02B37" w:rsidP="001A6B3D">
            <w:pPr>
              <w:rPr>
                <w:sz w:val="16"/>
                <w:szCs w:val="16"/>
                <w:lang w:val="en-GB"/>
              </w:rPr>
            </w:pPr>
            <w:r w:rsidRPr="00044308">
              <w:rPr>
                <w:sz w:val="16"/>
                <w:szCs w:val="16"/>
                <w:lang w:val="en-GB"/>
              </w:rPr>
              <w:t xml:space="preserve">   &lt;soapenv:Body&gt;</w:t>
            </w:r>
          </w:p>
          <w:p w14:paraId="16395693" w14:textId="77777777" w:rsidR="00C02B37" w:rsidRPr="00044308" w:rsidRDefault="00C02B37" w:rsidP="001A6B3D">
            <w:pPr>
              <w:rPr>
                <w:sz w:val="16"/>
                <w:szCs w:val="16"/>
                <w:lang w:val="en-GB"/>
              </w:rPr>
            </w:pPr>
            <w:r w:rsidRPr="00044308">
              <w:rPr>
                <w:sz w:val="16"/>
                <w:szCs w:val="16"/>
                <w:lang w:val="en-GB"/>
              </w:rPr>
              <w:t xml:space="preserve">      &lt;gen:GeneraLottoIUVRequest&gt;</w:t>
            </w:r>
          </w:p>
          <w:p w14:paraId="30BAF13D" w14:textId="77777777" w:rsidR="00C02B37" w:rsidRPr="00044308" w:rsidRDefault="00C02B37" w:rsidP="001A6B3D">
            <w:pPr>
              <w:rPr>
                <w:sz w:val="16"/>
                <w:szCs w:val="16"/>
              </w:rPr>
            </w:pPr>
            <w:r w:rsidRPr="00044308">
              <w:rPr>
                <w:sz w:val="16"/>
                <w:szCs w:val="16"/>
                <w:lang w:val="en-GB"/>
              </w:rPr>
              <w:t xml:space="preserve">         </w:t>
            </w:r>
            <w:r w:rsidRPr="00044308">
              <w:rPr>
                <w:sz w:val="16"/>
                <w:szCs w:val="16"/>
              </w:rPr>
              <w:t>&lt;IdentificativoDominio&gt;62839520376&lt;/IdentificativoDominio&gt;</w:t>
            </w:r>
          </w:p>
          <w:p w14:paraId="0EC57A1B" w14:textId="77777777" w:rsidR="00C02B37" w:rsidRPr="00044308" w:rsidRDefault="00C02B37" w:rsidP="001A6B3D">
            <w:pPr>
              <w:rPr>
                <w:sz w:val="16"/>
                <w:szCs w:val="16"/>
              </w:rPr>
            </w:pPr>
            <w:r w:rsidRPr="00044308">
              <w:rPr>
                <w:sz w:val="16"/>
                <w:szCs w:val="16"/>
              </w:rPr>
              <w:t xml:space="preserve">         &lt;TipoDebito&gt;62839520376_D2&lt;/TipoDebito&gt;</w:t>
            </w:r>
          </w:p>
          <w:p w14:paraId="48EA1DD6" w14:textId="77777777" w:rsidR="00C02B37" w:rsidRPr="00044308" w:rsidRDefault="00C02B37" w:rsidP="001A6B3D">
            <w:pPr>
              <w:rPr>
                <w:sz w:val="16"/>
                <w:szCs w:val="16"/>
              </w:rPr>
            </w:pPr>
            <w:r w:rsidRPr="00044308">
              <w:rPr>
                <w:sz w:val="16"/>
                <w:szCs w:val="16"/>
              </w:rPr>
              <w:t xml:space="preserve">         &lt;DimensioneLotto&gt;5&lt;/DimensioneLotto&gt;</w:t>
            </w:r>
          </w:p>
          <w:p w14:paraId="58876987" w14:textId="77777777" w:rsidR="00C02B37" w:rsidRPr="00044308" w:rsidRDefault="00C02B37" w:rsidP="001A6B3D">
            <w:pPr>
              <w:rPr>
                <w:sz w:val="16"/>
                <w:szCs w:val="16"/>
              </w:rPr>
            </w:pPr>
            <w:r w:rsidRPr="00044308">
              <w:rPr>
                <w:sz w:val="16"/>
                <w:szCs w:val="16"/>
              </w:rPr>
              <w:t xml:space="preserve">      &lt;/gen:GeneraLottoIUVRequest&gt;</w:t>
            </w:r>
          </w:p>
          <w:p w14:paraId="5DE84CD6" w14:textId="77777777" w:rsidR="00C02B37" w:rsidRPr="00044308" w:rsidRDefault="00C02B37" w:rsidP="001A6B3D">
            <w:pPr>
              <w:rPr>
                <w:sz w:val="16"/>
                <w:szCs w:val="16"/>
              </w:rPr>
            </w:pPr>
            <w:r w:rsidRPr="00044308">
              <w:rPr>
                <w:sz w:val="16"/>
                <w:szCs w:val="16"/>
              </w:rPr>
              <w:t xml:space="preserve">   &lt;/soapenv:Body&gt;</w:t>
            </w:r>
          </w:p>
          <w:p w14:paraId="33D8A40E" w14:textId="77777777" w:rsidR="00C02B37" w:rsidRPr="00044308" w:rsidRDefault="00C02B37" w:rsidP="001A6B3D">
            <w:pPr>
              <w:rPr>
                <w:sz w:val="16"/>
                <w:szCs w:val="16"/>
              </w:rPr>
            </w:pPr>
            <w:r w:rsidRPr="00044308">
              <w:rPr>
                <w:sz w:val="16"/>
                <w:szCs w:val="16"/>
              </w:rPr>
              <w:t>&lt;/soapenv:Envelope&gt;</w:t>
            </w:r>
          </w:p>
        </w:tc>
      </w:tr>
      <w:tr w:rsidR="00C02B37" w:rsidRPr="00C84A37" w14:paraId="0957907E" w14:textId="77777777" w:rsidTr="001A6B3D">
        <w:trPr>
          <w:trHeight w:val="540"/>
        </w:trPr>
        <w:tc>
          <w:tcPr>
            <w:tcW w:w="624" w:type="dxa"/>
          </w:tcPr>
          <w:p w14:paraId="28A03051" w14:textId="77777777" w:rsidR="00C02B37" w:rsidRPr="00C84A37" w:rsidRDefault="00C02B37" w:rsidP="001A6B3D">
            <w:pPr>
              <w:rPr>
                <w:b/>
              </w:rPr>
            </w:pPr>
            <w:r w:rsidRPr="00C84A37">
              <w:rPr>
                <w:b/>
              </w:rPr>
              <w:t>Step</w:t>
            </w:r>
          </w:p>
        </w:tc>
        <w:tc>
          <w:tcPr>
            <w:tcW w:w="1808" w:type="dxa"/>
          </w:tcPr>
          <w:p w14:paraId="246A5690" w14:textId="77777777" w:rsidR="00C02B37" w:rsidRPr="00C84A37" w:rsidRDefault="00C02B37" w:rsidP="001A6B3D">
            <w:pPr>
              <w:rPr>
                <w:b/>
              </w:rPr>
            </w:pPr>
            <w:r w:rsidRPr="00C84A37">
              <w:rPr>
                <w:b/>
              </w:rPr>
              <w:t>Azione</w:t>
            </w:r>
          </w:p>
        </w:tc>
        <w:tc>
          <w:tcPr>
            <w:tcW w:w="6313" w:type="dxa"/>
            <w:gridSpan w:val="2"/>
          </w:tcPr>
          <w:p w14:paraId="1E87A290" w14:textId="77777777" w:rsidR="00C02B37" w:rsidRPr="00C84A37" w:rsidRDefault="00C02B37" w:rsidP="001A6B3D">
            <w:pPr>
              <w:rPr>
                <w:b/>
              </w:rPr>
            </w:pPr>
            <w:r w:rsidRPr="00C84A37">
              <w:rPr>
                <w:b/>
              </w:rPr>
              <w:t>Risultato atteso</w:t>
            </w:r>
          </w:p>
        </w:tc>
        <w:tc>
          <w:tcPr>
            <w:tcW w:w="1109" w:type="dxa"/>
          </w:tcPr>
          <w:p w14:paraId="54743665" w14:textId="77777777" w:rsidR="00C02B37" w:rsidRPr="00C84A37" w:rsidRDefault="00C02B37" w:rsidP="001A6B3D">
            <w:pPr>
              <w:rPr>
                <w:b/>
              </w:rPr>
            </w:pPr>
            <w:r w:rsidRPr="00C84A37">
              <w:rPr>
                <w:b/>
              </w:rPr>
              <w:t>Esito</w:t>
            </w:r>
          </w:p>
        </w:tc>
      </w:tr>
      <w:tr w:rsidR="00C02B37" w:rsidRPr="00C84A37" w14:paraId="69523E15" w14:textId="77777777" w:rsidTr="001A6B3D">
        <w:trPr>
          <w:trHeight w:val="1800"/>
        </w:trPr>
        <w:tc>
          <w:tcPr>
            <w:tcW w:w="624" w:type="dxa"/>
          </w:tcPr>
          <w:p w14:paraId="7F4EF667" w14:textId="77777777" w:rsidR="00C02B37" w:rsidRPr="00C84A37" w:rsidRDefault="00C02B37" w:rsidP="001A6B3D">
            <w:r>
              <w:lastRenderedPageBreak/>
              <w:t>1</w:t>
            </w:r>
          </w:p>
        </w:tc>
        <w:tc>
          <w:tcPr>
            <w:tcW w:w="1808" w:type="dxa"/>
          </w:tcPr>
          <w:p w14:paraId="134FDC4F"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313" w:type="dxa"/>
            <w:gridSpan w:val="2"/>
          </w:tcPr>
          <w:p w14:paraId="79C38528" w14:textId="77777777" w:rsidR="00C02B37" w:rsidRPr="00044308" w:rsidRDefault="00C02B37" w:rsidP="001A6B3D">
            <w:pPr>
              <w:shd w:val="clear" w:color="auto" w:fill="FFFFFE"/>
              <w:spacing w:line="240" w:lineRule="atLeast"/>
              <w:rPr>
                <w:sz w:val="16"/>
                <w:szCs w:val="16"/>
                <w:lang w:val="en-GB"/>
              </w:rPr>
            </w:pPr>
            <w:r w:rsidRPr="00044308">
              <w:rPr>
                <w:sz w:val="16"/>
                <w:szCs w:val="16"/>
                <w:lang w:val="en-GB"/>
              </w:rPr>
              <w:t>&lt;soap:Envelope xmlns:soap="http://schemas.xmlsoap.org/soap/envelope/"&gt;</w:t>
            </w:r>
          </w:p>
          <w:p w14:paraId="5CD85427" w14:textId="77777777" w:rsidR="00C02B37" w:rsidRPr="00044308" w:rsidRDefault="00C02B37" w:rsidP="001A6B3D">
            <w:pPr>
              <w:shd w:val="clear" w:color="auto" w:fill="FFFFFE"/>
              <w:spacing w:line="240" w:lineRule="atLeast"/>
              <w:rPr>
                <w:sz w:val="16"/>
                <w:szCs w:val="16"/>
                <w:lang w:val="en-GB"/>
              </w:rPr>
            </w:pPr>
            <w:r w:rsidRPr="00044308">
              <w:rPr>
                <w:sz w:val="16"/>
                <w:szCs w:val="16"/>
                <w:lang w:val="en-GB"/>
              </w:rPr>
              <w:t xml:space="preserve">   &lt;soap:Body&gt;</w:t>
            </w:r>
          </w:p>
          <w:p w14:paraId="7221497C" w14:textId="77777777" w:rsidR="00C02B37" w:rsidRPr="00044308" w:rsidRDefault="00C02B37" w:rsidP="001A6B3D">
            <w:pPr>
              <w:shd w:val="clear" w:color="auto" w:fill="FFFFFE"/>
              <w:spacing w:line="240" w:lineRule="atLeast"/>
              <w:rPr>
                <w:sz w:val="16"/>
                <w:szCs w:val="16"/>
                <w:lang w:val="en-GB"/>
              </w:rPr>
            </w:pPr>
            <w:r w:rsidRPr="00044308">
              <w:rPr>
                <w:sz w:val="16"/>
                <w:szCs w:val="16"/>
                <w:lang w:val="en-GB"/>
              </w:rPr>
              <w:t xml:space="preserve">      &lt;ns2:GeneraLottoIUVResponse xmlns:ns2="http://idp.tasgroup.it/GenerazioneIUV/"&gt;</w:t>
            </w:r>
          </w:p>
          <w:p w14:paraId="020D1AC7" w14:textId="77777777" w:rsidR="00C02B37" w:rsidRPr="00044308" w:rsidRDefault="00C02B37" w:rsidP="001A6B3D">
            <w:pPr>
              <w:shd w:val="clear" w:color="auto" w:fill="FFFFFE"/>
              <w:spacing w:line="240" w:lineRule="atLeast"/>
              <w:rPr>
                <w:sz w:val="16"/>
                <w:szCs w:val="16"/>
              </w:rPr>
            </w:pPr>
            <w:r w:rsidRPr="00044308">
              <w:rPr>
                <w:sz w:val="16"/>
                <w:szCs w:val="16"/>
                <w:lang w:val="en-GB"/>
              </w:rPr>
              <w:t xml:space="preserve">         </w:t>
            </w:r>
            <w:r w:rsidRPr="00044308">
              <w:rPr>
                <w:sz w:val="16"/>
                <w:szCs w:val="16"/>
              </w:rPr>
              <w:t>&lt;Body&gt;</w:t>
            </w:r>
          </w:p>
          <w:p w14:paraId="4BC8FA2B"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&lt;IdentificativoDominio&gt;62839520376&lt;/IdentificativoDominio&gt;</w:t>
            </w:r>
          </w:p>
          <w:p w14:paraId="78320E19"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&lt;TipoDebito&gt;62839520376_D2&lt;/TipoDebito&gt;</w:t>
            </w:r>
          </w:p>
          <w:p w14:paraId="3353DB0E"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&lt;DimensioneLotto&gt;5&lt;/DimensioneLotto&gt;</w:t>
            </w:r>
          </w:p>
          <w:p w14:paraId="3307793C"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&lt;ElencoIdentificativi&gt;</w:t>
            </w:r>
          </w:p>
          <w:p w14:paraId="40C2C1C6"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&lt;IdentificativoUnivocoVersamento&gt;22000000000005811&lt;/IdentificativoUnivocoVersamento&gt;</w:t>
            </w:r>
          </w:p>
          <w:p w14:paraId="0A908DA4"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&lt;NumeroAvviso&gt;322000000000005811&lt;/NumeroAvviso&gt;</w:t>
            </w:r>
          </w:p>
          <w:p w14:paraId="669695B5"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&lt;/ElencoIdentificativi&gt;</w:t>
            </w:r>
          </w:p>
          <w:p w14:paraId="39FA2562"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&lt;ElencoIdentificativi&gt;</w:t>
            </w:r>
          </w:p>
          <w:p w14:paraId="4C78F844"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&lt;IdentificativoUnivocoVersamento&gt;22000000000005912&lt;/IdentificativoUnivocoVersamento&gt;</w:t>
            </w:r>
          </w:p>
          <w:p w14:paraId="57D93679"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&lt;NumeroAvviso&gt;322000000000005912&lt;/NumeroAvviso&gt;</w:t>
            </w:r>
          </w:p>
          <w:p w14:paraId="430B9DC4"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&lt;/ElencoIdentificativi&gt;</w:t>
            </w:r>
          </w:p>
          <w:p w14:paraId="2FB051EE"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&lt;ElencoIdentificativi&gt;</w:t>
            </w:r>
          </w:p>
          <w:p w14:paraId="1A43D641"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&lt;IdentificativoUnivocoVersamento&gt;22000000000006013&lt;/IdentificativoUnivocoVersamento&gt;</w:t>
            </w:r>
          </w:p>
          <w:p w14:paraId="377F3755"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&lt;NumeroAvviso&gt;322000000000006013&lt;/NumeroAvviso&gt;</w:t>
            </w:r>
          </w:p>
          <w:p w14:paraId="267A88CE"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&lt;/ElencoIdentificativi&gt;</w:t>
            </w:r>
          </w:p>
          <w:p w14:paraId="45DF00E8"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&lt;ElencoIdentificativi&gt;</w:t>
            </w:r>
          </w:p>
          <w:p w14:paraId="1732955B"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&lt;IdentificativoUnivocoVersamento&gt;22000000000006114&lt;/IdentificativoUnivocoVersamento&gt;</w:t>
            </w:r>
          </w:p>
          <w:p w14:paraId="0A988C11"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&lt;NumeroAvviso&gt;322000000000006114&lt;/NumeroAvviso&gt;</w:t>
            </w:r>
          </w:p>
          <w:p w14:paraId="19423102"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&lt;/ElencoIdentificativi&gt;</w:t>
            </w:r>
          </w:p>
          <w:p w14:paraId="1B5EE27C"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&lt;ElencoIdentificativi&gt;</w:t>
            </w:r>
          </w:p>
          <w:p w14:paraId="222370D6"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&lt;IdentificativoUnivocoVersamento&gt;22000000000006215&lt;/IdentificativoUnivocoVersamento&gt;</w:t>
            </w:r>
          </w:p>
          <w:p w14:paraId="44AC87A6"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&lt;NumeroAvviso&gt;322000000000006215&lt;/NumeroAvviso&gt;</w:t>
            </w:r>
          </w:p>
          <w:p w14:paraId="29DCD734"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&lt;/ElencoIdentificativi&gt;</w:t>
            </w:r>
          </w:p>
          <w:p w14:paraId="1838AEF3"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&lt;/Body&gt;</w:t>
            </w:r>
          </w:p>
          <w:p w14:paraId="519C5793"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&lt;/ns2:GeneraLottoIUVResponse&gt;</w:t>
            </w:r>
          </w:p>
          <w:p w14:paraId="75D87E30"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&lt;/soap:Body&gt;</w:t>
            </w:r>
          </w:p>
          <w:p w14:paraId="0D6DE4D6" w14:textId="77777777" w:rsidR="00C02B37" w:rsidRPr="00044308" w:rsidRDefault="00C02B37" w:rsidP="001A6B3D">
            <w:pPr>
              <w:shd w:val="clear" w:color="auto" w:fill="FFFFFE"/>
              <w:spacing w:line="240" w:lineRule="atLeast"/>
              <w:rPr>
                <w:sz w:val="16"/>
                <w:szCs w:val="16"/>
              </w:rPr>
            </w:pPr>
            <w:r w:rsidRPr="00044308">
              <w:rPr>
                <w:sz w:val="16"/>
                <w:szCs w:val="16"/>
              </w:rPr>
              <w:t>&lt;/soap:Envelope&gt;</w:t>
            </w:r>
          </w:p>
        </w:tc>
        <w:tc>
          <w:tcPr>
            <w:tcW w:w="1109" w:type="dxa"/>
            <w:vAlign w:val="center"/>
          </w:tcPr>
          <w:p w14:paraId="4BF0A0B6"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13248EE9" w14:textId="77777777" w:rsidR="00C02B37" w:rsidRPr="0077629C" w:rsidRDefault="00C02B37" w:rsidP="00C02B37"/>
    <w:p w14:paraId="7C8B4DF8" w14:textId="77777777" w:rsidR="00C02B37" w:rsidRDefault="00C02B37" w:rsidP="00C02B37">
      <w:pPr>
        <w:pStyle w:val="Titolo3"/>
      </w:pPr>
      <w:bookmarkStart w:id="53" w:name="_Toc36115873"/>
      <w:bookmarkStart w:id="54" w:name="_Toc60676800"/>
      <w:r>
        <w:t>Sezione: Allineamento posizioni debitorie</w:t>
      </w:r>
      <w:bookmarkEnd w:id="53"/>
      <w:bookmarkEnd w:id="54"/>
    </w:p>
    <w:p w14:paraId="073B0E52" w14:textId="77777777" w:rsidR="00C02B37" w:rsidRDefault="00C02B37" w:rsidP="00C02B37"/>
    <w:p w14:paraId="7FA11090" w14:textId="77777777" w:rsidR="00C02B37" w:rsidRPr="001135F1" w:rsidRDefault="00C02B37" w:rsidP="00C02B37"/>
    <w:p w14:paraId="61056E07" w14:textId="77777777" w:rsidR="00C02B37" w:rsidRDefault="00C02B37" w:rsidP="00C02B37">
      <w:pPr>
        <w:pStyle w:val="Titolo4"/>
      </w:pPr>
      <w:r w:rsidRPr="00A04A39">
        <w:t>TC_</w:t>
      </w:r>
      <w:r>
        <w:t>ALLINEAMENTO_01</w:t>
      </w:r>
    </w:p>
    <w:tbl>
      <w:tblPr>
        <w:tblStyle w:val="Grigliatabella"/>
        <w:tblW w:w="9854" w:type="dxa"/>
        <w:tblLook w:val="04A0" w:firstRow="1" w:lastRow="0" w:firstColumn="1" w:lastColumn="0" w:noHBand="0" w:noVBand="1"/>
      </w:tblPr>
      <w:tblGrid>
        <w:gridCol w:w="626"/>
        <w:gridCol w:w="1815"/>
        <w:gridCol w:w="1784"/>
        <w:gridCol w:w="4512"/>
        <w:gridCol w:w="1117"/>
      </w:tblGrid>
      <w:tr w:rsidR="00C02B37" w:rsidRPr="00C84A37" w14:paraId="45B6345F" w14:textId="77777777" w:rsidTr="001A6B3D">
        <w:trPr>
          <w:gridAfter w:val="2"/>
          <w:wAfter w:w="5629" w:type="dxa"/>
          <w:trHeight w:val="583"/>
        </w:trPr>
        <w:tc>
          <w:tcPr>
            <w:tcW w:w="4225" w:type="dxa"/>
            <w:gridSpan w:val="3"/>
            <w:shd w:val="clear" w:color="auto" w:fill="DEEAF6" w:themeFill="accent1" w:themeFillTint="33"/>
          </w:tcPr>
          <w:p w14:paraId="285AFD5A" w14:textId="77777777" w:rsidR="00C02B37" w:rsidRPr="00C84A37" w:rsidRDefault="00C02B37" w:rsidP="001A6B3D">
            <w:pPr>
              <w:rPr>
                <w:b/>
              </w:rPr>
            </w:pPr>
            <w:r w:rsidRPr="00C84A37">
              <w:rPr>
                <w:b/>
              </w:rPr>
              <w:t>TC_</w:t>
            </w:r>
            <w:r>
              <w:rPr>
                <w:b/>
              </w:rPr>
              <w:t>ALLINEAMENTO</w:t>
            </w:r>
            <w:r w:rsidRPr="00C84A37">
              <w:rPr>
                <w:b/>
              </w:rPr>
              <w:t>_01</w:t>
            </w:r>
          </w:p>
        </w:tc>
      </w:tr>
      <w:tr w:rsidR="00C02B37" w:rsidRPr="00C84A37" w14:paraId="72DFD310" w14:textId="77777777" w:rsidTr="001A6B3D">
        <w:trPr>
          <w:trHeight w:val="550"/>
        </w:trPr>
        <w:tc>
          <w:tcPr>
            <w:tcW w:w="2441" w:type="dxa"/>
            <w:gridSpan w:val="2"/>
          </w:tcPr>
          <w:p w14:paraId="7A03EFB5" w14:textId="77777777" w:rsidR="00C02B37" w:rsidRPr="00C84A37" w:rsidRDefault="00C02B37" w:rsidP="001A6B3D">
            <w:pPr>
              <w:rPr>
                <w:b/>
              </w:rPr>
            </w:pPr>
            <w:r w:rsidRPr="00C84A37">
              <w:rPr>
                <w:b/>
              </w:rPr>
              <w:t>Titolo</w:t>
            </w:r>
          </w:p>
        </w:tc>
        <w:tc>
          <w:tcPr>
            <w:tcW w:w="7413" w:type="dxa"/>
            <w:gridSpan w:val="3"/>
          </w:tcPr>
          <w:p w14:paraId="040FF2BC" w14:textId="77777777" w:rsidR="00C02B37" w:rsidRPr="00C84A37" w:rsidRDefault="00C02B37" w:rsidP="001A6B3D">
            <w:r>
              <w:rPr>
                <w:sz w:val="20"/>
                <w:szCs w:val="20"/>
              </w:rPr>
              <w:t>Inserimento Posizione singola su Tributo 1 con debitore 1</w:t>
            </w:r>
          </w:p>
        </w:tc>
      </w:tr>
      <w:tr w:rsidR="00C02B37" w:rsidRPr="00C84A37" w14:paraId="195D755B" w14:textId="77777777" w:rsidTr="001A6B3D">
        <w:trPr>
          <w:trHeight w:val="550"/>
        </w:trPr>
        <w:tc>
          <w:tcPr>
            <w:tcW w:w="2441" w:type="dxa"/>
            <w:gridSpan w:val="2"/>
          </w:tcPr>
          <w:p w14:paraId="0FB0F292" w14:textId="77777777" w:rsidR="00C02B37" w:rsidRPr="00C84A37" w:rsidRDefault="00C02B37" w:rsidP="001A6B3D">
            <w:pPr>
              <w:rPr>
                <w:b/>
              </w:rPr>
            </w:pPr>
            <w:r w:rsidRPr="00C84A37">
              <w:rPr>
                <w:b/>
              </w:rPr>
              <w:lastRenderedPageBreak/>
              <w:t>Descrizione</w:t>
            </w:r>
          </w:p>
        </w:tc>
        <w:tc>
          <w:tcPr>
            <w:tcW w:w="7413" w:type="dxa"/>
            <w:gridSpan w:val="3"/>
          </w:tcPr>
          <w:p w14:paraId="125671EE" w14:textId="77777777" w:rsidR="00C02B37" w:rsidRPr="00C84A37" w:rsidRDefault="00C02B37" w:rsidP="001A6B3D">
            <w:r>
              <w:t xml:space="preserve">Viene creata una nuova posizione pagabile per l’ente creditore sul Tributo 1 e associata al debitore 1 </w:t>
            </w:r>
          </w:p>
        </w:tc>
      </w:tr>
      <w:tr w:rsidR="00C02B37" w:rsidRPr="00C84A37" w14:paraId="7ECB5E78" w14:textId="77777777" w:rsidTr="001A6B3D">
        <w:trPr>
          <w:trHeight w:val="550"/>
        </w:trPr>
        <w:tc>
          <w:tcPr>
            <w:tcW w:w="2441" w:type="dxa"/>
            <w:gridSpan w:val="2"/>
          </w:tcPr>
          <w:p w14:paraId="316BD8E2" w14:textId="77777777" w:rsidR="00C02B37" w:rsidRPr="00C84A37" w:rsidRDefault="00C02B37" w:rsidP="001A6B3D">
            <w:pPr>
              <w:rPr>
                <w:b/>
              </w:rPr>
            </w:pPr>
            <w:r>
              <w:rPr>
                <w:b/>
              </w:rPr>
              <w:t>Id Ruolo/Attore</w:t>
            </w:r>
          </w:p>
        </w:tc>
        <w:tc>
          <w:tcPr>
            <w:tcW w:w="7413" w:type="dxa"/>
            <w:gridSpan w:val="3"/>
          </w:tcPr>
          <w:p w14:paraId="116C321E" w14:textId="77777777" w:rsidR="00C02B37" w:rsidRDefault="00C02B37" w:rsidP="001A6B3D">
            <w:r>
              <w:t>005</w:t>
            </w:r>
          </w:p>
        </w:tc>
      </w:tr>
      <w:tr w:rsidR="00C02B37" w:rsidRPr="00C84A37" w14:paraId="48A9BB30" w14:textId="77777777" w:rsidTr="001A6B3D">
        <w:tc>
          <w:tcPr>
            <w:tcW w:w="2441" w:type="dxa"/>
            <w:gridSpan w:val="2"/>
            <w:vAlign w:val="center"/>
          </w:tcPr>
          <w:p w14:paraId="5AF41CED" w14:textId="77777777" w:rsidR="00C02B37" w:rsidRPr="00C84A37" w:rsidRDefault="00C02B37" w:rsidP="001A6B3D">
            <w:pPr>
              <w:rPr>
                <w:b/>
              </w:rPr>
            </w:pPr>
            <w:r w:rsidRPr="00C84A37">
              <w:rPr>
                <w:b/>
              </w:rPr>
              <w:t>Pre-condizioni</w:t>
            </w:r>
          </w:p>
        </w:tc>
        <w:tc>
          <w:tcPr>
            <w:tcW w:w="7413" w:type="dxa"/>
            <w:gridSpan w:val="3"/>
            <w:vAlign w:val="center"/>
          </w:tcPr>
          <w:p w14:paraId="62068956" w14:textId="77777777" w:rsidR="00C02B37" w:rsidRDefault="00C02B37" w:rsidP="001A6B3D">
            <w:pPr>
              <w:pStyle w:val="Paragrafoelenco"/>
              <w:numPr>
                <w:ilvl w:val="0"/>
                <w:numId w:val="7"/>
              </w:numPr>
              <w:ind w:left="714" w:hanging="357"/>
            </w:pPr>
            <w:r>
              <w:t>Il Tributo 1 deve essere generato con successo nel test step TC_CENSIMENTO_03</w:t>
            </w:r>
          </w:p>
          <w:p w14:paraId="2FCF8EE5" w14:textId="77777777" w:rsidR="00C02B37" w:rsidRPr="00C84A37" w:rsidRDefault="00C02B37" w:rsidP="001A6B3D">
            <w:pPr>
              <w:pStyle w:val="Paragrafoelenco"/>
              <w:numPr>
                <w:ilvl w:val="0"/>
                <w:numId w:val="7"/>
              </w:numPr>
              <w:ind w:left="714" w:hanging="357"/>
            </w:pPr>
            <w:r>
              <w:t>Il debitore 1 deve essere generato correttamente nella fase di setup della test suite</w:t>
            </w:r>
          </w:p>
        </w:tc>
      </w:tr>
      <w:tr w:rsidR="00C02B37" w:rsidRPr="00C84A37" w14:paraId="1F937F73" w14:textId="77777777" w:rsidTr="001A6B3D">
        <w:tc>
          <w:tcPr>
            <w:tcW w:w="2441" w:type="dxa"/>
            <w:gridSpan w:val="2"/>
            <w:vAlign w:val="center"/>
          </w:tcPr>
          <w:p w14:paraId="327EEBAB" w14:textId="77777777" w:rsidR="00C02B37" w:rsidRPr="00C84A37" w:rsidRDefault="00C02B37" w:rsidP="001A6B3D">
            <w:pPr>
              <w:rPr>
                <w:b/>
              </w:rPr>
            </w:pPr>
            <w:r>
              <w:rPr>
                <w:b/>
              </w:rPr>
              <w:t>Post-condizioni</w:t>
            </w:r>
          </w:p>
        </w:tc>
        <w:tc>
          <w:tcPr>
            <w:tcW w:w="7413" w:type="dxa"/>
            <w:gridSpan w:val="3"/>
            <w:vAlign w:val="center"/>
          </w:tcPr>
          <w:p w14:paraId="4A23C0AF" w14:textId="77777777" w:rsidR="00C02B37" w:rsidRDefault="00C02B37" w:rsidP="001A6B3D">
            <w:pPr>
              <w:pStyle w:val="Paragrafoelenco"/>
              <w:numPr>
                <w:ilvl w:val="0"/>
                <w:numId w:val="7"/>
              </w:numPr>
              <w:ind w:left="714" w:hanging="357"/>
            </w:pPr>
            <w:r>
              <w:t>Sulla base dati deve essere inserita una nuova posizione pagabile relativa al tributo 1 e associata al debitore 1</w:t>
            </w:r>
          </w:p>
          <w:p w14:paraId="58A3D0F0" w14:textId="77777777" w:rsidR="00C02B37" w:rsidRDefault="00C02B37" w:rsidP="001A6B3D">
            <w:pPr>
              <w:pStyle w:val="Paragrafoelenco"/>
              <w:numPr>
                <w:ilvl w:val="0"/>
                <w:numId w:val="7"/>
              </w:numPr>
              <w:ind w:left="714" w:hanging="357"/>
            </w:pPr>
            <w:r>
              <w:t>La corretta esecuzione di questo step è necessaria per il buon esito degli step successivi (TC_ALLINEAMENTO_02 – TC_ALLINEAMENTO_05)</w:t>
            </w:r>
          </w:p>
        </w:tc>
      </w:tr>
      <w:tr w:rsidR="00C02B37" w:rsidRPr="00C84A37" w14:paraId="4F039D1E" w14:textId="77777777" w:rsidTr="001A6B3D">
        <w:tc>
          <w:tcPr>
            <w:tcW w:w="2441" w:type="dxa"/>
            <w:gridSpan w:val="2"/>
            <w:vAlign w:val="center"/>
          </w:tcPr>
          <w:p w14:paraId="788D26B5" w14:textId="77777777" w:rsidR="00C02B37" w:rsidRPr="00C84A37" w:rsidRDefault="00C02B37" w:rsidP="001A6B3D">
            <w:pPr>
              <w:rPr>
                <w:b/>
              </w:rPr>
            </w:pPr>
            <w:r>
              <w:rPr>
                <w:b/>
              </w:rPr>
              <w:t>Input</w:t>
            </w:r>
          </w:p>
        </w:tc>
        <w:tc>
          <w:tcPr>
            <w:tcW w:w="7413" w:type="dxa"/>
            <w:gridSpan w:val="3"/>
            <w:vAlign w:val="center"/>
          </w:tcPr>
          <w:p w14:paraId="5A12D5FA" w14:textId="77777777" w:rsidR="00C02B37" w:rsidRPr="00D12AA7" w:rsidRDefault="00C02B37" w:rsidP="001A6B3D">
            <w:pPr>
              <w:rPr>
                <w:sz w:val="16"/>
                <w:szCs w:val="16"/>
                <w:lang w:val="en-GB"/>
              </w:rPr>
            </w:pPr>
            <w:r w:rsidRPr="00D12AA7">
              <w:rPr>
                <w:sz w:val="16"/>
                <w:szCs w:val="16"/>
                <w:lang w:val="en-GB"/>
              </w:rPr>
              <w:t xml:space="preserve">&lt;soapenv:Envelope </w:t>
            </w:r>
          </w:p>
          <w:p w14:paraId="1FA7CB23" w14:textId="77777777" w:rsidR="00C02B37" w:rsidRPr="00D12AA7" w:rsidRDefault="00C02B37" w:rsidP="001A6B3D">
            <w:pPr>
              <w:rPr>
                <w:sz w:val="16"/>
                <w:szCs w:val="16"/>
                <w:lang w:val="en-GB"/>
              </w:rPr>
            </w:pPr>
            <w:r w:rsidRPr="00D12AA7">
              <w:rPr>
                <w:sz w:val="16"/>
                <w:szCs w:val="16"/>
                <w:lang w:val="en-GB"/>
              </w:rPr>
              <w:t xml:space="preserve">xmlns:soapenv="http://schemas.xmlsoap.org/soap/envelope/" </w:t>
            </w:r>
          </w:p>
          <w:p w14:paraId="0328C61A" w14:textId="77777777" w:rsidR="00C02B37" w:rsidRPr="00D12AA7" w:rsidRDefault="00C02B37" w:rsidP="001A6B3D">
            <w:pPr>
              <w:rPr>
                <w:sz w:val="16"/>
                <w:szCs w:val="16"/>
                <w:lang w:val="en-GB"/>
              </w:rPr>
            </w:pPr>
            <w:r w:rsidRPr="00D12AA7">
              <w:rPr>
                <w:sz w:val="16"/>
                <w:szCs w:val="16"/>
                <w:lang w:val="en-GB"/>
              </w:rPr>
              <w:t xml:space="preserve">xmlns:prox="http://www.cart.rete.toscana.it/servizi/iris_1_1/proxy" </w:t>
            </w:r>
          </w:p>
          <w:p w14:paraId="4E447264" w14:textId="77777777" w:rsidR="00C02B37" w:rsidRPr="00D12AA7" w:rsidRDefault="00C02B37" w:rsidP="001A6B3D">
            <w:pPr>
              <w:rPr>
                <w:sz w:val="16"/>
                <w:szCs w:val="16"/>
                <w:lang w:val="en-GB"/>
              </w:rPr>
            </w:pPr>
            <w:r w:rsidRPr="00D12AA7">
              <w:rPr>
                <w:sz w:val="16"/>
                <w:szCs w:val="16"/>
                <w:lang w:val="en-GB"/>
              </w:rPr>
              <w:t xml:space="preserve">xmlns:idp="http://www.cart.rete.toscana.it/servizi/iris_1_1/IdpAllineamentoPendenze" </w:t>
            </w:r>
          </w:p>
          <w:p w14:paraId="32E540D8" w14:textId="77777777" w:rsidR="00C02B37" w:rsidRPr="00D12AA7" w:rsidRDefault="00C02B37" w:rsidP="001A6B3D">
            <w:pPr>
              <w:rPr>
                <w:sz w:val="16"/>
                <w:szCs w:val="16"/>
                <w:lang w:val="en-GB"/>
              </w:rPr>
            </w:pPr>
            <w:r w:rsidRPr="00D12AA7">
              <w:rPr>
                <w:sz w:val="16"/>
                <w:szCs w:val="16"/>
                <w:lang w:val="en-GB"/>
              </w:rPr>
              <w:t xml:space="preserve">xmlns:idp1="http://www.cart.rete.toscana.it/servizi/iris_1_1/IdpHeader" </w:t>
            </w:r>
          </w:p>
          <w:p w14:paraId="1FF57922" w14:textId="77777777" w:rsidR="00C02B37" w:rsidRPr="00D12AA7" w:rsidRDefault="00C02B37" w:rsidP="001A6B3D">
            <w:pPr>
              <w:rPr>
                <w:sz w:val="16"/>
                <w:szCs w:val="16"/>
                <w:lang w:val="en-GB"/>
              </w:rPr>
            </w:pPr>
            <w:r w:rsidRPr="00D12AA7">
              <w:rPr>
                <w:sz w:val="16"/>
                <w:szCs w:val="16"/>
                <w:lang w:val="en-GB"/>
              </w:rPr>
              <w:t>xmlns:idp2="http://www.cart.rete.toscana.it/servizi/iris_1_1/IdpInclude"&gt;</w:t>
            </w:r>
          </w:p>
          <w:p w14:paraId="2734DEF3" w14:textId="77777777" w:rsidR="00C02B37" w:rsidRPr="0065621F" w:rsidRDefault="00C02B37" w:rsidP="001A6B3D">
            <w:pPr>
              <w:rPr>
                <w:sz w:val="16"/>
                <w:szCs w:val="16"/>
                <w:lang w:val="en-GB"/>
              </w:rPr>
            </w:pPr>
            <w:r w:rsidRPr="00D12AA7">
              <w:rPr>
                <w:sz w:val="16"/>
                <w:szCs w:val="16"/>
                <w:lang w:val="en-GB"/>
              </w:rPr>
              <w:t xml:space="preserve">   </w:t>
            </w:r>
            <w:r w:rsidRPr="0065621F">
              <w:rPr>
                <w:sz w:val="16"/>
                <w:szCs w:val="16"/>
                <w:lang w:val="en-GB"/>
              </w:rPr>
              <w:t>&lt;soapenv:Header/&gt;</w:t>
            </w:r>
          </w:p>
          <w:p w14:paraId="3259E2B3" w14:textId="77777777" w:rsidR="00C02B37" w:rsidRPr="0065621F" w:rsidRDefault="00C02B37" w:rsidP="001A6B3D">
            <w:pPr>
              <w:rPr>
                <w:sz w:val="16"/>
                <w:szCs w:val="16"/>
                <w:lang w:val="en-GB"/>
              </w:rPr>
            </w:pPr>
            <w:r w:rsidRPr="0065621F">
              <w:rPr>
                <w:sz w:val="16"/>
                <w:szCs w:val="16"/>
                <w:lang w:val="en-GB"/>
              </w:rPr>
              <w:t xml:space="preserve">   &lt;soapenv:Body&gt;</w:t>
            </w:r>
          </w:p>
          <w:p w14:paraId="3D5ABF60" w14:textId="77777777" w:rsidR="00C02B37" w:rsidRPr="0065621F" w:rsidRDefault="00C02B37" w:rsidP="001A6B3D">
            <w:pPr>
              <w:rPr>
                <w:sz w:val="16"/>
                <w:szCs w:val="16"/>
                <w:lang w:val="en-GB"/>
              </w:rPr>
            </w:pPr>
            <w:r w:rsidRPr="0065621F">
              <w:rPr>
                <w:sz w:val="16"/>
                <w:szCs w:val="16"/>
                <w:lang w:val="en-GB"/>
              </w:rPr>
              <w:t xml:space="preserve">      &lt;prox:IdpAllineamentoPendenzeEnteOTF&gt;</w:t>
            </w:r>
          </w:p>
          <w:p w14:paraId="5D6C9140" w14:textId="77777777" w:rsidR="00C02B37" w:rsidRPr="0065621F" w:rsidRDefault="00C02B37" w:rsidP="001A6B3D">
            <w:pPr>
              <w:rPr>
                <w:sz w:val="16"/>
                <w:szCs w:val="16"/>
              </w:rPr>
            </w:pPr>
            <w:r w:rsidRPr="0065621F">
              <w:rPr>
                <w:sz w:val="16"/>
                <w:szCs w:val="16"/>
                <w:lang w:val="en-GB"/>
              </w:rPr>
              <w:t xml:space="preserve">         </w:t>
            </w:r>
            <w:r w:rsidRPr="0065621F">
              <w:rPr>
                <w:sz w:val="16"/>
                <w:szCs w:val="16"/>
              </w:rPr>
              <w:t>&lt;idp:IdpAllineamentoPendenzeOTF Versione="01.03-03"&gt;</w:t>
            </w:r>
          </w:p>
          <w:p w14:paraId="290D3A1D" w14:textId="77777777" w:rsidR="00C02B37" w:rsidRPr="0065621F" w:rsidRDefault="00C02B37" w:rsidP="001A6B3D">
            <w:pPr>
              <w:rPr>
                <w:sz w:val="16"/>
                <w:szCs w:val="16"/>
              </w:rPr>
            </w:pPr>
            <w:r w:rsidRPr="0065621F">
              <w:rPr>
                <w:sz w:val="16"/>
                <w:szCs w:val="16"/>
              </w:rPr>
              <w:t xml:space="preserve">         </w:t>
            </w:r>
          </w:p>
          <w:p w14:paraId="7B7B39A8" w14:textId="77777777" w:rsidR="00C02B37" w:rsidRPr="0065621F" w:rsidRDefault="00C02B37" w:rsidP="001A6B3D">
            <w:pPr>
              <w:rPr>
                <w:sz w:val="16"/>
                <w:szCs w:val="16"/>
              </w:rPr>
            </w:pPr>
            <w:r w:rsidRPr="0065621F">
              <w:rPr>
                <w:sz w:val="16"/>
                <w:szCs w:val="16"/>
              </w:rPr>
              <w:t xml:space="preserve">            &lt;idp1:IdpHeader&gt;</w:t>
            </w:r>
          </w:p>
          <w:p w14:paraId="415FDB0A" w14:textId="77777777" w:rsidR="00C02B37" w:rsidRPr="0065621F" w:rsidRDefault="00C02B37" w:rsidP="001A6B3D">
            <w:pPr>
              <w:rPr>
                <w:sz w:val="16"/>
                <w:szCs w:val="16"/>
              </w:rPr>
            </w:pPr>
            <w:r w:rsidRPr="0065621F">
              <w:rPr>
                <w:sz w:val="16"/>
                <w:szCs w:val="16"/>
              </w:rPr>
              <w:t xml:space="preserve">               &lt;idp1:TRT&gt;</w:t>
            </w:r>
          </w:p>
          <w:p w14:paraId="1562F5F6" w14:textId="77777777" w:rsidR="00C02B37" w:rsidRPr="0065621F" w:rsidRDefault="00C02B37" w:rsidP="001A6B3D">
            <w:pPr>
              <w:rPr>
                <w:sz w:val="16"/>
                <w:szCs w:val="16"/>
              </w:rPr>
            </w:pPr>
            <w:r w:rsidRPr="0065621F">
              <w:rPr>
                <w:sz w:val="16"/>
                <w:szCs w:val="16"/>
              </w:rPr>
              <w:t xml:space="preserve">                  &lt;idp1:ServiceName&gt;IdpAllineamentoPendenze&lt;/idp1:ServiceName&gt;</w:t>
            </w:r>
          </w:p>
          <w:p w14:paraId="1082A45A" w14:textId="77777777" w:rsidR="00C02B37" w:rsidRPr="0065621F" w:rsidRDefault="00C02B37" w:rsidP="001A6B3D">
            <w:pPr>
              <w:rPr>
                <w:sz w:val="16"/>
                <w:szCs w:val="16"/>
                <w:lang w:val="en-GB"/>
              </w:rPr>
            </w:pPr>
            <w:r w:rsidRPr="0065621F">
              <w:rPr>
                <w:sz w:val="16"/>
                <w:szCs w:val="16"/>
              </w:rPr>
              <w:t xml:space="preserve">                  </w:t>
            </w:r>
            <w:r w:rsidRPr="0065621F">
              <w:rPr>
                <w:sz w:val="16"/>
                <w:szCs w:val="16"/>
                <w:lang w:val="en-GB"/>
              </w:rPr>
              <w:t>&lt;idp1:MsgId&gt;TRT1584113147071&lt;/idp1:MsgId&gt;</w:t>
            </w:r>
          </w:p>
          <w:p w14:paraId="7EE7DD32" w14:textId="77777777" w:rsidR="00C02B37" w:rsidRPr="0065621F" w:rsidRDefault="00C02B37" w:rsidP="001A6B3D">
            <w:pPr>
              <w:rPr>
                <w:sz w:val="16"/>
                <w:szCs w:val="16"/>
                <w:lang w:val="en-GB"/>
              </w:rPr>
            </w:pPr>
            <w:r w:rsidRPr="0065621F">
              <w:rPr>
                <w:sz w:val="16"/>
                <w:szCs w:val="16"/>
                <w:lang w:val="en-GB"/>
              </w:rPr>
              <w:t xml:space="preserve">                  &lt;idp1:XMLCrtDt&gt;2020-03-13T16:25:47.117+01:00&lt;/idp1:XMLCrtDt&gt;</w:t>
            </w:r>
          </w:p>
          <w:p w14:paraId="201DB277" w14:textId="77777777" w:rsidR="00C02B37" w:rsidRPr="0065621F" w:rsidRDefault="00C02B37" w:rsidP="001A6B3D">
            <w:pPr>
              <w:rPr>
                <w:sz w:val="16"/>
                <w:szCs w:val="16"/>
                <w:lang w:val="en-GB"/>
              </w:rPr>
            </w:pPr>
            <w:r w:rsidRPr="0065621F">
              <w:rPr>
                <w:sz w:val="16"/>
                <w:szCs w:val="16"/>
                <w:lang w:val="en-GB"/>
              </w:rPr>
              <w:t xml:space="preserve">                  &lt;idp1:Sender&gt;</w:t>
            </w:r>
          </w:p>
          <w:p w14:paraId="2E5436E7" w14:textId="77777777" w:rsidR="00C02B37" w:rsidRPr="0065621F" w:rsidRDefault="00C02B37" w:rsidP="001A6B3D">
            <w:pPr>
              <w:rPr>
                <w:sz w:val="16"/>
                <w:szCs w:val="16"/>
                <w:lang w:val="en-GB"/>
              </w:rPr>
            </w:pPr>
            <w:r w:rsidRPr="0065621F">
              <w:rPr>
                <w:sz w:val="16"/>
                <w:szCs w:val="16"/>
                <w:lang w:val="en-GB"/>
              </w:rPr>
              <w:t xml:space="preserve">                     &lt;idp1:SenderId&gt;62839520376&lt;/idp1:SenderId&gt;</w:t>
            </w:r>
          </w:p>
          <w:p w14:paraId="6FCB142E" w14:textId="77777777" w:rsidR="00C02B37" w:rsidRPr="0065621F" w:rsidRDefault="00C02B37" w:rsidP="001A6B3D">
            <w:pPr>
              <w:rPr>
                <w:sz w:val="16"/>
                <w:szCs w:val="16"/>
                <w:lang w:val="en-GB"/>
              </w:rPr>
            </w:pPr>
            <w:r w:rsidRPr="0065621F">
              <w:rPr>
                <w:sz w:val="16"/>
                <w:szCs w:val="16"/>
                <w:lang w:val="en-GB"/>
              </w:rPr>
              <w:t xml:space="preserve">                     &lt;idp1:SenderSys&gt;SIL_62839520376&lt;/idp1:SenderSys&gt;</w:t>
            </w:r>
          </w:p>
          <w:p w14:paraId="5CD227DD" w14:textId="77777777" w:rsidR="00C02B37" w:rsidRPr="0065621F" w:rsidRDefault="00C02B37" w:rsidP="001A6B3D">
            <w:pPr>
              <w:rPr>
                <w:sz w:val="16"/>
                <w:szCs w:val="16"/>
                <w:lang w:val="en-GB"/>
              </w:rPr>
            </w:pPr>
            <w:r w:rsidRPr="0065621F">
              <w:rPr>
                <w:sz w:val="16"/>
                <w:szCs w:val="16"/>
                <w:lang w:val="en-GB"/>
              </w:rPr>
              <w:t xml:space="preserve">                  &lt;/idp1:Sender&gt;</w:t>
            </w:r>
          </w:p>
          <w:p w14:paraId="05502C92" w14:textId="77777777" w:rsidR="00C02B37" w:rsidRPr="0065621F" w:rsidRDefault="00C02B37" w:rsidP="001A6B3D">
            <w:pPr>
              <w:rPr>
                <w:sz w:val="16"/>
                <w:szCs w:val="16"/>
                <w:lang w:val="en-GB"/>
              </w:rPr>
            </w:pPr>
            <w:r w:rsidRPr="0065621F">
              <w:rPr>
                <w:sz w:val="16"/>
                <w:szCs w:val="16"/>
                <w:lang w:val="en-GB"/>
              </w:rPr>
              <w:t xml:space="preserve">                  &lt;idp1:Receiver&gt;</w:t>
            </w:r>
          </w:p>
          <w:p w14:paraId="6FCA8400" w14:textId="77777777" w:rsidR="00C02B37" w:rsidRPr="0065621F" w:rsidRDefault="00C02B37" w:rsidP="001A6B3D">
            <w:pPr>
              <w:rPr>
                <w:sz w:val="16"/>
                <w:szCs w:val="16"/>
                <w:lang w:val="en-GB"/>
              </w:rPr>
            </w:pPr>
            <w:r w:rsidRPr="0065621F">
              <w:rPr>
                <w:sz w:val="16"/>
                <w:szCs w:val="16"/>
                <w:lang w:val="en-GB"/>
              </w:rPr>
              <w:t xml:space="preserve">                     &lt;idp1:ReceiverId&gt;RECEIVERID&lt;/idp1:ReceiverId&gt;</w:t>
            </w:r>
          </w:p>
          <w:p w14:paraId="4736DF39" w14:textId="77777777" w:rsidR="00C02B37" w:rsidRPr="0065621F" w:rsidRDefault="00C02B37" w:rsidP="001A6B3D">
            <w:pPr>
              <w:rPr>
                <w:sz w:val="16"/>
                <w:szCs w:val="16"/>
                <w:lang w:val="en-GB"/>
              </w:rPr>
            </w:pPr>
            <w:r w:rsidRPr="0065621F">
              <w:rPr>
                <w:sz w:val="16"/>
                <w:szCs w:val="16"/>
                <w:lang w:val="en-GB"/>
              </w:rPr>
              <w:t xml:space="preserve">                     &lt;idp1:ReceiverSys&gt;RECEIVERSYS&lt;/idp1:ReceiverSys&gt;</w:t>
            </w:r>
          </w:p>
          <w:p w14:paraId="1F1E64DA" w14:textId="77777777" w:rsidR="00C02B37" w:rsidRPr="0065621F" w:rsidRDefault="00C02B37" w:rsidP="001A6B3D">
            <w:pPr>
              <w:rPr>
                <w:sz w:val="16"/>
                <w:szCs w:val="16"/>
              </w:rPr>
            </w:pPr>
            <w:r w:rsidRPr="0065621F">
              <w:rPr>
                <w:sz w:val="16"/>
                <w:szCs w:val="16"/>
                <w:lang w:val="en-GB"/>
              </w:rPr>
              <w:t xml:space="preserve">                  </w:t>
            </w:r>
            <w:r w:rsidRPr="0065621F">
              <w:rPr>
                <w:sz w:val="16"/>
                <w:szCs w:val="16"/>
              </w:rPr>
              <w:t>&lt;/idp1:Receiver&gt;</w:t>
            </w:r>
          </w:p>
          <w:p w14:paraId="6C0FBC2F" w14:textId="77777777" w:rsidR="00C02B37" w:rsidRPr="0065621F" w:rsidRDefault="00C02B37" w:rsidP="001A6B3D">
            <w:pPr>
              <w:rPr>
                <w:sz w:val="16"/>
                <w:szCs w:val="16"/>
              </w:rPr>
            </w:pPr>
            <w:r w:rsidRPr="0065621F">
              <w:rPr>
                <w:sz w:val="16"/>
                <w:szCs w:val="16"/>
              </w:rPr>
              <w:t xml:space="preserve">               &lt;/idp1:TRT&gt;</w:t>
            </w:r>
          </w:p>
          <w:p w14:paraId="32B351BC" w14:textId="77777777" w:rsidR="00C02B37" w:rsidRPr="0065621F" w:rsidRDefault="00C02B37" w:rsidP="001A6B3D">
            <w:pPr>
              <w:rPr>
                <w:sz w:val="16"/>
                <w:szCs w:val="16"/>
              </w:rPr>
            </w:pPr>
            <w:r w:rsidRPr="0065621F">
              <w:rPr>
                <w:sz w:val="16"/>
                <w:szCs w:val="16"/>
              </w:rPr>
              <w:t xml:space="preserve">               &lt;idp1:E2E&gt;</w:t>
            </w:r>
          </w:p>
          <w:p w14:paraId="24535A1D" w14:textId="77777777" w:rsidR="00C02B37" w:rsidRPr="0065621F" w:rsidRDefault="00C02B37" w:rsidP="001A6B3D">
            <w:pPr>
              <w:rPr>
                <w:sz w:val="16"/>
                <w:szCs w:val="16"/>
              </w:rPr>
            </w:pPr>
            <w:r w:rsidRPr="0065621F">
              <w:rPr>
                <w:sz w:val="16"/>
                <w:szCs w:val="16"/>
              </w:rPr>
              <w:t xml:space="preserve">                  &lt;idp1:E2ESrvcNm&gt;IdpAllineamentoPendenze&lt;/idp1:E2ESrvcNm&gt;</w:t>
            </w:r>
          </w:p>
          <w:p w14:paraId="2CB4C295" w14:textId="77777777" w:rsidR="00C02B37" w:rsidRPr="0065621F" w:rsidRDefault="00C02B37" w:rsidP="001A6B3D">
            <w:pPr>
              <w:rPr>
                <w:sz w:val="16"/>
                <w:szCs w:val="16"/>
              </w:rPr>
            </w:pPr>
            <w:r w:rsidRPr="0065621F">
              <w:rPr>
                <w:sz w:val="16"/>
                <w:szCs w:val="16"/>
              </w:rPr>
              <w:t xml:space="preserve">                  &lt;idp1:E2EMsgId&gt;E2E1584113147125&lt;/idp1:E2EMsgId&gt;</w:t>
            </w:r>
          </w:p>
          <w:p w14:paraId="2D99A2E0" w14:textId="77777777" w:rsidR="00C02B37" w:rsidRPr="0065621F" w:rsidRDefault="00C02B37" w:rsidP="001A6B3D">
            <w:pPr>
              <w:rPr>
                <w:sz w:val="16"/>
                <w:szCs w:val="16"/>
              </w:rPr>
            </w:pPr>
            <w:r w:rsidRPr="0065621F">
              <w:rPr>
                <w:sz w:val="16"/>
                <w:szCs w:val="16"/>
              </w:rPr>
              <w:t xml:space="preserve">                  &lt;idp1:XMLCrtDt&gt;2020-03-13T16:25:47.132+01:00&lt;/idp1:XMLCrtDt&gt;</w:t>
            </w:r>
          </w:p>
          <w:p w14:paraId="7A0A2F8E" w14:textId="77777777" w:rsidR="00C02B37" w:rsidRPr="0065621F" w:rsidRDefault="00C02B37" w:rsidP="001A6B3D">
            <w:pPr>
              <w:rPr>
                <w:sz w:val="16"/>
                <w:szCs w:val="16"/>
              </w:rPr>
            </w:pPr>
            <w:r w:rsidRPr="0065621F">
              <w:rPr>
                <w:sz w:val="16"/>
                <w:szCs w:val="16"/>
              </w:rPr>
              <w:t xml:space="preserve">                  &lt;idp1:Sender&gt;</w:t>
            </w:r>
          </w:p>
          <w:p w14:paraId="73CF6606" w14:textId="77777777" w:rsidR="00C02B37" w:rsidRPr="0065621F" w:rsidRDefault="00C02B37" w:rsidP="001A6B3D">
            <w:pPr>
              <w:rPr>
                <w:sz w:val="16"/>
                <w:szCs w:val="16"/>
              </w:rPr>
            </w:pPr>
            <w:r w:rsidRPr="0065621F">
              <w:rPr>
                <w:sz w:val="16"/>
                <w:szCs w:val="16"/>
              </w:rPr>
              <w:t xml:space="preserve">                     &lt;idp1:E2ESndrId&gt;62839520376&lt;/idp1:E2ESndrId&gt;</w:t>
            </w:r>
          </w:p>
          <w:p w14:paraId="7689F5BA" w14:textId="77777777" w:rsidR="00C02B37" w:rsidRPr="0065621F" w:rsidRDefault="00C02B37" w:rsidP="001A6B3D">
            <w:pPr>
              <w:rPr>
                <w:sz w:val="16"/>
                <w:szCs w:val="16"/>
                <w:lang w:val="en-GB"/>
              </w:rPr>
            </w:pPr>
            <w:r w:rsidRPr="0065621F">
              <w:rPr>
                <w:sz w:val="16"/>
                <w:szCs w:val="16"/>
              </w:rPr>
              <w:t xml:space="preserve">                     </w:t>
            </w:r>
            <w:r w:rsidRPr="0065621F">
              <w:rPr>
                <w:sz w:val="16"/>
                <w:szCs w:val="16"/>
                <w:lang w:val="en-GB"/>
              </w:rPr>
              <w:t>&lt;idp1:E2ESndrSys&gt;SIL_62839520376&lt;/idp1:E2ESndrSys&gt;</w:t>
            </w:r>
          </w:p>
          <w:p w14:paraId="25A4E306" w14:textId="77777777" w:rsidR="00C02B37" w:rsidRPr="0065621F" w:rsidRDefault="00C02B37" w:rsidP="001A6B3D">
            <w:pPr>
              <w:rPr>
                <w:sz w:val="16"/>
                <w:szCs w:val="16"/>
                <w:lang w:val="en-GB"/>
              </w:rPr>
            </w:pPr>
            <w:r w:rsidRPr="0065621F">
              <w:rPr>
                <w:sz w:val="16"/>
                <w:szCs w:val="16"/>
                <w:lang w:val="en-GB"/>
              </w:rPr>
              <w:t xml:space="preserve">                  &lt;/idp1:Sender&gt;</w:t>
            </w:r>
          </w:p>
          <w:p w14:paraId="41A619CC" w14:textId="77777777" w:rsidR="00C02B37" w:rsidRPr="0065621F" w:rsidRDefault="00C02B37" w:rsidP="001A6B3D">
            <w:pPr>
              <w:rPr>
                <w:sz w:val="16"/>
                <w:szCs w:val="16"/>
                <w:lang w:val="en-GB"/>
              </w:rPr>
            </w:pPr>
            <w:r w:rsidRPr="0065621F">
              <w:rPr>
                <w:sz w:val="16"/>
                <w:szCs w:val="16"/>
                <w:lang w:val="en-GB"/>
              </w:rPr>
              <w:t xml:space="preserve">                  &lt;idp1:Receiver&gt;</w:t>
            </w:r>
          </w:p>
          <w:p w14:paraId="1C387EEE" w14:textId="77777777" w:rsidR="00C02B37" w:rsidRPr="0065621F" w:rsidRDefault="00C02B37" w:rsidP="001A6B3D">
            <w:pPr>
              <w:rPr>
                <w:sz w:val="16"/>
                <w:szCs w:val="16"/>
              </w:rPr>
            </w:pPr>
            <w:r w:rsidRPr="0065621F">
              <w:rPr>
                <w:sz w:val="16"/>
                <w:szCs w:val="16"/>
                <w:lang w:val="en-GB"/>
              </w:rPr>
              <w:t xml:space="preserve">                     </w:t>
            </w:r>
            <w:r w:rsidRPr="0065621F">
              <w:rPr>
                <w:sz w:val="16"/>
                <w:szCs w:val="16"/>
              </w:rPr>
              <w:t>&lt;idp1:E2ERcvrId&gt;RECEIVERID&lt;/idp1:E2ERcvrId&gt;</w:t>
            </w:r>
          </w:p>
          <w:p w14:paraId="3E6A1F71" w14:textId="77777777" w:rsidR="00C02B37" w:rsidRPr="0065621F" w:rsidRDefault="00C02B37" w:rsidP="001A6B3D">
            <w:pPr>
              <w:rPr>
                <w:sz w:val="16"/>
                <w:szCs w:val="16"/>
                <w:lang w:val="en-GB"/>
              </w:rPr>
            </w:pPr>
            <w:r w:rsidRPr="0065621F">
              <w:rPr>
                <w:sz w:val="16"/>
                <w:szCs w:val="16"/>
              </w:rPr>
              <w:t xml:space="preserve">                     </w:t>
            </w:r>
            <w:r w:rsidRPr="0065621F">
              <w:rPr>
                <w:sz w:val="16"/>
                <w:szCs w:val="16"/>
                <w:lang w:val="en-GB"/>
              </w:rPr>
              <w:t>&lt;idp1:E2ERcvrSys&gt;RECEIVERSYS&lt;/idp1:E2ERcvrSys&gt;</w:t>
            </w:r>
          </w:p>
          <w:p w14:paraId="0845079F" w14:textId="77777777" w:rsidR="00C02B37" w:rsidRPr="0065621F" w:rsidRDefault="00C02B37" w:rsidP="001A6B3D">
            <w:pPr>
              <w:rPr>
                <w:sz w:val="16"/>
                <w:szCs w:val="16"/>
              </w:rPr>
            </w:pPr>
            <w:r w:rsidRPr="0065621F">
              <w:rPr>
                <w:sz w:val="16"/>
                <w:szCs w:val="16"/>
                <w:lang w:val="en-GB"/>
              </w:rPr>
              <w:t xml:space="preserve">                  </w:t>
            </w:r>
            <w:r w:rsidRPr="0065621F">
              <w:rPr>
                <w:sz w:val="16"/>
                <w:szCs w:val="16"/>
              </w:rPr>
              <w:t>&lt;/idp1:Receiver&gt;</w:t>
            </w:r>
          </w:p>
          <w:p w14:paraId="5B4222DF" w14:textId="77777777" w:rsidR="00C02B37" w:rsidRPr="0065621F" w:rsidRDefault="00C02B37" w:rsidP="001A6B3D">
            <w:pPr>
              <w:rPr>
                <w:sz w:val="16"/>
                <w:szCs w:val="16"/>
              </w:rPr>
            </w:pPr>
            <w:r w:rsidRPr="0065621F">
              <w:rPr>
                <w:sz w:val="16"/>
                <w:szCs w:val="16"/>
              </w:rPr>
              <w:t xml:space="preserve">               &lt;/idp1:E2E&gt;</w:t>
            </w:r>
          </w:p>
          <w:p w14:paraId="1340A320" w14:textId="77777777" w:rsidR="00C02B37" w:rsidRPr="0065621F" w:rsidRDefault="00C02B37" w:rsidP="001A6B3D">
            <w:pPr>
              <w:rPr>
                <w:sz w:val="16"/>
                <w:szCs w:val="16"/>
              </w:rPr>
            </w:pPr>
            <w:r w:rsidRPr="0065621F">
              <w:rPr>
                <w:sz w:val="16"/>
                <w:szCs w:val="16"/>
              </w:rPr>
              <w:t xml:space="preserve">            &lt;/idp1:IdpHeader&gt;</w:t>
            </w:r>
          </w:p>
          <w:p w14:paraId="31BEBB7F" w14:textId="77777777" w:rsidR="00C02B37" w:rsidRPr="0065621F" w:rsidRDefault="00C02B37" w:rsidP="001A6B3D">
            <w:pPr>
              <w:rPr>
                <w:sz w:val="16"/>
                <w:szCs w:val="16"/>
              </w:rPr>
            </w:pPr>
          </w:p>
          <w:p w14:paraId="7D2BCBCD" w14:textId="77777777" w:rsidR="00C02B37" w:rsidRPr="0065621F" w:rsidRDefault="00C02B37" w:rsidP="001A6B3D">
            <w:pPr>
              <w:rPr>
                <w:sz w:val="16"/>
                <w:szCs w:val="16"/>
              </w:rPr>
            </w:pPr>
            <w:r w:rsidRPr="0065621F">
              <w:rPr>
                <w:sz w:val="16"/>
                <w:szCs w:val="16"/>
              </w:rPr>
              <w:t xml:space="preserve">            </w:t>
            </w:r>
          </w:p>
          <w:p w14:paraId="1436816B" w14:textId="77777777" w:rsidR="00C02B37" w:rsidRPr="0065621F" w:rsidRDefault="00C02B37" w:rsidP="001A6B3D">
            <w:pPr>
              <w:rPr>
                <w:sz w:val="16"/>
                <w:szCs w:val="16"/>
              </w:rPr>
            </w:pPr>
            <w:r w:rsidRPr="0065621F">
              <w:rPr>
                <w:sz w:val="16"/>
                <w:szCs w:val="16"/>
              </w:rPr>
              <w:t xml:space="preserve">            &lt;idp:IdpBody&gt;</w:t>
            </w:r>
          </w:p>
          <w:p w14:paraId="0A0FA8C9" w14:textId="77777777" w:rsidR="00C02B37" w:rsidRPr="0065621F" w:rsidRDefault="00C02B37" w:rsidP="001A6B3D">
            <w:pPr>
              <w:rPr>
                <w:sz w:val="16"/>
                <w:szCs w:val="16"/>
              </w:rPr>
            </w:pPr>
            <w:r w:rsidRPr="0065621F">
              <w:rPr>
                <w:sz w:val="16"/>
                <w:szCs w:val="16"/>
              </w:rPr>
              <w:t xml:space="preserve">               &lt;idp:Pendenza TipoOperazione="Insert" TipoPendenza="62839520376_D1"&gt;</w:t>
            </w:r>
          </w:p>
          <w:p w14:paraId="15CAE25E" w14:textId="77777777" w:rsidR="00C02B37" w:rsidRPr="0065621F" w:rsidRDefault="00C02B37" w:rsidP="001A6B3D">
            <w:pPr>
              <w:rPr>
                <w:sz w:val="16"/>
                <w:szCs w:val="16"/>
              </w:rPr>
            </w:pPr>
            <w:r w:rsidRPr="0065621F">
              <w:rPr>
                <w:sz w:val="16"/>
                <w:szCs w:val="16"/>
              </w:rPr>
              <w:t xml:space="preserve">                  &lt;idp:IdPendenza&gt;DEB22000000000005306&lt;/idp:IdPendenza&gt;</w:t>
            </w:r>
          </w:p>
          <w:p w14:paraId="235ADE3B" w14:textId="77777777" w:rsidR="00C02B37" w:rsidRPr="0065621F" w:rsidRDefault="00C02B37" w:rsidP="001A6B3D">
            <w:pPr>
              <w:rPr>
                <w:sz w:val="16"/>
                <w:szCs w:val="16"/>
              </w:rPr>
            </w:pPr>
            <w:r w:rsidRPr="0065621F">
              <w:rPr>
                <w:sz w:val="16"/>
                <w:szCs w:val="16"/>
              </w:rPr>
              <w:t xml:space="preserve">                  &lt;idp:Mittente&gt;</w:t>
            </w:r>
          </w:p>
          <w:p w14:paraId="700C4C1B" w14:textId="77777777" w:rsidR="00C02B37" w:rsidRPr="0065621F" w:rsidRDefault="00C02B37" w:rsidP="001A6B3D">
            <w:pPr>
              <w:rPr>
                <w:sz w:val="16"/>
                <w:szCs w:val="16"/>
              </w:rPr>
            </w:pPr>
            <w:r w:rsidRPr="0065621F">
              <w:rPr>
                <w:sz w:val="16"/>
                <w:szCs w:val="16"/>
              </w:rPr>
              <w:lastRenderedPageBreak/>
              <w:t xml:space="preserve">                     &lt;idp:Id&gt;62839520376&lt;/idp:Id&gt;</w:t>
            </w:r>
          </w:p>
          <w:p w14:paraId="22D09D60" w14:textId="77777777" w:rsidR="00C02B37" w:rsidRPr="0065621F" w:rsidRDefault="00C02B37" w:rsidP="001A6B3D">
            <w:pPr>
              <w:rPr>
                <w:sz w:val="16"/>
                <w:szCs w:val="16"/>
              </w:rPr>
            </w:pPr>
            <w:r w:rsidRPr="0065621F">
              <w:rPr>
                <w:sz w:val="16"/>
                <w:szCs w:val="16"/>
              </w:rPr>
              <w:t xml:space="preserve">                  &lt;/idp:Mittente&gt;</w:t>
            </w:r>
          </w:p>
          <w:p w14:paraId="38321F34" w14:textId="77777777" w:rsidR="00C02B37" w:rsidRPr="0065621F" w:rsidRDefault="00C02B37" w:rsidP="001A6B3D">
            <w:pPr>
              <w:rPr>
                <w:sz w:val="16"/>
                <w:szCs w:val="16"/>
              </w:rPr>
            </w:pPr>
            <w:r w:rsidRPr="0065621F">
              <w:rPr>
                <w:sz w:val="16"/>
                <w:szCs w:val="16"/>
              </w:rPr>
              <w:t xml:space="preserve">                  &lt;idp:Destinatari&gt;</w:t>
            </w:r>
          </w:p>
          <w:p w14:paraId="75E3D19F" w14:textId="77777777" w:rsidR="00C02B37" w:rsidRPr="0065621F" w:rsidRDefault="00C02B37" w:rsidP="001A6B3D">
            <w:pPr>
              <w:rPr>
                <w:sz w:val="16"/>
                <w:szCs w:val="16"/>
              </w:rPr>
            </w:pPr>
            <w:r w:rsidRPr="0065621F">
              <w:rPr>
                <w:sz w:val="16"/>
                <w:szCs w:val="16"/>
              </w:rPr>
              <w:t xml:space="preserve">                     &lt;idp:Destinatario Tipo="Cittadino"&gt;</w:t>
            </w:r>
          </w:p>
          <w:p w14:paraId="3FEDC8C2" w14:textId="77777777" w:rsidR="00C02B37" w:rsidRPr="0065621F" w:rsidRDefault="00C02B37" w:rsidP="001A6B3D">
            <w:pPr>
              <w:rPr>
                <w:sz w:val="16"/>
                <w:szCs w:val="16"/>
              </w:rPr>
            </w:pPr>
            <w:r w:rsidRPr="0065621F">
              <w:rPr>
                <w:sz w:val="16"/>
                <w:szCs w:val="16"/>
              </w:rPr>
              <w:t xml:space="preserve">                        &lt;idp:Id&gt;JHRTYX12C13A944V&lt;/idp:Id&gt;</w:t>
            </w:r>
          </w:p>
          <w:p w14:paraId="203B8808" w14:textId="77777777" w:rsidR="00C02B37" w:rsidRPr="0065621F" w:rsidRDefault="00C02B37" w:rsidP="001A6B3D">
            <w:pPr>
              <w:rPr>
                <w:sz w:val="16"/>
                <w:szCs w:val="16"/>
              </w:rPr>
            </w:pPr>
            <w:r w:rsidRPr="0065621F">
              <w:rPr>
                <w:sz w:val="16"/>
                <w:szCs w:val="16"/>
              </w:rPr>
              <w:t xml:space="preserve">                        &lt;idp:Descrizione&gt;CITTADINO&lt;/idp:Descrizione&gt;</w:t>
            </w:r>
          </w:p>
          <w:p w14:paraId="26DE4E4F" w14:textId="77777777" w:rsidR="00C02B37" w:rsidRPr="0065621F" w:rsidRDefault="00C02B37" w:rsidP="001A6B3D">
            <w:pPr>
              <w:rPr>
                <w:sz w:val="16"/>
                <w:szCs w:val="16"/>
              </w:rPr>
            </w:pPr>
            <w:r w:rsidRPr="0065621F">
              <w:rPr>
                <w:sz w:val="16"/>
                <w:szCs w:val="16"/>
              </w:rPr>
              <w:t xml:space="preserve">                     &lt;/idp:Destinatario&gt;</w:t>
            </w:r>
          </w:p>
          <w:p w14:paraId="396EF767" w14:textId="77777777" w:rsidR="00C02B37" w:rsidRPr="0065621F" w:rsidRDefault="00C02B37" w:rsidP="001A6B3D">
            <w:pPr>
              <w:rPr>
                <w:sz w:val="16"/>
                <w:szCs w:val="16"/>
              </w:rPr>
            </w:pPr>
            <w:r w:rsidRPr="0065621F">
              <w:rPr>
                <w:sz w:val="16"/>
                <w:szCs w:val="16"/>
              </w:rPr>
              <w:t xml:space="preserve">                  &lt;/idp:Destinatari&gt;</w:t>
            </w:r>
          </w:p>
          <w:p w14:paraId="711607ED" w14:textId="77777777" w:rsidR="00C02B37" w:rsidRPr="0065621F" w:rsidRDefault="00C02B37" w:rsidP="001A6B3D">
            <w:pPr>
              <w:rPr>
                <w:sz w:val="16"/>
                <w:szCs w:val="16"/>
              </w:rPr>
            </w:pPr>
            <w:r w:rsidRPr="0065621F">
              <w:rPr>
                <w:sz w:val="16"/>
                <w:szCs w:val="16"/>
              </w:rPr>
              <w:t xml:space="preserve">                  &lt;idp:Insert&gt;</w:t>
            </w:r>
          </w:p>
          <w:p w14:paraId="753B034F" w14:textId="77777777" w:rsidR="00C02B37" w:rsidRPr="0065621F" w:rsidRDefault="00C02B37" w:rsidP="001A6B3D">
            <w:pPr>
              <w:rPr>
                <w:sz w:val="16"/>
                <w:szCs w:val="16"/>
              </w:rPr>
            </w:pPr>
            <w:r w:rsidRPr="0065621F">
              <w:rPr>
                <w:sz w:val="16"/>
                <w:szCs w:val="16"/>
              </w:rPr>
              <w:t xml:space="preserve">                     &lt;idp:DescrizioneCausale&gt;Causale debito test&lt;/idp:DescrizioneCausale&gt;</w:t>
            </w:r>
          </w:p>
          <w:p w14:paraId="73FAE369" w14:textId="77777777" w:rsidR="00C02B37" w:rsidRPr="0065621F" w:rsidRDefault="00C02B37" w:rsidP="001A6B3D">
            <w:pPr>
              <w:rPr>
                <w:sz w:val="16"/>
                <w:szCs w:val="16"/>
              </w:rPr>
            </w:pPr>
            <w:r w:rsidRPr="0065621F">
              <w:rPr>
                <w:sz w:val="16"/>
                <w:szCs w:val="16"/>
              </w:rPr>
              <w:t xml:space="preserve">                     &lt;idp:DataCreazione&gt;2020-03-13T16:25:47.133+01:00&lt;/idp:DataCreazione&gt;</w:t>
            </w:r>
          </w:p>
          <w:p w14:paraId="7AF31AC4" w14:textId="77777777" w:rsidR="00C02B37" w:rsidRPr="0065621F" w:rsidRDefault="00C02B37" w:rsidP="001A6B3D">
            <w:pPr>
              <w:rPr>
                <w:sz w:val="16"/>
                <w:szCs w:val="16"/>
              </w:rPr>
            </w:pPr>
            <w:r w:rsidRPr="0065621F">
              <w:rPr>
                <w:sz w:val="16"/>
                <w:szCs w:val="16"/>
              </w:rPr>
              <w:t xml:space="preserve">                     &lt;idp:DataEmissione&gt;2020-03-13T16:25:47.133+01:00&lt;/idp:DataEmissione&gt;</w:t>
            </w:r>
          </w:p>
          <w:p w14:paraId="5B56D97F" w14:textId="77777777" w:rsidR="00C02B37" w:rsidRPr="0065621F" w:rsidRDefault="00C02B37" w:rsidP="001A6B3D">
            <w:pPr>
              <w:rPr>
                <w:sz w:val="16"/>
                <w:szCs w:val="16"/>
              </w:rPr>
            </w:pPr>
            <w:r w:rsidRPr="0065621F">
              <w:rPr>
                <w:sz w:val="16"/>
                <w:szCs w:val="16"/>
              </w:rPr>
              <w:t xml:space="preserve">                     &lt;idp:DataPrescrizione&gt;2020-03-13T16:25:47.133+01:00&lt;/idp:DataPrescrizione&gt;</w:t>
            </w:r>
          </w:p>
          <w:p w14:paraId="2DE2C690" w14:textId="77777777" w:rsidR="00C02B37" w:rsidRPr="0065621F" w:rsidRDefault="00C02B37" w:rsidP="001A6B3D">
            <w:pPr>
              <w:rPr>
                <w:sz w:val="16"/>
                <w:szCs w:val="16"/>
              </w:rPr>
            </w:pPr>
            <w:r w:rsidRPr="0065621F">
              <w:rPr>
                <w:sz w:val="16"/>
                <w:szCs w:val="16"/>
              </w:rPr>
              <w:t xml:space="preserve">                     &lt;idp:AnnoRiferimento&gt;2020&lt;/idp:AnnoRiferimento&gt;</w:t>
            </w:r>
          </w:p>
          <w:p w14:paraId="6FE84B97" w14:textId="77777777" w:rsidR="00C02B37" w:rsidRPr="0065621F" w:rsidRDefault="00C02B37" w:rsidP="001A6B3D">
            <w:pPr>
              <w:rPr>
                <w:sz w:val="16"/>
                <w:szCs w:val="16"/>
              </w:rPr>
            </w:pPr>
            <w:r w:rsidRPr="0065621F">
              <w:rPr>
                <w:sz w:val="16"/>
                <w:szCs w:val="16"/>
              </w:rPr>
              <w:t xml:space="preserve">                     &lt;idp:Stato&gt;Aperta&lt;/idp:Stato&gt;</w:t>
            </w:r>
          </w:p>
          <w:p w14:paraId="3DA8D26C" w14:textId="77777777" w:rsidR="00C02B37" w:rsidRPr="0065621F" w:rsidRDefault="00C02B37" w:rsidP="001A6B3D">
            <w:pPr>
              <w:rPr>
                <w:sz w:val="16"/>
                <w:szCs w:val="16"/>
              </w:rPr>
            </w:pPr>
            <w:r w:rsidRPr="0065621F">
              <w:rPr>
                <w:sz w:val="16"/>
                <w:szCs w:val="16"/>
              </w:rPr>
              <w:t xml:space="preserve">                     &lt;idp:ImportoTotale&gt;100.00&lt;/idp:ImportoTotale&gt;</w:t>
            </w:r>
          </w:p>
          <w:p w14:paraId="109D48BD" w14:textId="77777777" w:rsidR="00C02B37" w:rsidRPr="0065621F" w:rsidRDefault="00C02B37" w:rsidP="001A6B3D">
            <w:pPr>
              <w:rPr>
                <w:sz w:val="16"/>
                <w:szCs w:val="16"/>
              </w:rPr>
            </w:pPr>
            <w:r w:rsidRPr="0065621F">
              <w:rPr>
                <w:sz w:val="16"/>
                <w:szCs w:val="16"/>
              </w:rPr>
              <w:t xml:space="preserve">                     &lt;idp:Divisa&gt;EUR&lt;/idp:Divisa&gt;</w:t>
            </w:r>
          </w:p>
          <w:p w14:paraId="7CFC236B" w14:textId="77777777" w:rsidR="00C02B37" w:rsidRPr="0065621F" w:rsidRDefault="00C02B37" w:rsidP="001A6B3D">
            <w:pPr>
              <w:rPr>
                <w:sz w:val="16"/>
                <w:szCs w:val="16"/>
              </w:rPr>
            </w:pPr>
            <w:r w:rsidRPr="0065621F">
              <w:rPr>
                <w:sz w:val="16"/>
                <w:szCs w:val="16"/>
              </w:rPr>
              <w:t xml:space="preserve">                     &lt;idp:InfoPagamento TipoPagamento="Pagamento Unico"&gt;</w:t>
            </w:r>
          </w:p>
          <w:p w14:paraId="6FE7B8E1" w14:textId="77777777" w:rsidR="00C02B37" w:rsidRPr="0065621F" w:rsidRDefault="00C02B37" w:rsidP="001A6B3D">
            <w:pPr>
              <w:rPr>
                <w:sz w:val="16"/>
                <w:szCs w:val="16"/>
              </w:rPr>
            </w:pPr>
            <w:r w:rsidRPr="0065621F">
              <w:rPr>
                <w:sz w:val="16"/>
                <w:szCs w:val="16"/>
              </w:rPr>
              <w:t xml:space="preserve">                        &lt;idp:DettaglioPagamento&gt;</w:t>
            </w:r>
          </w:p>
          <w:p w14:paraId="27AC7711" w14:textId="77777777" w:rsidR="00C02B37" w:rsidRPr="0065621F" w:rsidRDefault="00C02B37" w:rsidP="001A6B3D">
            <w:pPr>
              <w:rPr>
                <w:sz w:val="16"/>
                <w:szCs w:val="16"/>
              </w:rPr>
            </w:pPr>
            <w:r w:rsidRPr="0065621F">
              <w:rPr>
                <w:sz w:val="16"/>
                <w:szCs w:val="16"/>
              </w:rPr>
              <w:t xml:space="preserve">                           &lt;idp:IdPagamento&gt;22000000000005306&lt;/idp:IdPagamento&gt;</w:t>
            </w:r>
          </w:p>
          <w:p w14:paraId="1E608D3C" w14:textId="77777777" w:rsidR="00C02B37" w:rsidRPr="0065621F" w:rsidRDefault="00C02B37" w:rsidP="001A6B3D">
            <w:pPr>
              <w:rPr>
                <w:sz w:val="16"/>
                <w:szCs w:val="16"/>
              </w:rPr>
            </w:pPr>
            <w:r w:rsidRPr="0065621F">
              <w:rPr>
                <w:sz w:val="16"/>
                <w:szCs w:val="16"/>
              </w:rPr>
              <w:t xml:space="preserve">                           &lt;idp:DataScadenza&gt;2099-12-31&lt;/idp:DataScadenza&gt;</w:t>
            </w:r>
          </w:p>
          <w:p w14:paraId="79170A44" w14:textId="77777777" w:rsidR="00C02B37" w:rsidRPr="0065621F" w:rsidRDefault="00C02B37" w:rsidP="001A6B3D">
            <w:pPr>
              <w:rPr>
                <w:sz w:val="16"/>
                <w:szCs w:val="16"/>
              </w:rPr>
            </w:pPr>
            <w:r w:rsidRPr="0065621F">
              <w:rPr>
                <w:sz w:val="16"/>
                <w:szCs w:val="16"/>
              </w:rPr>
              <w:t xml:space="preserve">                           &lt;idp:DataInizioValidita&gt;2020-03-13&lt;/idp:DataInizioValidita&gt;</w:t>
            </w:r>
          </w:p>
          <w:p w14:paraId="03F1B9E2" w14:textId="77777777" w:rsidR="00C02B37" w:rsidRPr="0065621F" w:rsidRDefault="00C02B37" w:rsidP="001A6B3D">
            <w:pPr>
              <w:rPr>
                <w:sz w:val="16"/>
                <w:szCs w:val="16"/>
              </w:rPr>
            </w:pPr>
            <w:r w:rsidRPr="0065621F">
              <w:rPr>
                <w:sz w:val="16"/>
                <w:szCs w:val="16"/>
              </w:rPr>
              <w:t xml:space="preserve">                           &lt;idp:DataFineValidita&gt;2099-12-31&lt;/idp:DataFineValidita&gt;</w:t>
            </w:r>
          </w:p>
          <w:p w14:paraId="6B74CB38" w14:textId="77777777" w:rsidR="00C02B37" w:rsidRPr="0065621F" w:rsidRDefault="00C02B37" w:rsidP="001A6B3D">
            <w:pPr>
              <w:rPr>
                <w:sz w:val="16"/>
                <w:szCs w:val="16"/>
              </w:rPr>
            </w:pPr>
            <w:r w:rsidRPr="0065621F">
              <w:rPr>
                <w:sz w:val="16"/>
                <w:szCs w:val="16"/>
              </w:rPr>
              <w:t xml:space="preserve">                           &lt;idp:Stato&gt;Non Pagato&lt;/idp:Stato&gt;</w:t>
            </w:r>
          </w:p>
          <w:p w14:paraId="7AA5256A" w14:textId="77777777" w:rsidR="00C02B37" w:rsidRDefault="00C02B37" w:rsidP="001A6B3D">
            <w:pPr>
              <w:rPr>
                <w:sz w:val="16"/>
                <w:szCs w:val="16"/>
              </w:rPr>
            </w:pPr>
            <w:r w:rsidRPr="0065621F">
              <w:rPr>
                <w:sz w:val="16"/>
                <w:szCs w:val="16"/>
              </w:rPr>
              <w:t xml:space="preserve">                           &lt;idp:Importo&gt;100.00&lt;/idp:Importo&gt;</w:t>
            </w:r>
          </w:p>
          <w:p w14:paraId="2C99604D" w14:textId="77777777" w:rsidR="00C02B37" w:rsidRPr="0065621F" w:rsidRDefault="00C02B37" w:rsidP="001A6B3D">
            <w:pPr>
              <w:rPr>
                <w:sz w:val="16"/>
                <w:szCs w:val="16"/>
              </w:rPr>
            </w:pPr>
            <w:r>
              <w:rPr>
                <w:sz w:val="16"/>
                <w:szCs w:val="16"/>
              </w:rPr>
              <w:t xml:space="preserve">                        </w:t>
            </w:r>
            <w:r w:rsidRPr="0065621F">
              <w:rPr>
                <w:sz w:val="16"/>
                <w:szCs w:val="16"/>
              </w:rPr>
              <w:t>&lt;/idp:DettaglioPagamento&gt;</w:t>
            </w:r>
          </w:p>
          <w:p w14:paraId="13102924" w14:textId="77777777" w:rsidR="00C02B37" w:rsidRPr="0065621F" w:rsidRDefault="00C02B37" w:rsidP="001A6B3D">
            <w:pPr>
              <w:rPr>
                <w:sz w:val="16"/>
                <w:szCs w:val="16"/>
              </w:rPr>
            </w:pPr>
            <w:r w:rsidRPr="0065621F">
              <w:rPr>
                <w:sz w:val="16"/>
                <w:szCs w:val="16"/>
              </w:rPr>
              <w:t xml:space="preserve">                     &lt;/idp:InfoPagamento&gt;</w:t>
            </w:r>
          </w:p>
          <w:p w14:paraId="6E070246" w14:textId="77777777" w:rsidR="00C02B37" w:rsidRPr="0065621F" w:rsidRDefault="00C02B37" w:rsidP="001A6B3D">
            <w:pPr>
              <w:rPr>
                <w:sz w:val="16"/>
                <w:szCs w:val="16"/>
              </w:rPr>
            </w:pPr>
            <w:r w:rsidRPr="0065621F">
              <w:rPr>
                <w:sz w:val="16"/>
                <w:szCs w:val="16"/>
              </w:rPr>
              <w:t xml:space="preserve">                  &lt;/idp:Insert&gt;</w:t>
            </w:r>
          </w:p>
          <w:p w14:paraId="1DEF1A1D" w14:textId="77777777" w:rsidR="00C02B37" w:rsidRPr="0065621F" w:rsidRDefault="00C02B37" w:rsidP="001A6B3D">
            <w:pPr>
              <w:rPr>
                <w:sz w:val="16"/>
                <w:szCs w:val="16"/>
              </w:rPr>
            </w:pPr>
            <w:r w:rsidRPr="0065621F">
              <w:rPr>
                <w:sz w:val="16"/>
                <w:szCs w:val="16"/>
              </w:rPr>
              <w:t xml:space="preserve">               &lt;/idp:Pendenza&gt;</w:t>
            </w:r>
          </w:p>
          <w:p w14:paraId="78C9868D" w14:textId="77777777" w:rsidR="00C02B37" w:rsidRPr="0065621F" w:rsidRDefault="00C02B37" w:rsidP="001A6B3D">
            <w:pPr>
              <w:rPr>
                <w:sz w:val="16"/>
                <w:szCs w:val="16"/>
              </w:rPr>
            </w:pPr>
            <w:r w:rsidRPr="0065621F">
              <w:rPr>
                <w:sz w:val="16"/>
                <w:szCs w:val="16"/>
              </w:rPr>
              <w:t xml:space="preserve">            &lt;/idp:IdpBody&gt;</w:t>
            </w:r>
          </w:p>
          <w:p w14:paraId="663BBC04" w14:textId="77777777" w:rsidR="00C02B37" w:rsidRPr="0065621F" w:rsidRDefault="00C02B37" w:rsidP="001A6B3D">
            <w:pPr>
              <w:rPr>
                <w:sz w:val="16"/>
                <w:szCs w:val="16"/>
              </w:rPr>
            </w:pPr>
            <w:r w:rsidRPr="0065621F">
              <w:rPr>
                <w:sz w:val="16"/>
                <w:szCs w:val="16"/>
              </w:rPr>
              <w:t xml:space="preserve">         &lt;/idp:IdpAllineamentoPendenzeOTF&gt;</w:t>
            </w:r>
          </w:p>
          <w:p w14:paraId="1CA8DBC4" w14:textId="77777777" w:rsidR="00C02B37" w:rsidRPr="0065621F" w:rsidRDefault="00C02B37" w:rsidP="001A6B3D">
            <w:pPr>
              <w:rPr>
                <w:sz w:val="16"/>
                <w:szCs w:val="16"/>
              </w:rPr>
            </w:pPr>
            <w:r w:rsidRPr="0065621F">
              <w:rPr>
                <w:sz w:val="16"/>
                <w:szCs w:val="16"/>
              </w:rPr>
              <w:t xml:space="preserve">      &lt;/prox:IdpAllineamentoPendenzeEnteOTF&gt;</w:t>
            </w:r>
          </w:p>
          <w:p w14:paraId="1503C0C7" w14:textId="77777777" w:rsidR="00C02B37" w:rsidRPr="0065621F" w:rsidRDefault="00C02B37" w:rsidP="001A6B3D">
            <w:pPr>
              <w:rPr>
                <w:sz w:val="16"/>
                <w:szCs w:val="16"/>
              </w:rPr>
            </w:pPr>
            <w:r w:rsidRPr="0065621F">
              <w:rPr>
                <w:sz w:val="16"/>
                <w:szCs w:val="16"/>
              </w:rPr>
              <w:t xml:space="preserve">   &lt;/soapenv:Body&gt;</w:t>
            </w:r>
          </w:p>
          <w:p w14:paraId="4C074C36" w14:textId="77777777" w:rsidR="00C02B37" w:rsidRPr="0065621F" w:rsidRDefault="00C02B37" w:rsidP="001A6B3D">
            <w:pPr>
              <w:rPr>
                <w:sz w:val="16"/>
                <w:szCs w:val="16"/>
              </w:rPr>
            </w:pPr>
            <w:r w:rsidRPr="0065621F">
              <w:rPr>
                <w:sz w:val="16"/>
                <w:szCs w:val="16"/>
              </w:rPr>
              <w:t>&lt;/soapenv:Envelope&gt;</w:t>
            </w:r>
          </w:p>
        </w:tc>
      </w:tr>
      <w:tr w:rsidR="00C02B37" w:rsidRPr="00C84A37" w14:paraId="158A75C5" w14:textId="77777777" w:rsidTr="001A6B3D">
        <w:trPr>
          <w:trHeight w:val="540"/>
        </w:trPr>
        <w:tc>
          <w:tcPr>
            <w:tcW w:w="626" w:type="dxa"/>
          </w:tcPr>
          <w:p w14:paraId="58AF5825" w14:textId="77777777" w:rsidR="00C02B37" w:rsidRPr="00C84A37" w:rsidRDefault="00C02B37" w:rsidP="001A6B3D">
            <w:pPr>
              <w:rPr>
                <w:b/>
              </w:rPr>
            </w:pPr>
            <w:r w:rsidRPr="00C84A37">
              <w:rPr>
                <w:b/>
              </w:rPr>
              <w:lastRenderedPageBreak/>
              <w:t>Step</w:t>
            </w:r>
          </w:p>
        </w:tc>
        <w:tc>
          <w:tcPr>
            <w:tcW w:w="1815" w:type="dxa"/>
          </w:tcPr>
          <w:p w14:paraId="59D571E2" w14:textId="77777777" w:rsidR="00C02B37" w:rsidRPr="00C84A37" w:rsidRDefault="00C02B37" w:rsidP="001A6B3D">
            <w:pPr>
              <w:rPr>
                <w:b/>
              </w:rPr>
            </w:pPr>
            <w:r w:rsidRPr="00C84A37">
              <w:rPr>
                <w:b/>
              </w:rPr>
              <w:t>Azione</w:t>
            </w:r>
          </w:p>
        </w:tc>
        <w:tc>
          <w:tcPr>
            <w:tcW w:w="6296" w:type="dxa"/>
            <w:gridSpan w:val="2"/>
          </w:tcPr>
          <w:p w14:paraId="6C7EE143" w14:textId="77777777" w:rsidR="00C02B37" w:rsidRPr="00C84A37" w:rsidRDefault="00C02B37" w:rsidP="001A6B3D">
            <w:pPr>
              <w:rPr>
                <w:b/>
              </w:rPr>
            </w:pPr>
            <w:r w:rsidRPr="00C84A37">
              <w:rPr>
                <w:b/>
              </w:rPr>
              <w:t>Risultato atteso</w:t>
            </w:r>
          </w:p>
        </w:tc>
        <w:tc>
          <w:tcPr>
            <w:tcW w:w="1117" w:type="dxa"/>
          </w:tcPr>
          <w:p w14:paraId="5A94B256" w14:textId="77777777" w:rsidR="00C02B37" w:rsidRPr="00C84A37" w:rsidRDefault="00C02B37" w:rsidP="001A6B3D">
            <w:pPr>
              <w:rPr>
                <w:b/>
              </w:rPr>
            </w:pPr>
            <w:r w:rsidRPr="00C84A37">
              <w:rPr>
                <w:b/>
              </w:rPr>
              <w:t>Esito</w:t>
            </w:r>
          </w:p>
        </w:tc>
      </w:tr>
      <w:tr w:rsidR="00C02B37" w:rsidRPr="00C84A37" w14:paraId="49053EB3" w14:textId="77777777" w:rsidTr="001A6B3D">
        <w:trPr>
          <w:trHeight w:val="1800"/>
        </w:trPr>
        <w:tc>
          <w:tcPr>
            <w:tcW w:w="626" w:type="dxa"/>
          </w:tcPr>
          <w:p w14:paraId="7BD4C8F3" w14:textId="77777777" w:rsidR="00C02B37" w:rsidRPr="00C84A37" w:rsidRDefault="00C02B37" w:rsidP="001A6B3D">
            <w:r>
              <w:t>1</w:t>
            </w:r>
          </w:p>
        </w:tc>
        <w:tc>
          <w:tcPr>
            <w:tcW w:w="1815" w:type="dxa"/>
          </w:tcPr>
          <w:p w14:paraId="2D2E0FEF"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5B260ED3"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&lt;soap:Envelope xmlns:soap="http://schemas.xmlsoap.org/soap/envelope/"&gt;</w:t>
            </w:r>
          </w:p>
          <w:p w14:paraId="5E13AE09" w14:textId="77777777" w:rsidR="00C02B37" w:rsidRPr="00477158" w:rsidRDefault="00C02B37" w:rsidP="001A6B3D">
            <w:pPr>
              <w:shd w:val="clear" w:color="auto" w:fill="FFFFFE"/>
              <w:spacing w:line="240" w:lineRule="atLeast"/>
              <w:rPr>
                <w:sz w:val="16"/>
                <w:szCs w:val="16"/>
              </w:rPr>
            </w:pPr>
            <w:r w:rsidRPr="00477158">
              <w:rPr>
                <w:sz w:val="16"/>
                <w:szCs w:val="16"/>
                <w:lang w:val="en-GB"/>
              </w:rPr>
              <w:t xml:space="preserve">   </w:t>
            </w:r>
            <w:r w:rsidRPr="00477158">
              <w:rPr>
                <w:sz w:val="16"/>
                <w:szCs w:val="16"/>
              </w:rPr>
              <w:t>&lt;soap:Body&gt;</w:t>
            </w:r>
          </w:p>
          <w:p w14:paraId="34087300"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&lt;ns4:IdpAllineamentoPendenzeEnteOTF.Esito xmlns="http://www.cart.rete.toscana.it/servizi/iris_1_1/IdpHeader" xmlns:ns2="http://www.cart.rete.toscana.it/servizi/iris_1_1/IdpAllineamentoPendenze" xmlns:ns3="http://www.cart.rete.toscana.it/servizi/iris_1_1/IdpInclude" xmlns:ns4="http://www.cart.rete.toscana.it/servizi/iris_1_1/proxy" xmlns:ns5="http://www.cart.rete.toscana.it/servizi/iris_1_1/IdpEsito"&gt;</w:t>
            </w:r>
          </w:p>
          <w:p w14:paraId="433097C6"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&lt;ns5:IdpEsitoOTF Versione="01.03-00"&gt;</w:t>
            </w:r>
          </w:p>
          <w:p w14:paraId="3A3B596D"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&lt;IdpHeader&gt;</w:t>
            </w:r>
          </w:p>
          <w:p w14:paraId="11E283EA"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&lt;TRT&gt;</w:t>
            </w:r>
          </w:p>
          <w:p w14:paraId="39EB6F44"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&lt;ServiceName&gt;IdpAllineamentoPendenze&lt;/ServiceName&gt;</w:t>
            </w:r>
          </w:p>
          <w:p w14:paraId="18185394"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&lt;MsgId&gt;E2E1584113147125&lt;/MsgId&gt;</w:t>
            </w:r>
          </w:p>
          <w:p w14:paraId="784B205D"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&lt;XMLCrtDt&gt;2020-03-13T16:21:33+01:00&lt;/XMLCrtDt&gt;</w:t>
            </w:r>
          </w:p>
          <w:p w14:paraId="75259A8D" w14:textId="77777777" w:rsidR="00C02B37" w:rsidRPr="00477158" w:rsidRDefault="00C02B37" w:rsidP="001A6B3D">
            <w:pPr>
              <w:shd w:val="clear" w:color="auto" w:fill="FFFFFE"/>
              <w:spacing w:line="240" w:lineRule="atLeast"/>
              <w:rPr>
                <w:sz w:val="16"/>
                <w:szCs w:val="16"/>
                <w:lang w:val="en-GB"/>
              </w:rPr>
            </w:pPr>
            <w:r w:rsidRPr="00477158">
              <w:rPr>
                <w:sz w:val="16"/>
                <w:szCs w:val="16"/>
              </w:rPr>
              <w:t xml:space="preserve">                  </w:t>
            </w:r>
            <w:r w:rsidRPr="00477158">
              <w:rPr>
                <w:sz w:val="16"/>
                <w:szCs w:val="16"/>
                <w:lang w:val="en-GB"/>
              </w:rPr>
              <w:t>&lt;Sender&gt;</w:t>
            </w:r>
          </w:p>
          <w:p w14:paraId="3EA6FC59"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&lt;SenderId&gt;RECEIVERID&lt;/SenderId&gt;</w:t>
            </w:r>
          </w:p>
          <w:p w14:paraId="272BB62E"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&lt;SenderSys&gt;RECEIVERSYS&lt;/SenderSys&gt;</w:t>
            </w:r>
          </w:p>
          <w:p w14:paraId="52F8C000"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&lt;/Sender&gt;</w:t>
            </w:r>
          </w:p>
          <w:p w14:paraId="2BEAB02B"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&lt;Receiver&gt;</w:t>
            </w:r>
          </w:p>
          <w:p w14:paraId="6575383C"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&lt;ReceiverId&gt;62839520376&lt;/ReceiverId&gt;</w:t>
            </w:r>
          </w:p>
          <w:p w14:paraId="5CFB5519"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&lt;ReceiverSys&gt;SIL_62839520376&lt;/ReceiverSys&gt;</w:t>
            </w:r>
          </w:p>
          <w:p w14:paraId="30FC913A" w14:textId="77777777" w:rsidR="00C02B37" w:rsidRPr="00477158" w:rsidRDefault="00C02B37" w:rsidP="001A6B3D">
            <w:pPr>
              <w:shd w:val="clear" w:color="auto" w:fill="FFFFFE"/>
              <w:spacing w:line="240" w:lineRule="atLeast"/>
              <w:rPr>
                <w:sz w:val="16"/>
                <w:szCs w:val="16"/>
              </w:rPr>
            </w:pPr>
            <w:r w:rsidRPr="00477158">
              <w:rPr>
                <w:sz w:val="16"/>
                <w:szCs w:val="16"/>
                <w:lang w:val="en-GB"/>
              </w:rPr>
              <w:lastRenderedPageBreak/>
              <w:t xml:space="preserve">                  </w:t>
            </w:r>
            <w:r w:rsidRPr="00477158">
              <w:rPr>
                <w:sz w:val="16"/>
                <w:szCs w:val="16"/>
              </w:rPr>
              <w:t>&lt;/Receiver&gt;</w:t>
            </w:r>
          </w:p>
          <w:p w14:paraId="645C1C2F"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&lt;/TRT&gt;</w:t>
            </w:r>
          </w:p>
          <w:p w14:paraId="3CB2272B"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&lt;E2E&gt;</w:t>
            </w:r>
          </w:p>
          <w:p w14:paraId="19956C46"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&lt;E2ESrvcNm&gt;IdpAllineamentoPendenze&lt;/E2ESrvcNm&gt;</w:t>
            </w:r>
          </w:p>
          <w:p w14:paraId="14677021"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&lt;E2EMsgId&gt;E2E1584113147125&lt;/E2EMsgId&gt;</w:t>
            </w:r>
          </w:p>
          <w:p w14:paraId="5F456C64"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&lt;XMLCrtDt&gt;2020-03-13T16:21:33+01:00&lt;/XMLCrtDt&gt;</w:t>
            </w:r>
          </w:p>
          <w:p w14:paraId="055C2055"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&lt;Sender&gt;</w:t>
            </w:r>
          </w:p>
          <w:p w14:paraId="3A5114DA"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&lt;E2ESndrId&gt;RECEIVERID&lt;/E2ESndrId&gt;</w:t>
            </w:r>
          </w:p>
          <w:p w14:paraId="5399BCF8"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&lt;E2ESndrSys&gt;RECEIVERSYS&lt;/E2ESndrSys&gt;</w:t>
            </w:r>
          </w:p>
          <w:p w14:paraId="4BF364C3"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&lt;/Sender&gt;</w:t>
            </w:r>
          </w:p>
          <w:p w14:paraId="536D718B"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&lt;Receiver&gt;</w:t>
            </w:r>
          </w:p>
          <w:p w14:paraId="28A9C022"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&lt;E2ERcvrId&gt;62839520376&lt;/E2ERcvrId&gt;</w:t>
            </w:r>
          </w:p>
          <w:p w14:paraId="133C9BA4"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&lt;E2ERcvrSys&gt;SIL_62839520376&lt;/E2ERcvrSys&gt;</w:t>
            </w:r>
          </w:p>
          <w:p w14:paraId="172B9A67"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&lt;/Receiver&gt;</w:t>
            </w:r>
          </w:p>
          <w:p w14:paraId="7ECF2141"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&lt;/E2E&gt;</w:t>
            </w:r>
          </w:p>
          <w:p w14:paraId="6B3BB186"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&lt;/IdpHeader&gt;</w:t>
            </w:r>
          </w:p>
          <w:p w14:paraId="6C1645B5"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&lt;ns5:IdpBody&gt;</w:t>
            </w:r>
          </w:p>
          <w:p w14:paraId="2D7D1D7A"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&lt;ns5:InfoMessaggio&gt;</w:t>
            </w:r>
          </w:p>
          <w:p w14:paraId="33E09A60"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&lt;ns5:Stato&gt;Elaborato Correttamente&lt;/ns5:Stato&gt;</w:t>
            </w:r>
          </w:p>
          <w:p w14:paraId="4A8F3289"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&lt;/ns5:InfoMessaggio&gt;</w:t>
            </w:r>
          </w:p>
          <w:p w14:paraId="72928D8E"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&lt;/ns5:IdpBody&gt;</w:t>
            </w:r>
          </w:p>
          <w:p w14:paraId="7B4D6DFA"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&lt;/ns5:IdpEsitoOTF&gt;</w:t>
            </w:r>
          </w:p>
          <w:p w14:paraId="64811783"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&lt;/ns4:IdpAllineamentoPendenzeEnteOTF.Esito&gt;</w:t>
            </w:r>
          </w:p>
          <w:p w14:paraId="476FFAFE"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&lt;/soap:Body&gt;</w:t>
            </w:r>
          </w:p>
          <w:p w14:paraId="2DFCCC86" w14:textId="77777777" w:rsidR="00C02B37" w:rsidRPr="00477158" w:rsidRDefault="00C02B37" w:rsidP="001A6B3D">
            <w:pPr>
              <w:shd w:val="clear" w:color="auto" w:fill="FFFFFE"/>
              <w:spacing w:line="240" w:lineRule="atLeast"/>
              <w:rPr>
                <w:sz w:val="16"/>
                <w:szCs w:val="16"/>
              </w:rPr>
            </w:pPr>
            <w:r w:rsidRPr="00477158">
              <w:rPr>
                <w:sz w:val="16"/>
                <w:szCs w:val="16"/>
              </w:rPr>
              <w:t>&lt;/soap:Envelope&gt;</w:t>
            </w:r>
          </w:p>
        </w:tc>
        <w:tc>
          <w:tcPr>
            <w:tcW w:w="1117" w:type="dxa"/>
            <w:vAlign w:val="center"/>
          </w:tcPr>
          <w:p w14:paraId="563EF9E2"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69432C92" w14:textId="77777777" w:rsidR="00C02B37" w:rsidRDefault="00C02B37" w:rsidP="00C02B37"/>
    <w:p w14:paraId="5111CB2F" w14:textId="77777777" w:rsidR="00C02B37" w:rsidRDefault="00C02B37" w:rsidP="00C02B37">
      <w:pPr>
        <w:pStyle w:val="Titolo4"/>
      </w:pPr>
      <w:r w:rsidRPr="00A04A39">
        <w:t>TC_</w:t>
      </w:r>
      <w:r>
        <w:t>ALLINEAMENTO_02</w:t>
      </w:r>
    </w:p>
    <w:tbl>
      <w:tblPr>
        <w:tblStyle w:val="Grigliatabella"/>
        <w:tblW w:w="9854" w:type="dxa"/>
        <w:tblLook w:val="04A0" w:firstRow="1" w:lastRow="0" w:firstColumn="1" w:lastColumn="0" w:noHBand="0" w:noVBand="1"/>
      </w:tblPr>
      <w:tblGrid>
        <w:gridCol w:w="626"/>
        <w:gridCol w:w="1815"/>
        <w:gridCol w:w="1784"/>
        <w:gridCol w:w="4512"/>
        <w:gridCol w:w="1117"/>
      </w:tblGrid>
      <w:tr w:rsidR="00C02B37" w:rsidRPr="00C84A37" w14:paraId="242A58E8" w14:textId="77777777" w:rsidTr="001A6B3D">
        <w:trPr>
          <w:gridAfter w:val="2"/>
          <w:wAfter w:w="5629" w:type="dxa"/>
          <w:trHeight w:val="583"/>
        </w:trPr>
        <w:tc>
          <w:tcPr>
            <w:tcW w:w="4225" w:type="dxa"/>
            <w:gridSpan w:val="3"/>
            <w:shd w:val="clear" w:color="auto" w:fill="DEEAF6" w:themeFill="accent1" w:themeFillTint="33"/>
          </w:tcPr>
          <w:p w14:paraId="32ACA45D" w14:textId="77777777" w:rsidR="00C02B37" w:rsidRPr="00C84A37" w:rsidRDefault="00C02B37" w:rsidP="001A6B3D">
            <w:pPr>
              <w:rPr>
                <w:b/>
              </w:rPr>
            </w:pPr>
            <w:r w:rsidRPr="00C84A37">
              <w:rPr>
                <w:b/>
              </w:rPr>
              <w:t>TC_</w:t>
            </w:r>
            <w:r>
              <w:rPr>
                <w:b/>
              </w:rPr>
              <w:t>ALLINEAMENTO_02</w:t>
            </w:r>
          </w:p>
        </w:tc>
      </w:tr>
      <w:tr w:rsidR="00C02B37" w:rsidRPr="00C84A37" w14:paraId="7F3E52F3" w14:textId="77777777" w:rsidTr="001A6B3D">
        <w:trPr>
          <w:trHeight w:val="550"/>
        </w:trPr>
        <w:tc>
          <w:tcPr>
            <w:tcW w:w="2441" w:type="dxa"/>
            <w:gridSpan w:val="2"/>
          </w:tcPr>
          <w:p w14:paraId="07A17CF3" w14:textId="77777777" w:rsidR="00C02B37" w:rsidRPr="00C84A37" w:rsidRDefault="00C02B37" w:rsidP="001A6B3D">
            <w:pPr>
              <w:rPr>
                <w:b/>
              </w:rPr>
            </w:pPr>
            <w:r w:rsidRPr="00C84A37">
              <w:rPr>
                <w:b/>
              </w:rPr>
              <w:t>Titolo</w:t>
            </w:r>
          </w:p>
        </w:tc>
        <w:tc>
          <w:tcPr>
            <w:tcW w:w="7413" w:type="dxa"/>
            <w:gridSpan w:val="3"/>
          </w:tcPr>
          <w:p w14:paraId="59432063" w14:textId="77777777" w:rsidR="00C02B37" w:rsidRPr="00C84A37" w:rsidRDefault="00C02B37" w:rsidP="001A6B3D">
            <w:r>
              <w:rPr>
                <w:sz w:val="20"/>
                <w:szCs w:val="20"/>
              </w:rPr>
              <w:t>Sostituzione Posizione singola su Tributo 1 con debitore 1</w:t>
            </w:r>
          </w:p>
        </w:tc>
      </w:tr>
      <w:tr w:rsidR="00C02B37" w:rsidRPr="00C84A37" w14:paraId="7A0CE323" w14:textId="77777777" w:rsidTr="001A6B3D">
        <w:trPr>
          <w:trHeight w:val="550"/>
        </w:trPr>
        <w:tc>
          <w:tcPr>
            <w:tcW w:w="2441" w:type="dxa"/>
            <w:gridSpan w:val="2"/>
          </w:tcPr>
          <w:p w14:paraId="15011E14" w14:textId="77777777" w:rsidR="00C02B37" w:rsidRPr="00C84A37" w:rsidRDefault="00C02B37" w:rsidP="001A6B3D">
            <w:pPr>
              <w:rPr>
                <w:b/>
              </w:rPr>
            </w:pPr>
            <w:r w:rsidRPr="00C84A37">
              <w:rPr>
                <w:b/>
              </w:rPr>
              <w:t>Descrizione</w:t>
            </w:r>
          </w:p>
        </w:tc>
        <w:tc>
          <w:tcPr>
            <w:tcW w:w="7413" w:type="dxa"/>
            <w:gridSpan w:val="3"/>
          </w:tcPr>
          <w:p w14:paraId="66EBAB06" w14:textId="77777777" w:rsidR="00C02B37" w:rsidRPr="00C84A37" w:rsidRDefault="00C02B37" w:rsidP="001A6B3D">
            <w:r>
              <w:t>La posizione creata viene cancellata e contestualmente sostituita da una nuova posizione con stesso idPendenza e idPagamento</w:t>
            </w:r>
          </w:p>
        </w:tc>
      </w:tr>
      <w:tr w:rsidR="00C02B37" w:rsidRPr="00C84A37" w14:paraId="093099B9" w14:textId="77777777" w:rsidTr="001A6B3D">
        <w:trPr>
          <w:trHeight w:val="550"/>
        </w:trPr>
        <w:tc>
          <w:tcPr>
            <w:tcW w:w="2441" w:type="dxa"/>
            <w:gridSpan w:val="2"/>
          </w:tcPr>
          <w:p w14:paraId="5B72AD60" w14:textId="77777777" w:rsidR="00C02B37" w:rsidRPr="00C84A37" w:rsidRDefault="00C02B37" w:rsidP="001A6B3D">
            <w:pPr>
              <w:rPr>
                <w:b/>
              </w:rPr>
            </w:pPr>
            <w:r>
              <w:rPr>
                <w:b/>
              </w:rPr>
              <w:t>Id Ruolo/Attore</w:t>
            </w:r>
          </w:p>
        </w:tc>
        <w:tc>
          <w:tcPr>
            <w:tcW w:w="7413" w:type="dxa"/>
            <w:gridSpan w:val="3"/>
          </w:tcPr>
          <w:p w14:paraId="597218DC" w14:textId="77777777" w:rsidR="00C02B37" w:rsidRDefault="00C02B37" w:rsidP="001A6B3D">
            <w:r>
              <w:t>005</w:t>
            </w:r>
          </w:p>
        </w:tc>
      </w:tr>
      <w:tr w:rsidR="00C02B37" w:rsidRPr="00C84A37" w14:paraId="5DF7FF99" w14:textId="77777777" w:rsidTr="001A6B3D">
        <w:tc>
          <w:tcPr>
            <w:tcW w:w="2441" w:type="dxa"/>
            <w:gridSpan w:val="2"/>
            <w:vAlign w:val="center"/>
          </w:tcPr>
          <w:p w14:paraId="288613F8" w14:textId="77777777" w:rsidR="00C02B37" w:rsidRPr="00C84A37" w:rsidRDefault="00C02B37" w:rsidP="001A6B3D">
            <w:pPr>
              <w:rPr>
                <w:b/>
              </w:rPr>
            </w:pPr>
            <w:r w:rsidRPr="00C84A37">
              <w:rPr>
                <w:b/>
              </w:rPr>
              <w:t>Pre-condizioni</w:t>
            </w:r>
          </w:p>
        </w:tc>
        <w:tc>
          <w:tcPr>
            <w:tcW w:w="7413" w:type="dxa"/>
            <w:gridSpan w:val="3"/>
            <w:vAlign w:val="center"/>
          </w:tcPr>
          <w:p w14:paraId="3AB8C8B1" w14:textId="77777777" w:rsidR="00C02B37" w:rsidRPr="00C84A37" w:rsidRDefault="00C02B37" w:rsidP="001A6B3D">
            <w:pPr>
              <w:pStyle w:val="Paragrafoelenco"/>
              <w:numPr>
                <w:ilvl w:val="0"/>
                <w:numId w:val="7"/>
              </w:numPr>
              <w:ind w:left="714" w:hanging="357"/>
            </w:pPr>
            <w:r>
              <w:t>La posizione sostituita deve essere già inserita nel sistema quindi il test step TC_ALLINEAMENTO_01 deve essere stato eseguito con successo</w:t>
            </w:r>
          </w:p>
        </w:tc>
      </w:tr>
      <w:tr w:rsidR="00C02B37" w:rsidRPr="00C84A37" w14:paraId="6011CD30" w14:textId="77777777" w:rsidTr="001A6B3D">
        <w:tc>
          <w:tcPr>
            <w:tcW w:w="2441" w:type="dxa"/>
            <w:gridSpan w:val="2"/>
            <w:vAlign w:val="center"/>
          </w:tcPr>
          <w:p w14:paraId="0E156D7F" w14:textId="77777777" w:rsidR="00C02B37" w:rsidRPr="00C84A37" w:rsidRDefault="00C02B37" w:rsidP="001A6B3D">
            <w:pPr>
              <w:rPr>
                <w:b/>
              </w:rPr>
            </w:pPr>
            <w:r>
              <w:rPr>
                <w:b/>
              </w:rPr>
              <w:t>Post-condizioni</w:t>
            </w:r>
          </w:p>
        </w:tc>
        <w:tc>
          <w:tcPr>
            <w:tcW w:w="7413" w:type="dxa"/>
            <w:gridSpan w:val="3"/>
            <w:vAlign w:val="center"/>
          </w:tcPr>
          <w:p w14:paraId="67165D9A" w14:textId="77777777" w:rsidR="00C02B37" w:rsidRDefault="00C02B37" w:rsidP="001A6B3D">
            <w:pPr>
              <w:pStyle w:val="Paragrafoelenco"/>
              <w:numPr>
                <w:ilvl w:val="0"/>
                <w:numId w:val="7"/>
              </w:numPr>
              <w:ind w:left="714" w:hanging="357"/>
            </w:pPr>
            <w:r>
              <w:t>La posizione preesistente deve essere cancellata e sostituita da una nuova con stesso id pendeza e id pagamento ma diverso importo e causale</w:t>
            </w:r>
          </w:p>
        </w:tc>
      </w:tr>
      <w:tr w:rsidR="00C02B37" w:rsidRPr="00C84A37" w14:paraId="0F92C565" w14:textId="77777777" w:rsidTr="001A6B3D">
        <w:tc>
          <w:tcPr>
            <w:tcW w:w="2441" w:type="dxa"/>
            <w:gridSpan w:val="2"/>
            <w:vAlign w:val="center"/>
          </w:tcPr>
          <w:p w14:paraId="25F98806" w14:textId="77777777" w:rsidR="00C02B37" w:rsidRPr="00C84A37" w:rsidRDefault="00C02B37" w:rsidP="001A6B3D">
            <w:pPr>
              <w:rPr>
                <w:b/>
              </w:rPr>
            </w:pPr>
            <w:r>
              <w:rPr>
                <w:b/>
              </w:rPr>
              <w:t>Input</w:t>
            </w:r>
          </w:p>
        </w:tc>
        <w:tc>
          <w:tcPr>
            <w:tcW w:w="7413" w:type="dxa"/>
            <w:gridSpan w:val="3"/>
            <w:vAlign w:val="center"/>
          </w:tcPr>
          <w:p w14:paraId="70E422FF" w14:textId="77777777" w:rsidR="00C02B37" w:rsidRPr="00D12AA7" w:rsidRDefault="00C02B37" w:rsidP="001A6B3D">
            <w:pPr>
              <w:rPr>
                <w:sz w:val="16"/>
                <w:szCs w:val="16"/>
                <w:lang w:val="en-GB"/>
              </w:rPr>
            </w:pPr>
            <w:r w:rsidRPr="00D12AA7">
              <w:rPr>
                <w:sz w:val="16"/>
                <w:szCs w:val="16"/>
                <w:lang w:val="en-GB"/>
              </w:rPr>
              <w:t xml:space="preserve">&lt;soapenv:Envelope </w:t>
            </w:r>
          </w:p>
          <w:p w14:paraId="7B1F8226" w14:textId="77777777" w:rsidR="00C02B37" w:rsidRPr="00D12AA7" w:rsidRDefault="00C02B37" w:rsidP="001A6B3D">
            <w:pPr>
              <w:rPr>
                <w:sz w:val="16"/>
                <w:szCs w:val="16"/>
                <w:lang w:val="en-GB"/>
              </w:rPr>
            </w:pPr>
            <w:r w:rsidRPr="00D12AA7">
              <w:rPr>
                <w:sz w:val="16"/>
                <w:szCs w:val="16"/>
                <w:lang w:val="en-GB"/>
              </w:rPr>
              <w:t xml:space="preserve">xmlns:soapenv="http://schemas.xmlsoap.org/soap/envelope/" </w:t>
            </w:r>
          </w:p>
          <w:p w14:paraId="02D0F334" w14:textId="77777777" w:rsidR="00C02B37" w:rsidRPr="00D12AA7" w:rsidRDefault="00C02B37" w:rsidP="001A6B3D">
            <w:pPr>
              <w:rPr>
                <w:sz w:val="16"/>
                <w:szCs w:val="16"/>
                <w:lang w:val="en-GB"/>
              </w:rPr>
            </w:pPr>
            <w:r w:rsidRPr="00D12AA7">
              <w:rPr>
                <w:sz w:val="16"/>
                <w:szCs w:val="16"/>
                <w:lang w:val="en-GB"/>
              </w:rPr>
              <w:t xml:space="preserve">xmlns:prox="http://www.cart.rete.toscana.it/servizi/iris_1_1/proxy" </w:t>
            </w:r>
          </w:p>
          <w:p w14:paraId="250ECE0F" w14:textId="77777777" w:rsidR="00C02B37" w:rsidRPr="00D12AA7" w:rsidRDefault="00C02B37" w:rsidP="001A6B3D">
            <w:pPr>
              <w:rPr>
                <w:sz w:val="16"/>
                <w:szCs w:val="16"/>
                <w:lang w:val="en-GB"/>
              </w:rPr>
            </w:pPr>
            <w:r w:rsidRPr="00D12AA7">
              <w:rPr>
                <w:sz w:val="16"/>
                <w:szCs w:val="16"/>
                <w:lang w:val="en-GB"/>
              </w:rPr>
              <w:t xml:space="preserve">xmlns:idp="http://www.cart.rete.toscana.it/servizi/iris_1_1/IdpAllineamentoPendenze" </w:t>
            </w:r>
          </w:p>
          <w:p w14:paraId="4403E9D2" w14:textId="77777777" w:rsidR="00C02B37" w:rsidRPr="00D12AA7" w:rsidRDefault="00C02B37" w:rsidP="001A6B3D">
            <w:pPr>
              <w:rPr>
                <w:sz w:val="16"/>
                <w:szCs w:val="16"/>
                <w:lang w:val="en-GB"/>
              </w:rPr>
            </w:pPr>
            <w:r w:rsidRPr="00D12AA7">
              <w:rPr>
                <w:sz w:val="16"/>
                <w:szCs w:val="16"/>
                <w:lang w:val="en-GB"/>
              </w:rPr>
              <w:t xml:space="preserve">xmlns:idp1="http://www.cart.rete.toscana.it/servizi/iris_1_1/IdpHeader" </w:t>
            </w:r>
          </w:p>
          <w:p w14:paraId="652DFBFF" w14:textId="77777777" w:rsidR="00C02B37" w:rsidRPr="00D12AA7" w:rsidRDefault="00C02B37" w:rsidP="001A6B3D">
            <w:pPr>
              <w:rPr>
                <w:sz w:val="16"/>
                <w:szCs w:val="16"/>
                <w:lang w:val="en-GB"/>
              </w:rPr>
            </w:pPr>
            <w:r w:rsidRPr="00D12AA7">
              <w:rPr>
                <w:sz w:val="16"/>
                <w:szCs w:val="16"/>
                <w:lang w:val="en-GB"/>
              </w:rPr>
              <w:t>xmlns:idp2="http://www.cart.rete.toscana.it/servizi/iris_1_1/IdpInclude"&gt;</w:t>
            </w:r>
          </w:p>
          <w:p w14:paraId="30295641" w14:textId="77777777" w:rsidR="00C02B37" w:rsidRPr="00477158" w:rsidRDefault="00C02B37" w:rsidP="001A6B3D">
            <w:pPr>
              <w:rPr>
                <w:sz w:val="16"/>
                <w:szCs w:val="16"/>
                <w:lang w:val="en-GB"/>
              </w:rPr>
            </w:pPr>
            <w:r w:rsidRPr="00D12AA7">
              <w:rPr>
                <w:sz w:val="16"/>
                <w:szCs w:val="16"/>
                <w:lang w:val="en-GB"/>
              </w:rPr>
              <w:t xml:space="preserve">   </w:t>
            </w:r>
            <w:r w:rsidRPr="00477158">
              <w:rPr>
                <w:sz w:val="16"/>
                <w:szCs w:val="16"/>
                <w:lang w:val="en-GB"/>
              </w:rPr>
              <w:t>&lt;soapenv:Header/&gt;</w:t>
            </w:r>
          </w:p>
          <w:p w14:paraId="3CDED5AD" w14:textId="77777777" w:rsidR="00C02B37" w:rsidRPr="00477158" w:rsidRDefault="00C02B37" w:rsidP="001A6B3D">
            <w:pPr>
              <w:rPr>
                <w:sz w:val="16"/>
                <w:szCs w:val="16"/>
                <w:lang w:val="en-GB"/>
              </w:rPr>
            </w:pPr>
            <w:r w:rsidRPr="00477158">
              <w:rPr>
                <w:sz w:val="16"/>
                <w:szCs w:val="16"/>
                <w:lang w:val="en-GB"/>
              </w:rPr>
              <w:t xml:space="preserve">   &lt;soapenv:Body&gt;</w:t>
            </w:r>
          </w:p>
          <w:p w14:paraId="4BB8346D" w14:textId="77777777" w:rsidR="00C02B37" w:rsidRPr="00477158" w:rsidRDefault="00C02B37" w:rsidP="001A6B3D">
            <w:pPr>
              <w:rPr>
                <w:sz w:val="16"/>
                <w:szCs w:val="16"/>
                <w:lang w:val="en-GB"/>
              </w:rPr>
            </w:pPr>
            <w:r w:rsidRPr="00477158">
              <w:rPr>
                <w:sz w:val="16"/>
                <w:szCs w:val="16"/>
                <w:lang w:val="en-GB"/>
              </w:rPr>
              <w:t xml:space="preserve">      &lt;prox:IdpAllineamentoPendenzeEnteOTF&gt;</w:t>
            </w:r>
          </w:p>
          <w:p w14:paraId="74C0069F" w14:textId="77777777" w:rsidR="00C02B37" w:rsidRPr="00477158" w:rsidRDefault="00C02B37" w:rsidP="001A6B3D">
            <w:pPr>
              <w:rPr>
                <w:sz w:val="16"/>
                <w:szCs w:val="16"/>
              </w:rPr>
            </w:pPr>
            <w:r w:rsidRPr="00477158">
              <w:rPr>
                <w:sz w:val="16"/>
                <w:szCs w:val="16"/>
                <w:lang w:val="en-GB"/>
              </w:rPr>
              <w:lastRenderedPageBreak/>
              <w:t xml:space="preserve">         </w:t>
            </w:r>
            <w:r w:rsidRPr="00477158">
              <w:rPr>
                <w:sz w:val="16"/>
                <w:szCs w:val="16"/>
              </w:rPr>
              <w:t>&lt;idp:IdpAllineamentoPendenzeOTF Versione="01.03-03"&gt;</w:t>
            </w:r>
          </w:p>
          <w:p w14:paraId="05CAF77A" w14:textId="77777777" w:rsidR="00C02B37" w:rsidRPr="00477158" w:rsidRDefault="00C02B37" w:rsidP="001A6B3D">
            <w:pPr>
              <w:rPr>
                <w:sz w:val="16"/>
                <w:szCs w:val="16"/>
              </w:rPr>
            </w:pPr>
            <w:r w:rsidRPr="00477158">
              <w:rPr>
                <w:sz w:val="16"/>
                <w:szCs w:val="16"/>
              </w:rPr>
              <w:t xml:space="preserve">         </w:t>
            </w:r>
          </w:p>
          <w:p w14:paraId="5684C495" w14:textId="77777777" w:rsidR="00C02B37" w:rsidRPr="00477158" w:rsidRDefault="00C02B37" w:rsidP="001A6B3D">
            <w:pPr>
              <w:rPr>
                <w:sz w:val="16"/>
                <w:szCs w:val="16"/>
              </w:rPr>
            </w:pPr>
            <w:r w:rsidRPr="00477158">
              <w:rPr>
                <w:sz w:val="16"/>
                <w:szCs w:val="16"/>
              </w:rPr>
              <w:t xml:space="preserve">            &lt;idp1:IdpHeader&gt;</w:t>
            </w:r>
          </w:p>
          <w:p w14:paraId="3E7669FC" w14:textId="77777777" w:rsidR="00C02B37" w:rsidRPr="00477158" w:rsidRDefault="00C02B37" w:rsidP="001A6B3D">
            <w:pPr>
              <w:rPr>
                <w:sz w:val="16"/>
                <w:szCs w:val="16"/>
              </w:rPr>
            </w:pPr>
            <w:r w:rsidRPr="00477158">
              <w:rPr>
                <w:sz w:val="16"/>
                <w:szCs w:val="16"/>
              </w:rPr>
              <w:t xml:space="preserve">               &lt;idp1:TRT&gt;</w:t>
            </w:r>
          </w:p>
          <w:p w14:paraId="5FCCCAED" w14:textId="77777777" w:rsidR="00C02B37" w:rsidRPr="00477158" w:rsidRDefault="00C02B37" w:rsidP="001A6B3D">
            <w:pPr>
              <w:rPr>
                <w:sz w:val="16"/>
                <w:szCs w:val="16"/>
              </w:rPr>
            </w:pPr>
            <w:r w:rsidRPr="00477158">
              <w:rPr>
                <w:sz w:val="16"/>
                <w:szCs w:val="16"/>
              </w:rPr>
              <w:t xml:space="preserve">                  &lt;idp1:ServiceName&gt;IdpAllineamentoPendenze&lt;/idp1:ServiceName&gt;</w:t>
            </w:r>
          </w:p>
          <w:p w14:paraId="4E91D2E5" w14:textId="77777777" w:rsidR="00C02B37" w:rsidRPr="00477158" w:rsidRDefault="00C02B37" w:rsidP="001A6B3D">
            <w:pPr>
              <w:rPr>
                <w:sz w:val="16"/>
                <w:szCs w:val="16"/>
                <w:lang w:val="en-GB"/>
              </w:rPr>
            </w:pPr>
            <w:r w:rsidRPr="00477158">
              <w:rPr>
                <w:sz w:val="16"/>
                <w:szCs w:val="16"/>
              </w:rPr>
              <w:t xml:space="preserve">                  </w:t>
            </w:r>
            <w:r w:rsidRPr="00477158">
              <w:rPr>
                <w:sz w:val="16"/>
                <w:szCs w:val="16"/>
                <w:lang w:val="en-GB"/>
              </w:rPr>
              <w:t>&lt;idp1:MsgId&gt;TRT1584113147671&lt;/idp1:MsgId&gt;</w:t>
            </w:r>
          </w:p>
          <w:p w14:paraId="4B546B24" w14:textId="77777777" w:rsidR="00C02B37" w:rsidRPr="00477158" w:rsidRDefault="00C02B37" w:rsidP="001A6B3D">
            <w:pPr>
              <w:rPr>
                <w:sz w:val="16"/>
                <w:szCs w:val="16"/>
                <w:lang w:val="en-GB"/>
              </w:rPr>
            </w:pPr>
            <w:r w:rsidRPr="00477158">
              <w:rPr>
                <w:sz w:val="16"/>
                <w:szCs w:val="16"/>
                <w:lang w:val="en-GB"/>
              </w:rPr>
              <w:t xml:space="preserve">                  &lt;idp1:XMLCrtDt&gt;2020-03-13T16:25:47.683+01:00&lt;/idp1:XMLCrtDt&gt;</w:t>
            </w:r>
          </w:p>
          <w:p w14:paraId="009F16A7" w14:textId="77777777" w:rsidR="00C02B37" w:rsidRPr="00477158" w:rsidRDefault="00C02B37" w:rsidP="001A6B3D">
            <w:pPr>
              <w:rPr>
                <w:sz w:val="16"/>
                <w:szCs w:val="16"/>
                <w:lang w:val="en-GB"/>
              </w:rPr>
            </w:pPr>
            <w:r w:rsidRPr="00477158">
              <w:rPr>
                <w:sz w:val="16"/>
                <w:szCs w:val="16"/>
                <w:lang w:val="en-GB"/>
              </w:rPr>
              <w:t xml:space="preserve">                  &lt;idp1:Sender&gt;</w:t>
            </w:r>
          </w:p>
          <w:p w14:paraId="7234BE96" w14:textId="77777777" w:rsidR="00C02B37" w:rsidRPr="00477158" w:rsidRDefault="00C02B37" w:rsidP="001A6B3D">
            <w:pPr>
              <w:rPr>
                <w:sz w:val="16"/>
                <w:szCs w:val="16"/>
                <w:lang w:val="en-GB"/>
              </w:rPr>
            </w:pPr>
            <w:r w:rsidRPr="00477158">
              <w:rPr>
                <w:sz w:val="16"/>
                <w:szCs w:val="16"/>
                <w:lang w:val="en-GB"/>
              </w:rPr>
              <w:t xml:space="preserve">                     &lt;idp1:SenderId&gt;62839520376&lt;/idp1:SenderId&gt;</w:t>
            </w:r>
          </w:p>
          <w:p w14:paraId="6C8069FD" w14:textId="77777777" w:rsidR="00C02B37" w:rsidRPr="00477158" w:rsidRDefault="00C02B37" w:rsidP="001A6B3D">
            <w:pPr>
              <w:rPr>
                <w:sz w:val="16"/>
                <w:szCs w:val="16"/>
                <w:lang w:val="en-GB"/>
              </w:rPr>
            </w:pPr>
            <w:r w:rsidRPr="00477158">
              <w:rPr>
                <w:sz w:val="16"/>
                <w:szCs w:val="16"/>
                <w:lang w:val="en-GB"/>
              </w:rPr>
              <w:t xml:space="preserve">                     &lt;idp1:SenderSys&gt;SIL_62839520376&lt;/idp1:SenderSys&gt;</w:t>
            </w:r>
          </w:p>
          <w:p w14:paraId="156F1110" w14:textId="77777777" w:rsidR="00C02B37" w:rsidRPr="00477158" w:rsidRDefault="00C02B37" w:rsidP="001A6B3D">
            <w:pPr>
              <w:rPr>
                <w:sz w:val="16"/>
                <w:szCs w:val="16"/>
                <w:lang w:val="en-GB"/>
              </w:rPr>
            </w:pPr>
            <w:r w:rsidRPr="00477158">
              <w:rPr>
                <w:sz w:val="16"/>
                <w:szCs w:val="16"/>
                <w:lang w:val="en-GB"/>
              </w:rPr>
              <w:t xml:space="preserve">                  &lt;/idp1:Sender&gt;</w:t>
            </w:r>
          </w:p>
          <w:p w14:paraId="60EE59EB" w14:textId="77777777" w:rsidR="00C02B37" w:rsidRPr="00477158" w:rsidRDefault="00C02B37" w:rsidP="001A6B3D">
            <w:pPr>
              <w:rPr>
                <w:sz w:val="16"/>
                <w:szCs w:val="16"/>
                <w:lang w:val="en-GB"/>
              </w:rPr>
            </w:pPr>
            <w:r w:rsidRPr="00477158">
              <w:rPr>
                <w:sz w:val="16"/>
                <w:szCs w:val="16"/>
                <w:lang w:val="en-GB"/>
              </w:rPr>
              <w:t xml:space="preserve">                  &lt;idp1:Receiver&gt;</w:t>
            </w:r>
          </w:p>
          <w:p w14:paraId="32FC74AC" w14:textId="77777777" w:rsidR="00C02B37" w:rsidRPr="00477158" w:rsidRDefault="00C02B37" w:rsidP="001A6B3D">
            <w:pPr>
              <w:rPr>
                <w:sz w:val="16"/>
                <w:szCs w:val="16"/>
                <w:lang w:val="en-GB"/>
              </w:rPr>
            </w:pPr>
            <w:r w:rsidRPr="00477158">
              <w:rPr>
                <w:sz w:val="16"/>
                <w:szCs w:val="16"/>
                <w:lang w:val="en-GB"/>
              </w:rPr>
              <w:t xml:space="preserve">                     &lt;idp1:ReceiverId&gt;RECEIVERID&lt;/idp1:ReceiverId&gt;</w:t>
            </w:r>
          </w:p>
          <w:p w14:paraId="1A14BE55" w14:textId="77777777" w:rsidR="00C02B37" w:rsidRPr="00477158" w:rsidRDefault="00C02B37" w:rsidP="001A6B3D">
            <w:pPr>
              <w:rPr>
                <w:sz w:val="16"/>
                <w:szCs w:val="16"/>
                <w:lang w:val="en-GB"/>
              </w:rPr>
            </w:pPr>
            <w:r w:rsidRPr="00477158">
              <w:rPr>
                <w:sz w:val="16"/>
                <w:szCs w:val="16"/>
                <w:lang w:val="en-GB"/>
              </w:rPr>
              <w:t xml:space="preserve">                     &lt;idp1:ReceiverSys&gt;RECEIVERSYS&lt;/idp1:ReceiverSys&gt;</w:t>
            </w:r>
          </w:p>
          <w:p w14:paraId="28D6802C" w14:textId="77777777" w:rsidR="00C02B37" w:rsidRPr="00477158" w:rsidRDefault="00C02B37" w:rsidP="001A6B3D">
            <w:pPr>
              <w:rPr>
                <w:sz w:val="16"/>
                <w:szCs w:val="16"/>
              </w:rPr>
            </w:pPr>
            <w:r w:rsidRPr="00477158">
              <w:rPr>
                <w:sz w:val="16"/>
                <w:szCs w:val="16"/>
                <w:lang w:val="en-GB"/>
              </w:rPr>
              <w:t xml:space="preserve">                  </w:t>
            </w:r>
            <w:r w:rsidRPr="00477158">
              <w:rPr>
                <w:sz w:val="16"/>
                <w:szCs w:val="16"/>
              </w:rPr>
              <w:t>&lt;/idp1:Receiver&gt;</w:t>
            </w:r>
          </w:p>
          <w:p w14:paraId="47FFE1CA" w14:textId="77777777" w:rsidR="00C02B37" w:rsidRPr="00477158" w:rsidRDefault="00C02B37" w:rsidP="001A6B3D">
            <w:pPr>
              <w:rPr>
                <w:sz w:val="16"/>
                <w:szCs w:val="16"/>
              </w:rPr>
            </w:pPr>
            <w:r w:rsidRPr="00477158">
              <w:rPr>
                <w:sz w:val="16"/>
                <w:szCs w:val="16"/>
              </w:rPr>
              <w:t xml:space="preserve">               &lt;/idp1:TRT&gt;</w:t>
            </w:r>
          </w:p>
          <w:p w14:paraId="3E85D900" w14:textId="77777777" w:rsidR="00C02B37" w:rsidRPr="00477158" w:rsidRDefault="00C02B37" w:rsidP="001A6B3D">
            <w:pPr>
              <w:rPr>
                <w:sz w:val="16"/>
                <w:szCs w:val="16"/>
              </w:rPr>
            </w:pPr>
            <w:r w:rsidRPr="00477158">
              <w:rPr>
                <w:sz w:val="16"/>
                <w:szCs w:val="16"/>
              </w:rPr>
              <w:t xml:space="preserve">               &lt;idp1:E2E&gt;</w:t>
            </w:r>
          </w:p>
          <w:p w14:paraId="2FE2ADF1" w14:textId="77777777" w:rsidR="00C02B37" w:rsidRPr="00477158" w:rsidRDefault="00C02B37" w:rsidP="001A6B3D">
            <w:pPr>
              <w:rPr>
                <w:sz w:val="16"/>
                <w:szCs w:val="16"/>
              </w:rPr>
            </w:pPr>
            <w:r w:rsidRPr="00477158">
              <w:rPr>
                <w:sz w:val="16"/>
                <w:szCs w:val="16"/>
              </w:rPr>
              <w:t xml:space="preserve">                  &lt;idp1:E2ESrvcNm&gt;IdpAllineamentoPendenze&lt;/idp1:E2ESrvcNm&gt;</w:t>
            </w:r>
          </w:p>
          <w:p w14:paraId="2637C155" w14:textId="77777777" w:rsidR="00C02B37" w:rsidRPr="00477158" w:rsidRDefault="00C02B37" w:rsidP="001A6B3D">
            <w:pPr>
              <w:rPr>
                <w:sz w:val="16"/>
                <w:szCs w:val="16"/>
              </w:rPr>
            </w:pPr>
            <w:r w:rsidRPr="00477158">
              <w:rPr>
                <w:sz w:val="16"/>
                <w:szCs w:val="16"/>
              </w:rPr>
              <w:t xml:space="preserve">                  &lt;idp1:E2EMsgId&gt;E2E1584113147698&lt;/idp1:E2EMsgId&gt;</w:t>
            </w:r>
          </w:p>
          <w:p w14:paraId="440097FF" w14:textId="77777777" w:rsidR="00C02B37" w:rsidRPr="00477158" w:rsidRDefault="00C02B37" w:rsidP="001A6B3D">
            <w:pPr>
              <w:rPr>
                <w:sz w:val="16"/>
                <w:szCs w:val="16"/>
              </w:rPr>
            </w:pPr>
            <w:r w:rsidRPr="00477158">
              <w:rPr>
                <w:sz w:val="16"/>
                <w:szCs w:val="16"/>
              </w:rPr>
              <w:t xml:space="preserve">                  &lt;idp1:XMLCrtDt&gt;2020-03-13T16:25:47.705+01:00&lt;/idp1:XMLCrtDt&gt;</w:t>
            </w:r>
          </w:p>
          <w:p w14:paraId="65D3DB5D" w14:textId="77777777" w:rsidR="00C02B37" w:rsidRPr="00477158" w:rsidRDefault="00C02B37" w:rsidP="001A6B3D">
            <w:pPr>
              <w:rPr>
                <w:sz w:val="16"/>
                <w:szCs w:val="16"/>
              </w:rPr>
            </w:pPr>
            <w:r w:rsidRPr="00477158">
              <w:rPr>
                <w:sz w:val="16"/>
                <w:szCs w:val="16"/>
              </w:rPr>
              <w:t xml:space="preserve">                  &lt;idp1:Sender&gt;</w:t>
            </w:r>
          </w:p>
          <w:p w14:paraId="0B9374CD" w14:textId="77777777" w:rsidR="00C02B37" w:rsidRPr="00477158" w:rsidRDefault="00C02B37" w:rsidP="001A6B3D">
            <w:pPr>
              <w:rPr>
                <w:sz w:val="16"/>
                <w:szCs w:val="16"/>
              </w:rPr>
            </w:pPr>
            <w:r w:rsidRPr="00477158">
              <w:rPr>
                <w:sz w:val="16"/>
                <w:szCs w:val="16"/>
              </w:rPr>
              <w:t xml:space="preserve">                     &lt;idp1:E2ESndrId&gt;62839520376&lt;/idp1:E2ESndrId&gt;</w:t>
            </w:r>
          </w:p>
          <w:p w14:paraId="32F4932C" w14:textId="77777777" w:rsidR="00C02B37" w:rsidRPr="00477158" w:rsidRDefault="00C02B37" w:rsidP="001A6B3D">
            <w:pPr>
              <w:rPr>
                <w:sz w:val="16"/>
                <w:szCs w:val="16"/>
                <w:lang w:val="en-GB"/>
              </w:rPr>
            </w:pPr>
            <w:r w:rsidRPr="00477158">
              <w:rPr>
                <w:sz w:val="16"/>
                <w:szCs w:val="16"/>
              </w:rPr>
              <w:t xml:space="preserve">                     </w:t>
            </w:r>
            <w:r w:rsidRPr="00477158">
              <w:rPr>
                <w:sz w:val="16"/>
                <w:szCs w:val="16"/>
                <w:lang w:val="en-GB"/>
              </w:rPr>
              <w:t>&lt;idp1:E2ESndrSys&gt;SIL_62839520376&lt;/idp1:E2ESndrSys&gt;</w:t>
            </w:r>
          </w:p>
          <w:p w14:paraId="6BBEC963" w14:textId="77777777" w:rsidR="00C02B37" w:rsidRPr="00477158" w:rsidRDefault="00C02B37" w:rsidP="001A6B3D">
            <w:pPr>
              <w:rPr>
                <w:sz w:val="16"/>
                <w:szCs w:val="16"/>
                <w:lang w:val="en-GB"/>
              </w:rPr>
            </w:pPr>
            <w:r w:rsidRPr="00477158">
              <w:rPr>
                <w:sz w:val="16"/>
                <w:szCs w:val="16"/>
                <w:lang w:val="en-GB"/>
              </w:rPr>
              <w:t xml:space="preserve">                  &lt;/idp1:Sender&gt;</w:t>
            </w:r>
          </w:p>
          <w:p w14:paraId="1140C2F8" w14:textId="77777777" w:rsidR="00C02B37" w:rsidRPr="00477158" w:rsidRDefault="00C02B37" w:rsidP="001A6B3D">
            <w:pPr>
              <w:rPr>
                <w:sz w:val="16"/>
                <w:szCs w:val="16"/>
                <w:lang w:val="en-GB"/>
              </w:rPr>
            </w:pPr>
            <w:r w:rsidRPr="00477158">
              <w:rPr>
                <w:sz w:val="16"/>
                <w:szCs w:val="16"/>
                <w:lang w:val="en-GB"/>
              </w:rPr>
              <w:t xml:space="preserve">                  &lt;idp1:Receiver&gt;</w:t>
            </w:r>
          </w:p>
          <w:p w14:paraId="7C845C10" w14:textId="77777777" w:rsidR="00C02B37" w:rsidRPr="00477158" w:rsidRDefault="00C02B37" w:rsidP="001A6B3D">
            <w:pPr>
              <w:rPr>
                <w:sz w:val="16"/>
                <w:szCs w:val="16"/>
              </w:rPr>
            </w:pPr>
            <w:r w:rsidRPr="00477158">
              <w:rPr>
                <w:sz w:val="16"/>
                <w:szCs w:val="16"/>
                <w:lang w:val="en-GB"/>
              </w:rPr>
              <w:t xml:space="preserve">                     </w:t>
            </w:r>
            <w:r w:rsidRPr="00477158">
              <w:rPr>
                <w:sz w:val="16"/>
                <w:szCs w:val="16"/>
              </w:rPr>
              <w:t>&lt;idp1:E2ERcvrId&gt;RECEIVERID&lt;/idp1:E2ERcvrId&gt;</w:t>
            </w:r>
          </w:p>
          <w:p w14:paraId="7CCCC5F3" w14:textId="77777777" w:rsidR="00C02B37" w:rsidRPr="00477158" w:rsidRDefault="00C02B37" w:rsidP="001A6B3D">
            <w:pPr>
              <w:rPr>
                <w:sz w:val="16"/>
                <w:szCs w:val="16"/>
                <w:lang w:val="en-GB"/>
              </w:rPr>
            </w:pPr>
            <w:r w:rsidRPr="00477158">
              <w:rPr>
                <w:sz w:val="16"/>
                <w:szCs w:val="16"/>
              </w:rPr>
              <w:t xml:space="preserve">                     </w:t>
            </w:r>
            <w:r w:rsidRPr="00477158">
              <w:rPr>
                <w:sz w:val="16"/>
                <w:szCs w:val="16"/>
                <w:lang w:val="en-GB"/>
              </w:rPr>
              <w:t>&lt;idp1:E2ERcvrSys&gt;RECEIVERSYS&lt;/idp1:E2ERcvrSys&gt;</w:t>
            </w:r>
          </w:p>
          <w:p w14:paraId="56D2EA18" w14:textId="77777777" w:rsidR="00C02B37" w:rsidRPr="00477158" w:rsidRDefault="00C02B37" w:rsidP="001A6B3D">
            <w:pPr>
              <w:rPr>
                <w:sz w:val="16"/>
                <w:szCs w:val="16"/>
              </w:rPr>
            </w:pPr>
            <w:r w:rsidRPr="00477158">
              <w:rPr>
                <w:sz w:val="16"/>
                <w:szCs w:val="16"/>
                <w:lang w:val="en-GB"/>
              </w:rPr>
              <w:t xml:space="preserve">                  </w:t>
            </w:r>
            <w:r w:rsidRPr="00477158">
              <w:rPr>
                <w:sz w:val="16"/>
                <w:szCs w:val="16"/>
              </w:rPr>
              <w:t>&lt;/idp1:Receiver&gt;</w:t>
            </w:r>
          </w:p>
          <w:p w14:paraId="746B8D6E" w14:textId="77777777" w:rsidR="00C02B37" w:rsidRPr="00477158" w:rsidRDefault="00C02B37" w:rsidP="001A6B3D">
            <w:pPr>
              <w:rPr>
                <w:sz w:val="16"/>
                <w:szCs w:val="16"/>
              </w:rPr>
            </w:pPr>
            <w:r w:rsidRPr="00477158">
              <w:rPr>
                <w:sz w:val="16"/>
                <w:szCs w:val="16"/>
              </w:rPr>
              <w:t xml:space="preserve">               &lt;/idp1:E2E&gt;</w:t>
            </w:r>
          </w:p>
          <w:p w14:paraId="5D1DB8AF" w14:textId="77777777" w:rsidR="00C02B37" w:rsidRPr="00477158" w:rsidRDefault="00C02B37" w:rsidP="001A6B3D">
            <w:pPr>
              <w:rPr>
                <w:sz w:val="16"/>
                <w:szCs w:val="16"/>
              </w:rPr>
            </w:pPr>
            <w:r w:rsidRPr="00477158">
              <w:rPr>
                <w:sz w:val="16"/>
                <w:szCs w:val="16"/>
              </w:rPr>
              <w:t xml:space="preserve">            &lt;/idp1:IdpHeader&gt;</w:t>
            </w:r>
          </w:p>
          <w:p w14:paraId="5842F800" w14:textId="77777777" w:rsidR="00C02B37" w:rsidRPr="00477158" w:rsidRDefault="00C02B37" w:rsidP="001A6B3D">
            <w:pPr>
              <w:rPr>
                <w:sz w:val="16"/>
                <w:szCs w:val="16"/>
              </w:rPr>
            </w:pPr>
          </w:p>
          <w:p w14:paraId="1C30FD75" w14:textId="77777777" w:rsidR="00C02B37" w:rsidRPr="00477158" w:rsidRDefault="00C02B37" w:rsidP="001A6B3D">
            <w:pPr>
              <w:rPr>
                <w:sz w:val="16"/>
                <w:szCs w:val="16"/>
              </w:rPr>
            </w:pPr>
            <w:r w:rsidRPr="00477158">
              <w:rPr>
                <w:sz w:val="16"/>
                <w:szCs w:val="16"/>
              </w:rPr>
              <w:t xml:space="preserve">            </w:t>
            </w:r>
          </w:p>
          <w:p w14:paraId="1E7822BC" w14:textId="77777777" w:rsidR="00C02B37" w:rsidRPr="00477158" w:rsidRDefault="00C02B37" w:rsidP="001A6B3D">
            <w:pPr>
              <w:rPr>
                <w:sz w:val="16"/>
                <w:szCs w:val="16"/>
              </w:rPr>
            </w:pPr>
            <w:r w:rsidRPr="00477158">
              <w:rPr>
                <w:sz w:val="16"/>
                <w:szCs w:val="16"/>
              </w:rPr>
              <w:t xml:space="preserve">            &lt;idp:IdpBody&gt;</w:t>
            </w:r>
          </w:p>
          <w:p w14:paraId="01D946BD" w14:textId="77777777" w:rsidR="00C02B37" w:rsidRPr="00477158" w:rsidRDefault="00C02B37" w:rsidP="001A6B3D">
            <w:pPr>
              <w:rPr>
                <w:sz w:val="16"/>
                <w:szCs w:val="16"/>
              </w:rPr>
            </w:pPr>
            <w:r w:rsidRPr="00477158">
              <w:rPr>
                <w:sz w:val="16"/>
                <w:szCs w:val="16"/>
              </w:rPr>
              <w:t xml:space="preserve">               &lt;idp:Pendenza TipoOperazione="Replace" TipoPendenza="62839520376_D1"&gt;</w:t>
            </w:r>
          </w:p>
          <w:p w14:paraId="077B7C3B" w14:textId="77777777" w:rsidR="00C02B37" w:rsidRPr="00477158" w:rsidRDefault="00C02B37" w:rsidP="001A6B3D">
            <w:pPr>
              <w:rPr>
                <w:sz w:val="16"/>
                <w:szCs w:val="16"/>
              </w:rPr>
            </w:pPr>
            <w:r w:rsidRPr="00477158">
              <w:rPr>
                <w:sz w:val="16"/>
                <w:szCs w:val="16"/>
              </w:rPr>
              <w:t xml:space="preserve">                  &lt;idp:IdPendenza&gt;DEB22000000000005306&lt;/idp:IdPendenza&gt;</w:t>
            </w:r>
          </w:p>
          <w:p w14:paraId="2759A66C" w14:textId="77777777" w:rsidR="00C02B37" w:rsidRPr="00477158" w:rsidRDefault="00C02B37" w:rsidP="001A6B3D">
            <w:pPr>
              <w:rPr>
                <w:sz w:val="16"/>
                <w:szCs w:val="16"/>
              </w:rPr>
            </w:pPr>
            <w:r w:rsidRPr="00477158">
              <w:rPr>
                <w:sz w:val="16"/>
                <w:szCs w:val="16"/>
              </w:rPr>
              <w:t xml:space="preserve">                  &lt;idp:Mittente&gt;</w:t>
            </w:r>
          </w:p>
          <w:p w14:paraId="3552568A" w14:textId="77777777" w:rsidR="00C02B37" w:rsidRPr="00477158" w:rsidRDefault="00C02B37" w:rsidP="001A6B3D">
            <w:pPr>
              <w:rPr>
                <w:sz w:val="16"/>
                <w:szCs w:val="16"/>
              </w:rPr>
            </w:pPr>
            <w:r w:rsidRPr="00477158">
              <w:rPr>
                <w:sz w:val="16"/>
                <w:szCs w:val="16"/>
              </w:rPr>
              <w:t xml:space="preserve">                     &lt;idp:Id&gt;62839520376&lt;/idp:Id&gt;</w:t>
            </w:r>
          </w:p>
          <w:p w14:paraId="32CECA82" w14:textId="77777777" w:rsidR="00C02B37" w:rsidRPr="00477158" w:rsidRDefault="00C02B37" w:rsidP="001A6B3D">
            <w:pPr>
              <w:rPr>
                <w:sz w:val="16"/>
                <w:szCs w:val="16"/>
              </w:rPr>
            </w:pPr>
            <w:r w:rsidRPr="00477158">
              <w:rPr>
                <w:sz w:val="16"/>
                <w:szCs w:val="16"/>
              </w:rPr>
              <w:t xml:space="preserve">                  &lt;/idp:Mittente&gt;</w:t>
            </w:r>
          </w:p>
          <w:p w14:paraId="423B9B4E" w14:textId="77777777" w:rsidR="00C02B37" w:rsidRPr="00477158" w:rsidRDefault="00C02B37" w:rsidP="001A6B3D">
            <w:pPr>
              <w:rPr>
                <w:sz w:val="16"/>
                <w:szCs w:val="16"/>
              </w:rPr>
            </w:pPr>
            <w:r w:rsidRPr="00477158">
              <w:rPr>
                <w:sz w:val="16"/>
                <w:szCs w:val="16"/>
              </w:rPr>
              <w:t xml:space="preserve">                  &lt;idp:Destinatari&gt;</w:t>
            </w:r>
          </w:p>
          <w:p w14:paraId="03C1D8C4" w14:textId="77777777" w:rsidR="00C02B37" w:rsidRPr="00477158" w:rsidRDefault="00C02B37" w:rsidP="001A6B3D">
            <w:pPr>
              <w:rPr>
                <w:sz w:val="16"/>
                <w:szCs w:val="16"/>
              </w:rPr>
            </w:pPr>
            <w:r w:rsidRPr="00477158">
              <w:rPr>
                <w:sz w:val="16"/>
                <w:szCs w:val="16"/>
              </w:rPr>
              <w:t xml:space="preserve">                     &lt;idp:Destinatario Tipo="Cittadino"&gt;</w:t>
            </w:r>
          </w:p>
          <w:p w14:paraId="3EA595B2" w14:textId="77777777" w:rsidR="00C02B37" w:rsidRPr="00477158" w:rsidRDefault="00C02B37" w:rsidP="001A6B3D">
            <w:pPr>
              <w:rPr>
                <w:sz w:val="16"/>
                <w:szCs w:val="16"/>
              </w:rPr>
            </w:pPr>
            <w:r w:rsidRPr="00477158">
              <w:rPr>
                <w:sz w:val="16"/>
                <w:szCs w:val="16"/>
              </w:rPr>
              <w:t xml:space="preserve">                        &lt;idp:Id&gt;JHRTYX12C13A944V&lt;/idp:Id&gt;</w:t>
            </w:r>
          </w:p>
          <w:p w14:paraId="716C93DF" w14:textId="77777777" w:rsidR="00C02B37" w:rsidRPr="00477158" w:rsidRDefault="00C02B37" w:rsidP="001A6B3D">
            <w:pPr>
              <w:rPr>
                <w:sz w:val="16"/>
                <w:szCs w:val="16"/>
              </w:rPr>
            </w:pPr>
            <w:r w:rsidRPr="00477158">
              <w:rPr>
                <w:sz w:val="16"/>
                <w:szCs w:val="16"/>
              </w:rPr>
              <w:t xml:space="preserve">                        &lt;idp:Descrizione&gt;CITTADINO&lt;/idp:Descrizione&gt;</w:t>
            </w:r>
          </w:p>
          <w:p w14:paraId="6D71B36B" w14:textId="77777777" w:rsidR="00C02B37" w:rsidRPr="00477158" w:rsidRDefault="00C02B37" w:rsidP="001A6B3D">
            <w:pPr>
              <w:rPr>
                <w:sz w:val="16"/>
                <w:szCs w:val="16"/>
              </w:rPr>
            </w:pPr>
            <w:r w:rsidRPr="00477158">
              <w:rPr>
                <w:sz w:val="16"/>
                <w:szCs w:val="16"/>
              </w:rPr>
              <w:t xml:space="preserve">                     &lt;/idp:Destinatario&gt;</w:t>
            </w:r>
          </w:p>
          <w:p w14:paraId="3DFCEECE" w14:textId="77777777" w:rsidR="00C02B37" w:rsidRPr="00477158" w:rsidRDefault="00C02B37" w:rsidP="001A6B3D">
            <w:pPr>
              <w:rPr>
                <w:sz w:val="16"/>
                <w:szCs w:val="16"/>
              </w:rPr>
            </w:pPr>
            <w:r w:rsidRPr="00477158">
              <w:rPr>
                <w:sz w:val="16"/>
                <w:szCs w:val="16"/>
              </w:rPr>
              <w:t xml:space="preserve">                  &lt;/idp:Destinatari&gt;</w:t>
            </w:r>
          </w:p>
          <w:p w14:paraId="2B623412" w14:textId="77777777" w:rsidR="00C02B37" w:rsidRPr="00477158" w:rsidRDefault="00C02B37" w:rsidP="001A6B3D">
            <w:pPr>
              <w:rPr>
                <w:sz w:val="16"/>
                <w:szCs w:val="16"/>
              </w:rPr>
            </w:pPr>
            <w:r w:rsidRPr="00477158">
              <w:rPr>
                <w:sz w:val="16"/>
                <w:szCs w:val="16"/>
              </w:rPr>
              <w:t xml:space="preserve">                  </w:t>
            </w:r>
          </w:p>
          <w:p w14:paraId="71746B35" w14:textId="77777777" w:rsidR="00C02B37" w:rsidRPr="00477158" w:rsidRDefault="00C02B37" w:rsidP="001A6B3D">
            <w:pPr>
              <w:rPr>
                <w:sz w:val="16"/>
                <w:szCs w:val="16"/>
              </w:rPr>
            </w:pPr>
            <w:r w:rsidRPr="00477158">
              <w:rPr>
                <w:sz w:val="16"/>
                <w:szCs w:val="16"/>
              </w:rPr>
              <w:t xml:space="preserve">                  &lt;idp:Replace&gt;</w:t>
            </w:r>
          </w:p>
          <w:p w14:paraId="1A41B3D6" w14:textId="77777777" w:rsidR="00C02B37" w:rsidRPr="00477158" w:rsidRDefault="00C02B37" w:rsidP="001A6B3D">
            <w:pPr>
              <w:rPr>
                <w:sz w:val="16"/>
                <w:szCs w:val="16"/>
              </w:rPr>
            </w:pPr>
            <w:r w:rsidRPr="00477158">
              <w:rPr>
                <w:sz w:val="16"/>
                <w:szCs w:val="16"/>
              </w:rPr>
              <w:t xml:space="preserve">                     &lt;idp:DescrizioneCausale&gt;Causale debito test con variazione&lt;/idp:DescrizioneCausale&gt;</w:t>
            </w:r>
          </w:p>
          <w:p w14:paraId="659CDBA7" w14:textId="77777777" w:rsidR="00C02B37" w:rsidRPr="00477158" w:rsidRDefault="00C02B37" w:rsidP="001A6B3D">
            <w:pPr>
              <w:rPr>
                <w:sz w:val="16"/>
                <w:szCs w:val="16"/>
              </w:rPr>
            </w:pPr>
            <w:r w:rsidRPr="00477158">
              <w:rPr>
                <w:sz w:val="16"/>
                <w:szCs w:val="16"/>
              </w:rPr>
              <w:t xml:space="preserve">                     &lt;idp:DataCreazione&gt;2020-03-13T16:25:47.706+01:00&lt;/idp:DataCreazione&gt;</w:t>
            </w:r>
          </w:p>
          <w:p w14:paraId="4DA37760" w14:textId="77777777" w:rsidR="00C02B37" w:rsidRPr="00477158" w:rsidRDefault="00C02B37" w:rsidP="001A6B3D">
            <w:pPr>
              <w:rPr>
                <w:sz w:val="16"/>
                <w:szCs w:val="16"/>
              </w:rPr>
            </w:pPr>
            <w:r w:rsidRPr="00477158">
              <w:rPr>
                <w:sz w:val="16"/>
                <w:szCs w:val="16"/>
              </w:rPr>
              <w:t xml:space="preserve">                     &lt;idp:DataEmissione&gt;2020-03-13T16:25:47.706+01:00&lt;/idp:DataEmissione&gt;</w:t>
            </w:r>
          </w:p>
          <w:p w14:paraId="13277252" w14:textId="77777777" w:rsidR="00C02B37" w:rsidRPr="00477158" w:rsidRDefault="00C02B37" w:rsidP="001A6B3D">
            <w:pPr>
              <w:rPr>
                <w:sz w:val="16"/>
                <w:szCs w:val="16"/>
              </w:rPr>
            </w:pPr>
            <w:r w:rsidRPr="00477158">
              <w:rPr>
                <w:sz w:val="16"/>
                <w:szCs w:val="16"/>
              </w:rPr>
              <w:t xml:space="preserve">                     &lt;idp:DataPrescrizione&gt;2020-03-13T16:25:47.706+01:00&lt;/idp:DataPrescrizione&gt;</w:t>
            </w:r>
          </w:p>
          <w:p w14:paraId="6B598276" w14:textId="77777777" w:rsidR="00C02B37" w:rsidRPr="00477158" w:rsidRDefault="00C02B37" w:rsidP="001A6B3D">
            <w:pPr>
              <w:rPr>
                <w:sz w:val="16"/>
                <w:szCs w:val="16"/>
              </w:rPr>
            </w:pPr>
            <w:r w:rsidRPr="00477158">
              <w:rPr>
                <w:sz w:val="16"/>
                <w:szCs w:val="16"/>
              </w:rPr>
              <w:t xml:space="preserve">                     &lt;idp:AnnoRiferimento&gt;2020&lt;/idp:AnnoRiferimento&gt;</w:t>
            </w:r>
          </w:p>
          <w:p w14:paraId="63EEDE6E" w14:textId="77777777" w:rsidR="00C02B37" w:rsidRPr="00477158" w:rsidRDefault="00C02B37" w:rsidP="001A6B3D">
            <w:pPr>
              <w:rPr>
                <w:sz w:val="16"/>
                <w:szCs w:val="16"/>
              </w:rPr>
            </w:pPr>
            <w:r w:rsidRPr="00477158">
              <w:rPr>
                <w:sz w:val="16"/>
                <w:szCs w:val="16"/>
              </w:rPr>
              <w:t xml:space="preserve">                     &lt;idp:Stato&gt;Aperta&lt;/idp:Stato&gt;</w:t>
            </w:r>
          </w:p>
          <w:p w14:paraId="5DD7FBA6" w14:textId="77777777" w:rsidR="00C02B37" w:rsidRPr="00477158" w:rsidRDefault="00C02B37" w:rsidP="001A6B3D">
            <w:pPr>
              <w:rPr>
                <w:sz w:val="16"/>
                <w:szCs w:val="16"/>
              </w:rPr>
            </w:pPr>
            <w:r w:rsidRPr="00477158">
              <w:rPr>
                <w:sz w:val="16"/>
                <w:szCs w:val="16"/>
              </w:rPr>
              <w:t xml:space="preserve">                     &lt;idp:ImportoTotale&gt;150.00&lt;/idp:ImportoTotale&gt;</w:t>
            </w:r>
          </w:p>
          <w:p w14:paraId="41DDF967" w14:textId="77777777" w:rsidR="00C02B37" w:rsidRPr="00477158" w:rsidRDefault="00C02B37" w:rsidP="001A6B3D">
            <w:pPr>
              <w:rPr>
                <w:sz w:val="16"/>
                <w:szCs w:val="16"/>
              </w:rPr>
            </w:pPr>
            <w:r w:rsidRPr="00477158">
              <w:rPr>
                <w:sz w:val="16"/>
                <w:szCs w:val="16"/>
              </w:rPr>
              <w:t xml:space="preserve">                     &lt;idp:Divisa&gt;EUR&lt;/idp:Divisa&gt;</w:t>
            </w:r>
          </w:p>
          <w:p w14:paraId="7BB5C60C" w14:textId="77777777" w:rsidR="00C02B37" w:rsidRPr="00477158" w:rsidRDefault="00C02B37" w:rsidP="001A6B3D">
            <w:pPr>
              <w:rPr>
                <w:sz w:val="16"/>
                <w:szCs w:val="16"/>
              </w:rPr>
            </w:pPr>
            <w:r w:rsidRPr="00477158">
              <w:rPr>
                <w:sz w:val="16"/>
                <w:szCs w:val="16"/>
              </w:rPr>
              <w:t xml:space="preserve">                     &lt;idp:InfoPagamento TipoPagamento="Pagamento Unico"&gt;</w:t>
            </w:r>
          </w:p>
          <w:p w14:paraId="077BAE34" w14:textId="77777777" w:rsidR="00C02B37" w:rsidRPr="00477158" w:rsidRDefault="00C02B37" w:rsidP="001A6B3D">
            <w:pPr>
              <w:rPr>
                <w:sz w:val="16"/>
                <w:szCs w:val="16"/>
              </w:rPr>
            </w:pPr>
            <w:r w:rsidRPr="00477158">
              <w:rPr>
                <w:sz w:val="16"/>
                <w:szCs w:val="16"/>
              </w:rPr>
              <w:t xml:space="preserve">                        &lt;idp:DettaglioPagamento&gt;</w:t>
            </w:r>
          </w:p>
          <w:p w14:paraId="2ED6AD79" w14:textId="77777777" w:rsidR="00C02B37" w:rsidRPr="00477158" w:rsidRDefault="00C02B37" w:rsidP="001A6B3D">
            <w:pPr>
              <w:rPr>
                <w:sz w:val="16"/>
                <w:szCs w:val="16"/>
              </w:rPr>
            </w:pPr>
            <w:r w:rsidRPr="00477158">
              <w:rPr>
                <w:sz w:val="16"/>
                <w:szCs w:val="16"/>
              </w:rPr>
              <w:t xml:space="preserve">                           &lt;idp:IdPagamento&gt;22000000000005306&lt;/idp:IdPagamento&gt;</w:t>
            </w:r>
          </w:p>
          <w:p w14:paraId="7CC9D7B7" w14:textId="77777777" w:rsidR="00C02B37" w:rsidRPr="00477158" w:rsidRDefault="00C02B37" w:rsidP="001A6B3D">
            <w:pPr>
              <w:rPr>
                <w:sz w:val="16"/>
                <w:szCs w:val="16"/>
              </w:rPr>
            </w:pPr>
            <w:r w:rsidRPr="00477158">
              <w:rPr>
                <w:sz w:val="16"/>
                <w:szCs w:val="16"/>
              </w:rPr>
              <w:t xml:space="preserve">                           &lt;idp:DataScadenza&gt;2099-12-31&lt;/idp:DataScadenza&gt;</w:t>
            </w:r>
          </w:p>
          <w:p w14:paraId="666582BC" w14:textId="77777777" w:rsidR="00C02B37" w:rsidRPr="00477158" w:rsidRDefault="00C02B37" w:rsidP="001A6B3D">
            <w:pPr>
              <w:rPr>
                <w:sz w:val="16"/>
                <w:szCs w:val="16"/>
              </w:rPr>
            </w:pPr>
            <w:r w:rsidRPr="00477158">
              <w:rPr>
                <w:sz w:val="16"/>
                <w:szCs w:val="16"/>
              </w:rPr>
              <w:t xml:space="preserve">                           &lt;idp:DataInizioValidita&gt;2020-03-13&lt;/idp:DataInizioValidita&gt;</w:t>
            </w:r>
          </w:p>
          <w:p w14:paraId="5F555EDB" w14:textId="77777777" w:rsidR="00C02B37" w:rsidRPr="00477158" w:rsidRDefault="00C02B37" w:rsidP="001A6B3D">
            <w:pPr>
              <w:rPr>
                <w:sz w:val="16"/>
                <w:szCs w:val="16"/>
              </w:rPr>
            </w:pPr>
            <w:r w:rsidRPr="00477158">
              <w:rPr>
                <w:sz w:val="16"/>
                <w:szCs w:val="16"/>
              </w:rPr>
              <w:t xml:space="preserve">                           &lt;idp:DataFineValidita&gt;2099-12-31&lt;/idp:DataFineValidita&gt;</w:t>
            </w:r>
          </w:p>
          <w:p w14:paraId="6924DB5C" w14:textId="77777777" w:rsidR="00C02B37" w:rsidRPr="00477158" w:rsidRDefault="00C02B37" w:rsidP="001A6B3D">
            <w:pPr>
              <w:rPr>
                <w:sz w:val="16"/>
                <w:szCs w:val="16"/>
              </w:rPr>
            </w:pPr>
            <w:r w:rsidRPr="00477158">
              <w:rPr>
                <w:sz w:val="16"/>
                <w:szCs w:val="16"/>
              </w:rPr>
              <w:t xml:space="preserve">                           &lt;idp:Stato&gt;Non Pagato&lt;/idp:Stato&gt;</w:t>
            </w:r>
          </w:p>
          <w:p w14:paraId="46005687" w14:textId="77777777" w:rsidR="00C02B37" w:rsidRPr="00477158" w:rsidRDefault="00C02B37" w:rsidP="001A6B3D">
            <w:pPr>
              <w:rPr>
                <w:sz w:val="16"/>
                <w:szCs w:val="16"/>
              </w:rPr>
            </w:pPr>
            <w:r w:rsidRPr="00477158">
              <w:rPr>
                <w:sz w:val="16"/>
                <w:szCs w:val="16"/>
              </w:rPr>
              <w:t xml:space="preserve">                           &lt;idp:Importo&gt;150.00&lt;/idp:Importo&gt;</w:t>
            </w:r>
          </w:p>
          <w:p w14:paraId="1604476C" w14:textId="77777777" w:rsidR="00C02B37" w:rsidRPr="00477158" w:rsidRDefault="00C02B37" w:rsidP="001A6B3D">
            <w:pPr>
              <w:rPr>
                <w:sz w:val="16"/>
                <w:szCs w:val="16"/>
              </w:rPr>
            </w:pPr>
            <w:r w:rsidRPr="00477158">
              <w:rPr>
                <w:sz w:val="16"/>
                <w:szCs w:val="16"/>
              </w:rPr>
              <w:lastRenderedPageBreak/>
              <w:t xml:space="preserve">                           </w:t>
            </w:r>
          </w:p>
          <w:p w14:paraId="3D34AD90" w14:textId="77777777" w:rsidR="00C02B37" w:rsidRPr="00477158" w:rsidRDefault="00C02B37" w:rsidP="001A6B3D">
            <w:pPr>
              <w:rPr>
                <w:sz w:val="16"/>
                <w:szCs w:val="16"/>
              </w:rPr>
            </w:pPr>
            <w:r w:rsidRPr="00477158">
              <w:rPr>
                <w:sz w:val="16"/>
                <w:szCs w:val="16"/>
              </w:rPr>
              <w:t xml:space="preserve">                       </w:t>
            </w:r>
          </w:p>
          <w:p w14:paraId="28F3310D" w14:textId="77777777" w:rsidR="00C02B37" w:rsidRPr="00477158" w:rsidRDefault="00C02B37" w:rsidP="001A6B3D">
            <w:pPr>
              <w:rPr>
                <w:sz w:val="16"/>
                <w:szCs w:val="16"/>
              </w:rPr>
            </w:pPr>
            <w:r w:rsidRPr="00477158">
              <w:rPr>
                <w:sz w:val="16"/>
                <w:szCs w:val="16"/>
              </w:rPr>
              <w:t xml:space="preserve">                        &lt;/idp:DettaglioPagamento&gt;</w:t>
            </w:r>
          </w:p>
          <w:p w14:paraId="14AD7AFE" w14:textId="77777777" w:rsidR="00C02B37" w:rsidRPr="00477158" w:rsidRDefault="00C02B37" w:rsidP="001A6B3D">
            <w:pPr>
              <w:rPr>
                <w:sz w:val="16"/>
                <w:szCs w:val="16"/>
              </w:rPr>
            </w:pPr>
            <w:r w:rsidRPr="00477158">
              <w:rPr>
                <w:sz w:val="16"/>
                <w:szCs w:val="16"/>
              </w:rPr>
              <w:t xml:space="preserve">                     &lt;/idp:InfoPagamento&gt;</w:t>
            </w:r>
          </w:p>
          <w:p w14:paraId="5E542FBF" w14:textId="77777777" w:rsidR="00C02B37" w:rsidRPr="00477158" w:rsidRDefault="00C02B37" w:rsidP="001A6B3D">
            <w:pPr>
              <w:rPr>
                <w:sz w:val="16"/>
                <w:szCs w:val="16"/>
              </w:rPr>
            </w:pPr>
            <w:r w:rsidRPr="00477158">
              <w:rPr>
                <w:sz w:val="16"/>
                <w:szCs w:val="16"/>
              </w:rPr>
              <w:t xml:space="preserve">                  &lt;/idp:Replace&gt;</w:t>
            </w:r>
          </w:p>
          <w:p w14:paraId="5EB8AB8B" w14:textId="77777777" w:rsidR="00C02B37" w:rsidRPr="00477158" w:rsidRDefault="00C02B37" w:rsidP="001A6B3D">
            <w:pPr>
              <w:rPr>
                <w:sz w:val="16"/>
                <w:szCs w:val="16"/>
              </w:rPr>
            </w:pPr>
            <w:r w:rsidRPr="00477158">
              <w:rPr>
                <w:sz w:val="16"/>
                <w:szCs w:val="16"/>
              </w:rPr>
              <w:t xml:space="preserve">                  </w:t>
            </w:r>
          </w:p>
          <w:p w14:paraId="6D99E8AE" w14:textId="77777777" w:rsidR="00C02B37" w:rsidRPr="00477158" w:rsidRDefault="00C02B37" w:rsidP="001A6B3D">
            <w:pPr>
              <w:rPr>
                <w:sz w:val="16"/>
                <w:szCs w:val="16"/>
              </w:rPr>
            </w:pPr>
            <w:r w:rsidRPr="00477158">
              <w:rPr>
                <w:sz w:val="16"/>
                <w:szCs w:val="16"/>
              </w:rPr>
              <w:t xml:space="preserve">               &lt;/idp:Pendenza&gt;</w:t>
            </w:r>
          </w:p>
          <w:p w14:paraId="44805EB6" w14:textId="77777777" w:rsidR="00C02B37" w:rsidRPr="00477158" w:rsidRDefault="00C02B37" w:rsidP="001A6B3D">
            <w:pPr>
              <w:rPr>
                <w:sz w:val="16"/>
                <w:szCs w:val="16"/>
              </w:rPr>
            </w:pPr>
            <w:r w:rsidRPr="00477158">
              <w:rPr>
                <w:sz w:val="16"/>
                <w:szCs w:val="16"/>
              </w:rPr>
              <w:t xml:space="preserve">            &lt;/idp:IdpBody&gt;</w:t>
            </w:r>
          </w:p>
          <w:p w14:paraId="0BBE3D91" w14:textId="77777777" w:rsidR="00C02B37" w:rsidRPr="00477158" w:rsidRDefault="00C02B37" w:rsidP="001A6B3D">
            <w:pPr>
              <w:rPr>
                <w:sz w:val="16"/>
                <w:szCs w:val="16"/>
              </w:rPr>
            </w:pPr>
            <w:r w:rsidRPr="00477158">
              <w:rPr>
                <w:sz w:val="16"/>
                <w:szCs w:val="16"/>
              </w:rPr>
              <w:t xml:space="preserve">         &lt;/idp:IdpAllineamentoPendenzeOTF&gt;</w:t>
            </w:r>
          </w:p>
          <w:p w14:paraId="1C4CA82A" w14:textId="77777777" w:rsidR="00C02B37" w:rsidRPr="00477158" w:rsidRDefault="00C02B37" w:rsidP="001A6B3D">
            <w:pPr>
              <w:rPr>
                <w:sz w:val="16"/>
                <w:szCs w:val="16"/>
              </w:rPr>
            </w:pPr>
            <w:r w:rsidRPr="00477158">
              <w:rPr>
                <w:sz w:val="16"/>
                <w:szCs w:val="16"/>
              </w:rPr>
              <w:t xml:space="preserve">      &lt;/prox:IdpAllineamentoPendenzeEnteOTF&gt;</w:t>
            </w:r>
          </w:p>
          <w:p w14:paraId="43DC077C" w14:textId="77777777" w:rsidR="00C02B37" w:rsidRPr="00477158" w:rsidRDefault="00C02B37" w:rsidP="001A6B3D">
            <w:pPr>
              <w:rPr>
                <w:sz w:val="16"/>
                <w:szCs w:val="16"/>
              </w:rPr>
            </w:pPr>
            <w:r w:rsidRPr="00477158">
              <w:rPr>
                <w:sz w:val="16"/>
                <w:szCs w:val="16"/>
              </w:rPr>
              <w:t xml:space="preserve">   &lt;/soapenv:Body&gt;</w:t>
            </w:r>
          </w:p>
          <w:p w14:paraId="6B17EAAC" w14:textId="77777777" w:rsidR="00C02B37" w:rsidRPr="00477158" w:rsidRDefault="00C02B37" w:rsidP="001A6B3D">
            <w:pPr>
              <w:rPr>
                <w:sz w:val="16"/>
                <w:szCs w:val="16"/>
              </w:rPr>
            </w:pPr>
            <w:r w:rsidRPr="00477158">
              <w:rPr>
                <w:sz w:val="16"/>
                <w:szCs w:val="16"/>
              </w:rPr>
              <w:t>&lt;/soapenv:Envelope&gt;</w:t>
            </w:r>
          </w:p>
        </w:tc>
      </w:tr>
      <w:tr w:rsidR="00C02B37" w:rsidRPr="00C84A37" w14:paraId="404E576E" w14:textId="77777777" w:rsidTr="001A6B3D">
        <w:trPr>
          <w:trHeight w:val="540"/>
        </w:trPr>
        <w:tc>
          <w:tcPr>
            <w:tcW w:w="626" w:type="dxa"/>
          </w:tcPr>
          <w:p w14:paraId="0CAB5F61" w14:textId="77777777" w:rsidR="00C02B37" w:rsidRPr="00C84A37" w:rsidRDefault="00C02B37" w:rsidP="001A6B3D">
            <w:pPr>
              <w:rPr>
                <w:b/>
              </w:rPr>
            </w:pPr>
            <w:r w:rsidRPr="00C84A37">
              <w:rPr>
                <w:b/>
              </w:rPr>
              <w:lastRenderedPageBreak/>
              <w:t>Step</w:t>
            </w:r>
          </w:p>
        </w:tc>
        <w:tc>
          <w:tcPr>
            <w:tcW w:w="1815" w:type="dxa"/>
          </w:tcPr>
          <w:p w14:paraId="2576BBBF" w14:textId="77777777" w:rsidR="00C02B37" w:rsidRPr="00C84A37" w:rsidRDefault="00C02B37" w:rsidP="001A6B3D">
            <w:pPr>
              <w:rPr>
                <w:b/>
              </w:rPr>
            </w:pPr>
            <w:r w:rsidRPr="00C84A37">
              <w:rPr>
                <w:b/>
              </w:rPr>
              <w:t>Azione</w:t>
            </w:r>
          </w:p>
        </w:tc>
        <w:tc>
          <w:tcPr>
            <w:tcW w:w="6296" w:type="dxa"/>
            <w:gridSpan w:val="2"/>
          </w:tcPr>
          <w:p w14:paraId="570D4801" w14:textId="77777777" w:rsidR="00C02B37" w:rsidRPr="00C84A37" w:rsidRDefault="00C02B37" w:rsidP="001A6B3D">
            <w:pPr>
              <w:rPr>
                <w:b/>
              </w:rPr>
            </w:pPr>
            <w:r w:rsidRPr="00C84A37">
              <w:rPr>
                <w:b/>
              </w:rPr>
              <w:t>Risultato atteso</w:t>
            </w:r>
          </w:p>
        </w:tc>
        <w:tc>
          <w:tcPr>
            <w:tcW w:w="1117" w:type="dxa"/>
          </w:tcPr>
          <w:p w14:paraId="3390425A" w14:textId="77777777" w:rsidR="00C02B37" w:rsidRPr="00C84A37" w:rsidRDefault="00C02B37" w:rsidP="001A6B3D">
            <w:pPr>
              <w:rPr>
                <w:b/>
              </w:rPr>
            </w:pPr>
            <w:r w:rsidRPr="00C84A37">
              <w:rPr>
                <w:b/>
              </w:rPr>
              <w:t>Esito</w:t>
            </w:r>
          </w:p>
        </w:tc>
      </w:tr>
      <w:tr w:rsidR="00C02B37" w:rsidRPr="00C84A37" w14:paraId="1F06AD8C" w14:textId="77777777" w:rsidTr="001A6B3D">
        <w:trPr>
          <w:trHeight w:val="1800"/>
        </w:trPr>
        <w:tc>
          <w:tcPr>
            <w:tcW w:w="626" w:type="dxa"/>
          </w:tcPr>
          <w:p w14:paraId="187CDD8C" w14:textId="77777777" w:rsidR="00C02B37" w:rsidRPr="00C84A37" w:rsidRDefault="00C02B37" w:rsidP="001A6B3D">
            <w:r>
              <w:t>1</w:t>
            </w:r>
          </w:p>
        </w:tc>
        <w:tc>
          <w:tcPr>
            <w:tcW w:w="1815" w:type="dxa"/>
          </w:tcPr>
          <w:p w14:paraId="094BFB63"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42F7A8EE"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&lt;soap:Envelope xmlns:soap="http://schemas.xmlsoap.org/soap/envelope/"&gt;</w:t>
            </w:r>
          </w:p>
          <w:p w14:paraId="3218937F" w14:textId="77777777" w:rsidR="00C02B37" w:rsidRPr="00477158" w:rsidRDefault="00C02B37" w:rsidP="001A6B3D">
            <w:pPr>
              <w:shd w:val="clear" w:color="auto" w:fill="FFFFFE"/>
              <w:spacing w:line="240" w:lineRule="atLeast"/>
              <w:rPr>
                <w:sz w:val="16"/>
                <w:szCs w:val="16"/>
              </w:rPr>
            </w:pPr>
            <w:r w:rsidRPr="00477158">
              <w:rPr>
                <w:sz w:val="16"/>
                <w:szCs w:val="16"/>
                <w:lang w:val="en-GB"/>
              </w:rPr>
              <w:t xml:space="preserve">   </w:t>
            </w:r>
            <w:r w:rsidRPr="00477158">
              <w:rPr>
                <w:sz w:val="16"/>
                <w:szCs w:val="16"/>
              </w:rPr>
              <w:t>&lt;soap:Body&gt;</w:t>
            </w:r>
          </w:p>
          <w:p w14:paraId="73DF2B3A"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&lt;ns4:IdpAllineamentoPendenzeEnteOTF.Esito xmlns="http://www.cart.rete.toscana.it/servizi/iris_1_1/IdpHeader" xmlns:ns2="http://www.cart.rete.toscana.it/servizi/iris_1_1/IdpAllineamentoPendenze" xmlns:ns3="http://www.cart.rete.toscana.it/servizi/iris_1_1/IdpInclude" xmlns:ns4="http://www.cart.rete.toscana.it/servizi/iris_1_1/proxy" xmlns:ns5="http://www.cart.rete.toscana.it/servizi/iris_1_1/IdpEsito"&gt;</w:t>
            </w:r>
          </w:p>
          <w:p w14:paraId="538A43D5"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&lt;ns5:IdpEsitoOTF Versione="01.03-00"&gt;</w:t>
            </w:r>
          </w:p>
          <w:p w14:paraId="7A5934A4"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&lt;IdpHeader&gt;</w:t>
            </w:r>
          </w:p>
          <w:p w14:paraId="4B4577DB"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&lt;TRT&gt;</w:t>
            </w:r>
          </w:p>
          <w:p w14:paraId="4313E533"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&lt;ServiceName&gt;IdpAllineamentoPendenze&lt;/ServiceName&gt;</w:t>
            </w:r>
          </w:p>
          <w:p w14:paraId="6D4CAACB"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&lt;MsgId&gt;E2E1584113147698&lt;/MsgId&gt;</w:t>
            </w:r>
          </w:p>
          <w:p w14:paraId="314122B6"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&lt;XMLCrtDt&gt;2020-03-13T16:21:33+01:00&lt;/XMLCrtDt&gt;</w:t>
            </w:r>
          </w:p>
          <w:p w14:paraId="2ADD686D" w14:textId="77777777" w:rsidR="00C02B37" w:rsidRPr="00477158" w:rsidRDefault="00C02B37" w:rsidP="001A6B3D">
            <w:pPr>
              <w:shd w:val="clear" w:color="auto" w:fill="FFFFFE"/>
              <w:spacing w:line="240" w:lineRule="atLeast"/>
              <w:rPr>
                <w:sz w:val="16"/>
                <w:szCs w:val="16"/>
                <w:lang w:val="en-GB"/>
              </w:rPr>
            </w:pPr>
            <w:r w:rsidRPr="00477158">
              <w:rPr>
                <w:sz w:val="16"/>
                <w:szCs w:val="16"/>
              </w:rPr>
              <w:t xml:space="preserve">                  </w:t>
            </w:r>
            <w:r w:rsidRPr="00477158">
              <w:rPr>
                <w:sz w:val="16"/>
                <w:szCs w:val="16"/>
                <w:lang w:val="en-GB"/>
              </w:rPr>
              <w:t>&lt;Sender&gt;</w:t>
            </w:r>
          </w:p>
          <w:p w14:paraId="0AFBDBF1"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&lt;SenderId&gt;RECEIVERID&lt;/SenderId&gt;</w:t>
            </w:r>
          </w:p>
          <w:p w14:paraId="7B3164D2"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&lt;SenderSys&gt;RECEIVERSYS&lt;/SenderSys&gt;</w:t>
            </w:r>
          </w:p>
          <w:p w14:paraId="30F5B5F0"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&lt;/Sender&gt;</w:t>
            </w:r>
          </w:p>
          <w:p w14:paraId="5D519685"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&lt;Receiver&gt;</w:t>
            </w:r>
          </w:p>
          <w:p w14:paraId="1E086075"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&lt;ReceiverId&gt;62839520376&lt;/ReceiverId&gt;</w:t>
            </w:r>
          </w:p>
          <w:p w14:paraId="426930CF"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&lt;ReceiverSys&gt;SIL_62839520376&lt;/ReceiverSys&gt;</w:t>
            </w:r>
          </w:p>
          <w:p w14:paraId="588259E7" w14:textId="77777777" w:rsidR="00C02B37" w:rsidRPr="00477158" w:rsidRDefault="00C02B37" w:rsidP="001A6B3D">
            <w:pPr>
              <w:shd w:val="clear" w:color="auto" w:fill="FFFFFE"/>
              <w:spacing w:line="240" w:lineRule="atLeast"/>
              <w:rPr>
                <w:sz w:val="16"/>
                <w:szCs w:val="16"/>
              </w:rPr>
            </w:pPr>
            <w:r w:rsidRPr="00477158">
              <w:rPr>
                <w:sz w:val="16"/>
                <w:szCs w:val="16"/>
                <w:lang w:val="en-GB"/>
              </w:rPr>
              <w:t xml:space="preserve">                  </w:t>
            </w:r>
            <w:r w:rsidRPr="00477158">
              <w:rPr>
                <w:sz w:val="16"/>
                <w:szCs w:val="16"/>
              </w:rPr>
              <w:t>&lt;/Receiver&gt;</w:t>
            </w:r>
          </w:p>
          <w:p w14:paraId="1BBFD18E"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&lt;/TRT&gt;</w:t>
            </w:r>
          </w:p>
          <w:p w14:paraId="28D6F7E0"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&lt;E2E&gt;</w:t>
            </w:r>
          </w:p>
          <w:p w14:paraId="59F00432"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&lt;E2ESrvcNm&gt;IdpAllineamentoPendenze&lt;/E2ESrvcNm&gt;</w:t>
            </w:r>
          </w:p>
          <w:p w14:paraId="67DDD85D"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&lt;E2EMsgId&gt;E2E1584113147698&lt;/E2EMsgId&gt;</w:t>
            </w:r>
          </w:p>
          <w:p w14:paraId="44C25EB2"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&lt;XMLCrtDt&gt;2020-03-13T16:21:33+01:00&lt;/XMLCrtDt&gt;</w:t>
            </w:r>
          </w:p>
          <w:p w14:paraId="6FB7B69E"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&lt;Sender&gt;</w:t>
            </w:r>
          </w:p>
          <w:p w14:paraId="75E5B113" w14:textId="77777777" w:rsidR="00C02B37" w:rsidRPr="00D12AA7" w:rsidRDefault="00C02B37" w:rsidP="001A6B3D">
            <w:pPr>
              <w:shd w:val="clear" w:color="auto" w:fill="FFFFFE"/>
              <w:spacing w:line="240" w:lineRule="atLeast"/>
              <w:rPr>
                <w:sz w:val="16"/>
                <w:szCs w:val="16"/>
              </w:rPr>
            </w:pPr>
            <w:r w:rsidRPr="00D12AA7">
              <w:rPr>
                <w:sz w:val="16"/>
                <w:szCs w:val="16"/>
              </w:rPr>
              <w:t xml:space="preserve">                     &lt;E2ESndrId&gt;RECEIVERID&lt;/E2ESndrId&gt;</w:t>
            </w:r>
          </w:p>
          <w:p w14:paraId="07C7127A" w14:textId="77777777" w:rsidR="00C02B37" w:rsidRPr="00D12AA7" w:rsidRDefault="00C02B37" w:rsidP="001A6B3D">
            <w:pPr>
              <w:shd w:val="clear" w:color="auto" w:fill="FFFFFE"/>
              <w:spacing w:line="240" w:lineRule="atLeast"/>
              <w:rPr>
                <w:sz w:val="16"/>
                <w:szCs w:val="16"/>
              </w:rPr>
            </w:pPr>
            <w:r w:rsidRPr="00D12AA7">
              <w:rPr>
                <w:sz w:val="16"/>
                <w:szCs w:val="16"/>
              </w:rPr>
              <w:t xml:space="preserve">                     &lt;E2ESndrSys&gt;RECEIVERSYS&lt;/E2ESndrSys&gt;</w:t>
            </w:r>
          </w:p>
          <w:p w14:paraId="7B1C8D6F" w14:textId="77777777" w:rsidR="00C02B37" w:rsidRPr="00D12AA7" w:rsidRDefault="00C02B37" w:rsidP="001A6B3D">
            <w:pPr>
              <w:shd w:val="clear" w:color="auto" w:fill="FFFFFE"/>
              <w:spacing w:line="240" w:lineRule="atLeast"/>
              <w:rPr>
                <w:sz w:val="16"/>
                <w:szCs w:val="16"/>
              </w:rPr>
            </w:pPr>
            <w:r w:rsidRPr="00D12AA7">
              <w:rPr>
                <w:sz w:val="16"/>
                <w:szCs w:val="16"/>
              </w:rPr>
              <w:t xml:space="preserve">                  &lt;/Sender&gt;</w:t>
            </w:r>
          </w:p>
          <w:p w14:paraId="116AE798" w14:textId="77777777" w:rsidR="00C02B37" w:rsidRPr="00D12AA7" w:rsidRDefault="00C02B37" w:rsidP="001A6B3D">
            <w:pPr>
              <w:shd w:val="clear" w:color="auto" w:fill="FFFFFE"/>
              <w:spacing w:line="240" w:lineRule="atLeast"/>
              <w:rPr>
                <w:sz w:val="16"/>
                <w:szCs w:val="16"/>
              </w:rPr>
            </w:pPr>
            <w:r w:rsidRPr="00D12AA7">
              <w:rPr>
                <w:sz w:val="16"/>
                <w:szCs w:val="16"/>
              </w:rPr>
              <w:t xml:space="preserve">                  &lt;Receiver&gt;</w:t>
            </w:r>
          </w:p>
          <w:p w14:paraId="4D4366E5" w14:textId="77777777" w:rsidR="00C02B37" w:rsidRPr="00477158" w:rsidRDefault="00C02B37" w:rsidP="001A6B3D">
            <w:pPr>
              <w:shd w:val="clear" w:color="auto" w:fill="FFFFFE"/>
              <w:spacing w:line="240" w:lineRule="atLeast"/>
              <w:rPr>
                <w:sz w:val="16"/>
                <w:szCs w:val="16"/>
              </w:rPr>
            </w:pPr>
            <w:r w:rsidRPr="00D12AA7">
              <w:rPr>
                <w:sz w:val="16"/>
                <w:szCs w:val="16"/>
              </w:rPr>
              <w:t xml:space="preserve">                     </w:t>
            </w:r>
            <w:r w:rsidRPr="00477158">
              <w:rPr>
                <w:sz w:val="16"/>
                <w:szCs w:val="16"/>
              </w:rPr>
              <w:t>&lt;E2ERcvrId&gt;62839520376&lt;/E2ERcvrId&gt;</w:t>
            </w:r>
          </w:p>
          <w:p w14:paraId="2DCF2D45"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&lt;E2ERcvrSys&gt;SIL_62839520376&lt;/E2ERcvrSys&gt;</w:t>
            </w:r>
          </w:p>
          <w:p w14:paraId="00086DE3"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&lt;/Receiver&gt;</w:t>
            </w:r>
          </w:p>
          <w:p w14:paraId="5E6C4B52"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&lt;/E2E&gt;</w:t>
            </w:r>
          </w:p>
          <w:p w14:paraId="7B9268EC"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&lt;/IdpHeader&gt;</w:t>
            </w:r>
          </w:p>
          <w:p w14:paraId="3AD00EEF"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&lt;ns5:IdpBody&gt;</w:t>
            </w:r>
          </w:p>
          <w:p w14:paraId="5AD9C190"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&lt;ns5:InfoMessaggio&gt;</w:t>
            </w:r>
          </w:p>
          <w:p w14:paraId="6EE389E0" w14:textId="77777777" w:rsidR="00C02B37" w:rsidRPr="00477158" w:rsidRDefault="00C02B37" w:rsidP="001A6B3D">
            <w:pPr>
              <w:shd w:val="clear" w:color="auto" w:fill="FFFFFE"/>
              <w:spacing w:line="240" w:lineRule="atLeast"/>
              <w:rPr>
                <w:sz w:val="16"/>
                <w:szCs w:val="16"/>
              </w:rPr>
            </w:pPr>
            <w:r w:rsidRPr="00477158">
              <w:rPr>
                <w:sz w:val="16"/>
                <w:szCs w:val="16"/>
              </w:rPr>
              <w:lastRenderedPageBreak/>
              <w:t xml:space="preserve">                  &lt;ns5:Stato&gt;Elaborato Correttamente&lt;/ns5:Stato&gt;</w:t>
            </w:r>
          </w:p>
          <w:p w14:paraId="2A2D4B0A"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&lt;/ns5:InfoMessaggio&gt;</w:t>
            </w:r>
          </w:p>
          <w:p w14:paraId="26A4916E"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&lt;/ns5:IdpBody&gt;</w:t>
            </w:r>
          </w:p>
          <w:p w14:paraId="126BF7CA"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&lt;/ns5:IdpEsitoOTF&gt;</w:t>
            </w:r>
          </w:p>
          <w:p w14:paraId="530DB728"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&lt;/ns4:IdpAllineamentoPendenzeEnteOTF.Esito&gt;</w:t>
            </w:r>
          </w:p>
          <w:p w14:paraId="50384AE7"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&lt;/soap:Body&gt;</w:t>
            </w:r>
          </w:p>
          <w:p w14:paraId="1A9E63CD" w14:textId="77777777" w:rsidR="00C02B37" w:rsidRPr="00477158" w:rsidRDefault="00C02B37" w:rsidP="001A6B3D">
            <w:pPr>
              <w:shd w:val="clear" w:color="auto" w:fill="FFFFFE"/>
              <w:spacing w:line="240" w:lineRule="atLeast"/>
              <w:rPr>
                <w:sz w:val="16"/>
                <w:szCs w:val="16"/>
              </w:rPr>
            </w:pPr>
            <w:r w:rsidRPr="00477158">
              <w:rPr>
                <w:sz w:val="16"/>
                <w:szCs w:val="16"/>
              </w:rPr>
              <w:t>&lt;/soap:Envelope&gt;</w:t>
            </w:r>
          </w:p>
        </w:tc>
        <w:tc>
          <w:tcPr>
            <w:tcW w:w="1117" w:type="dxa"/>
            <w:vAlign w:val="center"/>
          </w:tcPr>
          <w:p w14:paraId="496767D2"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5E3C878F" w14:textId="77777777" w:rsidR="00C02B37" w:rsidRDefault="00C02B37" w:rsidP="00C02B37"/>
    <w:p w14:paraId="53295F86" w14:textId="77777777" w:rsidR="00C02B37" w:rsidRDefault="00C02B37" w:rsidP="00C02B37">
      <w:pPr>
        <w:pStyle w:val="Titolo4"/>
      </w:pPr>
      <w:r w:rsidRPr="00A04A39">
        <w:t>TC_</w:t>
      </w:r>
      <w:r>
        <w:t>ALLINEAMENTO_03</w:t>
      </w:r>
    </w:p>
    <w:tbl>
      <w:tblPr>
        <w:tblStyle w:val="Grigliatabella"/>
        <w:tblW w:w="9854" w:type="dxa"/>
        <w:tblLook w:val="04A0" w:firstRow="1" w:lastRow="0" w:firstColumn="1" w:lastColumn="0" w:noHBand="0" w:noVBand="1"/>
      </w:tblPr>
      <w:tblGrid>
        <w:gridCol w:w="626"/>
        <w:gridCol w:w="1815"/>
        <w:gridCol w:w="1784"/>
        <w:gridCol w:w="4512"/>
        <w:gridCol w:w="1117"/>
      </w:tblGrid>
      <w:tr w:rsidR="00C02B37" w:rsidRPr="00C84A37" w14:paraId="14DE00E4" w14:textId="77777777" w:rsidTr="001A6B3D">
        <w:trPr>
          <w:gridAfter w:val="2"/>
          <w:wAfter w:w="5629" w:type="dxa"/>
          <w:trHeight w:val="583"/>
        </w:trPr>
        <w:tc>
          <w:tcPr>
            <w:tcW w:w="4225" w:type="dxa"/>
            <w:gridSpan w:val="3"/>
            <w:shd w:val="clear" w:color="auto" w:fill="DEEAF6" w:themeFill="accent1" w:themeFillTint="33"/>
          </w:tcPr>
          <w:p w14:paraId="75428B11" w14:textId="77777777" w:rsidR="00C02B37" w:rsidRPr="00C84A37" w:rsidRDefault="00C02B37" w:rsidP="001A6B3D">
            <w:pPr>
              <w:rPr>
                <w:b/>
              </w:rPr>
            </w:pPr>
            <w:r w:rsidRPr="00C84A37">
              <w:rPr>
                <w:b/>
              </w:rPr>
              <w:t>TC_</w:t>
            </w:r>
            <w:r>
              <w:rPr>
                <w:b/>
              </w:rPr>
              <w:t>ALLINEAMENTO_03</w:t>
            </w:r>
          </w:p>
        </w:tc>
      </w:tr>
      <w:tr w:rsidR="00C02B37" w:rsidRPr="00C84A37" w14:paraId="44E4CA00" w14:textId="77777777" w:rsidTr="001A6B3D">
        <w:trPr>
          <w:trHeight w:val="550"/>
        </w:trPr>
        <w:tc>
          <w:tcPr>
            <w:tcW w:w="2441" w:type="dxa"/>
            <w:gridSpan w:val="2"/>
          </w:tcPr>
          <w:p w14:paraId="23D4EC18" w14:textId="77777777" w:rsidR="00C02B37" w:rsidRPr="00C84A37" w:rsidRDefault="00C02B37" w:rsidP="001A6B3D">
            <w:pPr>
              <w:rPr>
                <w:b/>
              </w:rPr>
            </w:pPr>
            <w:r w:rsidRPr="00C84A37">
              <w:rPr>
                <w:b/>
              </w:rPr>
              <w:t>Titolo</w:t>
            </w:r>
          </w:p>
        </w:tc>
        <w:tc>
          <w:tcPr>
            <w:tcW w:w="7413" w:type="dxa"/>
            <w:gridSpan w:val="3"/>
          </w:tcPr>
          <w:p w14:paraId="3A721036" w14:textId="77777777" w:rsidR="00C02B37" w:rsidRPr="00C84A37" w:rsidRDefault="00C02B37" w:rsidP="001A6B3D">
            <w:r>
              <w:rPr>
                <w:sz w:val="20"/>
                <w:szCs w:val="20"/>
              </w:rPr>
              <w:t>Aggiornamento dati posizione singola su Tributo 1 con debitore 1</w:t>
            </w:r>
          </w:p>
        </w:tc>
      </w:tr>
      <w:tr w:rsidR="00C02B37" w:rsidRPr="00C84A37" w14:paraId="4D332200" w14:textId="77777777" w:rsidTr="001A6B3D">
        <w:trPr>
          <w:trHeight w:val="550"/>
        </w:trPr>
        <w:tc>
          <w:tcPr>
            <w:tcW w:w="2441" w:type="dxa"/>
            <w:gridSpan w:val="2"/>
          </w:tcPr>
          <w:p w14:paraId="1826286F" w14:textId="77777777" w:rsidR="00C02B37" w:rsidRPr="00C84A37" w:rsidRDefault="00C02B37" w:rsidP="001A6B3D">
            <w:pPr>
              <w:rPr>
                <w:b/>
              </w:rPr>
            </w:pPr>
            <w:r w:rsidRPr="00C84A37">
              <w:rPr>
                <w:b/>
              </w:rPr>
              <w:t>Descrizione</w:t>
            </w:r>
          </w:p>
        </w:tc>
        <w:tc>
          <w:tcPr>
            <w:tcW w:w="7413" w:type="dxa"/>
            <w:gridSpan w:val="3"/>
          </w:tcPr>
          <w:p w14:paraId="0AE9FA47" w14:textId="77777777" w:rsidR="00C02B37" w:rsidRPr="00840714" w:rsidRDefault="00C02B37" w:rsidP="001A6B3D">
            <w:pPr>
              <w:rPr>
                <w:u w:val="single"/>
              </w:rPr>
            </w:pPr>
            <w:r>
              <w:t>Aggiornamento dei dati modificabili di una pendenza già inserita</w:t>
            </w:r>
          </w:p>
        </w:tc>
      </w:tr>
      <w:tr w:rsidR="00C02B37" w:rsidRPr="00C84A37" w14:paraId="505F8E47" w14:textId="77777777" w:rsidTr="001A6B3D">
        <w:trPr>
          <w:trHeight w:val="550"/>
        </w:trPr>
        <w:tc>
          <w:tcPr>
            <w:tcW w:w="2441" w:type="dxa"/>
            <w:gridSpan w:val="2"/>
          </w:tcPr>
          <w:p w14:paraId="3DAC3A49" w14:textId="77777777" w:rsidR="00C02B37" w:rsidRPr="00C84A37" w:rsidRDefault="00C02B37" w:rsidP="001A6B3D">
            <w:pPr>
              <w:rPr>
                <w:b/>
              </w:rPr>
            </w:pPr>
            <w:r>
              <w:rPr>
                <w:b/>
              </w:rPr>
              <w:t>Id Ruolo/Attore</w:t>
            </w:r>
          </w:p>
        </w:tc>
        <w:tc>
          <w:tcPr>
            <w:tcW w:w="7413" w:type="dxa"/>
            <w:gridSpan w:val="3"/>
          </w:tcPr>
          <w:p w14:paraId="1344C5A9" w14:textId="77777777" w:rsidR="00C02B37" w:rsidRDefault="00C02B37" w:rsidP="001A6B3D">
            <w:r>
              <w:t>005</w:t>
            </w:r>
          </w:p>
        </w:tc>
      </w:tr>
      <w:tr w:rsidR="00C02B37" w:rsidRPr="00C84A37" w14:paraId="11565114" w14:textId="77777777" w:rsidTr="001A6B3D">
        <w:tc>
          <w:tcPr>
            <w:tcW w:w="2441" w:type="dxa"/>
            <w:gridSpan w:val="2"/>
            <w:vAlign w:val="center"/>
          </w:tcPr>
          <w:p w14:paraId="7CE2283C" w14:textId="77777777" w:rsidR="00C02B37" w:rsidRPr="00C84A37" w:rsidRDefault="00C02B37" w:rsidP="001A6B3D">
            <w:pPr>
              <w:rPr>
                <w:b/>
              </w:rPr>
            </w:pPr>
            <w:r w:rsidRPr="00C84A37">
              <w:rPr>
                <w:b/>
              </w:rPr>
              <w:t>Pre-condizioni</w:t>
            </w:r>
          </w:p>
        </w:tc>
        <w:tc>
          <w:tcPr>
            <w:tcW w:w="7413" w:type="dxa"/>
            <w:gridSpan w:val="3"/>
            <w:vAlign w:val="center"/>
          </w:tcPr>
          <w:p w14:paraId="0B2E7BF6" w14:textId="77777777" w:rsidR="00C02B37" w:rsidRPr="00C84A37" w:rsidRDefault="00C02B37" w:rsidP="001A6B3D">
            <w:pPr>
              <w:pStyle w:val="Paragrafoelenco"/>
              <w:numPr>
                <w:ilvl w:val="0"/>
                <w:numId w:val="7"/>
              </w:numPr>
              <w:ind w:left="714" w:hanging="357"/>
            </w:pPr>
            <w:r>
              <w:t>La posizione deve essere correttamente inserita nel sistema quindi lo step TC_ALLINEAMENTO_01 deve essere stata eseguita con successo</w:t>
            </w:r>
          </w:p>
        </w:tc>
      </w:tr>
      <w:tr w:rsidR="00C02B37" w:rsidRPr="00C84A37" w14:paraId="44554975" w14:textId="77777777" w:rsidTr="001A6B3D">
        <w:tc>
          <w:tcPr>
            <w:tcW w:w="2441" w:type="dxa"/>
            <w:gridSpan w:val="2"/>
            <w:vAlign w:val="center"/>
          </w:tcPr>
          <w:p w14:paraId="37713566" w14:textId="77777777" w:rsidR="00C02B37" w:rsidRPr="00C84A37" w:rsidRDefault="00C02B37" w:rsidP="001A6B3D">
            <w:pPr>
              <w:rPr>
                <w:b/>
              </w:rPr>
            </w:pPr>
            <w:r>
              <w:rPr>
                <w:b/>
              </w:rPr>
              <w:t>Post-condizioni</w:t>
            </w:r>
          </w:p>
        </w:tc>
        <w:tc>
          <w:tcPr>
            <w:tcW w:w="7413" w:type="dxa"/>
            <w:gridSpan w:val="3"/>
            <w:vAlign w:val="center"/>
          </w:tcPr>
          <w:p w14:paraId="0D1A4853" w14:textId="77777777" w:rsidR="00C02B37" w:rsidRDefault="00C02B37" w:rsidP="001A6B3D">
            <w:pPr>
              <w:pStyle w:val="Paragrafoelenco"/>
              <w:numPr>
                <w:ilvl w:val="0"/>
                <w:numId w:val="7"/>
              </w:numPr>
              <w:ind w:left="714" w:hanging="357"/>
            </w:pPr>
            <w:r>
              <w:t xml:space="preserve">I dati (nello specifico l’importo) della posizione precedentemente inserita vengono aggiornati  </w:t>
            </w:r>
          </w:p>
        </w:tc>
      </w:tr>
      <w:tr w:rsidR="00C02B37" w:rsidRPr="00C84A37" w14:paraId="6A49F2D9" w14:textId="77777777" w:rsidTr="001A6B3D">
        <w:tc>
          <w:tcPr>
            <w:tcW w:w="2441" w:type="dxa"/>
            <w:gridSpan w:val="2"/>
            <w:vAlign w:val="center"/>
          </w:tcPr>
          <w:p w14:paraId="16EFD4EA" w14:textId="77777777" w:rsidR="00C02B37" w:rsidRPr="00C84A37" w:rsidRDefault="00C02B37" w:rsidP="001A6B3D">
            <w:pPr>
              <w:rPr>
                <w:b/>
              </w:rPr>
            </w:pPr>
            <w:r>
              <w:rPr>
                <w:b/>
              </w:rPr>
              <w:t>Input</w:t>
            </w:r>
          </w:p>
        </w:tc>
        <w:tc>
          <w:tcPr>
            <w:tcW w:w="7413" w:type="dxa"/>
            <w:gridSpan w:val="3"/>
            <w:vAlign w:val="center"/>
          </w:tcPr>
          <w:p w14:paraId="09C7CC75" w14:textId="77777777" w:rsidR="00C02B37" w:rsidRPr="00D12AA7" w:rsidRDefault="00C02B37" w:rsidP="001A6B3D">
            <w:pPr>
              <w:rPr>
                <w:sz w:val="16"/>
                <w:szCs w:val="16"/>
                <w:lang w:val="en-GB"/>
              </w:rPr>
            </w:pPr>
            <w:r w:rsidRPr="00D12AA7">
              <w:rPr>
                <w:sz w:val="16"/>
                <w:szCs w:val="16"/>
                <w:lang w:val="en-GB"/>
              </w:rPr>
              <w:t xml:space="preserve">&lt;soapenv:Envelope </w:t>
            </w:r>
          </w:p>
          <w:p w14:paraId="50FB67DD" w14:textId="77777777" w:rsidR="00C02B37" w:rsidRPr="00D12AA7" w:rsidRDefault="00C02B37" w:rsidP="001A6B3D">
            <w:pPr>
              <w:rPr>
                <w:sz w:val="16"/>
                <w:szCs w:val="16"/>
                <w:lang w:val="en-GB"/>
              </w:rPr>
            </w:pPr>
            <w:r w:rsidRPr="00D12AA7">
              <w:rPr>
                <w:sz w:val="16"/>
                <w:szCs w:val="16"/>
                <w:lang w:val="en-GB"/>
              </w:rPr>
              <w:t xml:space="preserve">xmlns:soapenv="http://schemas.xmlsoap.org/soap/envelope/" </w:t>
            </w:r>
          </w:p>
          <w:p w14:paraId="57CC6E70" w14:textId="77777777" w:rsidR="00C02B37" w:rsidRPr="00D12AA7" w:rsidRDefault="00C02B37" w:rsidP="001A6B3D">
            <w:pPr>
              <w:rPr>
                <w:sz w:val="16"/>
                <w:szCs w:val="16"/>
                <w:lang w:val="en-GB"/>
              </w:rPr>
            </w:pPr>
            <w:r w:rsidRPr="00D12AA7">
              <w:rPr>
                <w:sz w:val="16"/>
                <w:szCs w:val="16"/>
                <w:lang w:val="en-GB"/>
              </w:rPr>
              <w:t xml:space="preserve">xmlns:prox="http://www.cart.rete.toscana.it/servizi/iris_1_1/proxy" </w:t>
            </w:r>
          </w:p>
          <w:p w14:paraId="58B5A0C4" w14:textId="77777777" w:rsidR="00C02B37" w:rsidRPr="00D12AA7" w:rsidRDefault="00C02B37" w:rsidP="001A6B3D">
            <w:pPr>
              <w:rPr>
                <w:sz w:val="16"/>
                <w:szCs w:val="16"/>
                <w:lang w:val="en-GB"/>
              </w:rPr>
            </w:pPr>
            <w:r w:rsidRPr="00D12AA7">
              <w:rPr>
                <w:sz w:val="16"/>
                <w:szCs w:val="16"/>
                <w:lang w:val="en-GB"/>
              </w:rPr>
              <w:t xml:space="preserve">xmlns:idp="http://www.cart.rete.toscana.it/servizi/iris_1_1/IdpAllineamentoPendenze" </w:t>
            </w:r>
          </w:p>
          <w:p w14:paraId="4AE5767D" w14:textId="77777777" w:rsidR="00C02B37" w:rsidRPr="00D12AA7" w:rsidRDefault="00C02B37" w:rsidP="001A6B3D">
            <w:pPr>
              <w:rPr>
                <w:sz w:val="16"/>
                <w:szCs w:val="16"/>
                <w:lang w:val="en-GB"/>
              </w:rPr>
            </w:pPr>
            <w:r w:rsidRPr="00D12AA7">
              <w:rPr>
                <w:sz w:val="16"/>
                <w:szCs w:val="16"/>
                <w:lang w:val="en-GB"/>
              </w:rPr>
              <w:t xml:space="preserve">xmlns:idp1="http://www.cart.rete.toscana.it/servizi/iris_1_1/IdpHeader" </w:t>
            </w:r>
          </w:p>
          <w:p w14:paraId="5FFF79D7" w14:textId="77777777" w:rsidR="00C02B37" w:rsidRPr="00D12AA7" w:rsidRDefault="00C02B37" w:rsidP="001A6B3D">
            <w:pPr>
              <w:rPr>
                <w:sz w:val="16"/>
                <w:szCs w:val="16"/>
                <w:lang w:val="en-GB"/>
              </w:rPr>
            </w:pPr>
            <w:r w:rsidRPr="00D12AA7">
              <w:rPr>
                <w:sz w:val="16"/>
                <w:szCs w:val="16"/>
                <w:lang w:val="en-GB"/>
              </w:rPr>
              <w:t>xmlns:idp2="http://www.cart.rete.toscana.it/servizi/iris_1_1/IdpInclude"&gt;</w:t>
            </w:r>
          </w:p>
          <w:p w14:paraId="66F2248A" w14:textId="77777777" w:rsidR="00C02B37" w:rsidRPr="00477158" w:rsidRDefault="00C02B37" w:rsidP="001A6B3D">
            <w:pPr>
              <w:rPr>
                <w:sz w:val="16"/>
                <w:szCs w:val="16"/>
                <w:lang w:val="en-GB"/>
              </w:rPr>
            </w:pPr>
            <w:r w:rsidRPr="00D12AA7">
              <w:rPr>
                <w:sz w:val="16"/>
                <w:szCs w:val="16"/>
                <w:lang w:val="en-GB"/>
              </w:rPr>
              <w:t xml:space="preserve">   </w:t>
            </w:r>
            <w:r w:rsidRPr="00477158">
              <w:rPr>
                <w:sz w:val="16"/>
                <w:szCs w:val="16"/>
                <w:lang w:val="en-GB"/>
              </w:rPr>
              <w:t>&lt;soapenv:Header/&gt;</w:t>
            </w:r>
          </w:p>
          <w:p w14:paraId="7270B080" w14:textId="77777777" w:rsidR="00C02B37" w:rsidRPr="00477158" w:rsidRDefault="00C02B37" w:rsidP="001A6B3D">
            <w:pPr>
              <w:rPr>
                <w:sz w:val="16"/>
                <w:szCs w:val="16"/>
                <w:lang w:val="en-GB"/>
              </w:rPr>
            </w:pPr>
            <w:r w:rsidRPr="00477158">
              <w:rPr>
                <w:sz w:val="16"/>
                <w:szCs w:val="16"/>
                <w:lang w:val="en-GB"/>
              </w:rPr>
              <w:t xml:space="preserve">   &lt;soapenv:Body&gt;</w:t>
            </w:r>
          </w:p>
          <w:p w14:paraId="68300DB1" w14:textId="77777777" w:rsidR="00C02B37" w:rsidRPr="00477158" w:rsidRDefault="00C02B37" w:rsidP="001A6B3D">
            <w:pPr>
              <w:rPr>
                <w:sz w:val="16"/>
                <w:szCs w:val="16"/>
                <w:lang w:val="en-GB"/>
              </w:rPr>
            </w:pPr>
            <w:r w:rsidRPr="00477158">
              <w:rPr>
                <w:sz w:val="16"/>
                <w:szCs w:val="16"/>
                <w:lang w:val="en-GB"/>
              </w:rPr>
              <w:t xml:space="preserve">      &lt;prox:IdpAllineamentoPendenzeEnteOTF&gt;</w:t>
            </w:r>
          </w:p>
          <w:p w14:paraId="168A2E6C" w14:textId="77777777" w:rsidR="00C02B37" w:rsidRPr="00477158" w:rsidRDefault="00C02B37" w:rsidP="001A6B3D">
            <w:pPr>
              <w:rPr>
                <w:sz w:val="16"/>
                <w:szCs w:val="16"/>
              </w:rPr>
            </w:pPr>
            <w:r w:rsidRPr="00477158">
              <w:rPr>
                <w:sz w:val="16"/>
                <w:szCs w:val="16"/>
                <w:lang w:val="en-GB"/>
              </w:rPr>
              <w:t xml:space="preserve">         </w:t>
            </w:r>
            <w:r w:rsidRPr="00477158">
              <w:rPr>
                <w:sz w:val="16"/>
                <w:szCs w:val="16"/>
              </w:rPr>
              <w:t>&lt;idp:IdpAllineamentoPendenzeOTF Versione="01.03-03"&gt;</w:t>
            </w:r>
          </w:p>
          <w:p w14:paraId="4E23A705" w14:textId="77777777" w:rsidR="00C02B37" w:rsidRPr="00477158" w:rsidRDefault="00C02B37" w:rsidP="001A6B3D">
            <w:pPr>
              <w:rPr>
                <w:sz w:val="16"/>
                <w:szCs w:val="16"/>
              </w:rPr>
            </w:pPr>
            <w:r w:rsidRPr="00477158">
              <w:rPr>
                <w:sz w:val="16"/>
                <w:szCs w:val="16"/>
              </w:rPr>
              <w:t xml:space="preserve">         </w:t>
            </w:r>
          </w:p>
          <w:p w14:paraId="48CB5716" w14:textId="77777777" w:rsidR="00C02B37" w:rsidRPr="00477158" w:rsidRDefault="00C02B37" w:rsidP="001A6B3D">
            <w:pPr>
              <w:rPr>
                <w:sz w:val="16"/>
                <w:szCs w:val="16"/>
              </w:rPr>
            </w:pPr>
            <w:r w:rsidRPr="00477158">
              <w:rPr>
                <w:sz w:val="16"/>
                <w:szCs w:val="16"/>
              </w:rPr>
              <w:t xml:space="preserve">            &lt;idp1:IdpHeader&gt;</w:t>
            </w:r>
          </w:p>
          <w:p w14:paraId="3BD8D2E4" w14:textId="77777777" w:rsidR="00C02B37" w:rsidRPr="00477158" w:rsidRDefault="00C02B37" w:rsidP="001A6B3D">
            <w:pPr>
              <w:rPr>
                <w:sz w:val="16"/>
                <w:szCs w:val="16"/>
              </w:rPr>
            </w:pPr>
            <w:r w:rsidRPr="00477158">
              <w:rPr>
                <w:sz w:val="16"/>
                <w:szCs w:val="16"/>
              </w:rPr>
              <w:t xml:space="preserve">               &lt;idp1:TRT&gt;</w:t>
            </w:r>
          </w:p>
          <w:p w14:paraId="081F3DE3" w14:textId="77777777" w:rsidR="00C02B37" w:rsidRPr="00477158" w:rsidRDefault="00C02B37" w:rsidP="001A6B3D">
            <w:pPr>
              <w:rPr>
                <w:sz w:val="16"/>
                <w:szCs w:val="16"/>
              </w:rPr>
            </w:pPr>
            <w:r w:rsidRPr="00477158">
              <w:rPr>
                <w:sz w:val="16"/>
                <w:szCs w:val="16"/>
              </w:rPr>
              <w:t xml:space="preserve">                  &lt;idp1:ServiceName&gt;IdpAllineamentoPendenze&lt;/idp1:ServiceName&gt;</w:t>
            </w:r>
          </w:p>
          <w:p w14:paraId="3195E4C3" w14:textId="77777777" w:rsidR="00C02B37" w:rsidRPr="00477158" w:rsidRDefault="00C02B37" w:rsidP="001A6B3D">
            <w:pPr>
              <w:rPr>
                <w:sz w:val="16"/>
                <w:szCs w:val="16"/>
                <w:lang w:val="en-GB"/>
              </w:rPr>
            </w:pPr>
            <w:r w:rsidRPr="00477158">
              <w:rPr>
                <w:sz w:val="16"/>
                <w:szCs w:val="16"/>
              </w:rPr>
              <w:t xml:space="preserve">                  </w:t>
            </w:r>
            <w:r w:rsidRPr="00477158">
              <w:rPr>
                <w:sz w:val="16"/>
                <w:szCs w:val="16"/>
                <w:lang w:val="en-GB"/>
              </w:rPr>
              <w:t>&lt;idp1:MsgId&gt;TRT1584113148016&lt;/idp1:MsgId&gt;</w:t>
            </w:r>
          </w:p>
          <w:p w14:paraId="5E75E8A0" w14:textId="77777777" w:rsidR="00C02B37" w:rsidRPr="00477158" w:rsidRDefault="00C02B37" w:rsidP="001A6B3D">
            <w:pPr>
              <w:rPr>
                <w:sz w:val="16"/>
                <w:szCs w:val="16"/>
                <w:lang w:val="en-GB"/>
              </w:rPr>
            </w:pPr>
            <w:r w:rsidRPr="00477158">
              <w:rPr>
                <w:sz w:val="16"/>
                <w:szCs w:val="16"/>
                <w:lang w:val="en-GB"/>
              </w:rPr>
              <w:t xml:space="preserve">                  &lt;idp1:XMLCrtDt&gt;2020-03-13T16:25:48.029+01:00&lt;/idp1:XMLCrtDt&gt;</w:t>
            </w:r>
          </w:p>
          <w:p w14:paraId="6C6A2F85" w14:textId="77777777" w:rsidR="00C02B37" w:rsidRPr="00477158" w:rsidRDefault="00C02B37" w:rsidP="001A6B3D">
            <w:pPr>
              <w:rPr>
                <w:sz w:val="16"/>
                <w:szCs w:val="16"/>
                <w:lang w:val="en-GB"/>
              </w:rPr>
            </w:pPr>
            <w:r w:rsidRPr="00477158">
              <w:rPr>
                <w:sz w:val="16"/>
                <w:szCs w:val="16"/>
                <w:lang w:val="en-GB"/>
              </w:rPr>
              <w:t xml:space="preserve">                  &lt;idp1:Sender&gt;</w:t>
            </w:r>
          </w:p>
          <w:p w14:paraId="40ADE2A6" w14:textId="77777777" w:rsidR="00C02B37" w:rsidRPr="00477158" w:rsidRDefault="00C02B37" w:rsidP="001A6B3D">
            <w:pPr>
              <w:rPr>
                <w:sz w:val="16"/>
                <w:szCs w:val="16"/>
                <w:lang w:val="en-GB"/>
              </w:rPr>
            </w:pPr>
            <w:r w:rsidRPr="00477158">
              <w:rPr>
                <w:sz w:val="16"/>
                <w:szCs w:val="16"/>
                <w:lang w:val="en-GB"/>
              </w:rPr>
              <w:t xml:space="preserve">                     &lt;idp1:SenderId&gt;62839520376&lt;/idp1:SenderId&gt;</w:t>
            </w:r>
          </w:p>
          <w:p w14:paraId="69DCD258" w14:textId="77777777" w:rsidR="00C02B37" w:rsidRPr="00477158" w:rsidRDefault="00C02B37" w:rsidP="001A6B3D">
            <w:pPr>
              <w:rPr>
                <w:sz w:val="16"/>
                <w:szCs w:val="16"/>
                <w:lang w:val="en-GB"/>
              </w:rPr>
            </w:pPr>
            <w:r w:rsidRPr="00477158">
              <w:rPr>
                <w:sz w:val="16"/>
                <w:szCs w:val="16"/>
                <w:lang w:val="en-GB"/>
              </w:rPr>
              <w:t xml:space="preserve">                     &lt;idp1:SenderSys&gt;SIL_62839520376&lt;/idp1:SenderSys&gt;</w:t>
            </w:r>
          </w:p>
          <w:p w14:paraId="577E6437" w14:textId="77777777" w:rsidR="00C02B37" w:rsidRPr="00477158" w:rsidRDefault="00C02B37" w:rsidP="001A6B3D">
            <w:pPr>
              <w:rPr>
                <w:sz w:val="16"/>
                <w:szCs w:val="16"/>
                <w:lang w:val="en-GB"/>
              </w:rPr>
            </w:pPr>
            <w:r w:rsidRPr="00477158">
              <w:rPr>
                <w:sz w:val="16"/>
                <w:szCs w:val="16"/>
                <w:lang w:val="en-GB"/>
              </w:rPr>
              <w:t xml:space="preserve">                  &lt;/idp1:Sender&gt;</w:t>
            </w:r>
          </w:p>
          <w:p w14:paraId="26D7818D" w14:textId="77777777" w:rsidR="00C02B37" w:rsidRPr="00477158" w:rsidRDefault="00C02B37" w:rsidP="001A6B3D">
            <w:pPr>
              <w:rPr>
                <w:sz w:val="16"/>
                <w:szCs w:val="16"/>
                <w:lang w:val="en-GB"/>
              </w:rPr>
            </w:pPr>
            <w:r w:rsidRPr="00477158">
              <w:rPr>
                <w:sz w:val="16"/>
                <w:szCs w:val="16"/>
                <w:lang w:val="en-GB"/>
              </w:rPr>
              <w:t xml:space="preserve">                  &lt;idp1:Receiver&gt;</w:t>
            </w:r>
          </w:p>
          <w:p w14:paraId="3491C375" w14:textId="77777777" w:rsidR="00C02B37" w:rsidRPr="00477158" w:rsidRDefault="00C02B37" w:rsidP="001A6B3D">
            <w:pPr>
              <w:rPr>
                <w:sz w:val="16"/>
                <w:szCs w:val="16"/>
                <w:lang w:val="en-GB"/>
              </w:rPr>
            </w:pPr>
            <w:r w:rsidRPr="00477158">
              <w:rPr>
                <w:sz w:val="16"/>
                <w:szCs w:val="16"/>
                <w:lang w:val="en-GB"/>
              </w:rPr>
              <w:t xml:space="preserve">                     &lt;idp1:ReceiverId&gt;RECEIVERID&lt;/idp1:ReceiverId&gt;</w:t>
            </w:r>
          </w:p>
          <w:p w14:paraId="5704330C" w14:textId="77777777" w:rsidR="00C02B37" w:rsidRPr="00477158" w:rsidRDefault="00C02B37" w:rsidP="001A6B3D">
            <w:pPr>
              <w:rPr>
                <w:sz w:val="16"/>
                <w:szCs w:val="16"/>
                <w:lang w:val="en-GB"/>
              </w:rPr>
            </w:pPr>
            <w:r w:rsidRPr="00477158">
              <w:rPr>
                <w:sz w:val="16"/>
                <w:szCs w:val="16"/>
                <w:lang w:val="en-GB"/>
              </w:rPr>
              <w:t xml:space="preserve">                     &lt;idp1:ReceiverSys&gt;RECEIVERSYS&lt;/idp1:ReceiverSys&gt;</w:t>
            </w:r>
          </w:p>
          <w:p w14:paraId="57274181" w14:textId="77777777" w:rsidR="00C02B37" w:rsidRPr="00477158" w:rsidRDefault="00C02B37" w:rsidP="001A6B3D">
            <w:pPr>
              <w:rPr>
                <w:sz w:val="16"/>
                <w:szCs w:val="16"/>
              </w:rPr>
            </w:pPr>
            <w:r w:rsidRPr="00477158">
              <w:rPr>
                <w:sz w:val="16"/>
                <w:szCs w:val="16"/>
                <w:lang w:val="en-GB"/>
              </w:rPr>
              <w:t xml:space="preserve">                  </w:t>
            </w:r>
            <w:r w:rsidRPr="00477158">
              <w:rPr>
                <w:sz w:val="16"/>
                <w:szCs w:val="16"/>
              </w:rPr>
              <w:t>&lt;/idp1:Receiver&gt;</w:t>
            </w:r>
          </w:p>
          <w:p w14:paraId="1808CC28" w14:textId="77777777" w:rsidR="00C02B37" w:rsidRPr="00477158" w:rsidRDefault="00C02B37" w:rsidP="001A6B3D">
            <w:pPr>
              <w:rPr>
                <w:sz w:val="16"/>
                <w:szCs w:val="16"/>
              </w:rPr>
            </w:pPr>
            <w:r w:rsidRPr="00477158">
              <w:rPr>
                <w:sz w:val="16"/>
                <w:szCs w:val="16"/>
              </w:rPr>
              <w:t xml:space="preserve">               &lt;/idp1:TRT&gt;</w:t>
            </w:r>
          </w:p>
          <w:p w14:paraId="248CC94A" w14:textId="77777777" w:rsidR="00C02B37" w:rsidRPr="00477158" w:rsidRDefault="00C02B37" w:rsidP="001A6B3D">
            <w:pPr>
              <w:rPr>
                <w:sz w:val="16"/>
                <w:szCs w:val="16"/>
              </w:rPr>
            </w:pPr>
            <w:r w:rsidRPr="00477158">
              <w:rPr>
                <w:sz w:val="16"/>
                <w:szCs w:val="16"/>
              </w:rPr>
              <w:t xml:space="preserve">               &lt;idp1:E2E&gt;</w:t>
            </w:r>
          </w:p>
          <w:p w14:paraId="4812DC8C" w14:textId="77777777" w:rsidR="00C02B37" w:rsidRPr="00477158" w:rsidRDefault="00C02B37" w:rsidP="001A6B3D">
            <w:pPr>
              <w:rPr>
                <w:sz w:val="16"/>
                <w:szCs w:val="16"/>
              </w:rPr>
            </w:pPr>
            <w:r w:rsidRPr="00477158">
              <w:rPr>
                <w:sz w:val="16"/>
                <w:szCs w:val="16"/>
              </w:rPr>
              <w:t xml:space="preserve">                  &lt;idp1:E2ESrvcNm&gt;IdpAllineamentoPendenze&lt;/idp1:E2ESrvcNm&gt;</w:t>
            </w:r>
          </w:p>
          <w:p w14:paraId="16A3B756" w14:textId="77777777" w:rsidR="00C02B37" w:rsidRPr="00477158" w:rsidRDefault="00C02B37" w:rsidP="001A6B3D">
            <w:pPr>
              <w:rPr>
                <w:sz w:val="16"/>
                <w:szCs w:val="16"/>
              </w:rPr>
            </w:pPr>
            <w:r w:rsidRPr="00477158">
              <w:rPr>
                <w:sz w:val="16"/>
                <w:szCs w:val="16"/>
              </w:rPr>
              <w:t xml:space="preserve">                  &lt;idp1:E2EMsgId&gt;E2E1584113148038&lt;/idp1:E2EMsgId&gt;</w:t>
            </w:r>
          </w:p>
          <w:p w14:paraId="21BD14DE" w14:textId="77777777" w:rsidR="00C02B37" w:rsidRPr="00477158" w:rsidRDefault="00C02B37" w:rsidP="001A6B3D">
            <w:pPr>
              <w:rPr>
                <w:sz w:val="16"/>
                <w:szCs w:val="16"/>
              </w:rPr>
            </w:pPr>
            <w:r w:rsidRPr="00477158">
              <w:rPr>
                <w:sz w:val="16"/>
                <w:szCs w:val="16"/>
              </w:rPr>
              <w:t xml:space="preserve">                  &lt;idp1:XMLCrtDt&gt;2020-03-13T16:25:48.050+01:00&lt;/idp1:XMLCrtDt&gt;</w:t>
            </w:r>
          </w:p>
          <w:p w14:paraId="6DD64C15" w14:textId="77777777" w:rsidR="00C02B37" w:rsidRPr="00477158" w:rsidRDefault="00C02B37" w:rsidP="001A6B3D">
            <w:pPr>
              <w:rPr>
                <w:sz w:val="16"/>
                <w:szCs w:val="16"/>
              </w:rPr>
            </w:pPr>
            <w:r w:rsidRPr="00477158">
              <w:rPr>
                <w:sz w:val="16"/>
                <w:szCs w:val="16"/>
              </w:rPr>
              <w:t xml:space="preserve">                  &lt;idp1:Sender&gt;</w:t>
            </w:r>
          </w:p>
          <w:p w14:paraId="5131ADC0" w14:textId="77777777" w:rsidR="00C02B37" w:rsidRPr="00477158" w:rsidRDefault="00C02B37" w:rsidP="001A6B3D">
            <w:pPr>
              <w:rPr>
                <w:sz w:val="16"/>
                <w:szCs w:val="16"/>
              </w:rPr>
            </w:pPr>
            <w:r w:rsidRPr="00477158">
              <w:rPr>
                <w:sz w:val="16"/>
                <w:szCs w:val="16"/>
              </w:rPr>
              <w:t xml:space="preserve">                     &lt;idp1:E2ESndrId&gt;62839520376&lt;/idp1:E2ESndrId&gt;</w:t>
            </w:r>
          </w:p>
          <w:p w14:paraId="79E37CC8" w14:textId="77777777" w:rsidR="00C02B37" w:rsidRPr="00477158" w:rsidRDefault="00C02B37" w:rsidP="001A6B3D">
            <w:pPr>
              <w:rPr>
                <w:sz w:val="16"/>
                <w:szCs w:val="16"/>
                <w:lang w:val="en-GB"/>
              </w:rPr>
            </w:pPr>
            <w:r w:rsidRPr="00477158">
              <w:rPr>
                <w:sz w:val="16"/>
                <w:szCs w:val="16"/>
              </w:rPr>
              <w:lastRenderedPageBreak/>
              <w:t xml:space="preserve">                     </w:t>
            </w:r>
            <w:r w:rsidRPr="00477158">
              <w:rPr>
                <w:sz w:val="16"/>
                <w:szCs w:val="16"/>
                <w:lang w:val="en-GB"/>
              </w:rPr>
              <w:t>&lt;idp1:E2ESndrSys&gt;SIL_62839520376&lt;/idp1:E2ESndrSys&gt;</w:t>
            </w:r>
          </w:p>
          <w:p w14:paraId="27370349" w14:textId="77777777" w:rsidR="00C02B37" w:rsidRPr="00477158" w:rsidRDefault="00C02B37" w:rsidP="001A6B3D">
            <w:pPr>
              <w:rPr>
                <w:sz w:val="16"/>
                <w:szCs w:val="16"/>
                <w:lang w:val="en-GB"/>
              </w:rPr>
            </w:pPr>
            <w:r w:rsidRPr="00477158">
              <w:rPr>
                <w:sz w:val="16"/>
                <w:szCs w:val="16"/>
                <w:lang w:val="en-GB"/>
              </w:rPr>
              <w:t xml:space="preserve">                  &lt;/idp1:Sender&gt;</w:t>
            </w:r>
          </w:p>
          <w:p w14:paraId="0485E077" w14:textId="77777777" w:rsidR="00C02B37" w:rsidRPr="00477158" w:rsidRDefault="00C02B37" w:rsidP="001A6B3D">
            <w:pPr>
              <w:rPr>
                <w:sz w:val="16"/>
                <w:szCs w:val="16"/>
                <w:lang w:val="en-GB"/>
              </w:rPr>
            </w:pPr>
            <w:r w:rsidRPr="00477158">
              <w:rPr>
                <w:sz w:val="16"/>
                <w:szCs w:val="16"/>
                <w:lang w:val="en-GB"/>
              </w:rPr>
              <w:t xml:space="preserve">                  &lt;idp1:Receiver&gt;</w:t>
            </w:r>
          </w:p>
          <w:p w14:paraId="1F00D9A6" w14:textId="77777777" w:rsidR="00C02B37" w:rsidRPr="00477158" w:rsidRDefault="00C02B37" w:rsidP="001A6B3D">
            <w:pPr>
              <w:rPr>
                <w:sz w:val="16"/>
                <w:szCs w:val="16"/>
              </w:rPr>
            </w:pPr>
            <w:r w:rsidRPr="00477158">
              <w:rPr>
                <w:sz w:val="16"/>
                <w:szCs w:val="16"/>
                <w:lang w:val="en-GB"/>
              </w:rPr>
              <w:t xml:space="preserve">                     </w:t>
            </w:r>
            <w:r w:rsidRPr="00477158">
              <w:rPr>
                <w:sz w:val="16"/>
                <w:szCs w:val="16"/>
              </w:rPr>
              <w:t>&lt;idp1:E2ERcvrId&gt;RECEIVERID&lt;/idp1:E2ERcvrId&gt;</w:t>
            </w:r>
          </w:p>
          <w:p w14:paraId="7EAA736B" w14:textId="77777777" w:rsidR="00C02B37" w:rsidRPr="00477158" w:rsidRDefault="00C02B37" w:rsidP="001A6B3D">
            <w:pPr>
              <w:rPr>
                <w:sz w:val="16"/>
                <w:szCs w:val="16"/>
                <w:lang w:val="en-GB"/>
              </w:rPr>
            </w:pPr>
            <w:r w:rsidRPr="00477158">
              <w:rPr>
                <w:sz w:val="16"/>
                <w:szCs w:val="16"/>
              </w:rPr>
              <w:t xml:space="preserve">                     </w:t>
            </w:r>
            <w:r w:rsidRPr="00477158">
              <w:rPr>
                <w:sz w:val="16"/>
                <w:szCs w:val="16"/>
                <w:lang w:val="en-GB"/>
              </w:rPr>
              <w:t>&lt;idp1:E2ERcvrSys&gt;RECEIVERSYS&lt;/idp1:E2ERcvrSys&gt;</w:t>
            </w:r>
          </w:p>
          <w:p w14:paraId="6C1ABFF6" w14:textId="77777777" w:rsidR="00C02B37" w:rsidRPr="00477158" w:rsidRDefault="00C02B37" w:rsidP="001A6B3D">
            <w:pPr>
              <w:rPr>
                <w:sz w:val="16"/>
                <w:szCs w:val="16"/>
              </w:rPr>
            </w:pPr>
            <w:r w:rsidRPr="00477158">
              <w:rPr>
                <w:sz w:val="16"/>
                <w:szCs w:val="16"/>
                <w:lang w:val="en-GB"/>
              </w:rPr>
              <w:t xml:space="preserve">                  </w:t>
            </w:r>
            <w:r w:rsidRPr="00477158">
              <w:rPr>
                <w:sz w:val="16"/>
                <w:szCs w:val="16"/>
              </w:rPr>
              <w:t>&lt;/idp1:Receiver&gt;</w:t>
            </w:r>
          </w:p>
          <w:p w14:paraId="59433661" w14:textId="77777777" w:rsidR="00C02B37" w:rsidRPr="00477158" w:rsidRDefault="00C02B37" w:rsidP="001A6B3D">
            <w:pPr>
              <w:rPr>
                <w:sz w:val="16"/>
                <w:szCs w:val="16"/>
              </w:rPr>
            </w:pPr>
            <w:r w:rsidRPr="00477158">
              <w:rPr>
                <w:sz w:val="16"/>
                <w:szCs w:val="16"/>
              </w:rPr>
              <w:t xml:space="preserve">               &lt;/idp1:E2E&gt;</w:t>
            </w:r>
          </w:p>
          <w:p w14:paraId="028A0461" w14:textId="77777777" w:rsidR="00C02B37" w:rsidRPr="00477158" w:rsidRDefault="00C02B37" w:rsidP="001A6B3D">
            <w:pPr>
              <w:rPr>
                <w:sz w:val="16"/>
                <w:szCs w:val="16"/>
              </w:rPr>
            </w:pPr>
            <w:r w:rsidRPr="00477158">
              <w:rPr>
                <w:sz w:val="16"/>
                <w:szCs w:val="16"/>
              </w:rPr>
              <w:t xml:space="preserve">            &lt;/idp1:IdpHeader&gt;</w:t>
            </w:r>
          </w:p>
          <w:p w14:paraId="03D6A840" w14:textId="77777777" w:rsidR="00C02B37" w:rsidRPr="00477158" w:rsidRDefault="00C02B37" w:rsidP="001A6B3D">
            <w:pPr>
              <w:rPr>
                <w:sz w:val="16"/>
                <w:szCs w:val="16"/>
              </w:rPr>
            </w:pPr>
          </w:p>
          <w:p w14:paraId="5D015CC4" w14:textId="77777777" w:rsidR="00C02B37" w:rsidRPr="00477158" w:rsidRDefault="00C02B37" w:rsidP="001A6B3D">
            <w:pPr>
              <w:rPr>
                <w:sz w:val="16"/>
                <w:szCs w:val="16"/>
              </w:rPr>
            </w:pPr>
            <w:r w:rsidRPr="00477158">
              <w:rPr>
                <w:sz w:val="16"/>
                <w:szCs w:val="16"/>
              </w:rPr>
              <w:t xml:space="preserve">            </w:t>
            </w:r>
          </w:p>
          <w:p w14:paraId="1850C0E9" w14:textId="77777777" w:rsidR="00C02B37" w:rsidRPr="00477158" w:rsidRDefault="00C02B37" w:rsidP="001A6B3D">
            <w:pPr>
              <w:rPr>
                <w:sz w:val="16"/>
                <w:szCs w:val="16"/>
              </w:rPr>
            </w:pPr>
            <w:r w:rsidRPr="00477158">
              <w:rPr>
                <w:sz w:val="16"/>
                <w:szCs w:val="16"/>
              </w:rPr>
              <w:t xml:space="preserve">            &lt;idp:IdpBody&gt;</w:t>
            </w:r>
          </w:p>
          <w:p w14:paraId="6D055C8B" w14:textId="77777777" w:rsidR="00C02B37" w:rsidRPr="00477158" w:rsidRDefault="00C02B37" w:rsidP="001A6B3D">
            <w:pPr>
              <w:rPr>
                <w:sz w:val="16"/>
                <w:szCs w:val="16"/>
              </w:rPr>
            </w:pPr>
            <w:r w:rsidRPr="00477158">
              <w:rPr>
                <w:sz w:val="16"/>
                <w:szCs w:val="16"/>
              </w:rPr>
              <w:t xml:space="preserve">               &lt;idp:Pendenza TipoOperazione="UpdateStatus" TipoPendenza="62839520376_D1"&gt;</w:t>
            </w:r>
          </w:p>
          <w:p w14:paraId="01BC3FA7" w14:textId="77777777" w:rsidR="00C02B37" w:rsidRPr="00477158" w:rsidRDefault="00C02B37" w:rsidP="001A6B3D">
            <w:pPr>
              <w:rPr>
                <w:sz w:val="16"/>
                <w:szCs w:val="16"/>
              </w:rPr>
            </w:pPr>
            <w:r w:rsidRPr="00477158">
              <w:rPr>
                <w:sz w:val="16"/>
                <w:szCs w:val="16"/>
              </w:rPr>
              <w:t xml:space="preserve">                  &lt;idp:IdPendenza&gt;DEB22000000000005306&lt;/idp:IdPendenza&gt;</w:t>
            </w:r>
          </w:p>
          <w:p w14:paraId="2DE2A696" w14:textId="77777777" w:rsidR="00C02B37" w:rsidRPr="00477158" w:rsidRDefault="00C02B37" w:rsidP="001A6B3D">
            <w:pPr>
              <w:rPr>
                <w:sz w:val="16"/>
                <w:szCs w:val="16"/>
              </w:rPr>
            </w:pPr>
            <w:r w:rsidRPr="00477158">
              <w:rPr>
                <w:sz w:val="16"/>
                <w:szCs w:val="16"/>
              </w:rPr>
              <w:t xml:space="preserve">                  &lt;idp:Mittente&gt;</w:t>
            </w:r>
          </w:p>
          <w:p w14:paraId="6B1D95D1" w14:textId="77777777" w:rsidR="00C02B37" w:rsidRPr="00477158" w:rsidRDefault="00C02B37" w:rsidP="001A6B3D">
            <w:pPr>
              <w:rPr>
                <w:sz w:val="16"/>
                <w:szCs w:val="16"/>
              </w:rPr>
            </w:pPr>
            <w:r w:rsidRPr="00477158">
              <w:rPr>
                <w:sz w:val="16"/>
                <w:szCs w:val="16"/>
              </w:rPr>
              <w:t xml:space="preserve">                     &lt;idp:Id&gt;62839520376&lt;/idp:Id&gt;</w:t>
            </w:r>
          </w:p>
          <w:p w14:paraId="69097526" w14:textId="77777777" w:rsidR="00C02B37" w:rsidRPr="00477158" w:rsidRDefault="00C02B37" w:rsidP="001A6B3D">
            <w:pPr>
              <w:rPr>
                <w:sz w:val="16"/>
                <w:szCs w:val="16"/>
              </w:rPr>
            </w:pPr>
            <w:r w:rsidRPr="00477158">
              <w:rPr>
                <w:sz w:val="16"/>
                <w:szCs w:val="16"/>
              </w:rPr>
              <w:t xml:space="preserve">                  &lt;/idp:Mittente&gt;</w:t>
            </w:r>
          </w:p>
          <w:p w14:paraId="2AE02752" w14:textId="77777777" w:rsidR="00C02B37" w:rsidRPr="00477158" w:rsidRDefault="00C02B37" w:rsidP="001A6B3D">
            <w:pPr>
              <w:rPr>
                <w:sz w:val="16"/>
                <w:szCs w:val="16"/>
              </w:rPr>
            </w:pPr>
            <w:r w:rsidRPr="00477158">
              <w:rPr>
                <w:sz w:val="16"/>
                <w:szCs w:val="16"/>
              </w:rPr>
              <w:t xml:space="preserve">                  &lt;idp:Destinatari&gt;</w:t>
            </w:r>
          </w:p>
          <w:p w14:paraId="74513992" w14:textId="77777777" w:rsidR="00C02B37" w:rsidRPr="00477158" w:rsidRDefault="00C02B37" w:rsidP="001A6B3D">
            <w:pPr>
              <w:rPr>
                <w:sz w:val="16"/>
                <w:szCs w:val="16"/>
              </w:rPr>
            </w:pPr>
            <w:r w:rsidRPr="00477158">
              <w:rPr>
                <w:sz w:val="16"/>
                <w:szCs w:val="16"/>
              </w:rPr>
              <w:t xml:space="preserve">                     &lt;idp:Destinatario Tipo="Cittadino"&gt;</w:t>
            </w:r>
          </w:p>
          <w:p w14:paraId="6B1A8C80" w14:textId="77777777" w:rsidR="00C02B37" w:rsidRPr="00477158" w:rsidRDefault="00C02B37" w:rsidP="001A6B3D">
            <w:pPr>
              <w:rPr>
                <w:sz w:val="16"/>
                <w:szCs w:val="16"/>
              </w:rPr>
            </w:pPr>
            <w:r w:rsidRPr="00477158">
              <w:rPr>
                <w:sz w:val="16"/>
                <w:szCs w:val="16"/>
              </w:rPr>
              <w:t xml:space="preserve">                        &lt;idp:Id&gt;JHRTYX12C13A944V&lt;/idp:Id&gt;</w:t>
            </w:r>
          </w:p>
          <w:p w14:paraId="748CEB14" w14:textId="77777777" w:rsidR="00C02B37" w:rsidRPr="00477158" w:rsidRDefault="00C02B37" w:rsidP="001A6B3D">
            <w:pPr>
              <w:rPr>
                <w:sz w:val="16"/>
                <w:szCs w:val="16"/>
              </w:rPr>
            </w:pPr>
            <w:r w:rsidRPr="00477158">
              <w:rPr>
                <w:sz w:val="16"/>
                <w:szCs w:val="16"/>
              </w:rPr>
              <w:t xml:space="preserve">                        &lt;idp:Descrizione&gt;CITTADINO&lt;/idp:Descrizione&gt;</w:t>
            </w:r>
          </w:p>
          <w:p w14:paraId="5D2363B6" w14:textId="77777777" w:rsidR="00C02B37" w:rsidRPr="00477158" w:rsidRDefault="00C02B37" w:rsidP="001A6B3D">
            <w:pPr>
              <w:rPr>
                <w:sz w:val="16"/>
                <w:szCs w:val="16"/>
              </w:rPr>
            </w:pPr>
            <w:r w:rsidRPr="00477158">
              <w:rPr>
                <w:sz w:val="16"/>
                <w:szCs w:val="16"/>
              </w:rPr>
              <w:t xml:space="preserve">                     &lt;/idp:Destinatario&gt;</w:t>
            </w:r>
          </w:p>
          <w:p w14:paraId="31B52A4A" w14:textId="77777777" w:rsidR="00C02B37" w:rsidRPr="00477158" w:rsidRDefault="00C02B37" w:rsidP="001A6B3D">
            <w:pPr>
              <w:rPr>
                <w:sz w:val="16"/>
                <w:szCs w:val="16"/>
              </w:rPr>
            </w:pPr>
            <w:r w:rsidRPr="00477158">
              <w:rPr>
                <w:sz w:val="16"/>
                <w:szCs w:val="16"/>
              </w:rPr>
              <w:t xml:space="preserve">                  &lt;/idp:Destinatari&gt;</w:t>
            </w:r>
          </w:p>
          <w:p w14:paraId="0E242550" w14:textId="77777777" w:rsidR="00C02B37" w:rsidRPr="00477158" w:rsidRDefault="00C02B37" w:rsidP="001A6B3D">
            <w:pPr>
              <w:rPr>
                <w:sz w:val="16"/>
                <w:szCs w:val="16"/>
              </w:rPr>
            </w:pPr>
            <w:r w:rsidRPr="00477158">
              <w:rPr>
                <w:sz w:val="16"/>
                <w:szCs w:val="16"/>
              </w:rPr>
              <w:t xml:space="preserve">                  </w:t>
            </w:r>
          </w:p>
          <w:p w14:paraId="1BB82C08" w14:textId="77777777" w:rsidR="00C02B37" w:rsidRPr="00477158" w:rsidRDefault="00C02B37" w:rsidP="001A6B3D">
            <w:pPr>
              <w:rPr>
                <w:sz w:val="16"/>
                <w:szCs w:val="16"/>
              </w:rPr>
            </w:pPr>
            <w:r w:rsidRPr="00477158">
              <w:rPr>
                <w:sz w:val="16"/>
                <w:szCs w:val="16"/>
              </w:rPr>
              <w:t xml:space="preserve">                  &lt;idp:UpdateStatus&gt;</w:t>
            </w:r>
          </w:p>
          <w:p w14:paraId="037DEAB4" w14:textId="77777777" w:rsidR="00C02B37" w:rsidRPr="00477158" w:rsidRDefault="00C02B37" w:rsidP="001A6B3D">
            <w:pPr>
              <w:rPr>
                <w:sz w:val="16"/>
                <w:szCs w:val="16"/>
              </w:rPr>
            </w:pPr>
            <w:r w:rsidRPr="00477158">
              <w:rPr>
                <w:sz w:val="16"/>
                <w:szCs w:val="16"/>
              </w:rPr>
              <w:t xml:space="preserve">                     </w:t>
            </w:r>
          </w:p>
          <w:p w14:paraId="10A1ACEC" w14:textId="77777777" w:rsidR="00C02B37" w:rsidRPr="00477158" w:rsidRDefault="00C02B37" w:rsidP="001A6B3D">
            <w:pPr>
              <w:rPr>
                <w:sz w:val="16"/>
                <w:szCs w:val="16"/>
              </w:rPr>
            </w:pPr>
            <w:r w:rsidRPr="00477158">
              <w:rPr>
                <w:sz w:val="16"/>
                <w:szCs w:val="16"/>
              </w:rPr>
              <w:t xml:space="preserve">                     &lt;idp:DataModificaEnte&gt;2020-03-13T16:25:48.050+01:00&lt;/idp:DataModificaEnte&gt;</w:t>
            </w:r>
          </w:p>
          <w:p w14:paraId="25738FAF" w14:textId="77777777" w:rsidR="00C02B37" w:rsidRPr="00477158" w:rsidRDefault="00C02B37" w:rsidP="001A6B3D">
            <w:pPr>
              <w:rPr>
                <w:sz w:val="16"/>
                <w:szCs w:val="16"/>
              </w:rPr>
            </w:pPr>
            <w:r w:rsidRPr="00477158">
              <w:rPr>
                <w:sz w:val="16"/>
                <w:szCs w:val="16"/>
              </w:rPr>
              <w:t xml:space="preserve">                     </w:t>
            </w:r>
          </w:p>
          <w:p w14:paraId="5D5BFE05" w14:textId="77777777" w:rsidR="00C02B37" w:rsidRPr="00477158" w:rsidRDefault="00C02B37" w:rsidP="001A6B3D">
            <w:pPr>
              <w:rPr>
                <w:sz w:val="16"/>
                <w:szCs w:val="16"/>
              </w:rPr>
            </w:pPr>
            <w:r w:rsidRPr="00477158">
              <w:rPr>
                <w:sz w:val="16"/>
                <w:szCs w:val="16"/>
              </w:rPr>
              <w:t xml:space="preserve">                     &lt;idp:Stato&gt;Aperta&lt;/idp:Stato&gt;</w:t>
            </w:r>
          </w:p>
          <w:p w14:paraId="2D2CF0AA" w14:textId="77777777" w:rsidR="00C02B37" w:rsidRPr="00477158" w:rsidRDefault="00C02B37" w:rsidP="001A6B3D">
            <w:pPr>
              <w:rPr>
                <w:sz w:val="16"/>
                <w:szCs w:val="16"/>
              </w:rPr>
            </w:pPr>
            <w:r w:rsidRPr="00477158">
              <w:rPr>
                <w:sz w:val="16"/>
                <w:szCs w:val="16"/>
              </w:rPr>
              <w:t xml:space="preserve">                     &lt;idp:ImportoTotale&gt;123.78&lt;/idp:ImportoTotale&gt;</w:t>
            </w:r>
          </w:p>
          <w:p w14:paraId="30198459" w14:textId="77777777" w:rsidR="00C02B37" w:rsidRPr="00477158" w:rsidRDefault="00C02B37" w:rsidP="001A6B3D">
            <w:pPr>
              <w:rPr>
                <w:sz w:val="16"/>
                <w:szCs w:val="16"/>
              </w:rPr>
            </w:pPr>
            <w:r w:rsidRPr="00477158">
              <w:rPr>
                <w:sz w:val="16"/>
                <w:szCs w:val="16"/>
              </w:rPr>
              <w:t xml:space="preserve">                     </w:t>
            </w:r>
          </w:p>
          <w:p w14:paraId="5DF714F6" w14:textId="77777777" w:rsidR="00C02B37" w:rsidRPr="00477158" w:rsidRDefault="00C02B37" w:rsidP="001A6B3D">
            <w:pPr>
              <w:rPr>
                <w:sz w:val="16"/>
                <w:szCs w:val="16"/>
              </w:rPr>
            </w:pPr>
            <w:r w:rsidRPr="00477158">
              <w:rPr>
                <w:sz w:val="16"/>
                <w:szCs w:val="16"/>
              </w:rPr>
              <w:t xml:space="preserve">                     &lt;idp:InfoPagamento TipoPagamento="Pagamento Unico"&gt;</w:t>
            </w:r>
          </w:p>
          <w:p w14:paraId="6AEBF7E8" w14:textId="77777777" w:rsidR="00C02B37" w:rsidRPr="00477158" w:rsidRDefault="00C02B37" w:rsidP="001A6B3D">
            <w:pPr>
              <w:rPr>
                <w:sz w:val="16"/>
                <w:szCs w:val="16"/>
              </w:rPr>
            </w:pPr>
            <w:r w:rsidRPr="00477158">
              <w:rPr>
                <w:sz w:val="16"/>
                <w:szCs w:val="16"/>
              </w:rPr>
              <w:t xml:space="preserve">                        &lt;idp:DettaglioPagamento&gt;</w:t>
            </w:r>
          </w:p>
          <w:p w14:paraId="7992779D" w14:textId="77777777" w:rsidR="00C02B37" w:rsidRPr="00477158" w:rsidRDefault="00C02B37" w:rsidP="001A6B3D">
            <w:pPr>
              <w:rPr>
                <w:sz w:val="16"/>
                <w:szCs w:val="16"/>
              </w:rPr>
            </w:pPr>
            <w:r w:rsidRPr="00477158">
              <w:rPr>
                <w:sz w:val="16"/>
                <w:szCs w:val="16"/>
              </w:rPr>
              <w:t xml:space="preserve">                           &lt;idp:IdPagamento&gt;22000000000005306&lt;/idp:IdPagamento&gt;</w:t>
            </w:r>
          </w:p>
          <w:p w14:paraId="0303B774" w14:textId="77777777" w:rsidR="00C02B37" w:rsidRPr="00477158" w:rsidRDefault="00C02B37" w:rsidP="001A6B3D">
            <w:pPr>
              <w:rPr>
                <w:sz w:val="16"/>
                <w:szCs w:val="16"/>
              </w:rPr>
            </w:pPr>
            <w:r w:rsidRPr="00477158">
              <w:rPr>
                <w:sz w:val="16"/>
                <w:szCs w:val="16"/>
              </w:rPr>
              <w:t xml:space="preserve">                           &lt;idp:DataScadenza&gt;2099-12-31&lt;/idp:DataScadenza&gt;</w:t>
            </w:r>
          </w:p>
          <w:p w14:paraId="40A18288" w14:textId="77777777" w:rsidR="00C02B37" w:rsidRPr="00477158" w:rsidRDefault="00C02B37" w:rsidP="001A6B3D">
            <w:pPr>
              <w:rPr>
                <w:sz w:val="16"/>
                <w:szCs w:val="16"/>
              </w:rPr>
            </w:pPr>
            <w:r w:rsidRPr="00477158">
              <w:rPr>
                <w:sz w:val="16"/>
                <w:szCs w:val="16"/>
              </w:rPr>
              <w:t xml:space="preserve">                           &lt;idp:DataInizioValidita&gt;2020-03-13&lt;/idp:DataInizioValidita&gt;</w:t>
            </w:r>
          </w:p>
          <w:p w14:paraId="0F196764" w14:textId="77777777" w:rsidR="00C02B37" w:rsidRPr="00477158" w:rsidRDefault="00C02B37" w:rsidP="001A6B3D">
            <w:pPr>
              <w:rPr>
                <w:sz w:val="16"/>
                <w:szCs w:val="16"/>
              </w:rPr>
            </w:pPr>
            <w:r w:rsidRPr="00477158">
              <w:rPr>
                <w:sz w:val="16"/>
                <w:szCs w:val="16"/>
              </w:rPr>
              <w:t xml:space="preserve">                           &lt;idp:DataFineValidita&gt;2099-12-31&lt;/idp:DataFineValidita&gt;</w:t>
            </w:r>
          </w:p>
          <w:p w14:paraId="5CA0127C" w14:textId="77777777" w:rsidR="00C02B37" w:rsidRPr="00477158" w:rsidRDefault="00C02B37" w:rsidP="001A6B3D">
            <w:pPr>
              <w:rPr>
                <w:sz w:val="16"/>
                <w:szCs w:val="16"/>
              </w:rPr>
            </w:pPr>
            <w:r w:rsidRPr="00477158">
              <w:rPr>
                <w:sz w:val="16"/>
                <w:szCs w:val="16"/>
              </w:rPr>
              <w:t xml:space="preserve">                           &lt;idp:Stato&gt;Non Pagato&lt;/idp:Stato&gt;</w:t>
            </w:r>
          </w:p>
          <w:p w14:paraId="03F210DE" w14:textId="77777777" w:rsidR="00C02B37" w:rsidRPr="00477158" w:rsidRDefault="00C02B37" w:rsidP="001A6B3D">
            <w:pPr>
              <w:rPr>
                <w:sz w:val="16"/>
                <w:szCs w:val="16"/>
              </w:rPr>
            </w:pPr>
            <w:r w:rsidRPr="00477158">
              <w:rPr>
                <w:sz w:val="16"/>
                <w:szCs w:val="16"/>
              </w:rPr>
              <w:t xml:space="preserve">                           &lt;idp:Importo&gt;123.78&lt;/idp:Importo&gt;</w:t>
            </w:r>
          </w:p>
          <w:p w14:paraId="787DC4C0" w14:textId="77777777" w:rsidR="00C02B37" w:rsidRPr="00477158" w:rsidRDefault="00C02B37" w:rsidP="001A6B3D">
            <w:pPr>
              <w:rPr>
                <w:sz w:val="16"/>
                <w:szCs w:val="16"/>
              </w:rPr>
            </w:pPr>
            <w:r w:rsidRPr="00477158">
              <w:rPr>
                <w:sz w:val="16"/>
                <w:szCs w:val="16"/>
              </w:rPr>
              <w:t xml:space="preserve">                           </w:t>
            </w:r>
          </w:p>
          <w:p w14:paraId="0BF1EB1F" w14:textId="77777777" w:rsidR="00C02B37" w:rsidRPr="00477158" w:rsidRDefault="00C02B37" w:rsidP="001A6B3D">
            <w:pPr>
              <w:rPr>
                <w:sz w:val="16"/>
                <w:szCs w:val="16"/>
              </w:rPr>
            </w:pPr>
            <w:r w:rsidRPr="00477158">
              <w:rPr>
                <w:sz w:val="16"/>
                <w:szCs w:val="16"/>
              </w:rPr>
              <w:t xml:space="preserve">                       </w:t>
            </w:r>
          </w:p>
          <w:p w14:paraId="5AD5B0FE" w14:textId="77777777" w:rsidR="00C02B37" w:rsidRPr="00477158" w:rsidRDefault="00C02B37" w:rsidP="001A6B3D">
            <w:pPr>
              <w:rPr>
                <w:sz w:val="16"/>
                <w:szCs w:val="16"/>
              </w:rPr>
            </w:pPr>
            <w:r w:rsidRPr="00477158">
              <w:rPr>
                <w:sz w:val="16"/>
                <w:szCs w:val="16"/>
              </w:rPr>
              <w:t xml:space="preserve">                        &lt;/idp:DettaglioPagamento&gt;</w:t>
            </w:r>
          </w:p>
          <w:p w14:paraId="52F3EAF8" w14:textId="77777777" w:rsidR="00C02B37" w:rsidRPr="00477158" w:rsidRDefault="00C02B37" w:rsidP="001A6B3D">
            <w:pPr>
              <w:rPr>
                <w:sz w:val="16"/>
                <w:szCs w:val="16"/>
              </w:rPr>
            </w:pPr>
            <w:r w:rsidRPr="00477158">
              <w:rPr>
                <w:sz w:val="16"/>
                <w:szCs w:val="16"/>
              </w:rPr>
              <w:t xml:space="preserve">                     &lt;/idp:InfoPagamento&gt;</w:t>
            </w:r>
          </w:p>
          <w:p w14:paraId="728A1F1B" w14:textId="77777777" w:rsidR="00C02B37" w:rsidRPr="00477158" w:rsidRDefault="00C02B37" w:rsidP="001A6B3D">
            <w:pPr>
              <w:rPr>
                <w:sz w:val="16"/>
                <w:szCs w:val="16"/>
              </w:rPr>
            </w:pPr>
            <w:r w:rsidRPr="00477158">
              <w:rPr>
                <w:sz w:val="16"/>
                <w:szCs w:val="16"/>
              </w:rPr>
              <w:t xml:space="preserve">                  &lt;/idp:UpdateStatus&gt;</w:t>
            </w:r>
          </w:p>
          <w:p w14:paraId="37D8480B" w14:textId="77777777" w:rsidR="00C02B37" w:rsidRPr="00477158" w:rsidRDefault="00C02B37" w:rsidP="001A6B3D">
            <w:pPr>
              <w:rPr>
                <w:sz w:val="16"/>
                <w:szCs w:val="16"/>
              </w:rPr>
            </w:pPr>
            <w:r w:rsidRPr="00477158">
              <w:rPr>
                <w:sz w:val="16"/>
                <w:szCs w:val="16"/>
              </w:rPr>
              <w:t xml:space="preserve">                  </w:t>
            </w:r>
          </w:p>
          <w:p w14:paraId="7F50A3EF" w14:textId="77777777" w:rsidR="00C02B37" w:rsidRPr="00477158" w:rsidRDefault="00C02B37" w:rsidP="001A6B3D">
            <w:pPr>
              <w:rPr>
                <w:sz w:val="16"/>
                <w:szCs w:val="16"/>
              </w:rPr>
            </w:pPr>
            <w:r w:rsidRPr="00477158">
              <w:rPr>
                <w:sz w:val="16"/>
                <w:szCs w:val="16"/>
              </w:rPr>
              <w:t xml:space="preserve">               &lt;/idp:Pendenza&gt;</w:t>
            </w:r>
          </w:p>
          <w:p w14:paraId="53AE1523" w14:textId="77777777" w:rsidR="00C02B37" w:rsidRPr="00477158" w:rsidRDefault="00C02B37" w:rsidP="001A6B3D">
            <w:pPr>
              <w:rPr>
                <w:sz w:val="16"/>
                <w:szCs w:val="16"/>
              </w:rPr>
            </w:pPr>
            <w:r w:rsidRPr="00477158">
              <w:rPr>
                <w:sz w:val="16"/>
                <w:szCs w:val="16"/>
              </w:rPr>
              <w:t xml:space="preserve">            &lt;/idp:IdpBody&gt;</w:t>
            </w:r>
          </w:p>
          <w:p w14:paraId="586DCFBB" w14:textId="77777777" w:rsidR="00C02B37" w:rsidRPr="00477158" w:rsidRDefault="00C02B37" w:rsidP="001A6B3D">
            <w:pPr>
              <w:rPr>
                <w:sz w:val="16"/>
                <w:szCs w:val="16"/>
              </w:rPr>
            </w:pPr>
            <w:r w:rsidRPr="00477158">
              <w:rPr>
                <w:sz w:val="16"/>
                <w:szCs w:val="16"/>
              </w:rPr>
              <w:t xml:space="preserve">         &lt;/idp:IdpAllineamentoPendenzeOTF&gt;</w:t>
            </w:r>
          </w:p>
          <w:p w14:paraId="07C727FB" w14:textId="77777777" w:rsidR="00C02B37" w:rsidRPr="00477158" w:rsidRDefault="00C02B37" w:rsidP="001A6B3D">
            <w:pPr>
              <w:rPr>
                <w:sz w:val="16"/>
                <w:szCs w:val="16"/>
              </w:rPr>
            </w:pPr>
            <w:r w:rsidRPr="00477158">
              <w:rPr>
                <w:sz w:val="16"/>
                <w:szCs w:val="16"/>
              </w:rPr>
              <w:t xml:space="preserve">      &lt;/prox:IdpAllineamentoPendenzeEnteOTF&gt;</w:t>
            </w:r>
          </w:p>
          <w:p w14:paraId="7E558300" w14:textId="77777777" w:rsidR="00C02B37" w:rsidRPr="00477158" w:rsidRDefault="00C02B37" w:rsidP="001A6B3D">
            <w:pPr>
              <w:rPr>
                <w:sz w:val="16"/>
                <w:szCs w:val="16"/>
              </w:rPr>
            </w:pPr>
            <w:r w:rsidRPr="00477158">
              <w:rPr>
                <w:sz w:val="16"/>
                <w:szCs w:val="16"/>
              </w:rPr>
              <w:t xml:space="preserve">   &lt;/soapenv:Body&gt;</w:t>
            </w:r>
          </w:p>
          <w:p w14:paraId="318F8765" w14:textId="77777777" w:rsidR="00C02B37" w:rsidRPr="00477158" w:rsidRDefault="00C02B37" w:rsidP="001A6B3D">
            <w:pPr>
              <w:rPr>
                <w:sz w:val="16"/>
                <w:szCs w:val="16"/>
              </w:rPr>
            </w:pPr>
            <w:r w:rsidRPr="00477158">
              <w:rPr>
                <w:sz w:val="16"/>
                <w:szCs w:val="16"/>
              </w:rPr>
              <w:t>&lt;/soapenv:Envelope&gt;</w:t>
            </w:r>
          </w:p>
        </w:tc>
      </w:tr>
      <w:tr w:rsidR="00C02B37" w:rsidRPr="00C84A37" w14:paraId="399CABBC" w14:textId="77777777" w:rsidTr="001A6B3D">
        <w:trPr>
          <w:trHeight w:val="540"/>
        </w:trPr>
        <w:tc>
          <w:tcPr>
            <w:tcW w:w="626" w:type="dxa"/>
          </w:tcPr>
          <w:p w14:paraId="31F661C6" w14:textId="77777777" w:rsidR="00C02B37" w:rsidRPr="00C84A37" w:rsidRDefault="00C02B37" w:rsidP="001A6B3D">
            <w:pPr>
              <w:rPr>
                <w:b/>
              </w:rPr>
            </w:pPr>
            <w:r w:rsidRPr="00C84A37">
              <w:rPr>
                <w:b/>
              </w:rPr>
              <w:lastRenderedPageBreak/>
              <w:t>Step</w:t>
            </w:r>
          </w:p>
        </w:tc>
        <w:tc>
          <w:tcPr>
            <w:tcW w:w="1815" w:type="dxa"/>
          </w:tcPr>
          <w:p w14:paraId="5411B4D5" w14:textId="77777777" w:rsidR="00C02B37" w:rsidRPr="00C84A37" w:rsidRDefault="00C02B37" w:rsidP="001A6B3D">
            <w:pPr>
              <w:rPr>
                <w:b/>
              </w:rPr>
            </w:pPr>
            <w:r w:rsidRPr="00C84A37">
              <w:rPr>
                <w:b/>
              </w:rPr>
              <w:t>Azione</w:t>
            </w:r>
          </w:p>
        </w:tc>
        <w:tc>
          <w:tcPr>
            <w:tcW w:w="6296" w:type="dxa"/>
            <w:gridSpan w:val="2"/>
          </w:tcPr>
          <w:p w14:paraId="4653294B" w14:textId="77777777" w:rsidR="00C02B37" w:rsidRPr="00C84A37" w:rsidRDefault="00C02B37" w:rsidP="001A6B3D">
            <w:pPr>
              <w:rPr>
                <w:b/>
              </w:rPr>
            </w:pPr>
            <w:r w:rsidRPr="00C84A37">
              <w:rPr>
                <w:b/>
              </w:rPr>
              <w:t>Risultato atteso</w:t>
            </w:r>
          </w:p>
        </w:tc>
        <w:tc>
          <w:tcPr>
            <w:tcW w:w="1117" w:type="dxa"/>
          </w:tcPr>
          <w:p w14:paraId="7F63FAE2" w14:textId="77777777" w:rsidR="00C02B37" w:rsidRPr="00C84A37" w:rsidRDefault="00C02B37" w:rsidP="001A6B3D">
            <w:pPr>
              <w:rPr>
                <w:b/>
              </w:rPr>
            </w:pPr>
            <w:r w:rsidRPr="00C84A37">
              <w:rPr>
                <w:b/>
              </w:rPr>
              <w:t>Esito</w:t>
            </w:r>
          </w:p>
        </w:tc>
      </w:tr>
      <w:tr w:rsidR="00C02B37" w:rsidRPr="00C84A37" w14:paraId="21874934" w14:textId="77777777" w:rsidTr="001A6B3D">
        <w:trPr>
          <w:trHeight w:val="1800"/>
        </w:trPr>
        <w:tc>
          <w:tcPr>
            <w:tcW w:w="626" w:type="dxa"/>
          </w:tcPr>
          <w:p w14:paraId="4A751A0C" w14:textId="77777777" w:rsidR="00C02B37" w:rsidRPr="00C84A37" w:rsidRDefault="00C02B37" w:rsidP="001A6B3D">
            <w:r>
              <w:t>1</w:t>
            </w:r>
          </w:p>
        </w:tc>
        <w:tc>
          <w:tcPr>
            <w:tcW w:w="1815" w:type="dxa"/>
          </w:tcPr>
          <w:p w14:paraId="09751488"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6BA15489"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&lt;soap:Envelope xmlns:soap="http://schemas.xmlsoap.org/soap/envelope/"&gt;</w:t>
            </w:r>
          </w:p>
          <w:p w14:paraId="2734EF47" w14:textId="77777777" w:rsidR="00C02B37" w:rsidRPr="00477158" w:rsidRDefault="00C02B37" w:rsidP="001A6B3D">
            <w:pPr>
              <w:shd w:val="clear" w:color="auto" w:fill="FFFFFE"/>
              <w:spacing w:line="240" w:lineRule="atLeast"/>
              <w:rPr>
                <w:sz w:val="16"/>
                <w:szCs w:val="16"/>
              </w:rPr>
            </w:pPr>
            <w:r w:rsidRPr="00477158">
              <w:rPr>
                <w:sz w:val="16"/>
                <w:szCs w:val="16"/>
                <w:lang w:val="en-GB"/>
              </w:rPr>
              <w:t xml:space="preserve">   </w:t>
            </w:r>
            <w:r w:rsidRPr="00477158">
              <w:rPr>
                <w:sz w:val="16"/>
                <w:szCs w:val="16"/>
              </w:rPr>
              <w:t>&lt;soap:Body&gt;</w:t>
            </w:r>
          </w:p>
          <w:p w14:paraId="34CC32A9"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&lt;ns4:IdpAllineamentoPendenzeEnteOTF.Esito xmlns="http://www.cart.rete.toscana.it/servizi/iris_1_1/IdpHeader" xmlns:ns2="http://www.cart.rete.toscana.it/servizi/iris_1_1/IdpAllineamentoPendenze" xmlns:ns3="http://www.cart.rete.toscana.it/servizi/iris_1_1/IdpInclude" xmlns:ns4="http://www.cart.rete.toscana.it/servizi/iris_1_1/proxy" xmlns:ns5="http://www.cart.rete.toscana.it/servizi/iris_1_1/IdpEsito"&gt;</w:t>
            </w:r>
          </w:p>
          <w:p w14:paraId="18C05C42" w14:textId="77777777" w:rsidR="00C02B37" w:rsidRPr="00477158" w:rsidRDefault="00C02B37" w:rsidP="001A6B3D">
            <w:pPr>
              <w:shd w:val="clear" w:color="auto" w:fill="FFFFFE"/>
              <w:spacing w:line="240" w:lineRule="atLeast"/>
              <w:rPr>
                <w:sz w:val="16"/>
                <w:szCs w:val="16"/>
              </w:rPr>
            </w:pPr>
            <w:r w:rsidRPr="00477158">
              <w:rPr>
                <w:sz w:val="16"/>
                <w:szCs w:val="16"/>
              </w:rPr>
              <w:lastRenderedPageBreak/>
              <w:t xml:space="preserve">         &lt;ns5:IdpEsitoOTF Versione="01.03-00"&gt;</w:t>
            </w:r>
          </w:p>
          <w:p w14:paraId="26A001CE"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&lt;IdpHeader&gt;</w:t>
            </w:r>
          </w:p>
          <w:p w14:paraId="63720DA8"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&lt;TRT&gt;</w:t>
            </w:r>
          </w:p>
          <w:p w14:paraId="2982CD5C"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&lt;ServiceName&gt;IdpAllineamentoPendenze&lt;/ServiceName&gt;</w:t>
            </w:r>
          </w:p>
          <w:p w14:paraId="1A0D0868"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&lt;MsgId&gt;E2E1584113148038&lt;/MsgId&gt;</w:t>
            </w:r>
          </w:p>
          <w:p w14:paraId="01084A4A"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&lt;XMLCrtDt&gt;2020-03-13T16:21:33+01:00&lt;/XMLCrtDt&gt;</w:t>
            </w:r>
          </w:p>
          <w:p w14:paraId="36169774" w14:textId="77777777" w:rsidR="00C02B37" w:rsidRPr="00477158" w:rsidRDefault="00C02B37" w:rsidP="001A6B3D">
            <w:pPr>
              <w:shd w:val="clear" w:color="auto" w:fill="FFFFFE"/>
              <w:spacing w:line="240" w:lineRule="atLeast"/>
              <w:rPr>
                <w:sz w:val="16"/>
                <w:szCs w:val="16"/>
                <w:lang w:val="en-GB"/>
              </w:rPr>
            </w:pPr>
            <w:r w:rsidRPr="00477158">
              <w:rPr>
                <w:sz w:val="16"/>
                <w:szCs w:val="16"/>
              </w:rPr>
              <w:t xml:space="preserve">                  </w:t>
            </w:r>
            <w:r w:rsidRPr="00477158">
              <w:rPr>
                <w:sz w:val="16"/>
                <w:szCs w:val="16"/>
                <w:lang w:val="en-GB"/>
              </w:rPr>
              <w:t>&lt;Sender&gt;</w:t>
            </w:r>
          </w:p>
          <w:p w14:paraId="1BBD1B2E"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&lt;SenderId&gt;RECEIVERID&lt;/SenderId&gt;</w:t>
            </w:r>
          </w:p>
          <w:p w14:paraId="40C87114"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&lt;SenderSys&gt;RECEIVERSYS&lt;/SenderSys&gt;</w:t>
            </w:r>
          </w:p>
          <w:p w14:paraId="64A6DD09" w14:textId="77777777" w:rsidR="00C02B37" w:rsidRPr="00D12AA7" w:rsidRDefault="00C02B37" w:rsidP="001A6B3D">
            <w:pPr>
              <w:shd w:val="clear" w:color="auto" w:fill="FFFFFE"/>
              <w:spacing w:line="240" w:lineRule="atLeast"/>
              <w:rPr>
                <w:sz w:val="16"/>
                <w:szCs w:val="16"/>
                <w:lang w:val="en-GB"/>
              </w:rPr>
            </w:pPr>
            <w:r w:rsidRPr="00477158">
              <w:rPr>
                <w:sz w:val="16"/>
                <w:szCs w:val="16"/>
                <w:lang w:val="en-GB"/>
              </w:rPr>
              <w:t xml:space="preserve">                  </w:t>
            </w:r>
            <w:r w:rsidRPr="00D12AA7">
              <w:rPr>
                <w:sz w:val="16"/>
                <w:szCs w:val="16"/>
                <w:lang w:val="en-GB"/>
              </w:rPr>
              <w:t>&lt;/Sender&gt;</w:t>
            </w:r>
          </w:p>
          <w:p w14:paraId="707A9B20" w14:textId="77777777" w:rsidR="00C02B37" w:rsidRPr="00D12AA7" w:rsidRDefault="00C02B37" w:rsidP="001A6B3D">
            <w:pPr>
              <w:shd w:val="clear" w:color="auto" w:fill="FFFFFE"/>
              <w:spacing w:line="240" w:lineRule="atLeast"/>
              <w:rPr>
                <w:sz w:val="16"/>
                <w:szCs w:val="16"/>
                <w:lang w:val="en-GB"/>
              </w:rPr>
            </w:pPr>
            <w:r w:rsidRPr="00D12AA7">
              <w:rPr>
                <w:sz w:val="16"/>
                <w:szCs w:val="16"/>
                <w:lang w:val="en-GB"/>
              </w:rPr>
              <w:t xml:space="preserve">                  &lt;Receiver&gt;</w:t>
            </w:r>
          </w:p>
          <w:p w14:paraId="2A9E1A4E"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&lt;ReceiverId&gt;62839520376&lt;/ReceiverId&gt;</w:t>
            </w:r>
          </w:p>
          <w:p w14:paraId="0E63E999"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&lt;ReceiverSys&gt;SIL_62839520376&lt;/ReceiverSys&gt;</w:t>
            </w:r>
          </w:p>
          <w:p w14:paraId="2A053C18" w14:textId="77777777" w:rsidR="00C02B37" w:rsidRPr="00477158" w:rsidRDefault="00C02B37" w:rsidP="001A6B3D">
            <w:pPr>
              <w:shd w:val="clear" w:color="auto" w:fill="FFFFFE"/>
              <w:spacing w:line="240" w:lineRule="atLeast"/>
              <w:rPr>
                <w:sz w:val="16"/>
                <w:szCs w:val="16"/>
              </w:rPr>
            </w:pPr>
            <w:r w:rsidRPr="00477158">
              <w:rPr>
                <w:sz w:val="16"/>
                <w:szCs w:val="16"/>
                <w:lang w:val="en-GB"/>
              </w:rPr>
              <w:t xml:space="preserve">                  </w:t>
            </w:r>
            <w:r w:rsidRPr="00477158">
              <w:rPr>
                <w:sz w:val="16"/>
                <w:szCs w:val="16"/>
              </w:rPr>
              <w:t>&lt;/Receiver&gt;</w:t>
            </w:r>
          </w:p>
          <w:p w14:paraId="25DF3053"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&lt;/TRT&gt;</w:t>
            </w:r>
          </w:p>
          <w:p w14:paraId="7E4D9E31"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&lt;E2E&gt;</w:t>
            </w:r>
          </w:p>
          <w:p w14:paraId="02BAA6EE"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&lt;E2ESrvcNm&gt;IdpAllineamentoPendenze&lt;/E2ESrvcNm&gt;</w:t>
            </w:r>
          </w:p>
          <w:p w14:paraId="4DA2A5F1"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&lt;E2EMsgId&gt;E2E1584113148038&lt;/E2EMsgId&gt;</w:t>
            </w:r>
          </w:p>
          <w:p w14:paraId="73C4F234"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&lt;XMLCrtDt&gt;2020-03-13T16:21:33+01:00&lt;/XMLCrtDt&gt;</w:t>
            </w:r>
          </w:p>
          <w:p w14:paraId="658CBC0F"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&lt;Sender&gt;</w:t>
            </w:r>
          </w:p>
          <w:p w14:paraId="63177F5D"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&lt;E2ESndrId&gt;RECEIVERID&lt;/E2ESndrId&gt;</w:t>
            </w:r>
          </w:p>
          <w:p w14:paraId="177DEC8D"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&lt;E2ESndrSys&gt;RECEIVERSYS&lt;/E2ESndrSys&gt;</w:t>
            </w:r>
          </w:p>
          <w:p w14:paraId="54E8A7ED"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&lt;/Sender&gt;</w:t>
            </w:r>
          </w:p>
          <w:p w14:paraId="7C7F0C9B"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&lt;Receiver&gt;</w:t>
            </w:r>
          </w:p>
          <w:p w14:paraId="31138A86"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&lt;E2ERcvrId&gt;62839520376&lt;/E2ERcvrId&gt;</w:t>
            </w:r>
          </w:p>
          <w:p w14:paraId="55B60607"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&lt;E2ERcvrSys&gt;SIL_62839520376&lt;/E2ERcvrSys&gt;</w:t>
            </w:r>
          </w:p>
          <w:p w14:paraId="43122218"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&lt;/Receiver&gt;</w:t>
            </w:r>
          </w:p>
          <w:p w14:paraId="29B2CD9C"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&lt;/E2E&gt;</w:t>
            </w:r>
          </w:p>
          <w:p w14:paraId="4B8699CF"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&lt;/IdpHeader&gt;</w:t>
            </w:r>
          </w:p>
          <w:p w14:paraId="05C786A0"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&lt;ns5:IdpBody&gt;</w:t>
            </w:r>
          </w:p>
          <w:p w14:paraId="5284553B"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&lt;ns5:InfoMessaggio&gt;</w:t>
            </w:r>
          </w:p>
          <w:p w14:paraId="39C69F9C"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&lt;ns5:Stato&gt;Elaborato Correttamente&lt;/ns5:Stato&gt;</w:t>
            </w:r>
          </w:p>
          <w:p w14:paraId="13E60216"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&lt;/ns5:InfoMessaggio&gt;</w:t>
            </w:r>
          </w:p>
          <w:p w14:paraId="79EAB45F"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&lt;/ns5:IdpBody&gt;</w:t>
            </w:r>
          </w:p>
          <w:p w14:paraId="3C168B0F"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&lt;/ns5:IdpEsitoOTF&gt;</w:t>
            </w:r>
          </w:p>
          <w:p w14:paraId="47E1A3AD"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&lt;/ns4:IdpAllineamentoPendenzeEnteOTF.Esito&gt;</w:t>
            </w:r>
          </w:p>
          <w:p w14:paraId="36510CE6"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&lt;/soap:Body&gt;</w:t>
            </w:r>
          </w:p>
          <w:p w14:paraId="5E68A05B" w14:textId="77777777" w:rsidR="00C02B37" w:rsidRPr="00477158" w:rsidRDefault="00C02B37" w:rsidP="001A6B3D">
            <w:pPr>
              <w:shd w:val="clear" w:color="auto" w:fill="FFFFFE"/>
              <w:spacing w:line="240" w:lineRule="atLeast"/>
              <w:rPr>
                <w:sz w:val="16"/>
                <w:szCs w:val="16"/>
              </w:rPr>
            </w:pPr>
            <w:r w:rsidRPr="00477158">
              <w:rPr>
                <w:sz w:val="16"/>
                <w:szCs w:val="16"/>
              </w:rPr>
              <w:t>&lt;/soap:Envelope&gt;</w:t>
            </w:r>
          </w:p>
        </w:tc>
        <w:tc>
          <w:tcPr>
            <w:tcW w:w="1117" w:type="dxa"/>
            <w:vAlign w:val="center"/>
          </w:tcPr>
          <w:p w14:paraId="6EDCA3DD"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5E10035D" w14:textId="77777777" w:rsidR="00C02B37" w:rsidRDefault="00C02B37" w:rsidP="00C02B37"/>
    <w:p w14:paraId="275DFED2" w14:textId="77777777" w:rsidR="00C02B37" w:rsidRDefault="00C02B37" w:rsidP="00C02B37">
      <w:pPr>
        <w:pStyle w:val="Titolo4"/>
      </w:pPr>
      <w:r w:rsidRPr="00A04A39">
        <w:t>TC_</w:t>
      </w:r>
      <w:r>
        <w:t>ALLINEAMENTO_04</w:t>
      </w:r>
    </w:p>
    <w:tbl>
      <w:tblPr>
        <w:tblStyle w:val="Grigliatabella"/>
        <w:tblW w:w="9854" w:type="dxa"/>
        <w:tblLook w:val="04A0" w:firstRow="1" w:lastRow="0" w:firstColumn="1" w:lastColumn="0" w:noHBand="0" w:noVBand="1"/>
      </w:tblPr>
      <w:tblGrid>
        <w:gridCol w:w="626"/>
        <w:gridCol w:w="1815"/>
        <w:gridCol w:w="1784"/>
        <w:gridCol w:w="4512"/>
        <w:gridCol w:w="1117"/>
      </w:tblGrid>
      <w:tr w:rsidR="00C02B37" w:rsidRPr="00C84A37" w14:paraId="5D98BC6F" w14:textId="77777777" w:rsidTr="001A6B3D">
        <w:trPr>
          <w:gridAfter w:val="2"/>
          <w:wAfter w:w="5629" w:type="dxa"/>
          <w:trHeight w:val="583"/>
        </w:trPr>
        <w:tc>
          <w:tcPr>
            <w:tcW w:w="4225" w:type="dxa"/>
            <w:gridSpan w:val="3"/>
            <w:shd w:val="clear" w:color="auto" w:fill="DEEAF6" w:themeFill="accent1" w:themeFillTint="33"/>
          </w:tcPr>
          <w:p w14:paraId="5C0597AD" w14:textId="77777777" w:rsidR="00C02B37" w:rsidRPr="00C84A37" w:rsidRDefault="00C02B37" w:rsidP="001A6B3D">
            <w:pPr>
              <w:rPr>
                <w:b/>
              </w:rPr>
            </w:pPr>
            <w:r w:rsidRPr="00C84A37">
              <w:rPr>
                <w:b/>
              </w:rPr>
              <w:t>TC_</w:t>
            </w:r>
            <w:r>
              <w:rPr>
                <w:b/>
              </w:rPr>
              <w:t>ALLINEAMENTO_04</w:t>
            </w:r>
          </w:p>
        </w:tc>
      </w:tr>
      <w:tr w:rsidR="00C02B37" w:rsidRPr="00C84A37" w14:paraId="05F5BC6E" w14:textId="77777777" w:rsidTr="001A6B3D">
        <w:trPr>
          <w:trHeight w:val="550"/>
        </w:trPr>
        <w:tc>
          <w:tcPr>
            <w:tcW w:w="2441" w:type="dxa"/>
            <w:gridSpan w:val="2"/>
          </w:tcPr>
          <w:p w14:paraId="4781E071" w14:textId="77777777" w:rsidR="00C02B37" w:rsidRPr="00C84A37" w:rsidRDefault="00C02B37" w:rsidP="001A6B3D">
            <w:pPr>
              <w:rPr>
                <w:b/>
              </w:rPr>
            </w:pPr>
            <w:r w:rsidRPr="00C84A37">
              <w:rPr>
                <w:b/>
              </w:rPr>
              <w:t>Titolo</w:t>
            </w:r>
          </w:p>
        </w:tc>
        <w:tc>
          <w:tcPr>
            <w:tcW w:w="7413" w:type="dxa"/>
            <w:gridSpan w:val="3"/>
          </w:tcPr>
          <w:p w14:paraId="5C8C1B07" w14:textId="77777777" w:rsidR="00C02B37" w:rsidRPr="00C84A37" w:rsidRDefault="00C02B37" w:rsidP="001A6B3D">
            <w:r>
              <w:rPr>
                <w:sz w:val="20"/>
                <w:szCs w:val="20"/>
              </w:rPr>
              <w:t>Cancellazione posizione su Tributo 1 con debitore 1</w:t>
            </w:r>
          </w:p>
        </w:tc>
      </w:tr>
      <w:tr w:rsidR="00C02B37" w:rsidRPr="00C84A37" w14:paraId="3779C993" w14:textId="77777777" w:rsidTr="001A6B3D">
        <w:trPr>
          <w:trHeight w:val="550"/>
        </w:trPr>
        <w:tc>
          <w:tcPr>
            <w:tcW w:w="2441" w:type="dxa"/>
            <w:gridSpan w:val="2"/>
          </w:tcPr>
          <w:p w14:paraId="3F4A761E" w14:textId="77777777" w:rsidR="00C02B37" w:rsidRPr="00C84A37" w:rsidRDefault="00C02B37" w:rsidP="001A6B3D">
            <w:pPr>
              <w:rPr>
                <w:b/>
              </w:rPr>
            </w:pPr>
            <w:r w:rsidRPr="00C84A37">
              <w:rPr>
                <w:b/>
              </w:rPr>
              <w:t>Descrizione</w:t>
            </w:r>
          </w:p>
        </w:tc>
        <w:tc>
          <w:tcPr>
            <w:tcW w:w="7413" w:type="dxa"/>
            <w:gridSpan w:val="3"/>
          </w:tcPr>
          <w:p w14:paraId="26A2328B" w14:textId="77777777" w:rsidR="00C02B37" w:rsidRPr="00C84A37" w:rsidRDefault="00C02B37" w:rsidP="001A6B3D">
            <w:r>
              <w:t>La posizione inserita viene cancellata</w:t>
            </w:r>
          </w:p>
        </w:tc>
      </w:tr>
      <w:tr w:rsidR="00C02B37" w:rsidRPr="00C84A37" w14:paraId="69B9ED55" w14:textId="77777777" w:rsidTr="001A6B3D">
        <w:trPr>
          <w:trHeight w:val="550"/>
        </w:trPr>
        <w:tc>
          <w:tcPr>
            <w:tcW w:w="2441" w:type="dxa"/>
            <w:gridSpan w:val="2"/>
          </w:tcPr>
          <w:p w14:paraId="5636E664" w14:textId="77777777" w:rsidR="00C02B37" w:rsidRPr="00C84A37" w:rsidRDefault="00C02B37" w:rsidP="001A6B3D">
            <w:pPr>
              <w:rPr>
                <w:b/>
              </w:rPr>
            </w:pPr>
            <w:r>
              <w:rPr>
                <w:b/>
              </w:rPr>
              <w:t>Id Ruolo/Attore</w:t>
            </w:r>
          </w:p>
        </w:tc>
        <w:tc>
          <w:tcPr>
            <w:tcW w:w="7413" w:type="dxa"/>
            <w:gridSpan w:val="3"/>
          </w:tcPr>
          <w:p w14:paraId="133169F1" w14:textId="77777777" w:rsidR="00C02B37" w:rsidRDefault="00C02B37" w:rsidP="001A6B3D">
            <w:r>
              <w:t>005</w:t>
            </w:r>
          </w:p>
        </w:tc>
      </w:tr>
      <w:tr w:rsidR="00C02B37" w:rsidRPr="00C84A37" w14:paraId="4C352A37" w14:textId="77777777" w:rsidTr="001A6B3D">
        <w:tc>
          <w:tcPr>
            <w:tcW w:w="2441" w:type="dxa"/>
            <w:gridSpan w:val="2"/>
            <w:vAlign w:val="center"/>
          </w:tcPr>
          <w:p w14:paraId="1CD2CB38" w14:textId="77777777" w:rsidR="00C02B37" w:rsidRPr="00C84A37" w:rsidRDefault="00C02B37" w:rsidP="001A6B3D">
            <w:pPr>
              <w:rPr>
                <w:b/>
              </w:rPr>
            </w:pPr>
            <w:r w:rsidRPr="00C84A37">
              <w:rPr>
                <w:b/>
              </w:rPr>
              <w:lastRenderedPageBreak/>
              <w:t>Pre-condizioni</w:t>
            </w:r>
          </w:p>
        </w:tc>
        <w:tc>
          <w:tcPr>
            <w:tcW w:w="7413" w:type="dxa"/>
            <w:gridSpan w:val="3"/>
            <w:vAlign w:val="center"/>
          </w:tcPr>
          <w:p w14:paraId="5DCAE80D" w14:textId="77777777" w:rsidR="00C02B37" w:rsidRPr="00C84A37" w:rsidRDefault="00C02B37" w:rsidP="001A6B3D">
            <w:pPr>
              <w:pStyle w:val="Paragrafoelenco"/>
              <w:numPr>
                <w:ilvl w:val="0"/>
                <w:numId w:val="7"/>
              </w:numPr>
              <w:ind w:left="714" w:hanging="357"/>
            </w:pPr>
            <w:r>
              <w:t>La posizione deve essere precedentemente inserita quindi è necessaria la corretta esecuzione del test step TC_ALLINEAMENTO_01</w:t>
            </w:r>
          </w:p>
        </w:tc>
      </w:tr>
      <w:tr w:rsidR="00C02B37" w:rsidRPr="00C84A37" w14:paraId="088329E8" w14:textId="77777777" w:rsidTr="001A6B3D">
        <w:tc>
          <w:tcPr>
            <w:tcW w:w="2441" w:type="dxa"/>
            <w:gridSpan w:val="2"/>
            <w:vAlign w:val="center"/>
          </w:tcPr>
          <w:p w14:paraId="2EA1649C" w14:textId="77777777" w:rsidR="00C02B37" w:rsidRPr="00C84A37" w:rsidRDefault="00C02B37" w:rsidP="001A6B3D">
            <w:pPr>
              <w:rPr>
                <w:b/>
              </w:rPr>
            </w:pPr>
            <w:r>
              <w:rPr>
                <w:b/>
              </w:rPr>
              <w:t>Post-condizioni</w:t>
            </w:r>
          </w:p>
        </w:tc>
        <w:tc>
          <w:tcPr>
            <w:tcW w:w="7413" w:type="dxa"/>
            <w:gridSpan w:val="3"/>
            <w:vAlign w:val="center"/>
          </w:tcPr>
          <w:p w14:paraId="009D8C58" w14:textId="77777777" w:rsidR="00C02B37" w:rsidRDefault="00C02B37" w:rsidP="001A6B3D">
            <w:pPr>
              <w:pStyle w:val="Paragrafoelenco"/>
              <w:numPr>
                <w:ilvl w:val="0"/>
                <w:numId w:val="7"/>
              </w:numPr>
              <w:ind w:left="714" w:hanging="357"/>
            </w:pPr>
            <w:r>
              <w:t>La posizione deve essere cancellata logicamente dalla base dati e quindi può essere reinserita</w:t>
            </w:r>
          </w:p>
          <w:p w14:paraId="371DAD03" w14:textId="77777777" w:rsidR="00C02B37" w:rsidRDefault="00C02B37" w:rsidP="001A6B3D">
            <w:pPr>
              <w:pStyle w:val="Paragrafoelenco"/>
              <w:numPr>
                <w:ilvl w:val="0"/>
                <w:numId w:val="7"/>
              </w:numPr>
              <w:ind w:left="714" w:hanging="357"/>
            </w:pPr>
            <w:r>
              <w:t>Il corretto esito dello step consente di eseguire lo step successivo TC_ALLINEAMENTO_05</w:t>
            </w:r>
          </w:p>
        </w:tc>
      </w:tr>
      <w:tr w:rsidR="00C02B37" w:rsidRPr="00C84A37" w14:paraId="519DD097" w14:textId="77777777" w:rsidTr="001A6B3D">
        <w:tc>
          <w:tcPr>
            <w:tcW w:w="2441" w:type="dxa"/>
            <w:gridSpan w:val="2"/>
            <w:vAlign w:val="center"/>
          </w:tcPr>
          <w:p w14:paraId="2AEB51BF" w14:textId="77777777" w:rsidR="00C02B37" w:rsidRPr="00C84A37" w:rsidRDefault="00C02B37" w:rsidP="001A6B3D">
            <w:pPr>
              <w:rPr>
                <w:b/>
              </w:rPr>
            </w:pPr>
            <w:r>
              <w:rPr>
                <w:b/>
              </w:rPr>
              <w:t>Input</w:t>
            </w:r>
          </w:p>
        </w:tc>
        <w:tc>
          <w:tcPr>
            <w:tcW w:w="7413" w:type="dxa"/>
            <w:gridSpan w:val="3"/>
            <w:vAlign w:val="center"/>
          </w:tcPr>
          <w:p w14:paraId="20ABC329" w14:textId="77777777" w:rsidR="00C02B37" w:rsidRPr="00D12AA7" w:rsidRDefault="00C02B37" w:rsidP="001A6B3D">
            <w:pPr>
              <w:rPr>
                <w:sz w:val="16"/>
                <w:szCs w:val="16"/>
                <w:lang w:val="en-GB"/>
              </w:rPr>
            </w:pPr>
            <w:r w:rsidRPr="00D12AA7">
              <w:rPr>
                <w:sz w:val="16"/>
                <w:szCs w:val="16"/>
                <w:lang w:val="en-GB"/>
              </w:rPr>
              <w:t xml:space="preserve">&lt;soapenv:Envelope </w:t>
            </w:r>
          </w:p>
          <w:p w14:paraId="786ACD43" w14:textId="77777777" w:rsidR="00C02B37" w:rsidRPr="00D12AA7" w:rsidRDefault="00C02B37" w:rsidP="001A6B3D">
            <w:pPr>
              <w:rPr>
                <w:sz w:val="16"/>
                <w:szCs w:val="16"/>
                <w:lang w:val="en-GB"/>
              </w:rPr>
            </w:pPr>
            <w:r w:rsidRPr="00D12AA7">
              <w:rPr>
                <w:sz w:val="16"/>
                <w:szCs w:val="16"/>
                <w:lang w:val="en-GB"/>
              </w:rPr>
              <w:t xml:space="preserve">xmlns:soapenv="http://schemas.xmlsoap.org/soap/envelope/" </w:t>
            </w:r>
          </w:p>
          <w:p w14:paraId="34518D95" w14:textId="77777777" w:rsidR="00C02B37" w:rsidRPr="00D12AA7" w:rsidRDefault="00C02B37" w:rsidP="001A6B3D">
            <w:pPr>
              <w:rPr>
                <w:sz w:val="16"/>
                <w:szCs w:val="16"/>
                <w:lang w:val="en-GB"/>
              </w:rPr>
            </w:pPr>
            <w:r w:rsidRPr="00D12AA7">
              <w:rPr>
                <w:sz w:val="16"/>
                <w:szCs w:val="16"/>
                <w:lang w:val="en-GB"/>
              </w:rPr>
              <w:t xml:space="preserve">xmlns:prox="http://www.cart.rete.toscana.it/servizi/iris_1_1/proxy" </w:t>
            </w:r>
          </w:p>
          <w:p w14:paraId="37B16BEA" w14:textId="77777777" w:rsidR="00C02B37" w:rsidRPr="00D12AA7" w:rsidRDefault="00C02B37" w:rsidP="001A6B3D">
            <w:pPr>
              <w:rPr>
                <w:sz w:val="16"/>
                <w:szCs w:val="16"/>
                <w:lang w:val="en-GB"/>
              </w:rPr>
            </w:pPr>
            <w:r w:rsidRPr="00D12AA7">
              <w:rPr>
                <w:sz w:val="16"/>
                <w:szCs w:val="16"/>
                <w:lang w:val="en-GB"/>
              </w:rPr>
              <w:t xml:space="preserve">xmlns:idp="http://www.cart.rete.toscana.it/servizi/iris_1_1/IdpAllineamentoPendenze" </w:t>
            </w:r>
          </w:p>
          <w:p w14:paraId="2C85C13B" w14:textId="77777777" w:rsidR="00C02B37" w:rsidRPr="00D12AA7" w:rsidRDefault="00C02B37" w:rsidP="001A6B3D">
            <w:pPr>
              <w:rPr>
                <w:sz w:val="16"/>
                <w:szCs w:val="16"/>
                <w:lang w:val="en-GB"/>
              </w:rPr>
            </w:pPr>
            <w:r w:rsidRPr="00D12AA7">
              <w:rPr>
                <w:sz w:val="16"/>
                <w:szCs w:val="16"/>
                <w:lang w:val="en-GB"/>
              </w:rPr>
              <w:t xml:space="preserve">xmlns:idp1="http://www.cart.rete.toscana.it/servizi/iris_1_1/IdpHeader" </w:t>
            </w:r>
          </w:p>
          <w:p w14:paraId="2252CA61" w14:textId="77777777" w:rsidR="00C02B37" w:rsidRPr="00D12AA7" w:rsidRDefault="00C02B37" w:rsidP="001A6B3D">
            <w:pPr>
              <w:rPr>
                <w:sz w:val="16"/>
                <w:szCs w:val="16"/>
                <w:lang w:val="en-GB"/>
              </w:rPr>
            </w:pPr>
            <w:r w:rsidRPr="00D12AA7">
              <w:rPr>
                <w:sz w:val="16"/>
                <w:szCs w:val="16"/>
                <w:lang w:val="en-GB"/>
              </w:rPr>
              <w:t>xmlns:idp2="http://www.cart.rete.toscana.it/servizi/iris_1_1/IdpInclude"&gt;</w:t>
            </w:r>
          </w:p>
          <w:p w14:paraId="5D2AABD3" w14:textId="77777777" w:rsidR="00C02B37" w:rsidRPr="00477158" w:rsidRDefault="00C02B37" w:rsidP="001A6B3D">
            <w:pPr>
              <w:rPr>
                <w:sz w:val="16"/>
                <w:szCs w:val="16"/>
                <w:lang w:val="en-GB"/>
              </w:rPr>
            </w:pPr>
            <w:r w:rsidRPr="00D12AA7">
              <w:rPr>
                <w:sz w:val="16"/>
                <w:szCs w:val="16"/>
                <w:lang w:val="en-GB"/>
              </w:rPr>
              <w:t xml:space="preserve">   </w:t>
            </w:r>
            <w:r w:rsidRPr="00477158">
              <w:rPr>
                <w:sz w:val="16"/>
                <w:szCs w:val="16"/>
                <w:lang w:val="en-GB"/>
              </w:rPr>
              <w:t>&lt;soapenv:Header/&gt;</w:t>
            </w:r>
          </w:p>
          <w:p w14:paraId="490EAD85" w14:textId="77777777" w:rsidR="00C02B37" w:rsidRPr="00477158" w:rsidRDefault="00C02B37" w:rsidP="001A6B3D">
            <w:pPr>
              <w:rPr>
                <w:sz w:val="16"/>
                <w:szCs w:val="16"/>
                <w:lang w:val="en-GB"/>
              </w:rPr>
            </w:pPr>
            <w:r w:rsidRPr="00477158">
              <w:rPr>
                <w:sz w:val="16"/>
                <w:szCs w:val="16"/>
                <w:lang w:val="en-GB"/>
              </w:rPr>
              <w:t xml:space="preserve">   &lt;soapenv:Body&gt;</w:t>
            </w:r>
          </w:p>
          <w:p w14:paraId="5323A86C" w14:textId="77777777" w:rsidR="00C02B37" w:rsidRPr="00477158" w:rsidRDefault="00C02B37" w:rsidP="001A6B3D">
            <w:pPr>
              <w:rPr>
                <w:sz w:val="16"/>
                <w:szCs w:val="16"/>
                <w:lang w:val="en-GB"/>
              </w:rPr>
            </w:pPr>
            <w:r w:rsidRPr="00477158">
              <w:rPr>
                <w:sz w:val="16"/>
                <w:szCs w:val="16"/>
                <w:lang w:val="en-GB"/>
              </w:rPr>
              <w:t xml:space="preserve">      &lt;prox:IdpAllineamentoPendenzeEnteOTF&gt;</w:t>
            </w:r>
          </w:p>
          <w:p w14:paraId="1A0120A9" w14:textId="77777777" w:rsidR="00C02B37" w:rsidRPr="00477158" w:rsidRDefault="00C02B37" w:rsidP="001A6B3D">
            <w:pPr>
              <w:rPr>
                <w:sz w:val="16"/>
                <w:szCs w:val="16"/>
              </w:rPr>
            </w:pPr>
            <w:r w:rsidRPr="00477158">
              <w:rPr>
                <w:sz w:val="16"/>
                <w:szCs w:val="16"/>
                <w:lang w:val="en-GB"/>
              </w:rPr>
              <w:t xml:space="preserve">         </w:t>
            </w:r>
            <w:r w:rsidRPr="00477158">
              <w:rPr>
                <w:sz w:val="16"/>
                <w:szCs w:val="16"/>
              </w:rPr>
              <w:t>&lt;idp:IdpAllineamentoPendenzeOTF Versione="01.03-03"&gt;</w:t>
            </w:r>
          </w:p>
          <w:p w14:paraId="384EBCAD" w14:textId="77777777" w:rsidR="00C02B37" w:rsidRPr="00477158" w:rsidRDefault="00C02B37" w:rsidP="001A6B3D">
            <w:pPr>
              <w:rPr>
                <w:sz w:val="16"/>
                <w:szCs w:val="16"/>
              </w:rPr>
            </w:pPr>
            <w:r w:rsidRPr="00477158">
              <w:rPr>
                <w:sz w:val="16"/>
                <w:szCs w:val="16"/>
              </w:rPr>
              <w:t xml:space="preserve">         </w:t>
            </w:r>
          </w:p>
          <w:p w14:paraId="3FA9050D" w14:textId="77777777" w:rsidR="00C02B37" w:rsidRPr="00477158" w:rsidRDefault="00C02B37" w:rsidP="001A6B3D">
            <w:pPr>
              <w:rPr>
                <w:sz w:val="16"/>
                <w:szCs w:val="16"/>
              </w:rPr>
            </w:pPr>
            <w:r w:rsidRPr="00477158">
              <w:rPr>
                <w:sz w:val="16"/>
                <w:szCs w:val="16"/>
              </w:rPr>
              <w:t xml:space="preserve">            &lt;idp1:IdpHeader&gt;</w:t>
            </w:r>
          </w:p>
          <w:p w14:paraId="52339325" w14:textId="77777777" w:rsidR="00C02B37" w:rsidRPr="00477158" w:rsidRDefault="00C02B37" w:rsidP="001A6B3D">
            <w:pPr>
              <w:rPr>
                <w:sz w:val="16"/>
                <w:szCs w:val="16"/>
              </w:rPr>
            </w:pPr>
            <w:r w:rsidRPr="00477158">
              <w:rPr>
                <w:sz w:val="16"/>
                <w:szCs w:val="16"/>
              </w:rPr>
              <w:t xml:space="preserve">               &lt;idp1:TRT&gt;</w:t>
            </w:r>
          </w:p>
          <w:p w14:paraId="1FA0E0F7" w14:textId="77777777" w:rsidR="00C02B37" w:rsidRPr="00477158" w:rsidRDefault="00C02B37" w:rsidP="001A6B3D">
            <w:pPr>
              <w:rPr>
                <w:sz w:val="16"/>
                <w:szCs w:val="16"/>
              </w:rPr>
            </w:pPr>
            <w:r w:rsidRPr="00477158">
              <w:rPr>
                <w:sz w:val="16"/>
                <w:szCs w:val="16"/>
              </w:rPr>
              <w:t xml:space="preserve">                  &lt;idp1:ServiceName&gt;IdpAllineamentoPendenze&lt;/idp1:ServiceName&gt;</w:t>
            </w:r>
          </w:p>
          <w:p w14:paraId="79E31422" w14:textId="77777777" w:rsidR="00C02B37" w:rsidRPr="00477158" w:rsidRDefault="00C02B37" w:rsidP="001A6B3D">
            <w:pPr>
              <w:rPr>
                <w:sz w:val="16"/>
                <w:szCs w:val="16"/>
                <w:lang w:val="en-GB"/>
              </w:rPr>
            </w:pPr>
            <w:r w:rsidRPr="00477158">
              <w:rPr>
                <w:sz w:val="16"/>
                <w:szCs w:val="16"/>
              </w:rPr>
              <w:t xml:space="preserve">                  </w:t>
            </w:r>
            <w:r w:rsidRPr="00477158">
              <w:rPr>
                <w:sz w:val="16"/>
                <w:szCs w:val="16"/>
                <w:lang w:val="en-GB"/>
              </w:rPr>
              <w:t>&lt;idp1:MsgId&gt;TRT1584113148343&lt;/idp1:MsgId&gt;</w:t>
            </w:r>
          </w:p>
          <w:p w14:paraId="1788433B" w14:textId="77777777" w:rsidR="00C02B37" w:rsidRPr="00477158" w:rsidRDefault="00C02B37" w:rsidP="001A6B3D">
            <w:pPr>
              <w:rPr>
                <w:sz w:val="16"/>
                <w:szCs w:val="16"/>
                <w:lang w:val="en-GB"/>
              </w:rPr>
            </w:pPr>
            <w:r w:rsidRPr="00477158">
              <w:rPr>
                <w:sz w:val="16"/>
                <w:szCs w:val="16"/>
                <w:lang w:val="en-GB"/>
              </w:rPr>
              <w:t xml:space="preserve">                  &lt;idp1:XMLCrtDt&gt;2020-03-13T16:25:48.353+01:00&lt;/idp1:XMLCrtDt&gt;</w:t>
            </w:r>
          </w:p>
          <w:p w14:paraId="6187F10B" w14:textId="77777777" w:rsidR="00C02B37" w:rsidRPr="00477158" w:rsidRDefault="00C02B37" w:rsidP="001A6B3D">
            <w:pPr>
              <w:rPr>
                <w:sz w:val="16"/>
                <w:szCs w:val="16"/>
                <w:lang w:val="en-GB"/>
              </w:rPr>
            </w:pPr>
            <w:r w:rsidRPr="00477158">
              <w:rPr>
                <w:sz w:val="16"/>
                <w:szCs w:val="16"/>
                <w:lang w:val="en-GB"/>
              </w:rPr>
              <w:t xml:space="preserve">                  &lt;idp1:Sender&gt;</w:t>
            </w:r>
          </w:p>
          <w:p w14:paraId="37371F32" w14:textId="77777777" w:rsidR="00C02B37" w:rsidRPr="00477158" w:rsidRDefault="00C02B37" w:rsidP="001A6B3D">
            <w:pPr>
              <w:rPr>
                <w:sz w:val="16"/>
                <w:szCs w:val="16"/>
                <w:lang w:val="en-GB"/>
              </w:rPr>
            </w:pPr>
            <w:r w:rsidRPr="00477158">
              <w:rPr>
                <w:sz w:val="16"/>
                <w:szCs w:val="16"/>
                <w:lang w:val="en-GB"/>
              </w:rPr>
              <w:t xml:space="preserve">                     &lt;idp1:SenderId&gt;62839520376&lt;/idp1:SenderId&gt;</w:t>
            </w:r>
          </w:p>
          <w:p w14:paraId="58B47FBA" w14:textId="77777777" w:rsidR="00C02B37" w:rsidRPr="00477158" w:rsidRDefault="00C02B37" w:rsidP="001A6B3D">
            <w:pPr>
              <w:rPr>
                <w:sz w:val="16"/>
                <w:szCs w:val="16"/>
                <w:lang w:val="en-GB"/>
              </w:rPr>
            </w:pPr>
            <w:r w:rsidRPr="00477158">
              <w:rPr>
                <w:sz w:val="16"/>
                <w:szCs w:val="16"/>
                <w:lang w:val="en-GB"/>
              </w:rPr>
              <w:t xml:space="preserve">                     &lt;idp1:SenderSys&gt;SIL_62839520376&lt;/idp1:SenderSys&gt;</w:t>
            </w:r>
          </w:p>
          <w:p w14:paraId="1F94F61D" w14:textId="77777777" w:rsidR="00C02B37" w:rsidRPr="00477158" w:rsidRDefault="00C02B37" w:rsidP="001A6B3D">
            <w:pPr>
              <w:rPr>
                <w:sz w:val="16"/>
                <w:szCs w:val="16"/>
                <w:lang w:val="en-GB"/>
              </w:rPr>
            </w:pPr>
            <w:r w:rsidRPr="00477158">
              <w:rPr>
                <w:sz w:val="16"/>
                <w:szCs w:val="16"/>
                <w:lang w:val="en-GB"/>
              </w:rPr>
              <w:t xml:space="preserve">                  &lt;/idp1:Sender&gt;</w:t>
            </w:r>
          </w:p>
          <w:p w14:paraId="30B26D75" w14:textId="77777777" w:rsidR="00C02B37" w:rsidRPr="00477158" w:rsidRDefault="00C02B37" w:rsidP="001A6B3D">
            <w:pPr>
              <w:rPr>
                <w:sz w:val="16"/>
                <w:szCs w:val="16"/>
                <w:lang w:val="en-GB"/>
              </w:rPr>
            </w:pPr>
            <w:r w:rsidRPr="00477158">
              <w:rPr>
                <w:sz w:val="16"/>
                <w:szCs w:val="16"/>
                <w:lang w:val="en-GB"/>
              </w:rPr>
              <w:t xml:space="preserve">                  &lt;idp1:Receiver&gt;</w:t>
            </w:r>
          </w:p>
          <w:p w14:paraId="481E00D0" w14:textId="77777777" w:rsidR="00C02B37" w:rsidRPr="00477158" w:rsidRDefault="00C02B37" w:rsidP="001A6B3D">
            <w:pPr>
              <w:rPr>
                <w:sz w:val="16"/>
                <w:szCs w:val="16"/>
                <w:lang w:val="en-GB"/>
              </w:rPr>
            </w:pPr>
            <w:r w:rsidRPr="00477158">
              <w:rPr>
                <w:sz w:val="16"/>
                <w:szCs w:val="16"/>
                <w:lang w:val="en-GB"/>
              </w:rPr>
              <w:t xml:space="preserve">                     &lt;idp1:ReceiverId&gt;RECEIVERID&lt;/idp1:ReceiverId&gt;</w:t>
            </w:r>
          </w:p>
          <w:p w14:paraId="42120733" w14:textId="77777777" w:rsidR="00C02B37" w:rsidRPr="00477158" w:rsidRDefault="00C02B37" w:rsidP="001A6B3D">
            <w:pPr>
              <w:rPr>
                <w:sz w:val="16"/>
                <w:szCs w:val="16"/>
                <w:lang w:val="en-GB"/>
              </w:rPr>
            </w:pPr>
            <w:r w:rsidRPr="00477158">
              <w:rPr>
                <w:sz w:val="16"/>
                <w:szCs w:val="16"/>
                <w:lang w:val="en-GB"/>
              </w:rPr>
              <w:t xml:space="preserve">                     &lt;idp1:ReceiverSys&gt;RECEIVERSYS&lt;/idp1:ReceiverSys&gt;</w:t>
            </w:r>
          </w:p>
          <w:p w14:paraId="48AB0EFC" w14:textId="77777777" w:rsidR="00C02B37" w:rsidRPr="00477158" w:rsidRDefault="00C02B37" w:rsidP="001A6B3D">
            <w:pPr>
              <w:rPr>
                <w:sz w:val="16"/>
                <w:szCs w:val="16"/>
              </w:rPr>
            </w:pPr>
            <w:r w:rsidRPr="00477158">
              <w:rPr>
                <w:sz w:val="16"/>
                <w:szCs w:val="16"/>
                <w:lang w:val="en-GB"/>
              </w:rPr>
              <w:t xml:space="preserve">                  </w:t>
            </w:r>
            <w:r w:rsidRPr="00477158">
              <w:rPr>
                <w:sz w:val="16"/>
                <w:szCs w:val="16"/>
              </w:rPr>
              <w:t>&lt;/idp1:Receiver&gt;</w:t>
            </w:r>
          </w:p>
          <w:p w14:paraId="656AC31E" w14:textId="77777777" w:rsidR="00C02B37" w:rsidRPr="00477158" w:rsidRDefault="00C02B37" w:rsidP="001A6B3D">
            <w:pPr>
              <w:rPr>
                <w:sz w:val="16"/>
                <w:szCs w:val="16"/>
              </w:rPr>
            </w:pPr>
            <w:r w:rsidRPr="00477158">
              <w:rPr>
                <w:sz w:val="16"/>
                <w:szCs w:val="16"/>
              </w:rPr>
              <w:t xml:space="preserve">               &lt;/idp1:TRT&gt;</w:t>
            </w:r>
          </w:p>
          <w:p w14:paraId="4BCC537A" w14:textId="77777777" w:rsidR="00C02B37" w:rsidRPr="00477158" w:rsidRDefault="00C02B37" w:rsidP="001A6B3D">
            <w:pPr>
              <w:rPr>
                <w:sz w:val="16"/>
                <w:szCs w:val="16"/>
              </w:rPr>
            </w:pPr>
            <w:r w:rsidRPr="00477158">
              <w:rPr>
                <w:sz w:val="16"/>
                <w:szCs w:val="16"/>
              </w:rPr>
              <w:t xml:space="preserve">               &lt;idp1:E2E&gt;</w:t>
            </w:r>
          </w:p>
          <w:p w14:paraId="78AB59A4" w14:textId="77777777" w:rsidR="00C02B37" w:rsidRPr="00477158" w:rsidRDefault="00C02B37" w:rsidP="001A6B3D">
            <w:pPr>
              <w:rPr>
                <w:sz w:val="16"/>
                <w:szCs w:val="16"/>
              </w:rPr>
            </w:pPr>
            <w:r w:rsidRPr="00477158">
              <w:rPr>
                <w:sz w:val="16"/>
                <w:szCs w:val="16"/>
              </w:rPr>
              <w:t xml:space="preserve">                  &lt;idp1:E2ESrvcNm&gt;IdpAllineamentoPendenze&lt;/idp1:E2ESrvcNm&gt;</w:t>
            </w:r>
          </w:p>
          <w:p w14:paraId="609ADF1D" w14:textId="77777777" w:rsidR="00C02B37" w:rsidRPr="00477158" w:rsidRDefault="00C02B37" w:rsidP="001A6B3D">
            <w:pPr>
              <w:rPr>
                <w:sz w:val="16"/>
                <w:szCs w:val="16"/>
              </w:rPr>
            </w:pPr>
            <w:r w:rsidRPr="00477158">
              <w:rPr>
                <w:sz w:val="16"/>
                <w:szCs w:val="16"/>
              </w:rPr>
              <w:t xml:space="preserve">                  &lt;idp1:E2EMsgId&gt;E2E1584113148362&lt;/idp1:E2EMsgId&gt;</w:t>
            </w:r>
          </w:p>
          <w:p w14:paraId="306E432A" w14:textId="77777777" w:rsidR="00C02B37" w:rsidRPr="00477158" w:rsidRDefault="00C02B37" w:rsidP="001A6B3D">
            <w:pPr>
              <w:rPr>
                <w:sz w:val="16"/>
                <w:szCs w:val="16"/>
              </w:rPr>
            </w:pPr>
            <w:r w:rsidRPr="00477158">
              <w:rPr>
                <w:sz w:val="16"/>
                <w:szCs w:val="16"/>
              </w:rPr>
              <w:t xml:space="preserve">                  &lt;idp1:XMLCrtDt&gt;2020-03-13T16:25:48.370+01:00&lt;/idp1:XMLCrtDt&gt;</w:t>
            </w:r>
          </w:p>
          <w:p w14:paraId="11135DC1" w14:textId="77777777" w:rsidR="00C02B37" w:rsidRPr="00477158" w:rsidRDefault="00C02B37" w:rsidP="001A6B3D">
            <w:pPr>
              <w:rPr>
                <w:sz w:val="16"/>
                <w:szCs w:val="16"/>
              </w:rPr>
            </w:pPr>
            <w:r w:rsidRPr="00477158">
              <w:rPr>
                <w:sz w:val="16"/>
                <w:szCs w:val="16"/>
              </w:rPr>
              <w:t xml:space="preserve">                  &lt;idp1:Sender&gt;</w:t>
            </w:r>
          </w:p>
          <w:p w14:paraId="2F007122" w14:textId="77777777" w:rsidR="00C02B37" w:rsidRPr="00477158" w:rsidRDefault="00C02B37" w:rsidP="001A6B3D">
            <w:pPr>
              <w:rPr>
                <w:sz w:val="16"/>
                <w:szCs w:val="16"/>
              </w:rPr>
            </w:pPr>
            <w:r w:rsidRPr="00477158">
              <w:rPr>
                <w:sz w:val="16"/>
                <w:szCs w:val="16"/>
              </w:rPr>
              <w:t xml:space="preserve">                     &lt;idp1:E2ESndrId&gt;62839520376&lt;/idp1:E2ESndrId&gt;</w:t>
            </w:r>
          </w:p>
          <w:p w14:paraId="3F00EBC9" w14:textId="77777777" w:rsidR="00C02B37" w:rsidRPr="00477158" w:rsidRDefault="00C02B37" w:rsidP="001A6B3D">
            <w:pPr>
              <w:rPr>
                <w:sz w:val="16"/>
                <w:szCs w:val="16"/>
                <w:lang w:val="en-GB"/>
              </w:rPr>
            </w:pPr>
            <w:r w:rsidRPr="00477158">
              <w:rPr>
                <w:sz w:val="16"/>
                <w:szCs w:val="16"/>
              </w:rPr>
              <w:t xml:space="preserve">                     </w:t>
            </w:r>
            <w:r w:rsidRPr="00477158">
              <w:rPr>
                <w:sz w:val="16"/>
                <w:szCs w:val="16"/>
                <w:lang w:val="en-GB"/>
              </w:rPr>
              <w:t>&lt;idp1:E2ESndrSys&gt;SIL_62839520376&lt;/idp1:E2ESndrSys&gt;</w:t>
            </w:r>
          </w:p>
          <w:p w14:paraId="21624DF8" w14:textId="77777777" w:rsidR="00C02B37" w:rsidRPr="00477158" w:rsidRDefault="00C02B37" w:rsidP="001A6B3D">
            <w:pPr>
              <w:rPr>
                <w:sz w:val="16"/>
                <w:szCs w:val="16"/>
                <w:lang w:val="en-GB"/>
              </w:rPr>
            </w:pPr>
            <w:r w:rsidRPr="00477158">
              <w:rPr>
                <w:sz w:val="16"/>
                <w:szCs w:val="16"/>
                <w:lang w:val="en-GB"/>
              </w:rPr>
              <w:t xml:space="preserve">                  &lt;/idp1:Sender&gt;</w:t>
            </w:r>
          </w:p>
          <w:p w14:paraId="5355F5AA" w14:textId="77777777" w:rsidR="00C02B37" w:rsidRPr="00477158" w:rsidRDefault="00C02B37" w:rsidP="001A6B3D">
            <w:pPr>
              <w:rPr>
                <w:sz w:val="16"/>
                <w:szCs w:val="16"/>
                <w:lang w:val="en-GB"/>
              </w:rPr>
            </w:pPr>
            <w:r w:rsidRPr="00477158">
              <w:rPr>
                <w:sz w:val="16"/>
                <w:szCs w:val="16"/>
                <w:lang w:val="en-GB"/>
              </w:rPr>
              <w:t xml:space="preserve">                  &lt;idp1:Receiver&gt;</w:t>
            </w:r>
          </w:p>
          <w:p w14:paraId="23BE5B0B" w14:textId="77777777" w:rsidR="00C02B37" w:rsidRPr="00477158" w:rsidRDefault="00C02B37" w:rsidP="001A6B3D">
            <w:pPr>
              <w:rPr>
                <w:sz w:val="16"/>
                <w:szCs w:val="16"/>
              </w:rPr>
            </w:pPr>
            <w:r w:rsidRPr="00477158">
              <w:rPr>
                <w:sz w:val="16"/>
                <w:szCs w:val="16"/>
                <w:lang w:val="en-GB"/>
              </w:rPr>
              <w:t xml:space="preserve">                     </w:t>
            </w:r>
            <w:r w:rsidRPr="00477158">
              <w:rPr>
                <w:sz w:val="16"/>
                <w:szCs w:val="16"/>
              </w:rPr>
              <w:t>&lt;idp1:E2ERcvrId&gt;RECEIVERID&lt;/idp1:E2ERcvrId&gt;</w:t>
            </w:r>
          </w:p>
          <w:p w14:paraId="58B77821" w14:textId="77777777" w:rsidR="00C02B37" w:rsidRPr="00477158" w:rsidRDefault="00C02B37" w:rsidP="001A6B3D">
            <w:pPr>
              <w:rPr>
                <w:sz w:val="16"/>
                <w:szCs w:val="16"/>
                <w:lang w:val="en-GB"/>
              </w:rPr>
            </w:pPr>
            <w:r w:rsidRPr="00477158">
              <w:rPr>
                <w:sz w:val="16"/>
                <w:szCs w:val="16"/>
              </w:rPr>
              <w:t xml:space="preserve">                     </w:t>
            </w:r>
            <w:r w:rsidRPr="00477158">
              <w:rPr>
                <w:sz w:val="16"/>
                <w:szCs w:val="16"/>
                <w:lang w:val="en-GB"/>
              </w:rPr>
              <w:t>&lt;idp1:E2ERcvrSys&gt;RECEIVERSYS&lt;/idp1:E2ERcvrSys&gt;</w:t>
            </w:r>
          </w:p>
          <w:p w14:paraId="1188809A" w14:textId="77777777" w:rsidR="00C02B37" w:rsidRPr="00477158" w:rsidRDefault="00C02B37" w:rsidP="001A6B3D">
            <w:pPr>
              <w:rPr>
                <w:sz w:val="16"/>
                <w:szCs w:val="16"/>
              </w:rPr>
            </w:pPr>
            <w:r w:rsidRPr="00477158">
              <w:rPr>
                <w:sz w:val="16"/>
                <w:szCs w:val="16"/>
                <w:lang w:val="en-GB"/>
              </w:rPr>
              <w:t xml:space="preserve">                  </w:t>
            </w:r>
            <w:r w:rsidRPr="00477158">
              <w:rPr>
                <w:sz w:val="16"/>
                <w:szCs w:val="16"/>
              </w:rPr>
              <w:t>&lt;/idp1:Receiver&gt;</w:t>
            </w:r>
          </w:p>
          <w:p w14:paraId="3CBA5C07" w14:textId="77777777" w:rsidR="00C02B37" w:rsidRPr="00477158" w:rsidRDefault="00C02B37" w:rsidP="001A6B3D">
            <w:pPr>
              <w:rPr>
                <w:sz w:val="16"/>
                <w:szCs w:val="16"/>
              </w:rPr>
            </w:pPr>
            <w:r w:rsidRPr="00477158">
              <w:rPr>
                <w:sz w:val="16"/>
                <w:szCs w:val="16"/>
              </w:rPr>
              <w:t xml:space="preserve">               &lt;/idp1:E2E&gt;</w:t>
            </w:r>
          </w:p>
          <w:p w14:paraId="54694857" w14:textId="77777777" w:rsidR="00C02B37" w:rsidRPr="00477158" w:rsidRDefault="00C02B37" w:rsidP="001A6B3D">
            <w:pPr>
              <w:rPr>
                <w:sz w:val="16"/>
                <w:szCs w:val="16"/>
              </w:rPr>
            </w:pPr>
            <w:r w:rsidRPr="00477158">
              <w:rPr>
                <w:sz w:val="16"/>
                <w:szCs w:val="16"/>
              </w:rPr>
              <w:t xml:space="preserve">            &lt;/idp1:IdpHeader&gt;</w:t>
            </w:r>
          </w:p>
          <w:p w14:paraId="66091C9A" w14:textId="77777777" w:rsidR="00C02B37" w:rsidRPr="00477158" w:rsidRDefault="00C02B37" w:rsidP="001A6B3D">
            <w:pPr>
              <w:rPr>
                <w:sz w:val="16"/>
                <w:szCs w:val="16"/>
              </w:rPr>
            </w:pPr>
          </w:p>
          <w:p w14:paraId="069B2879" w14:textId="77777777" w:rsidR="00C02B37" w:rsidRPr="00477158" w:rsidRDefault="00C02B37" w:rsidP="001A6B3D">
            <w:pPr>
              <w:rPr>
                <w:sz w:val="16"/>
                <w:szCs w:val="16"/>
              </w:rPr>
            </w:pPr>
          </w:p>
          <w:p w14:paraId="096C6C59" w14:textId="77777777" w:rsidR="00C02B37" w:rsidRPr="00477158" w:rsidRDefault="00C02B37" w:rsidP="001A6B3D">
            <w:pPr>
              <w:rPr>
                <w:sz w:val="16"/>
                <w:szCs w:val="16"/>
              </w:rPr>
            </w:pPr>
            <w:r w:rsidRPr="00477158">
              <w:rPr>
                <w:sz w:val="16"/>
                <w:szCs w:val="16"/>
              </w:rPr>
              <w:t xml:space="preserve">            </w:t>
            </w:r>
          </w:p>
          <w:p w14:paraId="1F854343" w14:textId="77777777" w:rsidR="00C02B37" w:rsidRPr="00477158" w:rsidRDefault="00C02B37" w:rsidP="001A6B3D">
            <w:pPr>
              <w:rPr>
                <w:sz w:val="16"/>
                <w:szCs w:val="16"/>
              </w:rPr>
            </w:pPr>
            <w:r w:rsidRPr="00477158">
              <w:rPr>
                <w:sz w:val="16"/>
                <w:szCs w:val="16"/>
              </w:rPr>
              <w:t xml:space="preserve">            &lt;idp:IdpBody&gt;</w:t>
            </w:r>
          </w:p>
          <w:p w14:paraId="56722C44" w14:textId="77777777" w:rsidR="00C02B37" w:rsidRPr="00477158" w:rsidRDefault="00C02B37" w:rsidP="001A6B3D">
            <w:pPr>
              <w:rPr>
                <w:sz w:val="16"/>
                <w:szCs w:val="16"/>
              </w:rPr>
            </w:pPr>
            <w:r w:rsidRPr="00477158">
              <w:rPr>
                <w:sz w:val="16"/>
                <w:szCs w:val="16"/>
              </w:rPr>
              <w:t xml:space="preserve">               &lt;idp:Pendenza TipoOperazione="Delete" TipoPendenza="62839520376_D1"&gt;</w:t>
            </w:r>
          </w:p>
          <w:p w14:paraId="75191F1E" w14:textId="77777777" w:rsidR="00C02B37" w:rsidRPr="00477158" w:rsidRDefault="00C02B37" w:rsidP="001A6B3D">
            <w:pPr>
              <w:rPr>
                <w:sz w:val="16"/>
                <w:szCs w:val="16"/>
              </w:rPr>
            </w:pPr>
            <w:r w:rsidRPr="00477158">
              <w:rPr>
                <w:sz w:val="16"/>
                <w:szCs w:val="16"/>
              </w:rPr>
              <w:t xml:space="preserve">                  &lt;idp:IdPendenza&gt;DEB22000000000005306&lt;/idp:IdPendenza&gt;</w:t>
            </w:r>
          </w:p>
          <w:p w14:paraId="5FCBA9BF" w14:textId="77777777" w:rsidR="00C02B37" w:rsidRPr="00477158" w:rsidRDefault="00C02B37" w:rsidP="001A6B3D">
            <w:pPr>
              <w:rPr>
                <w:sz w:val="16"/>
                <w:szCs w:val="16"/>
              </w:rPr>
            </w:pPr>
            <w:r w:rsidRPr="00477158">
              <w:rPr>
                <w:sz w:val="16"/>
                <w:szCs w:val="16"/>
              </w:rPr>
              <w:t xml:space="preserve">                  &lt;idp:Mittente&gt;</w:t>
            </w:r>
          </w:p>
          <w:p w14:paraId="233BFB4D" w14:textId="77777777" w:rsidR="00C02B37" w:rsidRPr="00477158" w:rsidRDefault="00C02B37" w:rsidP="001A6B3D">
            <w:pPr>
              <w:rPr>
                <w:sz w:val="16"/>
                <w:szCs w:val="16"/>
              </w:rPr>
            </w:pPr>
            <w:r w:rsidRPr="00477158">
              <w:rPr>
                <w:sz w:val="16"/>
                <w:szCs w:val="16"/>
              </w:rPr>
              <w:t xml:space="preserve">                     &lt;idp:Id&gt;62839520376&lt;/idp:Id&gt;</w:t>
            </w:r>
          </w:p>
          <w:p w14:paraId="4F247690" w14:textId="77777777" w:rsidR="00C02B37" w:rsidRPr="00477158" w:rsidRDefault="00C02B37" w:rsidP="001A6B3D">
            <w:pPr>
              <w:rPr>
                <w:sz w:val="16"/>
                <w:szCs w:val="16"/>
              </w:rPr>
            </w:pPr>
            <w:r w:rsidRPr="00477158">
              <w:rPr>
                <w:sz w:val="16"/>
                <w:szCs w:val="16"/>
              </w:rPr>
              <w:t xml:space="preserve">                  &lt;/idp:Mittente&gt;</w:t>
            </w:r>
          </w:p>
          <w:p w14:paraId="44E557FD" w14:textId="77777777" w:rsidR="00C02B37" w:rsidRPr="00477158" w:rsidRDefault="00C02B37" w:rsidP="001A6B3D">
            <w:pPr>
              <w:rPr>
                <w:sz w:val="16"/>
                <w:szCs w:val="16"/>
              </w:rPr>
            </w:pPr>
            <w:r w:rsidRPr="00477158">
              <w:rPr>
                <w:sz w:val="16"/>
                <w:szCs w:val="16"/>
              </w:rPr>
              <w:t xml:space="preserve">                  &lt;idp:Destinatari&gt;</w:t>
            </w:r>
          </w:p>
          <w:p w14:paraId="2D6D7168" w14:textId="77777777" w:rsidR="00C02B37" w:rsidRPr="00477158" w:rsidRDefault="00C02B37" w:rsidP="001A6B3D">
            <w:pPr>
              <w:rPr>
                <w:sz w:val="16"/>
                <w:szCs w:val="16"/>
              </w:rPr>
            </w:pPr>
            <w:r w:rsidRPr="00477158">
              <w:rPr>
                <w:sz w:val="16"/>
                <w:szCs w:val="16"/>
              </w:rPr>
              <w:t xml:space="preserve">                     &lt;idp:Destinatario Tipo="Cittadino"&gt;</w:t>
            </w:r>
          </w:p>
          <w:p w14:paraId="5AA47D38" w14:textId="77777777" w:rsidR="00C02B37" w:rsidRPr="00477158" w:rsidRDefault="00C02B37" w:rsidP="001A6B3D">
            <w:pPr>
              <w:rPr>
                <w:sz w:val="16"/>
                <w:szCs w:val="16"/>
              </w:rPr>
            </w:pPr>
            <w:r w:rsidRPr="00477158">
              <w:rPr>
                <w:sz w:val="16"/>
                <w:szCs w:val="16"/>
              </w:rPr>
              <w:t xml:space="preserve">                        &lt;idp:Id&gt;JHRTYX12C13A944V&lt;/idp:Id&gt;</w:t>
            </w:r>
          </w:p>
          <w:p w14:paraId="7364B065" w14:textId="77777777" w:rsidR="00C02B37" w:rsidRPr="00477158" w:rsidRDefault="00C02B37" w:rsidP="001A6B3D">
            <w:pPr>
              <w:rPr>
                <w:sz w:val="16"/>
                <w:szCs w:val="16"/>
              </w:rPr>
            </w:pPr>
            <w:r w:rsidRPr="00477158">
              <w:rPr>
                <w:sz w:val="16"/>
                <w:szCs w:val="16"/>
              </w:rPr>
              <w:t xml:space="preserve">                        &lt;idp:Descrizione&gt;CITTADINO&lt;/idp:Descrizione&gt;</w:t>
            </w:r>
          </w:p>
          <w:p w14:paraId="78D017D6" w14:textId="77777777" w:rsidR="00C02B37" w:rsidRPr="00477158" w:rsidRDefault="00C02B37" w:rsidP="001A6B3D">
            <w:pPr>
              <w:rPr>
                <w:sz w:val="16"/>
                <w:szCs w:val="16"/>
              </w:rPr>
            </w:pPr>
            <w:r w:rsidRPr="00477158">
              <w:rPr>
                <w:sz w:val="16"/>
                <w:szCs w:val="16"/>
              </w:rPr>
              <w:t xml:space="preserve">                     &lt;/idp:Destinatario&gt;</w:t>
            </w:r>
          </w:p>
          <w:p w14:paraId="622F6467" w14:textId="77777777" w:rsidR="00C02B37" w:rsidRPr="00477158" w:rsidRDefault="00C02B37" w:rsidP="001A6B3D">
            <w:pPr>
              <w:rPr>
                <w:sz w:val="16"/>
                <w:szCs w:val="16"/>
              </w:rPr>
            </w:pPr>
            <w:r w:rsidRPr="00477158">
              <w:rPr>
                <w:sz w:val="16"/>
                <w:szCs w:val="16"/>
              </w:rPr>
              <w:t xml:space="preserve">                  &lt;/idp:Destinatari&gt;</w:t>
            </w:r>
          </w:p>
          <w:p w14:paraId="4F2BA067" w14:textId="77777777" w:rsidR="00C02B37" w:rsidRPr="00477158" w:rsidRDefault="00C02B37" w:rsidP="001A6B3D">
            <w:pPr>
              <w:rPr>
                <w:sz w:val="16"/>
                <w:szCs w:val="16"/>
              </w:rPr>
            </w:pPr>
            <w:r w:rsidRPr="00477158">
              <w:rPr>
                <w:sz w:val="16"/>
                <w:szCs w:val="16"/>
              </w:rPr>
              <w:lastRenderedPageBreak/>
              <w:t xml:space="preserve">                  </w:t>
            </w:r>
          </w:p>
          <w:p w14:paraId="57B57937" w14:textId="77777777" w:rsidR="00C02B37" w:rsidRPr="00477158" w:rsidRDefault="00C02B37" w:rsidP="001A6B3D">
            <w:pPr>
              <w:rPr>
                <w:sz w:val="16"/>
                <w:szCs w:val="16"/>
              </w:rPr>
            </w:pPr>
            <w:r w:rsidRPr="00477158">
              <w:rPr>
                <w:sz w:val="16"/>
                <w:szCs w:val="16"/>
              </w:rPr>
              <w:t xml:space="preserve">               &lt;/idp:Pendenza&gt;</w:t>
            </w:r>
          </w:p>
          <w:p w14:paraId="67F81F1A" w14:textId="77777777" w:rsidR="00C02B37" w:rsidRPr="00477158" w:rsidRDefault="00C02B37" w:rsidP="001A6B3D">
            <w:pPr>
              <w:rPr>
                <w:sz w:val="16"/>
                <w:szCs w:val="16"/>
              </w:rPr>
            </w:pPr>
            <w:r w:rsidRPr="00477158">
              <w:rPr>
                <w:sz w:val="16"/>
                <w:szCs w:val="16"/>
              </w:rPr>
              <w:t xml:space="preserve">            &lt;/idp:IdpBody&gt;</w:t>
            </w:r>
          </w:p>
          <w:p w14:paraId="34CE0668" w14:textId="77777777" w:rsidR="00C02B37" w:rsidRPr="00477158" w:rsidRDefault="00C02B37" w:rsidP="001A6B3D">
            <w:pPr>
              <w:rPr>
                <w:sz w:val="16"/>
                <w:szCs w:val="16"/>
              </w:rPr>
            </w:pPr>
            <w:r w:rsidRPr="00477158">
              <w:rPr>
                <w:sz w:val="16"/>
                <w:szCs w:val="16"/>
              </w:rPr>
              <w:t xml:space="preserve">         &lt;/idp:IdpAllineamentoPendenzeOTF&gt;</w:t>
            </w:r>
          </w:p>
          <w:p w14:paraId="5ED89514" w14:textId="77777777" w:rsidR="00C02B37" w:rsidRPr="00477158" w:rsidRDefault="00C02B37" w:rsidP="001A6B3D">
            <w:pPr>
              <w:rPr>
                <w:sz w:val="16"/>
                <w:szCs w:val="16"/>
              </w:rPr>
            </w:pPr>
            <w:r w:rsidRPr="00477158">
              <w:rPr>
                <w:sz w:val="16"/>
                <w:szCs w:val="16"/>
              </w:rPr>
              <w:t xml:space="preserve">      &lt;/prox:IdpAllineamentoPendenzeEnteOTF&gt;</w:t>
            </w:r>
          </w:p>
          <w:p w14:paraId="35DBFD2D" w14:textId="77777777" w:rsidR="00C02B37" w:rsidRPr="00477158" w:rsidRDefault="00C02B37" w:rsidP="001A6B3D">
            <w:pPr>
              <w:rPr>
                <w:sz w:val="16"/>
                <w:szCs w:val="16"/>
              </w:rPr>
            </w:pPr>
            <w:r w:rsidRPr="00477158">
              <w:rPr>
                <w:sz w:val="16"/>
                <w:szCs w:val="16"/>
              </w:rPr>
              <w:t xml:space="preserve">   &lt;/soapenv:Body&gt;</w:t>
            </w:r>
          </w:p>
          <w:p w14:paraId="538C8A2D" w14:textId="77777777" w:rsidR="00C02B37" w:rsidRPr="00477158" w:rsidRDefault="00C02B37" w:rsidP="001A6B3D">
            <w:pPr>
              <w:rPr>
                <w:sz w:val="16"/>
                <w:szCs w:val="16"/>
              </w:rPr>
            </w:pPr>
            <w:r w:rsidRPr="00477158">
              <w:rPr>
                <w:sz w:val="16"/>
                <w:szCs w:val="16"/>
              </w:rPr>
              <w:t>&lt;/soapenv:Envelope&gt;</w:t>
            </w:r>
          </w:p>
        </w:tc>
      </w:tr>
      <w:tr w:rsidR="00C02B37" w:rsidRPr="00C84A37" w14:paraId="0D2CCF79" w14:textId="77777777" w:rsidTr="001A6B3D">
        <w:trPr>
          <w:trHeight w:val="540"/>
        </w:trPr>
        <w:tc>
          <w:tcPr>
            <w:tcW w:w="626" w:type="dxa"/>
          </w:tcPr>
          <w:p w14:paraId="2E580E71" w14:textId="77777777" w:rsidR="00C02B37" w:rsidRPr="00C84A37" w:rsidRDefault="00C02B37" w:rsidP="001A6B3D">
            <w:pPr>
              <w:rPr>
                <w:b/>
              </w:rPr>
            </w:pPr>
            <w:r w:rsidRPr="00C84A37">
              <w:rPr>
                <w:b/>
              </w:rPr>
              <w:lastRenderedPageBreak/>
              <w:t>Step</w:t>
            </w:r>
          </w:p>
        </w:tc>
        <w:tc>
          <w:tcPr>
            <w:tcW w:w="1815" w:type="dxa"/>
          </w:tcPr>
          <w:p w14:paraId="032ED9E0" w14:textId="77777777" w:rsidR="00C02B37" w:rsidRPr="00C84A37" w:rsidRDefault="00C02B37" w:rsidP="001A6B3D">
            <w:pPr>
              <w:rPr>
                <w:b/>
              </w:rPr>
            </w:pPr>
            <w:r w:rsidRPr="00C84A37">
              <w:rPr>
                <w:b/>
              </w:rPr>
              <w:t>Azione</w:t>
            </w:r>
          </w:p>
        </w:tc>
        <w:tc>
          <w:tcPr>
            <w:tcW w:w="6296" w:type="dxa"/>
            <w:gridSpan w:val="2"/>
          </w:tcPr>
          <w:p w14:paraId="37690B2A" w14:textId="77777777" w:rsidR="00C02B37" w:rsidRPr="00C84A37" w:rsidRDefault="00C02B37" w:rsidP="001A6B3D">
            <w:pPr>
              <w:rPr>
                <w:b/>
              </w:rPr>
            </w:pPr>
            <w:r w:rsidRPr="00C84A37">
              <w:rPr>
                <w:b/>
              </w:rPr>
              <w:t>Risultato atteso</w:t>
            </w:r>
          </w:p>
        </w:tc>
        <w:tc>
          <w:tcPr>
            <w:tcW w:w="1117" w:type="dxa"/>
          </w:tcPr>
          <w:p w14:paraId="53DE2B37" w14:textId="77777777" w:rsidR="00C02B37" w:rsidRPr="00C84A37" w:rsidRDefault="00C02B37" w:rsidP="001A6B3D">
            <w:pPr>
              <w:rPr>
                <w:b/>
              </w:rPr>
            </w:pPr>
            <w:r w:rsidRPr="00C84A37">
              <w:rPr>
                <w:b/>
              </w:rPr>
              <w:t>Esito</w:t>
            </w:r>
          </w:p>
        </w:tc>
      </w:tr>
      <w:tr w:rsidR="00C02B37" w:rsidRPr="00C84A37" w14:paraId="081A1ADD" w14:textId="77777777" w:rsidTr="001A6B3D">
        <w:trPr>
          <w:trHeight w:val="1800"/>
        </w:trPr>
        <w:tc>
          <w:tcPr>
            <w:tcW w:w="626" w:type="dxa"/>
          </w:tcPr>
          <w:p w14:paraId="0B201D6B" w14:textId="77777777" w:rsidR="00C02B37" w:rsidRPr="00C84A37" w:rsidRDefault="00C02B37" w:rsidP="001A6B3D">
            <w:r>
              <w:t>1</w:t>
            </w:r>
          </w:p>
        </w:tc>
        <w:tc>
          <w:tcPr>
            <w:tcW w:w="1815" w:type="dxa"/>
          </w:tcPr>
          <w:p w14:paraId="6A1537C8"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4B09F069"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&lt;soap:Envelope xmlns:soap="http://schemas.xmlsoap.org/soap/envelope/"&gt;</w:t>
            </w:r>
          </w:p>
          <w:p w14:paraId="5758D68B" w14:textId="77777777" w:rsidR="00C02B37" w:rsidRPr="00477158" w:rsidRDefault="00C02B37" w:rsidP="001A6B3D">
            <w:pPr>
              <w:shd w:val="clear" w:color="auto" w:fill="FFFFFE"/>
              <w:spacing w:line="240" w:lineRule="atLeast"/>
              <w:rPr>
                <w:sz w:val="16"/>
                <w:szCs w:val="16"/>
              </w:rPr>
            </w:pPr>
            <w:r w:rsidRPr="00477158">
              <w:rPr>
                <w:sz w:val="16"/>
                <w:szCs w:val="16"/>
                <w:lang w:val="en-GB"/>
              </w:rPr>
              <w:t xml:space="preserve">   </w:t>
            </w:r>
            <w:r w:rsidRPr="00477158">
              <w:rPr>
                <w:sz w:val="16"/>
                <w:szCs w:val="16"/>
              </w:rPr>
              <w:t>&lt;soap:Body&gt;</w:t>
            </w:r>
          </w:p>
          <w:p w14:paraId="062B69A4"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&lt;ns4:IdpAllineamentoPendenzeEnteOTF.Esito xmlns="http://www.cart.rete.toscana.it/servizi/iris_1_1/IdpHeader" xmlns:ns2="http://www.cart.rete.toscana.it/servizi/iris_1_1/IdpAllineamentoPendenze" xmlns:ns3="http://www.cart.rete.toscana.it/servizi/iris_1_1/IdpInclude" xmlns:ns4="http://www.cart.rete.toscana.it/servizi/iris_1_1/proxy" xmlns:ns5="http://www.cart.rete.toscana.it/servizi/iris_1_1/IdpEsito"&gt;</w:t>
            </w:r>
          </w:p>
          <w:p w14:paraId="4A807592"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&lt;ns5:IdpEsitoOTF Versione="01.03-00"&gt;</w:t>
            </w:r>
          </w:p>
          <w:p w14:paraId="3D2B3655"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&lt;IdpHeader&gt;</w:t>
            </w:r>
          </w:p>
          <w:p w14:paraId="3DD041FB"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&lt;TRT&gt;</w:t>
            </w:r>
          </w:p>
          <w:p w14:paraId="7980119F"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&lt;ServiceName&gt;IdpAllineamentoPendenze&lt;/ServiceName&gt;</w:t>
            </w:r>
          </w:p>
          <w:p w14:paraId="4130FFFD"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&lt;MsgId&gt;E2E1584113148362&lt;/MsgId&gt;</w:t>
            </w:r>
          </w:p>
          <w:p w14:paraId="0FD9773D"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&lt;XMLCrtDt&gt;2020-03-13T16:21:34+01:00&lt;/XMLCrtDt&gt;</w:t>
            </w:r>
          </w:p>
          <w:p w14:paraId="24C008F9" w14:textId="77777777" w:rsidR="00C02B37" w:rsidRPr="00477158" w:rsidRDefault="00C02B37" w:rsidP="001A6B3D">
            <w:pPr>
              <w:shd w:val="clear" w:color="auto" w:fill="FFFFFE"/>
              <w:spacing w:line="240" w:lineRule="atLeast"/>
              <w:rPr>
                <w:sz w:val="16"/>
                <w:szCs w:val="16"/>
                <w:lang w:val="en-GB"/>
              </w:rPr>
            </w:pPr>
            <w:r w:rsidRPr="00477158">
              <w:rPr>
                <w:sz w:val="16"/>
                <w:szCs w:val="16"/>
              </w:rPr>
              <w:t xml:space="preserve">                  </w:t>
            </w:r>
            <w:r w:rsidRPr="00477158">
              <w:rPr>
                <w:sz w:val="16"/>
                <w:szCs w:val="16"/>
                <w:lang w:val="en-GB"/>
              </w:rPr>
              <w:t>&lt;Sender&gt;</w:t>
            </w:r>
          </w:p>
          <w:p w14:paraId="7624F991"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&lt;SenderId&gt;RECEIVERID&lt;/SenderId&gt;</w:t>
            </w:r>
          </w:p>
          <w:p w14:paraId="038729F6"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&lt;SenderSys&gt;RECEIVERSYS&lt;/SenderSys&gt;</w:t>
            </w:r>
          </w:p>
          <w:p w14:paraId="736186A0"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&lt;/Sender&gt;</w:t>
            </w:r>
          </w:p>
          <w:p w14:paraId="7F76942B"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&lt;Receiver&gt;</w:t>
            </w:r>
          </w:p>
          <w:p w14:paraId="031F3321"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&lt;ReceiverId&gt;62839520376&lt;/ReceiverId&gt;</w:t>
            </w:r>
          </w:p>
          <w:p w14:paraId="5EF9360E"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&lt;ReceiverSys&gt;SIL_62839520376&lt;/ReceiverSys&gt;</w:t>
            </w:r>
          </w:p>
          <w:p w14:paraId="199B925B" w14:textId="77777777" w:rsidR="00C02B37" w:rsidRPr="00477158" w:rsidRDefault="00C02B37" w:rsidP="001A6B3D">
            <w:pPr>
              <w:shd w:val="clear" w:color="auto" w:fill="FFFFFE"/>
              <w:spacing w:line="240" w:lineRule="atLeast"/>
              <w:rPr>
                <w:sz w:val="16"/>
                <w:szCs w:val="16"/>
              </w:rPr>
            </w:pPr>
            <w:r w:rsidRPr="00477158">
              <w:rPr>
                <w:sz w:val="16"/>
                <w:szCs w:val="16"/>
                <w:lang w:val="en-GB"/>
              </w:rPr>
              <w:t xml:space="preserve">                  </w:t>
            </w:r>
            <w:r w:rsidRPr="00477158">
              <w:rPr>
                <w:sz w:val="16"/>
                <w:szCs w:val="16"/>
              </w:rPr>
              <w:t>&lt;/Receiver&gt;</w:t>
            </w:r>
          </w:p>
          <w:p w14:paraId="004A5A52"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&lt;/TRT&gt;</w:t>
            </w:r>
          </w:p>
          <w:p w14:paraId="3F77A42D"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&lt;E2E&gt;</w:t>
            </w:r>
          </w:p>
          <w:p w14:paraId="6BE22884"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&lt;E2ESrvcNm&gt;IdpAllineamentoPendenze&lt;/E2ESrvcNm&gt;</w:t>
            </w:r>
          </w:p>
          <w:p w14:paraId="5E3933D5"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&lt;E2EMsgId&gt;E2E1584113148362&lt;/E2EMsgId&gt;</w:t>
            </w:r>
          </w:p>
          <w:p w14:paraId="5386512A"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&lt;XMLCrtDt&gt;2020-03-13T16:21:34+01:00&lt;/XMLCrtDt&gt;</w:t>
            </w:r>
          </w:p>
          <w:p w14:paraId="62E4897A"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&lt;Sender&gt;</w:t>
            </w:r>
          </w:p>
          <w:p w14:paraId="747B09A0"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&lt;E2ESndrId&gt;RECEIVERID&lt;/E2ESndrId&gt;</w:t>
            </w:r>
          </w:p>
          <w:p w14:paraId="2F2D2614"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&lt;E2ESndrSys&gt;RECEIVERSYS&lt;/E2ESndrSys&gt;</w:t>
            </w:r>
          </w:p>
          <w:p w14:paraId="721A96EB"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&lt;/Sender&gt;</w:t>
            </w:r>
          </w:p>
          <w:p w14:paraId="011CA46B"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&lt;Receiver&gt;</w:t>
            </w:r>
          </w:p>
          <w:p w14:paraId="42DC57D7"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&lt;E2ERcvrId&gt;62839520376&lt;/E2ERcvrId&gt;</w:t>
            </w:r>
          </w:p>
          <w:p w14:paraId="1A22AB13"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&lt;E2ERcvrSys&gt;SIL_62839520376&lt;/E2ERcvrSys&gt;</w:t>
            </w:r>
          </w:p>
          <w:p w14:paraId="3F09C049"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&lt;/Receiver&gt;</w:t>
            </w:r>
          </w:p>
          <w:p w14:paraId="742275D3"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&lt;/E2E&gt;</w:t>
            </w:r>
          </w:p>
          <w:p w14:paraId="690F2087"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&lt;/IdpHeader&gt;</w:t>
            </w:r>
          </w:p>
          <w:p w14:paraId="045FC512"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&lt;ns5:IdpBody&gt;</w:t>
            </w:r>
          </w:p>
          <w:p w14:paraId="6917F7D6"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&lt;ns5:InfoMessaggio&gt;</w:t>
            </w:r>
          </w:p>
          <w:p w14:paraId="578BC4B4"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&lt;ns5:Stato&gt;Elaborato Correttamente&lt;/ns5:Stato&gt;</w:t>
            </w:r>
          </w:p>
          <w:p w14:paraId="2805FFD0"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&lt;/ns5:InfoMessaggio&gt;</w:t>
            </w:r>
          </w:p>
          <w:p w14:paraId="0933A0EA"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&lt;/ns5:IdpBody&gt;</w:t>
            </w:r>
          </w:p>
          <w:p w14:paraId="1CB0D606"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&lt;/ns5:IdpEsitoOTF&gt;</w:t>
            </w:r>
          </w:p>
          <w:p w14:paraId="470F73AE" w14:textId="77777777" w:rsidR="00C02B37" w:rsidRPr="00477158" w:rsidRDefault="00C02B37" w:rsidP="001A6B3D">
            <w:pPr>
              <w:shd w:val="clear" w:color="auto" w:fill="FFFFFE"/>
              <w:spacing w:line="240" w:lineRule="atLeast"/>
              <w:rPr>
                <w:sz w:val="16"/>
                <w:szCs w:val="16"/>
              </w:rPr>
            </w:pPr>
            <w:r w:rsidRPr="00477158">
              <w:rPr>
                <w:sz w:val="16"/>
                <w:szCs w:val="16"/>
              </w:rPr>
              <w:lastRenderedPageBreak/>
              <w:t xml:space="preserve">      &lt;/ns4:IdpAllineamentoPendenzeEnteOTF.Esito&gt;</w:t>
            </w:r>
          </w:p>
          <w:p w14:paraId="36D5A956"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&lt;/soap:Body&gt;</w:t>
            </w:r>
          </w:p>
          <w:p w14:paraId="3DCE1AE3" w14:textId="77777777" w:rsidR="00C02B37" w:rsidRPr="00477158" w:rsidRDefault="00C02B37" w:rsidP="001A6B3D">
            <w:pPr>
              <w:shd w:val="clear" w:color="auto" w:fill="FFFFFE"/>
              <w:spacing w:line="240" w:lineRule="atLeast"/>
              <w:rPr>
                <w:sz w:val="16"/>
                <w:szCs w:val="16"/>
              </w:rPr>
            </w:pPr>
            <w:r w:rsidRPr="00477158">
              <w:rPr>
                <w:sz w:val="16"/>
                <w:szCs w:val="16"/>
              </w:rPr>
              <w:t>&lt;/soap:Envelope&gt;</w:t>
            </w:r>
          </w:p>
        </w:tc>
        <w:tc>
          <w:tcPr>
            <w:tcW w:w="1117" w:type="dxa"/>
            <w:vAlign w:val="center"/>
          </w:tcPr>
          <w:p w14:paraId="26EA5DB8"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6C853A8B" w14:textId="77777777" w:rsidR="00C02B37" w:rsidRDefault="00C02B37" w:rsidP="00C02B37"/>
    <w:p w14:paraId="4E23D16B" w14:textId="77777777" w:rsidR="00C02B37" w:rsidRDefault="00C02B37" w:rsidP="00C02B37">
      <w:pPr>
        <w:pStyle w:val="Titolo4"/>
      </w:pPr>
      <w:r w:rsidRPr="00A04A39">
        <w:t>TC_</w:t>
      </w:r>
      <w:r>
        <w:t>ALLINEAMENTO_05</w:t>
      </w:r>
    </w:p>
    <w:tbl>
      <w:tblPr>
        <w:tblStyle w:val="Grigliatabella"/>
        <w:tblW w:w="9854" w:type="dxa"/>
        <w:tblLook w:val="04A0" w:firstRow="1" w:lastRow="0" w:firstColumn="1" w:lastColumn="0" w:noHBand="0" w:noVBand="1"/>
      </w:tblPr>
      <w:tblGrid>
        <w:gridCol w:w="626"/>
        <w:gridCol w:w="1815"/>
        <w:gridCol w:w="1784"/>
        <w:gridCol w:w="4512"/>
        <w:gridCol w:w="1117"/>
      </w:tblGrid>
      <w:tr w:rsidR="00C02B37" w:rsidRPr="00C84A37" w14:paraId="79C93D56" w14:textId="77777777" w:rsidTr="001A6B3D">
        <w:trPr>
          <w:gridAfter w:val="2"/>
          <w:wAfter w:w="5629" w:type="dxa"/>
          <w:trHeight w:val="583"/>
        </w:trPr>
        <w:tc>
          <w:tcPr>
            <w:tcW w:w="4225" w:type="dxa"/>
            <w:gridSpan w:val="3"/>
            <w:shd w:val="clear" w:color="auto" w:fill="DEEAF6" w:themeFill="accent1" w:themeFillTint="33"/>
          </w:tcPr>
          <w:p w14:paraId="4F25D781" w14:textId="77777777" w:rsidR="00C02B37" w:rsidRPr="00C84A37" w:rsidRDefault="00C02B37" w:rsidP="001A6B3D">
            <w:pPr>
              <w:rPr>
                <w:b/>
              </w:rPr>
            </w:pPr>
            <w:r w:rsidRPr="00C84A37">
              <w:rPr>
                <w:b/>
              </w:rPr>
              <w:t>TC_</w:t>
            </w:r>
            <w:r>
              <w:rPr>
                <w:b/>
              </w:rPr>
              <w:t>ALLINEAMENTO_05</w:t>
            </w:r>
          </w:p>
        </w:tc>
      </w:tr>
      <w:tr w:rsidR="00C02B37" w:rsidRPr="00C84A37" w14:paraId="07DF7A89" w14:textId="77777777" w:rsidTr="001A6B3D">
        <w:trPr>
          <w:trHeight w:val="550"/>
        </w:trPr>
        <w:tc>
          <w:tcPr>
            <w:tcW w:w="2441" w:type="dxa"/>
            <w:gridSpan w:val="2"/>
          </w:tcPr>
          <w:p w14:paraId="38430567" w14:textId="77777777" w:rsidR="00C02B37" w:rsidRPr="00C84A37" w:rsidRDefault="00C02B37" w:rsidP="001A6B3D">
            <w:pPr>
              <w:rPr>
                <w:b/>
              </w:rPr>
            </w:pPr>
            <w:r w:rsidRPr="00C84A37">
              <w:rPr>
                <w:b/>
              </w:rPr>
              <w:t>Titolo</w:t>
            </w:r>
          </w:p>
        </w:tc>
        <w:tc>
          <w:tcPr>
            <w:tcW w:w="7413" w:type="dxa"/>
            <w:gridSpan w:val="3"/>
          </w:tcPr>
          <w:p w14:paraId="7E330F50" w14:textId="77777777" w:rsidR="00C02B37" w:rsidRPr="00C84A37" w:rsidRDefault="00C02B37" w:rsidP="001A6B3D">
            <w:r>
              <w:rPr>
                <w:sz w:val="20"/>
                <w:szCs w:val="20"/>
              </w:rPr>
              <w:t>Nuovo inserimento posizione cancellata su Tributo 1 con debitore 1</w:t>
            </w:r>
          </w:p>
        </w:tc>
      </w:tr>
      <w:tr w:rsidR="00C02B37" w:rsidRPr="00C84A37" w14:paraId="092278B6" w14:textId="77777777" w:rsidTr="001A6B3D">
        <w:trPr>
          <w:trHeight w:val="550"/>
        </w:trPr>
        <w:tc>
          <w:tcPr>
            <w:tcW w:w="2441" w:type="dxa"/>
            <w:gridSpan w:val="2"/>
          </w:tcPr>
          <w:p w14:paraId="236C80A9" w14:textId="77777777" w:rsidR="00C02B37" w:rsidRPr="00C84A37" w:rsidRDefault="00C02B37" w:rsidP="001A6B3D">
            <w:pPr>
              <w:rPr>
                <w:b/>
              </w:rPr>
            </w:pPr>
            <w:r w:rsidRPr="00C84A37">
              <w:rPr>
                <w:b/>
              </w:rPr>
              <w:t>Descrizione</w:t>
            </w:r>
          </w:p>
        </w:tc>
        <w:tc>
          <w:tcPr>
            <w:tcW w:w="7413" w:type="dxa"/>
            <w:gridSpan w:val="3"/>
          </w:tcPr>
          <w:p w14:paraId="1490914A" w14:textId="77777777" w:rsidR="00C02B37" w:rsidRPr="00C84A37" w:rsidRDefault="00C02B37" w:rsidP="001A6B3D">
            <w:r>
              <w:t>La posizione debitoria cancellata in precedenza viene reinserita nuovamente</w:t>
            </w:r>
          </w:p>
        </w:tc>
      </w:tr>
      <w:tr w:rsidR="00C02B37" w:rsidRPr="00C84A37" w14:paraId="5D4B140C" w14:textId="77777777" w:rsidTr="001A6B3D">
        <w:trPr>
          <w:trHeight w:val="550"/>
        </w:trPr>
        <w:tc>
          <w:tcPr>
            <w:tcW w:w="2441" w:type="dxa"/>
            <w:gridSpan w:val="2"/>
          </w:tcPr>
          <w:p w14:paraId="0A7D93C5" w14:textId="77777777" w:rsidR="00C02B37" w:rsidRPr="00C84A37" w:rsidRDefault="00C02B37" w:rsidP="001A6B3D">
            <w:pPr>
              <w:rPr>
                <w:b/>
              </w:rPr>
            </w:pPr>
            <w:r>
              <w:rPr>
                <w:b/>
              </w:rPr>
              <w:t>Id Ruolo/Attore</w:t>
            </w:r>
          </w:p>
        </w:tc>
        <w:tc>
          <w:tcPr>
            <w:tcW w:w="7413" w:type="dxa"/>
            <w:gridSpan w:val="3"/>
          </w:tcPr>
          <w:p w14:paraId="0E9AA225" w14:textId="77777777" w:rsidR="00C02B37" w:rsidRDefault="00C02B37" w:rsidP="001A6B3D">
            <w:r>
              <w:t>005</w:t>
            </w:r>
          </w:p>
        </w:tc>
      </w:tr>
      <w:tr w:rsidR="00C02B37" w:rsidRPr="00C84A37" w14:paraId="0B6CF304" w14:textId="77777777" w:rsidTr="001A6B3D">
        <w:tc>
          <w:tcPr>
            <w:tcW w:w="2441" w:type="dxa"/>
            <w:gridSpan w:val="2"/>
            <w:vAlign w:val="center"/>
          </w:tcPr>
          <w:p w14:paraId="244CE973" w14:textId="77777777" w:rsidR="00C02B37" w:rsidRPr="00C84A37" w:rsidRDefault="00C02B37" w:rsidP="001A6B3D">
            <w:pPr>
              <w:rPr>
                <w:b/>
              </w:rPr>
            </w:pPr>
            <w:r w:rsidRPr="00C84A37">
              <w:rPr>
                <w:b/>
              </w:rPr>
              <w:t>Pre-condizioni</w:t>
            </w:r>
          </w:p>
        </w:tc>
        <w:tc>
          <w:tcPr>
            <w:tcW w:w="7413" w:type="dxa"/>
            <w:gridSpan w:val="3"/>
            <w:vAlign w:val="center"/>
          </w:tcPr>
          <w:p w14:paraId="35A4B97E" w14:textId="77777777" w:rsidR="00C02B37" w:rsidRPr="00C84A37" w:rsidRDefault="00C02B37" w:rsidP="001A6B3D">
            <w:pPr>
              <w:pStyle w:val="Paragrafoelenco"/>
              <w:numPr>
                <w:ilvl w:val="0"/>
                <w:numId w:val="7"/>
              </w:numPr>
              <w:ind w:left="714" w:hanging="357"/>
            </w:pPr>
            <w:r>
              <w:t>La posizione deve essere stata cancellata logicamente dal sistema quindi è necessaria la corretta esecuzione dello step TC_ALLINEAMENTO_04</w:t>
            </w:r>
          </w:p>
        </w:tc>
      </w:tr>
      <w:tr w:rsidR="00C02B37" w:rsidRPr="00C84A37" w14:paraId="3751B58E" w14:textId="77777777" w:rsidTr="001A6B3D">
        <w:tc>
          <w:tcPr>
            <w:tcW w:w="2441" w:type="dxa"/>
            <w:gridSpan w:val="2"/>
            <w:vAlign w:val="center"/>
          </w:tcPr>
          <w:p w14:paraId="6DB38491" w14:textId="77777777" w:rsidR="00C02B37" w:rsidRPr="00C84A37" w:rsidRDefault="00C02B37" w:rsidP="001A6B3D">
            <w:pPr>
              <w:rPr>
                <w:b/>
              </w:rPr>
            </w:pPr>
            <w:r>
              <w:rPr>
                <w:b/>
              </w:rPr>
              <w:t>Post-condizioni</w:t>
            </w:r>
          </w:p>
        </w:tc>
        <w:tc>
          <w:tcPr>
            <w:tcW w:w="7413" w:type="dxa"/>
            <w:gridSpan w:val="3"/>
            <w:vAlign w:val="center"/>
          </w:tcPr>
          <w:p w14:paraId="1AF19DA6" w14:textId="77777777" w:rsidR="00C02B37" w:rsidRDefault="00C02B37" w:rsidP="001A6B3D">
            <w:pPr>
              <w:pStyle w:val="Paragrafoelenco"/>
              <w:numPr>
                <w:ilvl w:val="0"/>
                <w:numId w:val="7"/>
              </w:numPr>
              <w:ind w:left="714" w:hanging="357"/>
            </w:pPr>
            <w:r>
              <w:t>La posizione precedentemente cancellata deve essere nuovamente inserita nella base dati</w:t>
            </w:r>
          </w:p>
          <w:p w14:paraId="42399D3B" w14:textId="77777777" w:rsidR="00C02B37" w:rsidRDefault="00C02B37" w:rsidP="001A6B3D">
            <w:pPr>
              <w:pStyle w:val="Paragrafoelenco"/>
              <w:numPr>
                <w:ilvl w:val="0"/>
                <w:numId w:val="7"/>
              </w:numPr>
              <w:ind w:left="714" w:hanging="357"/>
            </w:pPr>
            <w:r>
              <w:t>La posizione risulta quindi nuovamente visibile nel resoconto dei pagamenti attesi (TC_SCADENZE_01) e pagabile (TC_AUTORIZZAZIONE_01 – TC_AUTORIZZAZIONE_02)</w:t>
            </w:r>
          </w:p>
        </w:tc>
      </w:tr>
      <w:tr w:rsidR="00C02B37" w:rsidRPr="00C84A37" w14:paraId="3B834F74" w14:textId="77777777" w:rsidTr="001A6B3D">
        <w:tc>
          <w:tcPr>
            <w:tcW w:w="2441" w:type="dxa"/>
            <w:gridSpan w:val="2"/>
            <w:vAlign w:val="center"/>
          </w:tcPr>
          <w:p w14:paraId="54AEC940" w14:textId="77777777" w:rsidR="00C02B37" w:rsidRPr="00C84A37" w:rsidRDefault="00C02B37" w:rsidP="001A6B3D">
            <w:pPr>
              <w:rPr>
                <w:b/>
              </w:rPr>
            </w:pPr>
            <w:r>
              <w:rPr>
                <w:b/>
              </w:rPr>
              <w:t>Input</w:t>
            </w:r>
          </w:p>
        </w:tc>
        <w:tc>
          <w:tcPr>
            <w:tcW w:w="7413" w:type="dxa"/>
            <w:gridSpan w:val="3"/>
            <w:vAlign w:val="center"/>
          </w:tcPr>
          <w:p w14:paraId="506B6CB9" w14:textId="77777777" w:rsidR="00C02B37" w:rsidRPr="00542B9F" w:rsidRDefault="00C02B37" w:rsidP="001A6B3D">
            <w:pPr>
              <w:rPr>
                <w:sz w:val="16"/>
                <w:szCs w:val="16"/>
                <w:lang w:val="en-GB"/>
              </w:rPr>
            </w:pPr>
            <w:r w:rsidRPr="00542B9F">
              <w:rPr>
                <w:sz w:val="16"/>
                <w:szCs w:val="16"/>
                <w:lang w:val="en-GB"/>
              </w:rPr>
              <w:t xml:space="preserve">&lt;soapenv:Envelope </w:t>
            </w:r>
          </w:p>
          <w:p w14:paraId="4436D231" w14:textId="77777777" w:rsidR="00C02B37" w:rsidRPr="00542B9F" w:rsidRDefault="00C02B37" w:rsidP="001A6B3D">
            <w:pPr>
              <w:rPr>
                <w:sz w:val="16"/>
                <w:szCs w:val="16"/>
                <w:lang w:val="en-GB"/>
              </w:rPr>
            </w:pPr>
            <w:r w:rsidRPr="00542B9F">
              <w:rPr>
                <w:sz w:val="16"/>
                <w:szCs w:val="16"/>
                <w:lang w:val="en-GB"/>
              </w:rPr>
              <w:t xml:space="preserve">xmlns:soapenv="http://schemas.xmlsoap.org/soap/envelope/" </w:t>
            </w:r>
          </w:p>
          <w:p w14:paraId="062A8B9A" w14:textId="77777777" w:rsidR="00C02B37" w:rsidRPr="00D12AA7" w:rsidRDefault="00C02B37" w:rsidP="001A6B3D">
            <w:pPr>
              <w:rPr>
                <w:sz w:val="16"/>
                <w:szCs w:val="16"/>
                <w:lang w:val="en-GB"/>
              </w:rPr>
            </w:pPr>
            <w:r w:rsidRPr="00542B9F">
              <w:rPr>
                <w:sz w:val="16"/>
                <w:szCs w:val="16"/>
                <w:lang w:val="en-GB"/>
              </w:rPr>
              <w:t>xmlns:prox="http://www.cart.rete.toscana.i</w:t>
            </w:r>
            <w:r w:rsidRPr="00D12AA7">
              <w:rPr>
                <w:sz w:val="16"/>
                <w:szCs w:val="16"/>
                <w:lang w:val="en-GB"/>
              </w:rPr>
              <w:t xml:space="preserve">t/servizi/iris_1_1/proxy" </w:t>
            </w:r>
          </w:p>
          <w:p w14:paraId="293A58B5" w14:textId="77777777" w:rsidR="00C02B37" w:rsidRPr="00D12AA7" w:rsidRDefault="00C02B37" w:rsidP="001A6B3D">
            <w:pPr>
              <w:rPr>
                <w:sz w:val="16"/>
                <w:szCs w:val="16"/>
                <w:lang w:val="en-GB"/>
              </w:rPr>
            </w:pPr>
            <w:r w:rsidRPr="00D12AA7">
              <w:rPr>
                <w:sz w:val="16"/>
                <w:szCs w:val="16"/>
                <w:lang w:val="en-GB"/>
              </w:rPr>
              <w:t xml:space="preserve">xmlns:idp="http://www.cart.rete.toscana.it/servizi/iris_1_1/IdpAllineamentoPendenze" </w:t>
            </w:r>
          </w:p>
          <w:p w14:paraId="3E69CF5A" w14:textId="77777777" w:rsidR="00C02B37" w:rsidRPr="00D12AA7" w:rsidRDefault="00C02B37" w:rsidP="001A6B3D">
            <w:pPr>
              <w:rPr>
                <w:sz w:val="16"/>
                <w:szCs w:val="16"/>
                <w:lang w:val="en-GB"/>
              </w:rPr>
            </w:pPr>
            <w:r w:rsidRPr="00D12AA7">
              <w:rPr>
                <w:sz w:val="16"/>
                <w:szCs w:val="16"/>
                <w:lang w:val="en-GB"/>
              </w:rPr>
              <w:t xml:space="preserve">xmlns:idp1="http://www.cart.rete.toscana.it/servizi/iris_1_1/IdpHeader" </w:t>
            </w:r>
          </w:p>
          <w:p w14:paraId="7C4480FD" w14:textId="77777777" w:rsidR="00C02B37" w:rsidRPr="00D12AA7" w:rsidRDefault="00C02B37" w:rsidP="001A6B3D">
            <w:pPr>
              <w:rPr>
                <w:sz w:val="16"/>
                <w:szCs w:val="16"/>
                <w:lang w:val="en-GB"/>
              </w:rPr>
            </w:pPr>
            <w:r w:rsidRPr="00D12AA7">
              <w:rPr>
                <w:sz w:val="16"/>
                <w:szCs w:val="16"/>
                <w:lang w:val="en-GB"/>
              </w:rPr>
              <w:t>xmlns:idp2="http://www.cart.rete.toscana.it/servizi/iris_1_1/IdpInclude"&gt;</w:t>
            </w:r>
          </w:p>
          <w:p w14:paraId="6B156D2F" w14:textId="77777777" w:rsidR="00C02B37" w:rsidRPr="00477158" w:rsidRDefault="00C02B37" w:rsidP="001A6B3D">
            <w:pPr>
              <w:rPr>
                <w:sz w:val="16"/>
                <w:szCs w:val="16"/>
                <w:lang w:val="en-GB"/>
              </w:rPr>
            </w:pPr>
            <w:r w:rsidRPr="00D12AA7">
              <w:rPr>
                <w:sz w:val="16"/>
                <w:szCs w:val="16"/>
                <w:lang w:val="en-GB"/>
              </w:rPr>
              <w:t xml:space="preserve">   </w:t>
            </w:r>
            <w:r w:rsidRPr="00477158">
              <w:rPr>
                <w:sz w:val="16"/>
                <w:szCs w:val="16"/>
                <w:lang w:val="en-GB"/>
              </w:rPr>
              <w:t>&lt;soapenv:Header/&gt;</w:t>
            </w:r>
          </w:p>
          <w:p w14:paraId="300A86E8" w14:textId="77777777" w:rsidR="00C02B37" w:rsidRPr="00477158" w:rsidRDefault="00C02B37" w:rsidP="001A6B3D">
            <w:pPr>
              <w:rPr>
                <w:sz w:val="16"/>
                <w:szCs w:val="16"/>
                <w:lang w:val="en-GB"/>
              </w:rPr>
            </w:pPr>
            <w:r w:rsidRPr="00477158">
              <w:rPr>
                <w:sz w:val="16"/>
                <w:szCs w:val="16"/>
                <w:lang w:val="en-GB"/>
              </w:rPr>
              <w:t xml:space="preserve">   &lt;soapenv:Body&gt;</w:t>
            </w:r>
          </w:p>
          <w:p w14:paraId="1EE63C3D" w14:textId="77777777" w:rsidR="00C02B37" w:rsidRPr="00477158" w:rsidRDefault="00C02B37" w:rsidP="001A6B3D">
            <w:pPr>
              <w:rPr>
                <w:sz w:val="16"/>
                <w:szCs w:val="16"/>
                <w:lang w:val="en-GB"/>
              </w:rPr>
            </w:pPr>
            <w:r w:rsidRPr="00477158">
              <w:rPr>
                <w:sz w:val="16"/>
                <w:szCs w:val="16"/>
                <w:lang w:val="en-GB"/>
              </w:rPr>
              <w:t xml:space="preserve">      &lt;prox:IdpAllineamentoPendenzeEnteOTF&gt;</w:t>
            </w:r>
          </w:p>
          <w:p w14:paraId="01A1AE5B" w14:textId="77777777" w:rsidR="00C02B37" w:rsidRPr="00477158" w:rsidRDefault="00C02B37" w:rsidP="001A6B3D">
            <w:pPr>
              <w:rPr>
                <w:sz w:val="16"/>
                <w:szCs w:val="16"/>
              </w:rPr>
            </w:pPr>
            <w:r w:rsidRPr="00477158">
              <w:rPr>
                <w:sz w:val="16"/>
                <w:szCs w:val="16"/>
                <w:lang w:val="en-GB"/>
              </w:rPr>
              <w:t xml:space="preserve">         </w:t>
            </w:r>
            <w:r w:rsidRPr="00477158">
              <w:rPr>
                <w:sz w:val="16"/>
                <w:szCs w:val="16"/>
              </w:rPr>
              <w:t>&lt;idp:IdpAllineamentoPendenzeOTF Versione="01.03-03"&gt;</w:t>
            </w:r>
          </w:p>
          <w:p w14:paraId="32AA8365" w14:textId="77777777" w:rsidR="00C02B37" w:rsidRPr="00477158" w:rsidRDefault="00C02B37" w:rsidP="001A6B3D">
            <w:pPr>
              <w:rPr>
                <w:sz w:val="16"/>
                <w:szCs w:val="16"/>
              </w:rPr>
            </w:pPr>
            <w:r w:rsidRPr="00477158">
              <w:rPr>
                <w:sz w:val="16"/>
                <w:szCs w:val="16"/>
              </w:rPr>
              <w:t xml:space="preserve">         </w:t>
            </w:r>
          </w:p>
          <w:p w14:paraId="527F8538" w14:textId="77777777" w:rsidR="00C02B37" w:rsidRPr="00477158" w:rsidRDefault="00C02B37" w:rsidP="001A6B3D">
            <w:pPr>
              <w:rPr>
                <w:sz w:val="16"/>
                <w:szCs w:val="16"/>
              </w:rPr>
            </w:pPr>
            <w:r w:rsidRPr="00477158">
              <w:rPr>
                <w:sz w:val="16"/>
                <w:szCs w:val="16"/>
              </w:rPr>
              <w:t xml:space="preserve">            &lt;idp1:IdpHeader&gt;</w:t>
            </w:r>
          </w:p>
          <w:p w14:paraId="01269E49" w14:textId="77777777" w:rsidR="00C02B37" w:rsidRPr="00477158" w:rsidRDefault="00C02B37" w:rsidP="001A6B3D">
            <w:pPr>
              <w:rPr>
                <w:sz w:val="16"/>
                <w:szCs w:val="16"/>
              </w:rPr>
            </w:pPr>
            <w:r w:rsidRPr="00477158">
              <w:rPr>
                <w:sz w:val="16"/>
                <w:szCs w:val="16"/>
              </w:rPr>
              <w:t xml:space="preserve">               &lt;idp1:TRT&gt;</w:t>
            </w:r>
          </w:p>
          <w:p w14:paraId="419305B9" w14:textId="77777777" w:rsidR="00C02B37" w:rsidRPr="00477158" w:rsidRDefault="00C02B37" w:rsidP="001A6B3D">
            <w:pPr>
              <w:rPr>
                <w:sz w:val="16"/>
                <w:szCs w:val="16"/>
              </w:rPr>
            </w:pPr>
            <w:r w:rsidRPr="00477158">
              <w:rPr>
                <w:sz w:val="16"/>
                <w:szCs w:val="16"/>
              </w:rPr>
              <w:t xml:space="preserve">                  &lt;idp1:ServiceName&gt;IdpAllineamentoPendenze&lt;/idp1:ServiceName&gt;</w:t>
            </w:r>
          </w:p>
          <w:p w14:paraId="404F74AE" w14:textId="77777777" w:rsidR="00C02B37" w:rsidRPr="00477158" w:rsidRDefault="00C02B37" w:rsidP="001A6B3D">
            <w:pPr>
              <w:rPr>
                <w:sz w:val="16"/>
                <w:szCs w:val="16"/>
                <w:lang w:val="en-GB"/>
              </w:rPr>
            </w:pPr>
            <w:r w:rsidRPr="00477158">
              <w:rPr>
                <w:sz w:val="16"/>
                <w:szCs w:val="16"/>
              </w:rPr>
              <w:t xml:space="preserve">                  </w:t>
            </w:r>
            <w:r w:rsidRPr="00477158">
              <w:rPr>
                <w:sz w:val="16"/>
                <w:szCs w:val="16"/>
                <w:lang w:val="en-GB"/>
              </w:rPr>
              <w:t>&lt;idp1:MsgId&gt;TRT1584113148676&lt;/idp1:MsgId&gt;</w:t>
            </w:r>
          </w:p>
          <w:p w14:paraId="433C20C9" w14:textId="77777777" w:rsidR="00C02B37" w:rsidRPr="00477158" w:rsidRDefault="00C02B37" w:rsidP="001A6B3D">
            <w:pPr>
              <w:rPr>
                <w:sz w:val="16"/>
                <w:szCs w:val="16"/>
                <w:lang w:val="en-GB"/>
              </w:rPr>
            </w:pPr>
            <w:r w:rsidRPr="00477158">
              <w:rPr>
                <w:sz w:val="16"/>
                <w:szCs w:val="16"/>
                <w:lang w:val="en-GB"/>
              </w:rPr>
              <w:t xml:space="preserve">                  &lt;idp1:XMLCrtDt&gt;2020-03-13T16:25:48.694+01:00&lt;/idp1:XMLCrtDt&gt;</w:t>
            </w:r>
          </w:p>
          <w:p w14:paraId="74C2963C" w14:textId="77777777" w:rsidR="00C02B37" w:rsidRPr="00477158" w:rsidRDefault="00C02B37" w:rsidP="001A6B3D">
            <w:pPr>
              <w:rPr>
                <w:sz w:val="16"/>
                <w:szCs w:val="16"/>
                <w:lang w:val="en-GB"/>
              </w:rPr>
            </w:pPr>
            <w:r w:rsidRPr="00477158">
              <w:rPr>
                <w:sz w:val="16"/>
                <w:szCs w:val="16"/>
                <w:lang w:val="en-GB"/>
              </w:rPr>
              <w:t xml:space="preserve">                  &lt;idp1:Sender&gt;</w:t>
            </w:r>
          </w:p>
          <w:p w14:paraId="680A661E" w14:textId="77777777" w:rsidR="00C02B37" w:rsidRPr="00477158" w:rsidRDefault="00C02B37" w:rsidP="001A6B3D">
            <w:pPr>
              <w:rPr>
                <w:sz w:val="16"/>
                <w:szCs w:val="16"/>
                <w:lang w:val="en-GB"/>
              </w:rPr>
            </w:pPr>
            <w:r w:rsidRPr="00477158">
              <w:rPr>
                <w:sz w:val="16"/>
                <w:szCs w:val="16"/>
                <w:lang w:val="en-GB"/>
              </w:rPr>
              <w:t xml:space="preserve">                     &lt;idp1:SenderId&gt;62839520376&lt;/idp1:SenderId&gt;</w:t>
            </w:r>
          </w:p>
          <w:p w14:paraId="71FC8382" w14:textId="77777777" w:rsidR="00C02B37" w:rsidRPr="00477158" w:rsidRDefault="00C02B37" w:rsidP="001A6B3D">
            <w:pPr>
              <w:rPr>
                <w:sz w:val="16"/>
                <w:szCs w:val="16"/>
                <w:lang w:val="en-GB"/>
              </w:rPr>
            </w:pPr>
            <w:r w:rsidRPr="00477158">
              <w:rPr>
                <w:sz w:val="16"/>
                <w:szCs w:val="16"/>
                <w:lang w:val="en-GB"/>
              </w:rPr>
              <w:t xml:space="preserve">                     &lt;idp1:SenderSys&gt;SIL_62839520376&lt;/idp1:SenderSys&gt;</w:t>
            </w:r>
          </w:p>
          <w:p w14:paraId="7F4E00AB" w14:textId="77777777" w:rsidR="00C02B37" w:rsidRPr="00477158" w:rsidRDefault="00C02B37" w:rsidP="001A6B3D">
            <w:pPr>
              <w:rPr>
                <w:sz w:val="16"/>
                <w:szCs w:val="16"/>
                <w:lang w:val="en-GB"/>
              </w:rPr>
            </w:pPr>
            <w:r w:rsidRPr="00477158">
              <w:rPr>
                <w:sz w:val="16"/>
                <w:szCs w:val="16"/>
                <w:lang w:val="en-GB"/>
              </w:rPr>
              <w:t xml:space="preserve">                  &lt;/idp1:Sender&gt;</w:t>
            </w:r>
          </w:p>
          <w:p w14:paraId="6E7C966E" w14:textId="77777777" w:rsidR="00C02B37" w:rsidRPr="00477158" w:rsidRDefault="00C02B37" w:rsidP="001A6B3D">
            <w:pPr>
              <w:rPr>
                <w:sz w:val="16"/>
                <w:szCs w:val="16"/>
                <w:lang w:val="en-GB"/>
              </w:rPr>
            </w:pPr>
            <w:r w:rsidRPr="00477158">
              <w:rPr>
                <w:sz w:val="16"/>
                <w:szCs w:val="16"/>
                <w:lang w:val="en-GB"/>
              </w:rPr>
              <w:t xml:space="preserve">                  &lt;idp1:Receiver&gt;</w:t>
            </w:r>
          </w:p>
          <w:p w14:paraId="3CA3F2F8" w14:textId="77777777" w:rsidR="00C02B37" w:rsidRPr="00477158" w:rsidRDefault="00C02B37" w:rsidP="001A6B3D">
            <w:pPr>
              <w:rPr>
                <w:sz w:val="16"/>
                <w:szCs w:val="16"/>
                <w:lang w:val="en-GB"/>
              </w:rPr>
            </w:pPr>
            <w:r w:rsidRPr="00477158">
              <w:rPr>
                <w:sz w:val="16"/>
                <w:szCs w:val="16"/>
                <w:lang w:val="en-GB"/>
              </w:rPr>
              <w:t xml:space="preserve">                     &lt;idp1:ReceiverId&gt;RECEIVERID&lt;/idp1:ReceiverId&gt;</w:t>
            </w:r>
          </w:p>
          <w:p w14:paraId="78ACFB6B" w14:textId="77777777" w:rsidR="00C02B37" w:rsidRPr="00477158" w:rsidRDefault="00C02B37" w:rsidP="001A6B3D">
            <w:pPr>
              <w:rPr>
                <w:sz w:val="16"/>
                <w:szCs w:val="16"/>
                <w:lang w:val="en-GB"/>
              </w:rPr>
            </w:pPr>
            <w:r w:rsidRPr="00477158">
              <w:rPr>
                <w:sz w:val="16"/>
                <w:szCs w:val="16"/>
                <w:lang w:val="en-GB"/>
              </w:rPr>
              <w:t xml:space="preserve">                     &lt;idp1:ReceiverSys&gt;RECEIVERSYS&lt;/idp1:ReceiverSys&gt;</w:t>
            </w:r>
          </w:p>
          <w:p w14:paraId="1F362438" w14:textId="77777777" w:rsidR="00C02B37" w:rsidRPr="00477158" w:rsidRDefault="00C02B37" w:rsidP="001A6B3D">
            <w:pPr>
              <w:rPr>
                <w:sz w:val="16"/>
                <w:szCs w:val="16"/>
              </w:rPr>
            </w:pPr>
            <w:r w:rsidRPr="00477158">
              <w:rPr>
                <w:sz w:val="16"/>
                <w:szCs w:val="16"/>
                <w:lang w:val="en-GB"/>
              </w:rPr>
              <w:t xml:space="preserve">                  </w:t>
            </w:r>
            <w:r w:rsidRPr="00477158">
              <w:rPr>
                <w:sz w:val="16"/>
                <w:szCs w:val="16"/>
              </w:rPr>
              <w:t>&lt;/idp1:Receiver&gt;</w:t>
            </w:r>
          </w:p>
          <w:p w14:paraId="7B1844FE" w14:textId="77777777" w:rsidR="00C02B37" w:rsidRPr="00477158" w:rsidRDefault="00C02B37" w:rsidP="001A6B3D">
            <w:pPr>
              <w:rPr>
                <w:sz w:val="16"/>
                <w:szCs w:val="16"/>
              </w:rPr>
            </w:pPr>
            <w:r w:rsidRPr="00477158">
              <w:rPr>
                <w:sz w:val="16"/>
                <w:szCs w:val="16"/>
              </w:rPr>
              <w:t xml:space="preserve">               &lt;/idp1:TRT&gt;</w:t>
            </w:r>
          </w:p>
          <w:p w14:paraId="6D1BBD81" w14:textId="77777777" w:rsidR="00C02B37" w:rsidRPr="00477158" w:rsidRDefault="00C02B37" w:rsidP="001A6B3D">
            <w:pPr>
              <w:rPr>
                <w:sz w:val="16"/>
                <w:szCs w:val="16"/>
              </w:rPr>
            </w:pPr>
            <w:r w:rsidRPr="00477158">
              <w:rPr>
                <w:sz w:val="16"/>
                <w:szCs w:val="16"/>
              </w:rPr>
              <w:t xml:space="preserve">               &lt;idp1:E2E&gt;</w:t>
            </w:r>
          </w:p>
          <w:p w14:paraId="5C41FA2B" w14:textId="77777777" w:rsidR="00C02B37" w:rsidRPr="00477158" w:rsidRDefault="00C02B37" w:rsidP="001A6B3D">
            <w:pPr>
              <w:rPr>
                <w:sz w:val="16"/>
                <w:szCs w:val="16"/>
              </w:rPr>
            </w:pPr>
            <w:r w:rsidRPr="00477158">
              <w:rPr>
                <w:sz w:val="16"/>
                <w:szCs w:val="16"/>
              </w:rPr>
              <w:t xml:space="preserve">                  &lt;idp1:E2ESrvcNm&gt;IdpAllineamentoPendenze&lt;/idp1:E2ESrvcNm&gt;</w:t>
            </w:r>
          </w:p>
          <w:p w14:paraId="6A272AA5" w14:textId="77777777" w:rsidR="00C02B37" w:rsidRPr="00477158" w:rsidRDefault="00C02B37" w:rsidP="001A6B3D">
            <w:pPr>
              <w:rPr>
                <w:sz w:val="16"/>
                <w:szCs w:val="16"/>
              </w:rPr>
            </w:pPr>
            <w:r w:rsidRPr="00477158">
              <w:rPr>
                <w:sz w:val="16"/>
                <w:szCs w:val="16"/>
              </w:rPr>
              <w:lastRenderedPageBreak/>
              <w:t xml:space="preserve">                  &lt;idp1:E2EMsgId&gt;E2E1584113148700&lt;/idp1:E2EMsgId&gt;</w:t>
            </w:r>
          </w:p>
          <w:p w14:paraId="7B9BF2C6" w14:textId="77777777" w:rsidR="00C02B37" w:rsidRPr="00477158" w:rsidRDefault="00C02B37" w:rsidP="001A6B3D">
            <w:pPr>
              <w:rPr>
                <w:sz w:val="16"/>
                <w:szCs w:val="16"/>
              </w:rPr>
            </w:pPr>
            <w:r w:rsidRPr="00477158">
              <w:rPr>
                <w:sz w:val="16"/>
                <w:szCs w:val="16"/>
              </w:rPr>
              <w:t xml:space="preserve">                  &lt;idp1:XMLCrtDt&gt;2020-03-13T16:25:48.707+01:00&lt;/idp1:XMLCrtDt&gt;</w:t>
            </w:r>
          </w:p>
          <w:p w14:paraId="28BD9948" w14:textId="77777777" w:rsidR="00C02B37" w:rsidRPr="00477158" w:rsidRDefault="00C02B37" w:rsidP="001A6B3D">
            <w:pPr>
              <w:rPr>
                <w:sz w:val="16"/>
                <w:szCs w:val="16"/>
              </w:rPr>
            </w:pPr>
            <w:r w:rsidRPr="00477158">
              <w:rPr>
                <w:sz w:val="16"/>
                <w:szCs w:val="16"/>
              </w:rPr>
              <w:t xml:space="preserve">                  &lt;idp1:Sender&gt;</w:t>
            </w:r>
          </w:p>
          <w:p w14:paraId="0CAE22AC" w14:textId="77777777" w:rsidR="00C02B37" w:rsidRPr="00477158" w:rsidRDefault="00C02B37" w:rsidP="001A6B3D">
            <w:pPr>
              <w:rPr>
                <w:sz w:val="16"/>
                <w:szCs w:val="16"/>
              </w:rPr>
            </w:pPr>
            <w:r w:rsidRPr="00477158">
              <w:rPr>
                <w:sz w:val="16"/>
                <w:szCs w:val="16"/>
              </w:rPr>
              <w:t xml:space="preserve">                     &lt;idp1:E2ESndrId&gt;62839520376&lt;/idp1:E2ESndrId&gt;</w:t>
            </w:r>
          </w:p>
          <w:p w14:paraId="0F74C6DA" w14:textId="77777777" w:rsidR="00C02B37" w:rsidRPr="00477158" w:rsidRDefault="00C02B37" w:rsidP="001A6B3D">
            <w:pPr>
              <w:rPr>
                <w:sz w:val="16"/>
                <w:szCs w:val="16"/>
                <w:lang w:val="en-GB"/>
              </w:rPr>
            </w:pPr>
            <w:r w:rsidRPr="00477158">
              <w:rPr>
                <w:sz w:val="16"/>
                <w:szCs w:val="16"/>
              </w:rPr>
              <w:t xml:space="preserve">                     </w:t>
            </w:r>
            <w:r w:rsidRPr="00477158">
              <w:rPr>
                <w:sz w:val="16"/>
                <w:szCs w:val="16"/>
                <w:lang w:val="en-GB"/>
              </w:rPr>
              <w:t>&lt;idp1:E2ESndrSys&gt;SIL_62839520376&lt;/idp1:E2ESndrSys&gt;</w:t>
            </w:r>
          </w:p>
          <w:p w14:paraId="0DFD4CAD" w14:textId="77777777" w:rsidR="00C02B37" w:rsidRPr="00477158" w:rsidRDefault="00C02B37" w:rsidP="001A6B3D">
            <w:pPr>
              <w:rPr>
                <w:sz w:val="16"/>
                <w:szCs w:val="16"/>
                <w:lang w:val="en-GB"/>
              </w:rPr>
            </w:pPr>
            <w:r w:rsidRPr="00477158">
              <w:rPr>
                <w:sz w:val="16"/>
                <w:szCs w:val="16"/>
                <w:lang w:val="en-GB"/>
              </w:rPr>
              <w:t xml:space="preserve">                  &lt;/idp1:Sender&gt;</w:t>
            </w:r>
          </w:p>
          <w:p w14:paraId="49733428" w14:textId="77777777" w:rsidR="00C02B37" w:rsidRPr="00477158" w:rsidRDefault="00C02B37" w:rsidP="001A6B3D">
            <w:pPr>
              <w:rPr>
                <w:sz w:val="16"/>
                <w:szCs w:val="16"/>
                <w:lang w:val="en-GB"/>
              </w:rPr>
            </w:pPr>
            <w:r w:rsidRPr="00477158">
              <w:rPr>
                <w:sz w:val="16"/>
                <w:szCs w:val="16"/>
                <w:lang w:val="en-GB"/>
              </w:rPr>
              <w:t xml:space="preserve">                  &lt;idp1:Receiver&gt;</w:t>
            </w:r>
          </w:p>
          <w:p w14:paraId="63A4BBEB" w14:textId="77777777" w:rsidR="00C02B37" w:rsidRPr="00477158" w:rsidRDefault="00C02B37" w:rsidP="001A6B3D">
            <w:pPr>
              <w:rPr>
                <w:sz w:val="16"/>
                <w:szCs w:val="16"/>
              </w:rPr>
            </w:pPr>
            <w:r w:rsidRPr="00477158">
              <w:rPr>
                <w:sz w:val="16"/>
                <w:szCs w:val="16"/>
                <w:lang w:val="en-GB"/>
              </w:rPr>
              <w:t xml:space="preserve">                     </w:t>
            </w:r>
            <w:r w:rsidRPr="00477158">
              <w:rPr>
                <w:sz w:val="16"/>
                <w:szCs w:val="16"/>
              </w:rPr>
              <w:t>&lt;idp1:E2ERcvrId&gt;RECEIVERID&lt;/idp1:E2ERcvrId&gt;</w:t>
            </w:r>
          </w:p>
          <w:p w14:paraId="41CA1AF6" w14:textId="77777777" w:rsidR="00C02B37" w:rsidRPr="00477158" w:rsidRDefault="00C02B37" w:rsidP="001A6B3D">
            <w:pPr>
              <w:rPr>
                <w:sz w:val="16"/>
                <w:szCs w:val="16"/>
                <w:lang w:val="en-GB"/>
              </w:rPr>
            </w:pPr>
            <w:r w:rsidRPr="00477158">
              <w:rPr>
                <w:sz w:val="16"/>
                <w:szCs w:val="16"/>
              </w:rPr>
              <w:t xml:space="preserve">                     </w:t>
            </w:r>
            <w:r w:rsidRPr="00477158">
              <w:rPr>
                <w:sz w:val="16"/>
                <w:szCs w:val="16"/>
                <w:lang w:val="en-GB"/>
              </w:rPr>
              <w:t>&lt;idp1:E2ERcvrSys&gt;RECEIVERSYS&lt;/idp1:E2ERcvrSys&gt;</w:t>
            </w:r>
          </w:p>
          <w:p w14:paraId="01791B20" w14:textId="77777777" w:rsidR="00C02B37" w:rsidRPr="00477158" w:rsidRDefault="00C02B37" w:rsidP="001A6B3D">
            <w:pPr>
              <w:rPr>
                <w:sz w:val="16"/>
                <w:szCs w:val="16"/>
              </w:rPr>
            </w:pPr>
            <w:r w:rsidRPr="00477158">
              <w:rPr>
                <w:sz w:val="16"/>
                <w:szCs w:val="16"/>
                <w:lang w:val="en-GB"/>
              </w:rPr>
              <w:t xml:space="preserve">                  </w:t>
            </w:r>
            <w:r w:rsidRPr="00477158">
              <w:rPr>
                <w:sz w:val="16"/>
                <w:szCs w:val="16"/>
              </w:rPr>
              <w:t>&lt;/idp1:Receiver&gt;</w:t>
            </w:r>
          </w:p>
          <w:p w14:paraId="1E12403E" w14:textId="77777777" w:rsidR="00C02B37" w:rsidRPr="00477158" w:rsidRDefault="00C02B37" w:rsidP="001A6B3D">
            <w:pPr>
              <w:rPr>
                <w:sz w:val="16"/>
                <w:szCs w:val="16"/>
              </w:rPr>
            </w:pPr>
            <w:r w:rsidRPr="00477158">
              <w:rPr>
                <w:sz w:val="16"/>
                <w:szCs w:val="16"/>
              </w:rPr>
              <w:t xml:space="preserve">               &lt;/idp1:E2E&gt;</w:t>
            </w:r>
          </w:p>
          <w:p w14:paraId="3D37450B" w14:textId="77777777" w:rsidR="00C02B37" w:rsidRPr="00477158" w:rsidRDefault="00C02B37" w:rsidP="001A6B3D">
            <w:pPr>
              <w:rPr>
                <w:sz w:val="16"/>
                <w:szCs w:val="16"/>
              </w:rPr>
            </w:pPr>
            <w:r w:rsidRPr="00477158">
              <w:rPr>
                <w:sz w:val="16"/>
                <w:szCs w:val="16"/>
              </w:rPr>
              <w:t xml:space="preserve">            &lt;/idp1:IdpHeader&gt;</w:t>
            </w:r>
          </w:p>
          <w:p w14:paraId="0C609705" w14:textId="77777777" w:rsidR="00C02B37" w:rsidRPr="00477158" w:rsidRDefault="00C02B37" w:rsidP="001A6B3D">
            <w:pPr>
              <w:rPr>
                <w:sz w:val="16"/>
                <w:szCs w:val="16"/>
              </w:rPr>
            </w:pPr>
          </w:p>
          <w:p w14:paraId="708E58B4" w14:textId="77777777" w:rsidR="00C02B37" w:rsidRPr="00477158" w:rsidRDefault="00C02B37" w:rsidP="001A6B3D">
            <w:pPr>
              <w:rPr>
                <w:sz w:val="16"/>
                <w:szCs w:val="16"/>
              </w:rPr>
            </w:pPr>
            <w:r w:rsidRPr="00477158">
              <w:rPr>
                <w:sz w:val="16"/>
                <w:szCs w:val="16"/>
              </w:rPr>
              <w:t xml:space="preserve">            </w:t>
            </w:r>
          </w:p>
          <w:p w14:paraId="1FEDF2F2" w14:textId="77777777" w:rsidR="00C02B37" w:rsidRPr="00477158" w:rsidRDefault="00C02B37" w:rsidP="001A6B3D">
            <w:pPr>
              <w:rPr>
                <w:sz w:val="16"/>
                <w:szCs w:val="16"/>
              </w:rPr>
            </w:pPr>
            <w:r w:rsidRPr="00477158">
              <w:rPr>
                <w:sz w:val="16"/>
                <w:szCs w:val="16"/>
              </w:rPr>
              <w:t xml:space="preserve">            &lt;idp:IdpBody&gt;</w:t>
            </w:r>
          </w:p>
          <w:p w14:paraId="068DE3A4" w14:textId="77777777" w:rsidR="00C02B37" w:rsidRPr="00477158" w:rsidRDefault="00C02B37" w:rsidP="001A6B3D">
            <w:pPr>
              <w:rPr>
                <w:sz w:val="16"/>
                <w:szCs w:val="16"/>
              </w:rPr>
            </w:pPr>
            <w:r w:rsidRPr="00477158">
              <w:rPr>
                <w:sz w:val="16"/>
                <w:szCs w:val="16"/>
              </w:rPr>
              <w:t xml:space="preserve">               &lt;idp:Pendenza TipoOperazione="Insert" TipoPendenza="62839520376_D1"&gt;</w:t>
            </w:r>
          </w:p>
          <w:p w14:paraId="0C62C720" w14:textId="77777777" w:rsidR="00C02B37" w:rsidRPr="00477158" w:rsidRDefault="00C02B37" w:rsidP="001A6B3D">
            <w:pPr>
              <w:rPr>
                <w:sz w:val="16"/>
                <w:szCs w:val="16"/>
              </w:rPr>
            </w:pPr>
            <w:r w:rsidRPr="00477158">
              <w:rPr>
                <w:sz w:val="16"/>
                <w:szCs w:val="16"/>
              </w:rPr>
              <w:t xml:space="preserve">                  &lt;idp:IdPendenza&gt;DEB22000000000005306&lt;/idp:IdPendenza&gt;</w:t>
            </w:r>
          </w:p>
          <w:p w14:paraId="447DC11C" w14:textId="77777777" w:rsidR="00C02B37" w:rsidRPr="00477158" w:rsidRDefault="00C02B37" w:rsidP="001A6B3D">
            <w:pPr>
              <w:rPr>
                <w:sz w:val="16"/>
                <w:szCs w:val="16"/>
              </w:rPr>
            </w:pPr>
            <w:r w:rsidRPr="00477158">
              <w:rPr>
                <w:sz w:val="16"/>
                <w:szCs w:val="16"/>
              </w:rPr>
              <w:t xml:space="preserve">                  &lt;idp:Mittente&gt;</w:t>
            </w:r>
          </w:p>
          <w:p w14:paraId="276628A3" w14:textId="77777777" w:rsidR="00C02B37" w:rsidRPr="00477158" w:rsidRDefault="00C02B37" w:rsidP="001A6B3D">
            <w:pPr>
              <w:rPr>
                <w:sz w:val="16"/>
                <w:szCs w:val="16"/>
              </w:rPr>
            </w:pPr>
            <w:r w:rsidRPr="00477158">
              <w:rPr>
                <w:sz w:val="16"/>
                <w:szCs w:val="16"/>
              </w:rPr>
              <w:t xml:space="preserve">                     &lt;idp:Id&gt;62839520376&lt;/idp:Id&gt;</w:t>
            </w:r>
          </w:p>
          <w:p w14:paraId="1531CA69" w14:textId="77777777" w:rsidR="00C02B37" w:rsidRPr="00477158" w:rsidRDefault="00C02B37" w:rsidP="001A6B3D">
            <w:pPr>
              <w:rPr>
                <w:sz w:val="16"/>
                <w:szCs w:val="16"/>
              </w:rPr>
            </w:pPr>
            <w:r w:rsidRPr="00477158">
              <w:rPr>
                <w:sz w:val="16"/>
                <w:szCs w:val="16"/>
              </w:rPr>
              <w:t xml:space="preserve">                  &lt;/idp:Mittente&gt;</w:t>
            </w:r>
          </w:p>
          <w:p w14:paraId="322EE5C7" w14:textId="77777777" w:rsidR="00C02B37" w:rsidRPr="00477158" w:rsidRDefault="00C02B37" w:rsidP="001A6B3D">
            <w:pPr>
              <w:rPr>
                <w:sz w:val="16"/>
                <w:szCs w:val="16"/>
              </w:rPr>
            </w:pPr>
            <w:r w:rsidRPr="00477158">
              <w:rPr>
                <w:sz w:val="16"/>
                <w:szCs w:val="16"/>
              </w:rPr>
              <w:t xml:space="preserve">                  &lt;idp:Destinatari&gt;</w:t>
            </w:r>
          </w:p>
          <w:p w14:paraId="4C31CFA5" w14:textId="77777777" w:rsidR="00C02B37" w:rsidRPr="00477158" w:rsidRDefault="00C02B37" w:rsidP="001A6B3D">
            <w:pPr>
              <w:rPr>
                <w:sz w:val="16"/>
                <w:szCs w:val="16"/>
              </w:rPr>
            </w:pPr>
            <w:r w:rsidRPr="00477158">
              <w:rPr>
                <w:sz w:val="16"/>
                <w:szCs w:val="16"/>
              </w:rPr>
              <w:t xml:space="preserve">                     &lt;idp:Destinatario Tipo="Cittadino"&gt;</w:t>
            </w:r>
          </w:p>
          <w:p w14:paraId="2DF7CA4E" w14:textId="77777777" w:rsidR="00C02B37" w:rsidRPr="00477158" w:rsidRDefault="00C02B37" w:rsidP="001A6B3D">
            <w:pPr>
              <w:rPr>
                <w:sz w:val="16"/>
                <w:szCs w:val="16"/>
              </w:rPr>
            </w:pPr>
            <w:r w:rsidRPr="00477158">
              <w:rPr>
                <w:sz w:val="16"/>
                <w:szCs w:val="16"/>
              </w:rPr>
              <w:t xml:space="preserve">                        &lt;idp:Id&gt;JHRTYX12C13A944V&lt;/idp:Id&gt;</w:t>
            </w:r>
          </w:p>
          <w:p w14:paraId="1618D241" w14:textId="77777777" w:rsidR="00C02B37" w:rsidRPr="00477158" w:rsidRDefault="00C02B37" w:rsidP="001A6B3D">
            <w:pPr>
              <w:rPr>
                <w:sz w:val="16"/>
                <w:szCs w:val="16"/>
              </w:rPr>
            </w:pPr>
            <w:r w:rsidRPr="00477158">
              <w:rPr>
                <w:sz w:val="16"/>
                <w:szCs w:val="16"/>
              </w:rPr>
              <w:t xml:space="preserve">                        &lt;idp:Descrizione&gt;CITTADINO&lt;/idp:Descrizione&gt;</w:t>
            </w:r>
          </w:p>
          <w:p w14:paraId="5146B8C4" w14:textId="77777777" w:rsidR="00C02B37" w:rsidRPr="00477158" w:rsidRDefault="00C02B37" w:rsidP="001A6B3D">
            <w:pPr>
              <w:rPr>
                <w:sz w:val="16"/>
                <w:szCs w:val="16"/>
              </w:rPr>
            </w:pPr>
            <w:r w:rsidRPr="00477158">
              <w:rPr>
                <w:sz w:val="16"/>
                <w:szCs w:val="16"/>
              </w:rPr>
              <w:t xml:space="preserve">                     &lt;/idp:Destinatario&gt;</w:t>
            </w:r>
          </w:p>
          <w:p w14:paraId="212B170A" w14:textId="77777777" w:rsidR="00C02B37" w:rsidRPr="00477158" w:rsidRDefault="00C02B37" w:rsidP="001A6B3D">
            <w:pPr>
              <w:rPr>
                <w:sz w:val="16"/>
                <w:szCs w:val="16"/>
              </w:rPr>
            </w:pPr>
            <w:r w:rsidRPr="00477158">
              <w:rPr>
                <w:sz w:val="16"/>
                <w:szCs w:val="16"/>
              </w:rPr>
              <w:t xml:space="preserve">                  &lt;/idp:Destinatari&gt;</w:t>
            </w:r>
          </w:p>
          <w:p w14:paraId="0D1F9A53" w14:textId="77777777" w:rsidR="00C02B37" w:rsidRPr="00477158" w:rsidRDefault="00C02B37" w:rsidP="001A6B3D">
            <w:pPr>
              <w:rPr>
                <w:sz w:val="16"/>
                <w:szCs w:val="16"/>
              </w:rPr>
            </w:pPr>
            <w:r w:rsidRPr="00477158">
              <w:rPr>
                <w:sz w:val="16"/>
                <w:szCs w:val="16"/>
              </w:rPr>
              <w:t xml:space="preserve">                  &lt;idp:Insert&gt;</w:t>
            </w:r>
          </w:p>
          <w:p w14:paraId="107024C4" w14:textId="77777777" w:rsidR="00C02B37" w:rsidRPr="00477158" w:rsidRDefault="00C02B37" w:rsidP="001A6B3D">
            <w:pPr>
              <w:rPr>
                <w:sz w:val="16"/>
                <w:szCs w:val="16"/>
              </w:rPr>
            </w:pPr>
            <w:r w:rsidRPr="00477158">
              <w:rPr>
                <w:sz w:val="16"/>
                <w:szCs w:val="16"/>
              </w:rPr>
              <w:t xml:space="preserve">                     &lt;idp:DescrizioneCausale&gt;Causale debito test&lt;/idp:DescrizioneCausale&gt;</w:t>
            </w:r>
          </w:p>
          <w:p w14:paraId="393F3909" w14:textId="77777777" w:rsidR="00C02B37" w:rsidRPr="00477158" w:rsidRDefault="00C02B37" w:rsidP="001A6B3D">
            <w:pPr>
              <w:rPr>
                <w:sz w:val="16"/>
                <w:szCs w:val="16"/>
              </w:rPr>
            </w:pPr>
            <w:r w:rsidRPr="00477158">
              <w:rPr>
                <w:sz w:val="16"/>
                <w:szCs w:val="16"/>
              </w:rPr>
              <w:t xml:space="preserve">                     &lt;idp:DataCreazione&gt;2020-03-13T16:25:48.707+01:00&lt;/idp:DataCreazione&gt;</w:t>
            </w:r>
          </w:p>
          <w:p w14:paraId="497BF333" w14:textId="77777777" w:rsidR="00C02B37" w:rsidRPr="00477158" w:rsidRDefault="00C02B37" w:rsidP="001A6B3D">
            <w:pPr>
              <w:rPr>
                <w:sz w:val="16"/>
                <w:szCs w:val="16"/>
              </w:rPr>
            </w:pPr>
            <w:r w:rsidRPr="00477158">
              <w:rPr>
                <w:sz w:val="16"/>
                <w:szCs w:val="16"/>
              </w:rPr>
              <w:t xml:space="preserve">                     &lt;idp:DataEmissione&gt;2020-03-13T16:25:48.707+01:00&lt;/idp:DataEmissione&gt;</w:t>
            </w:r>
          </w:p>
          <w:p w14:paraId="332DB8B4" w14:textId="77777777" w:rsidR="00C02B37" w:rsidRPr="00477158" w:rsidRDefault="00C02B37" w:rsidP="001A6B3D">
            <w:pPr>
              <w:rPr>
                <w:sz w:val="16"/>
                <w:szCs w:val="16"/>
              </w:rPr>
            </w:pPr>
            <w:r w:rsidRPr="00477158">
              <w:rPr>
                <w:sz w:val="16"/>
                <w:szCs w:val="16"/>
              </w:rPr>
              <w:t xml:space="preserve">                     &lt;idp:DataPrescrizione&gt;2020-03-13T16:25:48.707+01:00&lt;/idp:DataPrescrizione&gt;</w:t>
            </w:r>
          </w:p>
          <w:p w14:paraId="7C13AEAC" w14:textId="77777777" w:rsidR="00C02B37" w:rsidRPr="00477158" w:rsidRDefault="00C02B37" w:rsidP="001A6B3D">
            <w:pPr>
              <w:rPr>
                <w:sz w:val="16"/>
                <w:szCs w:val="16"/>
              </w:rPr>
            </w:pPr>
            <w:r w:rsidRPr="00477158">
              <w:rPr>
                <w:sz w:val="16"/>
                <w:szCs w:val="16"/>
              </w:rPr>
              <w:t xml:space="preserve">                     &lt;idp:AnnoRiferimento&gt;2020&lt;/idp:AnnoRiferimento&gt;</w:t>
            </w:r>
          </w:p>
          <w:p w14:paraId="1A210229" w14:textId="77777777" w:rsidR="00C02B37" w:rsidRPr="00477158" w:rsidRDefault="00C02B37" w:rsidP="001A6B3D">
            <w:pPr>
              <w:rPr>
                <w:sz w:val="16"/>
                <w:szCs w:val="16"/>
              </w:rPr>
            </w:pPr>
            <w:r w:rsidRPr="00477158">
              <w:rPr>
                <w:sz w:val="16"/>
                <w:szCs w:val="16"/>
              </w:rPr>
              <w:t xml:space="preserve">                     &lt;idp:Stato&gt;Aperta&lt;/idp:Stato&gt;</w:t>
            </w:r>
          </w:p>
          <w:p w14:paraId="7F5C942A" w14:textId="77777777" w:rsidR="00C02B37" w:rsidRPr="00477158" w:rsidRDefault="00C02B37" w:rsidP="001A6B3D">
            <w:pPr>
              <w:rPr>
                <w:sz w:val="16"/>
                <w:szCs w:val="16"/>
              </w:rPr>
            </w:pPr>
            <w:r w:rsidRPr="00477158">
              <w:rPr>
                <w:sz w:val="16"/>
                <w:szCs w:val="16"/>
              </w:rPr>
              <w:t xml:space="preserve">                     &lt;idp:ImportoTotale&gt;100.00&lt;/idp:ImportoTotale&gt;</w:t>
            </w:r>
          </w:p>
          <w:p w14:paraId="1DAD1515" w14:textId="77777777" w:rsidR="00C02B37" w:rsidRPr="00477158" w:rsidRDefault="00C02B37" w:rsidP="001A6B3D">
            <w:pPr>
              <w:rPr>
                <w:sz w:val="16"/>
                <w:szCs w:val="16"/>
              </w:rPr>
            </w:pPr>
            <w:r w:rsidRPr="00477158">
              <w:rPr>
                <w:sz w:val="16"/>
                <w:szCs w:val="16"/>
              </w:rPr>
              <w:t xml:space="preserve">                     &lt;idp:Divisa&gt;EUR&lt;/idp:Divisa&gt;</w:t>
            </w:r>
          </w:p>
          <w:p w14:paraId="140E89FE" w14:textId="77777777" w:rsidR="00C02B37" w:rsidRPr="00477158" w:rsidRDefault="00C02B37" w:rsidP="001A6B3D">
            <w:pPr>
              <w:rPr>
                <w:sz w:val="16"/>
                <w:szCs w:val="16"/>
              </w:rPr>
            </w:pPr>
            <w:r w:rsidRPr="00477158">
              <w:rPr>
                <w:sz w:val="16"/>
                <w:szCs w:val="16"/>
              </w:rPr>
              <w:t xml:space="preserve">                     &lt;idp:InfoPagamento TipoPagamento="Pagamento Unico"&gt;</w:t>
            </w:r>
          </w:p>
          <w:p w14:paraId="0CD09411" w14:textId="77777777" w:rsidR="00C02B37" w:rsidRPr="00477158" w:rsidRDefault="00C02B37" w:rsidP="001A6B3D">
            <w:pPr>
              <w:rPr>
                <w:sz w:val="16"/>
                <w:szCs w:val="16"/>
              </w:rPr>
            </w:pPr>
            <w:r w:rsidRPr="00477158">
              <w:rPr>
                <w:sz w:val="16"/>
                <w:szCs w:val="16"/>
              </w:rPr>
              <w:t xml:space="preserve">                        &lt;idp:DettaglioPagamento&gt;</w:t>
            </w:r>
          </w:p>
          <w:p w14:paraId="38CD0BE5" w14:textId="77777777" w:rsidR="00C02B37" w:rsidRPr="00477158" w:rsidRDefault="00C02B37" w:rsidP="001A6B3D">
            <w:pPr>
              <w:rPr>
                <w:sz w:val="16"/>
                <w:szCs w:val="16"/>
              </w:rPr>
            </w:pPr>
            <w:r w:rsidRPr="00477158">
              <w:rPr>
                <w:sz w:val="16"/>
                <w:szCs w:val="16"/>
              </w:rPr>
              <w:t xml:space="preserve">                           &lt;idp:IdPagamento&gt;22000000000005306&lt;/idp:IdPagamento&gt;</w:t>
            </w:r>
          </w:p>
          <w:p w14:paraId="2D4E211E" w14:textId="77777777" w:rsidR="00C02B37" w:rsidRPr="00477158" w:rsidRDefault="00C02B37" w:rsidP="001A6B3D">
            <w:pPr>
              <w:rPr>
                <w:sz w:val="16"/>
                <w:szCs w:val="16"/>
              </w:rPr>
            </w:pPr>
            <w:r w:rsidRPr="00477158">
              <w:rPr>
                <w:sz w:val="16"/>
                <w:szCs w:val="16"/>
              </w:rPr>
              <w:t xml:space="preserve">                           &lt;idp:DataScadenza&gt;2099-12-31&lt;/idp:DataScadenza&gt;</w:t>
            </w:r>
          </w:p>
          <w:p w14:paraId="295935F8" w14:textId="77777777" w:rsidR="00C02B37" w:rsidRPr="00477158" w:rsidRDefault="00C02B37" w:rsidP="001A6B3D">
            <w:pPr>
              <w:rPr>
                <w:sz w:val="16"/>
                <w:szCs w:val="16"/>
              </w:rPr>
            </w:pPr>
            <w:r w:rsidRPr="00477158">
              <w:rPr>
                <w:sz w:val="16"/>
                <w:szCs w:val="16"/>
              </w:rPr>
              <w:t xml:space="preserve">                           &lt;idp:DataInizioValidita&gt;2020-03-13&lt;/idp:DataInizioValidita&gt;</w:t>
            </w:r>
          </w:p>
          <w:p w14:paraId="5E783C2A" w14:textId="77777777" w:rsidR="00C02B37" w:rsidRPr="00477158" w:rsidRDefault="00C02B37" w:rsidP="001A6B3D">
            <w:pPr>
              <w:rPr>
                <w:sz w:val="16"/>
                <w:szCs w:val="16"/>
              </w:rPr>
            </w:pPr>
            <w:r w:rsidRPr="00477158">
              <w:rPr>
                <w:sz w:val="16"/>
                <w:szCs w:val="16"/>
              </w:rPr>
              <w:t xml:space="preserve">                           &lt;idp:DataFineValidita&gt;2099-12-31&lt;/idp:DataFineValidita&gt;</w:t>
            </w:r>
          </w:p>
          <w:p w14:paraId="45A905A1" w14:textId="77777777" w:rsidR="00C02B37" w:rsidRPr="00477158" w:rsidRDefault="00C02B37" w:rsidP="001A6B3D">
            <w:pPr>
              <w:rPr>
                <w:sz w:val="16"/>
                <w:szCs w:val="16"/>
              </w:rPr>
            </w:pPr>
            <w:r w:rsidRPr="00477158">
              <w:rPr>
                <w:sz w:val="16"/>
                <w:szCs w:val="16"/>
              </w:rPr>
              <w:t xml:space="preserve">                           &lt;idp:Stato&gt;Non Pagato&lt;/idp:Stato&gt;</w:t>
            </w:r>
          </w:p>
          <w:p w14:paraId="0049BA53" w14:textId="77777777" w:rsidR="00C02B37" w:rsidRPr="00477158" w:rsidRDefault="00C02B37" w:rsidP="001A6B3D">
            <w:pPr>
              <w:rPr>
                <w:sz w:val="16"/>
                <w:szCs w:val="16"/>
              </w:rPr>
            </w:pPr>
            <w:r w:rsidRPr="00477158">
              <w:rPr>
                <w:sz w:val="16"/>
                <w:szCs w:val="16"/>
              </w:rPr>
              <w:t xml:space="preserve">                           &lt;idp:Importo&gt;100.00&lt;/idp:Importo&gt;</w:t>
            </w:r>
          </w:p>
          <w:p w14:paraId="277DA48C" w14:textId="77777777" w:rsidR="00C02B37" w:rsidRPr="00477158" w:rsidRDefault="00C02B37" w:rsidP="001A6B3D">
            <w:pPr>
              <w:rPr>
                <w:sz w:val="16"/>
                <w:szCs w:val="16"/>
              </w:rPr>
            </w:pPr>
            <w:r w:rsidRPr="00477158">
              <w:rPr>
                <w:sz w:val="16"/>
                <w:szCs w:val="16"/>
              </w:rPr>
              <w:t xml:space="preserve">                           </w:t>
            </w:r>
          </w:p>
          <w:p w14:paraId="1A1E50A7" w14:textId="77777777" w:rsidR="00C02B37" w:rsidRPr="00477158" w:rsidRDefault="00C02B37" w:rsidP="001A6B3D">
            <w:pPr>
              <w:rPr>
                <w:sz w:val="16"/>
                <w:szCs w:val="16"/>
              </w:rPr>
            </w:pPr>
            <w:r w:rsidRPr="00477158">
              <w:rPr>
                <w:sz w:val="16"/>
                <w:szCs w:val="16"/>
              </w:rPr>
              <w:t xml:space="preserve">                       </w:t>
            </w:r>
          </w:p>
          <w:p w14:paraId="1808C49A" w14:textId="77777777" w:rsidR="00C02B37" w:rsidRPr="00477158" w:rsidRDefault="00C02B37" w:rsidP="001A6B3D">
            <w:pPr>
              <w:rPr>
                <w:sz w:val="16"/>
                <w:szCs w:val="16"/>
              </w:rPr>
            </w:pPr>
            <w:r w:rsidRPr="00477158">
              <w:rPr>
                <w:sz w:val="16"/>
                <w:szCs w:val="16"/>
              </w:rPr>
              <w:t xml:space="preserve">                        &lt;/idp:DettaglioPagamento&gt;</w:t>
            </w:r>
          </w:p>
          <w:p w14:paraId="236B08AF" w14:textId="77777777" w:rsidR="00C02B37" w:rsidRPr="00477158" w:rsidRDefault="00C02B37" w:rsidP="001A6B3D">
            <w:pPr>
              <w:rPr>
                <w:sz w:val="16"/>
                <w:szCs w:val="16"/>
              </w:rPr>
            </w:pPr>
            <w:r w:rsidRPr="00477158">
              <w:rPr>
                <w:sz w:val="16"/>
                <w:szCs w:val="16"/>
              </w:rPr>
              <w:t xml:space="preserve">                     &lt;/idp:InfoPagamento&gt;</w:t>
            </w:r>
          </w:p>
          <w:p w14:paraId="5C38F904" w14:textId="77777777" w:rsidR="00C02B37" w:rsidRPr="00477158" w:rsidRDefault="00C02B37" w:rsidP="001A6B3D">
            <w:pPr>
              <w:rPr>
                <w:sz w:val="16"/>
                <w:szCs w:val="16"/>
              </w:rPr>
            </w:pPr>
            <w:r w:rsidRPr="00477158">
              <w:rPr>
                <w:sz w:val="16"/>
                <w:szCs w:val="16"/>
              </w:rPr>
              <w:t xml:space="preserve">                  &lt;/idp:Insert&gt;</w:t>
            </w:r>
          </w:p>
          <w:p w14:paraId="10B5E752" w14:textId="77777777" w:rsidR="00C02B37" w:rsidRPr="00477158" w:rsidRDefault="00C02B37" w:rsidP="001A6B3D">
            <w:pPr>
              <w:rPr>
                <w:sz w:val="16"/>
                <w:szCs w:val="16"/>
              </w:rPr>
            </w:pPr>
            <w:r w:rsidRPr="00477158">
              <w:rPr>
                <w:sz w:val="16"/>
                <w:szCs w:val="16"/>
              </w:rPr>
              <w:t xml:space="preserve">               &lt;/idp:Pendenza&gt;</w:t>
            </w:r>
          </w:p>
          <w:p w14:paraId="2D77F89A" w14:textId="77777777" w:rsidR="00C02B37" w:rsidRPr="00477158" w:rsidRDefault="00C02B37" w:rsidP="001A6B3D">
            <w:pPr>
              <w:rPr>
                <w:sz w:val="16"/>
                <w:szCs w:val="16"/>
              </w:rPr>
            </w:pPr>
            <w:r w:rsidRPr="00477158">
              <w:rPr>
                <w:sz w:val="16"/>
                <w:szCs w:val="16"/>
              </w:rPr>
              <w:t xml:space="preserve">            &lt;/idp:IdpBody&gt;</w:t>
            </w:r>
          </w:p>
          <w:p w14:paraId="6E88EE2E" w14:textId="77777777" w:rsidR="00C02B37" w:rsidRPr="00477158" w:rsidRDefault="00C02B37" w:rsidP="001A6B3D">
            <w:pPr>
              <w:rPr>
                <w:sz w:val="16"/>
                <w:szCs w:val="16"/>
              </w:rPr>
            </w:pPr>
            <w:r w:rsidRPr="00477158">
              <w:rPr>
                <w:sz w:val="16"/>
                <w:szCs w:val="16"/>
              </w:rPr>
              <w:t xml:space="preserve">         &lt;/idp:IdpAllineamentoPendenzeOTF&gt;</w:t>
            </w:r>
          </w:p>
          <w:p w14:paraId="16264A6F" w14:textId="77777777" w:rsidR="00C02B37" w:rsidRPr="00477158" w:rsidRDefault="00C02B37" w:rsidP="001A6B3D">
            <w:pPr>
              <w:rPr>
                <w:sz w:val="16"/>
                <w:szCs w:val="16"/>
              </w:rPr>
            </w:pPr>
            <w:r w:rsidRPr="00477158">
              <w:rPr>
                <w:sz w:val="16"/>
                <w:szCs w:val="16"/>
              </w:rPr>
              <w:t xml:space="preserve">      &lt;/prox:IdpAllineamentoPendenzeEnteOTF&gt;</w:t>
            </w:r>
          </w:p>
          <w:p w14:paraId="56023135" w14:textId="77777777" w:rsidR="00C02B37" w:rsidRPr="00477158" w:rsidRDefault="00C02B37" w:rsidP="001A6B3D">
            <w:pPr>
              <w:rPr>
                <w:sz w:val="16"/>
                <w:szCs w:val="16"/>
              </w:rPr>
            </w:pPr>
            <w:r w:rsidRPr="00477158">
              <w:rPr>
                <w:sz w:val="16"/>
                <w:szCs w:val="16"/>
              </w:rPr>
              <w:t xml:space="preserve">   &lt;/soapenv:Body&gt;</w:t>
            </w:r>
          </w:p>
          <w:p w14:paraId="2D269087" w14:textId="77777777" w:rsidR="00C02B37" w:rsidRPr="00477158" w:rsidRDefault="00C02B37" w:rsidP="001A6B3D">
            <w:pPr>
              <w:rPr>
                <w:sz w:val="16"/>
                <w:szCs w:val="16"/>
              </w:rPr>
            </w:pPr>
            <w:r w:rsidRPr="00477158">
              <w:rPr>
                <w:sz w:val="16"/>
                <w:szCs w:val="16"/>
              </w:rPr>
              <w:t>&lt;/soapenv:Envelope&gt;</w:t>
            </w:r>
          </w:p>
        </w:tc>
      </w:tr>
      <w:tr w:rsidR="00C02B37" w:rsidRPr="00C84A37" w14:paraId="057392FE" w14:textId="77777777" w:rsidTr="001A6B3D">
        <w:trPr>
          <w:trHeight w:val="540"/>
        </w:trPr>
        <w:tc>
          <w:tcPr>
            <w:tcW w:w="626" w:type="dxa"/>
          </w:tcPr>
          <w:p w14:paraId="378BE8C3" w14:textId="77777777" w:rsidR="00C02B37" w:rsidRPr="00C84A37" w:rsidRDefault="00C02B37" w:rsidP="001A6B3D">
            <w:pPr>
              <w:rPr>
                <w:b/>
              </w:rPr>
            </w:pPr>
            <w:r w:rsidRPr="00C84A37">
              <w:rPr>
                <w:b/>
              </w:rPr>
              <w:lastRenderedPageBreak/>
              <w:t>Step</w:t>
            </w:r>
          </w:p>
        </w:tc>
        <w:tc>
          <w:tcPr>
            <w:tcW w:w="1815" w:type="dxa"/>
          </w:tcPr>
          <w:p w14:paraId="0D6D4F98" w14:textId="77777777" w:rsidR="00C02B37" w:rsidRPr="00C84A37" w:rsidRDefault="00C02B37" w:rsidP="001A6B3D">
            <w:pPr>
              <w:rPr>
                <w:b/>
              </w:rPr>
            </w:pPr>
            <w:r w:rsidRPr="00C84A37">
              <w:rPr>
                <w:b/>
              </w:rPr>
              <w:t>Azione</w:t>
            </w:r>
          </w:p>
        </w:tc>
        <w:tc>
          <w:tcPr>
            <w:tcW w:w="6296" w:type="dxa"/>
            <w:gridSpan w:val="2"/>
          </w:tcPr>
          <w:p w14:paraId="35932A06" w14:textId="77777777" w:rsidR="00C02B37" w:rsidRPr="00C84A37" w:rsidRDefault="00C02B37" w:rsidP="001A6B3D">
            <w:pPr>
              <w:rPr>
                <w:b/>
              </w:rPr>
            </w:pPr>
            <w:r w:rsidRPr="00C84A37">
              <w:rPr>
                <w:b/>
              </w:rPr>
              <w:t>Risultato atteso</w:t>
            </w:r>
          </w:p>
        </w:tc>
        <w:tc>
          <w:tcPr>
            <w:tcW w:w="1117" w:type="dxa"/>
          </w:tcPr>
          <w:p w14:paraId="69BFFDAC" w14:textId="77777777" w:rsidR="00C02B37" w:rsidRPr="00C84A37" w:rsidRDefault="00C02B37" w:rsidP="001A6B3D">
            <w:pPr>
              <w:rPr>
                <w:b/>
              </w:rPr>
            </w:pPr>
            <w:r w:rsidRPr="00C84A37">
              <w:rPr>
                <w:b/>
              </w:rPr>
              <w:t>Esito</w:t>
            </w:r>
          </w:p>
        </w:tc>
      </w:tr>
      <w:tr w:rsidR="00C02B37" w:rsidRPr="00C84A37" w14:paraId="76B674F4" w14:textId="77777777" w:rsidTr="001A6B3D">
        <w:trPr>
          <w:trHeight w:val="1800"/>
        </w:trPr>
        <w:tc>
          <w:tcPr>
            <w:tcW w:w="626" w:type="dxa"/>
          </w:tcPr>
          <w:p w14:paraId="3DDAD624" w14:textId="77777777" w:rsidR="00C02B37" w:rsidRPr="00C84A37" w:rsidRDefault="00C02B37" w:rsidP="001A6B3D">
            <w:r>
              <w:lastRenderedPageBreak/>
              <w:t>1</w:t>
            </w:r>
          </w:p>
        </w:tc>
        <w:tc>
          <w:tcPr>
            <w:tcW w:w="1815" w:type="dxa"/>
          </w:tcPr>
          <w:p w14:paraId="0F5601F1"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71952C60"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&lt;soap:Envelope xmlns:soap="http://schemas.xmlsoap.org/soap/envelope/"&gt;</w:t>
            </w:r>
          </w:p>
          <w:p w14:paraId="02D45710" w14:textId="77777777" w:rsidR="00C02B37" w:rsidRPr="00477158" w:rsidRDefault="00C02B37" w:rsidP="001A6B3D">
            <w:pPr>
              <w:shd w:val="clear" w:color="auto" w:fill="FFFFFE"/>
              <w:spacing w:line="240" w:lineRule="atLeast"/>
              <w:rPr>
                <w:sz w:val="16"/>
                <w:szCs w:val="16"/>
              </w:rPr>
            </w:pPr>
            <w:r w:rsidRPr="00477158">
              <w:rPr>
                <w:sz w:val="16"/>
                <w:szCs w:val="16"/>
                <w:lang w:val="en-GB"/>
              </w:rPr>
              <w:t xml:space="preserve">   </w:t>
            </w:r>
            <w:r w:rsidRPr="00477158">
              <w:rPr>
                <w:sz w:val="16"/>
                <w:szCs w:val="16"/>
              </w:rPr>
              <w:t>&lt;soap:Body&gt;</w:t>
            </w:r>
          </w:p>
          <w:p w14:paraId="271CC1C7"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&lt;ns4:IdpAllineamentoPendenzeEnteOTF.Esito xmlns="http://www.cart.rete.toscana.it/servizi/iris_1_1/IdpHeader" xmlns:ns2="http://www.cart.rete.toscana.it/servizi/iris_1_1/IdpAllineamentoPendenze" xmlns:ns3="http://www.cart.rete.toscana.it/servizi/iris_1_1/IdpInclude" xmlns:ns4="http://www.cart.rete.toscana.it/servizi/iris_1_1/proxy" xmlns:ns5="http://www.cart.rete.toscana.it/servizi/iris_1_1/IdpEsito"&gt;</w:t>
            </w:r>
          </w:p>
          <w:p w14:paraId="1542B548"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&lt;ns5:IdpEsitoOTF Versione="01.03-00"&gt;</w:t>
            </w:r>
          </w:p>
          <w:p w14:paraId="3B31484C"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&lt;IdpHeader&gt;</w:t>
            </w:r>
          </w:p>
          <w:p w14:paraId="6CAF6DD7"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&lt;TRT&gt;</w:t>
            </w:r>
          </w:p>
          <w:p w14:paraId="2115AFF8"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&lt;ServiceName&gt;IdpAllineamentoPendenze&lt;/ServiceName&gt;</w:t>
            </w:r>
          </w:p>
          <w:p w14:paraId="580C6F12"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&lt;MsgId&gt;E2E1584113148700&lt;/MsgId&gt;</w:t>
            </w:r>
          </w:p>
          <w:p w14:paraId="700DE54B"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&lt;XMLCrtDt&gt;2020-03-13T16:21:34+01:00&lt;/XMLCrtDt&gt;</w:t>
            </w:r>
          </w:p>
          <w:p w14:paraId="602273B1" w14:textId="77777777" w:rsidR="00C02B37" w:rsidRPr="00477158" w:rsidRDefault="00C02B37" w:rsidP="001A6B3D">
            <w:pPr>
              <w:shd w:val="clear" w:color="auto" w:fill="FFFFFE"/>
              <w:spacing w:line="240" w:lineRule="atLeast"/>
              <w:rPr>
                <w:sz w:val="16"/>
                <w:szCs w:val="16"/>
                <w:lang w:val="en-GB"/>
              </w:rPr>
            </w:pPr>
            <w:r w:rsidRPr="00477158">
              <w:rPr>
                <w:sz w:val="16"/>
                <w:szCs w:val="16"/>
              </w:rPr>
              <w:t xml:space="preserve">                  </w:t>
            </w:r>
            <w:r w:rsidRPr="00477158">
              <w:rPr>
                <w:sz w:val="16"/>
                <w:szCs w:val="16"/>
                <w:lang w:val="en-GB"/>
              </w:rPr>
              <w:t>&lt;Sender&gt;</w:t>
            </w:r>
          </w:p>
          <w:p w14:paraId="24BD3A79"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&lt;SenderId&gt;RECEIVERID&lt;/SenderId&gt;</w:t>
            </w:r>
          </w:p>
          <w:p w14:paraId="0A790063"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&lt;SenderSys&gt;RECEIVERSYS&lt;/SenderSys&gt;</w:t>
            </w:r>
          </w:p>
          <w:p w14:paraId="5F1093EE"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&lt;/Sender&gt;</w:t>
            </w:r>
          </w:p>
          <w:p w14:paraId="1A07F39F"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&lt;Receiver&gt;</w:t>
            </w:r>
          </w:p>
          <w:p w14:paraId="3E19CC4A"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&lt;ReceiverId&gt;62839520376&lt;/ReceiverId&gt;</w:t>
            </w:r>
          </w:p>
          <w:p w14:paraId="7EBF0F31"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&lt;ReceiverSys&gt;SIL_62839520376&lt;/ReceiverSys&gt;</w:t>
            </w:r>
          </w:p>
          <w:p w14:paraId="02B6C29D" w14:textId="77777777" w:rsidR="00C02B37" w:rsidRPr="00477158" w:rsidRDefault="00C02B37" w:rsidP="001A6B3D">
            <w:pPr>
              <w:shd w:val="clear" w:color="auto" w:fill="FFFFFE"/>
              <w:spacing w:line="240" w:lineRule="atLeast"/>
              <w:rPr>
                <w:sz w:val="16"/>
                <w:szCs w:val="16"/>
              </w:rPr>
            </w:pPr>
            <w:r w:rsidRPr="00477158">
              <w:rPr>
                <w:sz w:val="16"/>
                <w:szCs w:val="16"/>
                <w:lang w:val="en-GB"/>
              </w:rPr>
              <w:t xml:space="preserve">                  </w:t>
            </w:r>
            <w:r w:rsidRPr="00477158">
              <w:rPr>
                <w:sz w:val="16"/>
                <w:szCs w:val="16"/>
              </w:rPr>
              <w:t>&lt;/Receiver&gt;</w:t>
            </w:r>
          </w:p>
          <w:p w14:paraId="3854C598"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&lt;/TRT&gt;</w:t>
            </w:r>
          </w:p>
          <w:p w14:paraId="272D39C8"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&lt;E2E&gt;</w:t>
            </w:r>
          </w:p>
          <w:p w14:paraId="0D0E64CF"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&lt;E2ESrvcNm&gt;IdpAllineamentoPendenze&lt;/E2ESrvcNm&gt;</w:t>
            </w:r>
          </w:p>
          <w:p w14:paraId="7C3E00AF"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&lt;E2EMsgId&gt;E2E1584113148700&lt;/E2EMsgId&gt;</w:t>
            </w:r>
          </w:p>
          <w:p w14:paraId="71AD2F35"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&lt;XMLCrtDt&gt;2020-03-13T16:21:34+01:00&lt;/XMLCrtDt&gt;</w:t>
            </w:r>
          </w:p>
          <w:p w14:paraId="1BF90B5A"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&lt;Sender&gt;</w:t>
            </w:r>
          </w:p>
          <w:p w14:paraId="3C35425A"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&lt;E2ESndrId&gt;RECEIVERID&lt;/E2ESndrId&gt;</w:t>
            </w:r>
          </w:p>
          <w:p w14:paraId="623F5B8C"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&lt;E2ESndrSys&gt;RECEIVERSYS&lt;/E2ESndrSys&gt;</w:t>
            </w:r>
          </w:p>
          <w:p w14:paraId="33A7F66E"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&lt;/Sender&gt;</w:t>
            </w:r>
          </w:p>
          <w:p w14:paraId="4DA5BB5E"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&lt;Receiver&gt;</w:t>
            </w:r>
          </w:p>
          <w:p w14:paraId="6A11E415"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&lt;E2ERcvrId&gt;62839520376&lt;/E2ERcvrId&gt;</w:t>
            </w:r>
          </w:p>
          <w:p w14:paraId="4B67D8CA"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&lt;E2ERcvrSys&gt;SIL_62839520376&lt;/E2ERcvrSys&gt;</w:t>
            </w:r>
          </w:p>
          <w:p w14:paraId="69F48B15"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&lt;/Receiver&gt;</w:t>
            </w:r>
          </w:p>
          <w:p w14:paraId="65888C54"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&lt;/E2E&gt;</w:t>
            </w:r>
          </w:p>
          <w:p w14:paraId="427C5B57"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&lt;/IdpHeader&gt;</w:t>
            </w:r>
          </w:p>
          <w:p w14:paraId="37C8F6DE"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&lt;ns5:IdpBody&gt;</w:t>
            </w:r>
          </w:p>
          <w:p w14:paraId="33B36975"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&lt;ns5:InfoMessaggio&gt;</w:t>
            </w:r>
          </w:p>
          <w:p w14:paraId="04E179EF"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&lt;ns5:Stato&gt;Elaborato Correttamente&lt;/ns5:Stato&gt;</w:t>
            </w:r>
          </w:p>
          <w:p w14:paraId="590F83CA"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&lt;/ns5:InfoMessaggio&gt;</w:t>
            </w:r>
          </w:p>
          <w:p w14:paraId="433FBE8A"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&lt;/ns5:IdpBody&gt;</w:t>
            </w:r>
          </w:p>
          <w:p w14:paraId="7F7D8C05"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&lt;/ns5:IdpEsitoOTF&gt;</w:t>
            </w:r>
          </w:p>
          <w:p w14:paraId="0E719E7F"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&lt;/ns4:IdpAllineamentoPendenzeEnteOTF.Esito&gt;</w:t>
            </w:r>
          </w:p>
          <w:p w14:paraId="37DA1939"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&lt;/soap:Body&gt;</w:t>
            </w:r>
          </w:p>
          <w:p w14:paraId="45066431" w14:textId="77777777" w:rsidR="00C02B37" w:rsidRPr="00477158" w:rsidRDefault="00C02B37" w:rsidP="001A6B3D">
            <w:pPr>
              <w:shd w:val="clear" w:color="auto" w:fill="FFFFFE"/>
              <w:spacing w:line="240" w:lineRule="atLeast"/>
              <w:rPr>
                <w:sz w:val="16"/>
                <w:szCs w:val="16"/>
              </w:rPr>
            </w:pPr>
            <w:r w:rsidRPr="00477158">
              <w:rPr>
                <w:sz w:val="16"/>
                <w:szCs w:val="16"/>
              </w:rPr>
              <w:t>&lt;/soap:Envelope&gt;</w:t>
            </w:r>
          </w:p>
        </w:tc>
        <w:tc>
          <w:tcPr>
            <w:tcW w:w="1117" w:type="dxa"/>
            <w:vAlign w:val="center"/>
          </w:tcPr>
          <w:p w14:paraId="213E8664"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50B1B18C" w14:textId="77777777" w:rsidR="00C02B37" w:rsidRDefault="00C02B37" w:rsidP="00C02B37"/>
    <w:p w14:paraId="4BF519E8" w14:textId="77777777" w:rsidR="00C02B37" w:rsidRDefault="00C02B37" w:rsidP="00C02B37">
      <w:pPr>
        <w:pStyle w:val="Titolo4"/>
      </w:pPr>
      <w:r w:rsidRPr="00A04A39">
        <w:lastRenderedPageBreak/>
        <w:t>TC_</w:t>
      </w:r>
      <w:r>
        <w:t>ALLINEAMENTO_06</w:t>
      </w:r>
    </w:p>
    <w:tbl>
      <w:tblPr>
        <w:tblStyle w:val="Grigliatabella"/>
        <w:tblW w:w="9854" w:type="dxa"/>
        <w:tblLook w:val="04A0" w:firstRow="1" w:lastRow="0" w:firstColumn="1" w:lastColumn="0" w:noHBand="0" w:noVBand="1"/>
      </w:tblPr>
      <w:tblGrid>
        <w:gridCol w:w="343"/>
        <w:gridCol w:w="707"/>
        <w:gridCol w:w="2484"/>
        <w:gridCol w:w="3450"/>
        <w:gridCol w:w="3096"/>
      </w:tblGrid>
      <w:tr w:rsidR="00C02B37" w:rsidRPr="00C84A37" w14:paraId="4A1F24CA" w14:textId="77777777" w:rsidTr="001A6B3D">
        <w:trPr>
          <w:gridAfter w:val="2"/>
          <w:wAfter w:w="6464" w:type="dxa"/>
          <w:trHeight w:val="583"/>
        </w:trPr>
        <w:tc>
          <w:tcPr>
            <w:tcW w:w="3390" w:type="dxa"/>
            <w:gridSpan w:val="3"/>
            <w:shd w:val="clear" w:color="auto" w:fill="DEEAF6" w:themeFill="accent1" w:themeFillTint="33"/>
          </w:tcPr>
          <w:p w14:paraId="14EFAF27" w14:textId="77777777" w:rsidR="00C02B37" w:rsidRPr="00C84A37" w:rsidRDefault="00C02B37" w:rsidP="001A6B3D">
            <w:pPr>
              <w:rPr>
                <w:b/>
              </w:rPr>
            </w:pPr>
            <w:r w:rsidRPr="00C84A37">
              <w:rPr>
                <w:b/>
              </w:rPr>
              <w:t>TC_</w:t>
            </w:r>
            <w:r>
              <w:rPr>
                <w:b/>
              </w:rPr>
              <w:t>ALLINEAMENTO_06</w:t>
            </w:r>
          </w:p>
        </w:tc>
      </w:tr>
      <w:tr w:rsidR="00C02B37" w:rsidRPr="00C84A37" w14:paraId="252A6D74" w14:textId="77777777" w:rsidTr="001A6B3D">
        <w:trPr>
          <w:trHeight w:val="550"/>
        </w:trPr>
        <w:tc>
          <w:tcPr>
            <w:tcW w:w="1033" w:type="dxa"/>
            <w:gridSpan w:val="2"/>
          </w:tcPr>
          <w:p w14:paraId="27D32703" w14:textId="77777777" w:rsidR="00C02B37" w:rsidRPr="00C84A37" w:rsidRDefault="00C02B37" w:rsidP="001A6B3D">
            <w:pPr>
              <w:rPr>
                <w:b/>
              </w:rPr>
            </w:pPr>
            <w:r w:rsidRPr="00C84A37">
              <w:rPr>
                <w:b/>
              </w:rPr>
              <w:t>Titolo</w:t>
            </w:r>
          </w:p>
        </w:tc>
        <w:tc>
          <w:tcPr>
            <w:tcW w:w="8821" w:type="dxa"/>
            <w:gridSpan w:val="3"/>
          </w:tcPr>
          <w:p w14:paraId="6A8C5875" w14:textId="77777777" w:rsidR="00C02B37" w:rsidRPr="00C84A37" w:rsidRDefault="00C02B37" w:rsidP="001A6B3D">
            <w:r>
              <w:rPr>
                <w:sz w:val="20"/>
                <w:szCs w:val="20"/>
              </w:rPr>
              <w:t>Inserimento massivo 5 posizioni su Tributo 2 con debitore 2</w:t>
            </w:r>
          </w:p>
        </w:tc>
      </w:tr>
      <w:tr w:rsidR="00C02B37" w:rsidRPr="00C84A37" w14:paraId="0621A307" w14:textId="77777777" w:rsidTr="001A6B3D">
        <w:trPr>
          <w:trHeight w:val="550"/>
        </w:trPr>
        <w:tc>
          <w:tcPr>
            <w:tcW w:w="1033" w:type="dxa"/>
            <w:gridSpan w:val="2"/>
          </w:tcPr>
          <w:p w14:paraId="67B5B2A9" w14:textId="77777777" w:rsidR="00C02B37" w:rsidRPr="00C84A37" w:rsidRDefault="00C02B37" w:rsidP="001A6B3D">
            <w:pPr>
              <w:rPr>
                <w:b/>
              </w:rPr>
            </w:pPr>
            <w:r w:rsidRPr="00C84A37">
              <w:rPr>
                <w:b/>
              </w:rPr>
              <w:t>Descrizione</w:t>
            </w:r>
          </w:p>
        </w:tc>
        <w:tc>
          <w:tcPr>
            <w:tcW w:w="8821" w:type="dxa"/>
            <w:gridSpan w:val="3"/>
          </w:tcPr>
          <w:p w14:paraId="4093EE16" w14:textId="77777777" w:rsidR="00C02B37" w:rsidRPr="00C84A37" w:rsidRDefault="00C02B37" w:rsidP="001A6B3D">
            <w:r>
              <w:t>Una lista di posizioni debitorie vengono inserite tramite l’upload di un flusso CSV</w:t>
            </w:r>
          </w:p>
        </w:tc>
      </w:tr>
      <w:tr w:rsidR="00C02B37" w:rsidRPr="00C84A37" w14:paraId="5FC0C239" w14:textId="77777777" w:rsidTr="001A6B3D">
        <w:trPr>
          <w:trHeight w:val="550"/>
        </w:trPr>
        <w:tc>
          <w:tcPr>
            <w:tcW w:w="1033" w:type="dxa"/>
            <w:gridSpan w:val="2"/>
          </w:tcPr>
          <w:p w14:paraId="5377FFA2" w14:textId="77777777" w:rsidR="00C02B37" w:rsidRPr="00C84A37" w:rsidRDefault="00C02B37" w:rsidP="001A6B3D">
            <w:pPr>
              <w:rPr>
                <w:b/>
              </w:rPr>
            </w:pPr>
            <w:r>
              <w:rPr>
                <w:b/>
              </w:rPr>
              <w:t>Id Ruolo/Attore</w:t>
            </w:r>
          </w:p>
        </w:tc>
        <w:tc>
          <w:tcPr>
            <w:tcW w:w="8821" w:type="dxa"/>
            <w:gridSpan w:val="3"/>
          </w:tcPr>
          <w:p w14:paraId="3D96DD9E" w14:textId="77777777" w:rsidR="00C02B37" w:rsidRDefault="00C02B37" w:rsidP="001A6B3D">
            <w:r>
              <w:t>005</w:t>
            </w:r>
          </w:p>
        </w:tc>
      </w:tr>
      <w:tr w:rsidR="00C02B37" w:rsidRPr="00C84A37" w14:paraId="672994F5" w14:textId="77777777" w:rsidTr="001A6B3D">
        <w:tc>
          <w:tcPr>
            <w:tcW w:w="1033" w:type="dxa"/>
            <w:gridSpan w:val="2"/>
            <w:vAlign w:val="center"/>
          </w:tcPr>
          <w:p w14:paraId="00E7FE05" w14:textId="77777777" w:rsidR="00C02B37" w:rsidRPr="00C84A37" w:rsidRDefault="00C02B37" w:rsidP="001A6B3D">
            <w:pPr>
              <w:rPr>
                <w:b/>
              </w:rPr>
            </w:pPr>
            <w:r w:rsidRPr="00C84A37">
              <w:rPr>
                <w:b/>
              </w:rPr>
              <w:t>Pre-condizioni</w:t>
            </w:r>
          </w:p>
        </w:tc>
        <w:tc>
          <w:tcPr>
            <w:tcW w:w="8821" w:type="dxa"/>
            <w:gridSpan w:val="3"/>
            <w:vAlign w:val="center"/>
          </w:tcPr>
          <w:p w14:paraId="5F08BC36" w14:textId="77777777" w:rsidR="00C02B37" w:rsidRDefault="00C02B37" w:rsidP="001A6B3D">
            <w:pPr>
              <w:pStyle w:val="Paragrafoelenco"/>
              <w:numPr>
                <w:ilvl w:val="0"/>
                <w:numId w:val="7"/>
              </w:numPr>
              <w:ind w:left="714" w:hanging="357"/>
            </w:pPr>
            <w:r>
              <w:t>Il tributo 2 deve essere correttamente censito nell’anagrafica tributi, quindi lo step TC_CENSIMENTO_05 deve essere eseguito con esito positivo</w:t>
            </w:r>
          </w:p>
          <w:p w14:paraId="6D295EDF" w14:textId="77777777" w:rsidR="00C02B37" w:rsidRPr="00C84A37" w:rsidRDefault="00C02B37" w:rsidP="001A6B3D">
            <w:pPr>
              <w:pStyle w:val="Paragrafoelenco"/>
              <w:numPr>
                <w:ilvl w:val="0"/>
                <w:numId w:val="7"/>
              </w:numPr>
              <w:ind w:left="714" w:hanging="357"/>
            </w:pPr>
            <w:r>
              <w:t>Il debitore 2 deve essere generato correttamente nella fase di setup della test suite</w:t>
            </w:r>
          </w:p>
        </w:tc>
      </w:tr>
      <w:tr w:rsidR="00C02B37" w:rsidRPr="00C84A37" w14:paraId="3A7A917C" w14:textId="77777777" w:rsidTr="001A6B3D">
        <w:tc>
          <w:tcPr>
            <w:tcW w:w="1033" w:type="dxa"/>
            <w:gridSpan w:val="2"/>
            <w:vAlign w:val="center"/>
          </w:tcPr>
          <w:p w14:paraId="41447643" w14:textId="77777777" w:rsidR="00C02B37" w:rsidRPr="00C84A37" w:rsidRDefault="00C02B37" w:rsidP="001A6B3D">
            <w:pPr>
              <w:rPr>
                <w:b/>
              </w:rPr>
            </w:pPr>
            <w:r>
              <w:rPr>
                <w:b/>
              </w:rPr>
              <w:t>Post-condizioni</w:t>
            </w:r>
          </w:p>
        </w:tc>
        <w:tc>
          <w:tcPr>
            <w:tcW w:w="8821" w:type="dxa"/>
            <w:gridSpan w:val="3"/>
            <w:vAlign w:val="center"/>
          </w:tcPr>
          <w:p w14:paraId="7A79BA75" w14:textId="77777777" w:rsidR="00C02B37" w:rsidRDefault="00C02B37" w:rsidP="001A6B3D">
            <w:pPr>
              <w:pStyle w:val="Paragrafoelenco"/>
              <w:numPr>
                <w:ilvl w:val="0"/>
                <w:numId w:val="7"/>
              </w:numPr>
              <w:ind w:left="714" w:hanging="357"/>
            </w:pPr>
            <w:r>
              <w:t>Sulla base dati devono essere presenti 5 nuove posizioni debitorie relatove al tributo 2 e associate al debitore 2</w:t>
            </w:r>
          </w:p>
          <w:p w14:paraId="2AF31DB4" w14:textId="77777777" w:rsidR="00C02B37" w:rsidRDefault="00C02B37" w:rsidP="001A6B3D">
            <w:pPr>
              <w:pStyle w:val="Paragrafoelenco"/>
              <w:numPr>
                <w:ilvl w:val="0"/>
                <w:numId w:val="7"/>
              </w:numPr>
              <w:ind w:left="714" w:hanging="357"/>
            </w:pPr>
            <w:r>
              <w:t>Le nuove posizioni devono essere visibili nella lista dei pagamenti attesi in scadenz del debitore 2 (TC_SCADENZE_02)</w:t>
            </w:r>
          </w:p>
          <w:p w14:paraId="4BC75E54" w14:textId="77777777" w:rsidR="00C02B37" w:rsidRDefault="00C02B37" w:rsidP="001A6B3D">
            <w:pPr>
              <w:pStyle w:val="Paragrafoelenco"/>
              <w:numPr>
                <w:ilvl w:val="0"/>
                <w:numId w:val="7"/>
              </w:numPr>
              <w:ind w:left="714" w:hanging="357"/>
            </w:pPr>
            <w:r>
              <w:t>Dal corretto esito del test dipendono i test successivi (TC_ALLINEAMENTO_07 – TC_ALLINEAMENTO_08)</w:t>
            </w:r>
          </w:p>
        </w:tc>
      </w:tr>
      <w:tr w:rsidR="00C02B37" w:rsidRPr="00C84A37" w14:paraId="57A7A0B0" w14:textId="77777777" w:rsidTr="001A6B3D">
        <w:tc>
          <w:tcPr>
            <w:tcW w:w="1033" w:type="dxa"/>
            <w:gridSpan w:val="2"/>
            <w:vAlign w:val="center"/>
          </w:tcPr>
          <w:p w14:paraId="0B2C1B24" w14:textId="77777777" w:rsidR="00C02B37" w:rsidRPr="00C84A37" w:rsidRDefault="00C02B37" w:rsidP="001A6B3D">
            <w:pPr>
              <w:rPr>
                <w:b/>
              </w:rPr>
            </w:pPr>
            <w:r>
              <w:rPr>
                <w:b/>
              </w:rPr>
              <w:t>Input</w:t>
            </w:r>
          </w:p>
        </w:tc>
        <w:tc>
          <w:tcPr>
            <w:tcW w:w="8821" w:type="dxa"/>
            <w:gridSpan w:val="3"/>
            <w:vAlign w:val="center"/>
          </w:tcPr>
          <w:p w14:paraId="3619E66E" w14:textId="77777777" w:rsidR="00C02B37" w:rsidRPr="00D12AA7" w:rsidRDefault="00C02B37" w:rsidP="001A6B3D">
            <w:pPr>
              <w:rPr>
                <w:sz w:val="16"/>
                <w:szCs w:val="16"/>
                <w:lang w:val="en-GB"/>
              </w:rPr>
            </w:pPr>
            <w:r w:rsidRPr="00D12AA7">
              <w:rPr>
                <w:sz w:val="16"/>
                <w:szCs w:val="16"/>
                <w:lang w:val="en-GB"/>
              </w:rPr>
              <w:t>--FILE_CSV</w:t>
            </w:r>
          </w:p>
          <w:p w14:paraId="1AA9E633" w14:textId="77777777" w:rsidR="00C02B37" w:rsidRPr="00477158" w:rsidRDefault="00C02B37" w:rsidP="001A6B3D">
            <w:pPr>
              <w:rPr>
                <w:sz w:val="16"/>
                <w:szCs w:val="16"/>
                <w:lang w:val="en-GB"/>
              </w:rPr>
            </w:pPr>
            <w:r w:rsidRPr="00477158">
              <w:rPr>
                <w:sz w:val="16"/>
                <w:szCs w:val="16"/>
                <w:lang w:val="en-GB"/>
              </w:rPr>
              <w:t>Content-Disposition: form-data; name="FILE", filename="FILE_NAME.csv"</w:t>
            </w:r>
          </w:p>
          <w:p w14:paraId="02F0FD03" w14:textId="77777777" w:rsidR="00C02B37" w:rsidRPr="00477158" w:rsidRDefault="00C02B37" w:rsidP="001A6B3D">
            <w:pPr>
              <w:rPr>
                <w:sz w:val="16"/>
                <w:szCs w:val="16"/>
              </w:rPr>
            </w:pPr>
            <w:r w:rsidRPr="00477158">
              <w:rPr>
                <w:sz w:val="16"/>
                <w:szCs w:val="16"/>
              </w:rPr>
              <w:t>Content-Type: application/octet-stream</w:t>
            </w:r>
          </w:p>
          <w:p w14:paraId="7226FE54" w14:textId="77777777" w:rsidR="00C02B37" w:rsidRPr="00477158" w:rsidRDefault="00C02B37" w:rsidP="001A6B3D">
            <w:pPr>
              <w:rPr>
                <w:sz w:val="16"/>
                <w:szCs w:val="16"/>
              </w:rPr>
            </w:pPr>
          </w:p>
          <w:p w14:paraId="5CF7DD18" w14:textId="77777777" w:rsidR="00C02B37" w:rsidRPr="00477158" w:rsidRDefault="00C02B37" w:rsidP="001A6B3D">
            <w:pPr>
              <w:rPr>
                <w:sz w:val="16"/>
                <w:szCs w:val="16"/>
              </w:rPr>
            </w:pPr>
            <w:r w:rsidRPr="00477158">
              <w:rPr>
                <w:sz w:val="16"/>
                <w:szCs w:val="16"/>
              </w:rPr>
              <w:t>CREDITORE|TIPO_DEBITO|DEBITORI|ID_DEBITO|ID_PAGAMENTO|DATA_SCADENZA|DATA_INIZIO_VALIDITA|DATA_FINE_VALIDITA|CAUSALE_PAGAMENTO|STATO_PAGAMENTO|IMPORTO_PAGAMENTO|VOCI_PAGAMENTO|ANNO_RIFERIMENTO|NOTE_DEBITO|CAUSALE_DEBITO|IBAN_RIACCREDITO|IMPORTO_PAGATO|DATA_VALUTA_ACCREDITO|CANALE_PAGAMENTO|DATA_PAGAMENTO|NOTE_PAGAMENTO|PAGATO_IDP</w:t>
            </w:r>
          </w:p>
          <w:p w14:paraId="2BE9C6F3" w14:textId="77777777" w:rsidR="00C02B37" w:rsidRPr="00477158" w:rsidRDefault="00C02B37" w:rsidP="001A6B3D">
            <w:pPr>
              <w:rPr>
                <w:sz w:val="16"/>
                <w:szCs w:val="16"/>
              </w:rPr>
            </w:pPr>
            <w:r w:rsidRPr="00477158">
              <w:rPr>
                <w:sz w:val="16"/>
                <w:szCs w:val="16"/>
              </w:rPr>
              <w:t>62839520376|62839520376_D2|TPZKQJ55R23A944Q|DEB22000000000005811|22000000000005811|2020-09-30T14:30:38|2001-02-01T00:00:00|2099-02-01T00:00:00|Versamento test 1|DA_PAGARE|10300|BASE=9000;INTERESSI=1300|2020|NOTE1|CAUSALE1|||||||NO</w:t>
            </w:r>
          </w:p>
          <w:p w14:paraId="42821AF7" w14:textId="77777777" w:rsidR="00C02B37" w:rsidRPr="00477158" w:rsidRDefault="00C02B37" w:rsidP="001A6B3D">
            <w:pPr>
              <w:rPr>
                <w:sz w:val="16"/>
                <w:szCs w:val="16"/>
              </w:rPr>
            </w:pPr>
            <w:r w:rsidRPr="00477158">
              <w:rPr>
                <w:sz w:val="16"/>
                <w:szCs w:val="16"/>
              </w:rPr>
              <w:t>62839520376|62839520376_D2|TPZKQJ55R23A944Q|DEB22000000000005912|22000000000005912|2020-09-30T14:30:38|2001-02-01T00:00:00|2099-02-01T00:00:00|Versamento test 1|DA_PAGARE|10300|BASE=9000;INTERESSI=1300|2020|NOTE1|CAUSALE1|||||||NO</w:t>
            </w:r>
          </w:p>
          <w:p w14:paraId="14514289" w14:textId="77777777" w:rsidR="00C02B37" w:rsidRPr="00477158" w:rsidRDefault="00C02B37" w:rsidP="001A6B3D">
            <w:pPr>
              <w:rPr>
                <w:sz w:val="16"/>
                <w:szCs w:val="16"/>
              </w:rPr>
            </w:pPr>
            <w:r w:rsidRPr="00477158">
              <w:rPr>
                <w:sz w:val="16"/>
                <w:szCs w:val="16"/>
              </w:rPr>
              <w:t>62839520376|62839520376_D2|TPZKQJ55R23A944Q|DEB22000000000006013|22000000000006013|2020-09-30T14:30:38|2001-02-01T00:00:00|2099-02-01T00:00:00|Versamento test 1|DA_PAGARE|10300|BASE=9000;INTERESSI=1300|2020|NOTE1|CAUSALE1|||||||NO</w:t>
            </w:r>
          </w:p>
          <w:p w14:paraId="0C723C38" w14:textId="77777777" w:rsidR="00C02B37" w:rsidRPr="00477158" w:rsidRDefault="00C02B37" w:rsidP="001A6B3D">
            <w:pPr>
              <w:rPr>
                <w:sz w:val="16"/>
                <w:szCs w:val="16"/>
              </w:rPr>
            </w:pPr>
            <w:r w:rsidRPr="00477158">
              <w:rPr>
                <w:sz w:val="16"/>
                <w:szCs w:val="16"/>
              </w:rPr>
              <w:t>62839520376|62839520376_D2|TPZKQJ55R23A944Q|DEB22000000000006114|22000000000006114|2020-09-30T14:30:38|2001-02-01T00:00:00|2099-02-01T00:00:00|Versamento test 1|DA_PAGARE|10300|BASE=9000;INTERESSI=1300|2020|NOTE1|CAUSALE1|||||||NO</w:t>
            </w:r>
          </w:p>
          <w:p w14:paraId="157CD789" w14:textId="77777777" w:rsidR="00C02B37" w:rsidRPr="00477158" w:rsidRDefault="00C02B37" w:rsidP="001A6B3D">
            <w:pPr>
              <w:rPr>
                <w:sz w:val="16"/>
                <w:szCs w:val="16"/>
              </w:rPr>
            </w:pPr>
            <w:r w:rsidRPr="00477158">
              <w:rPr>
                <w:sz w:val="16"/>
                <w:szCs w:val="16"/>
              </w:rPr>
              <w:t>62839520376|62839520376_D2|TPZKQJ55R23A944Q|DEB22000000000006215|22000000000006215|2020-09-30T14:30:38|2001-02-01T00:00:00|2099-02-01T00:00:00|Versamento test 1|DA_PAGARE|10300|BASE=9000;INTERESSI=1300|2020|NOTE1|CAUSALE1|||||||NO</w:t>
            </w:r>
          </w:p>
          <w:p w14:paraId="7165562B" w14:textId="77777777" w:rsidR="00C02B37" w:rsidRPr="00477158" w:rsidRDefault="00C02B37" w:rsidP="001A6B3D">
            <w:pPr>
              <w:rPr>
                <w:sz w:val="16"/>
                <w:szCs w:val="16"/>
              </w:rPr>
            </w:pPr>
            <w:r w:rsidRPr="00477158">
              <w:rPr>
                <w:sz w:val="16"/>
                <w:szCs w:val="16"/>
              </w:rPr>
              <w:t>--FILE_CSV</w:t>
            </w:r>
          </w:p>
        </w:tc>
      </w:tr>
      <w:tr w:rsidR="00C02B37" w:rsidRPr="00C84A37" w14:paraId="2312BB9D" w14:textId="77777777" w:rsidTr="001A6B3D">
        <w:trPr>
          <w:trHeight w:val="540"/>
        </w:trPr>
        <w:tc>
          <w:tcPr>
            <w:tcW w:w="338" w:type="dxa"/>
          </w:tcPr>
          <w:p w14:paraId="54CC5D86" w14:textId="77777777" w:rsidR="00C02B37" w:rsidRPr="00C84A37" w:rsidRDefault="00C02B37" w:rsidP="001A6B3D">
            <w:pPr>
              <w:rPr>
                <w:b/>
              </w:rPr>
            </w:pPr>
            <w:r w:rsidRPr="00C84A37">
              <w:rPr>
                <w:b/>
              </w:rPr>
              <w:t>Step</w:t>
            </w:r>
          </w:p>
        </w:tc>
        <w:tc>
          <w:tcPr>
            <w:tcW w:w="695" w:type="dxa"/>
          </w:tcPr>
          <w:p w14:paraId="3F2CB280" w14:textId="77777777" w:rsidR="00C02B37" w:rsidRPr="00C84A37" w:rsidRDefault="00C02B37" w:rsidP="001A6B3D">
            <w:pPr>
              <w:rPr>
                <w:b/>
              </w:rPr>
            </w:pPr>
            <w:r w:rsidRPr="00C84A37">
              <w:rPr>
                <w:b/>
              </w:rPr>
              <w:t>Azione</w:t>
            </w:r>
          </w:p>
        </w:tc>
        <w:tc>
          <w:tcPr>
            <w:tcW w:w="6108" w:type="dxa"/>
            <w:gridSpan w:val="2"/>
          </w:tcPr>
          <w:p w14:paraId="30C8A3A8" w14:textId="77777777" w:rsidR="00C02B37" w:rsidRPr="00C84A37" w:rsidRDefault="00C02B37" w:rsidP="001A6B3D">
            <w:pPr>
              <w:rPr>
                <w:b/>
              </w:rPr>
            </w:pPr>
            <w:r w:rsidRPr="00C84A37">
              <w:rPr>
                <w:b/>
              </w:rPr>
              <w:t>Risultato atteso</w:t>
            </w:r>
          </w:p>
        </w:tc>
        <w:tc>
          <w:tcPr>
            <w:tcW w:w="2713" w:type="dxa"/>
          </w:tcPr>
          <w:p w14:paraId="1C3B1EA1" w14:textId="77777777" w:rsidR="00C02B37" w:rsidRPr="00C84A37" w:rsidRDefault="00C02B37" w:rsidP="001A6B3D">
            <w:pPr>
              <w:rPr>
                <w:b/>
              </w:rPr>
            </w:pPr>
            <w:r w:rsidRPr="00C84A37">
              <w:rPr>
                <w:b/>
              </w:rPr>
              <w:t>Esito</w:t>
            </w:r>
          </w:p>
        </w:tc>
      </w:tr>
      <w:tr w:rsidR="00C02B37" w:rsidRPr="00C84A37" w14:paraId="6BEF429D" w14:textId="77777777" w:rsidTr="001A6B3D">
        <w:trPr>
          <w:trHeight w:val="1800"/>
        </w:trPr>
        <w:tc>
          <w:tcPr>
            <w:tcW w:w="338" w:type="dxa"/>
          </w:tcPr>
          <w:p w14:paraId="20B4478F" w14:textId="77777777" w:rsidR="00C02B37" w:rsidRPr="00C84A37" w:rsidRDefault="00C02B37" w:rsidP="001A6B3D">
            <w:r>
              <w:lastRenderedPageBreak/>
              <w:t>1</w:t>
            </w:r>
          </w:p>
        </w:tc>
        <w:tc>
          <w:tcPr>
            <w:tcW w:w="695" w:type="dxa"/>
          </w:tcPr>
          <w:p w14:paraId="3F2A0467"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108" w:type="dxa"/>
            <w:gridSpan w:val="2"/>
          </w:tcPr>
          <w:p w14:paraId="49F7B9E3" w14:textId="77777777" w:rsidR="00C02B37" w:rsidRPr="00C84A37" w:rsidRDefault="00C02B37" w:rsidP="001A6B3D">
            <w:pPr>
              <w:shd w:val="clear" w:color="auto" w:fill="FFFFFE"/>
              <w:spacing w:line="240" w:lineRule="atLeast"/>
            </w:pPr>
            <w:r w:rsidRPr="00FB1E91">
              <w:t>{"idTrasmissione": "3006935169455900008"}</w:t>
            </w:r>
          </w:p>
        </w:tc>
        <w:tc>
          <w:tcPr>
            <w:tcW w:w="2713" w:type="dxa"/>
            <w:vAlign w:val="center"/>
          </w:tcPr>
          <w:p w14:paraId="3FA30478"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54DB64C4" w14:textId="77777777" w:rsidR="00C02B37" w:rsidRDefault="00C02B37" w:rsidP="00C02B37"/>
    <w:p w14:paraId="7FB5840C" w14:textId="77777777" w:rsidR="00C02B37" w:rsidRDefault="00C02B37" w:rsidP="00C02B37">
      <w:pPr>
        <w:pStyle w:val="Titolo4"/>
      </w:pPr>
      <w:r w:rsidRPr="00A04A39">
        <w:t>TC_</w:t>
      </w:r>
      <w:r>
        <w:t>ALLINEAMENTO_07</w:t>
      </w:r>
    </w:p>
    <w:tbl>
      <w:tblPr>
        <w:tblStyle w:val="Grigliatabella"/>
        <w:tblW w:w="9854" w:type="dxa"/>
        <w:tblLook w:val="04A0" w:firstRow="1" w:lastRow="0" w:firstColumn="1" w:lastColumn="0" w:noHBand="0" w:noVBand="1"/>
      </w:tblPr>
      <w:tblGrid>
        <w:gridCol w:w="581"/>
        <w:gridCol w:w="1638"/>
        <w:gridCol w:w="2023"/>
        <w:gridCol w:w="3239"/>
        <w:gridCol w:w="2599"/>
      </w:tblGrid>
      <w:tr w:rsidR="00C02B37" w:rsidRPr="00C84A37" w14:paraId="65B4C6C7" w14:textId="77777777" w:rsidTr="001A6B3D">
        <w:trPr>
          <w:gridAfter w:val="2"/>
          <w:wAfter w:w="5723" w:type="dxa"/>
          <w:trHeight w:val="583"/>
        </w:trPr>
        <w:tc>
          <w:tcPr>
            <w:tcW w:w="4131" w:type="dxa"/>
            <w:gridSpan w:val="3"/>
            <w:shd w:val="clear" w:color="auto" w:fill="DEEAF6" w:themeFill="accent1" w:themeFillTint="33"/>
          </w:tcPr>
          <w:p w14:paraId="7197C02F" w14:textId="77777777" w:rsidR="00C02B37" w:rsidRPr="00C84A37" w:rsidRDefault="00C02B37" w:rsidP="001A6B3D">
            <w:pPr>
              <w:rPr>
                <w:b/>
              </w:rPr>
            </w:pPr>
            <w:r w:rsidRPr="00C84A37">
              <w:rPr>
                <w:b/>
              </w:rPr>
              <w:t>TC_</w:t>
            </w:r>
            <w:r>
              <w:rPr>
                <w:b/>
              </w:rPr>
              <w:t>ALLINEAMENTO_07</w:t>
            </w:r>
          </w:p>
        </w:tc>
      </w:tr>
      <w:tr w:rsidR="00C02B37" w:rsidRPr="00C84A37" w14:paraId="196D49B7" w14:textId="77777777" w:rsidTr="001A6B3D">
        <w:trPr>
          <w:trHeight w:val="550"/>
        </w:trPr>
        <w:tc>
          <w:tcPr>
            <w:tcW w:w="2174" w:type="dxa"/>
            <w:gridSpan w:val="2"/>
          </w:tcPr>
          <w:p w14:paraId="633ABC4C" w14:textId="77777777" w:rsidR="00C02B37" w:rsidRPr="00C84A37" w:rsidRDefault="00C02B37" w:rsidP="001A6B3D">
            <w:pPr>
              <w:rPr>
                <w:b/>
              </w:rPr>
            </w:pPr>
            <w:r w:rsidRPr="00C84A37">
              <w:rPr>
                <w:b/>
              </w:rPr>
              <w:t>Titolo</w:t>
            </w:r>
          </w:p>
        </w:tc>
        <w:tc>
          <w:tcPr>
            <w:tcW w:w="7680" w:type="dxa"/>
            <w:gridSpan w:val="3"/>
          </w:tcPr>
          <w:p w14:paraId="5F56A10D" w14:textId="77777777" w:rsidR="00C02B37" w:rsidRPr="00C84A37" w:rsidRDefault="00C02B37" w:rsidP="001A6B3D">
            <w:r>
              <w:rPr>
                <w:sz w:val="20"/>
                <w:szCs w:val="20"/>
              </w:rPr>
              <w:t>Stato elaborazione caricamento massivo</w:t>
            </w:r>
          </w:p>
        </w:tc>
      </w:tr>
      <w:tr w:rsidR="00C02B37" w:rsidRPr="00C84A37" w14:paraId="1F10CBD2" w14:textId="77777777" w:rsidTr="001A6B3D">
        <w:trPr>
          <w:trHeight w:val="550"/>
        </w:trPr>
        <w:tc>
          <w:tcPr>
            <w:tcW w:w="2174" w:type="dxa"/>
            <w:gridSpan w:val="2"/>
          </w:tcPr>
          <w:p w14:paraId="10B1AABB" w14:textId="77777777" w:rsidR="00C02B37" w:rsidRPr="00C84A37" w:rsidRDefault="00C02B37" w:rsidP="001A6B3D">
            <w:pPr>
              <w:rPr>
                <w:b/>
              </w:rPr>
            </w:pPr>
            <w:r w:rsidRPr="00C84A37">
              <w:rPr>
                <w:b/>
              </w:rPr>
              <w:t>Descrizione</w:t>
            </w:r>
          </w:p>
        </w:tc>
        <w:tc>
          <w:tcPr>
            <w:tcW w:w="7680" w:type="dxa"/>
            <w:gridSpan w:val="3"/>
          </w:tcPr>
          <w:p w14:paraId="0AEF72B9" w14:textId="77777777" w:rsidR="00C02B37" w:rsidRPr="00C84A37" w:rsidRDefault="00C02B37" w:rsidP="001A6B3D">
            <w:r>
              <w:t>Viene richiesto lo stato di elaborazione del flusso caricato</w:t>
            </w:r>
          </w:p>
        </w:tc>
      </w:tr>
      <w:tr w:rsidR="00C02B37" w:rsidRPr="00C84A37" w14:paraId="613DB79E" w14:textId="77777777" w:rsidTr="001A6B3D">
        <w:trPr>
          <w:trHeight w:val="550"/>
        </w:trPr>
        <w:tc>
          <w:tcPr>
            <w:tcW w:w="2174" w:type="dxa"/>
            <w:gridSpan w:val="2"/>
          </w:tcPr>
          <w:p w14:paraId="6267FBFF" w14:textId="77777777" w:rsidR="00C02B37" w:rsidRPr="00C84A37" w:rsidRDefault="00C02B37" w:rsidP="001A6B3D">
            <w:pPr>
              <w:rPr>
                <w:b/>
              </w:rPr>
            </w:pPr>
            <w:r>
              <w:rPr>
                <w:b/>
              </w:rPr>
              <w:t>Id Ruolo/Attore</w:t>
            </w:r>
          </w:p>
        </w:tc>
        <w:tc>
          <w:tcPr>
            <w:tcW w:w="7680" w:type="dxa"/>
            <w:gridSpan w:val="3"/>
          </w:tcPr>
          <w:p w14:paraId="4A3B5521" w14:textId="77777777" w:rsidR="00C02B37" w:rsidRDefault="00C02B37" w:rsidP="001A6B3D">
            <w:r>
              <w:t>005</w:t>
            </w:r>
          </w:p>
        </w:tc>
      </w:tr>
      <w:tr w:rsidR="00C02B37" w:rsidRPr="00C84A37" w14:paraId="291058F1" w14:textId="77777777" w:rsidTr="001A6B3D">
        <w:tc>
          <w:tcPr>
            <w:tcW w:w="2174" w:type="dxa"/>
            <w:gridSpan w:val="2"/>
            <w:vAlign w:val="center"/>
          </w:tcPr>
          <w:p w14:paraId="17BA0011" w14:textId="77777777" w:rsidR="00C02B37" w:rsidRPr="00C84A37" w:rsidRDefault="00C02B37" w:rsidP="001A6B3D">
            <w:pPr>
              <w:rPr>
                <w:b/>
              </w:rPr>
            </w:pPr>
            <w:r w:rsidRPr="00C84A37">
              <w:rPr>
                <w:b/>
              </w:rPr>
              <w:t>Pre-condizioni</w:t>
            </w:r>
          </w:p>
        </w:tc>
        <w:tc>
          <w:tcPr>
            <w:tcW w:w="7680" w:type="dxa"/>
            <w:gridSpan w:val="3"/>
            <w:vAlign w:val="center"/>
          </w:tcPr>
          <w:p w14:paraId="55A15395" w14:textId="77777777" w:rsidR="00C02B37" w:rsidRPr="00C84A37" w:rsidRDefault="00C02B37" w:rsidP="001A6B3D">
            <w:pPr>
              <w:pStyle w:val="Paragrafoelenco"/>
              <w:numPr>
                <w:ilvl w:val="0"/>
                <w:numId w:val="7"/>
              </w:numPr>
              <w:ind w:left="714" w:hanging="357"/>
            </w:pPr>
            <w:r>
              <w:t xml:space="preserve">Il caricamento del flusso CSV (step TC_ALLINEAMENTO_06) deve essere eseguito con esito positivo </w:t>
            </w:r>
          </w:p>
        </w:tc>
      </w:tr>
      <w:tr w:rsidR="00C02B37" w:rsidRPr="00C84A37" w14:paraId="3D153F57" w14:textId="77777777" w:rsidTr="001A6B3D">
        <w:tc>
          <w:tcPr>
            <w:tcW w:w="2174" w:type="dxa"/>
            <w:gridSpan w:val="2"/>
            <w:vAlign w:val="center"/>
          </w:tcPr>
          <w:p w14:paraId="7330D8E9" w14:textId="77777777" w:rsidR="00C02B37" w:rsidRPr="00C84A37" w:rsidRDefault="00C02B37" w:rsidP="001A6B3D">
            <w:pPr>
              <w:rPr>
                <w:b/>
              </w:rPr>
            </w:pPr>
            <w:r>
              <w:rPr>
                <w:b/>
              </w:rPr>
              <w:t>Post-condizioni</w:t>
            </w:r>
          </w:p>
        </w:tc>
        <w:tc>
          <w:tcPr>
            <w:tcW w:w="7680" w:type="dxa"/>
            <w:gridSpan w:val="3"/>
            <w:vAlign w:val="center"/>
          </w:tcPr>
          <w:p w14:paraId="33FE47CC" w14:textId="77777777" w:rsidR="00C02B37" w:rsidRDefault="00C02B37" w:rsidP="001A6B3D">
            <w:pPr>
              <w:pStyle w:val="Paragrafoelenco"/>
              <w:numPr>
                <w:ilvl w:val="0"/>
                <w:numId w:val="7"/>
              </w:numPr>
              <w:ind w:left="714" w:hanging="357"/>
            </w:pPr>
            <w:r>
              <w:t xml:space="preserve">Il sistema deve aver validato il flusso caricato e generato un flusso CSV di esito (TC_ALLINEAMENTO_08) </w:t>
            </w:r>
          </w:p>
        </w:tc>
      </w:tr>
      <w:tr w:rsidR="00C02B37" w:rsidRPr="00542B9F" w14:paraId="0E03095C" w14:textId="77777777" w:rsidTr="001A6B3D">
        <w:tc>
          <w:tcPr>
            <w:tcW w:w="2174" w:type="dxa"/>
            <w:gridSpan w:val="2"/>
            <w:vAlign w:val="center"/>
          </w:tcPr>
          <w:p w14:paraId="732BCB76" w14:textId="77777777" w:rsidR="00C02B37" w:rsidRPr="00C84A37" w:rsidRDefault="00C02B37" w:rsidP="001A6B3D">
            <w:pPr>
              <w:rPr>
                <w:b/>
              </w:rPr>
            </w:pPr>
            <w:r>
              <w:rPr>
                <w:b/>
              </w:rPr>
              <w:t>Input</w:t>
            </w:r>
          </w:p>
        </w:tc>
        <w:tc>
          <w:tcPr>
            <w:tcW w:w="7680" w:type="dxa"/>
            <w:gridSpan w:val="3"/>
            <w:vAlign w:val="center"/>
          </w:tcPr>
          <w:p w14:paraId="72296C6B" w14:textId="77777777" w:rsidR="00C02B37" w:rsidRPr="00D12AA7" w:rsidRDefault="00C02B37" w:rsidP="001A6B3D">
            <w:pPr>
              <w:rPr>
                <w:b/>
                <w:lang w:val="en-GB"/>
              </w:rPr>
            </w:pPr>
            <w:r w:rsidRPr="00D12AA7">
              <w:rPr>
                <w:b/>
                <w:lang w:val="en-GB"/>
              </w:rPr>
              <w:t>(URL parameters)</w:t>
            </w:r>
          </w:p>
          <w:p w14:paraId="3A313D22" w14:textId="77777777" w:rsidR="00C02B37" w:rsidRPr="00D12AA7" w:rsidRDefault="00C02B37" w:rsidP="001A6B3D">
            <w:pPr>
              <w:rPr>
                <w:lang w:val="en-GB"/>
              </w:rPr>
            </w:pPr>
            <w:r w:rsidRPr="00D12AA7">
              <w:rPr>
                <w:lang w:val="en-GB"/>
              </w:rPr>
              <w:t>senderId=62839520376&amp;senderSys=SIL_62839520376&amp;idTrasmissione=3006935169455900008</w:t>
            </w:r>
          </w:p>
        </w:tc>
      </w:tr>
      <w:tr w:rsidR="00C02B37" w:rsidRPr="00C84A37" w14:paraId="3B6FE9A3" w14:textId="77777777" w:rsidTr="001A6B3D">
        <w:trPr>
          <w:trHeight w:val="540"/>
        </w:trPr>
        <w:tc>
          <w:tcPr>
            <w:tcW w:w="571" w:type="dxa"/>
          </w:tcPr>
          <w:p w14:paraId="258AD741" w14:textId="77777777" w:rsidR="00C02B37" w:rsidRPr="00C84A37" w:rsidRDefault="00C02B37" w:rsidP="001A6B3D">
            <w:pPr>
              <w:rPr>
                <w:b/>
              </w:rPr>
            </w:pPr>
            <w:r w:rsidRPr="00C84A37">
              <w:rPr>
                <w:b/>
              </w:rPr>
              <w:t>Step</w:t>
            </w:r>
          </w:p>
        </w:tc>
        <w:tc>
          <w:tcPr>
            <w:tcW w:w="1603" w:type="dxa"/>
          </w:tcPr>
          <w:p w14:paraId="5A70A15E" w14:textId="77777777" w:rsidR="00C02B37" w:rsidRPr="00C84A37" w:rsidRDefault="00C02B37" w:rsidP="001A6B3D">
            <w:pPr>
              <w:rPr>
                <w:b/>
              </w:rPr>
            </w:pPr>
            <w:r w:rsidRPr="00C84A37">
              <w:rPr>
                <w:b/>
              </w:rPr>
              <w:t>Azione</w:t>
            </w:r>
          </w:p>
        </w:tc>
        <w:tc>
          <w:tcPr>
            <w:tcW w:w="5419" w:type="dxa"/>
            <w:gridSpan w:val="2"/>
          </w:tcPr>
          <w:p w14:paraId="2DEB7B4D" w14:textId="77777777" w:rsidR="00C02B37" w:rsidRPr="00C84A37" w:rsidRDefault="00C02B37" w:rsidP="001A6B3D">
            <w:pPr>
              <w:rPr>
                <w:b/>
              </w:rPr>
            </w:pPr>
            <w:r w:rsidRPr="00C84A37">
              <w:rPr>
                <w:b/>
              </w:rPr>
              <w:t>Risultato atteso</w:t>
            </w:r>
          </w:p>
        </w:tc>
        <w:tc>
          <w:tcPr>
            <w:tcW w:w="2261" w:type="dxa"/>
          </w:tcPr>
          <w:p w14:paraId="3DE5FEE2" w14:textId="77777777" w:rsidR="00C02B37" w:rsidRPr="00C84A37" w:rsidRDefault="00C02B37" w:rsidP="001A6B3D">
            <w:pPr>
              <w:rPr>
                <w:b/>
              </w:rPr>
            </w:pPr>
            <w:r w:rsidRPr="00C84A37">
              <w:rPr>
                <w:b/>
              </w:rPr>
              <w:t>Esito</w:t>
            </w:r>
          </w:p>
        </w:tc>
      </w:tr>
      <w:tr w:rsidR="00C02B37" w:rsidRPr="00C84A37" w14:paraId="7D5674F2" w14:textId="77777777" w:rsidTr="001A6B3D">
        <w:trPr>
          <w:trHeight w:val="1800"/>
        </w:trPr>
        <w:tc>
          <w:tcPr>
            <w:tcW w:w="571" w:type="dxa"/>
          </w:tcPr>
          <w:p w14:paraId="4F62DB45" w14:textId="77777777" w:rsidR="00C02B37" w:rsidRPr="00C84A37" w:rsidRDefault="00C02B37" w:rsidP="001A6B3D">
            <w:r>
              <w:t>1</w:t>
            </w:r>
          </w:p>
        </w:tc>
        <w:tc>
          <w:tcPr>
            <w:tcW w:w="1603" w:type="dxa"/>
          </w:tcPr>
          <w:p w14:paraId="1E82C3BB"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5419" w:type="dxa"/>
            <w:gridSpan w:val="2"/>
          </w:tcPr>
          <w:p w14:paraId="199B925C" w14:textId="77777777" w:rsidR="00C02B37" w:rsidRDefault="00C02B37" w:rsidP="001A6B3D">
            <w:pPr>
              <w:shd w:val="clear" w:color="auto" w:fill="FFFFFE"/>
              <w:spacing w:line="240" w:lineRule="atLeast"/>
            </w:pPr>
            <w:r>
              <w:t>{"statoTrasmissioni": [{</w:t>
            </w:r>
          </w:p>
          <w:p w14:paraId="004A9A75" w14:textId="77777777" w:rsidR="00C02B37" w:rsidRDefault="00C02B37" w:rsidP="001A6B3D">
            <w:pPr>
              <w:shd w:val="clear" w:color="auto" w:fill="FFFFFE"/>
              <w:spacing w:line="240" w:lineRule="atLeast"/>
            </w:pPr>
            <w:r>
              <w:t xml:space="preserve">   "idTrasmissione": 3006935169455900008,</w:t>
            </w:r>
          </w:p>
          <w:p w14:paraId="49143579" w14:textId="77777777" w:rsidR="00C02B37" w:rsidRDefault="00C02B37" w:rsidP="001A6B3D">
            <w:pPr>
              <w:shd w:val="clear" w:color="auto" w:fill="FFFFFE"/>
              <w:spacing w:line="240" w:lineRule="atLeast"/>
            </w:pPr>
            <w:r>
              <w:t xml:space="preserve">   "stato": "ELABORATO_OK"</w:t>
            </w:r>
          </w:p>
          <w:p w14:paraId="27543AED" w14:textId="77777777" w:rsidR="00C02B37" w:rsidRPr="00C84A37" w:rsidRDefault="00C02B37" w:rsidP="001A6B3D">
            <w:pPr>
              <w:shd w:val="clear" w:color="auto" w:fill="FFFFFE"/>
              <w:spacing w:line="240" w:lineRule="atLeast"/>
            </w:pPr>
            <w:r>
              <w:t>}]}</w:t>
            </w:r>
          </w:p>
        </w:tc>
        <w:tc>
          <w:tcPr>
            <w:tcW w:w="2261" w:type="dxa"/>
            <w:vAlign w:val="center"/>
          </w:tcPr>
          <w:p w14:paraId="65656166"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78D16185" w14:textId="77777777" w:rsidR="00C02B37" w:rsidRDefault="00C02B37" w:rsidP="00C02B37"/>
    <w:p w14:paraId="13972407" w14:textId="77777777" w:rsidR="00C02B37" w:rsidRDefault="00C02B37" w:rsidP="00C02B37">
      <w:pPr>
        <w:pStyle w:val="Titolo4"/>
      </w:pPr>
      <w:r w:rsidRPr="00A04A39">
        <w:t>TC_</w:t>
      </w:r>
      <w:r>
        <w:t>ALLINEAMENTO_08</w:t>
      </w:r>
    </w:p>
    <w:tbl>
      <w:tblPr>
        <w:tblStyle w:val="Grigliatabella"/>
        <w:tblW w:w="9854" w:type="dxa"/>
        <w:tblLook w:val="04A0" w:firstRow="1" w:lastRow="0" w:firstColumn="1" w:lastColumn="0" w:noHBand="0" w:noVBand="1"/>
      </w:tblPr>
      <w:tblGrid>
        <w:gridCol w:w="581"/>
        <w:gridCol w:w="1637"/>
        <w:gridCol w:w="2003"/>
        <w:gridCol w:w="3243"/>
        <w:gridCol w:w="2616"/>
      </w:tblGrid>
      <w:tr w:rsidR="00C02B37" w:rsidRPr="00C84A37" w14:paraId="50636C1A" w14:textId="77777777" w:rsidTr="001A6B3D">
        <w:trPr>
          <w:gridAfter w:val="2"/>
          <w:wAfter w:w="5735" w:type="dxa"/>
          <w:trHeight w:val="583"/>
        </w:trPr>
        <w:tc>
          <w:tcPr>
            <w:tcW w:w="4119" w:type="dxa"/>
            <w:gridSpan w:val="3"/>
            <w:shd w:val="clear" w:color="auto" w:fill="DEEAF6" w:themeFill="accent1" w:themeFillTint="33"/>
          </w:tcPr>
          <w:p w14:paraId="284DEBFF" w14:textId="77777777" w:rsidR="00C02B37" w:rsidRPr="00C84A37" w:rsidRDefault="00C02B37" w:rsidP="001A6B3D">
            <w:pPr>
              <w:rPr>
                <w:b/>
              </w:rPr>
            </w:pPr>
            <w:r w:rsidRPr="00C84A37">
              <w:rPr>
                <w:b/>
              </w:rPr>
              <w:t>TC_</w:t>
            </w:r>
            <w:r>
              <w:rPr>
                <w:b/>
              </w:rPr>
              <w:t>ALLINEAMENTO_08</w:t>
            </w:r>
          </w:p>
        </w:tc>
      </w:tr>
      <w:tr w:rsidR="00C02B37" w:rsidRPr="00C84A37" w14:paraId="1C599FDC" w14:textId="77777777" w:rsidTr="001A6B3D">
        <w:trPr>
          <w:trHeight w:val="550"/>
        </w:trPr>
        <w:tc>
          <w:tcPr>
            <w:tcW w:w="2174" w:type="dxa"/>
            <w:gridSpan w:val="2"/>
          </w:tcPr>
          <w:p w14:paraId="113712D1" w14:textId="77777777" w:rsidR="00C02B37" w:rsidRPr="00C84A37" w:rsidRDefault="00C02B37" w:rsidP="001A6B3D">
            <w:pPr>
              <w:rPr>
                <w:b/>
              </w:rPr>
            </w:pPr>
            <w:r w:rsidRPr="00C84A37">
              <w:rPr>
                <w:b/>
              </w:rPr>
              <w:lastRenderedPageBreak/>
              <w:t>Titolo</w:t>
            </w:r>
          </w:p>
        </w:tc>
        <w:tc>
          <w:tcPr>
            <w:tcW w:w="7680" w:type="dxa"/>
            <w:gridSpan w:val="3"/>
          </w:tcPr>
          <w:p w14:paraId="08D98896" w14:textId="77777777" w:rsidR="00C02B37" w:rsidRPr="00C84A37" w:rsidRDefault="00C02B37" w:rsidP="001A6B3D">
            <w:r>
              <w:rPr>
                <w:sz w:val="20"/>
                <w:szCs w:val="20"/>
              </w:rPr>
              <w:t>Esito finale elaborazione caricamento massivo</w:t>
            </w:r>
          </w:p>
        </w:tc>
      </w:tr>
      <w:tr w:rsidR="00C02B37" w:rsidRPr="00C84A37" w14:paraId="4FD84435" w14:textId="77777777" w:rsidTr="001A6B3D">
        <w:trPr>
          <w:trHeight w:val="550"/>
        </w:trPr>
        <w:tc>
          <w:tcPr>
            <w:tcW w:w="2174" w:type="dxa"/>
            <w:gridSpan w:val="2"/>
          </w:tcPr>
          <w:p w14:paraId="35568BB2" w14:textId="77777777" w:rsidR="00C02B37" w:rsidRPr="00C84A37" w:rsidRDefault="00C02B37" w:rsidP="001A6B3D">
            <w:pPr>
              <w:rPr>
                <w:b/>
              </w:rPr>
            </w:pPr>
            <w:r w:rsidRPr="00C84A37">
              <w:rPr>
                <w:b/>
              </w:rPr>
              <w:t>Descrizione</w:t>
            </w:r>
          </w:p>
        </w:tc>
        <w:tc>
          <w:tcPr>
            <w:tcW w:w="7680" w:type="dxa"/>
            <w:gridSpan w:val="3"/>
          </w:tcPr>
          <w:p w14:paraId="5439FE29" w14:textId="77777777" w:rsidR="00C02B37" w:rsidRPr="00C84A37" w:rsidRDefault="00C02B37" w:rsidP="001A6B3D">
            <w:r>
              <w:t>Viene richiesto il flusso CSV contenente l’esito del caricamento massivo delle posizioni debitorie</w:t>
            </w:r>
          </w:p>
        </w:tc>
      </w:tr>
      <w:tr w:rsidR="00C02B37" w:rsidRPr="00C84A37" w14:paraId="3AF741DA" w14:textId="77777777" w:rsidTr="001A6B3D">
        <w:trPr>
          <w:trHeight w:val="550"/>
        </w:trPr>
        <w:tc>
          <w:tcPr>
            <w:tcW w:w="2174" w:type="dxa"/>
            <w:gridSpan w:val="2"/>
          </w:tcPr>
          <w:p w14:paraId="36BD92E0" w14:textId="77777777" w:rsidR="00C02B37" w:rsidRPr="00C84A37" w:rsidRDefault="00C02B37" w:rsidP="001A6B3D">
            <w:pPr>
              <w:rPr>
                <w:b/>
              </w:rPr>
            </w:pPr>
            <w:r>
              <w:rPr>
                <w:b/>
              </w:rPr>
              <w:t>Id Ruolo/Attore</w:t>
            </w:r>
          </w:p>
        </w:tc>
        <w:tc>
          <w:tcPr>
            <w:tcW w:w="7680" w:type="dxa"/>
            <w:gridSpan w:val="3"/>
          </w:tcPr>
          <w:p w14:paraId="21B86B40" w14:textId="77777777" w:rsidR="00C02B37" w:rsidRDefault="00C02B37" w:rsidP="001A6B3D">
            <w:r>
              <w:t>005</w:t>
            </w:r>
          </w:p>
        </w:tc>
      </w:tr>
      <w:tr w:rsidR="00C02B37" w:rsidRPr="00C84A37" w14:paraId="57E53D86" w14:textId="77777777" w:rsidTr="001A6B3D">
        <w:tc>
          <w:tcPr>
            <w:tcW w:w="2174" w:type="dxa"/>
            <w:gridSpan w:val="2"/>
            <w:vAlign w:val="center"/>
          </w:tcPr>
          <w:p w14:paraId="3AA62C9A" w14:textId="77777777" w:rsidR="00C02B37" w:rsidRPr="00C84A37" w:rsidRDefault="00C02B37" w:rsidP="001A6B3D">
            <w:pPr>
              <w:rPr>
                <w:b/>
              </w:rPr>
            </w:pPr>
            <w:r w:rsidRPr="00C84A37">
              <w:rPr>
                <w:b/>
              </w:rPr>
              <w:t>Pre-condizioni</w:t>
            </w:r>
          </w:p>
        </w:tc>
        <w:tc>
          <w:tcPr>
            <w:tcW w:w="7680" w:type="dxa"/>
            <w:gridSpan w:val="3"/>
            <w:vAlign w:val="center"/>
          </w:tcPr>
          <w:p w14:paraId="1409D2B6" w14:textId="77777777" w:rsidR="00C02B37" w:rsidRPr="00C84A37" w:rsidRDefault="00C02B37" w:rsidP="001A6B3D">
            <w:pPr>
              <w:pStyle w:val="Paragrafoelenco"/>
              <w:numPr>
                <w:ilvl w:val="0"/>
                <w:numId w:val="7"/>
              </w:numPr>
              <w:ind w:left="714" w:hanging="357"/>
            </w:pPr>
            <w:r>
              <w:t>Lo stato di elaborazione restituito nel TC_ALLINEAMENTO_07 deve essere “ELABORATO_OK”</w:t>
            </w:r>
          </w:p>
        </w:tc>
      </w:tr>
      <w:tr w:rsidR="00C02B37" w:rsidRPr="00C84A37" w14:paraId="7598ED24" w14:textId="77777777" w:rsidTr="001A6B3D">
        <w:tc>
          <w:tcPr>
            <w:tcW w:w="2174" w:type="dxa"/>
            <w:gridSpan w:val="2"/>
            <w:vAlign w:val="center"/>
          </w:tcPr>
          <w:p w14:paraId="10761A5F" w14:textId="77777777" w:rsidR="00C02B37" w:rsidRPr="00C84A37" w:rsidRDefault="00C02B37" w:rsidP="001A6B3D">
            <w:pPr>
              <w:rPr>
                <w:b/>
              </w:rPr>
            </w:pPr>
            <w:r>
              <w:rPr>
                <w:b/>
              </w:rPr>
              <w:t>Post-condizioni</w:t>
            </w:r>
          </w:p>
        </w:tc>
        <w:tc>
          <w:tcPr>
            <w:tcW w:w="7680" w:type="dxa"/>
            <w:gridSpan w:val="3"/>
            <w:vAlign w:val="center"/>
          </w:tcPr>
          <w:p w14:paraId="1DDE5614" w14:textId="77777777" w:rsidR="00C02B37" w:rsidRDefault="00C02B37" w:rsidP="001A6B3D">
            <w:pPr>
              <w:pStyle w:val="Paragrafoelenco"/>
              <w:numPr>
                <w:ilvl w:val="0"/>
                <w:numId w:val="7"/>
              </w:numPr>
              <w:ind w:left="714" w:hanging="357"/>
            </w:pPr>
            <w:r>
              <w:t>Il flusso di esito in questo caso non deve contenere segnalazioni di errori su una o più posizioni contenute nel flusso CSV caricata</w:t>
            </w:r>
          </w:p>
        </w:tc>
      </w:tr>
      <w:tr w:rsidR="00C02B37" w:rsidRPr="00542B9F" w14:paraId="1031BDE3" w14:textId="77777777" w:rsidTr="001A6B3D">
        <w:tc>
          <w:tcPr>
            <w:tcW w:w="2174" w:type="dxa"/>
            <w:gridSpan w:val="2"/>
            <w:vAlign w:val="center"/>
          </w:tcPr>
          <w:p w14:paraId="06CE80E8" w14:textId="77777777" w:rsidR="00C02B37" w:rsidRPr="00C84A37" w:rsidRDefault="00C02B37" w:rsidP="001A6B3D">
            <w:pPr>
              <w:rPr>
                <w:b/>
              </w:rPr>
            </w:pPr>
            <w:r>
              <w:rPr>
                <w:b/>
              </w:rPr>
              <w:t>Input</w:t>
            </w:r>
          </w:p>
        </w:tc>
        <w:tc>
          <w:tcPr>
            <w:tcW w:w="7680" w:type="dxa"/>
            <w:gridSpan w:val="3"/>
            <w:vAlign w:val="center"/>
          </w:tcPr>
          <w:p w14:paraId="3B33FD74" w14:textId="77777777" w:rsidR="00C02B37" w:rsidRPr="00D12AA7" w:rsidRDefault="00C02B37" w:rsidP="001A6B3D">
            <w:pPr>
              <w:rPr>
                <w:b/>
                <w:lang w:val="en-GB"/>
              </w:rPr>
            </w:pPr>
            <w:r w:rsidRPr="00D12AA7">
              <w:rPr>
                <w:b/>
                <w:lang w:val="en-GB"/>
              </w:rPr>
              <w:t>(URL parameters)</w:t>
            </w:r>
          </w:p>
          <w:p w14:paraId="548F1552" w14:textId="77777777" w:rsidR="00C02B37" w:rsidRPr="00D12AA7" w:rsidRDefault="00C02B37" w:rsidP="001A6B3D">
            <w:pPr>
              <w:rPr>
                <w:lang w:val="en-GB"/>
              </w:rPr>
            </w:pPr>
            <w:r w:rsidRPr="00D12AA7">
              <w:rPr>
                <w:lang w:val="en-GB"/>
              </w:rPr>
              <w:t>senderId=62839520376&amp;senderSys=SIL_62839520376&amp;idTrasmissione=3006935169455900008</w:t>
            </w:r>
          </w:p>
        </w:tc>
      </w:tr>
      <w:tr w:rsidR="00C02B37" w:rsidRPr="00C84A37" w14:paraId="7A4FB48C" w14:textId="77777777" w:rsidTr="001A6B3D">
        <w:trPr>
          <w:trHeight w:val="540"/>
        </w:trPr>
        <w:tc>
          <w:tcPr>
            <w:tcW w:w="571" w:type="dxa"/>
          </w:tcPr>
          <w:p w14:paraId="5F4E71CC" w14:textId="77777777" w:rsidR="00C02B37" w:rsidRPr="00C84A37" w:rsidRDefault="00C02B37" w:rsidP="001A6B3D">
            <w:pPr>
              <w:rPr>
                <w:b/>
              </w:rPr>
            </w:pPr>
            <w:r w:rsidRPr="00C84A37">
              <w:rPr>
                <w:b/>
              </w:rPr>
              <w:t>Step</w:t>
            </w:r>
          </w:p>
        </w:tc>
        <w:tc>
          <w:tcPr>
            <w:tcW w:w="1603" w:type="dxa"/>
          </w:tcPr>
          <w:p w14:paraId="5F70921F" w14:textId="77777777" w:rsidR="00C02B37" w:rsidRPr="00C84A37" w:rsidRDefault="00C02B37" w:rsidP="001A6B3D">
            <w:pPr>
              <w:rPr>
                <w:b/>
              </w:rPr>
            </w:pPr>
            <w:r w:rsidRPr="00C84A37">
              <w:rPr>
                <w:b/>
              </w:rPr>
              <w:t>Azione</w:t>
            </w:r>
          </w:p>
        </w:tc>
        <w:tc>
          <w:tcPr>
            <w:tcW w:w="5408" w:type="dxa"/>
            <w:gridSpan w:val="2"/>
          </w:tcPr>
          <w:p w14:paraId="7CA2A87E" w14:textId="77777777" w:rsidR="00C02B37" w:rsidRPr="00C84A37" w:rsidRDefault="00C02B37" w:rsidP="001A6B3D">
            <w:pPr>
              <w:rPr>
                <w:b/>
              </w:rPr>
            </w:pPr>
            <w:r w:rsidRPr="00C84A37">
              <w:rPr>
                <w:b/>
              </w:rPr>
              <w:t>Risultato atteso</w:t>
            </w:r>
          </w:p>
        </w:tc>
        <w:tc>
          <w:tcPr>
            <w:tcW w:w="2272" w:type="dxa"/>
          </w:tcPr>
          <w:p w14:paraId="0726E5EF" w14:textId="77777777" w:rsidR="00C02B37" w:rsidRPr="00C84A37" w:rsidRDefault="00C02B37" w:rsidP="001A6B3D">
            <w:pPr>
              <w:rPr>
                <w:b/>
              </w:rPr>
            </w:pPr>
            <w:r w:rsidRPr="00C84A37">
              <w:rPr>
                <w:b/>
              </w:rPr>
              <w:t>Esito</w:t>
            </w:r>
          </w:p>
        </w:tc>
      </w:tr>
      <w:tr w:rsidR="00C02B37" w:rsidRPr="00C84A37" w14:paraId="1F1BCB39" w14:textId="77777777" w:rsidTr="001A6B3D">
        <w:trPr>
          <w:trHeight w:val="1800"/>
        </w:trPr>
        <w:tc>
          <w:tcPr>
            <w:tcW w:w="571" w:type="dxa"/>
          </w:tcPr>
          <w:p w14:paraId="5ECE5DF0" w14:textId="77777777" w:rsidR="00C02B37" w:rsidRPr="00C84A37" w:rsidRDefault="00C02B37" w:rsidP="001A6B3D">
            <w:r>
              <w:t>1</w:t>
            </w:r>
          </w:p>
        </w:tc>
        <w:tc>
          <w:tcPr>
            <w:tcW w:w="1603" w:type="dxa"/>
          </w:tcPr>
          <w:p w14:paraId="2DF69C6D"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5408" w:type="dxa"/>
            <w:gridSpan w:val="2"/>
          </w:tcPr>
          <w:p w14:paraId="68DBCC13" w14:textId="77777777" w:rsidR="00C02B37" w:rsidRDefault="00C02B37" w:rsidP="001A6B3D">
            <w:pPr>
              <w:shd w:val="clear" w:color="auto" w:fill="FFFFFE"/>
              <w:spacing w:line="240" w:lineRule="atLeast"/>
            </w:pPr>
            <w:r>
              <w:t>ESITO|ID_DEBITO|CODICE_ERRORE|DESCRIZIONE_ERRORE</w:t>
            </w:r>
          </w:p>
          <w:p w14:paraId="5330E3DF" w14:textId="77777777" w:rsidR="00C02B37" w:rsidRPr="00C84A37" w:rsidRDefault="00C02B37" w:rsidP="001A6B3D">
            <w:pPr>
              <w:shd w:val="clear" w:color="auto" w:fill="FFFFFE"/>
              <w:spacing w:line="240" w:lineRule="atLeast"/>
            </w:pPr>
            <w:r>
              <w:t>OK||OK|Elaborato correttamente</w:t>
            </w:r>
          </w:p>
        </w:tc>
        <w:tc>
          <w:tcPr>
            <w:tcW w:w="2272" w:type="dxa"/>
            <w:vAlign w:val="center"/>
          </w:tcPr>
          <w:p w14:paraId="15A2BC3A"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08500E7F" w14:textId="77777777" w:rsidR="00C02B37" w:rsidRDefault="00C02B37" w:rsidP="00C02B37"/>
    <w:p w14:paraId="0248C7E0" w14:textId="77777777" w:rsidR="00C02B37" w:rsidRDefault="00C02B37" w:rsidP="00C02B37">
      <w:pPr>
        <w:pStyle w:val="Titolo3"/>
      </w:pPr>
      <w:bookmarkStart w:id="55" w:name="_Toc36115874"/>
      <w:bookmarkStart w:id="56" w:name="_Toc60676801"/>
      <w:r>
        <w:t>Sezione: Scadenze</w:t>
      </w:r>
      <w:bookmarkEnd w:id="55"/>
      <w:bookmarkEnd w:id="56"/>
    </w:p>
    <w:p w14:paraId="3D289685" w14:textId="77777777" w:rsidR="00C02B37" w:rsidRDefault="00C02B37" w:rsidP="00C02B37">
      <w:pPr>
        <w:pStyle w:val="Titolo4"/>
      </w:pPr>
      <w:r w:rsidRPr="00A04A39">
        <w:t>TC_</w:t>
      </w:r>
      <w:r>
        <w:t>SCADENZE_01</w:t>
      </w:r>
    </w:p>
    <w:tbl>
      <w:tblPr>
        <w:tblStyle w:val="Grigliatabella"/>
        <w:tblW w:w="9854" w:type="dxa"/>
        <w:tblLook w:val="04A0" w:firstRow="1" w:lastRow="0" w:firstColumn="1" w:lastColumn="0" w:noHBand="0" w:noVBand="1"/>
      </w:tblPr>
      <w:tblGrid>
        <w:gridCol w:w="626"/>
        <w:gridCol w:w="1815"/>
        <w:gridCol w:w="1777"/>
        <w:gridCol w:w="4519"/>
        <w:gridCol w:w="1117"/>
      </w:tblGrid>
      <w:tr w:rsidR="00C02B37" w:rsidRPr="00C84A37" w14:paraId="39025850" w14:textId="77777777" w:rsidTr="001A6B3D">
        <w:trPr>
          <w:gridAfter w:val="2"/>
          <w:wAfter w:w="5636" w:type="dxa"/>
          <w:trHeight w:val="583"/>
        </w:trPr>
        <w:tc>
          <w:tcPr>
            <w:tcW w:w="4218" w:type="dxa"/>
            <w:gridSpan w:val="3"/>
            <w:shd w:val="clear" w:color="auto" w:fill="DEEAF6" w:themeFill="accent1" w:themeFillTint="33"/>
          </w:tcPr>
          <w:p w14:paraId="5923445C" w14:textId="77777777" w:rsidR="00C02B37" w:rsidRPr="00C84A37" w:rsidRDefault="00C02B37" w:rsidP="001A6B3D">
            <w:pPr>
              <w:rPr>
                <w:b/>
              </w:rPr>
            </w:pPr>
            <w:r w:rsidRPr="00C84A37">
              <w:rPr>
                <w:b/>
              </w:rPr>
              <w:t>TC_</w:t>
            </w:r>
            <w:r>
              <w:rPr>
                <w:b/>
              </w:rPr>
              <w:t>SCADENZE_01</w:t>
            </w:r>
          </w:p>
        </w:tc>
      </w:tr>
      <w:tr w:rsidR="00C02B37" w:rsidRPr="00C84A37" w14:paraId="05CAAAC0" w14:textId="77777777" w:rsidTr="001A6B3D">
        <w:trPr>
          <w:trHeight w:val="550"/>
        </w:trPr>
        <w:tc>
          <w:tcPr>
            <w:tcW w:w="2441" w:type="dxa"/>
            <w:gridSpan w:val="2"/>
          </w:tcPr>
          <w:p w14:paraId="2A02B534" w14:textId="77777777" w:rsidR="00C02B37" w:rsidRPr="00C84A37" w:rsidRDefault="00C02B37" w:rsidP="001A6B3D">
            <w:pPr>
              <w:rPr>
                <w:b/>
              </w:rPr>
            </w:pPr>
            <w:r w:rsidRPr="00C84A37">
              <w:rPr>
                <w:b/>
              </w:rPr>
              <w:t>Titolo</w:t>
            </w:r>
          </w:p>
        </w:tc>
        <w:tc>
          <w:tcPr>
            <w:tcW w:w="7413" w:type="dxa"/>
            <w:gridSpan w:val="3"/>
          </w:tcPr>
          <w:p w14:paraId="44EE51F3" w14:textId="77777777" w:rsidR="00C02B37" w:rsidRPr="00C84A37" w:rsidRDefault="00C02B37" w:rsidP="001A6B3D">
            <w:r>
              <w:rPr>
                <w:sz w:val="20"/>
                <w:szCs w:val="20"/>
              </w:rPr>
              <w:t>Lista pagamenti attesi per debitore 1</w:t>
            </w:r>
          </w:p>
        </w:tc>
      </w:tr>
      <w:tr w:rsidR="00C02B37" w:rsidRPr="00C84A37" w14:paraId="18E57FF4" w14:textId="77777777" w:rsidTr="001A6B3D">
        <w:trPr>
          <w:trHeight w:val="550"/>
        </w:trPr>
        <w:tc>
          <w:tcPr>
            <w:tcW w:w="2441" w:type="dxa"/>
            <w:gridSpan w:val="2"/>
          </w:tcPr>
          <w:p w14:paraId="4B054890" w14:textId="77777777" w:rsidR="00C02B37" w:rsidRPr="00C84A37" w:rsidRDefault="00C02B37" w:rsidP="001A6B3D">
            <w:pPr>
              <w:rPr>
                <w:b/>
              </w:rPr>
            </w:pPr>
            <w:r w:rsidRPr="00C84A37">
              <w:rPr>
                <w:b/>
              </w:rPr>
              <w:t>Descrizione</w:t>
            </w:r>
          </w:p>
        </w:tc>
        <w:tc>
          <w:tcPr>
            <w:tcW w:w="7413" w:type="dxa"/>
            <w:gridSpan w:val="3"/>
          </w:tcPr>
          <w:p w14:paraId="24BD9AB9" w14:textId="77777777" w:rsidR="00C02B37" w:rsidRPr="00C84A37" w:rsidRDefault="00C02B37" w:rsidP="001A6B3D">
            <w:r>
              <w:t>Viene rischiesta la lista dei pagamenti attesi a carico del debitore 1</w:t>
            </w:r>
          </w:p>
        </w:tc>
      </w:tr>
      <w:tr w:rsidR="00C02B37" w:rsidRPr="00C84A37" w14:paraId="7B38E70B" w14:textId="77777777" w:rsidTr="001A6B3D">
        <w:trPr>
          <w:trHeight w:val="550"/>
        </w:trPr>
        <w:tc>
          <w:tcPr>
            <w:tcW w:w="2441" w:type="dxa"/>
            <w:gridSpan w:val="2"/>
          </w:tcPr>
          <w:p w14:paraId="376A77D4" w14:textId="77777777" w:rsidR="00C02B37" w:rsidRPr="00C84A37" w:rsidRDefault="00C02B37" w:rsidP="001A6B3D">
            <w:pPr>
              <w:rPr>
                <w:b/>
              </w:rPr>
            </w:pPr>
            <w:r>
              <w:rPr>
                <w:b/>
              </w:rPr>
              <w:t>Id Ruolo/Attore</w:t>
            </w:r>
          </w:p>
        </w:tc>
        <w:tc>
          <w:tcPr>
            <w:tcW w:w="7413" w:type="dxa"/>
            <w:gridSpan w:val="3"/>
          </w:tcPr>
          <w:p w14:paraId="0A83BEBC" w14:textId="77777777" w:rsidR="00C02B37" w:rsidRDefault="00C02B37" w:rsidP="001A6B3D">
            <w:r>
              <w:t>006</w:t>
            </w:r>
          </w:p>
        </w:tc>
      </w:tr>
      <w:tr w:rsidR="00C02B37" w:rsidRPr="00C84A37" w14:paraId="14129BCA" w14:textId="77777777" w:rsidTr="001A6B3D">
        <w:tc>
          <w:tcPr>
            <w:tcW w:w="2441" w:type="dxa"/>
            <w:gridSpan w:val="2"/>
            <w:vAlign w:val="center"/>
          </w:tcPr>
          <w:p w14:paraId="51048C67" w14:textId="77777777" w:rsidR="00C02B37" w:rsidRPr="00C84A37" w:rsidRDefault="00C02B37" w:rsidP="001A6B3D">
            <w:pPr>
              <w:rPr>
                <w:b/>
              </w:rPr>
            </w:pPr>
            <w:r w:rsidRPr="00C84A37">
              <w:rPr>
                <w:b/>
              </w:rPr>
              <w:t>Pre-condizioni</w:t>
            </w:r>
          </w:p>
        </w:tc>
        <w:tc>
          <w:tcPr>
            <w:tcW w:w="7413" w:type="dxa"/>
            <w:gridSpan w:val="3"/>
            <w:vAlign w:val="center"/>
          </w:tcPr>
          <w:p w14:paraId="368B2B8D" w14:textId="77777777" w:rsidR="00C02B37" w:rsidRPr="00C84A37" w:rsidRDefault="00C02B37" w:rsidP="001A6B3D">
            <w:pPr>
              <w:pStyle w:val="Paragrafoelenco"/>
              <w:numPr>
                <w:ilvl w:val="0"/>
                <w:numId w:val="7"/>
              </w:numPr>
              <w:ind w:left="714" w:hanging="357"/>
            </w:pPr>
            <w:r>
              <w:t>Al debitore 1 deve essere associato almeno un pagamento atteso, quindi è necessario che lo step TC_ALLINEAMENTO_05 sia eseguito con esito positivo</w:t>
            </w:r>
          </w:p>
        </w:tc>
      </w:tr>
      <w:tr w:rsidR="00C02B37" w:rsidRPr="00C84A37" w14:paraId="49F1F293" w14:textId="77777777" w:rsidTr="001A6B3D">
        <w:tc>
          <w:tcPr>
            <w:tcW w:w="2441" w:type="dxa"/>
            <w:gridSpan w:val="2"/>
            <w:vAlign w:val="center"/>
          </w:tcPr>
          <w:p w14:paraId="28EF4683" w14:textId="77777777" w:rsidR="00C02B37" w:rsidRPr="00C84A37" w:rsidRDefault="00C02B37" w:rsidP="001A6B3D">
            <w:pPr>
              <w:rPr>
                <w:b/>
              </w:rPr>
            </w:pPr>
            <w:r>
              <w:rPr>
                <w:b/>
              </w:rPr>
              <w:t>Post-condizioni</w:t>
            </w:r>
          </w:p>
        </w:tc>
        <w:tc>
          <w:tcPr>
            <w:tcW w:w="7413" w:type="dxa"/>
            <w:gridSpan w:val="3"/>
            <w:vAlign w:val="center"/>
          </w:tcPr>
          <w:p w14:paraId="7E70D6EB" w14:textId="77777777" w:rsidR="00C02B37" w:rsidRDefault="00C02B37" w:rsidP="001A6B3D">
            <w:pPr>
              <w:pStyle w:val="Paragrafoelenco"/>
              <w:numPr>
                <w:ilvl w:val="0"/>
                <w:numId w:val="7"/>
              </w:numPr>
              <w:ind w:left="714" w:hanging="357"/>
            </w:pPr>
            <w:r>
              <w:t xml:space="preserve">La response deve riportare un'unica posizione pagabile corrispondente a quella caricata nello step TC_ALLINEAMENTO_05 </w:t>
            </w:r>
          </w:p>
        </w:tc>
      </w:tr>
      <w:tr w:rsidR="00C02B37" w:rsidRPr="004C07BA" w14:paraId="7644A534" w14:textId="77777777" w:rsidTr="001A6B3D">
        <w:tc>
          <w:tcPr>
            <w:tcW w:w="2441" w:type="dxa"/>
            <w:gridSpan w:val="2"/>
            <w:vAlign w:val="center"/>
          </w:tcPr>
          <w:p w14:paraId="61F3DF52" w14:textId="77777777" w:rsidR="00C02B37" w:rsidRPr="00C84A37" w:rsidRDefault="00C02B37" w:rsidP="001A6B3D">
            <w:pPr>
              <w:rPr>
                <w:b/>
              </w:rPr>
            </w:pPr>
            <w:r>
              <w:rPr>
                <w:b/>
              </w:rPr>
              <w:t>Input</w:t>
            </w:r>
          </w:p>
        </w:tc>
        <w:tc>
          <w:tcPr>
            <w:tcW w:w="7413" w:type="dxa"/>
            <w:gridSpan w:val="3"/>
            <w:vAlign w:val="center"/>
          </w:tcPr>
          <w:p w14:paraId="63CB3889" w14:textId="77777777" w:rsidR="00C02B37" w:rsidRPr="00213B2C" w:rsidRDefault="00C02B37" w:rsidP="001A6B3D">
            <w:pPr>
              <w:rPr>
                <w:b/>
                <w:lang w:val="en-GB"/>
              </w:rPr>
            </w:pPr>
            <w:r w:rsidRPr="00213B2C">
              <w:rPr>
                <w:b/>
                <w:lang w:val="en-GB"/>
              </w:rPr>
              <w:t>(URL parameters)</w:t>
            </w:r>
          </w:p>
          <w:p w14:paraId="0644C141" w14:textId="77777777" w:rsidR="00C02B37" w:rsidRDefault="00C02B37" w:rsidP="001A6B3D">
            <w:pPr>
              <w:rPr>
                <w:lang w:val="en-GB"/>
              </w:rPr>
            </w:pPr>
          </w:p>
          <w:p w14:paraId="16B69A28" w14:textId="77777777" w:rsidR="00C02B37" w:rsidRPr="004C07BA" w:rsidRDefault="00C02B37" w:rsidP="001A6B3D">
            <w:pPr>
              <w:rPr>
                <w:lang w:val="en-GB"/>
              </w:rPr>
            </w:pPr>
            <w:r w:rsidRPr="00213B2C">
              <w:rPr>
                <w:lang w:val="en-GB"/>
              </w:rPr>
              <w:t>codiceFiscaleDebitore=JHRTYX12C13A944V</w:t>
            </w:r>
          </w:p>
        </w:tc>
      </w:tr>
      <w:tr w:rsidR="00C02B37" w:rsidRPr="00C84A37" w14:paraId="4BB211C4" w14:textId="77777777" w:rsidTr="001A6B3D">
        <w:trPr>
          <w:trHeight w:val="540"/>
        </w:trPr>
        <w:tc>
          <w:tcPr>
            <w:tcW w:w="626" w:type="dxa"/>
          </w:tcPr>
          <w:p w14:paraId="4282B054" w14:textId="77777777" w:rsidR="00C02B37" w:rsidRPr="00C84A37" w:rsidRDefault="00C02B37" w:rsidP="001A6B3D">
            <w:pPr>
              <w:rPr>
                <w:b/>
              </w:rPr>
            </w:pPr>
            <w:r w:rsidRPr="00C84A37">
              <w:rPr>
                <w:b/>
              </w:rPr>
              <w:lastRenderedPageBreak/>
              <w:t>Step</w:t>
            </w:r>
          </w:p>
        </w:tc>
        <w:tc>
          <w:tcPr>
            <w:tcW w:w="1815" w:type="dxa"/>
          </w:tcPr>
          <w:p w14:paraId="2AB36AD9" w14:textId="77777777" w:rsidR="00C02B37" w:rsidRPr="00C84A37" w:rsidRDefault="00C02B37" w:rsidP="001A6B3D">
            <w:pPr>
              <w:rPr>
                <w:b/>
              </w:rPr>
            </w:pPr>
            <w:r w:rsidRPr="00C84A37">
              <w:rPr>
                <w:b/>
              </w:rPr>
              <w:t>Azione</w:t>
            </w:r>
          </w:p>
        </w:tc>
        <w:tc>
          <w:tcPr>
            <w:tcW w:w="6296" w:type="dxa"/>
            <w:gridSpan w:val="2"/>
          </w:tcPr>
          <w:p w14:paraId="4016C2A0" w14:textId="77777777" w:rsidR="00C02B37" w:rsidRPr="00C84A37" w:rsidRDefault="00C02B37" w:rsidP="001A6B3D">
            <w:pPr>
              <w:rPr>
                <w:b/>
              </w:rPr>
            </w:pPr>
            <w:r w:rsidRPr="00C84A37">
              <w:rPr>
                <w:b/>
              </w:rPr>
              <w:t>Risultato atteso</w:t>
            </w:r>
          </w:p>
        </w:tc>
        <w:tc>
          <w:tcPr>
            <w:tcW w:w="1117" w:type="dxa"/>
          </w:tcPr>
          <w:p w14:paraId="44354C04" w14:textId="77777777" w:rsidR="00C02B37" w:rsidRPr="00C84A37" w:rsidRDefault="00C02B37" w:rsidP="001A6B3D">
            <w:pPr>
              <w:rPr>
                <w:b/>
              </w:rPr>
            </w:pPr>
            <w:r w:rsidRPr="00C84A37">
              <w:rPr>
                <w:b/>
              </w:rPr>
              <w:t>Esito</w:t>
            </w:r>
          </w:p>
        </w:tc>
      </w:tr>
      <w:tr w:rsidR="00C02B37" w:rsidRPr="00C84A37" w14:paraId="7C15E54E" w14:textId="77777777" w:rsidTr="001A6B3D">
        <w:trPr>
          <w:trHeight w:val="1800"/>
        </w:trPr>
        <w:tc>
          <w:tcPr>
            <w:tcW w:w="626" w:type="dxa"/>
          </w:tcPr>
          <w:p w14:paraId="09605DA7" w14:textId="77777777" w:rsidR="00C02B37" w:rsidRPr="00C84A37" w:rsidRDefault="00C02B37" w:rsidP="001A6B3D">
            <w:r>
              <w:t>1</w:t>
            </w:r>
          </w:p>
        </w:tc>
        <w:tc>
          <w:tcPr>
            <w:tcW w:w="1815" w:type="dxa"/>
          </w:tcPr>
          <w:p w14:paraId="50F59427"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784176C1" w14:textId="77777777" w:rsidR="00C02B37" w:rsidRDefault="00C02B37" w:rsidP="001A6B3D">
            <w:pPr>
              <w:shd w:val="clear" w:color="auto" w:fill="FFFFFE"/>
              <w:spacing w:line="240" w:lineRule="atLeast"/>
            </w:pPr>
            <w:r>
              <w:t>[{</w:t>
            </w:r>
          </w:p>
          <w:p w14:paraId="0275BB1C" w14:textId="77777777" w:rsidR="00C02B37" w:rsidRDefault="00C02B37" w:rsidP="001A6B3D">
            <w:pPr>
              <w:shd w:val="clear" w:color="auto" w:fill="FFFFFE"/>
              <w:spacing w:line="240" w:lineRule="atLeast"/>
            </w:pPr>
            <w:r>
              <w:t xml:space="preserve">   "id": "1584112894375001I045",</w:t>
            </w:r>
          </w:p>
          <w:p w14:paraId="7997D159" w14:textId="77777777" w:rsidR="00C02B37" w:rsidRDefault="00C02B37" w:rsidP="001A6B3D">
            <w:pPr>
              <w:shd w:val="clear" w:color="auto" w:fill="FFFFFE"/>
              <w:spacing w:line="240" w:lineRule="atLeast"/>
            </w:pPr>
            <w:r>
              <w:t xml:space="preserve">   "idPagamentoEnte": "22000000000005306",</w:t>
            </w:r>
          </w:p>
          <w:p w14:paraId="50473BAB" w14:textId="77777777" w:rsidR="00C02B37" w:rsidRDefault="00C02B37" w:rsidP="001A6B3D">
            <w:pPr>
              <w:shd w:val="clear" w:color="auto" w:fill="FFFFFE"/>
              <w:spacing w:line="240" w:lineRule="atLeast"/>
            </w:pPr>
            <w:r>
              <w:t xml:space="preserve">   "scadenza": "2099-12-31",</w:t>
            </w:r>
          </w:p>
          <w:p w14:paraId="57C8F519" w14:textId="77777777" w:rsidR="00C02B37" w:rsidRDefault="00C02B37" w:rsidP="001A6B3D">
            <w:pPr>
              <w:shd w:val="clear" w:color="auto" w:fill="FFFFFE"/>
              <w:spacing w:line="240" w:lineRule="atLeast"/>
            </w:pPr>
            <w:r>
              <w:t xml:space="preserve">   "inizioValidita": "2020-03-13",</w:t>
            </w:r>
          </w:p>
          <w:p w14:paraId="536FA216" w14:textId="77777777" w:rsidR="00C02B37" w:rsidRDefault="00C02B37" w:rsidP="001A6B3D">
            <w:pPr>
              <w:shd w:val="clear" w:color="auto" w:fill="FFFFFE"/>
              <w:spacing w:line="240" w:lineRule="atLeast"/>
            </w:pPr>
            <w:r>
              <w:t xml:space="preserve">   "fineValidita": "2099-12-31",</w:t>
            </w:r>
          </w:p>
          <w:p w14:paraId="7CAA164E" w14:textId="77777777" w:rsidR="00C02B37" w:rsidRDefault="00C02B37" w:rsidP="001A6B3D">
            <w:pPr>
              <w:shd w:val="clear" w:color="auto" w:fill="FFFFFE"/>
              <w:spacing w:line="240" w:lineRule="atLeast"/>
            </w:pPr>
            <w:r>
              <w:t xml:space="preserve">   "importo": 100,</w:t>
            </w:r>
          </w:p>
          <w:p w14:paraId="2426B941" w14:textId="77777777" w:rsidR="00C02B37" w:rsidRDefault="00C02B37" w:rsidP="001A6B3D">
            <w:pPr>
              <w:shd w:val="clear" w:color="auto" w:fill="FFFFFE"/>
              <w:spacing w:line="240" w:lineRule="atLeast"/>
            </w:pPr>
            <w:r>
              <w:t xml:space="preserve">   "codEnte": "62839520376",</w:t>
            </w:r>
          </w:p>
          <w:p w14:paraId="7C9DC375" w14:textId="77777777" w:rsidR="00C02B37" w:rsidRDefault="00C02B37" w:rsidP="001A6B3D">
            <w:pPr>
              <w:shd w:val="clear" w:color="auto" w:fill="FFFFFE"/>
              <w:spacing w:line="240" w:lineRule="atLeast"/>
            </w:pPr>
            <w:r>
              <w:t xml:space="preserve">   "codFiscaleEnte": "62839520376",</w:t>
            </w:r>
          </w:p>
          <w:p w14:paraId="4B605F55" w14:textId="77777777" w:rsidR="00C02B37" w:rsidRDefault="00C02B37" w:rsidP="001A6B3D">
            <w:pPr>
              <w:shd w:val="clear" w:color="auto" w:fill="FFFFFE"/>
              <w:spacing w:line="240" w:lineRule="atLeast"/>
            </w:pPr>
            <w:r>
              <w:t xml:space="preserve">   "descEnte": "Ente di test 62839520376",</w:t>
            </w:r>
          </w:p>
          <w:p w14:paraId="4B361539" w14:textId="77777777" w:rsidR="00C02B37" w:rsidRDefault="00C02B37" w:rsidP="001A6B3D">
            <w:pPr>
              <w:shd w:val="clear" w:color="auto" w:fill="FFFFFE"/>
              <w:spacing w:line="240" w:lineRule="atLeast"/>
            </w:pPr>
            <w:r>
              <w:t xml:space="preserve">   "codCategoriaTributo": "DEFAULT",</w:t>
            </w:r>
          </w:p>
          <w:p w14:paraId="74D90146" w14:textId="77777777" w:rsidR="00C02B37" w:rsidRDefault="00C02B37" w:rsidP="001A6B3D">
            <w:pPr>
              <w:shd w:val="clear" w:color="auto" w:fill="FFFFFE"/>
              <w:spacing w:line="240" w:lineRule="atLeast"/>
            </w:pPr>
            <w:r>
              <w:t xml:space="preserve">   "descrTributo": "Debito 1",</w:t>
            </w:r>
          </w:p>
          <w:p w14:paraId="4412C4E7" w14:textId="77777777" w:rsidR="00C02B37" w:rsidRDefault="00C02B37" w:rsidP="001A6B3D">
            <w:pPr>
              <w:shd w:val="clear" w:color="auto" w:fill="FFFFFE"/>
              <w:spacing w:line="240" w:lineRule="atLeast"/>
            </w:pPr>
            <w:r>
              <w:t xml:space="preserve">   "codTributo": "62839520376_D1",</w:t>
            </w:r>
          </w:p>
          <w:p w14:paraId="1F18B01B" w14:textId="77777777" w:rsidR="00C02B37" w:rsidRDefault="00C02B37" w:rsidP="001A6B3D">
            <w:pPr>
              <w:shd w:val="clear" w:color="auto" w:fill="FFFFFE"/>
              <w:spacing w:line="240" w:lineRule="atLeast"/>
            </w:pPr>
            <w:r>
              <w:t xml:space="preserve">   "note": null,</w:t>
            </w:r>
          </w:p>
          <w:p w14:paraId="1128BBA7" w14:textId="77777777" w:rsidR="00C02B37" w:rsidRDefault="00C02B37" w:rsidP="001A6B3D">
            <w:pPr>
              <w:shd w:val="clear" w:color="auto" w:fill="FFFFFE"/>
              <w:spacing w:line="240" w:lineRule="atLeast"/>
            </w:pPr>
            <w:r>
              <w:t xml:space="preserve">   "idPendenzaEnte": "DEB22000000000005306",</w:t>
            </w:r>
          </w:p>
          <w:p w14:paraId="62B39FDA" w14:textId="77777777" w:rsidR="00C02B37" w:rsidRDefault="00C02B37" w:rsidP="001A6B3D">
            <w:pPr>
              <w:shd w:val="clear" w:color="auto" w:fill="FFFFFE"/>
              <w:spacing w:line="240" w:lineRule="atLeast"/>
            </w:pPr>
            <w:r>
              <w:t xml:space="preserve">   "causalePendenza": "Causale debito test",</w:t>
            </w:r>
          </w:p>
          <w:p w14:paraId="20085227" w14:textId="77777777" w:rsidR="00C02B37" w:rsidRDefault="00C02B37" w:rsidP="001A6B3D">
            <w:pPr>
              <w:shd w:val="clear" w:color="auto" w:fill="FFFFFE"/>
              <w:spacing w:line="240" w:lineRule="atLeast"/>
            </w:pPr>
            <w:r>
              <w:t xml:space="preserve">   "causalePagamento": null,</w:t>
            </w:r>
          </w:p>
          <w:p w14:paraId="7A44617B" w14:textId="77777777" w:rsidR="00C02B37" w:rsidRDefault="00C02B37" w:rsidP="001A6B3D">
            <w:pPr>
              <w:shd w:val="clear" w:color="auto" w:fill="FFFFFE"/>
              <w:spacing w:line="240" w:lineRule="atLeast"/>
            </w:pPr>
            <w:r>
              <w:t xml:space="preserve">   "debitori": [   {</w:t>
            </w:r>
          </w:p>
          <w:p w14:paraId="2C5C982E" w14:textId="77777777" w:rsidR="00C02B37" w:rsidRDefault="00C02B37" w:rsidP="001A6B3D">
            <w:pPr>
              <w:shd w:val="clear" w:color="auto" w:fill="FFFFFE"/>
              <w:spacing w:line="240" w:lineRule="atLeast"/>
            </w:pPr>
            <w:r>
              <w:t xml:space="preserve">      "codFiscaleDebitore": "JHRTYX12C13A944V",</w:t>
            </w:r>
          </w:p>
          <w:p w14:paraId="7746F725" w14:textId="77777777" w:rsidR="00C02B37" w:rsidRDefault="00C02B37" w:rsidP="001A6B3D">
            <w:pPr>
              <w:shd w:val="clear" w:color="auto" w:fill="FFFFFE"/>
              <w:spacing w:line="240" w:lineRule="atLeast"/>
            </w:pPr>
            <w:r>
              <w:t xml:space="preserve">      "descDebitore": "CITTADINO",</w:t>
            </w:r>
          </w:p>
          <w:p w14:paraId="78844FDB" w14:textId="77777777" w:rsidR="00C02B37" w:rsidRDefault="00C02B37" w:rsidP="001A6B3D">
            <w:pPr>
              <w:shd w:val="clear" w:color="auto" w:fill="FFFFFE"/>
              <w:spacing w:line="240" w:lineRule="atLeast"/>
            </w:pPr>
            <w:r>
              <w:t xml:space="preserve">      "emailDebitore": ""</w:t>
            </w:r>
          </w:p>
          <w:p w14:paraId="06F889DC" w14:textId="77777777" w:rsidR="00C02B37" w:rsidRDefault="00C02B37" w:rsidP="001A6B3D">
            <w:pPr>
              <w:shd w:val="clear" w:color="auto" w:fill="FFFFFE"/>
              <w:spacing w:line="240" w:lineRule="atLeast"/>
            </w:pPr>
            <w:r>
              <w:t xml:space="preserve">   }],</w:t>
            </w:r>
          </w:p>
          <w:p w14:paraId="07CD75CC" w14:textId="77777777" w:rsidR="00C02B37" w:rsidRDefault="00C02B37" w:rsidP="001A6B3D">
            <w:pPr>
              <w:shd w:val="clear" w:color="auto" w:fill="FFFFFE"/>
              <w:spacing w:line="240" w:lineRule="atLeast"/>
            </w:pPr>
            <w:r>
              <w:t xml:space="preserve">   "codPagamento": null,</w:t>
            </w:r>
          </w:p>
          <w:p w14:paraId="702CC16A" w14:textId="77777777" w:rsidR="00C02B37" w:rsidRDefault="00C02B37" w:rsidP="001A6B3D">
            <w:pPr>
              <w:shd w:val="clear" w:color="auto" w:fill="FFFFFE"/>
              <w:spacing w:line="240" w:lineRule="atLeast"/>
            </w:pPr>
            <w:r>
              <w:t xml:space="preserve">   "statoPagamentoCalcolato": "DA_PAGARE",</w:t>
            </w:r>
          </w:p>
          <w:p w14:paraId="0004E317" w14:textId="77777777" w:rsidR="00C02B37" w:rsidRDefault="00C02B37" w:rsidP="001A6B3D">
            <w:pPr>
              <w:shd w:val="clear" w:color="auto" w:fill="FFFFFE"/>
              <w:spacing w:line="240" w:lineRule="atLeast"/>
            </w:pPr>
            <w:r>
              <w:t xml:space="preserve">   "idEnte": "1584034558705000P045",</w:t>
            </w:r>
          </w:p>
          <w:p w14:paraId="5688AC44" w14:textId="77777777" w:rsidR="00C02B37" w:rsidRDefault="00C02B37" w:rsidP="001A6B3D">
            <w:pPr>
              <w:shd w:val="clear" w:color="auto" w:fill="FFFFFE"/>
              <w:spacing w:line="240" w:lineRule="atLeast"/>
            </w:pPr>
            <w:r>
              <w:t xml:space="preserve">   "dataEmissione": 1584113148000,</w:t>
            </w:r>
          </w:p>
          <w:p w14:paraId="54458E69" w14:textId="77777777" w:rsidR="00C02B37" w:rsidRDefault="00C02B37" w:rsidP="001A6B3D">
            <w:pPr>
              <w:shd w:val="clear" w:color="auto" w:fill="FFFFFE"/>
              <w:spacing w:line="240" w:lineRule="atLeast"/>
            </w:pPr>
            <w:r>
              <w:t xml:space="preserve">   "dataPrescrizione": 1584113148000,</w:t>
            </w:r>
          </w:p>
          <w:p w14:paraId="0B753474" w14:textId="77777777" w:rsidR="00C02B37" w:rsidRDefault="00C02B37" w:rsidP="001A6B3D">
            <w:pPr>
              <w:shd w:val="clear" w:color="auto" w:fill="FFFFFE"/>
              <w:spacing w:line="240" w:lineRule="atLeast"/>
            </w:pPr>
            <w:r>
              <w:t xml:space="preserve">   "annoRiferimento": "2020",</w:t>
            </w:r>
          </w:p>
          <w:p w14:paraId="2A6A059B" w14:textId="77777777" w:rsidR="00C02B37" w:rsidRDefault="00C02B37" w:rsidP="001A6B3D">
            <w:pPr>
              <w:shd w:val="clear" w:color="auto" w:fill="FFFFFE"/>
              <w:spacing w:line="240" w:lineRule="atLeast"/>
            </w:pPr>
            <w:r>
              <w:t xml:space="preserve">   "causalePendenzaGrezza": "Causale debito test",</w:t>
            </w:r>
          </w:p>
          <w:p w14:paraId="4065DF61" w14:textId="77777777" w:rsidR="00C02B37" w:rsidRDefault="00C02B37" w:rsidP="001A6B3D">
            <w:pPr>
              <w:shd w:val="clear" w:color="auto" w:fill="FFFFFE"/>
              <w:spacing w:line="240" w:lineRule="atLeast"/>
            </w:pPr>
            <w:r>
              <w:t xml:space="preserve">   "vociImporto": null,</w:t>
            </w:r>
          </w:p>
          <w:p w14:paraId="1F375E70" w14:textId="77777777" w:rsidR="00C02B37" w:rsidRDefault="00C02B37" w:rsidP="001A6B3D">
            <w:pPr>
              <w:shd w:val="clear" w:color="auto" w:fill="FFFFFE"/>
              <w:spacing w:line="240" w:lineRule="atLeast"/>
            </w:pPr>
            <w:r>
              <w:t xml:space="preserve">   "esitoAttualizzazione": null</w:t>
            </w:r>
          </w:p>
          <w:p w14:paraId="2A2EAC21" w14:textId="77777777" w:rsidR="00C02B37" w:rsidRPr="00C84A37" w:rsidRDefault="00C02B37" w:rsidP="001A6B3D">
            <w:pPr>
              <w:shd w:val="clear" w:color="auto" w:fill="FFFFFE"/>
              <w:spacing w:line="240" w:lineRule="atLeast"/>
            </w:pPr>
            <w:r>
              <w:t>}]</w:t>
            </w:r>
          </w:p>
        </w:tc>
        <w:tc>
          <w:tcPr>
            <w:tcW w:w="1117" w:type="dxa"/>
            <w:vAlign w:val="center"/>
          </w:tcPr>
          <w:p w14:paraId="5B8E45BA"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6F0AE163" w14:textId="77777777" w:rsidR="00C02B37" w:rsidRDefault="00C02B37" w:rsidP="00C02B37"/>
    <w:p w14:paraId="0F757D24" w14:textId="77777777" w:rsidR="00C02B37" w:rsidRDefault="00C02B37" w:rsidP="00C02B37">
      <w:pPr>
        <w:pStyle w:val="Titolo4"/>
      </w:pPr>
      <w:r w:rsidRPr="00A04A39">
        <w:t>TC_</w:t>
      </w:r>
      <w:r>
        <w:t>SCADENZE_02</w:t>
      </w:r>
    </w:p>
    <w:tbl>
      <w:tblPr>
        <w:tblStyle w:val="Grigliatabella"/>
        <w:tblW w:w="9854" w:type="dxa"/>
        <w:tblLook w:val="04A0" w:firstRow="1" w:lastRow="0" w:firstColumn="1" w:lastColumn="0" w:noHBand="0" w:noVBand="1"/>
      </w:tblPr>
      <w:tblGrid>
        <w:gridCol w:w="626"/>
        <w:gridCol w:w="1815"/>
        <w:gridCol w:w="1777"/>
        <w:gridCol w:w="4519"/>
        <w:gridCol w:w="1117"/>
      </w:tblGrid>
      <w:tr w:rsidR="00C02B37" w:rsidRPr="00C84A37" w14:paraId="46061CA7" w14:textId="77777777" w:rsidTr="001A6B3D">
        <w:trPr>
          <w:gridAfter w:val="2"/>
          <w:wAfter w:w="5636" w:type="dxa"/>
          <w:trHeight w:val="583"/>
        </w:trPr>
        <w:tc>
          <w:tcPr>
            <w:tcW w:w="4218" w:type="dxa"/>
            <w:gridSpan w:val="3"/>
            <w:shd w:val="clear" w:color="auto" w:fill="DEEAF6" w:themeFill="accent1" w:themeFillTint="33"/>
          </w:tcPr>
          <w:p w14:paraId="294E9064" w14:textId="77777777" w:rsidR="00C02B37" w:rsidRPr="00C84A37" w:rsidRDefault="00C02B37" w:rsidP="001A6B3D">
            <w:pPr>
              <w:rPr>
                <w:b/>
              </w:rPr>
            </w:pPr>
            <w:r w:rsidRPr="00C84A37">
              <w:rPr>
                <w:b/>
              </w:rPr>
              <w:t>TC_</w:t>
            </w:r>
            <w:r>
              <w:rPr>
                <w:b/>
              </w:rPr>
              <w:t>SCADENZE_02</w:t>
            </w:r>
          </w:p>
        </w:tc>
      </w:tr>
      <w:tr w:rsidR="00C02B37" w:rsidRPr="00C84A37" w14:paraId="58B2C8D6" w14:textId="77777777" w:rsidTr="001A6B3D">
        <w:trPr>
          <w:trHeight w:val="550"/>
        </w:trPr>
        <w:tc>
          <w:tcPr>
            <w:tcW w:w="2441" w:type="dxa"/>
            <w:gridSpan w:val="2"/>
          </w:tcPr>
          <w:p w14:paraId="738601B7" w14:textId="77777777" w:rsidR="00C02B37" w:rsidRPr="00C84A37" w:rsidRDefault="00C02B37" w:rsidP="001A6B3D">
            <w:pPr>
              <w:rPr>
                <w:b/>
              </w:rPr>
            </w:pPr>
            <w:r w:rsidRPr="00C84A37">
              <w:rPr>
                <w:b/>
              </w:rPr>
              <w:t>Titolo</w:t>
            </w:r>
          </w:p>
        </w:tc>
        <w:tc>
          <w:tcPr>
            <w:tcW w:w="7413" w:type="dxa"/>
            <w:gridSpan w:val="3"/>
          </w:tcPr>
          <w:p w14:paraId="76FCBB85" w14:textId="77777777" w:rsidR="00C02B37" w:rsidRPr="00C84A37" w:rsidRDefault="00C02B37" w:rsidP="001A6B3D">
            <w:r>
              <w:rPr>
                <w:sz w:val="20"/>
                <w:szCs w:val="20"/>
              </w:rPr>
              <w:t>Lista pagamenti attesi per debitore 2</w:t>
            </w:r>
          </w:p>
        </w:tc>
      </w:tr>
      <w:tr w:rsidR="00C02B37" w:rsidRPr="00C84A37" w14:paraId="7F5A691F" w14:textId="77777777" w:rsidTr="001A6B3D">
        <w:trPr>
          <w:trHeight w:val="550"/>
        </w:trPr>
        <w:tc>
          <w:tcPr>
            <w:tcW w:w="2441" w:type="dxa"/>
            <w:gridSpan w:val="2"/>
          </w:tcPr>
          <w:p w14:paraId="5DCFACC1" w14:textId="77777777" w:rsidR="00C02B37" w:rsidRPr="00C84A37" w:rsidRDefault="00C02B37" w:rsidP="001A6B3D">
            <w:pPr>
              <w:rPr>
                <w:b/>
              </w:rPr>
            </w:pPr>
            <w:r w:rsidRPr="00C84A37">
              <w:rPr>
                <w:b/>
              </w:rPr>
              <w:t>Descrizione</w:t>
            </w:r>
          </w:p>
        </w:tc>
        <w:tc>
          <w:tcPr>
            <w:tcW w:w="7413" w:type="dxa"/>
            <w:gridSpan w:val="3"/>
          </w:tcPr>
          <w:p w14:paraId="0323615A" w14:textId="77777777" w:rsidR="00C02B37" w:rsidRPr="00C84A37" w:rsidRDefault="00C02B37" w:rsidP="001A6B3D">
            <w:r>
              <w:t>Viene rischiesta la lista dei pagamenti attesi a carico del debitore 2</w:t>
            </w:r>
          </w:p>
        </w:tc>
      </w:tr>
      <w:tr w:rsidR="00C02B37" w:rsidRPr="00C84A37" w14:paraId="54DC2AAD" w14:textId="77777777" w:rsidTr="001A6B3D">
        <w:trPr>
          <w:trHeight w:val="550"/>
        </w:trPr>
        <w:tc>
          <w:tcPr>
            <w:tcW w:w="2441" w:type="dxa"/>
            <w:gridSpan w:val="2"/>
          </w:tcPr>
          <w:p w14:paraId="4A7FC9A4" w14:textId="77777777" w:rsidR="00C02B37" w:rsidRPr="00C84A37" w:rsidRDefault="00C02B37" w:rsidP="001A6B3D">
            <w:pPr>
              <w:rPr>
                <w:b/>
              </w:rPr>
            </w:pPr>
            <w:r>
              <w:rPr>
                <w:b/>
              </w:rPr>
              <w:t>Id Ruolo/Attore</w:t>
            </w:r>
          </w:p>
        </w:tc>
        <w:tc>
          <w:tcPr>
            <w:tcW w:w="7413" w:type="dxa"/>
            <w:gridSpan w:val="3"/>
          </w:tcPr>
          <w:p w14:paraId="23678168" w14:textId="77777777" w:rsidR="00C02B37" w:rsidRDefault="00C02B37" w:rsidP="001A6B3D">
            <w:r>
              <w:t>006</w:t>
            </w:r>
          </w:p>
        </w:tc>
      </w:tr>
      <w:tr w:rsidR="00C02B37" w:rsidRPr="00C84A37" w14:paraId="5F5A06DA" w14:textId="77777777" w:rsidTr="001A6B3D">
        <w:tc>
          <w:tcPr>
            <w:tcW w:w="2441" w:type="dxa"/>
            <w:gridSpan w:val="2"/>
            <w:vAlign w:val="center"/>
          </w:tcPr>
          <w:p w14:paraId="1D5E1C05" w14:textId="77777777" w:rsidR="00C02B37" w:rsidRPr="00C84A37" w:rsidRDefault="00C02B37" w:rsidP="001A6B3D">
            <w:pPr>
              <w:rPr>
                <w:b/>
              </w:rPr>
            </w:pPr>
            <w:r w:rsidRPr="00C84A37">
              <w:rPr>
                <w:b/>
              </w:rPr>
              <w:lastRenderedPageBreak/>
              <w:t>Pre-condizioni</w:t>
            </w:r>
          </w:p>
        </w:tc>
        <w:tc>
          <w:tcPr>
            <w:tcW w:w="7413" w:type="dxa"/>
            <w:gridSpan w:val="3"/>
            <w:vAlign w:val="center"/>
          </w:tcPr>
          <w:p w14:paraId="3E65B83E" w14:textId="77777777" w:rsidR="00C02B37" w:rsidRPr="00C84A37" w:rsidRDefault="00C02B37" w:rsidP="001A6B3D">
            <w:pPr>
              <w:pStyle w:val="Paragrafoelenco"/>
              <w:numPr>
                <w:ilvl w:val="0"/>
                <w:numId w:val="7"/>
              </w:numPr>
              <w:ind w:left="714" w:hanging="357"/>
            </w:pPr>
            <w:r>
              <w:t>Al debitore 2 deve essere associato almeno un pagamento atteso, quindi è necessario che lo step TC_ALLINEAMENTO_06 sia eseguito con esito positivo</w:t>
            </w:r>
          </w:p>
        </w:tc>
      </w:tr>
      <w:tr w:rsidR="00C02B37" w:rsidRPr="00C84A37" w14:paraId="2A7AADCE" w14:textId="77777777" w:rsidTr="001A6B3D">
        <w:tc>
          <w:tcPr>
            <w:tcW w:w="2441" w:type="dxa"/>
            <w:gridSpan w:val="2"/>
            <w:vAlign w:val="center"/>
          </w:tcPr>
          <w:p w14:paraId="1BC5BB5B" w14:textId="77777777" w:rsidR="00C02B37" w:rsidRPr="00C84A37" w:rsidRDefault="00C02B37" w:rsidP="001A6B3D">
            <w:pPr>
              <w:rPr>
                <w:b/>
              </w:rPr>
            </w:pPr>
            <w:r>
              <w:rPr>
                <w:b/>
              </w:rPr>
              <w:t>Post-condizioni</w:t>
            </w:r>
          </w:p>
        </w:tc>
        <w:tc>
          <w:tcPr>
            <w:tcW w:w="7413" w:type="dxa"/>
            <w:gridSpan w:val="3"/>
            <w:vAlign w:val="center"/>
          </w:tcPr>
          <w:p w14:paraId="0BB14397" w14:textId="77777777" w:rsidR="00C02B37" w:rsidRDefault="00C02B37" w:rsidP="001A6B3D">
            <w:pPr>
              <w:pStyle w:val="Paragrafoelenco"/>
              <w:numPr>
                <w:ilvl w:val="0"/>
                <w:numId w:val="7"/>
              </w:numPr>
              <w:ind w:left="714" w:hanging="357"/>
            </w:pPr>
            <w:r>
              <w:t xml:space="preserve">La response deve contenere le 5 posizioni presenti nel flusso CSV nello step (TC_ALLINEAMENTO_06) </w:t>
            </w:r>
          </w:p>
        </w:tc>
      </w:tr>
      <w:tr w:rsidR="00C02B37" w:rsidRPr="004C07BA" w14:paraId="24B67E7B" w14:textId="77777777" w:rsidTr="001A6B3D">
        <w:tc>
          <w:tcPr>
            <w:tcW w:w="2441" w:type="dxa"/>
            <w:gridSpan w:val="2"/>
            <w:vAlign w:val="center"/>
          </w:tcPr>
          <w:p w14:paraId="3F6A8949" w14:textId="77777777" w:rsidR="00C02B37" w:rsidRPr="00C84A37" w:rsidRDefault="00C02B37" w:rsidP="001A6B3D">
            <w:pPr>
              <w:rPr>
                <w:b/>
              </w:rPr>
            </w:pPr>
            <w:r>
              <w:rPr>
                <w:b/>
              </w:rPr>
              <w:t>Input</w:t>
            </w:r>
          </w:p>
        </w:tc>
        <w:tc>
          <w:tcPr>
            <w:tcW w:w="7413" w:type="dxa"/>
            <w:gridSpan w:val="3"/>
            <w:vAlign w:val="center"/>
          </w:tcPr>
          <w:p w14:paraId="75217A00" w14:textId="77777777" w:rsidR="00C02B37" w:rsidRPr="00213B2C" w:rsidRDefault="00C02B37" w:rsidP="001A6B3D">
            <w:pPr>
              <w:rPr>
                <w:b/>
                <w:lang w:val="en-GB"/>
              </w:rPr>
            </w:pPr>
            <w:r w:rsidRPr="00213B2C">
              <w:rPr>
                <w:b/>
                <w:lang w:val="en-GB"/>
              </w:rPr>
              <w:t>(URL parameters)</w:t>
            </w:r>
          </w:p>
          <w:p w14:paraId="205252F4" w14:textId="77777777" w:rsidR="00C02B37" w:rsidRDefault="00C02B37" w:rsidP="001A6B3D">
            <w:pPr>
              <w:rPr>
                <w:lang w:val="en-GB"/>
              </w:rPr>
            </w:pPr>
          </w:p>
          <w:p w14:paraId="11452559" w14:textId="77777777" w:rsidR="00C02B37" w:rsidRPr="004C07BA" w:rsidRDefault="00C02B37" w:rsidP="001A6B3D">
            <w:pPr>
              <w:rPr>
                <w:lang w:val="en-GB"/>
              </w:rPr>
            </w:pPr>
            <w:r w:rsidRPr="0006370B">
              <w:rPr>
                <w:lang w:val="en-GB"/>
              </w:rPr>
              <w:t>codiceFiscaleDebitore=TPZKQJ55R23A944Q</w:t>
            </w:r>
          </w:p>
        </w:tc>
      </w:tr>
      <w:tr w:rsidR="00C02B37" w:rsidRPr="00C84A37" w14:paraId="3FC0790F" w14:textId="77777777" w:rsidTr="001A6B3D">
        <w:trPr>
          <w:trHeight w:val="540"/>
        </w:trPr>
        <w:tc>
          <w:tcPr>
            <w:tcW w:w="626" w:type="dxa"/>
          </w:tcPr>
          <w:p w14:paraId="081F028A" w14:textId="77777777" w:rsidR="00C02B37" w:rsidRPr="00C84A37" w:rsidRDefault="00C02B37" w:rsidP="001A6B3D">
            <w:pPr>
              <w:rPr>
                <w:b/>
              </w:rPr>
            </w:pPr>
            <w:r w:rsidRPr="00C84A37">
              <w:rPr>
                <w:b/>
              </w:rPr>
              <w:t>Step</w:t>
            </w:r>
          </w:p>
        </w:tc>
        <w:tc>
          <w:tcPr>
            <w:tcW w:w="1815" w:type="dxa"/>
          </w:tcPr>
          <w:p w14:paraId="28B1110C" w14:textId="77777777" w:rsidR="00C02B37" w:rsidRPr="00C84A37" w:rsidRDefault="00C02B37" w:rsidP="001A6B3D">
            <w:pPr>
              <w:rPr>
                <w:b/>
              </w:rPr>
            </w:pPr>
            <w:r w:rsidRPr="00C84A37">
              <w:rPr>
                <w:b/>
              </w:rPr>
              <w:t>Azione</w:t>
            </w:r>
          </w:p>
        </w:tc>
        <w:tc>
          <w:tcPr>
            <w:tcW w:w="6296" w:type="dxa"/>
            <w:gridSpan w:val="2"/>
          </w:tcPr>
          <w:p w14:paraId="2BE7B395" w14:textId="77777777" w:rsidR="00C02B37" w:rsidRPr="00C84A37" w:rsidRDefault="00C02B37" w:rsidP="001A6B3D">
            <w:pPr>
              <w:rPr>
                <w:b/>
              </w:rPr>
            </w:pPr>
            <w:r w:rsidRPr="00C84A37">
              <w:rPr>
                <w:b/>
              </w:rPr>
              <w:t>Risultato atteso</w:t>
            </w:r>
          </w:p>
        </w:tc>
        <w:tc>
          <w:tcPr>
            <w:tcW w:w="1117" w:type="dxa"/>
          </w:tcPr>
          <w:p w14:paraId="72E113C6" w14:textId="77777777" w:rsidR="00C02B37" w:rsidRPr="00C84A37" w:rsidRDefault="00C02B37" w:rsidP="001A6B3D">
            <w:pPr>
              <w:rPr>
                <w:b/>
              </w:rPr>
            </w:pPr>
            <w:r w:rsidRPr="00C84A37">
              <w:rPr>
                <w:b/>
              </w:rPr>
              <w:t>Esito</w:t>
            </w:r>
          </w:p>
        </w:tc>
      </w:tr>
      <w:tr w:rsidR="00C02B37" w:rsidRPr="00C84A37" w14:paraId="33C5FD69" w14:textId="77777777" w:rsidTr="001A6B3D">
        <w:trPr>
          <w:trHeight w:val="1800"/>
        </w:trPr>
        <w:tc>
          <w:tcPr>
            <w:tcW w:w="626" w:type="dxa"/>
          </w:tcPr>
          <w:p w14:paraId="55F0FE1A" w14:textId="77777777" w:rsidR="00C02B37" w:rsidRPr="00C84A37" w:rsidRDefault="00C02B37" w:rsidP="001A6B3D">
            <w:r>
              <w:t>1</w:t>
            </w:r>
          </w:p>
        </w:tc>
        <w:tc>
          <w:tcPr>
            <w:tcW w:w="1815" w:type="dxa"/>
          </w:tcPr>
          <w:p w14:paraId="19511A7E"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57720E97" w14:textId="77777777" w:rsidR="00C02B37" w:rsidRPr="0006370B" w:rsidRDefault="00C02B37" w:rsidP="001A6B3D">
            <w:pPr>
              <w:shd w:val="clear" w:color="auto" w:fill="FFFFFE"/>
              <w:spacing w:line="240" w:lineRule="atLeast"/>
              <w:rPr>
                <w:sz w:val="16"/>
                <w:szCs w:val="16"/>
              </w:rPr>
            </w:pPr>
            <w:r w:rsidRPr="0006370B">
              <w:rPr>
                <w:sz w:val="16"/>
                <w:szCs w:val="16"/>
              </w:rPr>
              <w:t>[</w:t>
            </w:r>
          </w:p>
          <w:p w14:paraId="4DA6A73F"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0D6B076A"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 "1584112894818003ORND",</w:t>
            </w:r>
          </w:p>
          <w:p w14:paraId="5E0813B8"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"idPagamentoEnte": "22000000000005811",</w:t>
            </w:r>
          </w:p>
          <w:p w14:paraId="76E96C1B" w14:textId="77777777" w:rsidR="00C02B37" w:rsidRPr="0006370B" w:rsidRDefault="00C02B37" w:rsidP="001A6B3D">
            <w:pPr>
              <w:shd w:val="clear" w:color="auto" w:fill="FFFFFE"/>
              <w:spacing w:line="240" w:lineRule="atLeast"/>
              <w:rPr>
                <w:sz w:val="16"/>
                <w:szCs w:val="16"/>
              </w:rPr>
            </w:pPr>
            <w:r w:rsidRPr="0006370B">
              <w:rPr>
                <w:sz w:val="16"/>
                <w:szCs w:val="16"/>
              </w:rPr>
              <w:t xml:space="preserve">      "scadenza": "2020-09-30",</w:t>
            </w:r>
          </w:p>
          <w:p w14:paraId="73E54815"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"inizioValidita": "2001-02-01",</w:t>
            </w:r>
          </w:p>
          <w:p w14:paraId="3E0B4CA2" w14:textId="77777777" w:rsidR="00C02B37" w:rsidRPr="0006370B" w:rsidRDefault="00C02B37" w:rsidP="001A6B3D">
            <w:pPr>
              <w:shd w:val="clear" w:color="auto" w:fill="FFFFFE"/>
              <w:spacing w:line="240" w:lineRule="atLeast"/>
              <w:rPr>
                <w:sz w:val="16"/>
                <w:szCs w:val="16"/>
              </w:rPr>
            </w:pPr>
            <w:r w:rsidRPr="0006370B">
              <w:rPr>
                <w:sz w:val="16"/>
                <w:szCs w:val="16"/>
              </w:rPr>
              <w:t xml:space="preserve">      "fineValidita": "2099-02-01",</w:t>
            </w:r>
          </w:p>
          <w:p w14:paraId="5287B832"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"importo": 10.3,</w:t>
            </w:r>
          </w:p>
          <w:p w14:paraId="3BB22BBC"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"codEnte": "62839520376",</w:t>
            </w:r>
          </w:p>
          <w:p w14:paraId="3D448F68"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"codFiscaleEnte": "62839520376",</w:t>
            </w:r>
          </w:p>
          <w:p w14:paraId="0A3E66E5"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"descEnte": "Ente di test 62839520376",</w:t>
            </w:r>
          </w:p>
          <w:p w14:paraId="16FE1811"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"codCategoriaTributo": "DEFAULT",</w:t>
            </w:r>
          </w:p>
          <w:p w14:paraId="2CEDF27C"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"descrTributo": "Debito 2",</w:t>
            </w:r>
          </w:p>
          <w:p w14:paraId="3F7C3C43"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"codTributo": "62839520376_D2",</w:t>
            </w:r>
          </w:p>
          <w:p w14:paraId="1C20BF8B" w14:textId="77777777" w:rsidR="00C02B37" w:rsidRPr="0006370B" w:rsidRDefault="00C02B37" w:rsidP="001A6B3D">
            <w:pPr>
              <w:shd w:val="clear" w:color="auto" w:fill="FFFFFE"/>
              <w:spacing w:line="240" w:lineRule="atLeast"/>
              <w:rPr>
                <w:sz w:val="16"/>
                <w:szCs w:val="16"/>
              </w:rPr>
            </w:pPr>
            <w:r w:rsidRPr="0006370B">
              <w:rPr>
                <w:sz w:val="16"/>
                <w:szCs w:val="16"/>
              </w:rPr>
              <w:t xml:space="preserve">      "note": null,</w:t>
            </w:r>
          </w:p>
          <w:p w14:paraId="2F60EBDF"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"idPendenzaEnte": "DEB22000000000005811",</w:t>
            </w:r>
          </w:p>
          <w:p w14:paraId="3445A294"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"causalePendenza": "CAUSALE1",</w:t>
            </w:r>
          </w:p>
          <w:p w14:paraId="6E7AD610"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"causalePagamento": "Versamento test 1",</w:t>
            </w:r>
          </w:p>
          <w:p w14:paraId="79731CE5"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"debitori": [      {</w:t>
            </w:r>
          </w:p>
          <w:p w14:paraId="50286B69"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"codFiscaleDebitore": "TPZKQJ55R23A944Q",</w:t>
            </w:r>
          </w:p>
          <w:p w14:paraId="39AD7C7A"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"descDebitore": null,</w:t>
            </w:r>
          </w:p>
          <w:p w14:paraId="4F8D2C49" w14:textId="77777777" w:rsidR="00C02B37" w:rsidRPr="0006370B" w:rsidRDefault="00C02B37" w:rsidP="001A6B3D">
            <w:pPr>
              <w:shd w:val="clear" w:color="auto" w:fill="FFFFFE"/>
              <w:spacing w:line="240" w:lineRule="atLeast"/>
              <w:rPr>
                <w:sz w:val="16"/>
                <w:szCs w:val="16"/>
              </w:rPr>
            </w:pPr>
            <w:r w:rsidRPr="0006370B">
              <w:rPr>
                <w:sz w:val="16"/>
                <w:szCs w:val="16"/>
              </w:rPr>
              <w:t xml:space="preserve">         "emailDebitore": ""</w:t>
            </w:r>
          </w:p>
          <w:p w14:paraId="75E8CFCC"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7F78B8CC"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"codPagamento": null,</w:t>
            </w:r>
          </w:p>
          <w:p w14:paraId="55565555" w14:textId="77777777" w:rsidR="00C02B37" w:rsidRPr="0006370B" w:rsidRDefault="00C02B37" w:rsidP="001A6B3D">
            <w:pPr>
              <w:shd w:val="clear" w:color="auto" w:fill="FFFFFE"/>
              <w:spacing w:line="240" w:lineRule="atLeast"/>
              <w:rPr>
                <w:sz w:val="16"/>
                <w:szCs w:val="16"/>
              </w:rPr>
            </w:pPr>
            <w:r w:rsidRPr="0006370B">
              <w:rPr>
                <w:sz w:val="16"/>
                <w:szCs w:val="16"/>
              </w:rPr>
              <w:t xml:space="preserve">      "statoPagamentoCalcolato": "DA_PAGARE",</w:t>
            </w:r>
          </w:p>
          <w:p w14:paraId="6C147505"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"idEnte": "1584034558705000P045",</w:t>
            </w:r>
          </w:p>
          <w:p w14:paraId="67DA242B"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"dataEmissione": 1584112894817,</w:t>
            </w:r>
          </w:p>
          <w:p w14:paraId="36AA806E"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"dataPrescrizione": 32472140400000,</w:t>
            </w:r>
          </w:p>
          <w:p w14:paraId="460DCAA3" w14:textId="77777777" w:rsidR="00C02B37" w:rsidRPr="0006370B" w:rsidRDefault="00C02B37" w:rsidP="001A6B3D">
            <w:pPr>
              <w:shd w:val="clear" w:color="auto" w:fill="FFFFFE"/>
              <w:spacing w:line="240" w:lineRule="atLeast"/>
              <w:rPr>
                <w:sz w:val="16"/>
                <w:szCs w:val="16"/>
              </w:rPr>
            </w:pPr>
            <w:r w:rsidRPr="0006370B">
              <w:rPr>
                <w:sz w:val="16"/>
                <w:szCs w:val="16"/>
              </w:rPr>
              <w:t xml:space="preserve">      "annoRiferimento": "2020",</w:t>
            </w:r>
          </w:p>
          <w:p w14:paraId="1A239E6B"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"causalePendenzaGrezza": "CAUSALE1",</w:t>
            </w:r>
          </w:p>
          <w:p w14:paraId="6381221F" w14:textId="77777777" w:rsidR="00C02B37" w:rsidRPr="0006370B" w:rsidRDefault="00C02B37" w:rsidP="001A6B3D">
            <w:pPr>
              <w:shd w:val="clear" w:color="auto" w:fill="FFFFFE"/>
              <w:spacing w:line="240" w:lineRule="atLeast"/>
              <w:rPr>
                <w:sz w:val="16"/>
                <w:szCs w:val="16"/>
              </w:rPr>
            </w:pPr>
            <w:r w:rsidRPr="0006370B">
              <w:rPr>
                <w:sz w:val="16"/>
                <w:szCs w:val="16"/>
              </w:rPr>
              <w:t xml:space="preserve">      "vociImporto":       [</w:t>
            </w:r>
          </w:p>
          <w:p w14:paraId="6C06E264"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5F27FC14"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"descrizione": "BASE",</w:t>
            </w:r>
          </w:p>
          <w:p w14:paraId="1BFE7EE2"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"importo": 9</w:t>
            </w:r>
          </w:p>
          <w:p w14:paraId="0D5661FF"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45FA2876"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28EF12E2"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"descrizione": "INTERESSI",</w:t>
            </w:r>
          </w:p>
          <w:p w14:paraId="76B41DAC"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"importo": 1.3</w:t>
            </w:r>
          </w:p>
          <w:p w14:paraId="76E34AD0"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08BA0D2B" w14:textId="77777777" w:rsidR="00C02B37" w:rsidRPr="0006370B" w:rsidRDefault="00C02B37" w:rsidP="001A6B3D">
            <w:pPr>
              <w:shd w:val="clear" w:color="auto" w:fill="FFFFFE"/>
              <w:spacing w:line="240" w:lineRule="atLeast"/>
              <w:rPr>
                <w:sz w:val="16"/>
                <w:szCs w:val="16"/>
              </w:rPr>
            </w:pPr>
            <w:r w:rsidRPr="0006370B">
              <w:rPr>
                <w:sz w:val="16"/>
                <w:szCs w:val="16"/>
              </w:rPr>
              <w:lastRenderedPageBreak/>
              <w:t xml:space="preserve">      ],</w:t>
            </w:r>
          </w:p>
          <w:p w14:paraId="6497EAFC" w14:textId="77777777" w:rsidR="00C02B37" w:rsidRPr="0006370B" w:rsidRDefault="00C02B37" w:rsidP="001A6B3D">
            <w:pPr>
              <w:shd w:val="clear" w:color="auto" w:fill="FFFFFE"/>
              <w:spacing w:line="240" w:lineRule="atLeast"/>
              <w:rPr>
                <w:sz w:val="16"/>
                <w:szCs w:val="16"/>
              </w:rPr>
            </w:pPr>
            <w:r w:rsidRPr="0006370B">
              <w:rPr>
                <w:sz w:val="16"/>
                <w:szCs w:val="16"/>
              </w:rPr>
              <w:t xml:space="preserve">      "esitoAttualizzazione": null</w:t>
            </w:r>
          </w:p>
          <w:p w14:paraId="331EA083"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390088B3"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6488FCF6"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 "1584112894883003URND",</w:t>
            </w:r>
          </w:p>
          <w:p w14:paraId="765D6392"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"idPagamentoEnte": "22000000000005912",</w:t>
            </w:r>
          </w:p>
          <w:p w14:paraId="77C1E20E" w14:textId="77777777" w:rsidR="00C02B37" w:rsidRPr="0006370B" w:rsidRDefault="00C02B37" w:rsidP="001A6B3D">
            <w:pPr>
              <w:shd w:val="clear" w:color="auto" w:fill="FFFFFE"/>
              <w:spacing w:line="240" w:lineRule="atLeast"/>
              <w:rPr>
                <w:sz w:val="16"/>
                <w:szCs w:val="16"/>
              </w:rPr>
            </w:pPr>
            <w:r w:rsidRPr="0006370B">
              <w:rPr>
                <w:sz w:val="16"/>
                <w:szCs w:val="16"/>
              </w:rPr>
              <w:t xml:space="preserve">      "scadenza": "2020-09-30",</w:t>
            </w:r>
          </w:p>
          <w:p w14:paraId="640A2367"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"inizioValidita": "2001-02-01",</w:t>
            </w:r>
          </w:p>
          <w:p w14:paraId="73FD0B0B" w14:textId="77777777" w:rsidR="00C02B37" w:rsidRPr="0006370B" w:rsidRDefault="00C02B37" w:rsidP="001A6B3D">
            <w:pPr>
              <w:shd w:val="clear" w:color="auto" w:fill="FFFFFE"/>
              <w:spacing w:line="240" w:lineRule="atLeast"/>
              <w:rPr>
                <w:sz w:val="16"/>
                <w:szCs w:val="16"/>
              </w:rPr>
            </w:pPr>
            <w:r w:rsidRPr="0006370B">
              <w:rPr>
                <w:sz w:val="16"/>
                <w:szCs w:val="16"/>
              </w:rPr>
              <w:t xml:space="preserve">      "fineValidita": "2099-02-01",</w:t>
            </w:r>
          </w:p>
          <w:p w14:paraId="4D9DA306"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"importo": 10.3,</w:t>
            </w:r>
          </w:p>
          <w:p w14:paraId="33840B1A"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"codEnte": "62839520376",</w:t>
            </w:r>
          </w:p>
          <w:p w14:paraId="6BAAA9D4"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"codFiscaleEnte": "62839520376",</w:t>
            </w:r>
          </w:p>
          <w:p w14:paraId="0D420B80"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"descEnte": "Ente di test 62839520376",</w:t>
            </w:r>
          </w:p>
          <w:p w14:paraId="39BFED1D"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"codCategoriaTributo": "DEFAULT",</w:t>
            </w:r>
          </w:p>
          <w:p w14:paraId="12F8538B"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"descrTributo": "Debito 2",</w:t>
            </w:r>
          </w:p>
          <w:p w14:paraId="5BA9C573"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"codTributo": "62839520376_D2",</w:t>
            </w:r>
          </w:p>
          <w:p w14:paraId="1B08B155" w14:textId="77777777" w:rsidR="00C02B37" w:rsidRPr="0006370B" w:rsidRDefault="00C02B37" w:rsidP="001A6B3D">
            <w:pPr>
              <w:shd w:val="clear" w:color="auto" w:fill="FFFFFE"/>
              <w:spacing w:line="240" w:lineRule="atLeast"/>
              <w:rPr>
                <w:sz w:val="16"/>
                <w:szCs w:val="16"/>
              </w:rPr>
            </w:pPr>
            <w:r w:rsidRPr="0006370B">
              <w:rPr>
                <w:sz w:val="16"/>
                <w:szCs w:val="16"/>
              </w:rPr>
              <w:t xml:space="preserve">      "note": null,</w:t>
            </w:r>
          </w:p>
          <w:p w14:paraId="3787DA94"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"idPendenzaEnte": "DEB22000000000005912",</w:t>
            </w:r>
          </w:p>
          <w:p w14:paraId="71D92B4A"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"causalePendenza": "CAUSALE1",</w:t>
            </w:r>
          </w:p>
          <w:p w14:paraId="335EB9AF"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"causalePagamento": "Versamento test 1",</w:t>
            </w:r>
          </w:p>
          <w:p w14:paraId="54063588"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"debitori": [      {</w:t>
            </w:r>
          </w:p>
          <w:p w14:paraId="0D407CC6"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"codFiscaleDebitore": "TPZKQJ55R23A944Q",</w:t>
            </w:r>
          </w:p>
          <w:p w14:paraId="7DFF6DA6"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"descDebitore": null,</w:t>
            </w:r>
          </w:p>
          <w:p w14:paraId="4B1E8293" w14:textId="77777777" w:rsidR="00C02B37" w:rsidRPr="0006370B" w:rsidRDefault="00C02B37" w:rsidP="001A6B3D">
            <w:pPr>
              <w:shd w:val="clear" w:color="auto" w:fill="FFFFFE"/>
              <w:spacing w:line="240" w:lineRule="atLeast"/>
              <w:rPr>
                <w:sz w:val="16"/>
                <w:szCs w:val="16"/>
              </w:rPr>
            </w:pPr>
            <w:r w:rsidRPr="0006370B">
              <w:rPr>
                <w:sz w:val="16"/>
                <w:szCs w:val="16"/>
              </w:rPr>
              <w:t xml:space="preserve">         "emailDebitore": ""</w:t>
            </w:r>
          </w:p>
          <w:p w14:paraId="6C84123F"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21BCFAB7"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"codPagamento": null,</w:t>
            </w:r>
          </w:p>
          <w:p w14:paraId="69EB13D2" w14:textId="77777777" w:rsidR="00C02B37" w:rsidRPr="0006370B" w:rsidRDefault="00C02B37" w:rsidP="001A6B3D">
            <w:pPr>
              <w:shd w:val="clear" w:color="auto" w:fill="FFFFFE"/>
              <w:spacing w:line="240" w:lineRule="atLeast"/>
              <w:rPr>
                <w:sz w:val="16"/>
                <w:szCs w:val="16"/>
              </w:rPr>
            </w:pPr>
            <w:r w:rsidRPr="0006370B">
              <w:rPr>
                <w:sz w:val="16"/>
                <w:szCs w:val="16"/>
              </w:rPr>
              <w:t xml:space="preserve">      "statoPagamentoCalcolato": "DA_PAGARE",</w:t>
            </w:r>
          </w:p>
          <w:p w14:paraId="7A645B38"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"idEnte": "1584034558705000P045",</w:t>
            </w:r>
          </w:p>
          <w:p w14:paraId="770C5DD0"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"dataEmissione": 1584112894883,</w:t>
            </w:r>
          </w:p>
          <w:p w14:paraId="3077F91D"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"dataPrescrizione": 32472140400000,</w:t>
            </w:r>
          </w:p>
          <w:p w14:paraId="059C8D74" w14:textId="77777777" w:rsidR="00C02B37" w:rsidRPr="0006370B" w:rsidRDefault="00C02B37" w:rsidP="001A6B3D">
            <w:pPr>
              <w:shd w:val="clear" w:color="auto" w:fill="FFFFFE"/>
              <w:spacing w:line="240" w:lineRule="atLeast"/>
              <w:rPr>
                <w:sz w:val="16"/>
                <w:szCs w:val="16"/>
              </w:rPr>
            </w:pPr>
            <w:r w:rsidRPr="0006370B">
              <w:rPr>
                <w:sz w:val="16"/>
                <w:szCs w:val="16"/>
              </w:rPr>
              <w:t xml:space="preserve">      "annoRiferimento": "2020",</w:t>
            </w:r>
          </w:p>
          <w:p w14:paraId="61EB4C4B"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"causalePendenzaGrezza": "CAUSALE1",</w:t>
            </w:r>
          </w:p>
          <w:p w14:paraId="1ADAB915" w14:textId="77777777" w:rsidR="00C02B37" w:rsidRPr="0006370B" w:rsidRDefault="00C02B37" w:rsidP="001A6B3D">
            <w:pPr>
              <w:shd w:val="clear" w:color="auto" w:fill="FFFFFE"/>
              <w:spacing w:line="240" w:lineRule="atLeast"/>
              <w:rPr>
                <w:sz w:val="16"/>
                <w:szCs w:val="16"/>
              </w:rPr>
            </w:pPr>
            <w:r w:rsidRPr="0006370B">
              <w:rPr>
                <w:sz w:val="16"/>
                <w:szCs w:val="16"/>
              </w:rPr>
              <w:t xml:space="preserve">      "vociImporto":       [</w:t>
            </w:r>
          </w:p>
          <w:p w14:paraId="53FB1A51"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632D7E66"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"descrizione": "BASE",</w:t>
            </w:r>
          </w:p>
          <w:p w14:paraId="6356FB40"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"importo": 9</w:t>
            </w:r>
          </w:p>
          <w:p w14:paraId="1AF1AB2E"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4440D0E3"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059A71C1"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"descrizione": "INTERESSI",</w:t>
            </w:r>
          </w:p>
          <w:p w14:paraId="110AB210"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"importo": 1.3</w:t>
            </w:r>
          </w:p>
          <w:p w14:paraId="625DC516"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425EBC73"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4770715A" w14:textId="77777777" w:rsidR="00C02B37" w:rsidRPr="0006370B" w:rsidRDefault="00C02B37" w:rsidP="001A6B3D">
            <w:pPr>
              <w:shd w:val="clear" w:color="auto" w:fill="FFFFFE"/>
              <w:spacing w:line="240" w:lineRule="atLeast"/>
              <w:rPr>
                <w:sz w:val="16"/>
                <w:szCs w:val="16"/>
              </w:rPr>
            </w:pPr>
            <w:r w:rsidRPr="0006370B">
              <w:rPr>
                <w:sz w:val="16"/>
                <w:szCs w:val="16"/>
              </w:rPr>
              <w:t xml:space="preserve">      "esitoAttualizzazione": null</w:t>
            </w:r>
          </w:p>
          <w:p w14:paraId="3FB960EA"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45C7B4F8"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19765E45"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 "15841128949440044RND",</w:t>
            </w:r>
          </w:p>
          <w:p w14:paraId="6D0B3E2D"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"idPagamentoEnte": "22000000000006013",</w:t>
            </w:r>
          </w:p>
          <w:p w14:paraId="635D3EA1" w14:textId="77777777" w:rsidR="00C02B37" w:rsidRPr="0006370B" w:rsidRDefault="00C02B37" w:rsidP="001A6B3D">
            <w:pPr>
              <w:shd w:val="clear" w:color="auto" w:fill="FFFFFE"/>
              <w:spacing w:line="240" w:lineRule="atLeast"/>
              <w:rPr>
                <w:sz w:val="16"/>
                <w:szCs w:val="16"/>
              </w:rPr>
            </w:pPr>
            <w:r w:rsidRPr="0006370B">
              <w:rPr>
                <w:sz w:val="16"/>
                <w:szCs w:val="16"/>
              </w:rPr>
              <w:t xml:space="preserve">      "scadenza": "2020-09-30",</w:t>
            </w:r>
          </w:p>
          <w:p w14:paraId="0B38911D"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"inizioValidita": "2001-02-01",</w:t>
            </w:r>
          </w:p>
          <w:p w14:paraId="1423CB39" w14:textId="77777777" w:rsidR="00C02B37" w:rsidRPr="0006370B" w:rsidRDefault="00C02B37" w:rsidP="001A6B3D">
            <w:pPr>
              <w:shd w:val="clear" w:color="auto" w:fill="FFFFFE"/>
              <w:spacing w:line="240" w:lineRule="atLeast"/>
              <w:rPr>
                <w:sz w:val="16"/>
                <w:szCs w:val="16"/>
              </w:rPr>
            </w:pPr>
            <w:r w:rsidRPr="0006370B">
              <w:rPr>
                <w:sz w:val="16"/>
                <w:szCs w:val="16"/>
              </w:rPr>
              <w:t xml:space="preserve">      "fineValidita": "2099-02-01",</w:t>
            </w:r>
          </w:p>
          <w:p w14:paraId="3C37FA56"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"importo": 10.3,</w:t>
            </w:r>
          </w:p>
          <w:p w14:paraId="4A8B8AA9" w14:textId="77777777" w:rsidR="00C02B37" w:rsidRPr="0006370B" w:rsidRDefault="00C02B37" w:rsidP="001A6B3D">
            <w:pPr>
              <w:shd w:val="clear" w:color="auto" w:fill="FFFFFE"/>
              <w:spacing w:line="240" w:lineRule="atLeast"/>
              <w:rPr>
                <w:sz w:val="16"/>
                <w:szCs w:val="16"/>
              </w:rPr>
            </w:pPr>
            <w:r w:rsidRPr="0006370B">
              <w:rPr>
                <w:sz w:val="16"/>
                <w:szCs w:val="16"/>
              </w:rPr>
              <w:lastRenderedPageBreak/>
              <w:t xml:space="preserve">      "codEnte": "62839520376",</w:t>
            </w:r>
          </w:p>
          <w:p w14:paraId="665351EE"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"codFiscaleEnte": "62839520376",</w:t>
            </w:r>
          </w:p>
          <w:p w14:paraId="257AFDD1"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"descEnte": "Ente di test 62839520376",</w:t>
            </w:r>
          </w:p>
          <w:p w14:paraId="7A67F30B"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"codCategoriaTributo": "DEFAULT",</w:t>
            </w:r>
          </w:p>
          <w:p w14:paraId="00E3EF13"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"descrTributo": "Debito 2",</w:t>
            </w:r>
          </w:p>
          <w:p w14:paraId="43576BF7"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"codTributo": "62839520376_D2",</w:t>
            </w:r>
          </w:p>
          <w:p w14:paraId="0BD5C830" w14:textId="77777777" w:rsidR="00C02B37" w:rsidRPr="0006370B" w:rsidRDefault="00C02B37" w:rsidP="001A6B3D">
            <w:pPr>
              <w:shd w:val="clear" w:color="auto" w:fill="FFFFFE"/>
              <w:spacing w:line="240" w:lineRule="atLeast"/>
              <w:rPr>
                <w:sz w:val="16"/>
                <w:szCs w:val="16"/>
              </w:rPr>
            </w:pPr>
            <w:r w:rsidRPr="0006370B">
              <w:rPr>
                <w:sz w:val="16"/>
                <w:szCs w:val="16"/>
              </w:rPr>
              <w:t xml:space="preserve">      "note": null,</w:t>
            </w:r>
          </w:p>
          <w:p w14:paraId="236D9622"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"idPendenzaEnte": "DEB22000000000006013",</w:t>
            </w:r>
          </w:p>
          <w:p w14:paraId="3E254EC6"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"causalePendenza": "CAUSALE1",</w:t>
            </w:r>
          </w:p>
          <w:p w14:paraId="384BD327"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"causalePagamento": "Versamento test 1",</w:t>
            </w:r>
          </w:p>
          <w:p w14:paraId="4FF0551C"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"debitori": [      {</w:t>
            </w:r>
          </w:p>
          <w:p w14:paraId="51FDFA1F"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"codFiscaleDebitore": "TPZKQJ55R23A944Q",</w:t>
            </w:r>
          </w:p>
          <w:p w14:paraId="17716722"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"descDebitore": null,</w:t>
            </w:r>
          </w:p>
          <w:p w14:paraId="748E3E18" w14:textId="77777777" w:rsidR="00C02B37" w:rsidRPr="0006370B" w:rsidRDefault="00C02B37" w:rsidP="001A6B3D">
            <w:pPr>
              <w:shd w:val="clear" w:color="auto" w:fill="FFFFFE"/>
              <w:spacing w:line="240" w:lineRule="atLeast"/>
              <w:rPr>
                <w:sz w:val="16"/>
                <w:szCs w:val="16"/>
              </w:rPr>
            </w:pPr>
            <w:r w:rsidRPr="0006370B">
              <w:rPr>
                <w:sz w:val="16"/>
                <w:szCs w:val="16"/>
              </w:rPr>
              <w:t xml:space="preserve">         "emailDebitore": ""</w:t>
            </w:r>
          </w:p>
          <w:p w14:paraId="0FF10825"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2CD23CCC"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"codPagamento": null,</w:t>
            </w:r>
          </w:p>
          <w:p w14:paraId="18733148" w14:textId="77777777" w:rsidR="00C02B37" w:rsidRPr="0006370B" w:rsidRDefault="00C02B37" w:rsidP="001A6B3D">
            <w:pPr>
              <w:shd w:val="clear" w:color="auto" w:fill="FFFFFE"/>
              <w:spacing w:line="240" w:lineRule="atLeast"/>
              <w:rPr>
                <w:sz w:val="16"/>
                <w:szCs w:val="16"/>
              </w:rPr>
            </w:pPr>
            <w:r w:rsidRPr="0006370B">
              <w:rPr>
                <w:sz w:val="16"/>
                <w:szCs w:val="16"/>
              </w:rPr>
              <w:t xml:space="preserve">      "statoPagamentoCalcolato": "DA_PAGARE",</w:t>
            </w:r>
          </w:p>
          <w:p w14:paraId="16366276"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"idEnte": "1584034558705000P045",</w:t>
            </w:r>
          </w:p>
          <w:p w14:paraId="3F6C1166"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"dataEmissione": 1584112894944,</w:t>
            </w:r>
          </w:p>
          <w:p w14:paraId="2FE4494D"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"dataPrescrizione": 32472140400000,</w:t>
            </w:r>
          </w:p>
          <w:p w14:paraId="63DCE13E" w14:textId="77777777" w:rsidR="00C02B37" w:rsidRPr="0006370B" w:rsidRDefault="00C02B37" w:rsidP="001A6B3D">
            <w:pPr>
              <w:shd w:val="clear" w:color="auto" w:fill="FFFFFE"/>
              <w:spacing w:line="240" w:lineRule="atLeast"/>
              <w:rPr>
                <w:sz w:val="16"/>
                <w:szCs w:val="16"/>
              </w:rPr>
            </w:pPr>
            <w:r w:rsidRPr="0006370B">
              <w:rPr>
                <w:sz w:val="16"/>
                <w:szCs w:val="16"/>
              </w:rPr>
              <w:t xml:space="preserve">      "annoRiferimento": "2020",</w:t>
            </w:r>
          </w:p>
          <w:p w14:paraId="2BB9F24C"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"causalePendenzaGrezza": "CAUSALE1",</w:t>
            </w:r>
          </w:p>
          <w:p w14:paraId="1791213B" w14:textId="77777777" w:rsidR="00C02B37" w:rsidRPr="0006370B" w:rsidRDefault="00C02B37" w:rsidP="001A6B3D">
            <w:pPr>
              <w:shd w:val="clear" w:color="auto" w:fill="FFFFFE"/>
              <w:spacing w:line="240" w:lineRule="atLeast"/>
              <w:rPr>
                <w:sz w:val="16"/>
                <w:szCs w:val="16"/>
              </w:rPr>
            </w:pPr>
            <w:r w:rsidRPr="0006370B">
              <w:rPr>
                <w:sz w:val="16"/>
                <w:szCs w:val="16"/>
              </w:rPr>
              <w:t xml:space="preserve">      "vociImporto":       [</w:t>
            </w:r>
          </w:p>
          <w:p w14:paraId="35B4A32F"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6DE5183D"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"descrizione": "BASE",</w:t>
            </w:r>
          </w:p>
          <w:p w14:paraId="08DFD805"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"importo": 9</w:t>
            </w:r>
          </w:p>
          <w:p w14:paraId="0E6EF509"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51BB1D1B"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12586F8D"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"descrizione": "INTERESSI",</w:t>
            </w:r>
          </w:p>
          <w:p w14:paraId="65BC266C"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"importo": 1.3</w:t>
            </w:r>
          </w:p>
          <w:p w14:paraId="7E1AF1E5"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6ABED746"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365586A6" w14:textId="77777777" w:rsidR="00C02B37" w:rsidRPr="0006370B" w:rsidRDefault="00C02B37" w:rsidP="001A6B3D">
            <w:pPr>
              <w:shd w:val="clear" w:color="auto" w:fill="FFFFFE"/>
              <w:spacing w:line="240" w:lineRule="atLeast"/>
              <w:rPr>
                <w:sz w:val="16"/>
                <w:szCs w:val="16"/>
              </w:rPr>
            </w:pPr>
            <w:r w:rsidRPr="0006370B">
              <w:rPr>
                <w:sz w:val="16"/>
                <w:szCs w:val="16"/>
              </w:rPr>
              <w:t xml:space="preserve">      "esitoAttualizzazione": null</w:t>
            </w:r>
          </w:p>
          <w:p w14:paraId="0A1B6F91"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5993B84F"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1312961A"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 "1584112895007004ARND",</w:t>
            </w:r>
          </w:p>
          <w:p w14:paraId="4B153065"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"idPagamentoEnte": "22000000000006114",</w:t>
            </w:r>
          </w:p>
          <w:p w14:paraId="06EE8170" w14:textId="77777777" w:rsidR="00C02B37" w:rsidRPr="0006370B" w:rsidRDefault="00C02B37" w:rsidP="001A6B3D">
            <w:pPr>
              <w:shd w:val="clear" w:color="auto" w:fill="FFFFFE"/>
              <w:spacing w:line="240" w:lineRule="atLeast"/>
              <w:rPr>
                <w:sz w:val="16"/>
                <w:szCs w:val="16"/>
              </w:rPr>
            </w:pPr>
            <w:r w:rsidRPr="0006370B">
              <w:rPr>
                <w:sz w:val="16"/>
                <w:szCs w:val="16"/>
              </w:rPr>
              <w:t xml:space="preserve">      "scadenza": "2020-09-30",</w:t>
            </w:r>
          </w:p>
          <w:p w14:paraId="06E86B00"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"inizioValidita": "2001-02-01",</w:t>
            </w:r>
          </w:p>
          <w:p w14:paraId="1D5D9327" w14:textId="77777777" w:rsidR="00C02B37" w:rsidRPr="0006370B" w:rsidRDefault="00C02B37" w:rsidP="001A6B3D">
            <w:pPr>
              <w:shd w:val="clear" w:color="auto" w:fill="FFFFFE"/>
              <w:spacing w:line="240" w:lineRule="atLeast"/>
              <w:rPr>
                <w:sz w:val="16"/>
                <w:szCs w:val="16"/>
              </w:rPr>
            </w:pPr>
            <w:r w:rsidRPr="0006370B">
              <w:rPr>
                <w:sz w:val="16"/>
                <w:szCs w:val="16"/>
              </w:rPr>
              <w:t xml:space="preserve">      "fineValidita": "2099-02-01",</w:t>
            </w:r>
          </w:p>
          <w:p w14:paraId="29E302D4"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"importo": 10.3,</w:t>
            </w:r>
          </w:p>
          <w:p w14:paraId="04F059AF"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"codEnte": "62839520376",</w:t>
            </w:r>
          </w:p>
          <w:p w14:paraId="13AD39D0"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"codFiscaleEnte": "62839520376",</w:t>
            </w:r>
          </w:p>
          <w:p w14:paraId="778F8C9E"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"descEnte": "Ente di test 62839520376",</w:t>
            </w:r>
          </w:p>
          <w:p w14:paraId="5912821B"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"codCategoriaTributo": "DEFAULT",</w:t>
            </w:r>
          </w:p>
          <w:p w14:paraId="361637A0"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"descrTributo": "Debito 2",</w:t>
            </w:r>
          </w:p>
          <w:p w14:paraId="0D60CB98"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"codTributo": "62839520376_D2",</w:t>
            </w:r>
          </w:p>
          <w:p w14:paraId="556F5139" w14:textId="77777777" w:rsidR="00C02B37" w:rsidRPr="0006370B" w:rsidRDefault="00C02B37" w:rsidP="001A6B3D">
            <w:pPr>
              <w:shd w:val="clear" w:color="auto" w:fill="FFFFFE"/>
              <w:spacing w:line="240" w:lineRule="atLeast"/>
              <w:rPr>
                <w:sz w:val="16"/>
                <w:szCs w:val="16"/>
              </w:rPr>
            </w:pPr>
            <w:r w:rsidRPr="0006370B">
              <w:rPr>
                <w:sz w:val="16"/>
                <w:szCs w:val="16"/>
              </w:rPr>
              <w:t xml:space="preserve">      "note": null,</w:t>
            </w:r>
          </w:p>
          <w:p w14:paraId="2A8BCABB"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"idPendenzaEnte": "DEB22000000000006114",</w:t>
            </w:r>
          </w:p>
          <w:p w14:paraId="4FED254D"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"causalePendenza": "CAUSALE1",</w:t>
            </w:r>
          </w:p>
          <w:p w14:paraId="57BCCBBF"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"causalePagamento": "Versamento test 1",</w:t>
            </w:r>
          </w:p>
          <w:p w14:paraId="00E130E3" w14:textId="77777777" w:rsidR="00C02B37" w:rsidRPr="0006370B" w:rsidRDefault="00C02B37" w:rsidP="001A6B3D">
            <w:pPr>
              <w:shd w:val="clear" w:color="auto" w:fill="FFFFFE"/>
              <w:spacing w:line="240" w:lineRule="atLeast"/>
              <w:rPr>
                <w:sz w:val="16"/>
                <w:szCs w:val="16"/>
              </w:rPr>
            </w:pPr>
            <w:r w:rsidRPr="0006370B">
              <w:rPr>
                <w:sz w:val="16"/>
                <w:szCs w:val="16"/>
              </w:rPr>
              <w:lastRenderedPageBreak/>
              <w:t xml:space="preserve">      "debitori": [      {</w:t>
            </w:r>
          </w:p>
          <w:p w14:paraId="5A1D276A"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"codFiscaleDebitore": "TPZKQJ55R23A944Q",</w:t>
            </w:r>
          </w:p>
          <w:p w14:paraId="2B7DFB21"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"descDebitore": null,</w:t>
            </w:r>
          </w:p>
          <w:p w14:paraId="1B17FC54" w14:textId="77777777" w:rsidR="00C02B37" w:rsidRPr="0006370B" w:rsidRDefault="00C02B37" w:rsidP="001A6B3D">
            <w:pPr>
              <w:shd w:val="clear" w:color="auto" w:fill="FFFFFE"/>
              <w:spacing w:line="240" w:lineRule="atLeast"/>
              <w:rPr>
                <w:sz w:val="16"/>
                <w:szCs w:val="16"/>
              </w:rPr>
            </w:pPr>
            <w:r w:rsidRPr="0006370B">
              <w:rPr>
                <w:sz w:val="16"/>
                <w:szCs w:val="16"/>
              </w:rPr>
              <w:t xml:space="preserve">         "emailDebitore": ""</w:t>
            </w:r>
          </w:p>
          <w:p w14:paraId="0237E61B"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35834724"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"codPagamento": null,</w:t>
            </w:r>
          </w:p>
          <w:p w14:paraId="084D05CD" w14:textId="77777777" w:rsidR="00C02B37" w:rsidRPr="0006370B" w:rsidRDefault="00C02B37" w:rsidP="001A6B3D">
            <w:pPr>
              <w:shd w:val="clear" w:color="auto" w:fill="FFFFFE"/>
              <w:spacing w:line="240" w:lineRule="atLeast"/>
              <w:rPr>
                <w:sz w:val="16"/>
                <w:szCs w:val="16"/>
              </w:rPr>
            </w:pPr>
            <w:r w:rsidRPr="0006370B">
              <w:rPr>
                <w:sz w:val="16"/>
                <w:szCs w:val="16"/>
              </w:rPr>
              <w:t xml:space="preserve">      "statoPagamentoCalcolato": "DA_PAGARE",</w:t>
            </w:r>
          </w:p>
          <w:p w14:paraId="0DE44C2A"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"idEnte": "1584034558705000P045",</w:t>
            </w:r>
          </w:p>
          <w:p w14:paraId="0A4A8DB3"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"dataEmissione": 1584112895007,</w:t>
            </w:r>
          </w:p>
          <w:p w14:paraId="692AC678"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"dataPrescrizione": 32472140400000,</w:t>
            </w:r>
          </w:p>
          <w:p w14:paraId="290CDD82" w14:textId="77777777" w:rsidR="00C02B37" w:rsidRPr="0006370B" w:rsidRDefault="00C02B37" w:rsidP="001A6B3D">
            <w:pPr>
              <w:shd w:val="clear" w:color="auto" w:fill="FFFFFE"/>
              <w:spacing w:line="240" w:lineRule="atLeast"/>
              <w:rPr>
                <w:sz w:val="16"/>
                <w:szCs w:val="16"/>
              </w:rPr>
            </w:pPr>
            <w:r w:rsidRPr="0006370B">
              <w:rPr>
                <w:sz w:val="16"/>
                <w:szCs w:val="16"/>
              </w:rPr>
              <w:t xml:space="preserve">      "annoRiferimento": "2020",</w:t>
            </w:r>
          </w:p>
          <w:p w14:paraId="6D9A9DFD"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"causalePendenzaGrezza": "CAUSALE1",</w:t>
            </w:r>
          </w:p>
          <w:p w14:paraId="5FABE3FA" w14:textId="77777777" w:rsidR="00C02B37" w:rsidRPr="0006370B" w:rsidRDefault="00C02B37" w:rsidP="001A6B3D">
            <w:pPr>
              <w:shd w:val="clear" w:color="auto" w:fill="FFFFFE"/>
              <w:spacing w:line="240" w:lineRule="atLeast"/>
              <w:rPr>
                <w:sz w:val="16"/>
                <w:szCs w:val="16"/>
              </w:rPr>
            </w:pPr>
            <w:r w:rsidRPr="0006370B">
              <w:rPr>
                <w:sz w:val="16"/>
                <w:szCs w:val="16"/>
              </w:rPr>
              <w:t xml:space="preserve">      "vociImporto":       [</w:t>
            </w:r>
          </w:p>
          <w:p w14:paraId="6055CB67"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56692999"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"descrizione": "BASE",</w:t>
            </w:r>
          </w:p>
          <w:p w14:paraId="1B6DC41A"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"importo": 9</w:t>
            </w:r>
          </w:p>
          <w:p w14:paraId="5D08D40A"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36BB5F1F"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4D3CF9C9"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"descrizione": "INTERESSI",</w:t>
            </w:r>
          </w:p>
          <w:p w14:paraId="37475F79"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"importo": 1.3</w:t>
            </w:r>
          </w:p>
          <w:p w14:paraId="48267B6D"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0759CF9B"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1B7E19F8" w14:textId="77777777" w:rsidR="00C02B37" w:rsidRPr="0006370B" w:rsidRDefault="00C02B37" w:rsidP="001A6B3D">
            <w:pPr>
              <w:shd w:val="clear" w:color="auto" w:fill="FFFFFE"/>
              <w:spacing w:line="240" w:lineRule="atLeast"/>
              <w:rPr>
                <w:sz w:val="16"/>
                <w:szCs w:val="16"/>
              </w:rPr>
            </w:pPr>
            <w:r w:rsidRPr="0006370B">
              <w:rPr>
                <w:sz w:val="16"/>
                <w:szCs w:val="16"/>
              </w:rPr>
              <w:t xml:space="preserve">      "esitoAttualizzazione": null</w:t>
            </w:r>
          </w:p>
          <w:p w14:paraId="4FB6FC76"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3A000BA4"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2ECB6513"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 "1584112895068004GRND",</w:t>
            </w:r>
          </w:p>
          <w:p w14:paraId="4BF16337"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"idPagamentoEnte": "22000000000006215",</w:t>
            </w:r>
          </w:p>
          <w:p w14:paraId="0678229B" w14:textId="77777777" w:rsidR="00C02B37" w:rsidRPr="0006370B" w:rsidRDefault="00C02B37" w:rsidP="001A6B3D">
            <w:pPr>
              <w:shd w:val="clear" w:color="auto" w:fill="FFFFFE"/>
              <w:spacing w:line="240" w:lineRule="atLeast"/>
              <w:rPr>
                <w:sz w:val="16"/>
                <w:szCs w:val="16"/>
              </w:rPr>
            </w:pPr>
            <w:r w:rsidRPr="0006370B">
              <w:rPr>
                <w:sz w:val="16"/>
                <w:szCs w:val="16"/>
              </w:rPr>
              <w:t xml:space="preserve">      "scadenza": "2020-09-30",</w:t>
            </w:r>
          </w:p>
          <w:p w14:paraId="49D43DD2"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"inizioValidita": "2001-02-01",</w:t>
            </w:r>
          </w:p>
          <w:p w14:paraId="6E546CE4" w14:textId="77777777" w:rsidR="00C02B37" w:rsidRPr="0006370B" w:rsidRDefault="00C02B37" w:rsidP="001A6B3D">
            <w:pPr>
              <w:shd w:val="clear" w:color="auto" w:fill="FFFFFE"/>
              <w:spacing w:line="240" w:lineRule="atLeast"/>
              <w:rPr>
                <w:sz w:val="16"/>
                <w:szCs w:val="16"/>
              </w:rPr>
            </w:pPr>
            <w:r w:rsidRPr="0006370B">
              <w:rPr>
                <w:sz w:val="16"/>
                <w:szCs w:val="16"/>
              </w:rPr>
              <w:t xml:space="preserve">      "fineValidita": "2099-02-01",</w:t>
            </w:r>
          </w:p>
          <w:p w14:paraId="37E24B3C"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"importo": 10.3,</w:t>
            </w:r>
          </w:p>
          <w:p w14:paraId="7F6CFF8E"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"codEnte": "62839520376",</w:t>
            </w:r>
          </w:p>
          <w:p w14:paraId="1394E4B9"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"codFiscaleEnte": "62839520376",</w:t>
            </w:r>
          </w:p>
          <w:p w14:paraId="521743AE"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"descEnte": "Ente di test 62839520376",</w:t>
            </w:r>
          </w:p>
          <w:p w14:paraId="618C4612"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"codCategoriaTributo": "DEFAULT",</w:t>
            </w:r>
          </w:p>
          <w:p w14:paraId="5D6914E7"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"descrTributo": "Debito 2",</w:t>
            </w:r>
          </w:p>
          <w:p w14:paraId="2353BF21"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"codTributo": "62839520376_D2",</w:t>
            </w:r>
          </w:p>
          <w:p w14:paraId="5ED82D54" w14:textId="77777777" w:rsidR="00C02B37" w:rsidRPr="0006370B" w:rsidRDefault="00C02B37" w:rsidP="001A6B3D">
            <w:pPr>
              <w:shd w:val="clear" w:color="auto" w:fill="FFFFFE"/>
              <w:spacing w:line="240" w:lineRule="atLeast"/>
              <w:rPr>
                <w:sz w:val="16"/>
                <w:szCs w:val="16"/>
              </w:rPr>
            </w:pPr>
            <w:r w:rsidRPr="0006370B">
              <w:rPr>
                <w:sz w:val="16"/>
                <w:szCs w:val="16"/>
              </w:rPr>
              <w:t xml:space="preserve">      "note": null,</w:t>
            </w:r>
          </w:p>
          <w:p w14:paraId="264FCF47"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"idPendenzaEnte": "DEB22000000000006215",</w:t>
            </w:r>
          </w:p>
          <w:p w14:paraId="5ECF8F83"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"causalePendenza": "CAUSALE1",</w:t>
            </w:r>
          </w:p>
          <w:p w14:paraId="5BC181AF"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"causalePagamento": "Versamento test 1",</w:t>
            </w:r>
          </w:p>
          <w:p w14:paraId="29990266"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"debitori": [      {</w:t>
            </w:r>
          </w:p>
          <w:p w14:paraId="6DFDC524"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"codFiscaleDebitore": "TPZKQJ55R23A944Q",</w:t>
            </w:r>
          </w:p>
          <w:p w14:paraId="3B80D7DC"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"descDebitore": null,</w:t>
            </w:r>
          </w:p>
          <w:p w14:paraId="58E5EE68" w14:textId="77777777" w:rsidR="00C02B37" w:rsidRPr="0006370B" w:rsidRDefault="00C02B37" w:rsidP="001A6B3D">
            <w:pPr>
              <w:shd w:val="clear" w:color="auto" w:fill="FFFFFE"/>
              <w:spacing w:line="240" w:lineRule="atLeast"/>
              <w:rPr>
                <w:sz w:val="16"/>
                <w:szCs w:val="16"/>
              </w:rPr>
            </w:pPr>
            <w:r w:rsidRPr="0006370B">
              <w:rPr>
                <w:sz w:val="16"/>
                <w:szCs w:val="16"/>
              </w:rPr>
              <w:t xml:space="preserve">         "emailDebitore": ""</w:t>
            </w:r>
          </w:p>
          <w:p w14:paraId="07F803AC"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50B18293"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"codPagamento": null,</w:t>
            </w:r>
          </w:p>
          <w:p w14:paraId="44EB17DF" w14:textId="77777777" w:rsidR="00C02B37" w:rsidRPr="0006370B" w:rsidRDefault="00C02B37" w:rsidP="001A6B3D">
            <w:pPr>
              <w:shd w:val="clear" w:color="auto" w:fill="FFFFFE"/>
              <w:spacing w:line="240" w:lineRule="atLeast"/>
              <w:rPr>
                <w:sz w:val="16"/>
                <w:szCs w:val="16"/>
              </w:rPr>
            </w:pPr>
            <w:r w:rsidRPr="0006370B">
              <w:rPr>
                <w:sz w:val="16"/>
                <w:szCs w:val="16"/>
              </w:rPr>
              <w:t xml:space="preserve">      "statoPagamentoCalcolato": "DA_PAGARE",</w:t>
            </w:r>
          </w:p>
          <w:p w14:paraId="09FF9105"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"idEnte": "1584034558705000P045",</w:t>
            </w:r>
          </w:p>
          <w:p w14:paraId="2C6B197A"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"dataEmissione": 1584112895068,</w:t>
            </w:r>
          </w:p>
          <w:p w14:paraId="23BD1AB0"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"dataPrescrizione": 32472140400000,</w:t>
            </w:r>
          </w:p>
          <w:p w14:paraId="28B5A2B6" w14:textId="77777777" w:rsidR="00C02B37" w:rsidRPr="0006370B" w:rsidRDefault="00C02B37" w:rsidP="001A6B3D">
            <w:pPr>
              <w:shd w:val="clear" w:color="auto" w:fill="FFFFFE"/>
              <w:spacing w:line="240" w:lineRule="atLeast"/>
              <w:rPr>
                <w:sz w:val="16"/>
                <w:szCs w:val="16"/>
              </w:rPr>
            </w:pPr>
            <w:r w:rsidRPr="0006370B">
              <w:rPr>
                <w:sz w:val="16"/>
                <w:szCs w:val="16"/>
              </w:rPr>
              <w:lastRenderedPageBreak/>
              <w:t xml:space="preserve">      "annoRiferimento": "2020",</w:t>
            </w:r>
          </w:p>
          <w:p w14:paraId="5B2FF29D"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"causalePendenzaGrezza": "CAUSALE1",</w:t>
            </w:r>
          </w:p>
          <w:p w14:paraId="597B4A59" w14:textId="77777777" w:rsidR="00C02B37" w:rsidRPr="0006370B" w:rsidRDefault="00C02B37" w:rsidP="001A6B3D">
            <w:pPr>
              <w:shd w:val="clear" w:color="auto" w:fill="FFFFFE"/>
              <w:spacing w:line="240" w:lineRule="atLeast"/>
              <w:rPr>
                <w:sz w:val="16"/>
                <w:szCs w:val="16"/>
              </w:rPr>
            </w:pPr>
            <w:r w:rsidRPr="0006370B">
              <w:rPr>
                <w:sz w:val="16"/>
                <w:szCs w:val="16"/>
              </w:rPr>
              <w:t xml:space="preserve">      "vociImporto":       [</w:t>
            </w:r>
          </w:p>
          <w:p w14:paraId="69E025F3"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571CD183"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"descrizione": "BASE",</w:t>
            </w:r>
          </w:p>
          <w:p w14:paraId="079E808F"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"importo": 9</w:t>
            </w:r>
          </w:p>
          <w:p w14:paraId="66B6ABFD"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08F0F20A"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1E82170B"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"descrizione": "INTERESSI",</w:t>
            </w:r>
          </w:p>
          <w:p w14:paraId="7FBAB751"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"importo": 1.3</w:t>
            </w:r>
          </w:p>
          <w:p w14:paraId="391792B7"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58644CB9"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1AE031AC" w14:textId="77777777" w:rsidR="00C02B37" w:rsidRPr="0006370B" w:rsidRDefault="00C02B37" w:rsidP="001A6B3D">
            <w:pPr>
              <w:shd w:val="clear" w:color="auto" w:fill="FFFFFE"/>
              <w:spacing w:line="240" w:lineRule="atLeast"/>
              <w:rPr>
                <w:sz w:val="16"/>
                <w:szCs w:val="16"/>
              </w:rPr>
            </w:pPr>
            <w:r w:rsidRPr="0006370B">
              <w:rPr>
                <w:sz w:val="16"/>
                <w:szCs w:val="16"/>
              </w:rPr>
              <w:t xml:space="preserve">      "esitoAttualizzazione": null</w:t>
            </w:r>
          </w:p>
          <w:p w14:paraId="25DE4C82"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5C29D378" w14:textId="77777777" w:rsidR="00C02B37" w:rsidRPr="0006370B" w:rsidRDefault="00C02B37" w:rsidP="001A6B3D">
            <w:pPr>
              <w:shd w:val="clear" w:color="auto" w:fill="FFFFFE"/>
              <w:spacing w:line="240" w:lineRule="atLeast"/>
              <w:rPr>
                <w:sz w:val="16"/>
                <w:szCs w:val="16"/>
              </w:rPr>
            </w:pPr>
            <w:r w:rsidRPr="0006370B">
              <w:rPr>
                <w:sz w:val="16"/>
                <w:szCs w:val="16"/>
              </w:rPr>
              <w:t>]</w:t>
            </w:r>
          </w:p>
        </w:tc>
        <w:tc>
          <w:tcPr>
            <w:tcW w:w="1117" w:type="dxa"/>
            <w:vAlign w:val="center"/>
          </w:tcPr>
          <w:p w14:paraId="4BA27DEE"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4D9778D7" w14:textId="77777777" w:rsidR="00C02B37" w:rsidRPr="004C07BA" w:rsidRDefault="00C02B37" w:rsidP="00C02B37"/>
    <w:p w14:paraId="4703A5D3" w14:textId="77777777" w:rsidR="00C02B37" w:rsidRDefault="00C02B37" w:rsidP="00C02B37">
      <w:pPr>
        <w:pStyle w:val="Titolo3"/>
      </w:pPr>
      <w:bookmarkStart w:id="57" w:name="_Toc36115875"/>
      <w:bookmarkStart w:id="58" w:name="_Toc60676802"/>
      <w:r>
        <w:t>Sezione: Verifica e autorizzazione pagamento atteso</w:t>
      </w:r>
      <w:bookmarkEnd w:id="57"/>
      <w:bookmarkEnd w:id="58"/>
    </w:p>
    <w:p w14:paraId="71FD61B2" w14:textId="77777777" w:rsidR="00C02B37" w:rsidRPr="00D12AA7" w:rsidRDefault="00C02B37" w:rsidP="00C02B37"/>
    <w:p w14:paraId="2099E5E6" w14:textId="77777777" w:rsidR="00C02B37" w:rsidRDefault="00C02B37" w:rsidP="00C02B37">
      <w:pPr>
        <w:pStyle w:val="Titolo4"/>
      </w:pPr>
      <w:r w:rsidRPr="00A04A39">
        <w:t>TC_</w:t>
      </w:r>
      <w:r>
        <w:t>AUTORIZZAZIONE_01</w:t>
      </w:r>
    </w:p>
    <w:tbl>
      <w:tblPr>
        <w:tblStyle w:val="Grigliatabella"/>
        <w:tblW w:w="9854" w:type="dxa"/>
        <w:tblLook w:val="04A0" w:firstRow="1" w:lastRow="0" w:firstColumn="1" w:lastColumn="0" w:noHBand="0" w:noVBand="1"/>
      </w:tblPr>
      <w:tblGrid>
        <w:gridCol w:w="586"/>
        <w:gridCol w:w="1659"/>
        <w:gridCol w:w="2159"/>
        <w:gridCol w:w="3122"/>
        <w:gridCol w:w="2554"/>
      </w:tblGrid>
      <w:tr w:rsidR="00C02B37" w:rsidRPr="00C84A37" w14:paraId="0E69E5B8" w14:textId="77777777" w:rsidTr="001A6B3D">
        <w:trPr>
          <w:gridAfter w:val="2"/>
          <w:wAfter w:w="5608" w:type="dxa"/>
          <w:trHeight w:val="583"/>
        </w:trPr>
        <w:tc>
          <w:tcPr>
            <w:tcW w:w="4246" w:type="dxa"/>
            <w:gridSpan w:val="3"/>
            <w:shd w:val="clear" w:color="auto" w:fill="DEEAF6" w:themeFill="accent1" w:themeFillTint="33"/>
          </w:tcPr>
          <w:p w14:paraId="4B156253" w14:textId="77777777" w:rsidR="00C02B37" w:rsidRPr="00C84A37" w:rsidRDefault="00C02B37" w:rsidP="001A6B3D">
            <w:pPr>
              <w:rPr>
                <w:b/>
              </w:rPr>
            </w:pPr>
            <w:r w:rsidRPr="00C84A37">
              <w:rPr>
                <w:b/>
              </w:rPr>
              <w:t>TC_</w:t>
            </w:r>
            <w:r>
              <w:rPr>
                <w:b/>
              </w:rPr>
              <w:t>AUTORIZZAZIONE_01</w:t>
            </w:r>
          </w:p>
        </w:tc>
      </w:tr>
      <w:tr w:rsidR="00C02B37" w:rsidRPr="00C84A37" w14:paraId="66B5FC8D" w14:textId="77777777" w:rsidTr="001A6B3D">
        <w:trPr>
          <w:trHeight w:val="550"/>
        </w:trPr>
        <w:tc>
          <w:tcPr>
            <w:tcW w:w="2200" w:type="dxa"/>
            <w:gridSpan w:val="2"/>
          </w:tcPr>
          <w:p w14:paraId="0F9E75F9" w14:textId="77777777" w:rsidR="00C02B37" w:rsidRPr="00C84A37" w:rsidRDefault="00C02B37" w:rsidP="001A6B3D">
            <w:pPr>
              <w:rPr>
                <w:b/>
              </w:rPr>
            </w:pPr>
            <w:r w:rsidRPr="00C84A37">
              <w:rPr>
                <w:b/>
              </w:rPr>
              <w:t>Titolo</w:t>
            </w:r>
          </w:p>
        </w:tc>
        <w:tc>
          <w:tcPr>
            <w:tcW w:w="7654" w:type="dxa"/>
            <w:gridSpan w:val="3"/>
          </w:tcPr>
          <w:p w14:paraId="4D2098CA" w14:textId="77777777" w:rsidR="00C02B37" w:rsidRDefault="00C02B37" w:rsidP="001A6B3D">
            <w:r>
              <w:t xml:space="preserve">Verifica posizione Tributo 1 </w:t>
            </w:r>
          </w:p>
          <w:p w14:paraId="76925439" w14:textId="77777777" w:rsidR="00C02B37" w:rsidRPr="00C84A37" w:rsidRDefault="00C02B37" w:rsidP="001A6B3D"/>
        </w:tc>
      </w:tr>
      <w:tr w:rsidR="00C02B37" w:rsidRPr="00C84A37" w14:paraId="7DF0A067" w14:textId="77777777" w:rsidTr="001A6B3D">
        <w:trPr>
          <w:trHeight w:val="550"/>
        </w:trPr>
        <w:tc>
          <w:tcPr>
            <w:tcW w:w="2200" w:type="dxa"/>
            <w:gridSpan w:val="2"/>
          </w:tcPr>
          <w:p w14:paraId="6EA69226" w14:textId="77777777" w:rsidR="00C02B37" w:rsidRPr="00C84A37" w:rsidRDefault="00C02B37" w:rsidP="001A6B3D">
            <w:pPr>
              <w:rPr>
                <w:b/>
              </w:rPr>
            </w:pPr>
            <w:r w:rsidRPr="00C84A37">
              <w:rPr>
                <w:b/>
              </w:rPr>
              <w:t>Descrizione</w:t>
            </w:r>
          </w:p>
        </w:tc>
        <w:tc>
          <w:tcPr>
            <w:tcW w:w="7654" w:type="dxa"/>
            <w:gridSpan w:val="3"/>
          </w:tcPr>
          <w:p w14:paraId="0741AF59" w14:textId="77777777" w:rsidR="00C02B37" w:rsidRPr="00C84A37" w:rsidRDefault="00C02B37" w:rsidP="001A6B3D">
            <w:r>
              <w:t>Viene richiesto lo stato di pagabilità di un pagamento atteso</w:t>
            </w:r>
          </w:p>
        </w:tc>
      </w:tr>
      <w:tr w:rsidR="00C02B37" w:rsidRPr="00C84A37" w14:paraId="5753CD1E" w14:textId="77777777" w:rsidTr="001A6B3D">
        <w:trPr>
          <w:trHeight w:val="550"/>
        </w:trPr>
        <w:tc>
          <w:tcPr>
            <w:tcW w:w="2200" w:type="dxa"/>
            <w:gridSpan w:val="2"/>
          </w:tcPr>
          <w:p w14:paraId="13467CAB" w14:textId="77777777" w:rsidR="00C02B37" w:rsidRPr="00C84A37" w:rsidRDefault="00C02B37" w:rsidP="001A6B3D">
            <w:pPr>
              <w:rPr>
                <w:b/>
              </w:rPr>
            </w:pPr>
            <w:r>
              <w:rPr>
                <w:b/>
              </w:rPr>
              <w:t>Id Ruolo/Attore</w:t>
            </w:r>
          </w:p>
        </w:tc>
        <w:tc>
          <w:tcPr>
            <w:tcW w:w="7654" w:type="dxa"/>
            <w:gridSpan w:val="3"/>
          </w:tcPr>
          <w:p w14:paraId="1229594E" w14:textId="77777777" w:rsidR="00C02B37" w:rsidRDefault="00C02B37" w:rsidP="001A6B3D">
            <w:r>
              <w:t>002</w:t>
            </w:r>
          </w:p>
        </w:tc>
      </w:tr>
      <w:tr w:rsidR="00C02B37" w:rsidRPr="00C84A37" w14:paraId="046B3E9E" w14:textId="77777777" w:rsidTr="001A6B3D">
        <w:tc>
          <w:tcPr>
            <w:tcW w:w="2200" w:type="dxa"/>
            <w:gridSpan w:val="2"/>
            <w:vAlign w:val="center"/>
          </w:tcPr>
          <w:p w14:paraId="44F0D230" w14:textId="77777777" w:rsidR="00C02B37" w:rsidRPr="00C84A37" w:rsidRDefault="00C02B37" w:rsidP="001A6B3D">
            <w:pPr>
              <w:rPr>
                <w:b/>
              </w:rPr>
            </w:pPr>
            <w:r w:rsidRPr="00C84A37">
              <w:rPr>
                <w:b/>
              </w:rPr>
              <w:t>Pre-condizioni</w:t>
            </w:r>
          </w:p>
        </w:tc>
        <w:tc>
          <w:tcPr>
            <w:tcW w:w="7654" w:type="dxa"/>
            <w:gridSpan w:val="3"/>
            <w:vAlign w:val="center"/>
          </w:tcPr>
          <w:p w14:paraId="65BC508E" w14:textId="77777777" w:rsidR="00C02B37" w:rsidRPr="00C84A37" w:rsidRDefault="00C02B37" w:rsidP="001A6B3D">
            <w:pPr>
              <w:pStyle w:val="Paragrafoelenco"/>
              <w:numPr>
                <w:ilvl w:val="0"/>
                <w:numId w:val="7"/>
              </w:numPr>
              <w:ind w:left="714" w:hanging="357"/>
            </w:pPr>
            <w:r>
              <w:t>La posizione oggetto di verifica deve essere stata correttamente inserita nello step TC_ALLINEAMENTO_01</w:t>
            </w:r>
          </w:p>
        </w:tc>
      </w:tr>
      <w:tr w:rsidR="00C02B37" w:rsidRPr="00C84A37" w14:paraId="5A588713" w14:textId="77777777" w:rsidTr="001A6B3D">
        <w:tc>
          <w:tcPr>
            <w:tcW w:w="2200" w:type="dxa"/>
            <w:gridSpan w:val="2"/>
            <w:vAlign w:val="center"/>
          </w:tcPr>
          <w:p w14:paraId="214DDD83" w14:textId="77777777" w:rsidR="00C02B37" w:rsidRPr="00C84A37" w:rsidRDefault="00C02B37" w:rsidP="001A6B3D">
            <w:pPr>
              <w:rPr>
                <w:b/>
              </w:rPr>
            </w:pPr>
            <w:r>
              <w:rPr>
                <w:b/>
              </w:rPr>
              <w:t>Post-condizioni</w:t>
            </w:r>
          </w:p>
        </w:tc>
        <w:tc>
          <w:tcPr>
            <w:tcW w:w="7654" w:type="dxa"/>
            <w:gridSpan w:val="3"/>
            <w:vAlign w:val="center"/>
          </w:tcPr>
          <w:p w14:paraId="4337A136" w14:textId="77777777" w:rsidR="00C02B37" w:rsidRDefault="00C02B37" w:rsidP="001A6B3D">
            <w:pPr>
              <w:pStyle w:val="Paragrafoelenco"/>
              <w:numPr>
                <w:ilvl w:val="0"/>
                <w:numId w:val="7"/>
              </w:numPr>
              <w:ind w:left="714" w:hanging="357"/>
            </w:pPr>
            <w:r>
              <w:t xml:space="preserve">La risposta deve restituire: </w:t>
            </w:r>
          </w:p>
          <w:p w14:paraId="48307E6A" w14:textId="77777777" w:rsidR="00C02B37" w:rsidRDefault="00C02B37" w:rsidP="00C02B37">
            <w:pPr>
              <w:pStyle w:val="Paragrafoelenco"/>
              <w:numPr>
                <w:ilvl w:val="0"/>
                <w:numId w:val="17"/>
              </w:numPr>
            </w:pPr>
            <w:r>
              <w:t xml:space="preserve">i dati corretti dell’importo e della causale della posizione caricata nello step TC_ALLINEAMENTO_05 </w:t>
            </w:r>
          </w:p>
          <w:p w14:paraId="076E94A2" w14:textId="77777777" w:rsidR="00C02B37" w:rsidRDefault="00C02B37" w:rsidP="00C02B37">
            <w:pPr>
              <w:pStyle w:val="Paragrafoelenco"/>
              <w:numPr>
                <w:ilvl w:val="0"/>
                <w:numId w:val="17"/>
              </w:numPr>
            </w:pPr>
            <w:r>
              <w:t>i dati dell’ente censito nello step (TC_CENSIMENTO_01)</w:t>
            </w:r>
          </w:p>
          <w:p w14:paraId="3848C273" w14:textId="77777777" w:rsidR="00C02B37" w:rsidRDefault="00C02B37" w:rsidP="00C02B37">
            <w:pPr>
              <w:pStyle w:val="Paragrafoelenco"/>
              <w:numPr>
                <w:ilvl w:val="0"/>
                <w:numId w:val="17"/>
              </w:numPr>
            </w:pPr>
            <w:r>
              <w:t>l’iban di accredito censito per il tributo 1 (TC_CENSIMENTO_03)</w:t>
            </w:r>
          </w:p>
        </w:tc>
      </w:tr>
      <w:tr w:rsidR="00C02B37" w:rsidRPr="004C07BA" w14:paraId="2901DD12" w14:textId="77777777" w:rsidTr="001A6B3D">
        <w:tc>
          <w:tcPr>
            <w:tcW w:w="2200" w:type="dxa"/>
            <w:gridSpan w:val="2"/>
            <w:vAlign w:val="center"/>
          </w:tcPr>
          <w:p w14:paraId="1142C0D1" w14:textId="77777777" w:rsidR="00C02B37" w:rsidRPr="00C84A37" w:rsidRDefault="00C02B37" w:rsidP="001A6B3D">
            <w:pPr>
              <w:rPr>
                <w:b/>
              </w:rPr>
            </w:pPr>
            <w:r>
              <w:rPr>
                <w:b/>
              </w:rPr>
              <w:t>Input</w:t>
            </w:r>
          </w:p>
        </w:tc>
        <w:tc>
          <w:tcPr>
            <w:tcW w:w="7654" w:type="dxa"/>
            <w:gridSpan w:val="3"/>
            <w:vAlign w:val="center"/>
          </w:tcPr>
          <w:p w14:paraId="48EBCE65" w14:textId="77777777" w:rsidR="00C02B37" w:rsidRDefault="00C02B37" w:rsidP="001A6B3D">
            <w:pPr>
              <w:rPr>
                <w:lang w:val="en-GB"/>
              </w:rPr>
            </w:pPr>
            <w:r>
              <w:rPr>
                <w:lang w:val="en-GB"/>
              </w:rPr>
              <w:t>(URL parameters)</w:t>
            </w:r>
          </w:p>
          <w:p w14:paraId="1959C293" w14:textId="77777777" w:rsidR="00C02B37" w:rsidRDefault="00C02B37" w:rsidP="001A6B3D">
            <w:pPr>
              <w:rPr>
                <w:lang w:val="en-GB"/>
              </w:rPr>
            </w:pPr>
          </w:p>
          <w:p w14:paraId="238A38A0" w14:textId="77777777" w:rsidR="00C02B37" w:rsidRPr="004C07BA" w:rsidRDefault="00C02B37" w:rsidP="001A6B3D">
            <w:pPr>
              <w:rPr>
                <w:lang w:val="en-GB"/>
              </w:rPr>
            </w:pPr>
            <w:r w:rsidRPr="000A6CD0">
              <w:rPr>
                <w:lang w:val="en-GB"/>
              </w:rPr>
              <w:t>identificativoDominio=62839520376&amp;identificativoUnivocoVersamento=22000000000005306</w:t>
            </w:r>
          </w:p>
          <w:p w14:paraId="08AB26F3" w14:textId="77777777" w:rsidR="00C02B37" w:rsidRPr="004C07BA" w:rsidRDefault="00C02B37" w:rsidP="001A6B3D">
            <w:pPr>
              <w:rPr>
                <w:lang w:val="en-GB"/>
              </w:rPr>
            </w:pPr>
          </w:p>
        </w:tc>
      </w:tr>
      <w:tr w:rsidR="00C02B37" w:rsidRPr="00C84A37" w14:paraId="0D27B919" w14:textId="77777777" w:rsidTr="001A6B3D">
        <w:trPr>
          <w:trHeight w:val="540"/>
        </w:trPr>
        <w:tc>
          <w:tcPr>
            <w:tcW w:w="576" w:type="dxa"/>
          </w:tcPr>
          <w:p w14:paraId="478AB622" w14:textId="77777777" w:rsidR="00C02B37" w:rsidRPr="00C84A37" w:rsidRDefault="00C02B37" w:rsidP="001A6B3D">
            <w:pPr>
              <w:rPr>
                <w:b/>
              </w:rPr>
            </w:pPr>
            <w:r w:rsidRPr="00C84A37">
              <w:rPr>
                <w:b/>
              </w:rPr>
              <w:t>Step</w:t>
            </w:r>
          </w:p>
        </w:tc>
        <w:tc>
          <w:tcPr>
            <w:tcW w:w="1624" w:type="dxa"/>
          </w:tcPr>
          <w:p w14:paraId="2F7A11D7" w14:textId="77777777" w:rsidR="00C02B37" w:rsidRPr="00C84A37" w:rsidRDefault="00C02B37" w:rsidP="001A6B3D">
            <w:pPr>
              <w:rPr>
                <w:b/>
              </w:rPr>
            </w:pPr>
            <w:r w:rsidRPr="00C84A37">
              <w:rPr>
                <w:b/>
              </w:rPr>
              <w:t>Azione</w:t>
            </w:r>
          </w:p>
        </w:tc>
        <w:tc>
          <w:tcPr>
            <w:tcW w:w="5413" w:type="dxa"/>
            <w:gridSpan w:val="2"/>
          </w:tcPr>
          <w:p w14:paraId="790B36A0" w14:textId="77777777" w:rsidR="00C02B37" w:rsidRPr="00C84A37" w:rsidRDefault="00C02B37" w:rsidP="001A6B3D">
            <w:pPr>
              <w:rPr>
                <w:b/>
              </w:rPr>
            </w:pPr>
            <w:r w:rsidRPr="00C84A37">
              <w:rPr>
                <w:b/>
              </w:rPr>
              <w:t>Risultato atteso</w:t>
            </w:r>
          </w:p>
        </w:tc>
        <w:tc>
          <w:tcPr>
            <w:tcW w:w="2241" w:type="dxa"/>
          </w:tcPr>
          <w:p w14:paraId="3E3B89F1" w14:textId="77777777" w:rsidR="00C02B37" w:rsidRPr="00C84A37" w:rsidRDefault="00C02B37" w:rsidP="001A6B3D">
            <w:pPr>
              <w:rPr>
                <w:b/>
              </w:rPr>
            </w:pPr>
            <w:r w:rsidRPr="00C84A37">
              <w:rPr>
                <w:b/>
              </w:rPr>
              <w:t>Esito</w:t>
            </w:r>
          </w:p>
        </w:tc>
      </w:tr>
      <w:tr w:rsidR="00C02B37" w:rsidRPr="00C84A37" w14:paraId="04D18A66" w14:textId="77777777" w:rsidTr="001A6B3D">
        <w:trPr>
          <w:trHeight w:val="1800"/>
        </w:trPr>
        <w:tc>
          <w:tcPr>
            <w:tcW w:w="576" w:type="dxa"/>
          </w:tcPr>
          <w:p w14:paraId="47F49FB1" w14:textId="77777777" w:rsidR="00C02B37" w:rsidRPr="00C84A37" w:rsidRDefault="00C02B37" w:rsidP="001A6B3D">
            <w:r>
              <w:lastRenderedPageBreak/>
              <w:t>1</w:t>
            </w:r>
          </w:p>
        </w:tc>
        <w:tc>
          <w:tcPr>
            <w:tcW w:w="1624" w:type="dxa"/>
          </w:tcPr>
          <w:p w14:paraId="0E9F1834"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5413" w:type="dxa"/>
            <w:gridSpan w:val="2"/>
          </w:tcPr>
          <w:p w14:paraId="087040A3" w14:textId="77777777" w:rsidR="00C02B37" w:rsidRDefault="00C02B37" w:rsidP="001A6B3D">
            <w:pPr>
              <w:shd w:val="clear" w:color="auto" w:fill="FFFFFE"/>
              <w:spacing w:line="240" w:lineRule="atLeast"/>
            </w:pPr>
            <w:r>
              <w:t>{</w:t>
            </w:r>
          </w:p>
          <w:p w14:paraId="556C541A" w14:textId="77777777" w:rsidR="00C02B37" w:rsidRDefault="00C02B37" w:rsidP="001A6B3D">
            <w:pPr>
              <w:shd w:val="clear" w:color="auto" w:fill="FFFFFE"/>
              <w:spacing w:line="240" w:lineRule="atLeast"/>
            </w:pPr>
            <w:r>
              <w:t xml:space="preserve">   "esito": "OK",</w:t>
            </w:r>
          </w:p>
          <w:p w14:paraId="37E34DB3" w14:textId="77777777" w:rsidR="00C02B37" w:rsidRDefault="00C02B37" w:rsidP="001A6B3D">
            <w:pPr>
              <w:shd w:val="clear" w:color="auto" w:fill="FFFFFE"/>
              <w:spacing w:line="240" w:lineRule="atLeast"/>
            </w:pPr>
            <w:r>
              <w:t xml:space="preserve">   "importoSingoloVersamento": 100,</w:t>
            </w:r>
          </w:p>
          <w:p w14:paraId="2628A738" w14:textId="77777777" w:rsidR="00C02B37" w:rsidRDefault="00C02B37" w:rsidP="001A6B3D">
            <w:pPr>
              <w:shd w:val="clear" w:color="auto" w:fill="FFFFFE"/>
              <w:spacing w:line="240" w:lineRule="atLeast"/>
            </w:pPr>
            <w:r>
              <w:t xml:space="preserve">   "ibanAccredito": "IT07N0503402801000000000665",</w:t>
            </w:r>
          </w:p>
          <w:p w14:paraId="00A3C4FF" w14:textId="77777777" w:rsidR="00C02B37" w:rsidRDefault="00C02B37" w:rsidP="001A6B3D">
            <w:pPr>
              <w:shd w:val="clear" w:color="auto" w:fill="FFFFFE"/>
              <w:spacing w:line="240" w:lineRule="atLeast"/>
            </w:pPr>
            <w:r>
              <w:t xml:space="preserve">   "tipoIdentificativoUnivocoBeneficiario": "G",</w:t>
            </w:r>
          </w:p>
          <w:p w14:paraId="25C92036" w14:textId="77777777" w:rsidR="00C02B37" w:rsidRDefault="00C02B37" w:rsidP="001A6B3D">
            <w:pPr>
              <w:shd w:val="clear" w:color="auto" w:fill="FFFFFE"/>
              <w:spacing w:line="240" w:lineRule="atLeast"/>
            </w:pPr>
            <w:r>
              <w:t xml:space="preserve">   "codiceIdentificativoUnivocoBeneficiario": "62839520376",</w:t>
            </w:r>
          </w:p>
          <w:p w14:paraId="2FE58C97" w14:textId="77777777" w:rsidR="00C02B37" w:rsidRDefault="00C02B37" w:rsidP="001A6B3D">
            <w:pPr>
              <w:shd w:val="clear" w:color="auto" w:fill="FFFFFE"/>
              <w:spacing w:line="240" w:lineRule="atLeast"/>
            </w:pPr>
            <w:r>
              <w:t xml:space="preserve">   "denominazioneBeneficiario": "Ente di test 62839520376",</w:t>
            </w:r>
          </w:p>
          <w:p w14:paraId="144F3B16" w14:textId="77777777" w:rsidR="00C02B37" w:rsidRDefault="00C02B37" w:rsidP="001A6B3D">
            <w:pPr>
              <w:shd w:val="clear" w:color="auto" w:fill="FFFFFE"/>
              <w:spacing w:line="240" w:lineRule="atLeast"/>
            </w:pPr>
            <w:r>
              <w:t xml:space="preserve">   "causaleVersamento": "Debito 1 Causale debito test"</w:t>
            </w:r>
          </w:p>
          <w:p w14:paraId="3E9A7BFE" w14:textId="77777777" w:rsidR="00C02B37" w:rsidRPr="00C84A37" w:rsidRDefault="00C02B37" w:rsidP="001A6B3D">
            <w:pPr>
              <w:shd w:val="clear" w:color="auto" w:fill="FFFFFE"/>
              <w:spacing w:line="240" w:lineRule="atLeast"/>
            </w:pPr>
            <w:r>
              <w:t>}</w:t>
            </w:r>
          </w:p>
        </w:tc>
        <w:tc>
          <w:tcPr>
            <w:tcW w:w="2241" w:type="dxa"/>
            <w:vAlign w:val="center"/>
          </w:tcPr>
          <w:p w14:paraId="47939BEC"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75B7207A" w14:textId="77777777" w:rsidR="00C02B37" w:rsidRDefault="00C02B37" w:rsidP="00C02B37"/>
    <w:p w14:paraId="0D65D5B8" w14:textId="77777777" w:rsidR="00C02B37" w:rsidRDefault="00C02B37" w:rsidP="00C02B37">
      <w:pPr>
        <w:pStyle w:val="Titolo4"/>
      </w:pPr>
      <w:r w:rsidRPr="00A04A39">
        <w:t>TC_</w:t>
      </w:r>
      <w:r>
        <w:t>AUTORIZZAZIONE_02</w:t>
      </w:r>
    </w:p>
    <w:tbl>
      <w:tblPr>
        <w:tblStyle w:val="Grigliatabella"/>
        <w:tblW w:w="9854" w:type="dxa"/>
        <w:tblLook w:val="04A0" w:firstRow="1" w:lastRow="0" w:firstColumn="1" w:lastColumn="0" w:noHBand="0" w:noVBand="1"/>
      </w:tblPr>
      <w:tblGrid>
        <w:gridCol w:w="626"/>
        <w:gridCol w:w="1815"/>
        <w:gridCol w:w="1784"/>
        <w:gridCol w:w="4512"/>
        <w:gridCol w:w="1117"/>
      </w:tblGrid>
      <w:tr w:rsidR="00C02B37" w:rsidRPr="00C84A37" w14:paraId="12733988" w14:textId="77777777" w:rsidTr="001A6B3D">
        <w:trPr>
          <w:gridAfter w:val="2"/>
          <w:wAfter w:w="5629" w:type="dxa"/>
          <w:trHeight w:val="583"/>
        </w:trPr>
        <w:tc>
          <w:tcPr>
            <w:tcW w:w="4225" w:type="dxa"/>
            <w:gridSpan w:val="3"/>
            <w:shd w:val="clear" w:color="auto" w:fill="DEEAF6" w:themeFill="accent1" w:themeFillTint="33"/>
          </w:tcPr>
          <w:p w14:paraId="16C4AED1" w14:textId="77777777" w:rsidR="00C02B37" w:rsidRPr="00C84A37" w:rsidRDefault="00C02B37" w:rsidP="001A6B3D">
            <w:pPr>
              <w:rPr>
                <w:b/>
              </w:rPr>
            </w:pPr>
            <w:r w:rsidRPr="00C84A37">
              <w:rPr>
                <w:b/>
              </w:rPr>
              <w:t>TC_</w:t>
            </w:r>
            <w:r>
              <w:rPr>
                <w:b/>
              </w:rPr>
              <w:t>AUTORIZZAZIONE_02</w:t>
            </w:r>
          </w:p>
        </w:tc>
      </w:tr>
      <w:tr w:rsidR="00C02B37" w:rsidRPr="00C84A37" w14:paraId="2FF936A4" w14:textId="77777777" w:rsidTr="001A6B3D">
        <w:trPr>
          <w:trHeight w:val="550"/>
        </w:trPr>
        <w:tc>
          <w:tcPr>
            <w:tcW w:w="2441" w:type="dxa"/>
            <w:gridSpan w:val="2"/>
          </w:tcPr>
          <w:p w14:paraId="6972D352" w14:textId="77777777" w:rsidR="00C02B37" w:rsidRPr="00C84A37" w:rsidRDefault="00C02B37" w:rsidP="001A6B3D">
            <w:pPr>
              <w:rPr>
                <w:b/>
              </w:rPr>
            </w:pPr>
            <w:r w:rsidRPr="00C84A37">
              <w:rPr>
                <w:b/>
              </w:rPr>
              <w:t>Titolo</w:t>
            </w:r>
          </w:p>
        </w:tc>
        <w:tc>
          <w:tcPr>
            <w:tcW w:w="7413" w:type="dxa"/>
            <w:gridSpan w:val="3"/>
          </w:tcPr>
          <w:p w14:paraId="7521E47A" w14:textId="77777777" w:rsidR="00C02B37" w:rsidRDefault="00C02B37" w:rsidP="001A6B3D">
            <w:r>
              <w:t>Autorizzazione pagamento su Tributo 1</w:t>
            </w:r>
          </w:p>
          <w:p w14:paraId="3047078B" w14:textId="77777777" w:rsidR="00C02B37" w:rsidRPr="00C84A37" w:rsidRDefault="00C02B37" w:rsidP="001A6B3D"/>
        </w:tc>
      </w:tr>
      <w:tr w:rsidR="00C02B37" w:rsidRPr="00C84A37" w14:paraId="4DFD42FB" w14:textId="77777777" w:rsidTr="001A6B3D">
        <w:trPr>
          <w:trHeight w:val="550"/>
        </w:trPr>
        <w:tc>
          <w:tcPr>
            <w:tcW w:w="2441" w:type="dxa"/>
            <w:gridSpan w:val="2"/>
          </w:tcPr>
          <w:p w14:paraId="06B1EE93" w14:textId="77777777" w:rsidR="00C02B37" w:rsidRPr="00C84A37" w:rsidRDefault="00C02B37" w:rsidP="001A6B3D">
            <w:pPr>
              <w:rPr>
                <w:b/>
              </w:rPr>
            </w:pPr>
            <w:r w:rsidRPr="00C84A37">
              <w:rPr>
                <w:b/>
              </w:rPr>
              <w:t>Descrizione</w:t>
            </w:r>
          </w:p>
        </w:tc>
        <w:tc>
          <w:tcPr>
            <w:tcW w:w="7413" w:type="dxa"/>
            <w:gridSpan w:val="3"/>
          </w:tcPr>
          <w:p w14:paraId="731A2B55" w14:textId="77777777" w:rsidR="00C02B37" w:rsidRPr="00C84A37" w:rsidRDefault="00C02B37" w:rsidP="001A6B3D">
            <w:r>
              <w:t xml:space="preserve">La posizione viene autorizzata al pagamento </w:t>
            </w:r>
          </w:p>
        </w:tc>
      </w:tr>
      <w:tr w:rsidR="00C02B37" w:rsidRPr="00C84A37" w14:paraId="5C827C15" w14:textId="77777777" w:rsidTr="001A6B3D">
        <w:trPr>
          <w:trHeight w:val="550"/>
        </w:trPr>
        <w:tc>
          <w:tcPr>
            <w:tcW w:w="2441" w:type="dxa"/>
            <w:gridSpan w:val="2"/>
          </w:tcPr>
          <w:p w14:paraId="07FF6EA1" w14:textId="77777777" w:rsidR="00C02B37" w:rsidRPr="00C84A37" w:rsidRDefault="00C02B37" w:rsidP="001A6B3D">
            <w:pPr>
              <w:rPr>
                <w:b/>
              </w:rPr>
            </w:pPr>
            <w:r>
              <w:rPr>
                <w:b/>
              </w:rPr>
              <w:t>Id Ruolo/Attore</w:t>
            </w:r>
          </w:p>
        </w:tc>
        <w:tc>
          <w:tcPr>
            <w:tcW w:w="7413" w:type="dxa"/>
            <w:gridSpan w:val="3"/>
          </w:tcPr>
          <w:p w14:paraId="6D43C8FD" w14:textId="77777777" w:rsidR="00C02B37" w:rsidRDefault="00C02B37" w:rsidP="001A6B3D">
            <w:r>
              <w:t>002</w:t>
            </w:r>
          </w:p>
        </w:tc>
      </w:tr>
      <w:tr w:rsidR="00C02B37" w:rsidRPr="00C84A37" w14:paraId="156A0C72" w14:textId="77777777" w:rsidTr="001A6B3D">
        <w:tc>
          <w:tcPr>
            <w:tcW w:w="2441" w:type="dxa"/>
            <w:gridSpan w:val="2"/>
            <w:vAlign w:val="center"/>
          </w:tcPr>
          <w:p w14:paraId="14DF1A4F" w14:textId="77777777" w:rsidR="00C02B37" w:rsidRPr="00C84A37" w:rsidRDefault="00C02B37" w:rsidP="001A6B3D">
            <w:pPr>
              <w:rPr>
                <w:b/>
              </w:rPr>
            </w:pPr>
            <w:r w:rsidRPr="00C84A37">
              <w:rPr>
                <w:b/>
              </w:rPr>
              <w:t>Pre-condizioni</w:t>
            </w:r>
          </w:p>
        </w:tc>
        <w:tc>
          <w:tcPr>
            <w:tcW w:w="7413" w:type="dxa"/>
            <w:gridSpan w:val="3"/>
            <w:vAlign w:val="center"/>
          </w:tcPr>
          <w:p w14:paraId="4E00F2A9" w14:textId="77777777" w:rsidR="00C02B37" w:rsidRPr="00C84A37" w:rsidRDefault="00C02B37" w:rsidP="001A6B3D">
            <w:pPr>
              <w:pStyle w:val="Paragrafoelenco"/>
              <w:numPr>
                <w:ilvl w:val="0"/>
                <w:numId w:val="7"/>
              </w:numPr>
              <w:ind w:left="714" w:hanging="357"/>
            </w:pPr>
            <w:r>
              <w:t>La posizione oggetto di verifica deve essere stata correttamente inserita nello step TC_ALLINEAMENTO_01</w:t>
            </w:r>
          </w:p>
        </w:tc>
      </w:tr>
      <w:tr w:rsidR="00C02B37" w:rsidRPr="00C84A37" w14:paraId="3651458C" w14:textId="77777777" w:rsidTr="001A6B3D">
        <w:tc>
          <w:tcPr>
            <w:tcW w:w="2441" w:type="dxa"/>
            <w:gridSpan w:val="2"/>
            <w:vAlign w:val="center"/>
          </w:tcPr>
          <w:p w14:paraId="206C3D18" w14:textId="77777777" w:rsidR="00C02B37" w:rsidRPr="00C84A37" w:rsidRDefault="00C02B37" w:rsidP="001A6B3D">
            <w:pPr>
              <w:rPr>
                <w:b/>
              </w:rPr>
            </w:pPr>
            <w:r>
              <w:rPr>
                <w:b/>
              </w:rPr>
              <w:t>Post-condizioni</w:t>
            </w:r>
          </w:p>
        </w:tc>
        <w:tc>
          <w:tcPr>
            <w:tcW w:w="7413" w:type="dxa"/>
            <w:gridSpan w:val="3"/>
            <w:vAlign w:val="center"/>
          </w:tcPr>
          <w:p w14:paraId="737086BA" w14:textId="77777777" w:rsidR="00C02B37" w:rsidRDefault="00C02B37" w:rsidP="001A6B3D">
            <w:pPr>
              <w:pStyle w:val="Paragrafoelenco"/>
              <w:numPr>
                <w:ilvl w:val="0"/>
                <w:numId w:val="7"/>
              </w:numPr>
              <w:ind w:left="714" w:hanging="357"/>
            </w:pPr>
            <w:r>
              <w:t>La response deve contenere gli stessi dati previsti nello step (TC_AUTORIZZAZIONE_01)</w:t>
            </w:r>
          </w:p>
          <w:p w14:paraId="3EED7293" w14:textId="77777777" w:rsidR="00C02B37" w:rsidRDefault="00C02B37" w:rsidP="001A6B3D">
            <w:pPr>
              <w:pStyle w:val="Paragrafoelenco"/>
              <w:numPr>
                <w:ilvl w:val="0"/>
                <w:numId w:val="7"/>
              </w:numPr>
              <w:ind w:left="714" w:hanging="357"/>
            </w:pPr>
            <w:r>
              <w:t>La posizione non può essere nuovamente pagata</w:t>
            </w:r>
          </w:p>
        </w:tc>
      </w:tr>
      <w:tr w:rsidR="00C02B37" w:rsidRPr="004C07BA" w14:paraId="4B662DD1" w14:textId="77777777" w:rsidTr="001A6B3D">
        <w:tc>
          <w:tcPr>
            <w:tcW w:w="2441" w:type="dxa"/>
            <w:gridSpan w:val="2"/>
            <w:vAlign w:val="center"/>
          </w:tcPr>
          <w:p w14:paraId="66E5E506" w14:textId="77777777" w:rsidR="00C02B37" w:rsidRPr="00C84A37" w:rsidRDefault="00C02B37" w:rsidP="001A6B3D">
            <w:pPr>
              <w:rPr>
                <w:b/>
              </w:rPr>
            </w:pPr>
            <w:r>
              <w:rPr>
                <w:b/>
              </w:rPr>
              <w:t>Input</w:t>
            </w:r>
          </w:p>
        </w:tc>
        <w:tc>
          <w:tcPr>
            <w:tcW w:w="7413" w:type="dxa"/>
            <w:gridSpan w:val="3"/>
            <w:vAlign w:val="center"/>
          </w:tcPr>
          <w:p w14:paraId="1C8FF6DE" w14:textId="77777777" w:rsidR="00C02B37" w:rsidRPr="00390504" w:rsidRDefault="00C02B37" w:rsidP="001A6B3D">
            <w:r w:rsidRPr="00390504">
              <w:t xml:space="preserve">{ </w:t>
            </w:r>
          </w:p>
          <w:p w14:paraId="59FE5466" w14:textId="77777777" w:rsidR="00C02B37" w:rsidRPr="00390504" w:rsidRDefault="00C02B37" w:rsidP="001A6B3D">
            <w:r w:rsidRPr="00390504">
              <w:t xml:space="preserve"> "identificativoDominio":"62839520376",</w:t>
            </w:r>
          </w:p>
          <w:p w14:paraId="0CF8BE46" w14:textId="77777777" w:rsidR="00C02B37" w:rsidRPr="00390504" w:rsidRDefault="00C02B37" w:rsidP="001A6B3D">
            <w:r w:rsidRPr="00390504">
              <w:t xml:space="preserve"> "identificativoUnivocoVersamento":"22000000000005306",</w:t>
            </w:r>
          </w:p>
          <w:p w14:paraId="3DA84884" w14:textId="77777777" w:rsidR="00C02B37" w:rsidRPr="00390504" w:rsidRDefault="00C02B37" w:rsidP="001A6B3D">
            <w:r w:rsidRPr="00390504">
              <w:t xml:space="preserve"> "importoSingoloVersamento": "100.0",</w:t>
            </w:r>
          </w:p>
          <w:p w14:paraId="7BF2B58F" w14:textId="77777777" w:rsidR="00C02B37" w:rsidRPr="00390504" w:rsidRDefault="00C02B37" w:rsidP="001A6B3D">
            <w:r w:rsidRPr="00390504">
              <w:t xml:space="preserve"> "codiceContestoPagamento": "CCP22000000000005306"</w:t>
            </w:r>
          </w:p>
          <w:p w14:paraId="292C2556" w14:textId="77777777" w:rsidR="00C02B37" w:rsidRPr="004C07BA" w:rsidRDefault="00C02B37" w:rsidP="001A6B3D">
            <w:pPr>
              <w:rPr>
                <w:lang w:val="en-GB"/>
              </w:rPr>
            </w:pPr>
            <w:r w:rsidRPr="00390504">
              <w:rPr>
                <w:lang w:val="en-GB"/>
              </w:rPr>
              <w:t>}</w:t>
            </w:r>
          </w:p>
          <w:p w14:paraId="1DA12DC9" w14:textId="77777777" w:rsidR="00C02B37" w:rsidRPr="004C07BA" w:rsidRDefault="00C02B37" w:rsidP="001A6B3D">
            <w:pPr>
              <w:rPr>
                <w:lang w:val="en-GB"/>
              </w:rPr>
            </w:pPr>
          </w:p>
        </w:tc>
      </w:tr>
      <w:tr w:rsidR="00C02B37" w:rsidRPr="00C84A37" w14:paraId="469797AE" w14:textId="77777777" w:rsidTr="001A6B3D">
        <w:trPr>
          <w:trHeight w:val="540"/>
        </w:trPr>
        <w:tc>
          <w:tcPr>
            <w:tcW w:w="626" w:type="dxa"/>
          </w:tcPr>
          <w:p w14:paraId="29F894CD" w14:textId="77777777" w:rsidR="00C02B37" w:rsidRPr="00C84A37" w:rsidRDefault="00C02B37" w:rsidP="001A6B3D">
            <w:pPr>
              <w:rPr>
                <w:b/>
              </w:rPr>
            </w:pPr>
            <w:r w:rsidRPr="00C84A37">
              <w:rPr>
                <w:b/>
              </w:rPr>
              <w:t>Step</w:t>
            </w:r>
          </w:p>
        </w:tc>
        <w:tc>
          <w:tcPr>
            <w:tcW w:w="1815" w:type="dxa"/>
          </w:tcPr>
          <w:p w14:paraId="40714933" w14:textId="77777777" w:rsidR="00C02B37" w:rsidRPr="00C84A37" w:rsidRDefault="00C02B37" w:rsidP="001A6B3D">
            <w:pPr>
              <w:rPr>
                <w:b/>
              </w:rPr>
            </w:pPr>
            <w:r w:rsidRPr="00C84A37">
              <w:rPr>
                <w:b/>
              </w:rPr>
              <w:t>Azione</w:t>
            </w:r>
          </w:p>
        </w:tc>
        <w:tc>
          <w:tcPr>
            <w:tcW w:w="6296" w:type="dxa"/>
            <w:gridSpan w:val="2"/>
          </w:tcPr>
          <w:p w14:paraId="5512035E" w14:textId="77777777" w:rsidR="00C02B37" w:rsidRPr="00C84A37" w:rsidRDefault="00C02B37" w:rsidP="001A6B3D">
            <w:pPr>
              <w:rPr>
                <w:b/>
              </w:rPr>
            </w:pPr>
            <w:r w:rsidRPr="00C84A37">
              <w:rPr>
                <w:b/>
              </w:rPr>
              <w:t>Risultato atteso</w:t>
            </w:r>
          </w:p>
        </w:tc>
        <w:tc>
          <w:tcPr>
            <w:tcW w:w="1117" w:type="dxa"/>
          </w:tcPr>
          <w:p w14:paraId="2F17FED2" w14:textId="77777777" w:rsidR="00C02B37" w:rsidRPr="00C84A37" w:rsidRDefault="00C02B37" w:rsidP="001A6B3D">
            <w:pPr>
              <w:rPr>
                <w:b/>
              </w:rPr>
            </w:pPr>
            <w:r w:rsidRPr="00C84A37">
              <w:rPr>
                <w:b/>
              </w:rPr>
              <w:t>Esito</w:t>
            </w:r>
          </w:p>
        </w:tc>
      </w:tr>
      <w:tr w:rsidR="00C02B37" w:rsidRPr="00C84A37" w14:paraId="3749D3BB" w14:textId="77777777" w:rsidTr="001A6B3D">
        <w:trPr>
          <w:trHeight w:val="1800"/>
        </w:trPr>
        <w:tc>
          <w:tcPr>
            <w:tcW w:w="626" w:type="dxa"/>
          </w:tcPr>
          <w:p w14:paraId="40A2BC70" w14:textId="77777777" w:rsidR="00C02B37" w:rsidRPr="00C84A37" w:rsidRDefault="00C02B37" w:rsidP="001A6B3D">
            <w:r>
              <w:t>1</w:t>
            </w:r>
          </w:p>
        </w:tc>
        <w:tc>
          <w:tcPr>
            <w:tcW w:w="1815" w:type="dxa"/>
          </w:tcPr>
          <w:p w14:paraId="3E23E071"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01661B08" w14:textId="77777777" w:rsidR="00C02B37" w:rsidRDefault="00C02B37" w:rsidP="001A6B3D">
            <w:pPr>
              <w:shd w:val="clear" w:color="auto" w:fill="FFFFFE"/>
              <w:spacing w:line="240" w:lineRule="atLeast"/>
            </w:pPr>
            <w:r>
              <w:t>{</w:t>
            </w:r>
          </w:p>
          <w:p w14:paraId="4527BC6D" w14:textId="77777777" w:rsidR="00C02B37" w:rsidRDefault="00C02B37" w:rsidP="001A6B3D">
            <w:pPr>
              <w:shd w:val="clear" w:color="auto" w:fill="FFFFFE"/>
              <w:spacing w:line="240" w:lineRule="atLeast"/>
            </w:pPr>
            <w:r>
              <w:t xml:space="preserve">   "esito": "OK",</w:t>
            </w:r>
          </w:p>
          <w:p w14:paraId="2074761F" w14:textId="77777777" w:rsidR="00C02B37" w:rsidRDefault="00C02B37" w:rsidP="001A6B3D">
            <w:pPr>
              <w:shd w:val="clear" w:color="auto" w:fill="FFFFFE"/>
              <w:spacing w:line="240" w:lineRule="atLeast"/>
            </w:pPr>
            <w:r>
              <w:t xml:space="preserve">   "importoSingoloVersamento": 100,</w:t>
            </w:r>
          </w:p>
          <w:p w14:paraId="2EE43E02" w14:textId="77777777" w:rsidR="00C02B37" w:rsidRDefault="00C02B37" w:rsidP="001A6B3D">
            <w:pPr>
              <w:shd w:val="clear" w:color="auto" w:fill="FFFFFE"/>
              <w:spacing w:line="240" w:lineRule="atLeast"/>
            </w:pPr>
            <w:r>
              <w:t xml:space="preserve">   "ibanAccredito": "IT07N0503402801000000000665",</w:t>
            </w:r>
          </w:p>
          <w:p w14:paraId="052B95CB" w14:textId="77777777" w:rsidR="00C02B37" w:rsidRDefault="00C02B37" w:rsidP="001A6B3D">
            <w:pPr>
              <w:shd w:val="clear" w:color="auto" w:fill="FFFFFE"/>
              <w:spacing w:line="240" w:lineRule="atLeast"/>
            </w:pPr>
            <w:r>
              <w:t xml:space="preserve">   "tipoIdentificativoUnivocoBeneficiario": "G",</w:t>
            </w:r>
          </w:p>
          <w:p w14:paraId="741E2FA9" w14:textId="77777777" w:rsidR="00C02B37" w:rsidRDefault="00C02B37" w:rsidP="001A6B3D">
            <w:pPr>
              <w:shd w:val="clear" w:color="auto" w:fill="FFFFFE"/>
              <w:spacing w:line="240" w:lineRule="atLeast"/>
            </w:pPr>
            <w:r>
              <w:t xml:space="preserve">   "codiceIdentificativoUnivocoBeneficiario": "62839520376",</w:t>
            </w:r>
          </w:p>
          <w:p w14:paraId="451758F6" w14:textId="77777777" w:rsidR="00C02B37" w:rsidRDefault="00C02B37" w:rsidP="001A6B3D">
            <w:pPr>
              <w:shd w:val="clear" w:color="auto" w:fill="FFFFFE"/>
              <w:spacing w:line="240" w:lineRule="atLeast"/>
            </w:pPr>
            <w:r>
              <w:t xml:space="preserve">   "denominazioneBeneficiario": "Ente di test 62839520376",</w:t>
            </w:r>
          </w:p>
          <w:p w14:paraId="2BBCA4DE" w14:textId="77777777" w:rsidR="00C02B37" w:rsidRDefault="00C02B37" w:rsidP="001A6B3D">
            <w:pPr>
              <w:shd w:val="clear" w:color="auto" w:fill="FFFFFE"/>
              <w:spacing w:line="240" w:lineRule="atLeast"/>
            </w:pPr>
            <w:r>
              <w:t xml:space="preserve">   "causaleVersamento": "Debito 1 Causale debito test"</w:t>
            </w:r>
          </w:p>
          <w:p w14:paraId="7F0DA7C5" w14:textId="77777777" w:rsidR="00C02B37" w:rsidRPr="00C84A37" w:rsidRDefault="00C02B37" w:rsidP="001A6B3D">
            <w:pPr>
              <w:shd w:val="clear" w:color="auto" w:fill="FFFFFE"/>
              <w:spacing w:line="240" w:lineRule="atLeast"/>
            </w:pPr>
            <w:r>
              <w:lastRenderedPageBreak/>
              <w:t>}</w:t>
            </w:r>
          </w:p>
        </w:tc>
        <w:tc>
          <w:tcPr>
            <w:tcW w:w="1117" w:type="dxa"/>
            <w:vAlign w:val="center"/>
          </w:tcPr>
          <w:p w14:paraId="49EA2993"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264C72EB" w14:textId="77777777" w:rsidR="00C02B37" w:rsidRPr="005E392C" w:rsidRDefault="00C02B37" w:rsidP="00C02B37"/>
    <w:p w14:paraId="5DE16DDF" w14:textId="77777777" w:rsidR="00C02B37" w:rsidRDefault="00C02B37" w:rsidP="00C02B37">
      <w:pPr>
        <w:pStyle w:val="Titolo4"/>
      </w:pPr>
      <w:r w:rsidRPr="00A04A39">
        <w:t>TC_</w:t>
      </w:r>
      <w:r>
        <w:t>AUTORIZZAZIONE_03</w:t>
      </w:r>
    </w:p>
    <w:tbl>
      <w:tblPr>
        <w:tblStyle w:val="Grigliatabella"/>
        <w:tblW w:w="9854" w:type="dxa"/>
        <w:tblLook w:val="04A0" w:firstRow="1" w:lastRow="0" w:firstColumn="1" w:lastColumn="0" w:noHBand="0" w:noVBand="1"/>
      </w:tblPr>
      <w:tblGrid>
        <w:gridCol w:w="626"/>
        <w:gridCol w:w="1815"/>
        <w:gridCol w:w="1784"/>
        <w:gridCol w:w="4512"/>
        <w:gridCol w:w="1117"/>
      </w:tblGrid>
      <w:tr w:rsidR="00C02B37" w:rsidRPr="00C84A37" w14:paraId="522987BC" w14:textId="77777777" w:rsidTr="001A6B3D">
        <w:trPr>
          <w:gridAfter w:val="2"/>
          <w:wAfter w:w="5629" w:type="dxa"/>
          <w:trHeight w:val="583"/>
        </w:trPr>
        <w:tc>
          <w:tcPr>
            <w:tcW w:w="4225" w:type="dxa"/>
            <w:gridSpan w:val="3"/>
            <w:shd w:val="clear" w:color="auto" w:fill="DEEAF6" w:themeFill="accent1" w:themeFillTint="33"/>
          </w:tcPr>
          <w:p w14:paraId="2C40EF50" w14:textId="77777777" w:rsidR="00C02B37" w:rsidRPr="00C84A37" w:rsidRDefault="00C02B37" w:rsidP="001A6B3D">
            <w:pPr>
              <w:rPr>
                <w:b/>
              </w:rPr>
            </w:pPr>
            <w:r w:rsidRPr="00C84A37">
              <w:rPr>
                <w:b/>
              </w:rPr>
              <w:t>TC_</w:t>
            </w:r>
            <w:r>
              <w:rPr>
                <w:b/>
              </w:rPr>
              <w:t>AUTORIZZAZIONE_03</w:t>
            </w:r>
          </w:p>
        </w:tc>
      </w:tr>
      <w:tr w:rsidR="00C02B37" w:rsidRPr="00C84A37" w14:paraId="01945508" w14:textId="77777777" w:rsidTr="001A6B3D">
        <w:trPr>
          <w:trHeight w:val="550"/>
        </w:trPr>
        <w:tc>
          <w:tcPr>
            <w:tcW w:w="2441" w:type="dxa"/>
            <w:gridSpan w:val="2"/>
          </w:tcPr>
          <w:p w14:paraId="1E490F91" w14:textId="77777777" w:rsidR="00C02B37" w:rsidRPr="00C84A37" w:rsidRDefault="00C02B37" w:rsidP="001A6B3D">
            <w:pPr>
              <w:rPr>
                <w:b/>
              </w:rPr>
            </w:pPr>
            <w:r w:rsidRPr="00C84A37">
              <w:rPr>
                <w:b/>
              </w:rPr>
              <w:t>Titolo</w:t>
            </w:r>
          </w:p>
        </w:tc>
        <w:tc>
          <w:tcPr>
            <w:tcW w:w="7413" w:type="dxa"/>
            <w:gridSpan w:val="3"/>
          </w:tcPr>
          <w:p w14:paraId="73E6E01A" w14:textId="77777777" w:rsidR="00C02B37" w:rsidRDefault="00C02B37" w:rsidP="001A6B3D">
            <w:r>
              <w:t>Annullo autorizzazione pagamento su Tributo 1</w:t>
            </w:r>
          </w:p>
          <w:p w14:paraId="7B3028A6" w14:textId="77777777" w:rsidR="00C02B37" w:rsidRPr="00C84A37" w:rsidRDefault="00C02B37" w:rsidP="001A6B3D"/>
        </w:tc>
      </w:tr>
      <w:tr w:rsidR="00C02B37" w:rsidRPr="00C84A37" w14:paraId="1FA3D6D0" w14:textId="77777777" w:rsidTr="001A6B3D">
        <w:trPr>
          <w:trHeight w:val="550"/>
        </w:trPr>
        <w:tc>
          <w:tcPr>
            <w:tcW w:w="2441" w:type="dxa"/>
            <w:gridSpan w:val="2"/>
          </w:tcPr>
          <w:p w14:paraId="328EB699" w14:textId="77777777" w:rsidR="00C02B37" w:rsidRPr="00C84A37" w:rsidRDefault="00C02B37" w:rsidP="001A6B3D">
            <w:pPr>
              <w:rPr>
                <w:b/>
              </w:rPr>
            </w:pPr>
            <w:r w:rsidRPr="00C84A37">
              <w:rPr>
                <w:b/>
              </w:rPr>
              <w:t>Descrizione</w:t>
            </w:r>
          </w:p>
        </w:tc>
        <w:tc>
          <w:tcPr>
            <w:tcW w:w="7413" w:type="dxa"/>
            <w:gridSpan w:val="3"/>
          </w:tcPr>
          <w:p w14:paraId="27FFE93F" w14:textId="77777777" w:rsidR="00C02B37" w:rsidRPr="00C84A37" w:rsidRDefault="00C02B37" w:rsidP="001A6B3D">
            <w:r>
              <w:t>Viene annullato il pagamento comunicato in precedenza rendendo la posizione nuovamente pagabile</w:t>
            </w:r>
          </w:p>
        </w:tc>
      </w:tr>
      <w:tr w:rsidR="00C02B37" w:rsidRPr="00C84A37" w14:paraId="4D5A0EED" w14:textId="77777777" w:rsidTr="001A6B3D">
        <w:trPr>
          <w:trHeight w:val="550"/>
        </w:trPr>
        <w:tc>
          <w:tcPr>
            <w:tcW w:w="2441" w:type="dxa"/>
            <w:gridSpan w:val="2"/>
          </w:tcPr>
          <w:p w14:paraId="6B74BF3E" w14:textId="77777777" w:rsidR="00C02B37" w:rsidRPr="00C84A37" w:rsidRDefault="00C02B37" w:rsidP="001A6B3D">
            <w:pPr>
              <w:rPr>
                <w:b/>
              </w:rPr>
            </w:pPr>
            <w:r>
              <w:rPr>
                <w:b/>
              </w:rPr>
              <w:t>Id Ruolo/Attore</w:t>
            </w:r>
          </w:p>
        </w:tc>
        <w:tc>
          <w:tcPr>
            <w:tcW w:w="7413" w:type="dxa"/>
            <w:gridSpan w:val="3"/>
          </w:tcPr>
          <w:p w14:paraId="78D98F44" w14:textId="77777777" w:rsidR="00C02B37" w:rsidRDefault="00C02B37" w:rsidP="001A6B3D">
            <w:r>
              <w:t>002</w:t>
            </w:r>
          </w:p>
        </w:tc>
      </w:tr>
      <w:tr w:rsidR="00C02B37" w:rsidRPr="00C84A37" w14:paraId="1003E040" w14:textId="77777777" w:rsidTr="001A6B3D">
        <w:tc>
          <w:tcPr>
            <w:tcW w:w="2441" w:type="dxa"/>
            <w:gridSpan w:val="2"/>
            <w:vAlign w:val="center"/>
          </w:tcPr>
          <w:p w14:paraId="12FB713E" w14:textId="77777777" w:rsidR="00C02B37" w:rsidRPr="00C84A37" w:rsidRDefault="00C02B37" w:rsidP="001A6B3D">
            <w:pPr>
              <w:rPr>
                <w:b/>
              </w:rPr>
            </w:pPr>
            <w:r w:rsidRPr="00C84A37">
              <w:rPr>
                <w:b/>
              </w:rPr>
              <w:t>Pre-condizioni</w:t>
            </w:r>
          </w:p>
        </w:tc>
        <w:tc>
          <w:tcPr>
            <w:tcW w:w="7413" w:type="dxa"/>
            <w:gridSpan w:val="3"/>
            <w:vAlign w:val="center"/>
          </w:tcPr>
          <w:p w14:paraId="53341484" w14:textId="77777777" w:rsidR="00C02B37" w:rsidRPr="00C84A37" w:rsidRDefault="00C02B37" w:rsidP="001A6B3D">
            <w:pPr>
              <w:pStyle w:val="Paragrafoelenco"/>
              <w:numPr>
                <w:ilvl w:val="0"/>
                <w:numId w:val="7"/>
              </w:numPr>
              <w:ind w:left="714" w:hanging="357"/>
            </w:pPr>
            <w:r>
              <w:t>La posizione stata precedentemente autorizzata al pagamento (TC_AUTORIZZAZIONE_02)</w:t>
            </w:r>
          </w:p>
        </w:tc>
      </w:tr>
      <w:tr w:rsidR="00C02B37" w:rsidRPr="00C84A37" w14:paraId="280921A3" w14:textId="77777777" w:rsidTr="001A6B3D">
        <w:tc>
          <w:tcPr>
            <w:tcW w:w="2441" w:type="dxa"/>
            <w:gridSpan w:val="2"/>
            <w:vAlign w:val="center"/>
          </w:tcPr>
          <w:p w14:paraId="7FBEB7FC" w14:textId="77777777" w:rsidR="00C02B37" w:rsidRPr="00C84A37" w:rsidRDefault="00C02B37" w:rsidP="001A6B3D">
            <w:pPr>
              <w:rPr>
                <w:b/>
              </w:rPr>
            </w:pPr>
            <w:r>
              <w:rPr>
                <w:b/>
              </w:rPr>
              <w:t>Post-condizioni</w:t>
            </w:r>
          </w:p>
        </w:tc>
        <w:tc>
          <w:tcPr>
            <w:tcW w:w="7413" w:type="dxa"/>
            <w:gridSpan w:val="3"/>
            <w:vAlign w:val="center"/>
          </w:tcPr>
          <w:p w14:paraId="52A53C5A" w14:textId="77777777" w:rsidR="00C02B37" w:rsidRDefault="00C02B37" w:rsidP="001A6B3D">
            <w:pPr>
              <w:pStyle w:val="Paragrafoelenco"/>
              <w:numPr>
                <w:ilvl w:val="0"/>
                <w:numId w:val="7"/>
              </w:numPr>
              <w:ind w:left="714" w:hanging="357"/>
            </w:pPr>
            <w:r>
              <w:t>La posizione può essere nuovamente pagata</w:t>
            </w:r>
          </w:p>
        </w:tc>
      </w:tr>
      <w:tr w:rsidR="00C02B37" w:rsidRPr="004C07BA" w14:paraId="1DB81D98" w14:textId="77777777" w:rsidTr="001A6B3D">
        <w:tc>
          <w:tcPr>
            <w:tcW w:w="2441" w:type="dxa"/>
            <w:gridSpan w:val="2"/>
            <w:vAlign w:val="center"/>
          </w:tcPr>
          <w:p w14:paraId="015C34FF" w14:textId="77777777" w:rsidR="00C02B37" w:rsidRPr="00C84A37" w:rsidRDefault="00C02B37" w:rsidP="001A6B3D">
            <w:pPr>
              <w:rPr>
                <w:b/>
              </w:rPr>
            </w:pPr>
            <w:r>
              <w:rPr>
                <w:b/>
              </w:rPr>
              <w:t>Input</w:t>
            </w:r>
          </w:p>
        </w:tc>
        <w:tc>
          <w:tcPr>
            <w:tcW w:w="7413" w:type="dxa"/>
            <w:gridSpan w:val="3"/>
            <w:vAlign w:val="center"/>
          </w:tcPr>
          <w:p w14:paraId="4969D8C1" w14:textId="77777777" w:rsidR="00C02B37" w:rsidRPr="00E53BA0" w:rsidRDefault="00C02B37" w:rsidP="001A6B3D">
            <w:pPr>
              <w:rPr>
                <w:lang w:val="en-GB"/>
              </w:rPr>
            </w:pPr>
            <w:r w:rsidRPr="00E53BA0">
              <w:rPr>
                <w:lang w:val="en-GB"/>
              </w:rPr>
              <w:t xml:space="preserve">{ </w:t>
            </w:r>
          </w:p>
          <w:p w14:paraId="7CAD2DD7" w14:textId="77777777" w:rsidR="00C02B37" w:rsidRPr="00E53BA0" w:rsidRDefault="00C02B37" w:rsidP="001A6B3D">
            <w:pPr>
              <w:rPr>
                <w:lang w:val="en-GB"/>
              </w:rPr>
            </w:pPr>
            <w:r w:rsidRPr="00E53BA0">
              <w:rPr>
                <w:lang w:val="en-GB"/>
              </w:rPr>
              <w:t xml:space="preserve"> "identificativoDominio":"62839520376",</w:t>
            </w:r>
          </w:p>
          <w:p w14:paraId="1AC49296" w14:textId="77777777" w:rsidR="00C02B37" w:rsidRPr="00E53BA0" w:rsidRDefault="00C02B37" w:rsidP="001A6B3D">
            <w:pPr>
              <w:rPr>
                <w:lang w:val="en-GB"/>
              </w:rPr>
            </w:pPr>
            <w:r w:rsidRPr="00E53BA0">
              <w:rPr>
                <w:lang w:val="en-GB"/>
              </w:rPr>
              <w:t xml:space="preserve"> "identificativoUnivocoVersamento":"22000000000005306"</w:t>
            </w:r>
          </w:p>
          <w:p w14:paraId="0238332D" w14:textId="77777777" w:rsidR="00C02B37" w:rsidRPr="004C07BA" w:rsidRDefault="00C02B37" w:rsidP="001A6B3D">
            <w:pPr>
              <w:rPr>
                <w:lang w:val="en-GB"/>
              </w:rPr>
            </w:pPr>
            <w:r w:rsidRPr="00E53BA0">
              <w:rPr>
                <w:lang w:val="en-GB"/>
              </w:rPr>
              <w:t>}</w:t>
            </w:r>
          </w:p>
          <w:p w14:paraId="410FFF0B" w14:textId="77777777" w:rsidR="00C02B37" w:rsidRPr="004C07BA" w:rsidRDefault="00C02B37" w:rsidP="001A6B3D">
            <w:pPr>
              <w:rPr>
                <w:lang w:val="en-GB"/>
              </w:rPr>
            </w:pPr>
          </w:p>
        </w:tc>
      </w:tr>
      <w:tr w:rsidR="00C02B37" w:rsidRPr="00C84A37" w14:paraId="44C957F4" w14:textId="77777777" w:rsidTr="001A6B3D">
        <w:trPr>
          <w:trHeight w:val="540"/>
        </w:trPr>
        <w:tc>
          <w:tcPr>
            <w:tcW w:w="626" w:type="dxa"/>
          </w:tcPr>
          <w:p w14:paraId="3B541D78" w14:textId="77777777" w:rsidR="00C02B37" w:rsidRPr="00C84A37" w:rsidRDefault="00C02B37" w:rsidP="001A6B3D">
            <w:pPr>
              <w:rPr>
                <w:b/>
              </w:rPr>
            </w:pPr>
            <w:r w:rsidRPr="00C84A37">
              <w:rPr>
                <w:b/>
              </w:rPr>
              <w:t>Step</w:t>
            </w:r>
          </w:p>
        </w:tc>
        <w:tc>
          <w:tcPr>
            <w:tcW w:w="1815" w:type="dxa"/>
          </w:tcPr>
          <w:p w14:paraId="24FB68DA" w14:textId="77777777" w:rsidR="00C02B37" w:rsidRPr="00C84A37" w:rsidRDefault="00C02B37" w:rsidP="001A6B3D">
            <w:pPr>
              <w:rPr>
                <w:b/>
              </w:rPr>
            </w:pPr>
            <w:r w:rsidRPr="00C84A37">
              <w:rPr>
                <w:b/>
              </w:rPr>
              <w:t>Azione</w:t>
            </w:r>
          </w:p>
        </w:tc>
        <w:tc>
          <w:tcPr>
            <w:tcW w:w="6296" w:type="dxa"/>
            <w:gridSpan w:val="2"/>
          </w:tcPr>
          <w:p w14:paraId="5BF22805" w14:textId="77777777" w:rsidR="00C02B37" w:rsidRPr="00C84A37" w:rsidRDefault="00C02B37" w:rsidP="001A6B3D">
            <w:pPr>
              <w:rPr>
                <w:b/>
              </w:rPr>
            </w:pPr>
            <w:r w:rsidRPr="00C84A37">
              <w:rPr>
                <w:b/>
              </w:rPr>
              <w:t>Risultato atteso</w:t>
            </w:r>
          </w:p>
        </w:tc>
        <w:tc>
          <w:tcPr>
            <w:tcW w:w="1117" w:type="dxa"/>
          </w:tcPr>
          <w:p w14:paraId="73F623D3" w14:textId="77777777" w:rsidR="00C02B37" w:rsidRPr="00C84A37" w:rsidRDefault="00C02B37" w:rsidP="001A6B3D">
            <w:pPr>
              <w:rPr>
                <w:b/>
              </w:rPr>
            </w:pPr>
            <w:r w:rsidRPr="00C84A37">
              <w:rPr>
                <w:b/>
              </w:rPr>
              <w:t>Esito</w:t>
            </w:r>
          </w:p>
        </w:tc>
      </w:tr>
      <w:tr w:rsidR="00C02B37" w:rsidRPr="00C84A37" w14:paraId="2B044148" w14:textId="77777777" w:rsidTr="001A6B3D">
        <w:trPr>
          <w:trHeight w:val="1800"/>
        </w:trPr>
        <w:tc>
          <w:tcPr>
            <w:tcW w:w="626" w:type="dxa"/>
          </w:tcPr>
          <w:p w14:paraId="7B4000AE" w14:textId="77777777" w:rsidR="00C02B37" w:rsidRPr="00C84A37" w:rsidRDefault="00C02B37" w:rsidP="001A6B3D">
            <w:r>
              <w:t>1</w:t>
            </w:r>
          </w:p>
        </w:tc>
        <w:tc>
          <w:tcPr>
            <w:tcW w:w="1815" w:type="dxa"/>
          </w:tcPr>
          <w:p w14:paraId="616719A1"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4B4F3098" w14:textId="77777777" w:rsidR="00C02B37" w:rsidRPr="00C84A37" w:rsidRDefault="00C02B37" w:rsidP="001A6B3D">
            <w:pPr>
              <w:shd w:val="clear" w:color="auto" w:fill="FFFFFE"/>
              <w:spacing w:line="240" w:lineRule="atLeast"/>
            </w:pPr>
            <w:r w:rsidRPr="00E53BA0">
              <w:t>{"esito": "OK"}</w:t>
            </w:r>
          </w:p>
        </w:tc>
        <w:tc>
          <w:tcPr>
            <w:tcW w:w="1117" w:type="dxa"/>
            <w:vAlign w:val="center"/>
          </w:tcPr>
          <w:p w14:paraId="380821C5"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5D494245" w14:textId="77777777" w:rsidR="00C02B37" w:rsidRPr="005E392C" w:rsidRDefault="00C02B37" w:rsidP="00C02B37"/>
    <w:p w14:paraId="5E80261C" w14:textId="77777777" w:rsidR="00C02B37" w:rsidRDefault="00C02B37" w:rsidP="00C02B37">
      <w:pPr>
        <w:pStyle w:val="Titolo4"/>
      </w:pPr>
      <w:r w:rsidRPr="00A04A39">
        <w:t>TC_</w:t>
      </w:r>
      <w:r>
        <w:t>AUTORIZZAZIONE_04</w:t>
      </w:r>
    </w:p>
    <w:tbl>
      <w:tblPr>
        <w:tblStyle w:val="Grigliatabella"/>
        <w:tblW w:w="9854" w:type="dxa"/>
        <w:tblLook w:val="04A0" w:firstRow="1" w:lastRow="0" w:firstColumn="1" w:lastColumn="0" w:noHBand="0" w:noVBand="1"/>
      </w:tblPr>
      <w:tblGrid>
        <w:gridCol w:w="586"/>
        <w:gridCol w:w="1659"/>
        <w:gridCol w:w="2159"/>
        <w:gridCol w:w="3122"/>
        <w:gridCol w:w="2554"/>
      </w:tblGrid>
      <w:tr w:rsidR="00C02B37" w:rsidRPr="00C84A37" w14:paraId="21A10C08" w14:textId="77777777" w:rsidTr="001A6B3D">
        <w:trPr>
          <w:gridAfter w:val="2"/>
          <w:wAfter w:w="5608" w:type="dxa"/>
          <w:trHeight w:val="583"/>
        </w:trPr>
        <w:tc>
          <w:tcPr>
            <w:tcW w:w="4246" w:type="dxa"/>
            <w:gridSpan w:val="3"/>
            <w:shd w:val="clear" w:color="auto" w:fill="DEEAF6" w:themeFill="accent1" w:themeFillTint="33"/>
          </w:tcPr>
          <w:p w14:paraId="7542E03A" w14:textId="77777777" w:rsidR="00C02B37" w:rsidRPr="00C84A37" w:rsidRDefault="00C02B37" w:rsidP="001A6B3D">
            <w:pPr>
              <w:rPr>
                <w:b/>
              </w:rPr>
            </w:pPr>
            <w:r w:rsidRPr="00C84A37">
              <w:rPr>
                <w:b/>
              </w:rPr>
              <w:t>TC_</w:t>
            </w:r>
            <w:r>
              <w:rPr>
                <w:b/>
              </w:rPr>
              <w:t>AUTORIZZAZIONE_04</w:t>
            </w:r>
          </w:p>
        </w:tc>
      </w:tr>
      <w:tr w:rsidR="00C02B37" w:rsidRPr="00C84A37" w14:paraId="71D7FF37" w14:textId="77777777" w:rsidTr="001A6B3D">
        <w:trPr>
          <w:trHeight w:val="550"/>
        </w:trPr>
        <w:tc>
          <w:tcPr>
            <w:tcW w:w="2200" w:type="dxa"/>
            <w:gridSpan w:val="2"/>
          </w:tcPr>
          <w:p w14:paraId="3A57453B" w14:textId="77777777" w:rsidR="00C02B37" w:rsidRPr="00C84A37" w:rsidRDefault="00C02B37" w:rsidP="001A6B3D">
            <w:pPr>
              <w:rPr>
                <w:b/>
              </w:rPr>
            </w:pPr>
            <w:r w:rsidRPr="00C84A37">
              <w:rPr>
                <w:b/>
              </w:rPr>
              <w:t>Titolo</w:t>
            </w:r>
          </w:p>
        </w:tc>
        <w:tc>
          <w:tcPr>
            <w:tcW w:w="7654" w:type="dxa"/>
            <w:gridSpan w:val="3"/>
          </w:tcPr>
          <w:p w14:paraId="4107B65C" w14:textId="77777777" w:rsidR="00C02B37" w:rsidRDefault="00C02B37" w:rsidP="001A6B3D">
            <w:r>
              <w:t xml:space="preserve">Verifica posizione 1 caricata su Tributo 2 con debitore 2 </w:t>
            </w:r>
          </w:p>
          <w:p w14:paraId="5FEBBDAA" w14:textId="77777777" w:rsidR="00C02B37" w:rsidRPr="00C84A37" w:rsidRDefault="00C02B37" w:rsidP="001A6B3D"/>
        </w:tc>
      </w:tr>
      <w:tr w:rsidR="00C02B37" w:rsidRPr="00C84A37" w14:paraId="1E49898F" w14:textId="77777777" w:rsidTr="001A6B3D">
        <w:trPr>
          <w:trHeight w:val="550"/>
        </w:trPr>
        <w:tc>
          <w:tcPr>
            <w:tcW w:w="2200" w:type="dxa"/>
            <w:gridSpan w:val="2"/>
          </w:tcPr>
          <w:p w14:paraId="0666E6BB" w14:textId="77777777" w:rsidR="00C02B37" w:rsidRPr="00C84A37" w:rsidRDefault="00C02B37" w:rsidP="001A6B3D">
            <w:pPr>
              <w:rPr>
                <w:b/>
              </w:rPr>
            </w:pPr>
            <w:r w:rsidRPr="00C84A37">
              <w:rPr>
                <w:b/>
              </w:rPr>
              <w:t>Descrizione</w:t>
            </w:r>
          </w:p>
        </w:tc>
        <w:tc>
          <w:tcPr>
            <w:tcW w:w="7654" w:type="dxa"/>
            <w:gridSpan w:val="3"/>
          </w:tcPr>
          <w:p w14:paraId="34AE5040" w14:textId="77777777" w:rsidR="00C02B37" w:rsidRPr="00C84A37" w:rsidRDefault="00C02B37" w:rsidP="001A6B3D">
            <w:r>
              <w:t>Viene richiesto lo stato di pagabilità di un pagamento atteso</w:t>
            </w:r>
          </w:p>
        </w:tc>
      </w:tr>
      <w:tr w:rsidR="00C02B37" w:rsidRPr="00C84A37" w14:paraId="491B1FF6" w14:textId="77777777" w:rsidTr="001A6B3D">
        <w:trPr>
          <w:trHeight w:val="550"/>
        </w:trPr>
        <w:tc>
          <w:tcPr>
            <w:tcW w:w="2200" w:type="dxa"/>
            <w:gridSpan w:val="2"/>
          </w:tcPr>
          <w:p w14:paraId="062EF26B" w14:textId="77777777" w:rsidR="00C02B37" w:rsidRPr="00C84A37" w:rsidRDefault="00C02B37" w:rsidP="001A6B3D">
            <w:pPr>
              <w:rPr>
                <w:b/>
              </w:rPr>
            </w:pPr>
            <w:r>
              <w:rPr>
                <w:b/>
              </w:rPr>
              <w:lastRenderedPageBreak/>
              <w:t>Id Ruolo/Attore</w:t>
            </w:r>
          </w:p>
        </w:tc>
        <w:tc>
          <w:tcPr>
            <w:tcW w:w="7654" w:type="dxa"/>
            <w:gridSpan w:val="3"/>
          </w:tcPr>
          <w:p w14:paraId="5216A094" w14:textId="77777777" w:rsidR="00C02B37" w:rsidRDefault="00C02B37" w:rsidP="001A6B3D">
            <w:r>
              <w:t>002</w:t>
            </w:r>
          </w:p>
        </w:tc>
      </w:tr>
      <w:tr w:rsidR="00C02B37" w:rsidRPr="00C84A37" w14:paraId="12FF24F3" w14:textId="77777777" w:rsidTr="001A6B3D">
        <w:tc>
          <w:tcPr>
            <w:tcW w:w="2200" w:type="dxa"/>
            <w:gridSpan w:val="2"/>
            <w:vAlign w:val="center"/>
          </w:tcPr>
          <w:p w14:paraId="30A6042C" w14:textId="77777777" w:rsidR="00C02B37" w:rsidRPr="00C84A37" w:rsidRDefault="00C02B37" w:rsidP="001A6B3D">
            <w:pPr>
              <w:rPr>
                <w:b/>
              </w:rPr>
            </w:pPr>
            <w:r w:rsidRPr="00C84A37">
              <w:rPr>
                <w:b/>
              </w:rPr>
              <w:t>Pre-condizioni</w:t>
            </w:r>
          </w:p>
        </w:tc>
        <w:tc>
          <w:tcPr>
            <w:tcW w:w="7654" w:type="dxa"/>
            <w:gridSpan w:val="3"/>
            <w:vAlign w:val="center"/>
          </w:tcPr>
          <w:p w14:paraId="6BFAE3B9" w14:textId="77777777" w:rsidR="00C02B37" w:rsidRPr="00C84A37" w:rsidRDefault="00C02B37" w:rsidP="001A6B3D">
            <w:pPr>
              <w:pStyle w:val="Paragrafoelenco"/>
              <w:numPr>
                <w:ilvl w:val="0"/>
                <w:numId w:val="7"/>
              </w:numPr>
              <w:ind w:left="714" w:hanging="357"/>
            </w:pPr>
            <w:r>
              <w:t>La posizione oggetto di verifica deve essere stata correttamente inserita nello step TC_ALLINEAMENTO_06</w:t>
            </w:r>
          </w:p>
        </w:tc>
      </w:tr>
      <w:tr w:rsidR="00C02B37" w:rsidRPr="00C84A37" w14:paraId="3206C0C2" w14:textId="77777777" w:rsidTr="001A6B3D">
        <w:tc>
          <w:tcPr>
            <w:tcW w:w="2200" w:type="dxa"/>
            <w:gridSpan w:val="2"/>
            <w:vAlign w:val="center"/>
          </w:tcPr>
          <w:p w14:paraId="613931C0" w14:textId="77777777" w:rsidR="00C02B37" w:rsidRPr="00C84A37" w:rsidRDefault="00C02B37" w:rsidP="001A6B3D">
            <w:pPr>
              <w:rPr>
                <w:b/>
              </w:rPr>
            </w:pPr>
            <w:r>
              <w:rPr>
                <w:b/>
              </w:rPr>
              <w:t>Post-condizioni</w:t>
            </w:r>
          </w:p>
        </w:tc>
        <w:tc>
          <w:tcPr>
            <w:tcW w:w="7654" w:type="dxa"/>
            <w:gridSpan w:val="3"/>
            <w:vAlign w:val="center"/>
          </w:tcPr>
          <w:p w14:paraId="6A368AC8" w14:textId="77777777" w:rsidR="00C02B37" w:rsidRDefault="00C02B37" w:rsidP="001A6B3D">
            <w:pPr>
              <w:pStyle w:val="Paragrafoelenco"/>
              <w:numPr>
                <w:ilvl w:val="0"/>
                <w:numId w:val="7"/>
              </w:numPr>
              <w:ind w:left="714" w:hanging="357"/>
            </w:pPr>
            <w:r>
              <w:t xml:space="preserve">La risposta deve restituire: </w:t>
            </w:r>
          </w:p>
          <w:p w14:paraId="49771A69" w14:textId="77777777" w:rsidR="00C02B37" w:rsidRDefault="00C02B37" w:rsidP="00C02B37">
            <w:pPr>
              <w:pStyle w:val="Paragrafoelenco"/>
              <w:numPr>
                <w:ilvl w:val="0"/>
                <w:numId w:val="21"/>
              </w:numPr>
            </w:pPr>
            <w:r>
              <w:t xml:space="preserve">i dati corretti dell’importo e della causale della posizione caricata nello step TC_ALLINEAMENTO_06 </w:t>
            </w:r>
          </w:p>
          <w:p w14:paraId="793CFC5E" w14:textId="77777777" w:rsidR="00C02B37" w:rsidRDefault="00C02B37" w:rsidP="00C02B37">
            <w:pPr>
              <w:pStyle w:val="Paragrafoelenco"/>
              <w:numPr>
                <w:ilvl w:val="0"/>
                <w:numId w:val="21"/>
              </w:numPr>
            </w:pPr>
            <w:r>
              <w:t>i dati dell’ente censito nello step (TC_CENSIMENTO_01)</w:t>
            </w:r>
          </w:p>
          <w:p w14:paraId="33AA9444" w14:textId="77777777" w:rsidR="00C02B37" w:rsidRDefault="00C02B37" w:rsidP="00C02B37">
            <w:pPr>
              <w:pStyle w:val="Paragrafoelenco"/>
              <w:numPr>
                <w:ilvl w:val="0"/>
                <w:numId w:val="21"/>
              </w:numPr>
            </w:pPr>
            <w:r>
              <w:t>l’iban di accredito censito per il tributo 1 (TC_CENSIMENTO_05)</w:t>
            </w:r>
          </w:p>
        </w:tc>
      </w:tr>
      <w:tr w:rsidR="00C02B37" w:rsidRPr="004C07BA" w14:paraId="03633703" w14:textId="77777777" w:rsidTr="001A6B3D">
        <w:tc>
          <w:tcPr>
            <w:tcW w:w="2200" w:type="dxa"/>
            <w:gridSpan w:val="2"/>
            <w:vAlign w:val="center"/>
          </w:tcPr>
          <w:p w14:paraId="481D93F7" w14:textId="77777777" w:rsidR="00C02B37" w:rsidRPr="00C84A37" w:rsidRDefault="00C02B37" w:rsidP="001A6B3D">
            <w:pPr>
              <w:rPr>
                <w:b/>
              </w:rPr>
            </w:pPr>
            <w:r>
              <w:rPr>
                <w:b/>
              </w:rPr>
              <w:t>Input</w:t>
            </w:r>
          </w:p>
        </w:tc>
        <w:tc>
          <w:tcPr>
            <w:tcW w:w="7654" w:type="dxa"/>
            <w:gridSpan w:val="3"/>
            <w:vAlign w:val="center"/>
          </w:tcPr>
          <w:p w14:paraId="31C23B21" w14:textId="77777777" w:rsidR="00C02B37" w:rsidRPr="004C07BA" w:rsidRDefault="00C02B37" w:rsidP="001A6B3D">
            <w:pPr>
              <w:rPr>
                <w:lang w:val="en-GB"/>
              </w:rPr>
            </w:pPr>
            <w:r w:rsidRPr="00E53BA0">
              <w:rPr>
                <w:lang w:val="en-GB"/>
              </w:rPr>
              <w:t>identificativoDominio=62839520376&amp;identificativoUnivocoVersamento=22000000000005811</w:t>
            </w:r>
          </w:p>
        </w:tc>
      </w:tr>
      <w:tr w:rsidR="00C02B37" w:rsidRPr="00C84A37" w14:paraId="4325C70B" w14:textId="77777777" w:rsidTr="001A6B3D">
        <w:trPr>
          <w:trHeight w:val="540"/>
        </w:trPr>
        <w:tc>
          <w:tcPr>
            <w:tcW w:w="576" w:type="dxa"/>
          </w:tcPr>
          <w:p w14:paraId="10420F49" w14:textId="77777777" w:rsidR="00C02B37" w:rsidRPr="00C84A37" w:rsidRDefault="00C02B37" w:rsidP="001A6B3D">
            <w:pPr>
              <w:rPr>
                <w:b/>
              </w:rPr>
            </w:pPr>
            <w:r w:rsidRPr="00C84A37">
              <w:rPr>
                <w:b/>
              </w:rPr>
              <w:t>Step</w:t>
            </w:r>
          </w:p>
        </w:tc>
        <w:tc>
          <w:tcPr>
            <w:tcW w:w="1624" w:type="dxa"/>
          </w:tcPr>
          <w:p w14:paraId="515128E7" w14:textId="77777777" w:rsidR="00C02B37" w:rsidRPr="00C84A37" w:rsidRDefault="00C02B37" w:rsidP="001A6B3D">
            <w:pPr>
              <w:rPr>
                <w:b/>
              </w:rPr>
            </w:pPr>
            <w:r w:rsidRPr="00C84A37">
              <w:rPr>
                <w:b/>
              </w:rPr>
              <w:t>Azione</w:t>
            </w:r>
          </w:p>
        </w:tc>
        <w:tc>
          <w:tcPr>
            <w:tcW w:w="5413" w:type="dxa"/>
            <w:gridSpan w:val="2"/>
          </w:tcPr>
          <w:p w14:paraId="319B0767" w14:textId="77777777" w:rsidR="00C02B37" w:rsidRPr="00C84A37" w:rsidRDefault="00C02B37" w:rsidP="001A6B3D">
            <w:pPr>
              <w:rPr>
                <w:b/>
              </w:rPr>
            </w:pPr>
            <w:r w:rsidRPr="00C84A37">
              <w:rPr>
                <w:b/>
              </w:rPr>
              <w:t>Risultato atteso</w:t>
            </w:r>
          </w:p>
        </w:tc>
        <w:tc>
          <w:tcPr>
            <w:tcW w:w="2241" w:type="dxa"/>
          </w:tcPr>
          <w:p w14:paraId="2377B9F6" w14:textId="77777777" w:rsidR="00C02B37" w:rsidRPr="00C84A37" w:rsidRDefault="00C02B37" w:rsidP="001A6B3D">
            <w:pPr>
              <w:rPr>
                <w:b/>
              </w:rPr>
            </w:pPr>
            <w:r w:rsidRPr="00C84A37">
              <w:rPr>
                <w:b/>
              </w:rPr>
              <w:t>Esito</w:t>
            </w:r>
          </w:p>
        </w:tc>
      </w:tr>
      <w:tr w:rsidR="00C02B37" w:rsidRPr="00C84A37" w14:paraId="26543F00" w14:textId="77777777" w:rsidTr="001A6B3D">
        <w:trPr>
          <w:trHeight w:val="1800"/>
        </w:trPr>
        <w:tc>
          <w:tcPr>
            <w:tcW w:w="576" w:type="dxa"/>
          </w:tcPr>
          <w:p w14:paraId="1B51BF13" w14:textId="77777777" w:rsidR="00C02B37" w:rsidRPr="00C84A37" w:rsidRDefault="00C02B37" w:rsidP="001A6B3D">
            <w:r>
              <w:t>1</w:t>
            </w:r>
          </w:p>
        </w:tc>
        <w:tc>
          <w:tcPr>
            <w:tcW w:w="1624" w:type="dxa"/>
          </w:tcPr>
          <w:p w14:paraId="2A1BF9B8"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5413" w:type="dxa"/>
            <w:gridSpan w:val="2"/>
          </w:tcPr>
          <w:p w14:paraId="0E47DC11" w14:textId="77777777" w:rsidR="00C02B37" w:rsidRDefault="00C02B37" w:rsidP="001A6B3D">
            <w:pPr>
              <w:shd w:val="clear" w:color="auto" w:fill="FFFFFE"/>
              <w:spacing w:line="240" w:lineRule="atLeast"/>
            </w:pPr>
            <w:r>
              <w:t>{</w:t>
            </w:r>
          </w:p>
          <w:p w14:paraId="75D231F1" w14:textId="77777777" w:rsidR="00C02B37" w:rsidRDefault="00C02B37" w:rsidP="001A6B3D">
            <w:pPr>
              <w:shd w:val="clear" w:color="auto" w:fill="FFFFFE"/>
              <w:spacing w:line="240" w:lineRule="atLeast"/>
            </w:pPr>
            <w:r>
              <w:t xml:space="preserve">   "esito": "OK",</w:t>
            </w:r>
          </w:p>
          <w:p w14:paraId="1BD2EC7B" w14:textId="77777777" w:rsidR="00C02B37" w:rsidRDefault="00C02B37" w:rsidP="001A6B3D">
            <w:pPr>
              <w:shd w:val="clear" w:color="auto" w:fill="FFFFFE"/>
              <w:spacing w:line="240" w:lineRule="atLeast"/>
            </w:pPr>
            <w:r>
              <w:t xml:space="preserve">   "importoSingoloVersamento": 10.3,</w:t>
            </w:r>
          </w:p>
          <w:p w14:paraId="05C6DCF7" w14:textId="77777777" w:rsidR="00C02B37" w:rsidRDefault="00C02B37" w:rsidP="001A6B3D">
            <w:pPr>
              <w:shd w:val="clear" w:color="auto" w:fill="FFFFFE"/>
              <w:spacing w:line="240" w:lineRule="atLeast"/>
            </w:pPr>
            <w:r>
              <w:t xml:space="preserve">   "ibanAccredito": "IT07N0503402801000000000665",</w:t>
            </w:r>
          </w:p>
          <w:p w14:paraId="39179EA3" w14:textId="77777777" w:rsidR="00C02B37" w:rsidRDefault="00C02B37" w:rsidP="001A6B3D">
            <w:pPr>
              <w:shd w:val="clear" w:color="auto" w:fill="FFFFFE"/>
              <w:spacing w:line="240" w:lineRule="atLeast"/>
            </w:pPr>
            <w:r>
              <w:t xml:space="preserve">   "tipoIdentificativoUnivocoBeneficiario": "G",</w:t>
            </w:r>
          </w:p>
          <w:p w14:paraId="5A2DA1D0" w14:textId="77777777" w:rsidR="00C02B37" w:rsidRDefault="00C02B37" w:rsidP="001A6B3D">
            <w:pPr>
              <w:shd w:val="clear" w:color="auto" w:fill="FFFFFE"/>
              <w:spacing w:line="240" w:lineRule="atLeast"/>
            </w:pPr>
            <w:r>
              <w:t xml:space="preserve">   "codiceIdentificativoUnivocoBeneficiario": "62839520376",</w:t>
            </w:r>
          </w:p>
          <w:p w14:paraId="23A59729" w14:textId="77777777" w:rsidR="00C02B37" w:rsidRDefault="00C02B37" w:rsidP="001A6B3D">
            <w:pPr>
              <w:shd w:val="clear" w:color="auto" w:fill="FFFFFE"/>
              <w:spacing w:line="240" w:lineRule="atLeast"/>
            </w:pPr>
            <w:r>
              <w:t xml:space="preserve">   "denominazioneBeneficiario": "Ente di test 62839520376",</w:t>
            </w:r>
          </w:p>
          <w:p w14:paraId="22A4B745" w14:textId="77777777" w:rsidR="00C02B37" w:rsidRDefault="00C02B37" w:rsidP="001A6B3D">
            <w:pPr>
              <w:shd w:val="clear" w:color="auto" w:fill="FFFFFE"/>
              <w:spacing w:line="240" w:lineRule="atLeast"/>
            </w:pPr>
            <w:r>
              <w:t xml:space="preserve">   "causaleVersamento": "Debito 2 CAUSALE1"</w:t>
            </w:r>
          </w:p>
          <w:p w14:paraId="24178E76" w14:textId="77777777" w:rsidR="00C02B37" w:rsidRPr="00C84A37" w:rsidRDefault="00C02B37" w:rsidP="001A6B3D">
            <w:pPr>
              <w:shd w:val="clear" w:color="auto" w:fill="FFFFFE"/>
              <w:spacing w:line="240" w:lineRule="atLeast"/>
            </w:pPr>
            <w:r>
              <w:t>}</w:t>
            </w:r>
          </w:p>
        </w:tc>
        <w:tc>
          <w:tcPr>
            <w:tcW w:w="2241" w:type="dxa"/>
            <w:vAlign w:val="center"/>
          </w:tcPr>
          <w:p w14:paraId="36C107C7"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0901B773" w14:textId="77777777" w:rsidR="00C02B37" w:rsidRPr="005E392C" w:rsidRDefault="00C02B37" w:rsidP="00C02B37"/>
    <w:p w14:paraId="21E75F17" w14:textId="77777777" w:rsidR="00C02B37" w:rsidRDefault="00C02B37" w:rsidP="00C02B37">
      <w:pPr>
        <w:pStyle w:val="Titolo4"/>
      </w:pPr>
      <w:r w:rsidRPr="00A04A39">
        <w:t>TC_</w:t>
      </w:r>
      <w:r>
        <w:t>AUTORIZZAZIONE_05</w:t>
      </w:r>
    </w:p>
    <w:tbl>
      <w:tblPr>
        <w:tblStyle w:val="Grigliatabella"/>
        <w:tblW w:w="9854" w:type="dxa"/>
        <w:tblLook w:val="04A0" w:firstRow="1" w:lastRow="0" w:firstColumn="1" w:lastColumn="0" w:noHBand="0" w:noVBand="1"/>
      </w:tblPr>
      <w:tblGrid>
        <w:gridCol w:w="626"/>
        <w:gridCol w:w="1815"/>
        <w:gridCol w:w="1784"/>
        <w:gridCol w:w="4512"/>
        <w:gridCol w:w="1117"/>
      </w:tblGrid>
      <w:tr w:rsidR="00C02B37" w:rsidRPr="00C84A37" w14:paraId="2A7C5534" w14:textId="77777777" w:rsidTr="001A6B3D">
        <w:trPr>
          <w:gridAfter w:val="2"/>
          <w:wAfter w:w="5629" w:type="dxa"/>
          <w:trHeight w:val="583"/>
        </w:trPr>
        <w:tc>
          <w:tcPr>
            <w:tcW w:w="4225" w:type="dxa"/>
            <w:gridSpan w:val="3"/>
            <w:shd w:val="clear" w:color="auto" w:fill="DEEAF6" w:themeFill="accent1" w:themeFillTint="33"/>
          </w:tcPr>
          <w:p w14:paraId="4437C48E" w14:textId="77777777" w:rsidR="00C02B37" w:rsidRPr="00C84A37" w:rsidRDefault="00C02B37" w:rsidP="001A6B3D">
            <w:pPr>
              <w:rPr>
                <w:b/>
              </w:rPr>
            </w:pPr>
            <w:r w:rsidRPr="00C84A37">
              <w:rPr>
                <w:b/>
              </w:rPr>
              <w:t>TC_</w:t>
            </w:r>
            <w:r>
              <w:rPr>
                <w:b/>
              </w:rPr>
              <w:t>AUTORIZZAZIONE_05</w:t>
            </w:r>
          </w:p>
        </w:tc>
      </w:tr>
      <w:tr w:rsidR="00C02B37" w:rsidRPr="00C84A37" w14:paraId="5E782152" w14:textId="77777777" w:rsidTr="001A6B3D">
        <w:trPr>
          <w:trHeight w:val="550"/>
        </w:trPr>
        <w:tc>
          <w:tcPr>
            <w:tcW w:w="2441" w:type="dxa"/>
            <w:gridSpan w:val="2"/>
          </w:tcPr>
          <w:p w14:paraId="7EDD68A7" w14:textId="77777777" w:rsidR="00C02B37" w:rsidRPr="00C84A37" w:rsidRDefault="00C02B37" w:rsidP="001A6B3D">
            <w:pPr>
              <w:rPr>
                <w:b/>
              </w:rPr>
            </w:pPr>
            <w:r w:rsidRPr="00C84A37">
              <w:rPr>
                <w:b/>
              </w:rPr>
              <w:t>Titolo</w:t>
            </w:r>
          </w:p>
        </w:tc>
        <w:tc>
          <w:tcPr>
            <w:tcW w:w="7413" w:type="dxa"/>
            <w:gridSpan w:val="3"/>
          </w:tcPr>
          <w:p w14:paraId="0F04DACA" w14:textId="77777777" w:rsidR="00C02B37" w:rsidRDefault="00C02B37" w:rsidP="001A6B3D">
            <w:r>
              <w:t>Autorizzazione pagamento posizione caricata su Tributo 2 per debitore 2</w:t>
            </w:r>
          </w:p>
          <w:p w14:paraId="484A1E45" w14:textId="77777777" w:rsidR="00C02B37" w:rsidRPr="00C84A37" w:rsidRDefault="00C02B37" w:rsidP="001A6B3D"/>
        </w:tc>
      </w:tr>
      <w:tr w:rsidR="00C02B37" w:rsidRPr="00C84A37" w14:paraId="0C127A52" w14:textId="77777777" w:rsidTr="001A6B3D">
        <w:trPr>
          <w:trHeight w:val="550"/>
        </w:trPr>
        <w:tc>
          <w:tcPr>
            <w:tcW w:w="2441" w:type="dxa"/>
            <w:gridSpan w:val="2"/>
          </w:tcPr>
          <w:p w14:paraId="41A321FA" w14:textId="77777777" w:rsidR="00C02B37" w:rsidRPr="00C84A37" w:rsidRDefault="00C02B37" w:rsidP="001A6B3D">
            <w:pPr>
              <w:rPr>
                <w:b/>
              </w:rPr>
            </w:pPr>
            <w:r w:rsidRPr="00C84A37">
              <w:rPr>
                <w:b/>
              </w:rPr>
              <w:t>Descrizione</w:t>
            </w:r>
          </w:p>
        </w:tc>
        <w:tc>
          <w:tcPr>
            <w:tcW w:w="7413" w:type="dxa"/>
            <w:gridSpan w:val="3"/>
          </w:tcPr>
          <w:p w14:paraId="2A5B4FD5" w14:textId="77777777" w:rsidR="00C02B37" w:rsidRPr="00C84A37" w:rsidRDefault="00C02B37" w:rsidP="001A6B3D">
            <w:r>
              <w:t xml:space="preserve">La posizione viene autorizzata al pagamento </w:t>
            </w:r>
          </w:p>
        </w:tc>
      </w:tr>
      <w:tr w:rsidR="00C02B37" w:rsidRPr="00C84A37" w14:paraId="12F61A60" w14:textId="77777777" w:rsidTr="001A6B3D">
        <w:trPr>
          <w:trHeight w:val="550"/>
        </w:trPr>
        <w:tc>
          <w:tcPr>
            <w:tcW w:w="2441" w:type="dxa"/>
            <w:gridSpan w:val="2"/>
          </w:tcPr>
          <w:p w14:paraId="3BEB4A65" w14:textId="77777777" w:rsidR="00C02B37" w:rsidRPr="00C84A37" w:rsidRDefault="00C02B37" w:rsidP="001A6B3D">
            <w:pPr>
              <w:rPr>
                <w:b/>
              </w:rPr>
            </w:pPr>
            <w:r>
              <w:rPr>
                <w:b/>
              </w:rPr>
              <w:t>Id Ruolo/Attore</w:t>
            </w:r>
          </w:p>
        </w:tc>
        <w:tc>
          <w:tcPr>
            <w:tcW w:w="7413" w:type="dxa"/>
            <w:gridSpan w:val="3"/>
          </w:tcPr>
          <w:p w14:paraId="4C91DDC8" w14:textId="77777777" w:rsidR="00C02B37" w:rsidRDefault="00C02B37" w:rsidP="001A6B3D">
            <w:r>
              <w:t>002</w:t>
            </w:r>
          </w:p>
        </w:tc>
      </w:tr>
      <w:tr w:rsidR="00C02B37" w:rsidRPr="00C84A37" w14:paraId="66AB4A09" w14:textId="77777777" w:rsidTr="001A6B3D">
        <w:tc>
          <w:tcPr>
            <w:tcW w:w="2441" w:type="dxa"/>
            <w:gridSpan w:val="2"/>
            <w:vAlign w:val="center"/>
          </w:tcPr>
          <w:p w14:paraId="065E8AC1" w14:textId="77777777" w:rsidR="00C02B37" w:rsidRPr="00C84A37" w:rsidRDefault="00C02B37" w:rsidP="001A6B3D">
            <w:pPr>
              <w:rPr>
                <w:b/>
              </w:rPr>
            </w:pPr>
            <w:r w:rsidRPr="00C84A37">
              <w:rPr>
                <w:b/>
              </w:rPr>
              <w:t>Pre-condizioni</w:t>
            </w:r>
          </w:p>
        </w:tc>
        <w:tc>
          <w:tcPr>
            <w:tcW w:w="7413" w:type="dxa"/>
            <w:gridSpan w:val="3"/>
            <w:vAlign w:val="center"/>
          </w:tcPr>
          <w:p w14:paraId="73FDB23A" w14:textId="77777777" w:rsidR="00C02B37" w:rsidRPr="00C84A37" w:rsidRDefault="00C02B37" w:rsidP="001A6B3D">
            <w:pPr>
              <w:pStyle w:val="Paragrafoelenco"/>
              <w:numPr>
                <w:ilvl w:val="0"/>
                <w:numId w:val="7"/>
              </w:numPr>
              <w:ind w:left="714" w:hanging="357"/>
            </w:pPr>
            <w:r>
              <w:t>La posizione oggetto di verifica deve essere stata correttamente inserita nello step TC_ALLINEAMENTO_06</w:t>
            </w:r>
          </w:p>
        </w:tc>
      </w:tr>
      <w:tr w:rsidR="00C02B37" w:rsidRPr="00C84A37" w14:paraId="0E7DCE2F" w14:textId="77777777" w:rsidTr="001A6B3D">
        <w:tc>
          <w:tcPr>
            <w:tcW w:w="2441" w:type="dxa"/>
            <w:gridSpan w:val="2"/>
            <w:vAlign w:val="center"/>
          </w:tcPr>
          <w:p w14:paraId="54443BEC" w14:textId="77777777" w:rsidR="00C02B37" w:rsidRPr="00C84A37" w:rsidRDefault="00C02B37" w:rsidP="001A6B3D">
            <w:pPr>
              <w:rPr>
                <w:b/>
              </w:rPr>
            </w:pPr>
            <w:r>
              <w:rPr>
                <w:b/>
              </w:rPr>
              <w:t>Post-condizioni</w:t>
            </w:r>
          </w:p>
        </w:tc>
        <w:tc>
          <w:tcPr>
            <w:tcW w:w="7413" w:type="dxa"/>
            <w:gridSpan w:val="3"/>
            <w:vAlign w:val="center"/>
          </w:tcPr>
          <w:p w14:paraId="58BBA1DA" w14:textId="77777777" w:rsidR="00C02B37" w:rsidRDefault="00C02B37" w:rsidP="001A6B3D">
            <w:pPr>
              <w:pStyle w:val="Paragrafoelenco"/>
              <w:numPr>
                <w:ilvl w:val="0"/>
                <w:numId w:val="7"/>
              </w:numPr>
              <w:ind w:left="714" w:hanging="357"/>
            </w:pPr>
            <w:r>
              <w:t xml:space="preserve"> La response deve contenere gli stessi dati previsti nello step (TC_AUTORIZZAZIONE_04)</w:t>
            </w:r>
          </w:p>
          <w:p w14:paraId="313D0F39" w14:textId="77777777" w:rsidR="00C02B37" w:rsidRDefault="00C02B37" w:rsidP="001A6B3D">
            <w:pPr>
              <w:pStyle w:val="Paragrafoelenco"/>
              <w:numPr>
                <w:ilvl w:val="0"/>
                <w:numId w:val="7"/>
              </w:numPr>
              <w:ind w:left="714" w:hanging="357"/>
            </w:pPr>
            <w:r>
              <w:t>La posizione non può essere nuovamente pagata</w:t>
            </w:r>
          </w:p>
        </w:tc>
      </w:tr>
      <w:tr w:rsidR="00C02B37" w:rsidRPr="004C07BA" w14:paraId="2CEDE13C" w14:textId="77777777" w:rsidTr="001A6B3D">
        <w:tc>
          <w:tcPr>
            <w:tcW w:w="2441" w:type="dxa"/>
            <w:gridSpan w:val="2"/>
            <w:vAlign w:val="center"/>
          </w:tcPr>
          <w:p w14:paraId="0B5B97B3" w14:textId="77777777" w:rsidR="00C02B37" w:rsidRPr="00C84A37" w:rsidRDefault="00C02B37" w:rsidP="001A6B3D">
            <w:pPr>
              <w:rPr>
                <w:b/>
              </w:rPr>
            </w:pPr>
            <w:r>
              <w:rPr>
                <w:b/>
              </w:rPr>
              <w:t>Input</w:t>
            </w:r>
          </w:p>
        </w:tc>
        <w:tc>
          <w:tcPr>
            <w:tcW w:w="7413" w:type="dxa"/>
            <w:gridSpan w:val="3"/>
            <w:vAlign w:val="center"/>
          </w:tcPr>
          <w:p w14:paraId="53D77176" w14:textId="77777777" w:rsidR="00C02B37" w:rsidRPr="00120F1A" w:rsidRDefault="00C02B37" w:rsidP="001A6B3D"/>
          <w:p w14:paraId="0B28A7FE" w14:textId="77777777" w:rsidR="00C02B37" w:rsidRPr="00094D4E" w:rsidRDefault="00C02B37" w:rsidP="001A6B3D">
            <w:r w:rsidRPr="00094D4E">
              <w:t xml:space="preserve">{ </w:t>
            </w:r>
          </w:p>
          <w:p w14:paraId="31C172DF" w14:textId="77777777" w:rsidR="00C02B37" w:rsidRPr="00094D4E" w:rsidRDefault="00C02B37" w:rsidP="001A6B3D">
            <w:r w:rsidRPr="00094D4E">
              <w:t xml:space="preserve"> "identificativoDominio":"62839520376",</w:t>
            </w:r>
          </w:p>
          <w:p w14:paraId="6560A64F" w14:textId="77777777" w:rsidR="00C02B37" w:rsidRPr="00094D4E" w:rsidRDefault="00C02B37" w:rsidP="001A6B3D">
            <w:r w:rsidRPr="00094D4E">
              <w:t xml:space="preserve"> "identificativoUnivocoVersamento":"22000000000005811",</w:t>
            </w:r>
          </w:p>
          <w:p w14:paraId="47D9019C" w14:textId="77777777" w:rsidR="00C02B37" w:rsidRPr="00094D4E" w:rsidRDefault="00C02B37" w:rsidP="001A6B3D">
            <w:r w:rsidRPr="00094D4E">
              <w:lastRenderedPageBreak/>
              <w:t xml:space="preserve"> "importoSingoloVersamento": "10.3",</w:t>
            </w:r>
          </w:p>
          <w:p w14:paraId="6B1FA080" w14:textId="77777777" w:rsidR="00C02B37" w:rsidRPr="00094D4E" w:rsidRDefault="00C02B37" w:rsidP="001A6B3D">
            <w:r w:rsidRPr="00094D4E">
              <w:t xml:space="preserve"> "codiceContestoPagamento": "CCP22000000000005811"</w:t>
            </w:r>
          </w:p>
          <w:p w14:paraId="375D3EBE" w14:textId="77777777" w:rsidR="00C02B37" w:rsidRPr="004C07BA" w:rsidRDefault="00C02B37" w:rsidP="001A6B3D">
            <w:pPr>
              <w:rPr>
                <w:lang w:val="en-GB"/>
              </w:rPr>
            </w:pPr>
            <w:r w:rsidRPr="00094D4E">
              <w:rPr>
                <w:lang w:val="en-GB"/>
              </w:rPr>
              <w:t>}</w:t>
            </w:r>
          </w:p>
          <w:p w14:paraId="0F3CDCC3" w14:textId="77777777" w:rsidR="00C02B37" w:rsidRPr="004C07BA" w:rsidRDefault="00C02B37" w:rsidP="001A6B3D">
            <w:pPr>
              <w:rPr>
                <w:lang w:val="en-GB"/>
              </w:rPr>
            </w:pPr>
          </w:p>
        </w:tc>
      </w:tr>
      <w:tr w:rsidR="00C02B37" w:rsidRPr="00C84A37" w14:paraId="6002ADBA" w14:textId="77777777" w:rsidTr="001A6B3D">
        <w:trPr>
          <w:trHeight w:val="540"/>
        </w:trPr>
        <w:tc>
          <w:tcPr>
            <w:tcW w:w="626" w:type="dxa"/>
          </w:tcPr>
          <w:p w14:paraId="3CE67DB5" w14:textId="77777777" w:rsidR="00C02B37" w:rsidRPr="00C84A37" w:rsidRDefault="00C02B37" w:rsidP="001A6B3D">
            <w:pPr>
              <w:rPr>
                <w:b/>
              </w:rPr>
            </w:pPr>
            <w:r w:rsidRPr="00C84A37">
              <w:rPr>
                <w:b/>
              </w:rPr>
              <w:lastRenderedPageBreak/>
              <w:t>Step</w:t>
            </w:r>
          </w:p>
        </w:tc>
        <w:tc>
          <w:tcPr>
            <w:tcW w:w="1815" w:type="dxa"/>
          </w:tcPr>
          <w:p w14:paraId="71716A75" w14:textId="77777777" w:rsidR="00C02B37" w:rsidRPr="00C84A37" w:rsidRDefault="00C02B37" w:rsidP="001A6B3D">
            <w:pPr>
              <w:rPr>
                <w:b/>
              </w:rPr>
            </w:pPr>
            <w:r w:rsidRPr="00C84A37">
              <w:rPr>
                <w:b/>
              </w:rPr>
              <w:t>Azione</w:t>
            </w:r>
          </w:p>
        </w:tc>
        <w:tc>
          <w:tcPr>
            <w:tcW w:w="6296" w:type="dxa"/>
            <w:gridSpan w:val="2"/>
          </w:tcPr>
          <w:p w14:paraId="270E0550" w14:textId="77777777" w:rsidR="00C02B37" w:rsidRPr="00C84A37" w:rsidRDefault="00C02B37" w:rsidP="001A6B3D">
            <w:pPr>
              <w:rPr>
                <w:b/>
              </w:rPr>
            </w:pPr>
            <w:r w:rsidRPr="00C84A37">
              <w:rPr>
                <w:b/>
              </w:rPr>
              <w:t>Risultato atteso</w:t>
            </w:r>
          </w:p>
        </w:tc>
        <w:tc>
          <w:tcPr>
            <w:tcW w:w="1117" w:type="dxa"/>
          </w:tcPr>
          <w:p w14:paraId="5FEE9CCF" w14:textId="77777777" w:rsidR="00C02B37" w:rsidRPr="00C84A37" w:rsidRDefault="00C02B37" w:rsidP="001A6B3D">
            <w:pPr>
              <w:rPr>
                <w:b/>
              </w:rPr>
            </w:pPr>
            <w:r w:rsidRPr="00C84A37">
              <w:rPr>
                <w:b/>
              </w:rPr>
              <w:t>Esito</w:t>
            </w:r>
          </w:p>
        </w:tc>
      </w:tr>
      <w:tr w:rsidR="00C02B37" w:rsidRPr="00C84A37" w14:paraId="523978F1" w14:textId="77777777" w:rsidTr="001A6B3D">
        <w:trPr>
          <w:trHeight w:val="1800"/>
        </w:trPr>
        <w:tc>
          <w:tcPr>
            <w:tcW w:w="626" w:type="dxa"/>
          </w:tcPr>
          <w:p w14:paraId="61CFB46D" w14:textId="77777777" w:rsidR="00C02B37" w:rsidRPr="00C84A37" w:rsidRDefault="00C02B37" w:rsidP="001A6B3D">
            <w:r>
              <w:t>1</w:t>
            </w:r>
          </w:p>
        </w:tc>
        <w:tc>
          <w:tcPr>
            <w:tcW w:w="1815" w:type="dxa"/>
          </w:tcPr>
          <w:p w14:paraId="78499D19"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3B1CD0AD" w14:textId="77777777" w:rsidR="00C02B37" w:rsidRDefault="00C02B37" w:rsidP="001A6B3D">
            <w:pPr>
              <w:shd w:val="clear" w:color="auto" w:fill="FFFFFE"/>
              <w:spacing w:line="240" w:lineRule="atLeast"/>
            </w:pPr>
            <w:r>
              <w:t>{</w:t>
            </w:r>
          </w:p>
          <w:p w14:paraId="5B7E5BC8" w14:textId="77777777" w:rsidR="00C02B37" w:rsidRDefault="00C02B37" w:rsidP="001A6B3D">
            <w:pPr>
              <w:shd w:val="clear" w:color="auto" w:fill="FFFFFE"/>
              <w:spacing w:line="240" w:lineRule="atLeast"/>
            </w:pPr>
            <w:r>
              <w:t xml:space="preserve">   "esito": "OK",</w:t>
            </w:r>
          </w:p>
          <w:p w14:paraId="1993E6D1" w14:textId="77777777" w:rsidR="00C02B37" w:rsidRDefault="00C02B37" w:rsidP="001A6B3D">
            <w:pPr>
              <w:shd w:val="clear" w:color="auto" w:fill="FFFFFE"/>
              <w:spacing w:line="240" w:lineRule="atLeast"/>
            </w:pPr>
            <w:r>
              <w:t xml:space="preserve">   "importoSingoloVersamento": 10.3,</w:t>
            </w:r>
          </w:p>
          <w:p w14:paraId="5A0AADA0" w14:textId="77777777" w:rsidR="00C02B37" w:rsidRDefault="00C02B37" w:rsidP="001A6B3D">
            <w:pPr>
              <w:shd w:val="clear" w:color="auto" w:fill="FFFFFE"/>
              <w:spacing w:line="240" w:lineRule="atLeast"/>
            </w:pPr>
            <w:r>
              <w:t xml:space="preserve">   "ibanAccredito": "IT07N0503402801000000000665",</w:t>
            </w:r>
          </w:p>
          <w:p w14:paraId="66B3BAD3" w14:textId="77777777" w:rsidR="00C02B37" w:rsidRDefault="00C02B37" w:rsidP="001A6B3D">
            <w:pPr>
              <w:shd w:val="clear" w:color="auto" w:fill="FFFFFE"/>
              <w:spacing w:line="240" w:lineRule="atLeast"/>
            </w:pPr>
            <w:r>
              <w:t xml:space="preserve">   "tipoIdentificativoUnivocoBeneficiario": "G",</w:t>
            </w:r>
          </w:p>
          <w:p w14:paraId="1813197B" w14:textId="77777777" w:rsidR="00C02B37" w:rsidRDefault="00C02B37" w:rsidP="001A6B3D">
            <w:pPr>
              <w:shd w:val="clear" w:color="auto" w:fill="FFFFFE"/>
              <w:spacing w:line="240" w:lineRule="atLeast"/>
            </w:pPr>
            <w:r>
              <w:t xml:space="preserve">   "codiceIdentificativoUnivocoBeneficiario": "62839520376",</w:t>
            </w:r>
          </w:p>
          <w:p w14:paraId="2FC53B95" w14:textId="77777777" w:rsidR="00C02B37" w:rsidRDefault="00C02B37" w:rsidP="001A6B3D">
            <w:pPr>
              <w:shd w:val="clear" w:color="auto" w:fill="FFFFFE"/>
              <w:spacing w:line="240" w:lineRule="atLeast"/>
            </w:pPr>
            <w:r>
              <w:t xml:space="preserve">   "denominazioneBeneficiario": "Ente di test 62839520376",</w:t>
            </w:r>
          </w:p>
          <w:p w14:paraId="3C8B89F0" w14:textId="77777777" w:rsidR="00C02B37" w:rsidRDefault="00C02B37" w:rsidP="001A6B3D">
            <w:pPr>
              <w:shd w:val="clear" w:color="auto" w:fill="FFFFFE"/>
              <w:spacing w:line="240" w:lineRule="atLeast"/>
            </w:pPr>
            <w:r>
              <w:t xml:space="preserve">   "causaleVersamento": "Debito 2 CAUSALE1"</w:t>
            </w:r>
          </w:p>
          <w:p w14:paraId="5037889D" w14:textId="77777777" w:rsidR="00C02B37" w:rsidRPr="00C84A37" w:rsidRDefault="00C02B37" w:rsidP="001A6B3D">
            <w:pPr>
              <w:shd w:val="clear" w:color="auto" w:fill="FFFFFE"/>
              <w:spacing w:line="240" w:lineRule="atLeast"/>
            </w:pPr>
            <w:r>
              <w:t>}</w:t>
            </w:r>
          </w:p>
        </w:tc>
        <w:tc>
          <w:tcPr>
            <w:tcW w:w="1117" w:type="dxa"/>
            <w:vAlign w:val="center"/>
          </w:tcPr>
          <w:p w14:paraId="7D80D35C"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01E18D98" w14:textId="77777777" w:rsidR="00C02B37" w:rsidRPr="005E392C" w:rsidRDefault="00C02B37" w:rsidP="00C02B37"/>
    <w:p w14:paraId="4501C41B" w14:textId="77777777" w:rsidR="00C02B37" w:rsidRPr="005E392C" w:rsidRDefault="00C02B37" w:rsidP="00C02B37"/>
    <w:p w14:paraId="6FCD0903" w14:textId="77777777" w:rsidR="00C02B37" w:rsidRDefault="00C02B37" w:rsidP="00C02B37">
      <w:pPr>
        <w:pStyle w:val="Titolo3"/>
      </w:pPr>
      <w:bookmarkStart w:id="59" w:name="_Toc36115876"/>
      <w:bookmarkStart w:id="60" w:name="_Toc60676803"/>
      <w:r>
        <w:t>Sezione: Ricezione ricevuta telematica</w:t>
      </w:r>
      <w:bookmarkEnd w:id="59"/>
      <w:bookmarkEnd w:id="60"/>
    </w:p>
    <w:p w14:paraId="27DFBAB1" w14:textId="77777777" w:rsidR="00C02B37" w:rsidRDefault="00C02B37" w:rsidP="00C02B37">
      <w:pPr>
        <w:pStyle w:val="Titolo4"/>
      </w:pPr>
      <w:r w:rsidRPr="00A04A39">
        <w:t>TC_</w:t>
      </w:r>
      <w:r>
        <w:t>RICEVUTA_01</w:t>
      </w:r>
    </w:p>
    <w:tbl>
      <w:tblPr>
        <w:tblStyle w:val="Grigliatabella"/>
        <w:tblW w:w="9854" w:type="dxa"/>
        <w:tblLook w:val="04A0" w:firstRow="1" w:lastRow="0" w:firstColumn="1" w:lastColumn="0" w:noHBand="0" w:noVBand="1"/>
      </w:tblPr>
      <w:tblGrid>
        <w:gridCol w:w="329"/>
        <w:gridCol w:w="659"/>
        <w:gridCol w:w="2604"/>
        <w:gridCol w:w="3445"/>
        <w:gridCol w:w="3043"/>
      </w:tblGrid>
      <w:tr w:rsidR="00C02B37" w:rsidRPr="00C84A37" w14:paraId="0F50BB23" w14:textId="77777777" w:rsidTr="001A6B3D">
        <w:trPr>
          <w:gridAfter w:val="2"/>
          <w:wAfter w:w="6408" w:type="dxa"/>
          <w:trHeight w:val="583"/>
        </w:trPr>
        <w:tc>
          <w:tcPr>
            <w:tcW w:w="3446" w:type="dxa"/>
            <w:gridSpan w:val="3"/>
            <w:shd w:val="clear" w:color="auto" w:fill="DEEAF6" w:themeFill="accent1" w:themeFillTint="33"/>
          </w:tcPr>
          <w:p w14:paraId="4D09E2DB" w14:textId="77777777" w:rsidR="00C02B37" w:rsidRPr="00C84A37" w:rsidRDefault="00C02B37" w:rsidP="001A6B3D">
            <w:pPr>
              <w:rPr>
                <w:b/>
              </w:rPr>
            </w:pPr>
            <w:r w:rsidRPr="00C84A37">
              <w:rPr>
                <w:b/>
              </w:rPr>
              <w:t>TC_</w:t>
            </w:r>
            <w:r>
              <w:rPr>
                <w:b/>
              </w:rPr>
              <w:t>RICEVUTA_01</w:t>
            </w:r>
          </w:p>
        </w:tc>
      </w:tr>
      <w:tr w:rsidR="00C02B37" w:rsidRPr="00C84A37" w14:paraId="7433DACF" w14:textId="77777777" w:rsidTr="001A6B3D">
        <w:trPr>
          <w:trHeight w:val="550"/>
        </w:trPr>
        <w:tc>
          <w:tcPr>
            <w:tcW w:w="975" w:type="dxa"/>
            <w:gridSpan w:val="2"/>
          </w:tcPr>
          <w:p w14:paraId="2727DD72" w14:textId="77777777" w:rsidR="00C02B37" w:rsidRPr="00C84A37" w:rsidRDefault="00C02B37" w:rsidP="001A6B3D">
            <w:pPr>
              <w:rPr>
                <w:b/>
              </w:rPr>
            </w:pPr>
            <w:r w:rsidRPr="00C84A37">
              <w:rPr>
                <w:b/>
              </w:rPr>
              <w:t>Titolo</w:t>
            </w:r>
          </w:p>
        </w:tc>
        <w:tc>
          <w:tcPr>
            <w:tcW w:w="8879" w:type="dxa"/>
            <w:gridSpan w:val="3"/>
          </w:tcPr>
          <w:p w14:paraId="3F672CF0" w14:textId="77777777" w:rsidR="00C02B37" w:rsidRPr="00C84A37" w:rsidRDefault="00C02B37" w:rsidP="001A6B3D">
            <w:r>
              <w:rPr>
                <w:sz w:val="20"/>
                <w:szCs w:val="20"/>
              </w:rPr>
              <w:t>Ricezione della ricevuta telematica del pagamento autorizzato sul Tributo 2</w:t>
            </w:r>
          </w:p>
        </w:tc>
      </w:tr>
      <w:tr w:rsidR="00C02B37" w:rsidRPr="00C84A37" w14:paraId="430219CA" w14:textId="77777777" w:rsidTr="001A6B3D">
        <w:trPr>
          <w:trHeight w:val="550"/>
        </w:trPr>
        <w:tc>
          <w:tcPr>
            <w:tcW w:w="975" w:type="dxa"/>
            <w:gridSpan w:val="2"/>
          </w:tcPr>
          <w:p w14:paraId="045E3F6C" w14:textId="77777777" w:rsidR="00C02B37" w:rsidRPr="00C84A37" w:rsidRDefault="00C02B37" w:rsidP="001A6B3D">
            <w:pPr>
              <w:rPr>
                <w:b/>
              </w:rPr>
            </w:pPr>
            <w:r w:rsidRPr="00C84A37">
              <w:rPr>
                <w:b/>
              </w:rPr>
              <w:t>Descrizione</w:t>
            </w:r>
          </w:p>
        </w:tc>
        <w:tc>
          <w:tcPr>
            <w:tcW w:w="8879" w:type="dxa"/>
            <w:gridSpan w:val="3"/>
          </w:tcPr>
          <w:p w14:paraId="2EB3CE67" w14:textId="77777777" w:rsidR="00C02B37" w:rsidRPr="00C84A37" w:rsidRDefault="00C02B37" w:rsidP="001A6B3D">
            <w:r>
              <w:t xml:space="preserve">La ricevuta ottenuta dal nodo dei pagamenti è trasmessa a GePos e registrata in base dati  </w:t>
            </w:r>
          </w:p>
        </w:tc>
      </w:tr>
      <w:tr w:rsidR="00C02B37" w:rsidRPr="00C84A37" w14:paraId="38468917" w14:textId="77777777" w:rsidTr="001A6B3D">
        <w:trPr>
          <w:trHeight w:val="550"/>
        </w:trPr>
        <w:tc>
          <w:tcPr>
            <w:tcW w:w="975" w:type="dxa"/>
            <w:gridSpan w:val="2"/>
          </w:tcPr>
          <w:p w14:paraId="42A42217" w14:textId="77777777" w:rsidR="00C02B37" w:rsidRPr="00C84A37" w:rsidRDefault="00C02B37" w:rsidP="001A6B3D">
            <w:pPr>
              <w:rPr>
                <w:b/>
              </w:rPr>
            </w:pPr>
            <w:r>
              <w:rPr>
                <w:b/>
              </w:rPr>
              <w:t>Id Ruolo/Attore</w:t>
            </w:r>
          </w:p>
        </w:tc>
        <w:tc>
          <w:tcPr>
            <w:tcW w:w="8879" w:type="dxa"/>
            <w:gridSpan w:val="3"/>
          </w:tcPr>
          <w:p w14:paraId="2DBC9FAD" w14:textId="77777777" w:rsidR="00C02B37" w:rsidRDefault="00C02B37" w:rsidP="001A6B3D">
            <w:r>
              <w:t>002</w:t>
            </w:r>
          </w:p>
        </w:tc>
      </w:tr>
      <w:tr w:rsidR="00C02B37" w:rsidRPr="00C84A37" w14:paraId="4C49CC6F" w14:textId="77777777" w:rsidTr="001A6B3D">
        <w:tc>
          <w:tcPr>
            <w:tcW w:w="975" w:type="dxa"/>
            <w:gridSpan w:val="2"/>
            <w:vAlign w:val="center"/>
          </w:tcPr>
          <w:p w14:paraId="0505F7A6" w14:textId="77777777" w:rsidR="00C02B37" w:rsidRPr="00C84A37" w:rsidRDefault="00C02B37" w:rsidP="001A6B3D">
            <w:pPr>
              <w:rPr>
                <w:b/>
              </w:rPr>
            </w:pPr>
            <w:r w:rsidRPr="00C84A37">
              <w:rPr>
                <w:b/>
              </w:rPr>
              <w:t>Pre-condizioni</w:t>
            </w:r>
          </w:p>
        </w:tc>
        <w:tc>
          <w:tcPr>
            <w:tcW w:w="8879" w:type="dxa"/>
            <w:gridSpan w:val="3"/>
            <w:vAlign w:val="center"/>
          </w:tcPr>
          <w:p w14:paraId="50FA48EF" w14:textId="77777777" w:rsidR="00C02B37" w:rsidRDefault="00C02B37" w:rsidP="001A6B3D">
            <w:pPr>
              <w:pStyle w:val="Paragrafoelenco"/>
              <w:numPr>
                <w:ilvl w:val="0"/>
                <w:numId w:val="7"/>
              </w:numPr>
              <w:ind w:left="714" w:hanging="357"/>
            </w:pPr>
            <w:r>
              <w:t>La posizione deve essere stata autorizzata al pagamento su GePos (TC_AUTORIZZAZIONE_05)</w:t>
            </w:r>
          </w:p>
          <w:p w14:paraId="2CCCEA6B" w14:textId="77777777" w:rsidR="00C02B37" w:rsidRPr="00C84A37" w:rsidRDefault="00C02B37" w:rsidP="001A6B3D">
            <w:pPr>
              <w:pStyle w:val="Paragrafoelenco"/>
              <w:numPr>
                <w:ilvl w:val="0"/>
                <w:numId w:val="7"/>
              </w:numPr>
              <w:ind w:left="714" w:hanging="357"/>
            </w:pPr>
            <w:r>
              <w:t>La posizione deve essere stata pagata sul nodo dei pagamenti</w:t>
            </w:r>
          </w:p>
        </w:tc>
      </w:tr>
      <w:tr w:rsidR="00C02B37" w:rsidRPr="00C84A37" w14:paraId="41DCADBB" w14:textId="77777777" w:rsidTr="001A6B3D">
        <w:tc>
          <w:tcPr>
            <w:tcW w:w="975" w:type="dxa"/>
            <w:gridSpan w:val="2"/>
            <w:vAlign w:val="center"/>
          </w:tcPr>
          <w:p w14:paraId="463495B1" w14:textId="77777777" w:rsidR="00C02B37" w:rsidRPr="00C84A37" w:rsidRDefault="00C02B37" w:rsidP="001A6B3D">
            <w:pPr>
              <w:rPr>
                <w:b/>
              </w:rPr>
            </w:pPr>
            <w:r>
              <w:rPr>
                <w:b/>
              </w:rPr>
              <w:t>Post-condizioni</w:t>
            </w:r>
          </w:p>
        </w:tc>
        <w:tc>
          <w:tcPr>
            <w:tcW w:w="8879" w:type="dxa"/>
            <w:gridSpan w:val="3"/>
            <w:vAlign w:val="center"/>
          </w:tcPr>
          <w:p w14:paraId="6A5F7932" w14:textId="77777777" w:rsidR="00C02B37" w:rsidRDefault="00C02B37" w:rsidP="001A6B3D">
            <w:pPr>
              <w:pStyle w:val="Paragrafoelenco"/>
              <w:numPr>
                <w:ilvl w:val="0"/>
                <w:numId w:val="7"/>
              </w:numPr>
              <w:ind w:left="714" w:hanging="357"/>
            </w:pPr>
            <w:r>
              <w:t>La ricevuta e i dati del pagamento contenuti vengono salvati sulla base dati GePos</w:t>
            </w:r>
          </w:p>
          <w:p w14:paraId="6BB96175" w14:textId="77777777" w:rsidR="00C02B37" w:rsidRDefault="00C02B37" w:rsidP="001A6B3D">
            <w:pPr>
              <w:pStyle w:val="Paragrafoelenco"/>
              <w:numPr>
                <w:ilvl w:val="0"/>
                <w:numId w:val="7"/>
              </w:numPr>
              <w:ind w:left="714" w:hanging="357"/>
            </w:pPr>
            <w:r>
              <w:t>Contestualmente deve essere generata l’informativa di pagamento di pagamento eseguito TC_INFORMATIVA_02</w:t>
            </w:r>
          </w:p>
        </w:tc>
      </w:tr>
      <w:tr w:rsidR="00C02B37" w:rsidRPr="004C07BA" w14:paraId="0CD7AAC5" w14:textId="77777777" w:rsidTr="001A6B3D">
        <w:tc>
          <w:tcPr>
            <w:tcW w:w="975" w:type="dxa"/>
            <w:gridSpan w:val="2"/>
            <w:vAlign w:val="center"/>
          </w:tcPr>
          <w:p w14:paraId="4A01ABE2" w14:textId="77777777" w:rsidR="00C02B37" w:rsidRPr="00C84A37" w:rsidRDefault="00C02B37" w:rsidP="001A6B3D">
            <w:pPr>
              <w:rPr>
                <w:b/>
              </w:rPr>
            </w:pPr>
            <w:r>
              <w:rPr>
                <w:b/>
              </w:rPr>
              <w:t>Input</w:t>
            </w:r>
          </w:p>
        </w:tc>
        <w:tc>
          <w:tcPr>
            <w:tcW w:w="8879" w:type="dxa"/>
            <w:gridSpan w:val="3"/>
            <w:vAlign w:val="center"/>
          </w:tcPr>
          <w:p w14:paraId="3D2BEBD9" w14:textId="77777777" w:rsidR="00C02B37" w:rsidRDefault="00C02B37" w:rsidP="001A6B3D">
            <w:r>
              <w:t xml:space="preserve">{ </w:t>
            </w:r>
          </w:p>
          <w:p w14:paraId="5903A924" w14:textId="77777777" w:rsidR="00C02B37" w:rsidRDefault="00C02B37" w:rsidP="001A6B3D">
            <w:r>
              <w:t xml:space="preserve"> "identificativoDominio":"62839520376",</w:t>
            </w:r>
          </w:p>
          <w:p w14:paraId="7C7CA497" w14:textId="77777777" w:rsidR="00C02B37" w:rsidRDefault="00C02B37" w:rsidP="001A6B3D">
            <w:r>
              <w:t xml:space="preserve"> "identificativoUnivocoVersamento":"22000000000005811",</w:t>
            </w:r>
          </w:p>
          <w:p w14:paraId="54C31EE1" w14:textId="77777777" w:rsidR="00C02B37" w:rsidRDefault="00C02B37" w:rsidP="001A6B3D">
            <w:r>
              <w:t xml:space="preserve"> "ricevutaTelematica": "PD94bWwgdmVyc2lvbj0iMS4wIiBlbmNvZGluZz0iVVRGLTgiIHN0YW5kYWxvbmU9InllcyI/PjxSVCB4bWxucz0iaHR0cDovL3d3dy5kaWdpdHBhLmdvdi5pdC9zY2hlbWFzLzIwMTEvUGFnYW1lbnRpLyI+PHZlcnNpb25lT2dnZXR0bz42LjIuMDwvdmVyc2lvbmVPZ2dldHRvPjxkb21pbmlvPjxpZGVudGlmaWNhdGl2b0RvbWluaW8+NjI4Mzk1MjAzNzY8L2lkZW50aWZpY2F0aXZvRG9taW5pbz48aWRlbnRpZmljYXR</w:t>
            </w:r>
            <w:r>
              <w:lastRenderedPageBreak/>
              <w:t>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",</w:t>
            </w:r>
          </w:p>
          <w:p w14:paraId="5C84787A" w14:textId="77777777" w:rsidR="00C02B37" w:rsidRDefault="00C02B37" w:rsidP="001A6B3D">
            <w:r>
              <w:t xml:space="preserve"> "codiceContestoPagamento": "CCP220000000000058112"</w:t>
            </w:r>
          </w:p>
          <w:p w14:paraId="610EB8E2" w14:textId="77777777" w:rsidR="00C02B37" w:rsidRPr="006C1118" w:rsidRDefault="00C02B37" w:rsidP="001A6B3D">
            <w:r>
              <w:t>}</w:t>
            </w:r>
          </w:p>
        </w:tc>
      </w:tr>
      <w:tr w:rsidR="00C02B37" w:rsidRPr="00C84A37" w14:paraId="5470C39F" w14:textId="77777777" w:rsidTr="001A6B3D">
        <w:trPr>
          <w:trHeight w:val="540"/>
        </w:trPr>
        <w:tc>
          <w:tcPr>
            <w:tcW w:w="327" w:type="dxa"/>
          </w:tcPr>
          <w:p w14:paraId="48BEF3EC" w14:textId="77777777" w:rsidR="00C02B37" w:rsidRPr="00C84A37" w:rsidRDefault="00C02B37" w:rsidP="001A6B3D">
            <w:pPr>
              <w:rPr>
                <w:b/>
              </w:rPr>
            </w:pPr>
            <w:r w:rsidRPr="00C84A37">
              <w:rPr>
                <w:b/>
              </w:rPr>
              <w:lastRenderedPageBreak/>
              <w:t>Step</w:t>
            </w:r>
          </w:p>
        </w:tc>
        <w:tc>
          <w:tcPr>
            <w:tcW w:w="648" w:type="dxa"/>
          </w:tcPr>
          <w:p w14:paraId="60A092F4" w14:textId="77777777" w:rsidR="00C02B37" w:rsidRPr="00C84A37" w:rsidRDefault="00C02B37" w:rsidP="001A6B3D">
            <w:pPr>
              <w:rPr>
                <w:b/>
              </w:rPr>
            </w:pPr>
            <w:r w:rsidRPr="00C84A37">
              <w:rPr>
                <w:b/>
              </w:rPr>
              <w:t>Azione</w:t>
            </w:r>
          </w:p>
        </w:tc>
        <w:tc>
          <w:tcPr>
            <w:tcW w:w="6223" w:type="dxa"/>
            <w:gridSpan w:val="2"/>
          </w:tcPr>
          <w:p w14:paraId="0B327BE7" w14:textId="77777777" w:rsidR="00C02B37" w:rsidRPr="00C84A37" w:rsidRDefault="00C02B37" w:rsidP="001A6B3D">
            <w:pPr>
              <w:rPr>
                <w:b/>
              </w:rPr>
            </w:pPr>
            <w:r w:rsidRPr="00C84A37">
              <w:rPr>
                <w:b/>
              </w:rPr>
              <w:t>Risultato atteso</w:t>
            </w:r>
          </w:p>
        </w:tc>
        <w:tc>
          <w:tcPr>
            <w:tcW w:w="2656" w:type="dxa"/>
          </w:tcPr>
          <w:p w14:paraId="2AC7F78E" w14:textId="77777777" w:rsidR="00C02B37" w:rsidRPr="00C84A37" w:rsidRDefault="00C02B37" w:rsidP="001A6B3D">
            <w:pPr>
              <w:rPr>
                <w:b/>
              </w:rPr>
            </w:pPr>
            <w:r w:rsidRPr="00C84A37">
              <w:rPr>
                <w:b/>
              </w:rPr>
              <w:t>Esito</w:t>
            </w:r>
          </w:p>
        </w:tc>
      </w:tr>
      <w:tr w:rsidR="00C02B37" w:rsidRPr="00C84A37" w14:paraId="4E986FC1" w14:textId="77777777" w:rsidTr="001A6B3D">
        <w:trPr>
          <w:trHeight w:val="1800"/>
        </w:trPr>
        <w:tc>
          <w:tcPr>
            <w:tcW w:w="327" w:type="dxa"/>
          </w:tcPr>
          <w:p w14:paraId="050D9E15" w14:textId="77777777" w:rsidR="00C02B37" w:rsidRPr="00C84A37" w:rsidRDefault="00C02B37" w:rsidP="001A6B3D">
            <w:r>
              <w:lastRenderedPageBreak/>
              <w:t>1</w:t>
            </w:r>
          </w:p>
        </w:tc>
        <w:tc>
          <w:tcPr>
            <w:tcW w:w="648" w:type="dxa"/>
          </w:tcPr>
          <w:p w14:paraId="76762DA5"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23" w:type="dxa"/>
            <w:gridSpan w:val="2"/>
          </w:tcPr>
          <w:p w14:paraId="2EC1FE9D" w14:textId="77777777" w:rsidR="00C02B37" w:rsidRPr="00C84A37" w:rsidRDefault="00C02B37" w:rsidP="001A6B3D">
            <w:pPr>
              <w:shd w:val="clear" w:color="auto" w:fill="FFFFFE"/>
              <w:spacing w:line="240" w:lineRule="atLeast"/>
            </w:pPr>
            <w:r w:rsidRPr="006C1118">
              <w:t>{"esito": "OK"}</w:t>
            </w:r>
          </w:p>
        </w:tc>
        <w:tc>
          <w:tcPr>
            <w:tcW w:w="2656" w:type="dxa"/>
            <w:vAlign w:val="center"/>
          </w:tcPr>
          <w:p w14:paraId="6351A79F"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490415A8" w14:textId="77777777" w:rsidR="00C02B37" w:rsidRDefault="00C02B37" w:rsidP="00C02B37"/>
    <w:p w14:paraId="3CBFA001" w14:textId="77777777" w:rsidR="00C02B37" w:rsidRPr="009C0F49" w:rsidRDefault="00C02B37" w:rsidP="00C02B37"/>
    <w:p w14:paraId="1E6A1544" w14:textId="77777777" w:rsidR="00C02B37" w:rsidRDefault="00C02B37" w:rsidP="00C02B37">
      <w:pPr>
        <w:pStyle w:val="Titolo3"/>
      </w:pPr>
      <w:bookmarkStart w:id="61" w:name="_Toc36115877"/>
      <w:bookmarkStart w:id="62" w:name="_Toc60676804"/>
      <w:r>
        <w:t>Sezione: Verifica stato di esecuzione del pagamento</w:t>
      </w:r>
      <w:bookmarkEnd w:id="61"/>
      <w:bookmarkEnd w:id="62"/>
    </w:p>
    <w:p w14:paraId="66BE8F71" w14:textId="77777777" w:rsidR="00C02B37" w:rsidRDefault="00C02B37" w:rsidP="00C02B37">
      <w:pPr>
        <w:pStyle w:val="Titolo4"/>
      </w:pPr>
      <w:r w:rsidRPr="00A04A39">
        <w:t>TC_</w:t>
      </w:r>
      <w:r>
        <w:t>VERIFICA_01</w:t>
      </w:r>
    </w:p>
    <w:tbl>
      <w:tblPr>
        <w:tblStyle w:val="Grigliatabella"/>
        <w:tblW w:w="9854" w:type="dxa"/>
        <w:tblLook w:val="04A0" w:firstRow="1" w:lastRow="0" w:firstColumn="1" w:lastColumn="0" w:noHBand="0" w:noVBand="1"/>
      </w:tblPr>
      <w:tblGrid>
        <w:gridCol w:w="617"/>
        <w:gridCol w:w="1778"/>
        <w:gridCol w:w="3207"/>
        <w:gridCol w:w="3521"/>
        <w:gridCol w:w="957"/>
      </w:tblGrid>
      <w:tr w:rsidR="00C02B37" w:rsidRPr="00C84A37" w14:paraId="70BEBF02" w14:textId="77777777" w:rsidTr="001A6B3D">
        <w:trPr>
          <w:gridAfter w:val="2"/>
          <w:wAfter w:w="4763" w:type="dxa"/>
          <w:trHeight w:val="583"/>
        </w:trPr>
        <w:tc>
          <w:tcPr>
            <w:tcW w:w="5091" w:type="dxa"/>
            <w:gridSpan w:val="3"/>
            <w:shd w:val="clear" w:color="auto" w:fill="DEEAF6" w:themeFill="accent1" w:themeFillTint="33"/>
          </w:tcPr>
          <w:p w14:paraId="3791D5AA" w14:textId="77777777" w:rsidR="00C02B37" w:rsidRPr="00C84A37" w:rsidRDefault="00C02B37" w:rsidP="001A6B3D">
            <w:pPr>
              <w:rPr>
                <w:b/>
              </w:rPr>
            </w:pPr>
            <w:r w:rsidRPr="00C84A37">
              <w:rPr>
                <w:b/>
              </w:rPr>
              <w:t>TC_</w:t>
            </w:r>
            <w:r>
              <w:rPr>
                <w:b/>
              </w:rPr>
              <w:t>VERIFICA_01</w:t>
            </w:r>
          </w:p>
        </w:tc>
      </w:tr>
      <w:tr w:rsidR="00C02B37" w:rsidRPr="00C84A37" w14:paraId="578BB6A4" w14:textId="77777777" w:rsidTr="001A6B3D">
        <w:trPr>
          <w:trHeight w:val="550"/>
        </w:trPr>
        <w:tc>
          <w:tcPr>
            <w:tcW w:w="2339" w:type="dxa"/>
            <w:gridSpan w:val="2"/>
          </w:tcPr>
          <w:p w14:paraId="60B2B147" w14:textId="77777777" w:rsidR="00C02B37" w:rsidRPr="00C84A37" w:rsidRDefault="00C02B37" w:rsidP="001A6B3D">
            <w:pPr>
              <w:rPr>
                <w:b/>
              </w:rPr>
            </w:pPr>
            <w:r w:rsidRPr="00C84A37">
              <w:rPr>
                <w:b/>
              </w:rPr>
              <w:t>Titolo</w:t>
            </w:r>
          </w:p>
        </w:tc>
        <w:tc>
          <w:tcPr>
            <w:tcW w:w="7515" w:type="dxa"/>
            <w:gridSpan w:val="3"/>
          </w:tcPr>
          <w:p w14:paraId="4247CCE1" w14:textId="77777777" w:rsidR="00C02B37" w:rsidRPr="00A53B9C" w:rsidRDefault="00C02B37" w:rsidP="001A6B3D">
            <w:pPr>
              <w:rPr>
                <w:sz w:val="20"/>
                <w:szCs w:val="20"/>
              </w:rPr>
            </w:pPr>
            <w:r>
              <w:rPr>
                <w:sz w:val="20"/>
                <w:szCs w:val="20"/>
              </w:rPr>
              <w:t>Verifica stato del pagamento effettuato sul Tributo 2</w:t>
            </w:r>
          </w:p>
        </w:tc>
      </w:tr>
      <w:tr w:rsidR="00C02B37" w:rsidRPr="00C84A37" w14:paraId="3B912807" w14:textId="77777777" w:rsidTr="001A6B3D">
        <w:trPr>
          <w:trHeight w:val="550"/>
        </w:trPr>
        <w:tc>
          <w:tcPr>
            <w:tcW w:w="2339" w:type="dxa"/>
            <w:gridSpan w:val="2"/>
          </w:tcPr>
          <w:p w14:paraId="25EAA8CA" w14:textId="77777777" w:rsidR="00C02B37" w:rsidRPr="00C84A37" w:rsidRDefault="00C02B37" w:rsidP="001A6B3D">
            <w:pPr>
              <w:rPr>
                <w:b/>
              </w:rPr>
            </w:pPr>
            <w:r w:rsidRPr="00C84A37">
              <w:rPr>
                <w:b/>
              </w:rPr>
              <w:t>Descrizione</w:t>
            </w:r>
          </w:p>
        </w:tc>
        <w:tc>
          <w:tcPr>
            <w:tcW w:w="7515" w:type="dxa"/>
            <w:gridSpan w:val="3"/>
          </w:tcPr>
          <w:p w14:paraId="365A26D9" w14:textId="77777777" w:rsidR="00C02B37" w:rsidRPr="00445E58" w:rsidRDefault="00C02B37" w:rsidP="001A6B3D">
            <w:pPr>
              <w:rPr>
                <w:u w:val="single"/>
              </w:rPr>
            </w:pPr>
            <w:r>
              <w:t>Viene verificato lo stato di esecuzione del pagamento e in caso di transazione correttamente eseguita vengono restituiti le informazioni di dettaglio del pagamento</w:t>
            </w:r>
          </w:p>
        </w:tc>
      </w:tr>
      <w:tr w:rsidR="00C02B37" w:rsidRPr="00C84A37" w14:paraId="00320E64" w14:textId="77777777" w:rsidTr="001A6B3D">
        <w:trPr>
          <w:trHeight w:val="550"/>
        </w:trPr>
        <w:tc>
          <w:tcPr>
            <w:tcW w:w="2339" w:type="dxa"/>
            <w:gridSpan w:val="2"/>
          </w:tcPr>
          <w:p w14:paraId="4AB95C2D" w14:textId="77777777" w:rsidR="00C02B37" w:rsidRPr="00C84A37" w:rsidRDefault="00C02B37" w:rsidP="001A6B3D">
            <w:pPr>
              <w:rPr>
                <w:b/>
              </w:rPr>
            </w:pPr>
            <w:r>
              <w:rPr>
                <w:b/>
              </w:rPr>
              <w:t>Id Ruolo/Attore</w:t>
            </w:r>
          </w:p>
        </w:tc>
        <w:tc>
          <w:tcPr>
            <w:tcW w:w="7515" w:type="dxa"/>
            <w:gridSpan w:val="3"/>
          </w:tcPr>
          <w:p w14:paraId="4411F6B3" w14:textId="77777777" w:rsidR="00C02B37" w:rsidRDefault="00C02B37" w:rsidP="001A6B3D">
            <w:r>
              <w:t>005/006</w:t>
            </w:r>
          </w:p>
        </w:tc>
      </w:tr>
      <w:tr w:rsidR="00C02B37" w:rsidRPr="00C84A37" w14:paraId="3FFDF174" w14:textId="77777777" w:rsidTr="001A6B3D">
        <w:tc>
          <w:tcPr>
            <w:tcW w:w="2339" w:type="dxa"/>
            <w:gridSpan w:val="2"/>
            <w:vAlign w:val="center"/>
          </w:tcPr>
          <w:p w14:paraId="1B5ED23F" w14:textId="77777777" w:rsidR="00C02B37" w:rsidRPr="00C84A37" w:rsidRDefault="00C02B37" w:rsidP="001A6B3D">
            <w:pPr>
              <w:rPr>
                <w:b/>
              </w:rPr>
            </w:pPr>
            <w:r w:rsidRPr="00C84A37">
              <w:rPr>
                <w:b/>
              </w:rPr>
              <w:t>Pre-condizioni</w:t>
            </w:r>
          </w:p>
        </w:tc>
        <w:tc>
          <w:tcPr>
            <w:tcW w:w="7515" w:type="dxa"/>
            <w:gridSpan w:val="3"/>
            <w:vAlign w:val="center"/>
          </w:tcPr>
          <w:p w14:paraId="1FB46C0B" w14:textId="77777777" w:rsidR="00C02B37" w:rsidRDefault="00C02B37" w:rsidP="001A6B3D">
            <w:pPr>
              <w:pStyle w:val="Paragrafoelenco"/>
              <w:numPr>
                <w:ilvl w:val="0"/>
                <w:numId w:val="7"/>
              </w:numPr>
              <w:ind w:left="714" w:hanging="357"/>
            </w:pPr>
            <w:r>
              <w:t xml:space="preserve">La posizione deve essere stata pagata sul nodo dei pagamenti </w:t>
            </w:r>
          </w:p>
          <w:p w14:paraId="67A1A9DA" w14:textId="77777777" w:rsidR="00C02B37" w:rsidRPr="00C84A37" w:rsidRDefault="00C02B37" w:rsidP="001A6B3D">
            <w:pPr>
              <w:pStyle w:val="Paragrafoelenco"/>
              <w:numPr>
                <w:ilvl w:val="0"/>
                <w:numId w:val="7"/>
              </w:numPr>
              <w:ind w:left="714" w:hanging="357"/>
            </w:pPr>
            <w:r>
              <w:t>La ricevuta telematica deve essere stata trasmessa a GePos (TC_RICEVUTA_01)</w:t>
            </w:r>
          </w:p>
        </w:tc>
      </w:tr>
      <w:tr w:rsidR="00C02B37" w:rsidRPr="00C84A37" w14:paraId="0CE7D9DA" w14:textId="77777777" w:rsidTr="001A6B3D">
        <w:tc>
          <w:tcPr>
            <w:tcW w:w="2339" w:type="dxa"/>
            <w:gridSpan w:val="2"/>
            <w:vAlign w:val="center"/>
          </w:tcPr>
          <w:p w14:paraId="0C24C024" w14:textId="77777777" w:rsidR="00C02B37" w:rsidRPr="00C84A37" w:rsidRDefault="00C02B37" w:rsidP="001A6B3D">
            <w:pPr>
              <w:rPr>
                <w:b/>
              </w:rPr>
            </w:pPr>
            <w:r>
              <w:rPr>
                <w:b/>
              </w:rPr>
              <w:t>Post-condizioni</w:t>
            </w:r>
          </w:p>
        </w:tc>
        <w:tc>
          <w:tcPr>
            <w:tcW w:w="7515" w:type="dxa"/>
            <w:gridSpan w:val="3"/>
            <w:vAlign w:val="center"/>
          </w:tcPr>
          <w:p w14:paraId="78EBE61D" w14:textId="77777777" w:rsidR="00C02B37" w:rsidRDefault="00C02B37" w:rsidP="001A6B3D">
            <w:pPr>
              <w:pStyle w:val="Paragrafoelenco"/>
              <w:numPr>
                <w:ilvl w:val="0"/>
                <w:numId w:val="7"/>
              </w:numPr>
              <w:ind w:left="714" w:hanging="357"/>
            </w:pPr>
            <w:r>
              <w:t xml:space="preserve">Nella response devono essere restituiti i dati del pagamento contenuti nella ricevuta telematica  </w:t>
            </w:r>
          </w:p>
        </w:tc>
      </w:tr>
      <w:tr w:rsidR="00C02B37" w:rsidRPr="004C07BA" w14:paraId="403A1EB5" w14:textId="77777777" w:rsidTr="001A6B3D">
        <w:tc>
          <w:tcPr>
            <w:tcW w:w="2339" w:type="dxa"/>
            <w:gridSpan w:val="2"/>
            <w:vAlign w:val="center"/>
          </w:tcPr>
          <w:p w14:paraId="359D48A7" w14:textId="77777777" w:rsidR="00C02B37" w:rsidRPr="00C84A37" w:rsidRDefault="00C02B37" w:rsidP="001A6B3D">
            <w:pPr>
              <w:rPr>
                <w:b/>
              </w:rPr>
            </w:pPr>
            <w:r>
              <w:rPr>
                <w:b/>
              </w:rPr>
              <w:t>Input</w:t>
            </w:r>
          </w:p>
        </w:tc>
        <w:tc>
          <w:tcPr>
            <w:tcW w:w="7515" w:type="dxa"/>
            <w:gridSpan w:val="3"/>
            <w:vAlign w:val="center"/>
          </w:tcPr>
          <w:p w14:paraId="6DF8FAF1" w14:textId="77777777" w:rsidR="00C02B37" w:rsidRPr="006C1118" w:rsidRDefault="00C02B37" w:rsidP="001A6B3D">
            <w:pPr>
              <w:rPr>
                <w:sz w:val="16"/>
                <w:szCs w:val="16"/>
              </w:rPr>
            </w:pPr>
            <w:r w:rsidRPr="006C1118">
              <w:rPr>
                <w:sz w:val="16"/>
                <w:szCs w:val="16"/>
              </w:rPr>
              <w:t>&lt;soapenv:Envelope xmlns:soapenv="http://schemas.xmlsoap.org/soap/envelope/" xmlns:prox="http://www.cart.rete.toscana.it/servizi/iris_1_1/proxy" xmlns:idp="http://www.cart.rete.toscana.it/servizi/iris_1_1/IdpInformativaPagamento" xmlns:idp1="http://www.cart.rete.toscana.it/servizi/iris_1_1/IdpHeader"&gt;</w:t>
            </w:r>
          </w:p>
          <w:p w14:paraId="03BFEC4F" w14:textId="77777777" w:rsidR="00C02B37" w:rsidRPr="006C1118" w:rsidRDefault="00C02B37" w:rsidP="001A6B3D">
            <w:pPr>
              <w:rPr>
                <w:sz w:val="16"/>
                <w:szCs w:val="16"/>
              </w:rPr>
            </w:pPr>
            <w:r w:rsidRPr="006C1118">
              <w:rPr>
                <w:sz w:val="16"/>
                <w:szCs w:val="16"/>
              </w:rPr>
              <w:t xml:space="preserve">   &lt;soapenv:Header/&gt;</w:t>
            </w:r>
          </w:p>
          <w:p w14:paraId="74D956CE" w14:textId="77777777" w:rsidR="00C02B37" w:rsidRPr="006C1118" w:rsidRDefault="00C02B37" w:rsidP="001A6B3D">
            <w:pPr>
              <w:rPr>
                <w:sz w:val="16"/>
                <w:szCs w:val="16"/>
              </w:rPr>
            </w:pPr>
            <w:r w:rsidRPr="006C1118">
              <w:rPr>
                <w:sz w:val="16"/>
                <w:szCs w:val="16"/>
              </w:rPr>
              <w:t xml:space="preserve">   &lt;soapenv:Body&gt;</w:t>
            </w:r>
          </w:p>
          <w:p w14:paraId="50E4214F" w14:textId="77777777" w:rsidR="00C02B37" w:rsidRPr="006C1118" w:rsidRDefault="00C02B37" w:rsidP="001A6B3D">
            <w:pPr>
              <w:rPr>
                <w:sz w:val="16"/>
                <w:szCs w:val="16"/>
              </w:rPr>
            </w:pPr>
            <w:r w:rsidRPr="006C1118">
              <w:rPr>
                <w:sz w:val="16"/>
                <w:szCs w:val="16"/>
              </w:rPr>
              <w:t xml:space="preserve">      &lt;prox:IdpVerificaStatoPagamenti&gt;</w:t>
            </w:r>
          </w:p>
          <w:p w14:paraId="5ADEB2EF" w14:textId="77777777" w:rsidR="00C02B37" w:rsidRPr="006C1118" w:rsidRDefault="00C02B37" w:rsidP="001A6B3D">
            <w:pPr>
              <w:rPr>
                <w:sz w:val="16"/>
                <w:szCs w:val="16"/>
              </w:rPr>
            </w:pPr>
            <w:r w:rsidRPr="006C1118">
              <w:rPr>
                <w:sz w:val="16"/>
                <w:szCs w:val="16"/>
              </w:rPr>
              <w:t xml:space="preserve">         &lt;idp:IdpVerificaStatoPagamento Versione="01.03-03"&gt;</w:t>
            </w:r>
          </w:p>
          <w:p w14:paraId="2C834F7F" w14:textId="77777777" w:rsidR="00C02B37" w:rsidRPr="006C1118" w:rsidRDefault="00C02B37" w:rsidP="001A6B3D">
            <w:pPr>
              <w:rPr>
                <w:sz w:val="16"/>
                <w:szCs w:val="16"/>
              </w:rPr>
            </w:pPr>
            <w:r w:rsidRPr="006C1118">
              <w:rPr>
                <w:sz w:val="16"/>
                <w:szCs w:val="16"/>
              </w:rPr>
              <w:t xml:space="preserve">            </w:t>
            </w:r>
          </w:p>
          <w:p w14:paraId="448D785A" w14:textId="77777777" w:rsidR="00C02B37" w:rsidRPr="006C1118" w:rsidRDefault="00C02B37" w:rsidP="001A6B3D">
            <w:pPr>
              <w:rPr>
                <w:sz w:val="16"/>
                <w:szCs w:val="16"/>
              </w:rPr>
            </w:pPr>
            <w:r w:rsidRPr="006C1118">
              <w:rPr>
                <w:sz w:val="16"/>
                <w:szCs w:val="16"/>
              </w:rPr>
              <w:t xml:space="preserve">            &lt;idp1:IdpHeader&gt;</w:t>
            </w:r>
          </w:p>
          <w:p w14:paraId="024EFDE6" w14:textId="77777777" w:rsidR="00C02B37" w:rsidRPr="006C1118" w:rsidRDefault="00C02B37" w:rsidP="001A6B3D">
            <w:pPr>
              <w:rPr>
                <w:sz w:val="16"/>
                <w:szCs w:val="16"/>
              </w:rPr>
            </w:pPr>
            <w:r w:rsidRPr="006C1118">
              <w:rPr>
                <w:sz w:val="16"/>
                <w:szCs w:val="16"/>
              </w:rPr>
              <w:t xml:space="preserve">               &lt;idp1:TRT&gt;</w:t>
            </w:r>
          </w:p>
          <w:p w14:paraId="2B6F14EE" w14:textId="77777777" w:rsidR="00C02B37" w:rsidRPr="006C1118" w:rsidRDefault="00C02B37" w:rsidP="001A6B3D">
            <w:pPr>
              <w:rPr>
                <w:sz w:val="16"/>
                <w:szCs w:val="16"/>
              </w:rPr>
            </w:pPr>
            <w:r w:rsidRPr="006C1118">
              <w:rPr>
                <w:sz w:val="16"/>
                <w:szCs w:val="16"/>
              </w:rPr>
              <w:t xml:space="preserve">                  &lt;idp1:ServiceName&gt;IdpAllineamentoPendenze&lt;/idp1:ServiceName&gt;</w:t>
            </w:r>
          </w:p>
          <w:p w14:paraId="5F82C707" w14:textId="77777777" w:rsidR="00C02B37" w:rsidRPr="006C1118" w:rsidRDefault="00C02B37" w:rsidP="001A6B3D">
            <w:pPr>
              <w:rPr>
                <w:sz w:val="16"/>
                <w:szCs w:val="16"/>
              </w:rPr>
            </w:pPr>
            <w:r w:rsidRPr="006C1118">
              <w:rPr>
                <w:sz w:val="16"/>
                <w:szCs w:val="16"/>
              </w:rPr>
              <w:t xml:space="preserve">                  &lt;idp1:MsgId&gt;TRT1584362829733&lt;/idp1:MsgId&gt;</w:t>
            </w:r>
          </w:p>
          <w:p w14:paraId="371A3CD9" w14:textId="77777777" w:rsidR="00C02B37" w:rsidRPr="006C1118" w:rsidRDefault="00C02B37" w:rsidP="001A6B3D">
            <w:pPr>
              <w:rPr>
                <w:sz w:val="16"/>
                <w:szCs w:val="16"/>
              </w:rPr>
            </w:pPr>
            <w:r w:rsidRPr="006C1118">
              <w:rPr>
                <w:sz w:val="16"/>
                <w:szCs w:val="16"/>
              </w:rPr>
              <w:t xml:space="preserve">                  &lt;idp1:XMLCrtDt&gt;2020-03-16T13:47:09.745+01:00&lt;/idp1:XMLCrtDt&gt;</w:t>
            </w:r>
          </w:p>
          <w:p w14:paraId="049D1A7E" w14:textId="77777777" w:rsidR="00C02B37" w:rsidRPr="00542B9F" w:rsidRDefault="00C02B37" w:rsidP="001A6B3D">
            <w:pPr>
              <w:rPr>
                <w:sz w:val="16"/>
                <w:szCs w:val="16"/>
                <w:lang w:val="en-GB"/>
              </w:rPr>
            </w:pPr>
            <w:r w:rsidRPr="006C1118">
              <w:rPr>
                <w:sz w:val="16"/>
                <w:szCs w:val="16"/>
              </w:rPr>
              <w:t xml:space="preserve">                  </w:t>
            </w:r>
            <w:r w:rsidRPr="00542B9F">
              <w:rPr>
                <w:sz w:val="16"/>
                <w:szCs w:val="16"/>
                <w:lang w:val="en-GB"/>
              </w:rPr>
              <w:t>&lt;idp1:Sender&gt;</w:t>
            </w:r>
          </w:p>
          <w:p w14:paraId="1A0DF618" w14:textId="77777777" w:rsidR="00C02B37" w:rsidRPr="006443A6" w:rsidRDefault="00C02B37" w:rsidP="001A6B3D">
            <w:pPr>
              <w:rPr>
                <w:sz w:val="16"/>
                <w:szCs w:val="16"/>
                <w:lang w:val="en-GB"/>
              </w:rPr>
            </w:pPr>
            <w:r w:rsidRPr="00542B9F">
              <w:rPr>
                <w:sz w:val="16"/>
                <w:szCs w:val="16"/>
                <w:lang w:val="en-GB"/>
              </w:rPr>
              <w:t xml:space="preserve">                     </w:t>
            </w:r>
            <w:r w:rsidRPr="00C66438">
              <w:rPr>
                <w:sz w:val="16"/>
                <w:szCs w:val="16"/>
                <w:lang w:val="en-GB"/>
              </w:rPr>
              <w:t>&lt;idp1:SenderId&gt;62839520376&lt;/idp1:Se</w:t>
            </w:r>
            <w:r w:rsidRPr="006443A6">
              <w:rPr>
                <w:sz w:val="16"/>
                <w:szCs w:val="16"/>
                <w:lang w:val="en-GB"/>
              </w:rPr>
              <w:t>nderId&gt;</w:t>
            </w:r>
          </w:p>
          <w:p w14:paraId="24A6B18A" w14:textId="77777777" w:rsidR="00C02B37" w:rsidRPr="006C1118" w:rsidRDefault="00C02B37" w:rsidP="001A6B3D">
            <w:pPr>
              <w:rPr>
                <w:sz w:val="16"/>
                <w:szCs w:val="16"/>
                <w:lang w:val="en-GB"/>
              </w:rPr>
            </w:pPr>
            <w:r w:rsidRPr="006443A6">
              <w:rPr>
                <w:sz w:val="16"/>
                <w:szCs w:val="16"/>
                <w:lang w:val="en-GB"/>
              </w:rPr>
              <w:t xml:space="preserve">                     </w:t>
            </w:r>
            <w:r w:rsidRPr="00120F1A">
              <w:rPr>
                <w:sz w:val="16"/>
                <w:szCs w:val="16"/>
                <w:lang w:val="en-GB"/>
              </w:rPr>
              <w:t>&lt;idp1:SenderSys&gt;SIL_6283952</w:t>
            </w:r>
            <w:r w:rsidRPr="006C1118">
              <w:rPr>
                <w:sz w:val="16"/>
                <w:szCs w:val="16"/>
                <w:lang w:val="en-GB"/>
              </w:rPr>
              <w:t>0376&lt;/idp1:SenderSys&gt;</w:t>
            </w:r>
          </w:p>
          <w:p w14:paraId="29F5C52A" w14:textId="77777777" w:rsidR="00C02B37" w:rsidRPr="006C1118" w:rsidRDefault="00C02B37" w:rsidP="001A6B3D">
            <w:pPr>
              <w:rPr>
                <w:sz w:val="16"/>
                <w:szCs w:val="16"/>
                <w:lang w:val="en-GB"/>
              </w:rPr>
            </w:pPr>
            <w:r w:rsidRPr="006C1118">
              <w:rPr>
                <w:sz w:val="16"/>
                <w:szCs w:val="16"/>
                <w:lang w:val="en-GB"/>
              </w:rPr>
              <w:lastRenderedPageBreak/>
              <w:t xml:space="preserve">                  &lt;/idp1:Sender&gt;</w:t>
            </w:r>
          </w:p>
          <w:p w14:paraId="5499A16A" w14:textId="77777777" w:rsidR="00C02B37" w:rsidRPr="006C1118" w:rsidRDefault="00C02B37" w:rsidP="001A6B3D">
            <w:pPr>
              <w:rPr>
                <w:sz w:val="16"/>
                <w:szCs w:val="16"/>
                <w:lang w:val="en-GB"/>
              </w:rPr>
            </w:pPr>
            <w:r w:rsidRPr="006C1118">
              <w:rPr>
                <w:sz w:val="16"/>
                <w:szCs w:val="16"/>
                <w:lang w:val="en-GB"/>
              </w:rPr>
              <w:t xml:space="preserve">                  &lt;idp1:Receiver&gt;</w:t>
            </w:r>
          </w:p>
          <w:p w14:paraId="24D25273" w14:textId="77777777" w:rsidR="00C02B37" w:rsidRPr="006C1118" w:rsidRDefault="00C02B37" w:rsidP="001A6B3D">
            <w:pPr>
              <w:rPr>
                <w:sz w:val="16"/>
                <w:szCs w:val="16"/>
                <w:lang w:val="en-GB"/>
              </w:rPr>
            </w:pPr>
            <w:r w:rsidRPr="006C1118">
              <w:rPr>
                <w:sz w:val="16"/>
                <w:szCs w:val="16"/>
                <w:lang w:val="en-GB"/>
              </w:rPr>
              <w:t xml:space="preserve">                     &lt;idp1:ReceiverId&gt;RECEIVERID&lt;/idp1:ReceiverId&gt;</w:t>
            </w:r>
          </w:p>
          <w:p w14:paraId="33B1D1AE" w14:textId="77777777" w:rsidR="00C02B37" w:rsidRPr="006C1118" w:rsidRDefault="00C02B37" w:rsidP="001A6B3D">
            <w:pPr>
              <w:rPr>
                <w:sz w:val="16"/>
                <w:szCs w:val="16"/>
                <w:lang w:val="en-GB"/>
              </w:rPr>
            </w:pPr>
            <w:r w:rsidRPr="006C1118">
              <w:rPr>
                <w:sz w:val="16"/>
                <w:szCs w:val="16"/>
                <w:lang w:val="en-GB"/>
              </w:rPr>
              <w:t xml:space="preserve">                     &lt;idp1:ReceiverSys&gt;RECEIVERSYS&lt;/idp1:ReceiverSys&gt;</w:t>
            </w:r>
          </w:p>
          <w:p w14:paraId="47C5DA20" w14:textId="77777777" w:rsidR="00C02B37" w:rsidRPr="006C1118" w:rsidRDefault="00C02B37" w:rsidP="001A6B3D">
            <w:pPr>
              <w:rPr>
                <w:sz w:val="16"/>
                <w:szCs w:val="16"/>
              </w:rPr>
            </w:pPr>
            <w:r w:rsidRPr="006C1118">
              <w:rPr>
                <w:sz w:val="16"/>
                <w:szCs w:val="16"/>
                <w:lang w:val="en-GB"/>
              </w:rPr>
              <w:t xml:space="preserve">                  </w:t>
            </w:r>
            <w:r w:rsidRPr="006C1118">
              <w:rPr>
                <w:sz w:val="16"/>
                <w:szCs w:val="16"/>
              </w:rPr>
              <w:t>&lt;/idp1:Receiver&gt;</w:t>
            </w:r>
          </w:p>
          <w:p w14:paraId="0C4DD645" w14:textId="77777777" w:rsidR="00C02B37" w:rsidRPr="006C1118" w:rsidRDefault="00C02B37" w:rsidP="001A6B3D">
            <w:pPr>
              <w:rPr>
                <w:sz w:val="16"/>
                <w:szCs w:val="16"/>
              </w:rPr>
            </w:pPr>
            <w:r w:rsidRPr="006C1118">
              <w:rPr>
                <w:sz w:val="16"/>
                <w:szCs w:val="16"/>
              </w:rPr>
              <w:t xml:space="preserve">               &lt;/idp1:TRT&gt;</w:t>
            </w:r>
          </w:p>
          <w:p w14:paraId="2121C3F9" w14:textId="77777777" w:rsidR="00C02B37" w:rsidRPr="006C1118" w:rsidRDefault="00C02B37" w:rsidP="001A6B3D">
            <w:pPr>
              <w:rPr>
                <w:sz w:val="16"/>
                <w:szCs w:val="16"/>
              </w:rPr>
            </w:pPr>
            <w:r w:rsidRPr="006C1118">
              <w:rPr>
                <w:sz w:val="16"/>
                <w:szCs w:val="16"/>
              </w:rPr>
              <w:t xml:space="preserve">               &lt;idp1:E2E&gt;</w:t>
            </w:r>
          </w:p>
          <w:p w14:paraId="2767F60F" w14:textId="77777777" w:rsidR="00C02B37" w:rsidRPr="006C1118" w:rsidRDefault="00C02B37" w:rsidP="001A6B3D">
            <w:pPr>
              <w:rPr>
                <w:sz w:val="16"/>
                <w:szCs w:val="16"/>
              </w:rPr>
            </w:pPr>
            <w:r w:rsidRPr="006C1118">
              <w:rPr>
                <w:sz w:val="16"/>
                <w:szCs w:val="16"/>
              </w:rPr>
              <w:t xml:space="preserve">                  &lt;idp1:E2ESrvcNm&gt;IdpAllineamentoPendenze&lt;/idp1:E2ESrvcNm&gt;</w:t>
            </w:r>
          </w:p>
          <w:p w14:paraId="5A5765AE" w14:textId="77777777" w:rsidR="00C02B37" w:rsidRPr="006C1118" w:rsidRDefault="00C02B37" w:rsidP="001A6B3D">
            <w:pPr>
              <w:rPr>
                <w:sz w:val="16"/>
                <w:szCs w:val="16"/>
              </w:rPr>
            </w:pPr>
            <w:r w:rsidRPr="006C1118">
              <w:rPr>
                <w:sz w:val="16"/>
                <w:szCs w:val="16"/>
              </w:rPr>
              <w:t xml:space="preserve">                  &lt;idp1:E2EMsgId&gt;E2E1584362829752&lt;/idp1:E2EMsgId&gt;</w:t>
            </w:r>
          </w:p>
          <w:p w14:paraId="65E4A1F2" w14:textId="77777777" w:rsidR="00C02B37" w:rsidRPr="006C1118" w:rsidRDefault="00C02B37" w:rsidP="001A6B3D">
            <w:pPr>
              <w:rPr>
                <w:sz w:val="16"/>
                <w:szCs w:val="16"/>
              </w:rPr>
            </w:pPr>
            <w:r w:rsidRPr="006C1118">
              <w:rPr>
                <w:sz w:val="16"/>
                <w:szCs w:val="16"/>
              </w:rPr>
              <w:t xml:space="preserve">                  &lt;idp1:XMLCrtDt&gt;2020-03-16T13:47:09.760+01:00&lt;/idp1:XMLCrtDt&gt;</w:t>
            </w:r>
          </w:p>
          <w:p w14:paraId="0F25A3AC" w14:textId="77777777" w:rsidR="00C02B37" w:rsidRPr="006C1118" w:rsidRDefault="00C02B37" w:rsidP="001A6B3D">
            <w:pPr>
              <w:rPr>
                <w:sz w:val="16"/>
                <w:szCs w:val="16"/>
              </w:rPr>
            </w:pPr>
            <w:r w:rsidRPr="006C1118">
              <w:rPr>
                <w:sz w:val="16"/>
                <w:szCs w:val="16"/>
              </w:rPr>
              <w:t xml:space="preserve">                  &lt;idp1:Sender&gt;</w:t>
            </w:r>
          </w:p>
          <w:p w14:paraId="3204C066" w14:textId="77777777" w:rsidR="00C02B37" w:rsidRPr="006C1118" w:rsidRDefault="00C02B37" w:rsidP="001A6B3D">
            <w:pPr>
              <w:rPr>
                <w:sz w:val="16"/>
                <w:szCs w:val="16"/>
              </w:rPr>
            </w:pPr>
            <w:r w:rsidRPr="006C1118">
              <w:rPr>
                <w:sz w:val="16"/>
                <w:szCs w:val="16"/>
              </w:rPr>
              <w:t xml:space="preserve">                     &lt;idp1:E2ESndrId&gt;62839520376&lt;/idp1:E2ESndrId&gt;</w:t>
            </w:r>
          </w:p>
          <w:p w14:paraId="7B55C465" w14:textId="77777777" w:rsidR="00C02B37" w:rsidRPr="006C1118" w:rsidRDefault="00C02B37" w:rsidP="001A6B3D">
            <w:pPr>
              <w:rPr>
                <w:sz w:val="16"/>
                <w:szCs w:val="16"/>
                <w:lang w:val="en-GB"/>
              </w:rPr>
            </w:pPr>
            <w:r w:rsidRPr="006C1118">
              <w:rPr>
                <w:sz w:val="16"/>
                <w:szCs w:val="16"/>
              </w:rPr>
              <w:t xml:space="preserve">                     </w:t>
            </w:r>
            <w:r w:rsidRPr="006C1118">
              <w:rPr>
                <w:sz w:val="16"/>
                <w:szCs w:val="16"/>
                <w:lang w:val="en-GB"/>
              </w:rPr>
              <w:t>&lt;idp1:E2ESndrSys&gt;SIL_62839520376&lt;/idp1:E2ESndrSys&gt;</w:t>
            </w:r>
          </w:p>
          <w:p w14:paraId="245C5180" w14:textId="77777777" w:rsidR="00C02B37" w:rsidRPr="006C1118" w:rsidRDefault="00C02B37" w:rsidP="001A6B3D">
            <w:pPr>
              <w:rPr>
                <w:sz w:val="16"/>
                <w:szCs w:val="16"/>
                <w:lang w:val="en-GB"/>
              </w:rPr>
            </w:pPr>
            <w:r w:rsidRPr="006C1118">
              <w:rPr>
                <w:sz w:val="16"/>
                <w:szCs w:val="16"/>
                <w:lang w:val="en-GB"/>
              </w:rPr>
              <w:t xml:space="preserve">                  &lt;/idp1:Sender&gt;</w:t>
            </w:r>
          </w:p>
          <w:p w14:paraId="04AF6A41" w14:textId="77777777" w:rsidR="00C02B37" w:rsidRPr="006C1118" w:rsidRDefault="00C02B37" w:rsidP="001A6B3D">
            <w:pPr>
              <w:rPr>
                <w:sz w:val="16"/>
                <w:szCs w:val="16"/>
                <w:lang w:val="en-GB"/>
              </w:rPr>
            </w:pPr>
            <w:r w:rsidRPr="006C1118">
              <w:rPr>
                <w:sz w:val="16"/>
                <w:szCs w:val="16"/>
                <w:lang w:val="en-GB"/>
              </w:rPr>
              <w:t xml:space="preserve">                  &lt;idp1:Receiver&gt;</w:t>
            </w:r>
          </w:p>
          <w:p w14:paraId="588BEF6B" w14:textId="77777777" w:rsidR="00C02B37" w:rsidRPr="006C1118" w:rsidRDefault="00C02B37" w:rsidP="001A6B3D">
            <w:pPr>
              <w:rPr>
                <w:sz w:val="16"/>
                <w:szCs w:val="16"/>
              </w:rPr>
            </w:pPr>
            <w:r w:rsidRPr="006C1118">
              <w:rPr>
                <w:sz w:val="16"/>
                <w:szCs w:val="16"/>
                <w:lang w:val="en-GB"/>
              </w:rPr>
              <w:t xml:space="preserve">                     </w:t>
            </w:r>
            <w:r w:rsidRPr="006C1118">
              <w:rPr>
                <w:sz w:val="16"/>
                <w:szCs w:val="16"/>
              </w:rPr>
              <w:t>&lt;idp1:E2ERcvrId&gt;RECEIVERID&lt;/idp1:E2ERcvrId&gt;</w:t>
            </w:r>
          </w:p>
          <w:p w14:paraId="0B6CB15E" w14:textId="77777777" w:rsidR="00C02B37" w:rsidRPr="006C1118" w:rsidRDefault="00C02B37" w:rsidP="001A6B3D">
            <w:pPr>
              <w:rPr>
                <w:sz w:val="16"/>
                <w:szCs w:val="16"/>
                <w:lang w:val="en-GB"/>
              </w:rPr>
            </w:pPr>
            <w:r w:rsidRPr="006C1118">
              <w:rPr>
                <w:sz w:val="16"/>
                <w:szCs w:val="16"/>
              </w:rPr>
              <w:t xml:space="preserve">                     </w:t>
            </w:r>
            <w:r w:rsidRPr="006C1118">
              <w:rPr>
                <w:sz w:val="16"/>
                <w:szCs w:val="16"/>
                <w:lang w:val="en-GB"/>
              </w:rPr>
              <w:t>&lt;idp1:E2ERcvrSys&gt;RECEIVERSYS&lt;/idp1:E2ERcvrSys&gt;</w:t>
            </w:r>
          </w:p>
          <w:p w14:paraId="63DD204A" w14:textId="77777777" w:rsidR="00C02B37" w:rsidRPr="006C1118" w:rsidRDefault="00C02B37" w:rsidP="001A6B3D">
            <w:pPr>
              <w:rPr>
                <w:sz w:val="16"/>
                <w:szCs w:val="16"/>
                <w:lang w:val="en-GB"/>
              </w:rPr>
            </w:pPr>
            <w:r w:rsidRPr="006C1118">
              <w:rPr>
                <w:sz w:val="16"/>
                <w:szCs w:val="16"/>
                <w:lang w:val="en-GB"/>
              </w:rPr>
              <w:t xml:space="preserve">                  &lt;/idp1:Receiver&gt;</w:t>
            </w:r>
          </w:p>
          <w:p w14:paraId="352C991D" w14:textId="77777777" w:rsidR="00C02B37" w:rsidRPr="006C1118" w:rsidRDefault="00C02B37" w:rsidP="001A6B3D">
            <w:pPr>
              <w:rPr>
                <w:sz w:val="16"/>
                <w:szCs w:val="16"/>
                <w:lang w:val="en-GB"/>
              </w:rPr>
            </w:pPr>
            <w:r w:rsidRPr="006C1118">
              <w:rPr>
                <w:sz w:val="16"/>
                <w:szCs w:val="16"/>
                <w:lang w:val="en-GB"/>
              </w:rPr>
              <w:t xml:space="preserve">               &lt;/idp1:E2E&gt;</w:t>
            </w:r>
          </w:p>
          <w:p w14:paraId="0AFACC66" w14:textId="77777777" w:rsidR="00C02B37" w:rsidRPr="006C1118" w:rsidRDefault="00C02B37" w:rsidP="001A6B3D">
            <w:pPr>
              <w:rPr>
                <w:sz w:val="16"/>
                <w:szCs w:val="16"/>
                <w:lang w:val="en-GB"/>
              </w:rPr>
            </w:pPr>
            <w:r w:rsidRPr="006C1118">
              <w:rPr>
                <w:sz w:val="16"/>
                <w:szCs w:val="16"/>
                <w:lang w:val="en-GB"/>
              </w:rPr>
              <w:t xml:space="preserve">            &lt;/idp1:IdpHeader&gt;</w:t>
            </w:r>
          </w:p>
          <w:p w14:paraId="528016E2" w14:textId="77777777" w:rsidR="00C02B37" w:rsidRPr="006C1118" w:rsidRDefault="00C02B37" w:rsidP="001A6B3D">
            <w:pPr>
              <w:rPr>
                <w:sz w:val="16"/>
                <w:szCs w:val="16"/>
                <w:lang w:val="en-GB"/>
              </w:rPr>
            </w:pPr>
          </w:p>
          <w:p w14:paraId="16FAADED" w14:textId="77777777" w:rsidR="00C02B37" w:rsidRPr="006C1118" w:rsidRDefault="00C02B37" w:rsidP="001A6B3D">
            <w:pPr>
              <w:rPr>
                <w:sz w:val="16"/>
                <w:szCs w:val="16"/>
                <w:lang w:val="en-GB"/>
              </w:rPr>
            </w:pPr>
          </w:p>
          <w:p w14:paraId="29EF1E10" w14:textId="77777777" w:rsidR="00C02B37" w:rsidRPr="006C1118" w:rsidRDefault="00C02B37" w:rsidP="001A6B3D">
            <w:pPr>
              <w:rPr>
                <w:sz w:val="16"/>
                <w:szCs w:val="16"/>
                <w:lang w:val="en-GB"/>
              </w:rPr>
            </w:pPr>
            <w:r w:rsidRPr="006C1118">
              <w:rPr>
                <w:sz w:val="16"/>
                <w:szCs w:val="16"/>
                <w:lang w:val="en-GB"/>
              </w:rPr>
              <w:t xml:space="preserve">            &lt;idp:IdpBody&gt;</w:t>
            </w:r>
          </w:p>
          <w:p w14:paraId="556111CB" w14:textId="77777777" w:rsidR="00C02B37" w:rsidRPr="006C1118" w:rsidRDefault="00C02B37" w:rsidP="001A6B3D">
            <w:pPr>
              <w:rPr>
                <w:sz w:val="16"/>
                <w:szCs w:val="16"/>
                <w:lang w:val="en-GB"/>
              </w:rPr>
            </w:pPr>
            <w:r w:rsidRPr="006C1118">
              <w:rPr>
                <w:sz w:val="16"/>
                <w:szCs w:val="16"/>
                <w:lang w:val="en-GB"/>
              </w:rPr>
              <w:t xml:space="preserve">               &lt;!--1 or more repetitions:--&gt;</w:t>
            </w:r>
          </w:p>
          <w:p w14:paraId="07F48B9D" w14:textId="77777777" w:rsidR="00C02B37" w:rsidRPr="006C1118" w:rsidRDefault="00C02B37" w:rsidP="001A6B3D">
            <w:pPr>
              <w:rPr>
                <w:sz w:val="16"/>
                <w:szCs w:val="16"/>
              </w:rPr>
            </w:pPr>
            <w:r w:rsidRPr="006C1118">
              <w:rPr>
                <w:sz w:val="16"/>
                <w:szCs w:val="16"/>
                <w:lang w:val="en-GB"/>
              </w:rPr>
              <w:t xml:space="preserve">               </w:t>
            </w:r>
            <w:r w:rsidRPr="006C1118">
              <w:rPr>
                <w:sz w:val="16"/>
                <w:szCs w:val="16"/>
              </w:rPr>
              <w:t>&lt;idp:IdPagamento TipoPendenza="62839520376_D2"&gt;22000000000005811&lt;/idp:IdPagamento&gt;</w:t>
            </w:r>
          </w:p>
          <w:p w14:paraId="4B9CCAF8" w14:textId="77777777" w:rsidR="00C02B37" w:rsidRPr="006C1118" w:rsidRDefault="00C02B37" w:rsidP="001A6B3D">
            <w:pPr>
              <w:rPr>
                <w:sz w:val="16"/>
                <w:szCs w:val="16"/>
              </w:rPr>
            </w:pPr>
            <w:r w:rsidRPr="006C1118">
              <w:rPr>
                <w:sz w:val="16"/>
                <w:szCs w:val="16"/>
              </w:rPr>
              <w:t xml:space="preserve">               &lt;!--Optional:--&gt;</w:t>
            </w:r>
          </w:p>
          <w:p w14:paraId="59236A21" w14:textId="77777777" w:rsidR="00C02B37" w:rsidRPr="006C1118" w:rsidRDefault="00C02B37" w:rsidP="001A6B3D">
            <w:pPr>
              <w:rPr>
                <w:sz w:val="16"/>
                <w:szCs w:val="16"/>
              </w:rPr>
            </w:pPr>
            <w:r w:rsidRPr="006C1118">
              <w:rPr>
                <w:sz w:val="16"/>
                <w:szCs w:val="16"/>
              </w:rPr>
              <w:t xml:space="preserve">               &lt;idp:richiestaInformazioniPagamento&gt;true&lt;/idp:richiestaInformazioniPagamento&gt;</w:t>
            </w:r>
          </w:p>
          <w:p w14:paraId="3EAB4C41" w14:textId="77777777" w:rsidR="00C02B37" w:rsidRPr="006C1118" w:rsidRDefault="00C02B37" w:rsidP="001A6B3D">
            <w:pPr>
              <w:rPr>
                <w:sz w:val="16"/>
                <w:szCs w:val="16"/>
              </w:rPr>
            </w:pPr>
            <w:r w:rsidRPr="006C1118">
              <w:rPr>
                <w:sz w:val="16"/>
                <w:szCs w:val="16"/>
              </w:rPr>
              <w:t xml:space="preserve">            &lt;/idp:IdpBody&gt;</w:t>
            </w:r>
          </w:p>
          <w:p w14:paraId="4C993267" w14:textId="77777777" w:rsidR="00C02B37" w:rsidRPr="006C1118" w:rsidRDefault="00C02B37" w:rsidP="001A6B3D">
            <w:pPr>
              <w:rPr>
                <w:sz w:val="16"/>
                <w:szCs w:val="16"/>
              </w:rPr>
            </w:pPr>
            <w:r w:rsidRPr="006C1118">
              <w:rPr>
                <w:sz w:val="16"/>
                <w:szCs w:val="16"/>
              </w:rPr>
              <w:t xml:space="preserve">         &lt;/idp:IdpVerificaStatoPagamento&gt;</w:t>
            </w:r>
          </w:p>
          <w:p w14:paraId="2C2F7CA0" w14:textId="77777777" w:rsidR="00C02B37" w:rsidRPr="006C1118" w:rsidRDefault="00C02B37" w:rsidP="001A6B3D">
            <w:pPr>
              <w:rPr>
                <w:sz w:val="16"/>
                <w:szCs w:val="16"/>
              </w:rPr>
            </w:pPr>
            <w:r w:rsidRPr="006C1118">
              <w:rPr>
                <w:sz w:val="16"/>
                <w:szCs w:val="16"/>
              </w:rPr>
              <w:t xml:space="preserve">      &lt;/prox:IdpVerificaStatoPagamenti&gt;</w:t>
            </w:r>
          </w:p>
          <w:p w14:paraId="34CCCC7C" w14:textId="77777777" w:rsidR="00C02B37" w:rsidRPr="006C1118" w:rsidRDefault="00C02B37" w:rsidP="001A6B3D">
            <w:pPr>
              <w:rPr>
                <w:sz w:val="16"/>
                <w:szCs w:val="16"/>
                <w:lang w:val="en-GB"/>
              </w:rPr>
            </w:pPr>
            <w:r w:rsidRPr="006C1118">
              <w:rPr>
                <w:sz w:val="16"/>
                <w:szCs w:val="16"/>
              </w:rPr>
              <w:t xml:space="preserve">   </w:t>
            </w:r>
            <w:r w:rsidRPr="006C1118">
              <w:rPr>
                <w:sz w:val="16"/>
                <w:szCs w:val="16"/>
                <w:lang w:val="en-GB"/>
              </w:rPr>
              <w:t>&lt;/soapenv:Body&gt;</w:t>
            </w:r>
          </w:p>
          <w:p w14:paraId="2FCD7A07" w14:textId="77777777" w:rsidR="00C02B37" w:rsidRPr="006C1118" w:rsidRDefault="00C02B37" w:rsidP="001A6B3D">
            <w:pPr>
              <w:rPr>
                <w:sz w:val="16"/>
                <w:szCs w:val="16"/>
                <w:lang w:val="en-GB"/>
              </w:rPr>
            </w:pPr>
            <w:r w:rsidRPr="006C1118">
              <w:rPr>
                <w:sz w:val="16"/>
                <w:szCs w:val="16"/>
                <w:lang w:val="en-GB"/>
              </w:rPr>
              <w:t>&lt;/soapenv:Envelope&gt;</w:t>
            </w:r>
          </w:p>
          <w:p w14:paraId="78CF353B" w14:textId="77777777" w:rsidR="00C02B37" w:rsidRPr="006C1118" w:rsidRDefault="00C02B37" w:rsidP="001A6B3D">
            <w:pPr>
              <w:rPr>
                <w:sz w:val="16"/>
                <w:szCs w:val="16"/>
                <w:lang w:val="en-GB"/>
              </w:rPr>
            </w:pPr>
          </w:p>
        </w:tc>
      </w:tr>
      <w:tr w:rsidR="00C02B37" w:rsidRPr="00C84A37" w14:paraId="0761A355" w14:textId="77777777" w:rsidTr="001A6B3D">
        <w:trPr>
          <w:trHeight w:val="540"/>
        </w:trPr>
        <w:tc>
          <w:tcPr>
            <w:tcW w:w="606" w:type="dxa"/>
          </w:tcPr>
          <w:p w14:paraId="10B8CC6A" w14:textId="77777777" w:rsidR="00C02B37" w:rsidRPr="00C84A37" w:rsidRDefault="00C02B37" w:rsidP="001A6B3D">
            <w:pPr>
              <w:rPr>
                <w:b/>
              </w:rPr>
            </w:pPr>
            <w:r w:rsidRPr="00C84A37">
              <w:rPr>
                <w:b/>
              </w:rPr>
              <w:lastRenderedPageBreak/>
              <w:t>Step</w:t>
            </w:r>
          </w:p>
        </w:tc>
        <w:tc>
          <w:tcPr>
            <w:tcW w:w="1733" w:type="dxa"/>
          </w:tcPr>
          <w:p w14:paraId="1C86BD00" w14:textId="77777777" w:rsidR="00C02B37" w:rsidRPr="00C84A37" w:rsidRDefault="00C02B37" w:rsidP="001A6B3D">
            <w:pPr>
              <w:rPr>
                <w:b/>
              </w:rPr>
            </w:pPr>
            <w:r w:rsidRPr="00C84A37">
              <w:rPr>
                <w:b/>
              </w:rPr>
              <w:t>Azione</w:t>
            </w:r>
          </w:p>
        </w:tc>
        <w:tc>
          <w:tcPr>
            <w:tcW w:w="6541" w:type="dxa"/>
            <w:gridSpan w:val="2"/>
          </w:tcPr>
          <w:p w14:paraId="780D6F34" w14:textId="77777777" w:rsidR="00C02B37" w:rsidRPr="00C84A37" w:rsidRDefault="00C02B37" w:rsidP="001A6B3D">
            <w:pPr>
              <w:rPr>
                <w:b/>
              </w:rPr>
            </w:pPr>
            <w:r w:rsidRPr="00C84A37">
              <w:rPr>
                <w:b/>
              </w:rPr>
              <w:t>Risultato atteso</w:t>
            </w:r>
          </w:p>
        </w:tc>
        <w:tc>
          <w:tcPr>
            <w:tcW w:w="974" w:type="dxa"/>
          </w:tcPr>
          <w:p w14:paraId="367025A9" w14:textId="77777777" w:rsidR="00C02B37" w:rsidRPr="00C84A37" w:rsidRDefault="00C02B37" w:rsidP="001A6B3D">
            <w:pPr>
              <w:rPr>
                <w:b/>
              </w:rPr>
            </w:pPr>
            <w:r w:rsidRPr="00C84A37">
              <w:rPr>
                <w:b/>
              </w:rPr>
              <w:t>Esito</w:t>
            </w:r>
          </w:p>
        </w:tc>
      </w:tr>
      <w:tr w:rsidR="00C02B37" w:rsidRPr="00C84A37" w14:paraId="4A7313D3" w14:textId="77777777" w:rsidTr="001A6B3D">
        <w:trPr>
          <w:trHeight w:val="1800"/>
        </w:trPr>
        <w:tc>
          <w:tcPr>
            <w:tcW w:w="606" w:type="dxa"/>
          </w:tcPr>
          <w:p w14:paraId="47C3ACAD" w14:textId="77777777" w:rsidR="00C02B37" w:rsidRPr="00C84A37" w:rsidRDefault="00C02B37" w:rsidP="001A6B3D">
            <w:r>
              <w:t>1</w:t>
            </w:r>
          </w:p>
        </w:tc>
        <w:tc>
          <w:tcPr>
            <w:tcW w:w="1733" w:type="dxa"/>
          </w:tcPr>
          <w:p w14:paraId="38C4368D"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541" w:type="dxa"/>
            <w:gridSpan w:val="2"/>
          </w:tcPr>
          <w:p w14:paraId="5A6D808F" w14:textId="77777777" w:rsidR="00C02B37" w:rsidRPr="006C1118" w:rsidRDefault="00C02B37" w:rsidP="001A6B3D">
            <w:pPr>
              <w:shd w:val="clear" w:color="auto" w:fill="FFFFFE"/>
              <w:spacing w:line="240" w:lineRule="atLeast"/>
              <w:rPr>
                <w:sz w:val="16"/>
                <w:szCs w:val="16"/>
                <w:lang w:val="en-GB"/>
              </w:rPr>
            </w:pPr>
            <w:r w:rsidRPr="006C1118">
              <w:rPr>
                <w:sz w:val="16"/>
                <w:szCs w:val="16"/>
                <w:lang w:val="en-GB"/>
              </w:rPr>
              <w:t>&lt;soap:Envelope xmlns:soap="http://schemas.xmlsoap.org/soap/envelope/"&gt;</w:t>
            </w:r>
          </w:p>
          <w:p w14:paraId="35E9D6C6" w14:textId="77777777" w:rsidR="00C02B37" w:rsidRPr="006C1118" w:rsidRDefault="00C02B37" w:rsidP="001A6B3D">
            <w:pPr>
              <w:shd w:val="clear" w:color="auto" w:fill="FFFFFE"/>
              <w:spacing w:line="240" w:lineRule="atLeast"/>
              <w:rPr>
                <w:sz w:val="16"/>
                <w:szCs w:val="16"/>
              </w:rPr>
            </w:pPr>
            <w:r w:rsidRPr="006C1118">
              <w:rPr>
                <w:sz w:val="16"/>
                <w:szCs w:val="16"/>
                <w:lang w:val="en-GB"/>
              </w:rPr>
              <w:t xml:space="preserve">   </w:t>
            </w:r>
            <w:r w:rsidRPr="006C1118">
              <w:rPr>
                <w:sz w:val="16"/>
                <w:szCs w:val="16"/>
              </w:rPr>
              <w:t>&lt;soap:Body&gt;</w:t>
            </w:r>
          </w:p>
          <w:p w14:paraId="66E14830"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&lt;ns3:IdpVerificaStatoPagamenti.Esito xmlns="http://www.cart.rete.toscana.it/servizi/iris_1_1/IdpHeader" xmlns:ns2="http://www.cart.rete.toscana.it/servizi/iris_1_1/IdpInformativaPagamento" xmlns:ns3="http://www.cart.rete.toscana.it/servizi/iris_1_1/proxy" xmlns:ns4="http://www.cart.rete.toscana.it/servizi/iris_1_1/IdpEsito" xmlns:ns5="http://www.cart.rete.toscana.it/servizi/iris_1_1/IdpInclude"&gt;</w:t>
            </w:r>
          </w:p>
          <w:p w14:paraId="6B9B469B"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&lt;ns4:IdpEsitoVerifica Versione="01.03-03"&gt;</w:t>
            </w:r>
          </w:p>
          <w:p w14:paraId="3EF09B19"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&lt;IdpHeader&gt;</w:t>
            </w:r>
          </w:p>
          <w:p w14:paraId="2F7AF26A"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&lt;TRT&gt;</w:t>
            </w:r>
          </w:p>
          <w:p w14:paraId="1AB2884E"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&lt;ServiceName&gt;IdpAllineamentoPendenze&lt;/ServiceName&gt;</w:t>
            </w:r>
          </w:p>
          <w:p w14:paraId="4E23C9DD"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&lt;MsgId&gt;TRT1584362829733&lt;/MsgId&gt;</w:t>
            </w:r>
          </w:p>
          <w:p w14:paraId="4E03FF99" w14:textId="77777777" w:rsidR="00C02B37" w:rsidRPr="006C1118" w:rsidRDefault="00C02B37" w:rsidP="001A6B3D">
            <w:pPr>
              <w:shd w:val="clear" w:color="auto" w:fill="FFFFFE"/>
              <w:spacing w:line="240" w:lineRule="atLeast"/>
              <w:rPr>
                <w:sz w:val="16"/>
                <w:szCs w:val="16"/>
                <w:lang w:val="en-GB"/>
              </w:rPr>
            </w:pPr>
            <w:r w:rsidRPr="006C1118">
              <w:rPr>
                <w:sz w:val="16"/>
                <w:szCs w:val="16"/>
              </w:rPr>
              <w:t xml:space="preserve">                  </w:t>
            </w:r>
            <w:r w:rsidRPr="006C1118">
              <w:rPr>
                <w:sz w:val="16"/>
                <w:szCs w:val="16"/>
                <w:lang w:val="en-GB"/>
              </w:rPr>
              <w:t>&lt;XMLCrtDt&gt;2020-03-16T13:47:09.745+01:00&lt;/XMLCrtDt&gt;</w:t>
            </w:r>
          </w:p>
          <w:p w14:paraId="0A716208" w14:textId="77777777" w:rsidR="00C02B37" w:rsidRPr="006C1118" w:rsidRDefault="00C02B37" w:rsidP="001A6B3D">
            <w:pPr>
              <w:shd w:val="clear" w:color="auto" w:fill="FFFFFE"/>
              <w:spacing w:line="240" w:lineRule="atLeast"/>
              <w:rPr>
                <w:sz w:val="16"/>
                <w:szCs w:val="16"/>
                <w:lang w:val="en-GB"/>
              </w:rPr>
            </w:pPr>
            <w:r w:rsidRPr="006C1118">
              <w:rPr>
                <w:sz w:val="16"/>
                <w:szCs w:val="16"/>
                <w:lang w:val="en-GB"/>
              </w:rPr>
              <w:t xml:space="preserve">                  &lt;Sender&gt;</w:t>
            </w:r>
          </w:p>
          <w:p w14:paraId="3ACA9164" w14:textId="77777777" w:rsidR="00C02B37" w:rsidRPr="006C1118" w:rsidRDefault="00C02B37" w:rsidP="001A6B3D">
            <w:pPr>
              <w:shd w:val="clear" w:color="auto" w:fill="FFFFFE"/>
              <w:spacing w:line="240" w:lineRule="atLeast"/>
              <w:rPr>
                <w:sz w:val="16"/>
                <w:szCs w:val="16"/>
                <w:lang w:val="en-GB"/>
              </w:rPr>
            </w:pPr>
            <w:r w:rsidRPr="006C1118">
              <w:rPr>
                <w:sz w:val="16"/>
                <w:szCs w:val="16"/>
                <w:lang w:val="en-GB"/>
              </w:rPr>
              <w:t xml:space="preserve">                     &lt;SenderId&gt;RECEIVERID&lt;/SenderId&gt;</w:t>
            </w:r>
          </w:p>
          <w:p w14:paraId="083883EC" w14:textId="77777777" w:rsidR="00C02B37" w:rsidRPr="006C1118" w:rsidRDefault="00C02B37" w:rsidP="001A6B3D">
            <w:pPr>
              <w:shd w:val="clear" w:color="auto" w:fill="FFFFFE"/>
              <w:spacing w:line="240" w:lineRule="atLeast"/>
              <w:rPr>
                <w:sz w:val="16"/>
                <w:szCs w:val="16"/>
                <w:lang w:val="en-GB"/>
              </w:rPr>
            </w:pPr>
            <w:r w:rsidRPr="006C1118">
              <w:rPr>
                <w:sz w:val="16"/>
                <w:szCs w:val="16"/>
                <w:lang w:val="en-GB"/>
              </w:rPr>
              <w:t xml:space="preserve">                     &lt;SenderSys&gt;RECEIVERSYS&lt;/SenderSys&gt;</w:t>
            </w:r>
          </w:p>
          <w:p w14:paraId="7B2998FF" w14:textId="77777777" w:rsidR="00C02B37" w:rsidRPr="006C1118" w:rsidRDefault="00C02B37" w:rsidP="001A6B3D">
            <w:pPr>
              <w:shd w:val="clear" w:color="auto" w:fill="FFFFFE"/>
              <w:spacing w:line="240" w:lineRule="atLeast"/>
              <w:rPr>
                <w:sz w:val="16"/>
                <w:szCs w:val="16"/>
                <w:lang w:val="en-GB"/>
              </w:rPr>
            </w:pPr>
            <w:r w:rsidRPr="006C1118">
              <w:rPr>
                <w:sz w:val="16"/>
                <w:szCs w:val="16"/>
                <w:lang w:val="en-GB"/>
              </w:rPr>
              <w:t xml:space="preserve">                  &lt;/Sender&gt;</w:t>
            </w:r>
          </w:p>
          <w:p w14:paraId="05DF6B8C" w14:textId="77777777" w:rsidR="00C02B37" w:rsidRPr="006C1118" w:rsidRDefault="00C02B37" w:rsidP="001A6B3D">
            <w:pPr>
              <w:shd w:val="clear" w:color="auto" w:fill="FFFFFE"/>
              <w:spacing w:line="240" w:lineRule="atLeast"/>
              <w:rPr>
                <w:sz w:val="16"/>
                <w:szCs w:val="16"/>
                <w:lang w:val="en-GB"/>
              </w:rPr>
            </w:pPr>
            <w:r w:rsidRPr="006C1118">
              <w:rPr>
                <w:sz w:val="16"/>
                <w:szCs w:val="16"/>
                <w:lang w:val="en-GB"/>
              </w:rPr>
              <w:t xml:space="preserve">                  &lt;Receiver&gt;</w:t>
            </w:r>
          </w:p>
          <w:p w14:paraId="672D858A" w14:textId="77777777" w:rsidR="00C02B37" w:rsidRPr="006C1118" w:rsidRDefault="00C02B37" w:rsidP="001A6B3D">
            <w:pPr>
              <w:shd w:val="clear" w:color="auto" w:fill="FFFFFE"/>
              <w:spacing w:line="240" w:lineRule="atLeast"/>
              <w:rPr>
                <w:sz w:val="16"/>
                <w:szCs w:val="16"/>
                <w:lang w:val="en-GB"/>
              </w:rPr>
            </w:pPr>
            <w:r w:rsidRPr="006C1118">
              <w:rPr>
                <w:sz w:val="16"/>
                <w:szCs w:val="16"/>
                <w:lang w:val="en-GB"/>
              </w:rPr>
              <w:t xml:space="preserve">                     &lt;ReceiverId&gt;62839520376&lt;/ReceiverId&gt;</w:t>
            </w:r>
          </w:p>
          <w:p w14:paraId="5868FB5D" w14:textId="77777777" w:rsidR="00C02B37" w:rsidRPr="006C1118" w:rsidRDefault="00C02B37" w:rsidP="001A6B3D">
            <w:pPr>
              <w:shd w:val="clear" w:color="auto" w:fill="FFFFFE"/>
              <w:spacing w:line="240" w:lineRule="atLeast"/>
              <w:rPr>
                <w:sz w:val="16"/>
                <w:szCs w:val="16"/>
                <w:lang w:val="en-GB"/>
              </w:rPr>
            </w:pPr>
            <w:r w:rsidRPr="006C1118">
              <w:rPr>
                <w:sz w:val="16"/>
                <w:szCs w:val="16"/>
                <w:lang w:val="en-GB"/>
              </w:rPr>
              <w:t xml:space="preserve">                     &lt;ReceiverSys&gt;SIL_62839520376&lt;/ReceiverSys&gt;</w:t>
            </w:r>
          </w:p>
          <w:p w14:paraId="4E7FFEC5" w14:textId="77777777" w:rsidR="00C02B37" w:rsidRPr="006C1118" w:rsidRDefault="00C02B37" w:rsidP="001A6B3D">
            <w:pPr>
              <w:shd w:val="clear" w:color="auto" w:fill="FFFFFE"/>
              <w:spacing w:line="240" w:lineRule="atLeast"/>
              <w:rPr>
                <w:sz w:val="16"/>
                <w:szCs w:val="16"/>
              </w:rPr>
            </w:pPr>
            <w:r w:rsidRPr="006C1118">
              <w:rPr>
                <w:sz w:val="16"/>
                <w:szCs w:val="16"/>
                <w:lang w:val="en-GB"/>
              </w:rPr>
              <w:lastRenderedPageBreak/>
              <w:t xml:space="preserve">                  </w:t>
            </w:r>
            <w:r w:rsidRPr="006C1118">
              <w:rPr>
                <w:sz w:val="16"/>
                <w:szCs w:val="16"/>
              </w:rPr>
              <w:t>&lt;/Receiver&gt;</w:t>
            </w:r>
          </w:p>
          <w:p w14:paraId="1F5D9932"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&lt;/TRT&gt;</w:t>
            </w:r>
          </w:p>
          <w:p w14:paraId="64CACD88"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&lt;E2E&gt;</w:t>
            </w:r>
          </w:p>
          <w:p w14:paraId="533BC75A"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&lt;E2ESrvcNm&gt;IdpAllineamentoPendenze&lt;/E2ESrvcNm&gt;</w:t>
            </w:r>
          </w:p>
          <w:p w14:paraId="375BA595"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&lt;E2EMsgId&gt;E2E1584362829752&lt;/E2EMsgId&gt;</w:t>
            </w:r>
          </w:p>
          <w:p w14:paraId="51EC0F75"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&lt;XMLCrtDt&gt;2020-03-16T13:47:09.760+01:00&lt;/XMLCrtDt&gt;</w:t>
            </w:r>
          </w:p>
          <w:p w14:paraId="6819DC89"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&lt;Sender&gt;</w:t>
            </w:r>
          </w:p>
          <w:p w14:paraId="432E563A"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&lt;E2ESndrId&gt;RECEIVERID&lt;/E2ESndrId&gt;</w:t>
            </w:r>
          </w:p>
          <w:p w14:paraId="63AEBC78"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&lt;E2ESndrSys&gt;RECEIVERSYS&lt;/E2ESndrSys&gt;</w:t>
            </w:r>
          </w:p>
          <w:p w14:paraId="418139C9"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&lt;/Sender&gt;</w:t>
            </w:r>
          </w:p>
          <w:p w14:paraId="1592A6F8"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&lt;Receiver&gt;</w:t>
            </w:r>
          </w:p>
          <w:p w14:paraId="361C2E7E"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&lt;E2ERcvrId&gt;62839520376&lt;/E2ERcvrId&gt;</w:t>
            </w:r>
          </w:p>
          <w:p w14:paraId="72306CAA"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&lt;E2ERcvrSys&gt;SIL_62839520376&lt;/E2ERcvrSys&gt;</w:t>
            </w:r>
          </w:p>
          <w:p w14:paraId="46C5AE3E"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&lt;/Receiver&gt;</w:t>
            </w:r>
          </w:p>
          <w:p w14:paraId="28BA5D5D"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&lt;/E2E&gt;</w:t>
            </w:r>
          </w:p>
          <w:p w14:paraId="109C6E4A"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&lt;/IdpHeader&gt;</w:t>
            </w:r>
          </w:p>
          <w:p w14:paraId="5C3FB485"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&lt;ns4:IdpBody&gt;</w:t>
            </w:r>
          </w:p>
          <w:p w14:paraId="12FD2F88"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&lt;ns4:InformazioniPagamento&gt;</w:t>
            </w:r>
          </w:p>
          <w:p w14:paraId="16152663"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&lt;ns4:IdPagamento&gt;22000000000005811&lt;/ns4:IdPagamento&gt;</w:t>
            </w:r>
          </w:p>
          <w:p w14:paraId="446E5D5C"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&lt;ns4:TipoPendenza&gt;62839520376_D2&lt;/ns4:TipoPendenza&gt;</w:t>
            </w:r>
          </w:p>
          <w:p w14:paraId="59007181"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&lt;ns4:Stato&gt;POSIZIONE_PAGATA&lt;/ns4:Stato&gt;</w:t>
            </w:r>
          </w:p>
          <w:p w14:paraId="010F4EF7"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&lt;ns4:DescrizioneStato&gt;PAG_ESEGUITO_IDP&lt;/ns4:DescrizioneStato&gt;</w:t>
            </w:r>
          </w:p>
          <w:p w14:paraId="4354F8D3"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&lt;ns4:Pagamento&gt;</w:t>
            </w:r>
          </w:p>
          <w:p w14:paraId="2DDA9F1B"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&lt;ns2:RiferimentoPagamento TipoPagamento="Pagamento Unico"&gt;</w:t>
            </w:r>
          </w:p>
          <w:p w14:paraId="371695B1"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&lt;ns2:IdPagamento&gt;22000000000005811&lt;/ns2:IdPagamento&gt;</w:t>
            </w:r>
          </w:p>
          <w:p w14:paraId="78797AB1"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&lt;/ns2:RiferimentoPagamento&gt;</w:t>
            </w:r>
          </w:p>
          <w:p w14:paraId="6764DEDF"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&lt;ns2:DataOraPagamento&gt;2020-05-20T00:00:00.000+02:00&lt;/ns2:DataOraPagamento&gt;</w:t>
            </w:r>
          </w:p>
          <w:p w14:paraId="23C6F38B"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&lt;ns2:DataScadenzaPagamento&gt;2020-09-30T00:00:00.000+02:00&lt;/ns2:DataScadenzaPagamento&gt;</w:t>
            </w:r>
          </w:p>
          <w:p w14:paraId="2279EFDE"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&lt;ns2:Importo&gt;10.300&lt;/ns2:Importo&gt;</w:t>
            </w:r>
          </w:p>
          <w:p w14:paraId="3AF3DF5B"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&lt;ns2:RiferimentoDebitore&gt;TPZKQJ55R23A944Q&lt;/ns2:RiferimentoDebitore&gt;</w:t>
            </w:r>
          </w:p>
          <w:p w14:paraId="38CC7961"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&lt;ns2:Esito&gt;ESEGUITO&lt;/ns2:Esito&gt;</w:t>
            </w:r>
          </w:p>
          <w:p w14:paraId="1759577B"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&lt;ns2:Pagante Tipo="Codice Fiscale"&gt;</w:t>
            </w:r>
          </w:p>
          <w:p w14:paraId="597DC9F9"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&lt;ns2:IdPagante&gt;TPZKQJ55R23A944Q&lt;/ns2:IdPagante&gt;</w:t>
            </w:r>
          </w:p>
          <w:p w14:paraId="49BA2974"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&lt;ns2:Descrizione&gt;-&lt;/ns2:Descrizione&gt;</w:t>
            </w:r>
          </w:p>
          <w:p w14:paraId="05D5125F"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&lt;/ns2:Pagante&gt;</w:t>
            </w:r>
          </w:p>
          <w:p w14:paraId="5A2E8813"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&lt;ns2:Transazione&gt;</w:t>
            </w:r>
          </w:p>
          <w:p w14:paraId="46271845"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&lt;ns2:CanalePagamento Tipo="PSP"&gt;</w:t>
            </w:r>
          </w:p>
          <w:p w14:paraId="64DAE0F6"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&lt;ns2:Descrizione&gt;PSP Default Modello 3(DEFAULT3XXX)&lt;/ns2:Descrizione&gt;</w:t>
            </w:r>
          </w:p>
          <w:p w14:paraId="3BF52BAA"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&lt;/ns2:CanalePagamento&gt;</w:t>
            </w:r>
          </w:p>
          <w:p w14:paraId="4798DA9F"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&lt;ns2:MezzoPagamento Tipo="PAGAMENTO PRESSO PSP PAGOPA"/&gt;</w:t>
            </w:r>
          </w:p>
          <w:p w14:paraId="4E07D2A3"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&lt;ns2:IdTransazione&gt;IUR22000000000005811&lt;/ns2:IdTransazione&gt;</w:t>
            </w:r>
          </w:p>
          <w:p w14:paraId="1D289EFE"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&lt;ns2:DataOraTransazione&gt;2020-05-20T00:00:00.000+02:00&lt;/ns2:DataOraTransazione&gt;</w:t>
            </w:r>
          </w:p>
          <w:p w14:paraId="3A683FB4"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&lt;ns2:CodiceAutorizzazione&gt;5843616843590015&lt;/ns2:CodiceAutorizzazione&gt;</w:t>
            </w:r>
          </w:p>
          <w:p w14:paraId="4C60B687"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&lt;ns2:DataOraAutorizzazione&gt;2020-03-16T13:28:04.238+01:00&lt;/ns2:DataOraAutorizzazione&gt;</w:t>
            </w:r>
          </w:p>
          <w:p w14:paraId="35474697"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&lt;ns2:ImportoTransato&gt;10.30&lt;/ns2:ImportoTransato&gt;</w:t>
            </w:r>
          </w:p>
          <w:p w14:paraId="0A6BD7C4"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&lt;ns2:DettaglioImportoTransato&gt;</w:t>
            </w:r>
          </w:p>
          <w:p w14:paraId="66412390"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&lt;ns2:Voce Tipo="ImportoAutorizzato"&gt;</w:t>
            </w:r>
          </w:p>
          <w:p w14:paraId="6BFE2F57"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&lt;ns2:Descrizione&gt;IMPORTO_AUTORIZZATO&lt;/ns2:Descrizione&gt;</w:t>
            </w:r>
          </w:p>
          <w:p w14:paraId="116B0941" w14:textId="77777777" w:rsidR="00C02B37" w:rsidRPr="006C1118" w:rsidRDefault="00C02B37" w:rsidP="001A6B3D">
            <w:pPr>
              <w:shd w:val="clear" w:color="auto" w:fill="FFFFFE"/>
              <w:spacing w:line="240" w:lineRule="atLeast"/>
              <w:rPr>
                <w:sz w:val="16"/>
                <w:szCs w:val="16"/>
              </w:rPr>
            </w:pPr>
            <w:r w:rsidRPr="006C1118">
              <w:rPr>
                <w:sz w:val="16"/>
                <w:szCs w:val="16"/>
              </w:rPr>
              <w:lastRenderedPageBreak/>
              <w:t xml:space="preserve">                              &lt;ns2:Importo&gt;10.30&lt;/ns2:Importo&gt;</w:t>
            </w:r>
          </w:p>
          <w:p w14:paraId="524EC4C6"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&lt;/ns2:Voce&gt;</w:t>
            </w:r>
          </w:p>
          <w:p w14:paraId="32DFC8AE"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&lt;ns2:Voce Tipo="ImportoCommissioni"&gt;</w:t>
            </w:r>
          </w:p>
          <w:p w14:paraId="4E229280"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&lt;ns2:Descrizione&gt;IMPORTO_COMMISSIONI&lt;/ns2:Descrizione&gt;</w:t>
            </w:r>
          </w:p>
          <w:p w14:paraId="1F5B29CB"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&lt;ns2:Importo&gt;0.00&lt;/ns2:Importo&gt;</w:t>
            </w:r>
          </w:p>
          <w:p w14:paraId="075F1CCD"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&lt;/ns2:Voce&gt;</w:t>
            </w:r>
          </w:p>
          <w:p w14:paraId="66E0A5F5"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&lt;/ns2:DettaglioImportoTransato&gt;</w:t>
            </w:r>
          </w:p>
          <w:p w14:paraId="534B9EC4"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&lt;/ns2:Transazione&gt;</w:t>
            </w:r>
          </w:p>
          <w:p w14:paraId="17169B39"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&lt;ns2:RiferimentoDebito TipoDebito="62839520376_D2"&gt;</w:t>
            </w:r>
          </w:p>
          <w:p w14:paraId="594DA143"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&lt;ns2:Pendenza&gt;DEB22000000000005811&lt;/ns2:Pendenza&gt;</w:t>
            </w:r>
          </w:p>
          <w:p w14:paraId="12307317"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&lt;/ns2:RiferimentoDebito&gt;</w:t>
            </w:r>
          </w:p>
          <w:p w14:paraId="67BBF479"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&lt;ns2:DescrizioneCausale&gt;CAUSALE1&lt;/ns2:DescrizioneCausale&gt;</w:t>
            </w:r>
          </w:p>
          <w:p w14:paraId="309EABDC"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&lt;ns2:IdentificativoUnivocoVersamento&gt;22000000000005811&lt;/ns2:IdentificativoUnivocoVersamento&gt;</w:t>
            </w:r>
          </w:p>
          <w:p w14:paraId="5233F1F5"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&lt;/ns4:Pagamento&gt;</w:t>
            </w:r>
          </w:p>
          <w:p w14:paraId="2DD63872"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&lt;/ns4:InformazioniPagamento&gt;</w:t>
            </w:r>
          </w:p>
          <w:p w14:paraId="0E402B3C"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&lt;/ns4:IdpBody&gt;</w:t>
            </w:r>
          </w:p>
          <w:p w14:paraId="4EC74AA7"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&lt;/ns4:IdpEsitoVerifica&gt;</w:t>
            </w:r>
          </w:p>
          <w:p w14:paraId="4E87C8CD"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&lt;/ns3:IdpVerificaStatoPagamenti.Esito&gt;</w:t>
            </w:r>
          </w:p>
          <w:p w14:paraId="4A2F3C09"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&lt;/soap:Body&gt;</w:t>
            </w:r>
          </w:p>
          <w:p w14:paraId="111EFDC3" w14:textId="77777777" w:rsidR="00C02B37" w:rsidRPr="006C1118" w:rsidRDefault="00C02B37" w:rsidP="001A6B3D">
            <w:pPr>
              <w:shd w:val="clear" w:color="auto" w:fill="FFFFFE"/>
              <w:spacing w:line="240" w:lineRule="atLeast"/>
              <w:rPr>
                <w:sz w:val="16"/>
                <w:szCs w:val="16"/>
              </w:rPr>
            </w:pPr>
            <w:r w:rsidRPr="006C1118">
              <w:rPr>
                <w:sz w:val="16"/>
                <w:szCs w:val="16"/>
              </w:rPr>
              <w:t>&lt;/soap:Envelope&gt;</w:t>
            </w:r>
          </w:p>
        </w:tc>
        <w:tc>
          <w:tcPr>
            <w:tcW w:w="974" w:type="dxa"/>
            <w:vAlign w:val="center"/>
          </w:tcPr>
          <w:p w14:paraId="6CF9E92B"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3BCC7393" w14:textId="77777777" w:rsidR="00C02B37" w:rsidRPr="00A53B9C" w:rsidRDefault="00C02B37" w:rsidP="00C02B37"/>
    <w:p w14:paraId="2D7A93CA" w14:textId="77777777" w:rsidR="00C02B37" w:rsidRDefault="00C02B37" w:rsidP="00C02B37">
      <w:pPr>
        <w:pStyle w:val="Titolo3"/>
      </w:pPr>
      <w:bookmarkStart w:id="63" w:name="_Toc36115878"/>
      <w:bookmarkStart w:id="64" w:name="_Toc60676805"/>
      <w:r>
        <w:t>Sezione: Notifica movimenti contabili</w:t>
      </w:r>
      <w:bookmarkEnd w:id="63"/>
      <w:bookmarkEnd w:id="64"/>
    </w:p>
    <w:p w14:paraId="52846780" w14:textId="77777777" w:rsidR="00C02B37" w:rsidRDefault="00C02B37" w:rsidP="00C02B37">
      <w:pPr>
        <w:pStyle w:val="Titolo4"/>
      </w:pPr>
      <w:r w:rsidRPr="00A04A39">
        <w:t>TC_</w:t>
      </w:r>
      <w:r>
        <w:t>NOTIFICHE_01</w:t>
      </w:r>
    </w:p>
    <w:tbl>
      <w:tblPr>
        <w:tblStyle w:val="Grigliatabella"/>
        <w:tblW w:w="9854" w:type="dxa"/>
        <w:tblLook w:val="04A0" w:firstRow="1" w:lastRow="0" w:firstColumn="1" w:lastColumn="0" w:noHBand="0" w:noVBand="1"/>
      </w:tblPr>
      <w:tblGrid>
        <w:gridCol w:w="626"/>
        <w:gridCol w:w="1815"/>
        <w:gridCol w:w="1784"/>
        <w:gridCol w:w="4512"/>
        <w:gridCol w:w="1117"/>
      </w:tblGrid>
      <w:tr w:rsidR="00C02B37" w:rsidRPr="00C84A37" w14:paraId="1BBB6D75" w14:textId="77777777" w:rsidTr="001A6B3D">
        <w:trPr>
          <w:gridAfter w:val="2"/>
          <w:wAfter w:w="5629" w:type="dxa"/>
          <w:trHeight w:val="583"/>
        </w:trPr>
        <w:tc>
          <w:tcPr>
            <w:tcW w:w="4225" w:type="dxa"/>
            <w:gridSpan w:val="3"/>
            <w:shd w:val="clear" w:color="auto" w:fill="DEEAF6" w:themeFill="accent1" w:themeFillTint="33"/>
          </w:tcPr>
          <w:p w14:paraId="3C837F67" w14:textId="77777777" w:rsidR="00C02B37" w:rsidRPr="00C84A37" w:rsidRDefault="00C02B37" w:rsidP="001A6B3D">
            <w:pPr>
              <w:rPr>
                <w:b/>
              </w:rPr>
            </w:pPr>
            <w:r w:rsidRPr="00C84A37">
              <w:rPr>
                <w:b/>
              </w:rPr>
              <w:t>TC_</w:t>
            </w:r>
            <w:r>
              <w:rPr>
                <w:b/>
              </w:rPr>
              <w:t>NOTIFICHE_01</w:t>
            </w:r>
          </w:p>
        </w:tc>
      </w:tr>
      <w:tr w:rsidR="00C02B37" w:rsidRPr="00C84A37" w14:paraId="7033C2DE" w14:textId="77777777" w:rsidTr="001A6B3D">
        <w:trPr>
          <w:trHeight w:val="550"/>
        </w:trPr>
        <w:tc>
          <w:tcPr>
            <w:tcW w:w="2441" w:type="dxa"/>
            <w:gridSpan w:val="2"/>
          </w:tcPr>
          <w:p w14:paraId="0062EF95" w14:textId="77777777" w:rsidR="00C02B37" w:rsidRPr="00C84A37" w:rsidRDefault="00C02B37" w:rsidP="001A6B3D">
            <w:pPr>
              <w:rPr>
                <w:b/>
              </w:rPr>
            </w:pPr>
            <w:r w:rsidRPr="00C84A37">
              <w:rPr>
                <w:b/>
              </w:rPr>
              <w:t>Titolo</w:t>
            </w:r>
          </w:p>
        </w:tc>
        <w:tc>
          <w:tcPr>
            <w:tcW w:w="7413" w:type="dxa"/>
            <w:gridSpan w:val="3"/>
          </w:tcPr>
          <w:p w14:paraId="6E8DE4F1" w14:textId="77777777" w:rsidR="00C02B37" w:rsidRDefault="00C02B37" w:rsidP="001A6B3D">
            <w:r>
              <w:t xml:space="preserve">Notifica del regolamento contabile del pagamento effettuato sul Tributo 2  </w:t>
            </w:r>
          </w:p>
          <w:p w14:paraId="5494EC22" w14:textId="77777777" w:rsidR="00C02B37" w:rsidRPr="00A53B9C" w:rsidRDefault="00C02B37" w:rsidP="001A6B3D">
            <w:pPr>
              <w:rPr>
                <w:sz w:val="20"/>
                <w:szCs w:val="20"/>
              </w:rPr>
            </w:pPr>
          </w:p>
        </w:tc>
      </w:tr>
      <w:tr w:rsidR="00C02B37" w:rsidRPr="00C84A37" w14:paraId="53F52243" w14:textId="77777777" w:rsidTr="001A6B3D">
        <w:trPr>
          <w:trHeight w:val="550"/>
        </w:trPr>
        <w:tc>
          <w:tcPr>
            <w:tcW w:w="2441" w:type="dxa"/>
            <w:gridSpan w:val="2"/>
          </w:tcPr>
          <w:p w14:paraId="0CC7BBC8" w14:textId="77777777" w:rsidR="00C02B37" w:rsidRPr="00C84A37" w:rsidRDefault="00C02B37" w:rsidP="001A6B3D">
            <w:pPr>
              <w:rPr>
                <w:b/>
              </w:rPr>
            </w:pPr>
            <w:r w:rsidRPr="00C84A37">
              <w:rPr>
                <w:b/>
              </w:rPr>
              <w:t>Descrizione</w:t>
            </w:r>
          </w:p>
        </w:tc>
        <w:tc>
          <w:tcPr>
            <w:tcW w:w="7413" w:type="dxa"/>
            <w:gridSpan w:val="3"/>
          </w:tcPr>
          <w:p w14:paraId="657BA851" w14:textId="77777777" w:rsidR="00C02B37" w:rsidRPr="003A64E6" w:rsidRDefault="00C02B37" w:rsidP="001A6B3D">
            <w:r w:rsidRPr="003A64E6">
              <w:t>V</w:t>
            </w:r>
            <w:r>
              <w:t>iene comunicato il regolamento contabile della posizione pagata</w:t>
            </w:r>
          </w:p>
        </w:tc>
      </w:tr>
      <w:tr w:rsidR="00C02B37" w:rsidRPr="00C84A37" w14:paraId="697CB466" w14:textId="77777777" w:rsidTr="001A6B3D">
        <w:trPr>
          <w:trHeight w:val="550"/>
        </w:trPr>
        <w:tc>
          <w:tcPr>
            <w:tcW w:w="2441" w:type="dxa"/>
            <w:gridSpan w:val="2"/>
          </w:tcPr>
          <w:p w14:paraId="7E304153" w14:textId="77777777" w:rsidR="00C02B37" w:rsidRPr="00C84A37" w:rsidRDefault="00C02B37" w:rsidP="001A6B3D">
            <w:pPr>
              <w:rPr>
                <w:b/>
              </w:rPr>
            </w:pPr>
            <w:r>
              <w:rPr>
                <w:b/>
              </w:rPr>
              <w:t>Id Ruolo/Attore</w:t>
            </w:r>
          </w:p>
        </w:tc>
        <w:tc>
          <w:tcPr>
            <w:tcW w:w="7413" w:type="dxa"/>
            <w:gridSpan w:val="3"/>
          </w:tcPr>
          <w:p w14:paraId="1C46F6F4" w14:textId="77777777" w:rsidR="00C02B37" w:rsidRPr="003A64E6" w:rsidRDefault="00C02B37" w:rsidP="001A6B3D">
            <w:r>
              <w:t>005</w:t>
            </w:r>
          </w:p>
        </w:tc>
      </w:tr>
      <w:tr w:rsidR="00C02B37" w:rsidRPr="00C84A37" w14:paraId="585EE118" w14:textId="77777777" w:rsidTr="001A6B3D">
        <w:tc>
          <w:tcPr>
            <w:tcW w:w="2441" w:type="dxa"/>
            <w:gridSpan w:val="2"/>
            <w:vAlign w:val="center"/>
          </w:tcPr>
          <w:p w14:paraId="70218B03" w14:textId="77777777" w:rsidR="00C02B37" w:rsidRPr="00C84A37" w:rsidRDefault="00C02B37" w:rsidP="001A6B3D">
            <w:pPr>
              <w:rPr>
                <w:b/>
              </w:rPr>
            </w:pPr>
            <w:r w:rsidRPr="00C84A37">
              <w:rPr>
                <w:b/>
              </w:rPr>
              <w:t>Pre-condizioni</w:t>
            </w:r>
          </w:p>
        </w:tc>
        <w:tc>
          <w:tcPr>
            <w:tcW w:w="7413" w:type="dxa"/>
            <w:gridSpan w:val="3"/>
            <w:vAlign w:val="center"/>
          </w:tcPr>
          <w:p w14:paraId="51DEE9C0" w14:textId="77777777" w:rsidR="00C02B37" w:rsidRDefault="00C02B37" w:rsidP="001A6B3D">
            <w:pPr>
              <w:pStyle w:val="Paragrafoelenco"/>
              <w:numPr>
                <w:ilvl w:val="0"/>
                <w:numId w:val="7"/>
              </w:numPr>
              <w:ind w:left="714" w:hanging="357"/>
            </w:pPr>
            <w:r>
              <w:t>La posizione deve essere pagata sul nodo dei pagamenti</w:t>
            </w:r>
          </w:p>
          <w:p w14:paraId="6FBA47BC" w14:textId="77777777" w:rsidR="00C02B37" w:rsidRPr="00C84A37" w:rsidRDefault="00C02B37" w:rsidP="001A6B3D">
            <w:pPr>
              <w:pStyle w:val="Paragrafoelenco"/>
              <w:numPr>
                <w:ilvl w:val="0"/>
                <w:numId w:val="7"/>
              </w:numPr>
              <w:ind w:left="714" w:hanging="357"/>
            </w:pPr>
            <w:r>
              <w:t xml:space="preserve">La ricevuta telematica deve essere stata trasmessa a GePos </w:t>
            </w:r>
          </w:p>
        </w:tc>
      </w:tr>
      <w:tr w:rsidR="00C02B37" w:rsidRPr="00C84A37" w14:paraId="65C26479" w14:textId="77777777" w:rsidTr="001A6B3D">
        <w:tc>
          <w:tcPr>
            <w:tcW w:w="2441" w:type="dxa"/>
            <w:gridSpan w:val="2"/>
            <w:vAlign w:val="center"/>
          </w:tcPr>
          <w:p w14:paraId="4AEE41D7" w14:textId="77777777" w:rsidR="00C02B37" w:rsidRPr="00C84A37" w:rsidRDefault="00C02B37" w:rsidP="001A6B3D">
            <w:pPr>
              <w:rPr>
                <w:b/>
              </w:rPr>
            </w:pPr>
            <w:r>
              <w:rPr>
                <w:b/>
              </w:rPr>
              <w:t>Post-condizioni</w:t>
            </w:r>
          </w:p>
        </w:tc>
        <w:tc>
          <w:tcPr>
            <w:tcW w:w="7413" w:type="dxa"/>
            <w:gridSpan w:val="3"/>
            <w:vAlign w:val="center"/>
          </w:tcPr>
          <w:p w14:paraId="3160B311" w14:textId="77777777" w:rsidR="00C02B37" w:rsidRDefault="00C02B37" w:rsidP="001A6B3D">
            <w:pPr>
              <w:pStyle w:val="Paragrafoelenco"/>
              <w:numPr>
                <w:ilvl w:val="0"/>
                <w:numId w:val="7"/>
              </w:numPr>
              <w:ind w:left="714" w:hanging="357"/>
            </w:pPr>
            <w:r>
              <w:t>La posizione pagata deve essere registrata come “regolata” e contestualmente deve essere generata l’informativa di pagamento corrispondente (TC_INFORMATIVE_03)</w:t>
            </w:r>
          </w:p>
        </w:tc>
      </w:tr>
      <w:tr w:rsidR="00C02B37" w:rsidRPr="004C07BA" w14:paraId="690A5CAD" w14:textId="77777777" w:rsidTr="001A6B3D">
        <w:tc>
          <w:tcPr>
            <w:tcW w:w="2441" w:type="dxa"/>
            <w:gridSpan w:val="2"/>
            <w:vAlign w:val="center"/>
          </w:tcPr>
          <w:p w14:paraId="6D9552DE" w14:textId="77777777" w:rsidR="00C02B37" w:rsidRPr="00C84A37" w:rsidRDefault="00C02B37" w:rsidP="001A6B3D">
            <w:pPr>
              <w:rPr>
                <w:b/>
              </w:rPr>
            </w:pPr>
            <w:r>
              <w:rPr>
                <w:b/>
              </w:rPr>
              <w:t>Input</w:t>
            </w:r>
          </w:p>
        </w:tc>
        <w:tc>
          <w:tcPr>
            <w:tcW w:w="7413" w:type="dxa"/>
            <w:gridSpan w:val="3"/>
            <w:vAlign w:val="center"/>
          </w:tcPr>
          <w:p w14:paraId="1498F17B" w14:textId="77777777" w:rsidR="00C02B37" w:rsidRPr="006C1118" w:rsidRDefault="00C02B37" w:rsidP="001A6B3D">
            <w:r w:rsidRPr="006C1118">
              <w:t xml:space="preserve">{ </w:t>
            </w:r>
          </w:p>
          <w:p w14:paraId="4A74C5A3" w14:textId="77777777" w:rsidR="00C02B37" w:rsidRPr="006C1118" w:rsidRDefault="00C02B37" w:rsidP="001A6B3D">
            <w:r w:rsidRPr="006C1118">
              <w:t xml:space="preserve"> "identificativoDominio":"62839520376",</w:t>
            </w:r>
          </w:p>
          <w:p w14:paraId="7CCEE2C4" w14:textId="77777777" w:rsidR="00C02B37" w:rsidRPr="006C1118" w:rsidRDefault="00C02B37" w:rsidP="001A6B3D">
            <w:r w:rsidRPr="006C1118">
              <w:t xml:space="preserve"> "identificativoUnivocoVersamento":"22000000000005811",</w:t>
            </w:r>
          </w:p>
          <w:p w14:paraId="27DE7044" w14:textId="77777777" w:rsidR="00C02B37" w:rsidRPr="006C1118" w:rsidRDefault="00C02B37" w:rsidP="001A6B3D">
            <w:r w:rsidRPr="006C1118">
              <w:t xml:space="preserve"> "tipoNotifica":"R",</w:t>
            </w:r>
          </w:p>
          <w:p w14:paraId="1B85AC4F" w14:textId="77777777" w:rsidR="00C02B37" w:rsidRPr="006C1118" w:rsidRDefault="00C02B37" w:rsidP="001A6B3D">
            <w:r w:rsidRPr="006C1118">
              <w:t xml:space="preserve"> "indiceVersamento":0,</w:t>
            </w:r>
          </w:p>
          <w:p w14:paraId="723010BD" w14:textId="77777777" w:rsidR="00C02B37" w:rsidRPr="006C1118" w:rsidRDefault="00C02B37" w:rsidP="001A6B3D">
            <w:r w:rsidRPr="006C1118">
              <w:t xml:space="preserve"> "importoPagamento":100.0,</w:t>
            </w:r>
          </w:p>
          <w:p w14:paraId="38FF0BC9" w14:textId="77777777" w:rsidR="00C02B37" w:rsidRPr="006C1118" w:rsidRDefault="00C02B37" w:rsidP="001A6B3D">
            <w:r w:rsidRPr="006C1118">
              <w:t xml:space="preserve"> "dataPagamento":"2020-02-07",</w:t>
            </w:r>
          </w:p>
          <w:p w14:paraId="2B73F1DE" w14:textId="77777777" w:rsidR="00C02B37" w:rsidRPr="006C1118" w:rsidRDefault="00C02B37" w:rsidP="001A6B3D">
            <w:r w:rsidRPr="006C1118">
              <w:lastRenderedPageBreak/>
              <w:t xml:space="preserve"> "codiceFiscaleVersante":"TPZKQJ55R23A944Q",</w:t>
            </w:r>
          </w:p>
          <w:p w14:paraId="1A128EF1" w14:textId="77777777" w:rsidR="00C02B37" w:rsidRPr="006C1118" w:rsidRDefault="00C02B37" w:rsidP="001A6B3D">
            <w:r w:rsidRPr="006C1118">
              <w:t xml:space="preserve"> "identificativoUnivocoRiscossione":"IUR22000000000005811",</w:t>
            </w:r>
          </w:p>
          <w:p w14:paraId="55027D5B" w14:textId="77777777" w:rsidR="00C02B37" w:rsidRPr="006C1118" w:rsidRDefault="00C02B37" w:rsidP="001A6B3D">
            <w:r w:rsidRPr="006C1118">
              <w:t xml:space="preserve"> "identificativoFlussoRiversamento":"2020-02-07SATYLUL1-k6i67m6l3",</w:t>
            </w:r>
          </w:p>
          <w:p w14:paraId="5B8FE2AD" w14:textId="77777777" w:rsidR="00C02B37" w:rsidRPr="006C1118" w:rsidRDefault="00C02B37" w:rsidP="001A6B3D">
            <w:r w:rsidRPr="006C1118">
              <w:t xml:space="preserve"> "dataRegolamento":"2020-02-07",</w:t>
            </w:r>
          </w:p>
          <w:p w14:paraId="39F7DFCA" w14:textId="77777777" w:rsidR="00C02B37" w:rsidRPr="006C1118" w:rsidRDefault="00C02B37" w:rsidP="001A6B3D">
            <w:r w:rsidRPr="006C1118">
              <w:t xml:space="preserve"> "trn": "TRN22000000000005811",</w:t>
            </w:r>
          </w:p>
          <w:p w14:paraId="75511329" w14:textId="77777777" w:rsidR="00C02B37" w:rsidRPr="006C1118" w:rsidRDefault="00C02B37" w:rsidP="001A6B3D">
            <w:pPr>
              <w:rPr>
                <w:lang w:val="en-GB"/>
              </w:rPr>
            </w:pPr>
            <w:r w:rsidRPr="006C1118">
              <w:t xml:space="preserve"> </w:t>
            </w:r>
            <w:r w:rsidRPr="006C1118">
              <w:rPr>
                <w:lang w:val="en-GB"/>
              </w:rPr>
              <w:t>"importoRegolamento":100.0</w:t>
            </w:r>
          </w:p>
          <w:p w14:paraId="4258F060" w14:textId="77777777" w:rsidR="00C02B37" w:rsidRPr="004C07BA" w:rsidRDefault="00C02B37" w:rsidP="001A6B3D">
            <w:pPr>
              <w:rPr>
                <w:lang w:val="en-GB"/>
              </w:rPr>
            </w:pPr>
            <w:r w:rsidRPr="006C1118">
              <w:rPr>
                <w:lang w:val="en-GB"/>
              </w:rPr>
              <w:t xml:space="preserve"> }</w:t>
            </w:r>
          </w:p>
        </w:tc>
      </w:tr>
      <w:tr w:rsidR="00C02B37" w:rsidRPr="00C84A37" w14:paraId="19BF2773" w14:textId="77777777" w:rsidTr="001A6B3D">
        <w:trPr>
          <w:trHeight w:val="540"/>
        </w:trPr>
        <w:tc>
          <w:tcPr>
            <w:tcW w:w="626" w:type="dxa"/>
          </w:tcPr>
          <w:p w14:paraId="4D9255D4" w14:textId="77777777" w:rsidR="00C02B37" w:rsidRPr="00C84A37" w:rsidRDefault="00C02B37" w:rsidP="001A6B3D">
            <w:pPr>
              <w:rPr>
                <w:b/>
              </w:rPr>
            </w:pPr>
            <w:r w:rsidRPr="00C84A37">
              <w:rPr>
                <w:b/>
              </w:rPr>
              <w:lastRenderedPageBreak/>
              <w:t>Step</w:t>
            </w:r>
          </w:p>
        </w:tc>
        <w:tc>
          <w:tcPr>
            <w:tcW w:w="1815" w:type="dxa"/>
          </w:tcPr>
          <w:p w14:paraId="01F37EF6" w14:textId="77777777" w:rsidR="00C02B37" w:rsidRPr="00C84A37" w:rsidRDefault="00C02B37" w:rsidP="001A6B3D">
            <w:pPr>
              <w:rPr>
                <w:b/>
              </w:rPr>
            </w:pPr>
            <w:r w:rsidRPr="00C84A37">
              <w:rPr>
                <w:b/>
              </w:rPr>
              <w:t>Azione</w:t>
            </w:r>
          </w:p>
        </w:tc>
        <w:tc>
          <w:tcPr>
            <w:tcW w:w="6296" w:type="dxa"/>
            <w:gridSpan w:val="2"/>
          </w:tcPr>
          <w:p w14:paraId="755A47C8" w14:textId="77777777" w:rsidR="00C02B37" w:rsidRPr="00C84A37" w:rsidRDefault="00C02B37" w:rsidP="001A6B3D">
            <w:pPr>
              <w:rPr>
                <w:b/>
              </w:rPr>
            </w:pPr>
            <w:r w:rsidRPr="00C84A37">
              <w:rPr>
                <w:b/>
              </w:rPr>
              <w:t>Risultato atteso</w:t>
            </w:r>
          </w:p>
        </w:tc>
        <w:tc>
          <w:tcPr>
            <w:tcW w:w="1117" w:type="dxa"/>
          </w:tcPr>
          <w:p w14:paraId="2380A824" w14:textId="77777777" w:rsidR="00C02B37" w:rsidRPr="00C84A37" w:rsidRDefault="00C02B37" w:rsidP="001A6B3D">
            <w:pPr>
              <w:rPr>
                <w:b/>
              </w:rPr>
            </w:pPr>
            <w:r w:rsidRPr="00C84A37">
              <w:rPr>
                <w:b/>
              </w:rPr>
              <w:t>Esito</w:t>
            </w:r>
          </w:p>
        </w:tc>
      </w:tr>
      <w:tr w:rsidR="00C02B37" w:rsidRPr="00C84A37" w14:paraId="42796BDC" w14:textId="77777777" w:rsidTr="001A6B3D">
        <w:trPr>
          <w:trHeight w:val="1800"/>
        </w:trPr>
        <w:tc>
          <w:tcPr>
            <w:tcW w:w="626" w:type="dxa"/>
          </w:tcPr>
          <w:p w14:paraId="55592D5C" w14:textId="77777777" w:rsidR="00C02B37" w:rsidRPr="00C84A37" w:rsidRDefault="00C02B37" w:rsidP="001A6B3D">
            <w:r>
              <w:t>1</w:t>
            </w:r>
          </w:p>
        </w:tc>
        <w:tc>
          <w:tcPr>
            <w:tcW w:w="1815" w:type="dxa"/>
          </w:tcPr>
          <w:p w14:paraId="592E004E"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54CEA107" w14:textId="77777777" w:rsidR="00C02B37" w:rsidRPr="00C84A37" w:rsidRDefault="00C02B37" w:rsidP="001A6B3D">
            <w:pPr>
              <w:shd w:val="clear" w:color="auto" w:fill="FFFFFE"/>
              <w:spacing w:line="240" w:lineRule="atLeast"/>
            </w:pPr>
            <w:r w:rsidRPr="006C1118">
              <w:t>{"esito": "OK"}</w:t>
            </w:r>
          </w:p>
        </w:tc>
        <w:tc>
          <w:tcPr>
            <w:tcW w:w="1117" w:type="dxa"/>
            <w:vAlign w:val="center"/>
          </w:tcPr>
          <w:p w14:paraId="16046A94"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472BA453" w14:textId="77777777" w:rsidR="00C02B37" w:rsidRDefault="00C02B37" w:rsidP="00C02B37">
      <w:pPr>
        <w:pStyle w:val="Titolo4"/>
      </w:pPr>
      <w:r w:rsidRPr="00A04A39">
        <w:t>TC_</w:t>
      </w:r>
      <w:r>
        <w:t>NOTIFICHE_02</w:t>
      </w:r>
    </w:p>
    <w:tbl>
      <w:tblPr>
        <w:tblStyle w:val="Grigliatabella"/>
        <w:tblW w:w="9854" w:type="dxa"/>
        <w:tblLook w:val="04A0" w:firstRow="1" w:lastRow="0" w:firstColumn="1" w:lastColumn="0" w:noHBand="0" w:noVBand="1"/>
      </w:tblPr>
      <w:tblGrid>
        <w:gridCol w:w="626"/>
        <w:gridCol w:w="1815"/>
        <w:gridCol w:w="1778"/>
        <w:gridCol w:w="4518"/>
        <w:gridCol w:w="1117"/>
      </w:tblGrid>
      <w:tr w:rsidR="00C02B37" w:rsidRPr="00C84A37" w14:paraId="2776A322" w14:textId="77777777" w:rsidTr="001A6B3D">
        <w:trPr>
          <w:gridAfter w:val="2"/>
          <w:wAfter w:w="5635" w:type="dxa"/>
          <w:trHeight w:val="583"/>
        </w:trPr>
        <w:tc>
          <w:tcPr>
            <w:tcW w:w="4219" w:type="dxa"/>
            <w:gridSpan w:val="3"/>
            <w:shd w:val="clear" w:color="auto" w:fill="DEEAF6" w:themeFill="accent1" w:themeFillTint="33"/>
          </w:tcPr>
          <w:p w14:paraId="704BCFFA" w14:textId="77777777" w:rsidR="00C02B37" w:rsidRPr="00340AE5" w:rsidRDefault="00C02B37" w:rsidP="001A6B3D">
            <w:pPr>
              <w:rPr>
                <w:b/>
                <w:u w:val="single"/>
              </w:rPr>
            </w:pPr>
            <w:r w:rsidRPr="00C84A37">
              <w:rPr>
                <w:b/>
              </w:rPr>
              <w:t>TC_</w:t>
            </w:r>
            <w:r>
              <w:rPr>
                <w:b/>
              </w:rPr>
              <w:t>NOTIFICHE_02</w:t>
            </w:r>
          </w:p>
        </w:tc>
      </w:tr>
      <w:tr w:rsidR="00C02B37" w:rsidRPr="00C84A37" w14:paraId="0BDC71DB" w14:textId="77777777" w:rsidTr="001A6B3D">
        <w:trPr>
          <w:trHeight w:val="550"/>
        </w:trPr>
        <w:tc>
          <w:tcPr>
            <w:tcW w:w="2441" w:type="dxa"/>
            <w:gridSpan w:val="2"/>
          </w:tcPr>
          <w:p w14:paraId="0D5D05D4" w14:textId="77777777" w:rsidR="00C02B37" w:rsidRPr="00C84A37" w:rsidRDefault="00C02B37" w:rsidP="001A6B3D">
            <w:pPr>
              <w:rPr>
                <w:b/>
              </w:rPr>
            </w:pPr>
            <w:r w:rsidRPr="00C84A37">
              <w:rPr>
                <w:b/>
              </w:rPr>
              <w:t>Titolo</w:t>
            </w:r>
          </w:p>
        </w:tc>
        <w:tc>
          <w:tcPr>
            <w:tcW w:w="7413" w:type="dxa"/>
            <w:gridSpan w:val="3"/>
          </w:tcPr>
          <w:p w14:paraId="44B54B84" w14:textId="77777777" w:rsidR="00C02B37" w:rsidRDefault="00C02B37" w:rsidP="001A6B3D">
            <w:r>
              <w:t>Notifica di incasso del pagamento effettuato sul Tributo 2</w:t>
            </w:r>
          </w:p>
          <w:p w14:paraId="7A1ED4F3" w14:textId="77777777" w:rsidR="00C02B37" w:rsidRPr="00A53B9C" w:rsidRDefault="00C02B37" w:rsidP="001A6B3D">
            <w:pPr>
              <w:rPr>
                <w:sz w:val="20"/>
                <w:szCs w:val="20"/>
              </w:rPr>
            </w:pPr>
          </w:p>
        </w:tc>
      </w:tr>
      <w:tr w:rsidR="00C02B37" w:rsidRPr="00C84A37" w14:paraId="2F969521" w14:textId="77777777" w:rsidTr="001A6B3D">
        <w:trPr>
          <w:trHeight w:val="550"/>
        </w:trPr>
        <w:tc>
          <w:tcPr>
            <w:tcW w:w="2441" w:type="dxa"/>
            <w:gridSpan w:val="2"/>
          </w:tcPr>
          <w:p w14:paraId="2308908A" w14:textId="77777777" w:rsidR="00C02B37" w:rsidRPr="00C84A37" w:rsidRDefault="00C02B37" w:rsidP="001A6B3D">
            <w:pPr>
              <w:rPr>
                <w:b/>
              </w:rPr>
            </w:pPr>
            <w:r w:rsidRPr="00C84A37">
              <w:rPr>
                <w:b/>
              </w:rPr>
              <w:t>Descrizione</w:t>
            </w:r>
          </w:p>
        </w:tc>
        <w:tc>
          <w:tcPr>
            <w:tcW w:w="7413" w:type="dxa"/>
            <w:gridSpan w:val="3"/>
          </w:tcPr>
          <w:p w14:paraId="1A9DB788" w14:textId="77777777" w:rsidR="00C02B37" w:rsidRPr="00445E58" w:rsidRDefault="00C02B37" w:rsidP="001A6B3D">
            <w:pPr>
              <w:rPr>
                <w:u w:val="single"/>
              </w:rPr>
            </w:pPr>
            <w:r w:rsidRPr="003A64E6">
              <w:t>V</w:t>
            </w:r>
            <w:r>
              <w:t>iene comunicato l’incasso della posizione pagata sul conto di tesoreria</w:t>
            </w:r>
          </w:p>
        </w:tc>
      </w:tr>
      <w:tr w:rsidR="00C02B37" w:rsidRPr="00C84A37" w14:paraId="7AAA8934" w14:textId="77777777" w:rsidTr="001A6B3D">
        <w:trPr>
          <w:trHeight w:val="550"/>
        </w:trPr>
        <w:tc>
          <w:tcPr>
            <w:tcW w:w="2441" w:type="dxa"/>
            <w:gridSpan w:val="2"/>
          </w:tcPr>
          <w:p w14:paraId="3EE3D9B9" w14:textId="77777777" w:rsidR="00C02B37" w:rsidRPr="00C84A37" w:rsidRDefault="00C02B37" w:rsidP="001A6B3D">
            <w:pPr>
              <w:rPr>
                <w:b/>
              </w:rPr>
            </w:pPr>
            <w:r>
              <w:rPr>
                <w:b/>
              </w:rPr>
              <w:t>Id Ruolo/Attore</w:t>
            </w:r>
          </w:p>
        </w:tc>
        <w:tc>
          <w:tcPr>
            <w:tcW w:w="7413" w:type="dxa"/>
            <w:gridSpan w:val="3"/>
          </w:tcPr>
          <w:p w14:paraId="462453AA" w14:textId="77777777" w:rsidR="00C02B37" w:rsidRPr="003A64E6" w:rsidRDefault="00C02B37" w:rsidP="001A6B3D">
            <w:r>
              <w:t>005</w:t>
            </w:r>
          </w:p>
        </w:tc>
      </w:tr>
      <w:tr w:rsidR="00C02B37" w:rsidRPr="00C84A37" w14:paraId="63B0615E" w14:textId="77777777" w:rsidTr="001A6B3D">
        <w:tc>
          <w:tcPr>
            <w:tcW w:w="2441" w:type="dxa"/>
            <w:gridSpan w:val="2"/>
            <w:vAlign w:val="center"/>
          </w:tcPr>
          <w:p w14:paraId="7B5E9808" w14:textId="77777777" w:rsidR="00C02B37" w:rsidRPr="00C84A37" w:rsidRDefault="00C02B37" w:rsidP="001A6B3D">
            <w:pPr>
              <w:rPr>
                <w:b/>
              </w:rPr>
            </w:pPr>
            <w:r w:rsidRPr="00C84A37">
              <w:rPr>
                <w:b/>
              </w:rPr>
              <w:t>Pre-condizioni</w:t>
            </w:r>
          </w:p>
        </w:tc>
        <w:tc>
          <w:tcPr>
            <w:tcW w:w="7413" w:type="dxa"/>
            <w:gridSpan w:val="3"/>
            <w:vAlign w:val="center"/>
          </w:tcPr>
          <w:p w14:paraId="76FB6CC1" w14:textId="77777777" w:rsidR="00C02B37" w:rsidRDefault="00C02B37" w:rsidP="001A6B3D">
            <w:pPr>
              <w:pStyle w:val="Paragrafoelenco"/>
              <w:numPr>
                <w:ilvl w:val="0"/>
                <w:numId w:val="7"/>
              </w:numPr>
              <w:ind w:left="714" w:hanging="357"/>
            </w:pPr>
            <w:r>
              <w:t>La posizione deve essere pagata sul nodo dei pagamenti</w:t>
            </w:r>
          </w:p>
          <w:p w14:paraId="26882013" w14:textId="77777777" w:rsidR="00C02B37" w:rsidRDefault="00C02B37" w:rsidP="001A6B3D">
            <w:pPr>
              <w:pStyle w:val="Paragrafoelenco"/>
              <w:numPr>
                <w:ilvl w:val="0"/>
                <w:numId w:val="7"/>
              </w:numPr>
              <w:ind w:left="714" w:hanging="357"/>
            </w:pPr>
            <w:r>
              <w:t>La ricevuta telematica deve essere stata trasmessa a GePos</w:t>
            </w:r>
          </w:p>
          <w:p w14:paraId="4F434B66" w14:textId="77777777" w:rsidR="00C02B37" w:rsidRPr="00C84A37" w:rsidRDefault="00C02B37" w:rsidP="001A6B3D">
            <w:pPr>
              <w:pStyle w:val="Paragrafoelenco"/>
              <w:numPr>
                <w:ilvl w:val="0"/>
                <w:numId w:val="7"/>
              </w:numPr>
              <w:ind w:left="714" w:hanging="357"/>
            </w:pPr>
            <w:r>
              <w:t>Il giornale di cassa deve contenere il movimento dell’incasso</w:t>
            </w:r>
          </w:p>
        </w:tc>
      </w:tr>
      <w:tr w:rsidR="00C02B37" w:rsidRPr="00C84A37" w14:paraId="69C2DBA7" w14:textId="77777777" w:rsidTr="001A6B3D">
        <w:tc>
          <w:tcPr>
            <w:tcW w:w="2441" w:type="dxa"/>
            <w:gridSpan w:val="2"/>
            <w:vAlign w:val="center"/>
          </w:tcPr>
          <w:p w14:paraId="009440C6" w14:textId="77777777" w:rsidR="00C02B37" w:rsidRPr="00C84A37" w:rsidRDefault="00C02B37" w:rsidP="001A6B3D">
            <w:pPr>
              <w:rPr>
                <w:b/>
              </w:rPr>
            </w:pPr>
            <w:r>
              <w:rPr>
                <w:b/>
              </w:rPr>
              <w:t>Post-condizioni</w:t>
            </w:r>
          </w:p>
        </w:tc>
        <w:tc>
          <w:tcPr>
            <w:tcW w:w="7413" w:type="dxa"/>
            <w:gridSpan w:val="3"/>
            <w:vAlign w:val="center"/>
          </w:tcPr>
          <w:p w14:paraId="52859570" w14:textId="77777777" w:rsidR="00C02B37" w:rsidRDefault="00C02B37" w:rsidP="001A6B3D">
            <w:pPr>
              <w:pStyle w:val="Paragrafoelenco"/>
              <w:numPr>
                <w:ilvl w:val="0"/>
                <w:numId w:val="7"/>
              </w:numPr>
              <w:ind w:left="714" w:hanging="357"/>
            </w:pPr>
            <w:r>
              <w:t>La posizione pagata deve essere registrata come “regolata” e contestualmente deve essere generata l’informativa di pagamento corrispondente (TC_INFORMATIVE_03)</w:t>
            </w:r>
          </w:p>
        </w:tc>
      </w:tr>
      <w:tr w:rsidR="00C02B37" w:rsidRPr="004C07BA" w14:paraId="59284B04" w14:textId="77777777" w:rsidTr="001A6B3D">
        <w:tc>
          <w:tcPr>
            <w:tcW w:w="2441" w:type="dxa"/>
            <w:gridSpan w:val="2"/>
            <w:vAlign w:val="center"/>
          </w:tcPr>
          <w:p w14:paraId="73718588" w14:textId="77777777" w:rsidR="00C02B37" w:rsidRPr="00C84A37" w:rsidRDefault="00C02B37" w:rsidP="001A6B3D">
            <w:pPr>
              <w:rPr>
                <w:b/>
              </w:rPr>
            </w:pPr>
            <w:r>
              <w:rPr>
                <w:b/>
              </w:rPr>
              <w:t>Input</w:t>
            </w:r>
          </w:p>
        </w:tc>
        <w:tc>
          <w:tcPr>
            <w:tcW w:w="7413" w:type="dxa"/>
            <w:gridSpan w:val="3"/>
            <w:vAlign w:val="center"/>
          </w:tcPr>
          <w:p w14:paraId="651CB9E0" w14:textId="77777777" w:rsidR="00C02B37" w:rsidRPr="00E43F07" w:rsidRDefault="00C02B37" w:rsidP="001A6B3D">
            <w:pPr>
              <w:rPr>
                <w:sz w:val="16"/>
                <w:szCs w:val="16"/>
              </w:rPr>
            </w:pPr>
            <w:r w:rsidRPr="00E43F07">
              <w:rPr>
                <w:sz w:val="16"/>
                <w:szCs w:val="16"/>
              </w:rPr>
              <w:t xml:space="preserve">{ </w:t>
            </w:r>
          </w:p>
          <w:p w14:paraId="1A13AFCD" w14:textId="77777777" w:rsidR="00C02B37" w:rsidRPr="00E43F07" w:rsidRDefault="00C02B37" w:rsidP="001A6B3D">
            <w:pPr>
              <w:rPr>
                <w:sz w:val="16"/>
                <w:szCs w:val="16"/>
              </w:rPr>
            </w:pPr>
            <w:r w:rsidRPr="00E43F07">
              <w:rPr>
                <w:sz w:val="16"/>
                <w:szCs w:val="16"/>
              </w:rPr>
              <w:t xml:space="preserve"> "identificativoDominio":"62839520376",</w:t>
            </w:r>
          </w:p>
          <w:p w14:paraId="004C14C2" w14:textId="77777777" w:rsidR="00C02B37" w:rsidRPr="00E43F07" w:rsidRDefault="00C02B37" w:rsidP="001A6B3D">
            <w:pPr>
              <w:rPr>
                <w:sz w:val="16"/>
                <w:szCs w:val="16"/>
              </w:rPr>
            </w:pPr>
            <w:r w:rsidRPr="00E43F07">
              <w:rPr>
                <w:sz w:val="16"/>
                <w:szCs w:val="16"/>
              </w:rPr>
              <w:t xml:space="preserve"> "identificativoUnivocoVersamento":"22000000000005811",</w:t>
            </w:r>
          </w:p>
          <w:p w14:paraId="01C4FC52" w14:textId="77777777" w:rsidR="00C02B37" w:rsidRPr="00E43F07" w:rsidRDefault="00C02B37" w:rsidP="001A6B3D">
            <w:pPr>
              <w:rPr>
                <w:sz w:val="16"/>
                <w:szCs w:val="16"/>
              </w:rPr>
            </w:pPr>
            <w:r w:rsidRPr="00E43F07">
              <w:rPr>
                <w:sz w:val="16"/>
                <w:szCs w:val="16"/>
              </w:rPr>
              <w:t xml:space="preserve"> "tipoNotifica":"I",</w:t>
            </w:r>
          </w:p>
          <w:p w14:paraId="7D107ED9" w14:textId="77777777" w:rsidR="00C02B37" w:rsidRPr="00E43F07" w:rsidRDefault="00C02B37" w:rsidP="001A6B3D">
            <w:pPr>
              <w:rPr>
                <w:sz w:val="16"/>
                <w:szCs w:val="16"/>
              </w:rPr>
            </w:pPr>
            <w:r w:rsidRPr="00E43F07">
              <w:rPr>
                <w:sz w:val="16"/>
                <w:szCs w:val="16"/>
              </w:rPr>
              <w:t xml:space="preserve"> "indiceVersamento":0,</w:t>
            </w:r>
          </w:p>
          <w:p w14:paraId="7CDF47B9" w14:textId="77777777" w:rsidR="00C02B37" w:rsidRPr="00E43F07" w:rsidRDefault="00C02B37" w:rsidP="001A6B3D">
            <w:pPr>
              <w:rPr>
                <w:sz w:val="16"/>
                <w:szCs w:val="16"/>
              </w:rPr>
            </w:pPr>
            <w:r w:rsidRPr="00E43F07">
              <w:rPr>
                <w:sz w:val="16"/>
                <w:szCs w:val="16"/>
              </w:rPr>
              <w:t xml:space="preserve"> "importoPagamento":100.0,</w:t>
            </w:r>
          </w:p>
          <w:p w14:paraId="1CCF7CC5" w14:textId="77777777" w:rsidR="00C02B37" w:rsidRPr="00E43F07" w:rsidRDefault="00C02B37" w:rsidP="001A6B3D">
            <w:pPr>
              <w:rPr>
                <w:sz w:val="16"/>
                <w:szCs w:val="16"/>
              </w:rPr>
            </w:pPr>
            <w:r w:rsidRPr="00E43F07">
              <w:rPr>
                <w:sz w:val="16"/>
                <w:szCs w:val="16"/>
              </w:rPr>
              <w:t xml:space="preserve"> "dataPagamento":"2020-02-07",</w:t>
            </w:r>
          </w:p>
          <w:p w14:paraId="5EF24F15" w14:textId="77777777" w:rsidR="00C02B37" w:rsidRPr="00E43F07" w:rsidRDefault="00C02B37" w:rsidP="001A6B3D">
            <w:pPr>
              <w:rPr>
                <w:sz w:val="16"/>
                <w:szCs w:val="16"/>
              </w:rPr>
            </w:pPr>
            <w:r w:rsidRPr="00E43F07">
              <w:rPr>
                <w:sz w:val="16"/>
                <w:szCs w:val="16"/>
              </w:rPr>
              <w:t xml:space="preserve"> "codiceFiscaleVersante":"TPZKQJ55R23A944Q",</w:t>
            </w:r>
          </w:p>
          <w:p w14:paraId="10D0B757" w14:textId="77777777" w:rsidR="00C02B37" w:rsidRPr="00E43F07" w:rsidRDefault="00C02B37" w:rsidP="001A6B3D">
            <w:pPr>
              <w:rPr>
                <w:sz w:val="16"/>
                <w:szCs w:val="16"/>
              </w:rPr>
            </w:pPr>
            <w:r w:rsidRPr="00E43F07">
              <w:rPr>
                <w:sz w:val="16"/>
                <w:szCs w:val="16"/>
              </w:rPr>
              <w:t xml:space="preserve"> "identificativoUnivocoRiscossione":"IUR22000000000005811",</w:t>
            </w:r>
          </w:p>
          <w:p w14:paraId="32164EDC" w14:textId="77777777" w:rsidR="00C02B37" w:rsidRPr="00E43F07" w:rsidRDefault="00C02B37" w:rsidP="001A6B3D">
            <w:pPr>
              <w:rPr>
                <w:sz w:val="16"/>
                <w:szCs w:val="16"/>
                <w:lang w:val="en-GB"/>
              </w:rPr>
            </w:pPr>
            <w:r w:rsidRPr="00E43F07">
              <w:rPr>
                <w:sz w:val="16"/>
                <w:szCs w:val="16"/>
              </w:rPr>
              <w:t xml:space="preserve"> </w:t>
            </w:r>
            <w:r w:rsidRPr="00E43F07">
              <w:rPr>
                <w:sz w:val="16"/>
                <w:szCs w:val="16"/>
                <w:lang w:val="en-GB"/>
              </w:rPr>
              <w:t>"riferimentoContabile":"RIFCON22000000000005811",</w:t>
            </w:r>
          </w:p>
          <w:p w14:paraId="1CDC27FD" w14:textId="77777777" w:rsidR="00C02B37" w:rsidRPr="00E43F07" w:rsidRDefault="00C02B37" w:rsidP="001A6B3D">
            <w:pPr>
              <w:rPr>
                <w:sz w:val="16"/>
                <w:szCs w:val="16"/>
                <w:lang w:val="en-GB"/>
              </w:rPr>
            </w:pPr>
            <w:r w:rsidRPr="00E43F07">
              <w:rPr>
                <w:sz w:val="16"/>
                <w:szCs w:val="16"/>
                <w:lang w:val="en-GB"/>
              </w:rPr>
              <w:t xml:space="preserve"> "dataContabile":"2020-02-07",</w:t>
            </w:r>
          </w:p>
          <w:p w14:paraId="44F6D520" w14:textId="77777777" w:rsidR="00C02B37" w:rsidRPr="00E43F07" w:rsidRDefault="00C02B37" w:rsidP="001A6B3D">
            <w:pPr>
              <w:rPr>
                <w:sz w:val="16"/>
                <w:szCs w:val="16"/>
                <w:lang w:val="en-GB"/>
              </w:rPr>
            </w:pPr>
            <w:r w:rsidRPr="00E43F07">
              <w:rPr>
                <w:sz w:val="16"/>
                <w:szCs w:val="16"/>
                <w:lang w:val="en-GB"/>
              </w:rPr>
              <w:t xml:space="preserve"> "importoMovimentoContabile":100.0</w:t>
            </w:r>
          </w:p>
          <w:p w14:paraId="4C5AF9A7" w14:textId="77777777" w:rsidR="00C02B37" w:rsidRPr="00E43F07" w:rsidRDefault="00C02B37" w:rsidP="001A6B3D">
            <w:pPr>
              <w:rPr>
                <w:sz w:val="16"/>
                <w:szCs w:val="16"/>
                <w:lang w:val="en-GB"/>
              </w:rPr>
            </w:pPr>
            <w:r w:rsidRPr="00E43F07">
              <w:rPr>
                <w:sz w:val="16"/>
                <w:szCs w:val="16"/>
                <w:lang w:val="en-GB"/>
              </w:rPr>
              <w:t xml:space="preserve"> }</w:t>
            </w:r>
          </w:p>
        </w:tc>
      </w:tr>
      <w:tr w:rsidR="00C02B37" w:rsidRPr="00C84A37" w14:paraId="7D346957" w14:textId="77777777" w:rsidTr="001A6B3D">
        <w:trPr>
          <w:trHeight w:val="540"/>
        </w:trPr>
        <w:tc>
          <w:tcPr>
            <w:tcW w:w="626" w:type="dxa"/>
          </w:tcPr>
          <w:p w14:paraId="79D2C000" w14:textId="77777777" w:rsidR="00C02B37" w:rsidRPr="00C84A37" w:rsidRDefault="00C02B37" w:rsidP="001A6B3D">
            <w:pPr>
              <w:rPr>
                <w:b/>
              </w:rPr>
            </w:pPr>
            <w:r w:rsidRPr="00C84A37">
              <w:rPr>
                <w:b/>
              </w:rPr>
              <w:t>Step</w:t>
            </w:r>
          </w:p>
        </w:tc>
        <w:tc>
          <w:tcPr>
            <w:tcW w:w="1815" w:type="dxa"/>
          </w:tcPr>
          <w:p w14:paraId="251CC141" w14:textId="77777777" w:rsidR="00C02B37" w:rsidRPr="00C84A37" w:rsidRDefault="00C02B37" w:rsidP="001A6B3D">
            <w:pPr>
              <w:rPr>
                <w:b/>
              </w:rPr>
            </w:pPr>
            <w:r w:rsidRPr="00C84A37">
              <w:rPr>
                <w:b/>
              </w:rPr>
              <w:t>Azione</w:t>
            </w:r>
          </w:p>
        </w:tc>
        <w:tc>
          <w:tcPr>
            <w:tcW w:w="6296" w:type="dxa"/>
            <w:gridSpan w:val="2"/>
          </w:tcPr>
          <w:p w14:paraId="5B2E9AD3" w14:textId="77777777" w:rsidR="00C02B37" w:rsidRPr="00C84A37" w:rsidRDefault="00C02B37" w:rsidP="001A6B3D">
            <w:pPr>
              <w:rPr>
                <w:b/>
              </w:rPr>
            </w:pPr>
            <w:r w:rsidRPr="00C84A37">
              <w:rPr>
                <w:b/>
              </w:rPr>
              <w:t>Risultato atteso</w:t>
            </w:r>
          </w:p>
        </w:tc>
        <w:tc>
          <w:tcPr>
            <w:tcW w:w="1117" w:type="dxa"/>
          </w:tcPr>
          <w:p w14:paraId="25F6840B" w14:textId="77777777" w:rsidR="00C02B37" w:rsidRPr="00C84A37" w:rsidRDefault="00C02B37" w:rsidP="001A6B3D">
            <w:pPr>
              <w:rPr>
                <w:b/>
              </w:rPr>
            </w:pPr>
            <w:r w:rsidRPr="00C84A37">
              <w:rPr>
                <w:b/>
              </w:rPr>
              <w:t>Esito</w:t>
            </w:r>
          </w:p>
        </w:tc>
      </w:tr>
      <w:tr w:rsidR="00C02B37" w:rsidRPr="00C84A37" w14:paraId="4C1C63B3" w14:textId="77777777" w:rsidTr="001A6B3D">
        <w:trPr>
          <w:trHeight w:val="1800"/>
        </w:trPr>
        <w:tc>
          <w:tcPr>
            <w:tcW w:w="626" w:type="dxa"/>
          </w:tcPr>
          <w:p w14:paraId="5EBA3C85" w14:textId="77777777" w:rsidR="00C02B37" w:rsidRPr="00C84A37" w:rsidRDefault="00C02B37" w:rsidP="001A6B3D">
            <w:r>
              <w:lastRenderedPageBreak/>
              <w:t>1</w:t>
            </w:r>
          </w:p>
        </w:tc>
        <w:tc>
          <w:tcPr>
            <w:tcW w:w="1815" w:type="dxa"/>
          </w:tcPr>
          <w:p w14:paraId="29B0955B"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765E9222" w14:textId="77777777" w:rsidR="00C02B37" w:rsidRPr="00C84A37" w:rsidRDefault="00C02B37" w:rsidP="001A6B3D">
            <w:pPr>
              <w:shd w:val="clear" w:color="auto" w:fill="FFFFFE"/>
              <w:spacing w:line="240" w:lineRule="atLeast"/>
            </w:pPr>
            <w:r w:rsidRPr="00303385">
              <w:t>{"esito": "OK"}</w:t>
            </w:r>
          </w:p>
        </w:tc>
        <w:tc>
          <w:tcPr>
            <w:tcW w:w="1117" w:type="dxa"/>
            <w:vAlign w:val="center"/>
          </w:tcPr>
          <w:p w14:paraId="25190688"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7829B120" w14:textId="77777777" w:rsidR="00C02B37" w:rsidRPr="00340AE5" w:rsidRDefault="00C02B37" w:rsidP="00C02B37"/>
    <w:p w14:paraId="727D166D" w14:textId="77777777" w:rsidR="00C02B37" w:rsidRDefault="00C02B37" w:rsidP="00C02B37">
      <w:pPr>
        <w:pStyle w:val="Titolo3"/>
      </w:pPr>
      <w:bookmarkStart w:id="65" w:name="_Toc36115879"/>
      <w:bookmarkStart w:id="66" w:name="_Toc60676806"/>
      <w:r>
        <w:t>Sezione: Informative di pagamento</w:t>
      </w:r>
      <w:bookmarkEnd w:id="65"/>
      <w:bookmarkEnd w:id="66"/>
    </w:p>
    <w:p w14:paraId="43D252E7" w14:textId="77777777" w:rsidR="00C02B37" w:rsidRDefault="00C02B37" w:rsidP="00C02B37">
      <w:pPr>
        <w:pStyle w:val="Titolo4"/>
      </w:pPr>
      <w:r w:rsidRPr="00A04A39">
        <w:t>TC_</w:t>
      </w:r>
      <w:r>
        <w:t>INFORMATIVE_01</w:t>
      </w:r>
    </w:p>
    <w:tbl>
      <w:tblPr>
        <w:tblStyle w:val="Grigliatabella"/>
        <w:tblW w:w="9854" w:type="dxa"/>
        <w:tblLook w:val="04A0" w:firstRow="1" w:lastRow="0" w:firstColumn="1" w:lastColumn="0" w:noHBand="0" w:noVBand="1"/>
      </w:tblPr>
      <w:tblGrid>
        <w:gridCol w:w="626"/>
        <w:gridCol w:w="1815"/>
        <w:gridCol w:w="1780"/>
        <w:gridCol w:w="4516"/>
        <w:gridCol w:w="1117"/>
      </w:tblGrid>
      <w:tr w:rsidR="00C02B37" w:rsidRPr="00C84A37" w14:paraId="397F9B04" w14:textId="77777777" w:rsidTr="001A6B3D">
        <w:trPr>
          <w:gridAfter w:val="2"/>
          <w:wAfter w:w="5633" w:type="dxa"/>
          <w:trHeight w:val="583"/>
        </w:trPr>
        <w:tc>
          <w:tcPr>
            <w:tcW w:w="4221" w:type="dxa"/>
            <w:gridSpan w:val="3"/>
            <w:shd w:val="clear" w:color="auto" w:fill="DEEAF6" w:themeFill="accent1" w:themeFillTint="33"/>
          </w:tcPr>
          <w:p w14:paraId="76C332C5" w14:textId="77777777" w:rsidR="00C02B37" w:rsidRPr="00340AE5" w:rsidRDefault="00C02B37" w:rsidP="001A6B3D">
            <w:pPr>
              <w:rPr>
                <w:b/>
                <w:u w:val="single"/>
              </w:rPr>
            </w:pPr>
            <w:r w:rsidRPr="00C84A37">
              <w:rPr>
                <w:b/>
              </w:rPr>
              <w:t>TC_</w:t>
            </w:r>
            <w:r>
              <w:rPr>
                <w:b/>
              </w:rPr>
              <w:t>INFORMATIVE_01</w:t>
            </w:r>
          </w:p>
        </w:tc>
      </w:tr>
      <w:tr w:rsidR="00C02B37" w:rsidRPr="00C84A37" w14:paraId="1F006878" w14:textId="77777777" w:rsidTr="001A6B3D">
        <w:trPr>
          <w:trHeight w:val="550"/>
        </w:trPr>
        <w:tc>
          <w:tcPr>
            <w:tcW w:w="2441" w:type="dxa"/>
            <w:gridSpan w:val="2"/>
          </w:tcPr>
          <w:p w14:paraId="6F6AAE35" w14:textId="77777777" w:rsidR="00C02B37" w:rsidRPr="00C84A37" w:rsidRDefault="00C02B37" w:rsidP="001A6B3D">
            <w:pPr>
              <w:rPr>
                <w:b/>
              </w:rPr>
            </w:pPr>
            <w:r w:rsidRPr="00C84A37">
              <w:rPr>
                <w:b/>
              </w:rPr>
              <w:t>Titolo</w:t>
            </w:r>
          </w:p>
        </w:tc>
        <w:tc>
          <w:tcPr>
            <w:tcW w:w="7413" w:type="dxa"/>
            <w:gridSpan w:val="3"/>
          </w:tcPr>
          <w:p w14:paraId="6AAA2B93" w14:textId="77777777" w:rsidR="00C02B37" w:rsidRDefault="00C02B37" w:rsidP="001A6B3D">
            <w:r>
              <w:t xml:space="preserve">Elenco </w:t>
            </w:r>
            <w:r w:rsidRPr="00551744">
              <w:t>informative</w:t>
            </w:r>
            <w:r>
              <w:t xml:space="preserve"> di pagamento ente</w:t>
            </w:r>
          </w:p>
          <w:p w14:paraId="1D569E37" w14:textId="77777777" w:rsidR="00C02B37" w:rsidRPr="00A53B9C" w:rsidRDefault="00C02B37" w:rsidP="001A6B3D">
            <w:pPr>
              <w:rPr>
                <w:sz w:val="20"/>
                <w:szCs w:val="20"/>
              </w:rPr>
            </w:pPr>
          </w:p>
        </w:tc>
      </w:tr>
      <w:tr w:rsidR="00C02B37" w:rsidRPr="00C84A37" w14:paraId="339C76EA" w14:textId="77777777" w:rsidTr="001A6B3D">
        <w:trPr>
          <w:trHeight w:val="550"/>
        </w:trPr>
        <w:tc>
          <w:tcPr>
            <w:tcW w:w="2441" w:type="dxa"/>
            <w:gridSpan w:val="2"/>
          </w:tcPr>
          <w:p w14:paraId="6DB477D1" w14:textId="77777777" w:rsidR="00C02B37" w:rsidRPr="00C84A37" w:rsidRDefault="00C02B37" w:rsidP="001A6B3D">
            <w:pPr>
              <w:rPr>
                <w:b/>
              </w:rPr>
            </w:pPr>
            <w:r w:rsidRPr="00C84A37">
              <w:rPr>
                <w:b/>
              </w:rPr>
              <w:t>Descrizione</w:t>
            </w:r>
          </w:p>
        </w:tc>
        <w:tc>
          <w:tcPr>
            <w:tcW w:w="7413" w:type="dxa"/>
            <w:gridSpan w:val="3"/>
          </w:tcPr>
          <w:p w14:paraId="3F657DEB" w14:textId="77777777" w:rsidR="00C02B37" w:rsidRPr="00C01C98" w:rsidRDefault="00C02B37" w:rsidP="001A6B3D">
            <w:r>
              <w:t xml:space="preserve">Viene richiesto l’elenco delle informative di pagamento generate da GePos per un dato ente creditore </w:t>
            </w:r>
          </w:p>
        </w:tc>
      </w:tr>
      <w:tr w:rsidR="00C02B37" w:rsidRPr="00C84A37" w14:paraId="491A05BC" w14:textId="77777777" w:rsidTr="001A6B3D">
        <w:trPr>
          <w:trHeight w:val="550"/>
        </w:trPr>
        <w:tc>
          <w:tcPr>
            <w:tcW w:w="2441" w:type="dxa"/>
            <w:gridSpan w:val="2"/>
          </w:tcPr>
          <w:p w14:paraId="148AC0FB" w14:textId="77777777" w:rsidR="00C02B37" w:rsidRPr="00C84A37" w:rsidRDefault="00C02B37" w:rsidP="001A6B3D">
            <w:pPr>
              <w:rPr>
                <w:b/>
              </w:rPr>
            </w:pPr>
            <w:r>
              <w:rPr>
                <w:b/>
              </w:rPr>
              <w:t>Id Ruolo/Attore</w:t>
            </w:r>
          </w:p>
        </w:tc>
        <w:tc>
          <w:tcPr>
            <w:tcW w:w="7413" w:type="dxa"/>
            <w:gridSpan w:val="3"/>
          </w:tcPr>
          <w:p w14:paraId="2A1A2C16" w14:textId="77777777" w:rsidR="00C02B37" w:rsidRDefault="00C02B37" w:rsidP="001A6B3D">
            <w:r>
              <w:t>008</w:t>
            </w:r>
          </w:p>
        </w:tc>
      </w:tr>
      <w:tr w:rsidR="00C02B37" w:rsidRPr="00C84A37" w14:paraId="37E3D0B9" w14:textId="77777777" w:rsidTr="001A6B3D">
        <w:tc>
          <w:tcPr>
            <w:tcW w:w="2441" w:type="dxa"/>
            <w:gridSpan w:val="2"/>
            <w:vAlign w:val="center"/>
          </w:tcPr>
          <w:p w14:paraId="065ACA8D" w14:textId="77777777" w:rsidR="00C02B37" w:rsidRPr="00C84A37" w:rsidRDefault="00C02B37" w:rsidP="001A6B3D">
            <w:pPr>
              <w:rPr>
                <w:b/>
              </w:rPr>
            </w:pPr>
            <w:r w:rsidRPr="00C84A37">
              <w:rPr>
                <w:b/>
              </w:rPr>
              <w:t>Pre-condizioni</w:t>
            </w:r>
          </w:p>
        </w:tc>
        <w:tc>
          <w:tcPr>
            <w:tcW w:w="7413" w:type="dxa"/>
            <w:gridSpan w:val="3"/>
            <w:vAlign w:val="center"/>
          </w:tcPr>
          <w:p w14:paraId="6419411D" w14:textId="77777777" w:rsidR="00C02B37" w:rsidRPr="00C84A37" w:rsidRDefault="00C02B37" w:rsidP="001A6B3D">
            <w:pPr>
              <w:pStyle w:val="Paragrafoelenco"/>
              <w:numPr>
                <w:ilvl w:val="0"/>
                <w:numId w:val="7"/>
              </w:numPr>
              <w:ind w:left="714" w:hanging="357"/>
            </w:pPr>
            <w:r>
              <w:t>Affinché vengano generate le notifiche di pagamento, la posizione oggetto di notifica deve risultare pagata in seguito alla comunicazione della ricevuta telematica (questo richiede l’esecuzione dello step TC_RICEVUTA_01)</w:t>
            </w:r>
          </w:p>
        </w:tc>
      </w:tr>
      <w:tr w:rsidR="00C02B37" w:rsidRPr="00C84A37" w14:paraId="0F20EC21" w14:textId="77777777" w:rsidTr="001A6B3D">
        <w:tc>
          <w:tcPr>
            <w:tcW w:w="2441" w:type="dxa"/>
            <w:gridSpan w:val="2"/>
            <w:vAlign w:val="center"/>
          </w:tcPr>
          <w:p w14:paraId="39CB2538" w14:textId="77777777" w:rsidR="00C02B37" w:rsidRPr="00C84A37" w:rsidRDefault="00C02B37" w:rsidP="001A6B3D">
            <w:pPr>
              <w:rPr>
                <w:b/>
              </w:rPr>
            </w:pPr>
            <w:r>
              <w:rPr>
                <w:b/>
              </w:rPr>
              <w:t>Post-condizioni</w:t>
            </w:r>
          </w:p>
        </w:tc>
        <w:tc>
          <w:tcPr>
            <w:tcW w:w="7413" w:type="dxa"/>
            <w:gridSpan w:val="3"/>
            <w:vAlign w:val="center"/>
          </w:tcPr>
          <w:p w14:paraId="415FB148" w14:textId="77777777" w:rsidR="00C02B37" w:rsidRDefault="00C02B37" w:rsidP="001A6B3D">
            <w:pPr>
              <w:pStyle w:val="Paragrafoelenco"/>
              <w:numPr>
                <w:ilvl w:val="0"/>
                <w:numId w:val="7"/>
              </w:numPr>
              <w:ind w:left="714" w:hanging="357"/>
            </w:pPr>
            <w:r>
              <w:t>Nella lista devono essere presenti le tre informative (ESEGUITO, REGOLATO, INCASSO) relative al pagamento della ricevuta telematica trasmessa a GePos (TC_RICEVUTA_01)</w:t>
            </w:r>
          </w:p>
        </w:tc>
      </w:tr>
      <w:tr w:rsidR="00C02B37" w:rsidRPr="00542B9F" w14:paraId="120FF71C" w14:textId="77777777" w:rsidTr="001A6B3D">
        <w:tc>
          <w:tcPr>
            <w:tcW w:w="2441" w:type="dxa"/>
            <w:gridSpan w:val="2"/>
            <w:vAlign w:val="center"/>
          </w:tcPr>
          <w:p w14:paraId="7D0F60B6" w14:textId="77777777" w:rsidR="00C02B37" w:rsidRPr="00C84A37" w:rsidRDefault="00C02B37" w:rsidP="001A6B3D">
            <w:pPr>
              <w:rPr>
                <w:b/>
              </w:rPr>
            </w:pPr>
            <w:r>
              <w:rPr>
                <w:b/>
              </w:rPr>
              <w:t>Input</w:t>
            </w:r>
          </w:p>
        </w:tc>
        <w:tc>
          <w:tcPr>
            <w:tcW w:w="7413" w:type="dxa"/>
            <w:gridSpan w:val="3"/>
            <w:vAlign w:val="center"/>
          </w:tcPr>
          <w:p w14:paraId="51FE2532" w14:textId="77777777" w:rsidR="00C02B37" w:rsidRPr="00843078" w:rsidRDefault="00C02B37" w:rsidP="001A6B3D">
            <w:pPr>
              <w:rPr>
                <w:b/>
                <w:lang w:val="en-GB"/>
              </w:rPr>
            </w:pPr>
            <w:r w:rsidRPr="00843078">
              <w:rPr>
                <w:b/>
                <w:lang w:val="en-GB"/>
              </w:rPr>
              <w:t>(URL parameters)</w:t>
            </w:r>
          </w:p>
          <w:p w14:paraId="1DE5CB67" w14:textId="77777777" w:rsidR="00C02B37" w:rsidRPr="00843078" w:rsidRDefault="00C02B37" w:rsidP="001A6B3D">
            <w:pPr>
              <w:rPr>
                <w:lang w:val="en-GB"/>
              </w:rPr>
            </w:pPr>
          </w:p>
          <w:p w14:paraId="13B8F8E6" w14:textId="77777777" w:rsidR="00C02B37" w:rsidRPr="00843078" w:rsidRDefault="00C02B37" w:rsidP="001A6B3D">
            <w:pPr>
              <w:rPr>
                <w:lang w:val="en-GB"/>
              </w:rPr>
            </w:pPr>
            <w:r w:rsidRPr="00843078">
              <w:rPr>
                <w:lang w:val="en-GB"/>
              </w:rPr>
              <w:t>senderId=62839520376&amp;senderSys=SIL_62839520376</w:t>
            </w:r>
          </w:p>
          <w:p w14:paraId="3A315829" w14:textId="77777777" w:rsidR="00C02B37" w:rsidRPr="00843078" w:rsidRDefault="00C02B37" w:rsidP="001A6B3D">
            <w:pPr>
              <w:rPr>
                <w:lang w:val="en-GB"/>
              </w:rPr>
            </w:pPr>
          </w:p>
        </w:tc>
      </w:tr>
      <w:tr w:rsidR="00C02B37" w:rsidRPr="00C84A37" w14:paraId="291CBF96" w14:textId="77777777" w:rsidTr="001A6B3D">
        <w:trPr>
          <w:trHeight w:val="540"/>
        </w:trPr>
        <w:tc>
          <w:tcPr>
            <w:tcW w:w="626" w:type="dxa"/>
          </w:tcPr>
          <w:p w14:paraId="0987BB53" w14:textId="77777777" w:rsidR="00C02B37" w:rsidRPr="00C84A37" w:rsidRDefault="00C02B37" w:rsidP="001A6B3D">
            <w:pPr>
              <w:rPr>
                <w:b/>
              </w:rPr>
            </w:pPr>
            <w:r w:rsidRPr="00C84A37">
              <w:rPr>
                <w:b/>
              </w:rPr>
              <w:t>Step</w:t>
            </w:r>
          </w:p>
        </w:tc>
        <w:tc>
          <w:tcPr>
            <w:tcW w:w="1815" w:type="dxa"/>
          </w:tcPr>
          <w:p w14:paraId="372A23F0" w14:textId="77777777" w:rsidR="00C02B37" w:rsidRPr="00C84A37" w:rsidRDefault="00C02B37" w:rsidP="001A6B3D">
            <w:pPr>
              <w:rPr>
                <w:b/>
              </w:rPr>
            </w:pPr>
            <w:r w:rsidRPr="00C84A37">
              <w:rPr>
                <w:b/>
              </w:rPr>
              <w:t>Azione</w:t>
            </w:r>
          </w:p>
        </w:tc>
        <w:tc>
          <w:tcPr>
            <w:tcW w:w="6296" w:type="dxa"/>
            <w:gridSpan w:val="2"/>
          </w:tcPr>
          <w:p w14:paraId="66B17E49" w14:textId="77777777" w:rsidR="00C02B37" w:rsidRPr="00C84A37" w:rsidRDefault="00C02B37" w:rsidP="001A6B3D">
            <w:pPr>
              <w:rPr>
                <w:b/>
              </w:rPr>
            </w:pPr>
            <w:r w:rsidRPr="00C84A37">
              <w:rPr>
                <w:b/>
              </w:rPr>
              <w:t>Risultato atteso</w:t>
            </w:r>
          </w:p>
        </w:tc>
        <w:tc>
          <w:tcPr>
            <w:tcW w:w="1117" w:type="dxa"/>
          </w:tcPr>
          <w:p w14:paraId="42469707" w14:textId="77777777" w:rsidR="00C02B37" w:rsidRPr="00C84A37" w:rsidRDefault="00C02B37" w:rsidP="001A6B3D">
            <w:pPr>
              <w:rPr>
                <w:b/>
              </w:rPr>
            </w:pPr>
            <w:r w:rsidRPr="00C84A37">
              <w:rPr>
                <w:b/>
              </w:rPr>
              <w:t>Esito</w:t>
            </w:r>
          </w:p>
        </w:tc>
      </w:tr>
      <w:tr w:rsidR="00C02B37" w:rsidRPr="00C84A37" w14:paraId="0447F9BF" w14:textId="77777777" w:rsidTr="001A6B3D">
        <w:trPr>
          <w:trHeight w:val="1800"/>
        </w:trPr>
        <w:tc>
          <w:tcPr>
            <w:tcW w:w="626" w:type="dxa"/>
          </w:tcPr>
          <w:p w14:paraId="4EEEA160" w14:textId="77777777" w:rsidR="00C02B37" w:rsidRPr="00C84A37" w:rsidRDefault="00C02B37" w:rsidP="001A6B3D">
            <w:r>
              <w:t>1</w:t>
            </w:r>
          </w:p>
        </w:tc>
        <w:tc>
          <w:tcPr>
            <w:tcW w:w="1815" w:type="dxa"/>
          </w:tcPr>
          <w:p w14:paraId="33B1CF72"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47700DA6" w14:textId="77777777" w:rsidR="00C02B37" w:rsidRDefault="00C02B37" w:rsidP="001A6B3D">
            <w:pPr>
              <w:shd w:val="clear" w:color="auto" w:fill="FFFFFE"/>
              <w:spacing w:line="240" w:lineRule="atLeast"/>
            </w:pPr>
            <w:r>
              <w:t>{"informativaPagamenti": [</w:t>
            </w:r>
          </w:p>
          <w:p w14:paraId="30C86CDA" w14:textId="77777777" w:rsidR="00C02B37" w:rsidRDefault="00C02B37" w:rsidP="001A6B3D">
            <w:pPr>
              <w:shd w:val="clear" w:color="auto" w:fill="FFFFFE"/>
              <w:spacing w:line="240" w:lineRule="atLeast"/>
            </w:pPr>
            <w:r>
              <w:t xml:space="preserve">      {</w:t>
            </w:r>
          </w:p>
          <w:p w14:paraId="1404AEFB" w14:textId="77777777" w:rsidR="00C02B37" w:rsidRDefault="00C02B37" w:rsidP="001A6B3D">
            <w:pPr>
              <w:shd w:val="clear" w:color="auto" w:fill="FFFFFE"/>
              <w:spacing w:line="240" w:lineRule="atLeast"/>
            </w:pPr>
            <w:r>
              <w:t xml:space="preserve">      "systemId": "62839520376",</w:t>
            </w:r>
          </w:p>
          <w:p w14:paraId="12B9871D" w14:textId="77777777" w:rsidR="00C02B37" w:rsidRDefault="00C02B37" w:rsidP="001A6B3D">
            <w:pPr>
              <w:shd w:val="clear" w:color="auto" w:fill="FFFFFE"/>
              <w:spacing w:line="240" w:lineRule="atLeast"/>
            </w:pPr>
            <w:r>
              <w:t xml:space="preserve">      "systemSys": "SIL_62839520376",</w:t>
            </w:r>
          </w:p>
          <w:p w14:paraId="7281124A" w14:textId="77777777" w:rsidR="00C02B37" w:rsidRDefault="00C02B37" w:rsidP="001A6B3D">
            <w:pPr>
              <w:shd w:val="clear" w:color="auto" w:fill="FFFFFE"/>
              <w:spacing w:line="240" w:lineRule="atLeast"/>
            </w:pPr>
            <w:r>
              <w:t xml:space="preserve">      "idTrasmissione": 3006960180883000002,</w:t>
            </w:r>
          </w:p>
          <w:p w14:paraId="5CA787E8" w14:textId="77777777" w:rsidR="00C02B37" w:rsidRDefault="00C02B37" w:rsidP="001A6B3D">
            <w:pPr>
              <w:shd w:val="clear" w:color="auto" w:fill="FFFFFE"/>
              <w:spacing w:line="240" w:lineRule="atLeast"/>
            </w:pPr>
            <w:r>
              <w:t xml:space="preserve">      "tipoNotifica": "INCASSO",</w:t>
            </w:r>
          </w:p>
          <w:p w14:paraId="2215C632" w14:textId="77777777" w:rsidR="00C02B37" w:rsidRDefault="00C02B37" w:rsidP="001A6B3D">
            <w:pPr>
              <w:shd w:val="clear" w:color="auto" w:fill="FFFFFE"/>
              <w:spacing w:line="240" w:lineRule="atLeast"/>
            </w:pPr>
            <w:r>
              <w:t xml:space="preserve">      "dataCreazione": "2020-03-16"</w:t>
            </w:r>
          </w:p>
          <w:p w14:paraId="386129C2" w14:textId="77777777" w:rsidR="00C02B37" w:rsidRDefault="00C02B37" w:rsidP="001A6B3D">
            <w:pPr>
              <w:shd w:val="clear" w:color="auto" w:fill="FFFFFE"/>
              <w:spacing w:line="240" w:lineRule="atLeast"/>
            </w:pPr>
            <w:r>
              <w:t xml:space="preserve">   },</w:t>
            </w:r>
          </w:p>
          <w:p w14:paraId="028BB6CC" w14:textId="77777777" w:rsidR="00C02B37" w:rsidRDefault="00C02B37" w:rsidP="001A6B3D">
            <w:pPr>
              <w:shd w:val="clear" w:color="auto" w:fill="FFFFFE"/>
              <w:spacing w:line="240" w:lineRule="atLeast"/>
            </w:pPr>
            <w:r>
              <w:t xml:space="preserve">      {</w:t>
            </w:r>
          </w:p>
          <w:p w14:paraId="44F04FE1" w14:textId="77777777" w:rsidR="00C02B37" w:rsidRDefault="00C02B37" w:rsidP="001A6B3D">
            <w:pPr>
              <w:shd w:val="clear" w:color="auto" w:fill="FFFFFE"/>
              <w:spacing w:line="240" w:lineRule="atLeast"/>
            </w:pPr>
            <w:r>
              <w:t xml:space="preserve">      "systemId": "62839520376",</w:t>
            </w:r>
          </w:p>
          <w:p w14:paraId="5235452E" w14:textId="77777777" w:rsidR="00C02B37" w:rsidRDefault="00C02B37" w:rsidP="001A6B3D">
            <w:pPr>
              <w:shd w:val="clear" w:color="auto" w:fill="FFFFFE"/>
              <w:spacing w:line="240" w:lineRule="atLeast"/>
            </w:pPr>
            <w:r>
              <w:t xml:space="preserve">      "systemSys": "SIL_62839520376",</w:t>
            </w:r>
          </w:p>
          <w:p w14:paraId="60ABC967" w14:textId="77777777" w:rsidR="00C02B37" w:rsidRDefault="00C02B37" w:rsidP="001A6B3D">
            <w:pPr>
              <w:shd w:val="clear" w:color="auto" w:fill="FFFFFE"/>
              <w:spacing w:line="240" w:lineRule="atLeast"/>
            </w:pPr>
            <w:r>
              <w:t xml:space="preserve">      "idTrasmissione": 3006960180876100001,</w:t>
            </w:r>
          </w:p>
          <w:p w14:paraId="395A7080" w14:textId="77777777" w:rsidR="00C02B37" w:rsidRDefault="00C02B37" w:rsidP="001A6B3D">
            <w:pPr>
              <w:shd w:val="clear" w:color="auto" w:fill="FFFFFE"/>
              <w:spacing w:line="240" w:lineRule="atLeast"/>
            </w:pPr>
            <w:r>
              <w:lastRenderedPageBreak/>
              <w:t xml:space="preserve">      "tipoNotifica": "REGOLATO",</w:t>
            </w:r>
          </w:p>
          <w:p w14:paraId="5D9AB08C" w14:textId="77777777" w:rsidR="00C02B37" w:rsidRDefault="00C02B37" w:rsidP="001A6B3D">
            <w:pPr>
              <w:shd w:val="clear" w:color="auto" w:fill="FFFFFE"/>
              <w:spacing w:line="240" w:lineRule="atLeast"/>
            </w:pPr>
            <w:r>
              <w:t xml:space="preserve">      "dataCreazione": "2020-03-16"</w:t>
            </w:r>
          </w:p>
          <w:p w14:paraId="1273C0BB" w14:textId="77777777" w:rsidR="00C02B37" w:rsidRDefault="00C02B37" w:rsidP="001A6B3D">
            <w:pPr>
              <w:shd w:val="clear" w:color="auto" w:fill="FFFFFE"/>
              <w:spacing w:line="240" w:lineRule="atLeast"/>
            </w:pPr>
            <w:r>
              <w:t xml:space="preserve">   },</w:t>
            </w:r>
          </w:p>
          <w:p w14:paraId="7DB57F8D" w14:textId="77777777" w:rsidR="00C02B37" w:rsidRDefault="00C02B37" w:rsidP="001A6B3D">
            <w:pPr>
              <w:shd w:val="clear" w:color="auto" w:fill="FFFFFE"/>
              <w:spacing w:line="240" w:lineRule="atLeast"/>
            </w:pPr>
            <w:r>
              <w:t xml:space="preserve">      {</w:t>
            </w:r>
          </w:p>
          <w:p w14:paraId="36EB3836" w14:textId="77777777" w:rsidR="00C02B37" w:rsidRDefault="00C02B37" w:rsidP="001A6B3D">
            <w:pPr>
              <w:shd w:val="clear" w:color="auto" w:fill="FFFFFE"/>
              <w:spacing w:line="240" w:lineRule="atLeast"/>
            </w:pPr>
            <w:r>
              <w:t xml:space="preserve">      "systemId": "62839520376",</w:t>
            </w:r>
          </w:p>
          <w:p w14:paraId="78D85059" w14:textId="77777777" w:rsidR="00C02B37" w:rsidRDefault="00C02B37" w:rsidP="001A6B3D">
            <w:pPr>
              <w:shd w:val="clear" w:color="auto" w:fill="FFFFFE"/>
              <w:spacing w:line="240" w:lineRule="atLeast"/>
            </w:pPr>
            <w:r>
              <w:t xml:space="preserve">      "systemSys": "SIL_62839520376",</w:t>
            </w:r>
          </w:p>
          <w:p w14:paraId="1D8F5348" w14:textId="77777777" w:rsidR="00C02B37" w:rsidRDefault="00C02B37" w:rsidP="001A6B3D">
            <w:pPr>
              <w:shd w:val="clear" w:color="auto" w:fill="FFFFFE"/>
              <w:spacing w:line="240" w:lineRule="atLeast"/>
            </w:pPr>
            <w:r>
              <w:t xml:space="preserve">      "idTrasmissione": 3006960156876200000,</w:t>
            </w:r>
          </w:p>
          <w:p w14:paraId="1E7AA8D5" w14:textId="77777777" w:rsidR="00C02B37" w:rsidRDefault="00C02B37" w:rsidP="001A6B3D">
            <w:pPr>
              <w:shd w:val="clear" w:color="auto" w:fill="FFFFFE"/>
              <w:spacing w:line="240" w:lineRule="atLeast"/>
            </w:pPr>
            <w:r>
              <w:t xml:space="preserve">      "tipoNotifica": "ESEGUITO",</w:t>
            </w:r>
          </w:p>
          <w:p w14:paraId="62ABA548" w14:textId="77777777" w:rsidR="00C02B37" w:rsidRDefault="00C02B37" w:rsidP="001A6B3D">
            <w:pPr>
              <w:shd w:val="clear" w:color="auto" w:fill="FFFFFE"/>
              <w:spacing w:line="240" w:lineRule="atLeast"/>
            </w:pPr>
            <w:r>
              <w:t xml:space="preserve">      "dataCreazione": "2020-03-16"</w:t>
            </w:r>
          </w:p>
          <w:p w14:paraId="6DF093F2" w14:textId="77777777" w:rsidR="00C02B37" w:rsidRDefault="00C02B37" w:rsidP="001A6B3D">
            <w:pPr>
              <w:shd w:val="clear" w:color="auto" w:fill="FFFFFE"/>
              <w:spacing w:line="240" w:lineRule="atLeast"/>
            </w:pPr>
            <w:r>
              <w:t xml:space="preserve">   }</w:t>
            </w:r>
          </w:p>
          <w:p w14:paraId="41688E1F" w14:textId="77777777" w:rsidR="00C02B37" w:rsidRPr="00C84A37" w:rsidRDefault="00C02B37" w:rsidP="001A6B3D">
            <w:pPr>
              <w:shd w:val="clear" w:color="auto" w:fill="FFFFFE"/>
              <w:spacing w:line="240" w:lineRule="atLeast"/>
            </w:pPr>
            <w:r>
              <w:t>]}</w:t>
            </w:r>
          </w:p>
        </w:tc>
        <w:tc>
          <w:tcPr>
            <w:tcW w:w="1117" w:type="dxa"/>
            <w:vAlign w:val="center"/>
          </w:tcPr>
          <w:p w14:paraId="6321019E"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5844C4B7" w14:textId="77777777" w:rsidR="00C02B37" w:rsidRPr="00D771DC" w:rsidRDefault="00C02B37" w:rsidP="00C02B37"/>
    <w:p w14:paraId="613B8063" w14:textId="77777777" w:rsidR="00C02B37" w:rsidRDefault="00C02B37" w:rsidP="00C02B37">
      <w:pPr>
        <w:pStyle w:val="Titolo4"/>
      </w:pPr>
      <w:r w:rsidRPr="00A04A39">
        <w:t>TC_</w:t>
      </w:r>
      <w:r>
        <w:t>INFORMATIVE_02</w:t>
      </w:r>
    </w:p>
    <w:tbl>
      <w:tblPr>
        <w:tblStyle w:val="Grigliatabella"/>
        <w:tblW w:w="9854" w:type="dxa"/>
        <w:tblLook w:val="04A0" w:firstRow="1" w:lastRow="0" w:firstColumn="1" w:lastColumn="0" w:noHBand="0" w:noVBand="1"/>
      </w:tblPr>
      <w:tblGrid>
        <w:gridCol w:w="327"/>
        <w:gridCol w:w="650"/>
        <w:gridCol w:w="3247"/>
        <w:gridCol w:w="5519"/>
        <w:gridCol w:w="337"/>
      </w:tblGrid>
      <w:tr w:rsidR="00C02B37" w:rsidRPr="00C84A37" w14:paraId="584BA266" w14:textId="77777777" w:rsidTr="001A6B3D">
        <w:trPr>
          <w:gridAfter w:val="2"/>
          <w:wAfter w:w="5896" w:type="dxa"/>
          <w:trHeight w:val="583"/>
        </w:trPr>
        <w:tc>
          <w:tcPr>
            <w:tcW w:w="3958" w:type="dxa"/>
            <w:gridSpan w:val="3"/>
            <w:shd w:val="clear" w:color="auto" w:fill="DEEAF6" w:themeFill="accent1" w:themeFillTint="33"/>
          </w:tcPr>
          <w:p w14:paraId="42B942FC" w14:textId="77777777" w:rsidR="00C02B37" w:rsidRPr="00340AE5" w:rsidRDefault="00C02B37" w:rsidP="001A6B3D">
            <w:pPr>
              <w:rPr>
                <w:b/>
                <w:u w:val="single"/>
              </w:rPr>
            </w:pPr>
            <w:r w:rsidRPr="00C84A37">
              <w:rPr>
                <w:b/>
              </w:rPr>
              <w:t>TC_</w:t>
            </w:r>
            <w:r>
              <w:rPr>
                <w:b/>
              </w:rPr>
              <w:t>INFORMATIVE_02</w:t>
            </w:r>
          </w:p>
        </w:tc>
      </w:tr>
      <w:tr w:rsidR="00C02B37" w:rsidRPr="00C84A37" w14:paraId="542F66C3" w14:textId="77777777" w:rsidTr="001A6B3D">
        <w:trPr>
          <w:trHeight w:val="550"/>
        </w:trPr>
        <w:tc>
          <w:tcPr>
            <w:tcW w:w="964" w:type="dxa"/>
            <w:gridSpan w:val="2"/>
          </w:tcPr>
          <w:p w14:paraId="68A20FA0" w14:textId="77777777" w:rsidR="00C02B37" w:rsidRPr="00C84A37" w:rsidRDefault="00C02B37" w:rsidP="001A6B3D">
            <w:pPr>
              <w:rPr>
                <w:b/>
              </w:rPr>
            </w:pPr>
            <w:r w:rsidRPr="00C84A37">
              <w:rPr>
                <w:b/>
              </w:rPr>
              <w:t>Titolo</w:t>
            </w:r>
          </w:p>
        </w:tc>
        <w:tc>
          <w:tcPr>
            <w:tcW w:w="8890" w:type="dxa"/>
            <w:gridSpan w:val="3"/>
          </w:tcPr>
          <w:p w14:paraId="2C3E4E89" w14:textId="77777777" w:rsidR="00C02B37" w:rsidRDefault="00C02B37" w:rsidP="001A6B3D">
            <w:r>
              <w:t>Scarico informativa pagamento eseguito</w:t>
            </w:r>
          </w:p>
          <w:p w14:paraId="6D579657" w14:textId="77777777" w:rsidR="00C02B37" w:rsidRPr="00A53B9C" w:rsidRDefault="00C02B37" w:rsidP="001A6B3D">
            <w:pPr>
              <w:rPr>
                <w:sz w:val="20"/>
                <w:szCs w:val="20"/>
              </w:rPr>
            </w:pPr>
          </w:p>
        </w:tc>
      </w:tr>
      <w:tr w:rsidR="00C02B37" w:rsidRPr="00C84A37" w14:paraId="6EE84500" w14:textId="77777777" w:rsidTr="001A6B3D">
        <w:trPr>
          <w:trHeight w:val="550"/>
        </w:trPr>
        <w:tc>
          <w:tcPr>
            <w:tcW w:w="964" w:type="dxa"/>
            <w:gridSpan w:val="2"/>
          </w:tcPr>
          <w:p w14:paraId="39863B0E" w14:textId="77777777" w:rsidR="00C02B37" w:rsidRPr="00C84A37" w:rsidRDefault="00C02B37" w:rsidP="001A6B3D">
            <w:pPr>
              <w:rPr>
                <w:b/>
              </w:rPr>
            </w:pPr>
            <w:r w:rsidRPr="00C84A37">
              <w:rPr>
                <w:b/>
              </w:rPr>
              <w:t>Descrizione</w:t>
            </w:r>
          </w:p>
        </w:tc>
        <w:tc>
          <w:tcPr>
            <w:tcW w:w="8890" w:type="dxa"/>
            <w:gridSpan w:val="3"/>
          </w:tcPr>
          <w:p w14:paraId="6D94575C" w14:textId="77777777" w:rsidR="00C02B37" w:rsidRPr="00C01C98" w:rsidRDefault="00C02B37" w:rsidP="001A6B3D">
            <w:r w:rsidRPr="00C01C98">
              <w:t>Viene eseguito il download del file contenente i pagamenti eseguiti</w:t>
            </w:r>
          </w:p>
        </w:tc>
      </w:tr>
      <w:tr w:rsidR="00C02B37" w:rsidRPr="00C84A37" w14:paraId="7DB146EA" w14:textId="77777777" w:rsidTr="001A6B3D">
        <w:trPr>
          <w:trHeight w:val="550"/>
        </w:trPr>
        <w:tc>
          <w:tcPr>
            <w:tcW w:w="964" w:type="dxa"/>
            <w:gridSpan w:val="2"/>
          </w:tcPr>
          <w:p w14:paraId="5FAC1672" w14:textId="77777777" w:rsidR="00C02B37" w:rsidRPr="00C84A37" w:rsidRDefault="00C02B37" w:rsidP="001A6B3D">
            <w:pPr>
              <w:rPr>
                <w:b/>
              </w:rPr>
            </w:pPr>
            <w:r>
              <w:rPr>
                <w:b/>
              </w:rPr>
              <w:t>Id Ruolo/Attore</w:t>
            </w:r>
          </w:p>
        </w:tc>
        <w:tc>
          <w:tcPr>
            <w:tcW w:w="8890" w:type="dxa"/>
            <w:gridSpan w:val="3"/>
          </w:tcPr>
          <w:p w14:paraId="67E60095" w14:textId="77777777" w:rsidR="00C02B37" w:rsidRPr="00C01C98" w:rsidRDefault="00C02B37" w:rsidP="001A6B3D">
            <w:r>
              <w:t>008</w:t>
            </w:r>
          </w:p>
        </w:tc>
      </w:tr>
      <w:tr w:rsidR="00C02B37" w:rsidRPr="00C84A37" w14:paraId="043C14D7" w14:textId="77777777" w:rsidTr="001A6B3D">
        <w:tc>
          <w:tcPr>
            <w:tcW w:w="964" w:type="dxa"/>
            <w:gridSpan w:val="2"/>
            <w:vAlign w:val="center"/>
          </w:tcPr>
          <w:p w14:paraId="14FA89B4" w14:textId="77777777" w:rsidR="00C02B37" w:rsidRPr="00C84A37" w:rsidRDefault="00C02B37" w:rsidP="001A6B3D">
            <w:pPr>
              <w:rPr>
                <w:b/>
              </w:rPr>
            </w:pPr>
            <w:r w:rsidRPr="00C84A37">
              <w:rPr>
                <w:b/>
              </w:rPr>
              <w:t>Pre-condizioni</w:t>
            </w:r>
          </w:p>
        </w:tc>
        <w:tc>
          <w:tcPr>
            <w:tcW w:w="8890" w:type="dxa"/>
            <w:gridSpan w:val="3"/>
            <w:vAlign w:val="center"/>
          </w:tcPr>
          <w:p w14:paraId="6A817A42" w14:textId="77777777" w:rsidR="00C02B37" w:rsidRPr="00C84A37" w:rsidRDefault="00C02B37" w:rsidP="001A6B3D">
            <w:pPr>
              <w:pStyle w:val="Paragrafoelenco"/>
              <w:numPr>
                <w:ilvl w:val="0"/>
                <w:numId w:val="7"/>
              </w:numPr>
              <w:ind w:left="714" w:hanging="357"/>
            </w:pPr>
            <w:r>
              <w:t>La generazione dell’informativa di eseguito richiede l’esecuzione dello step TC_RICEVUTA_01</w:t>
            </w:r>
          </w:p>
        </w:tc>
      </w:tr>
      <w:tr w:rsidR="00C02B37" w:rsidRPr="00C84A37" w14:paraId="09F0D045" w14:textId="77777777" w:rsidTr="001A6B3D">
        <w:tc>
          <w:tcPr>
            <w:tcW w:w="964" w:type="dxa"/>
            <w:gridSpan w:val="2"/>
            <w:vAlign w:val="center"/>
          </w:tcPr>
          <w:p w14:paraId="0FF82DF0" w14:textId="77777777" w:rsidR="00C02B37" w:rsidRPr="00C84A37" w:rsidRDefault="00C02B37" w:rsidP="001A6B3D">
            <w:pPr>
              <w:rPr>
                <w:b/>
              </w:rPr>
            </w:pPr>
            <w:r>
              <w:rPr>
                <w:b/>
              </w:rPr>
              <w:t>Post-condizioni</w:t>
            </w:r>
          </w:p>
        </w:tc>
        <w:tc>
          <w:tcPr>
            <w:tcW w:w="8890" w:type="dxa"/>
            <w:gridSpan w:val="3"/>
            <w:vAlign w:val="center"/>
          </w:tcPr>
          <w:p w14:paraId="3F06FBA5" w14:textId="77777777" w:rsidR="00C02B37" w:rsidRDefault="00C02B37" w:rsidP="001A6B3D">
            <w:pPr>
              <w:pStyle w:val="Paragrafoelenco"/>
              <w:numPr>
                <w:ilvl w:val="0"/>
                <w:numId w:val="7"/>
              </w:numPr>
              <w:ind w:left="714" w:hanging="357"/>
            </w:pPr>
            <w:r>
              <w:t>La notifica della response deve contenere i dati del pagamento in formato CSV</w:t>
            </w:r>
          </w:p>
        </w:tc>
      </w:tr>
      <w:tr w:rsidR="00C02B37" w:rsidRPr="00542B9F" w14:paraId="6263F9C8" w14:textId="77777777" w:rsidTr="001A6B3D">
        <w:tc>
          <w:tcPr>
            <w:tcW w:w="964" w:type="dxa"/>
            <w:gridSpan w:val="2"/>
            <w:vAlign w:val="center"/>
          </w:tcPr>
          <w:p w14:paraId="7672AD0C" w14:textId="77777777" w:rsidR="00C02B37" w:rsidRPr="00C84A37" w:rsidRDefault="00C02B37" w:rsidP="001A6B3D">
            <w:pPr>
              <w:rPr>
                <w:b/>
              </w:rPr>
            </w:pPr>
            <w:r>
              <w:rPr>
                <w:b/>
              </w:rPr>
              <w:t>Input</w:t>
            </w:r>
          </w:p>
        </w:tc>
        <w:tc>
          <w:tcPr>
            <w:tcW w:w="8890" w:type="dxa"/>
            <w:gridSpan w:val="3"/>
            <w:vAlign w:val="center"/>
          </w:tcPr>
          <w:p w14:paraId="2865983A" w14:textId="77777777" w:rsidR="00C02B37" w:rsidRPr="00FB0726" w:rsidRDefault="00C02B37" w:rsidP="001A6B3D">
            <w:pPr>
              <w:rPr>
                <w:lang w:val="en-GB"/>
              </w:rPr>
            </w:pPr>
            <w:r w:rsidRPr="00FB0726">
              <w:rPr>
                <w:lang w:val="en-GB"/>
              </w:rPr>
              <w:t>(URL parameters)</w:t>
            </w:r>
          </w:p>
          <w:p w14:paraId="5C8DAE14" w14:textId="77777777" w:rsidR="00C02B37" w:rsidRPr="00FB0726" w:rsidRDefault="00C02B37" w:rsidP="001A6B3D">
            <w:pPr>
              <w:rPr>
                <w:lang w:val="en-GB"/>
              </w:rPr>
            </w:pPr>
          </w:p>
          <w:p w14:paraId="425C1A45" w14:textId="77777777" w:rsidR="00C02B37" w:rsidRPr="00FB0726" w:rsidRDefault="00C02B37" w:rsidP="001A6B3D">
            <w:pPr>
              <w:rPr>
                <w:lang w:val="en-GB"/>
              </w:rPr>
            </w:pPr>
            <w:r w:rsidRPr="00FB0726">
              <w:rPr>
                <w:lang w:val="en-GB"/>
              </w:rPr>
              <w:t>senderId=62839520376&amp;senderSys=SIL_62839520376&amp;idTrasmissione=3006960180883000002</w:t>
            </w:r>
          </w:p>
          <w:p w14:paraId="62689D36" w14:textId="77777777" w:rsidR="00C02B37" w:rsidRPr="00FB0726" w:rsidRDefault="00C02B37" w:rsidP="001A6B3D">
            <w:pPr>
              <w:rPr>
                <w:lang w:val="en-GB"/>
              </w:rPr>
            </w:pPr>
          </w:p>
        </w:tc>
      </w:tr>
      <w:tr w:rsidR="00C02B37" w:rsidRPr="00C84A37" w14:paraId="44C6652A" w14:textId="77777777" w:rsidTr="001A6B3D">
        <w:trPr>
          <w:trHeight w:val="540"/>
        </w:trPr>
        <w:tc>
          <w:tcPr>
            <w:tcW w:w="324" w:type="dxa"/>
          </w:tcPr>
          <w:p w14:paraId="30724D57" w14:textId="77777777" w:rsidR="00C02B37" w:rsidRPr="00C84A37" w:rsidRDefault="00C02B37" w:rsidP="001A6B3D">
            <w:pPr>
              <w:rPr>
                <w:b/>
              </w:rPr>
            </w:pPr>
            <w:r w:rsidRPr="00C84A37">
              <w:rPr>
                <w:b/>
              </w:rPr>
              <w:t>Step</w:t>
            </w:r>
          </w:p>
        </w:tc>
        <w:tc>
          <w:tcPr>
            <w:tcW w:w="640" w:type="dxa"/>
          </w:tcPr>
          <w:p w14:paraId="2C0DDAB9" w14:textId="77777777" w:rsidR="00C02B37" w:rsidRPr="00C84A37" w:rsidRDefault="00C02B37" w:rsidP="001A6B3D">
            <w:pPr>
              <w:rPr>
                <w:b/>
              </w:rPr>
            </w:pPr>
            <w:r w:rsidRPr="00C84A37">
              <w:rPr>
                <w:b/>
              </w:rPr>
              <w:t>Azione</w:t>
            </w:r>
          </w:p>
        </w:tc>
        <w:tc>
          <w:tcPr>
            <w:tcW w:w="8556" w:type="dxa"/>
            <w:gridSpan w:val="2"/>
          </w:tcPr>
          <w:p w14:paraId="2A8CB610" w14:textId="77777777" w:rsidR="00C02B37" w:rsidRPr="00C84A37" w:rsidRDefault="00C02B37" w:rsidP="001A6B3D">
            <w:pPr>
              <w:rPr>
                <w:b/>
              </w:rPr>
            </w:pPr>
            <w:r w:rsidRPr="00C84A37">
              <w:rPr>
                <w:b/>
              </w:rPr>
              <w:t>Risultato atteso</w:t>
            </w:r>
          </w:p>
        </w:tc>
        <w:tc>
          <w:tcPr>
            <w:tcW w:w="334" w:type="dxa"/>
          </w:tcPr>
          <w:p w14:paraId="733148E5" w14:textId="77777777" w:rsidR="00C02B37" w:rsidRPr="00C84A37" w:rsidRDefault="00C02B37" w:rsidP="001A6B3D">
            <w:pPr>
              <w:rPr>
                <w:b/>
              </w:rPr>
            </w:pPr>
            <w:r w:rsidRPr="00C84A37">
              <w:rPr>
                <w:b/>
              </w:rPr>
              <w:t>Esito</w:t>
            </w:r>
          </w:p>
        </w:tc>
      </w:tr>
      <w:tr w:rsidR="00C02B37" w:rsidRPr="00C84A37" w14:paraId="2BD94C21" w14:textId="77777777" w:rsidTr="001A6B3D">
        <w:trPr>
          <w:trHeight w:val="1800"/>
        </w:trPr>
        <w:tc>
          <w:tcPr>
            <w:tcW w:w="324" w:type="dxa"/>
          </w:tcPr>
          <w:p w14:paraId="0A23CC5C" w14:textId="77777777" w:rsidR="00C02B37" w:rsidRPr="00C84A37" w:rsidRDefault="00C02B37" w:rsidP="001A6B3D">
            <w:r>
              <w:t>1</w:t>
            </w:r>
          </w:p>
        </w:tc>
        <w:tc>
          <w:tcPr>
            <w:tcW w:w="640" w:type="dxa"/>
          </w:tcPr>
          <w:p w14:paraId="1A639F92" w14:textId="77777777" w:rsidR="00C02B37" w:rsidRPr="00C84A37" w:rsidRDefault="00C02B37" w:rsidP="001A6B3D">
            <w:r w:rsidRPr="00DA5290">
              <w:rPr>
                <w:rFonts w:ascii="Calibri" w:eastAsia="Times New Roman" w:hAnsi="Calibri" w:cs="Calibri"/>
                <w:color w:val="000000"/>
                <w:lang w:eastAsia="en-GB"/>
              </w:rPr>
              <w:t>La test suite esegue auto</w:t>
            </w:r>
            <w:r w:rsidRPr="00DA5290">
              <w:rPr>
                <w:rFonts w:ascii="Calibri" w:eastAsia="Times New Roman" w:hAnsi="Calibri" w:cs="Calibri"/>
                <w:color w:val="000000"/>
                <w:lang w:eastAsia="en-GB"/>
              </w:rPr>
              <w:lastRenderedPageBreak/>
              <w:t>maticamente il test step</w:t>
            </w:r>
          </w:p>
        </w:tc>
        <w:tc>
          <w:tcPr>
            <w:tcW w:w="8556" w:type="dxa"/>
            <w:gridSpan w:val="2"/>
          </w:tcPr>
          <w:p w14:paraId="7AED55B7" w14:textId="77777777" w:rsidR="00C02B37" w:rsidRDefault="00C02B37" w:rsidP="001A6B3D">
            <w:pPr>
              <w:shd w:val="clear" w:color="auto" w:fill="FFFFFE"/>
              <w:spacing w:line="240" w:lineRule="atLeast"/>
            </w:pPr>
            <w:r>
              <w:lastRenderedPageBreak/>
              <w:t>CREDITORE|TIPO_DEBITO|DEBITORI|ID_DEBITO|ID_PAGAMENTO|DATA_SCADENZA|DATA_INIZIO_VALIDITA|DATA_FINE_VALIDITA|CAUSALE_PAGAMENTO|STATO_PAGAMENTO|IMPORTO_PAGAMENTO|VOCI_PAGAMENTO|ANNO_RIFERIMENTO|NOTE_DEBITO|CAUSALE_DEBITO|IBAN_RIACCREDITO|IMPORTO_PAGATO|DATA_VALUTA_ACCREDITO|CANALE_PAGAMENTO|DATA_PAGAMENTO|NOTE_PAGAMENTO|PAGATO_IDP</w:t>
            </w:r>
          </w:p>
          <w:p w14:paraId="7DFE37BA" w14:textId="77777777" w:rsidR="00C02B37" w:rsidRPr="00C84A37" w:rsidRDefault="00C02B37" w:rsidP="001A6B3D">
            <w:pPr>
              <w:shd w:val="clear" w:color="auto" w:fill="FFFFFE"/>
              <w:spacing w:line="240" w:lineRule="atLeast"/>
            </w:pPr>
            <w:r>
              <w:t xml:space="preserve">62839520376|62839520376_D2|TPZKQJ55R23A944Q|DEB22000000000005811|22000000000005811|2020-09-30T00:00:00|2001-02-01T00:00:00|2099-02-01T00:00:00|Versamento test </w:t>
            </w:r>
            <w:r>
              <w:lastRenderedPageBreak/>
              <w:t>1|PAGATO|10300|BASE=9000;INTERESSI=1300|2020|NOTE1|CAUSALE1||10300|||2020-05-20T00:00:00||Si</w:t>
            </w:r>
          </w:p>
        </w:tc>
        <w:tc>
          <w:tcPr>
            <w:tcW w:w="334" w:type="dxa"/>
            <w:vAlign w:val="center"/>
          </w:tcPr>
          <w:p w14:paraId="1CACCA4A"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4A4A6042" w14:textId="77777777" w:rsidR="00C02B37" w:rsidRDefault="00C02B37" w:rsidP="00C02B37">
      <w:pPr>
        <w:pStyle w:val="Titolo4"/>
      </w:pPr>
      <w:r w:rsidRPr="00A04A39">
        <w:lastRenderedPageBreak/>
        <w:t>TC_</w:t>
      </w:r>
      <w:r>
        <w:t>INFORMATIVE_03</w:t>
      </w:r>
    </w:p>
    <w:tbl>
      <w:tblPr>
        <w:tblStyle w:val="Grigliatabella"/>
        <w:tblW w:w="9854" w:type="dxa"/>
        <w:tblLook w:val="04A0" w:firstRow="1" w:lastRow="0" w:firstColumn="1" w:lastColumn="0" w:noHBand="0" w:noVBand="1"/>
      </w:tblPr>
      <w:tblGrid>
        <w:gridCol w:w="327"/>
        <w:gridCol w:w="650"/>
        <w:gridCol w:w="3253"/>
        <w:gridCol w:w="5513"/>
        <w:gridCol w:w="337"/>
      </w:tblGrid>
      <w:tr w:rsidR="00C02B37" w:rsidRPr="00C84A37" w14:paraId="324BCF5F" w14:textId="77777777" w:rsidTr="001A6B3D">
        <w:trPr>
          <w:gridAfter w:val="2"/>
          <w:wAfter w:w="5890" w:type="dxa"/>
          <w:trHeight w:val="583"/>
        </w:trPr>
        <w:tc>
          <w:tcPr>
            <w:tcW w:w="3964" w:type="dxa"/>
            <w:gridSpan w:val="3"/>
            <w:shd w:val="clear" w:color="auto" w:fill="DEEAF6" w:themeFill="accent1" w:themeFillTint="33"/>
          </w:tcPr>
          <w:p w14:paraId="225BAEC0" w14:textId="77777777" w:rsidR="00C02B37" w:rsidRPr="00340AE5" w:rsidRDefault="00C02B37" w:rsidP="001A6B3D">
            <w:pPr>
              <w:rPr>
                <w:b/>
                <w:u w:val="single"/>
              </w:rPr>
            </w:pPr>
            <w:r w:rsidRPr="00C84A37">
              <w:rPr>
                <w:b/>
              </w:rPr>
              <w:t>TC_</w:t>
            </w:r>
            <w:r>
              <w:rPr>
                <w:b/>
              </w:rPr>
              <w:t>INFORMATIVE_03</w:t>
            </w:r>
          </w:p>
        </w:tc>
      </w:tr>
      <w:tr w:rsidR="00C02B37" w:rsidRPr="00C84A37" w14:paraId="33679C5A" w14:textId="77777777" w:rsidTr="001A6B3D">
        <w:trPr>
          <w:trHeight w:val="550"/>
        </w:trPr>
        <w:tc>
          <w:tcPr>
            <w:tcW w:w="964" w:type="dxa"/>
            <w:gridSpan w:val="2"/>
          </w:tcPr>
          <w:p w14:paraId="215F3E43" w14:textId="77777777" w:rsidR="00C02B37" w:rsidRPr="00C84A37" w:rsidRDefault="00C02B37" w:rsidP="001A6B3D">
            <w:pPr>
              <w:rPr>
                <w:b/>
              </w:rPr>
            </w:pPr>
            <w:r w:rsidRPr="00C84A37">
              <w:rPr>
                <w:b/>
              </w:rPr>
              <w:t>Titolo</w:t>
            </w:r>
          </w:p>
        </w:tc>
        <w:tc>
          <w:tcPr>
            <w:tcW w:w="8890" w:type="dxa"/>
            <w:gridSpan w:val="3"/>
          </w:tcPr>
          <w:p w14:paraId="5DE46682" w14:textId="77777777" w:rsidR="00C02B37" w:rsidRDefault="00C02B37" w:rsidP="001A6B3D">
            <w:r>
              <w:t>Scarico informativa pagamento regolato</w:t>
            </w:r>
          </w:p>
          <w:p w14:paraId="1E3D5EB9" w14:textId="77777777" w:rsidR="00C02B37" w:rsidRPr="00A53B9C" w:rsidRDefault="00C02B37" w:rsidP="001A6B3D">
            <w:pPr>
              <w:rPr>
                <w:sz w:val="20"/>
                <w:szCs w:val="20"/>
              </w:rPr>
            </w:pPr>
          </w:p>
        </w:tc>
      </w:tr>
      <w:tr w:rsidR="00C02B37" w:rsidRPr="00C84A37" w14:paraId="057D3B2E" w14:textId="77777777" w:rsidTr="001A6B3D">
        <w:trPr>
          <w:trHeight w:val="550"/>
        </w:trPr>
        <w:tc>
          <w:tcPr>
            <w:tcW w:w="964" w:type="dxa"/>
            <w:gridSpan w:val="2"/>
          </w:tcPr>
          <w:p w14:paraId="28E5E491" w14:textId="77777777" w:rsidR="00C02B37" w:rsidRPr="00C84A37" w:rsidRDefault="00C02B37" w:rsidP="001A6B3D">
            <w:pPr>
              <w:rPr>
                <w:b/>
              </w:rPr>
            </w:pPr>
            <w:r w:rsidRPr="00C84A37">
              <w:rPr>
                <w:b/>
              </w:rPr>
              <w:t>Descrizione</w:t>
            </w:r>
          </w:p>
        </w:tc>
        <w:tc>
          <w:tcPr>
            <w:tcW w:w="8890" w:type="dxa"/>
            <w:gridSpan w:val="3"/>
          </w:tcPr>
          <w:p w14:paraId="167E472D" w14:textId="77777777" w:rsidR="00C02B37" w:rsidRPr="00445E58" w:rsidRDefault="00C02B37" w:rsidP="001A6B3D">
            <w:pPr>
              <w:rPr>
                <w:u w:val="single"/>
              </w:rPr>
            </w:pPr>
            <w:r w:rsidRPr="00C01C98">
              <w:t>Viene eseguito il</w:t>
            </w:r>
            <w:r>
              <w:t xml:space="preserve"> download del file CSV contenente le informazioni del pagamento regolato</w:t>
            </w:r>
          </w:p>
        </w:tc>
      </w:tr>
      <w:tr w:rsidR="00C02B37" w:rsidRPr="00C84A37" w14:paraId="067E5F44" w14:textId="77777777" w:rsidTr="001A6B3D">
        <w:trPr>
          <w:trHeight w:val="550"/>
        </w:trPr>
        <w:tc>
          <w:tcPr>
            <w:tcW w:w="964" w:type="dxa"/>
            <w:gridSpan w:val="2"/>
          </w:tcPr>
          <w:p w14:paraId="3053FF2C" w14:textId="77777777" w:rsidR="00C02B37" w:rsidRPr="00C84A37" w:rsidRDefault="00C02B37" w:rsidP="001A6B3D">
            <w:pPr>
              <w:rPr>
                <w:b/>
              </w:rPr>
            </w:pPr>
            <w:r>
              <w:rPr>
                <w:b/>
              </w:rPr>
              <w:t>Id Ruolo/Attore</w:t>
            </w:r>
          </w:p>
        </w:tc>
        <w:tc>
          <w:tcPr>
            <w:tcW w:w="8890" w:type="dxa"/>
            <w:gridSpan w:val="3"/>
          </w:tcPr>
          <w:p w14:paraId="2170FBF3" w14:textId="77777777" w:rsidR="00C02B37" w:rsidRPr="00C01C98" w:rsidRDefault="00C02B37" w:rsidP="001A6B3D">
            <w:r>
              <w:t>008</w:t>
            </w:r>
          </w:p>
        </w:tc>
      </w:tr>
      <w:tr w:rsidR="00C02B37" w:rsidRPr="00C84A37" w14:paraId="204FE575" w14:textId="77777777" w:rsidTr="001A6B3D">
        <w:tc>
          <w:tcPr>
            <w:tcW w:w="964" w:type="dxa"/>
            <w:gridSpan w:val="2"/>
            <w:vAlign w:val="center"/>
          </w:tcPr>
          <w:p w14:paraId="391959D8" w14:textId="77777777" w:rsidR="00C02B37" w:rsidRPr="00C84A37" w:rsidRDefault="00C02B37" w:rsidP="001A6B3D">
            <w:pPr>
              <w:rPr>
                <w:b/>
              </w:rPr>
            </w:pPr>
            <w:r w:rsidRPr="00C84A37">
              <w:rPr>
                <w:b/>
              </w:rPr>
              <w:t>Pre-condizioni</w:t>
            </w:r>
          </w:p>
        </w:tc>
        <w:tc>
          <w:tcPr>
            <w:tcW w:w="8890" w:type="dxa"/>
            <w:gridSpan w:val="3"/>
            <w:vAlign w:val="center"/>
          </w:tcPr>
          <w:p w14:paraId="1C987868" w14:textId="77777777" w:rsidR="00C02B37" w:rsidRPr="00C84A37" w:rsidRDefault="00C02B37" w:rsidP="001A6B3D">
            <w:pPr>
              <w:pStyle w:val="Paragrafoelenco"/>
              <w:numPr>
                <w:ilvl w:val="0"/>
                <w:numId w:val="7"/>
              </w:numPr>
              <w:ind w:left="714" w:hanging="357"/>
            </w:pPr>
            <w:r>
              <w:t>La generazione dell’informativa di regolato richiede l’esecuzione dello step TC_NOTIFICHE_01</w:t>
            </w:r>
          </w:p>
        </w:tc>
      </w:tr>
      <w:tr w:rsidR="00C02B37" w:rsidRPr="00C84A37" w14:paraId="59CFBD3E" w14:textId="77777777" w:rsidTr="001A6B3D">
        <w:tc>
          <w:tcPr>
            <w:tcW w:w="964" w:type="dxa"/>
            <w:gridSpan w:val="2"/>
            <w:vAlign w:val="center"/>
          </w:tcPr>
          <w:p w14:paraId="34226B68" w14:textId="77777777" w:rsidR="00C02B37" w:rsidRPr="00C84A37" w:rsidRDefault="00C02B37" w:rsidP="001A6B3D">
            <w:pPr>
              <w:rPr>
                <w:b/>
              </w:rPr>
            </w:pPr>
            <w:r>
              <w:rPr>
                <w:b/>
              </w:rPr>
              <w:t>Post-condizioni</w:t>
            </w:r>
          </w:p>
        </w:tc>
        <w:tc>
          <w:tcPr>
            <w:tcW w:w="8890" w:type="dxa"/>
            <w:gridSpan w:val="3"/>
            <w:vAlign w:val="center"/>
          </w:tcPr>
          <w:p w14:paraId="277F4D93" w14:textId="77777777" w:rsidR="00C02B37" w:rsidRDefault="00C02B37" w:rsidP="001A6B3D">
            <w:pPr>
              <w:pStyle w:val="Paragrafoelenco"/>
              <w:numPr>
                <w:ilvl w:val="0"/>
                <w:numId w:val="7"/>
              </w:numPr>
              <w:ind w:left="714" w:hanging="357"/>
            </w:pPr>
            <w:r>
              <w:t>La notifica della response deve contenere i dati del pagamento in formato CSV</w:t>
            </w:r>
          </w:p>
        </w:tc>
      </w:tr>
      <w:tr w:rsidR="00C02B37" w:rsidRPr="00542B9F" w14:paraId="0C493C87" w14:textId="77777777" w:rsidTr="001A6B3D">
        <w:tc>
          <w:tcPr>
            <w:tcW w:w="964" w:type="dxa"/>
            <w:gridSpan w:val="2"/>
            <w:vAlign w:val="center"/>
          </w:tcPr>
          <w:p w14:paraId="119BE03F" w14:textId="77777777" w:rsidR="00C02B37" w:rsidRPr="00C84A37" w:rsidRDefault="00C02B37" w:rsidP="001A6B3D">
            <w:pPr>
              <w:rPr>
                <w:b/>
              </w:rPr>
            </w:pPr>
            <w:r>
              <w:rPr>
                <w:b/>
              </w:rPr>
              <w:t>Input</w:t>
            </w:r>
          </w:p>
        </w:tc>
        <w:tc>
          <w:tcPr>
            <w:tcW w:w="8890" w:type="dxa"/>
            <w:gridSpan w:val="3"/>
            <w:vAlign w:val="center"/>
          </w:tcPr>
          <w:p w14:paraId="23F699DE" w14:textId="77777777" w:rsidR="00C02B37" w:rsidRPr="00FB0726" w:rsidRDefault="00C02B37" w:rsidP="001A6B3D">
            <w:pPr>
              <w:rPr>
                <w:lang w:val="en-GB"/>
              </w:rPr>
            </w:pPr>
            <w:r w:rsidRPr="00FB0726">
              <w:rPr>
                <w:lang w:val="en-GB"/>
              </w:rPr>
              <w:t>(URL parameters)</w:t>
            </w:r>
          </w:p>
          <w:p w14:paraId="4679B057" w14:textId="77777777" w:rsidR="00C02B37" w:rsidRPr="00FB0726" w:rsidRDefault="00C02B37" w:rsidP="001A6B3D">
            <w:pPr>
              <w:rPr>
                <w:lang w:val="en-GB"/>
              </w:rPr>
            </w:pPr>
          </w:p>
          <w:p w14:paraId="456ED984" w14:textId="77777777" w:rsidR="00C02B37" w:rsidRPr="00FB0726" w:rsidRDefault="00C02B37" w:rsidP="001A6B3D">
            <w:pPr>
              <w:rPr>
                <w:lang w:val="en-GB"/>
              </w:rPr>
            </w:pPr>
            <w:r w:rsidRPr="00FB0726">
              <w:rPr>
                <w:lang w:val="en-GB"/>
              </w:rPr>
              <w:t>senderId=62839520376&amp;senderSys=SIL_62839520376&amp;idTrasmissione=3006960180876100001</w:t>
            </w:r>
          </w:p>
          <w:p w14:paraId="489B639C" w14:textId="77777777" w:rsidR="00C02B37" w:rsidRPr="00FB0726" w:rsidRDefault="00C02B37" w:rsidP="001A6B3D">
            <w:pPr>
              <w:rPr>
                <w:lang w:val="en-GB"/>
              </w:rPr>
            </w:pPr>
          </w:p>
        </w:tc>
      </w:tr>
      <w:tr w:rsidR="00C02B37" w:rsidRPr="00C84A37" w14:paraId="7A3D6A87" w14:textId="77777777" w:rsidTr="001A6B3D">
        <w:trPr>
          <w:trHeight w:val="540"/>
        </w:trPr>
        <w:tc>
          <w:tcPr>
            <w:tcW w:w="324" w:type="dxa"/>
          </w:tcPr>
          <w:p w14:paraId="70A3CD40" w14:textId="77777777" w:rsidR="00C02B37" w:rsidRPr="00C84A37" w:rsidRDefault="00C02B37" w:rsidP="001A6B3D">
            <w:pPr>
              <w:rPr>
                <w:b/>
              </w:rPr>
            </w:pPr>
            <w:r w:rsidRPr="00C84A37">
              <w:rPr>
                <w:b/>
              </w:rPr>
              <w:t>Step</w:t>
            </w:r>
          </w:p>
        </w:tc>
        <w:tc>
          <w:tcPr>
            <w:tcW w:w="640" w:type="dxa"/>
          </w:tcPr>
          <w:p w14:paraId="5705F1A8" w14:textId="77777777" w:rsidR="00C02B37" w:rsidRPr="00C84A37" w:rsidRDefault="00C02B37" w:rsidP="001A6B3D">
            <w:pPr>
              <w:rPr>
                <w:b/>
              </w:rPr>
            </w:pPr>
            <w:r w:rsidRPr="00C84A37">
              <w:rPr>
                <w:b/>
              </w:rPr>
              <w:t>Azione</w:t>
            </w:r>
          </w:p>
        </w:tc>
        <w:tc>
          <w:tcPr>
            <w:tcW w:w="8556" w:type="dxa"/>
            <w:gridSpan w:val="2"/>
          </w:tcPr>
          <w:p w14:paraId="1A1498F8" w14:textId="77777777" w:rsidR="00C02B37" w:rsidRPr="00C84A37" w:rsidRDefault="00C02B37" w:rsidP="001A6B3D">
            <w:pPr>
              <w:rPr>
                <w:b/>
              </w:rPr>
            </w:pPr>
            <w:r w:rsidRPr="00C84A37">
              <w:rPr>
                <w:b/>
              </w:rPr>
              <w:t>Risultato atteso</w:t>
            </w:r>
          </w:p>
        </w:tc>
        <w:tc>
          <w:tcPr>
            <w:tcW w:w="334" w:type="dxa"/>
          </w:tcPr>
          <w:p w14:paraId="233D1AE4" w14:textId="77777777" w:rsidR="00C02B37" w:rsidRPr="00C84A37" w:rsidRDefault="00C02B37" w:rsidP="001A6B3D">
            <w:pPr>
              <w:rPr>
                <w:b/>
              </w:rPr>
            </w:pPr>
            <w:r w:rsidRPr="00C84A37">
              <w:rPr>
                <w:b/>
              </w:rPr>
              <w:t>Esito</w:t>
            </w:r>
          </w:p>
        </w:tc>
      </w:tr>
      <w:tr w:rsidR="00C02B37" w:rsidRPr="00C84A37" w14:paraId="13F6D5CC" w14:textId="77777777" w:rsidTr="001A6B3D">
        <w:trPr>
          <w:trHeight w:val="1800"/>
        </w:trPr>
        <w:tc>
          <w:tcPr>
            <w:tcW w:w="324" w:type="dxa"/>
          </w:tcPr>
          <w:p w14:paraId="212CA4BF" w14:textId="77777777" w:rsidR="00C02B37" w:rsidRPr="00C84A37" w:rsidRDefault="00C02B37" w:rsidP="001A6B3D">
            <w:r>
              <w:t>1</w:t>
            </w:r>
          </w:p>
        </w:tc>
        <w:tc>
          <w:tcPr>
            <w:tcW w:w="640" w:type="dxa"/>
          </w:tcPr>
          <w:p w14:paraId="48B8F5D9" w14:textId="77777777" w:rsidR="00C02B37" w:rsidRPr="00C84A37" w:rsidRDefault="00C02B37" w:rsidP="001A6B3D">
            <w:r w:rsidRPr="00DA5290">
              <w:rPr>
                <w:rFonts w:ascii="Calibri" w:eastAsia="Times New Roman" w:hAnsi="Calibri" w:cs="Calibri"/>
                <w:color w:val="000000"/>
                <w:lang w:eastAsia="en-GB"/>
              </w:rPr>
              <w:t xml:space="preserve">La test suite esegue automaticamente il test </w:t>
            </w:r>
            <w:r w:rsidRPr="00DA5290">
              <w:rPr>
                <w:rFonts w:ascii="Calibri" w:eastAsia="Times New Roman" w:hAnsi="Calibri" w:cs="Calibri"/>
                <w:color w:val="000000"/>
                <w:lang w:eastAsia="en-GB"/>
              </w:rPr>
              <w:lastRenderedPageBreak/>
              <w:t>step</w:t>
            </w:r>
          </w:p>
        </w:tc>
        <w:tc>
          <w:tcPr>
            <w:tcW w:w="8556" w:type="dxa"/>
            <w:gridSpan w:val="2"/>
          </w:tcPr>
          <w:p w14:paraId="7ABC6417" w14:textId="77777777" w:rsidR="00C02B37" w:rsidRDefault="00C02B37" w:rsidP="001A6B3D">
            <w:pPr>
              <w:shd w:val="clear" w:color="auto" w:fill="FFFFFE"/>
              <w:spacing w:line="240" w:lineRule="atLeast"/>
            </w:pPr>
            <w:r>
              <w:lastRenderedPageBreak/>
              <w:t>CREDITORE|TIPO_DEBITO|DEBITORI|ID_DEBITO|ID_PAGAMENTO|DATA_SCADENZA|DATA_INIZIO_VALIDITA|DATA_FINE_VALIDITA|CAUSALE_PAGAMENTO|STATO_PAGAMENTO|IMPORTO_PAGAMENTO|VOCI_PAGAMENTO|ANNO_RIFERIMENTO|NOTE_DEBITO|CAUSALE_DEBITO|IBAN_RIACCREDITO|IMPORTO_PAGATO|DATA_VALUTA_ACCREDITO|CANALE_PAGAMENTO|DATA_PAGAMENTO|NOTE_PAGAMENTO|PAGATO_IDP</w:t>
            </w:r>
          </w:p>
          <w:p w14:paraId="2858B387" w14:textId="77777777" w:rsidR="00C02B37" w:rsidRPr="00C84A37" w:rsidRDefault="00C02B37" w:rsidP="001A6B3D">
            <w:pPr>
              <w:shd w:val="clear" w:color="auto" w:fill="FFFFFE"/>
              <w:spacing w:line="240" w:lineRule="atLeast"/>
            </w:pPr>
            <w:r>
              <w:t>62839520376|62839520376_D2|TPZKQJ55R23A944Q|DEB22000000000005811|22000000000005811|2020-09-30T00:00:00|2001-02-01T00:00:00|2099-02-01T00:00:00|Versamento test 1|PAGATO|10300|BASE=9000;INTERESSI=1300|2020|NOTE1|CAUSALE1||10300|||2020-05-20T00:00:00||Si</w:t>
            </w:r>
          </w:p>
        </w:tc>
        <w:tc>
          <w:tcPr>
            <w:tcW w:w="334" w:type="dxa"/>
            <w:vAlign w:val="center"/>
          </w:tcPr>
          <w:p w14:paraId="6DEC0E8B"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7F74AAC7" w14:textId="77777777" w:rsidR="00C02B37" w:rsidRDefault="00C02B37" w:rsidP="00C02B37">
      <w:pPr>
        <w:pStyle w:val="Titolo4"/>
      </w:pPr>
      <w:r w:rsidRPr="00A04A39">
        <w:lastRenderedPageBreak/>
        <w:t>TC_</w:t>
      </w:r>
      <w:r>
        <w:t>INFORMATIVE_04</w:t>
      </w:r>
    </w:p>
    <w:tbl>
      <w:tblPr>
        <w:tblStyle w:val="Grigliatabella"/>
        <w:tblW w:w="9854" w:type="dxa"/>
        <w:tblLook w:val="04A0" w:firstRow="1" w:lastRow="0" w:firstColumn="1" w:lastColumn="0" w:noHBand="0" w:noVBand="1"/>
      </w:tblPr>
      <w:tblGrid>
        <w:gridCol w:w="327"/>
        <w:gridCol w:w="650"/>
        <w:gridCol w:w="3253"/>
        <w:gridCol w:w="5513"/>
        <w:gridCol w:w="337"/>
      </w:tblGrid>
      <w:tr w:rsidR="00C02B37" w:rsidRPr="00C84A37" w14:paraId="5EB940AC" w14:textId="77777777" w:rsidTr="001A6B3D">
        <w:trPr>
          <w:gridAfter w:val="2"/>
          <w:wAfter w:w="5890" w:type="dxa"/>
          <w:trHeight w:val="583"/>
        </w:trPr>
        <w:tc>
          <w:tcPr>
            <w:tcW w:w="3964" w:type="dxa"/>
            <w:gridSpan w:val="3"/>
            <w:shd w:val="clear" w:color="auto" w:fill="DEEAF6" w:themeFill="accent1" w:themeFillTint="33"/>
          </w:tcPr>
          <w:p w14:paraId="39C892EC" w14:textId="77777777" w:rsidR="00C02B37" w:rsidRPr="00340AE5" w:rsidRDefault="00C02B37" w:rsidP="001A6B3D">
            <w:pPr>
              <w:rPr>
                <w:b/>
                <w:u w:val="single"/>
              </w:rPr>
            </w:pPr>
            <w:r w:rsidRPr="00C84A37">
              <w:rPr>
                <w:b/>
              </w:rPr>
              <w:t>TC_</w:t>
            </w:r>
            <w:r>
              <w:rPr>
                <w:b/>
              </w:rPr>
              <w:t>INFORMATIVE_04</w:t>
            </w:r>
          </w:p>
        </w:tc>
      </w:tr>
      <w:tr w:rsidR="00C02B37" w:rsidRPr="00C84A37" w14:paraId="339B990A" w14:textId="77777777" w:rsidTr="001A6B3D">
        <w:trPr>
          <w:trHeight w:val="550"/>
        </w:trPr>
        <w:tc>
          <w:tcPr>
            <w:tcW w:w="964" w:type="dxa"/>
            <w:gridSpan w:val="2"/>
          </w:tcPr>
          <w:p w14:paraId="03F2F7A1" w14:textId="77777777" w:rsidR="00C02B37" w:rsidRPr="00C84A37" w:rsidRDefault="00C02B37" w:rsidP="001A6B3D">
            <w:pPr>
              <w:rPr>
                <w:b/>
              </w:rPr>
            </w:pPr>
            <w:r w:rsidRPr="00C84A37">
              <w:rPr>
                <w:b/>
              </w:rPr>
              <w:t>Titolo</w:t>
            </w:r>
          </w:p>
        </w:tc>
        <w:tc>
          <w:tcPr>
            <w:tcW w:w="8890" w:type="dxa"/>
            <w:gridSpan w:val="3"/>
          </w:tcPr>
          <w:p w14:paraId="1B12999B" w14:textId="77777777" w:rsidR="00C02B37" w:rsidRPr="00C01C98" w:rsidRDefault="00C02B37" w:rsidP="001A6B3D">
            <w:r>
              <w:t>Scarico informativa pagamento incassato</w:t>
            </w:r>
          </w:p>
        </w:tc>
      </w:tr>
      <w:tr w:rsidR="00C02B37" w:rsidRPr="00C84A37" w14:paraId="6197DDE5" w14:textId="77777777" w:rsidTr="001A6B3D">
        <w:trPr>
          <w:trHeight w:val="550"/>
        </w:trPr>
        <w:tc>
          <w:tcPr>
            <w:tcW w:w="964" w:type="dxa"/>
            <w:gridSpan w:val="2"/>
          </w:tcPr>
          <w:p w14:paraId="734AE447" w14:textId="77777777" w:rsidR="00C02B37" w:rsidRPr="00C84A37" w:rsidRDefault="00C02B37" w:rsidP="001A6B3D">
            <w:pPr>
              <w:rPr>
                <w:b/>
              </w:rPr>
            </w:pPr>
            <w:r w:rsidRPr="00C84A37">
              <w:rPr>
                <w:b/>
              </w:rPr>
              <w:t>Descrizione</w:t>
            </w:r>
          </w:p>
        </w:tc>
        <w:tc>
          <w:tcPr>
            <w:tcW w:w="8890" w:type="dxa"/>
            <w:gridSpan w:val="3"/>
          </w:tcPr>
          <w:p w14:paraId="1B247B38" w14:textId="77777777" w:rsidR="00C02B37" w:rsidRPr="00766964" w:rsidRDefault="00C02B37" w:rsidP="001A6B3D">
            <w:r w:rsidRPr="00C01C98">
              <w:t>Viene eseguito il</w:t>
            </w:r>
            <w:r>
              <w:t xml:space="preserve"> download del file CSV contenente le informazioni del pagamento incassato</w:t>
            </w:r>
          </w:p>
        </w:tc>
      </w:tr>
      <w:tr w:rsidR="00C02B37" w:rsidRPr="00C84A37" w14:paraId="005EAC28" w14:textId="77777777" w:rsidTr="001A6B3D">
        <w:trPr>
          <w:trHeight w:val="550"/>
        </w:trPr>
        <w:tc>
          <w:tcPr>
            <w:tcW w:w="964" w:type="dxa"/>
            <w:gridSpan w:val="2"/>
          </w:tcPr>
          <w:p w14:paraId="1A289022" w14:textId="77777777" w:rsidR="00C02B37" w:rsidRPr="00C84A37" w:rsidRDefault="00C02B37" w:rsidP="001A6B3D">
            <w:pPr>
              <w:rPr>
                <w:b/>
              </w:rPr>
            </w:pPr>
            <w:r>
              <w:rPr>
                <w:b/>
              </w:rPr>
              <w:t>Id Ruolo/Attore</w:t>
            </w:r>
          </w:p>
        </w:tc>
        <w:tc>
          <w:tcPr>
            <w:tcW w:w="8890" w:type="dxa"/>
            <w:gridSpan w:val="3"/>
          </w:tcPr>
          <w:p w14:paraId="212E1815" w14:textId="77777777" w:rsidR="00C02B37" w:rsidRPr="00C01C98" w:rsidRDefault="00C02B37" w:rsidP="001A6B3D">
            <w:r>
              <w:t>008</w:t>
            </w:r>
          </w:p>
        </w:tc>
      </w:tr>
      <w:tr w:rsidR="00C02B37" w:rsidRPr="00C84A37" w14:paraId="3D4150B6" w14:textId="77777777" w:rsidTr="001A6B3D">
        <w:tc>
          <w:tcPr>
            <w:tcW w:w="964" w:type="dxa"/>
            <w:gridSpan w:val="2"/>
            <w:vAlign w:val="center"/>
          </w:tcPr>
          <w:p w14:paraId="4AFF3BCB" w14:textId="77777777" w:rsidR="00C02B37" w:rsidRPr="00C84A37" w:rsidRDefault="00C02B37" w:rsidP="001A6B3D">
            <w:pPr>
              <w:rPr>
                <w:b/>
              </w:rPr>
            </w:pPr>
            <w:r w:rsidRPr="00C84A37">
              <w:rPr>
                <w:b/>
              </w:rPr>
              <w:t>Pre-condizioni</w:t>
            </w:r>
          </w:p>
        </w:tc>
        <w:tc>
          <w:tcPr>
            <w:tcW w:w="8890" w:type="dxa"/>
            <w:gridSpan w:val="3"/>
            <w:vAlign w:val="center"/>
          </w:tcPr>
          <w:p w14:paraId="3CA5BC9B" w14:textId="77777777" w:rsidR="00C02B37" w:rsidRPr="00C84A37" w:rsidRDefault="00C02B37" w:rsidP="001A6B3D">
            <w:pPr>
              <w:pStyle w:val="Paragrafoelenco"/>
              <w:numPr>
                <w:ilvl w:val="0"/>
                <w:numId w:val="7"/>
              </w:numPr>
              <w:ind w:left="714" w:hanging="357"/>
            </w:pPr>
            <w:r>
              <w:t>La generazione dell’informativa di regolato richiede l’esecuzione dello step TC_NOTIFICHE_02</w:t>
            </w:r>
          </w:p>
        </w:tc>
      </w:tr>
      <w:tr w:rsidR="00C02B37" w:rsidRPr="00C84A37" w14:paraId="7B7B4292" w14:textId="77777777" w:rsidTr="001A6B3D">
        <w:tc>
          <w:tcPr>
            <w:tcW w:w="964" w:type="dxa"/>
            <w:gridSpan w:val="2"/>
            <w:vAlign w:val="center"/>
          </w:tcPr>
          <w:p w14:paraId="0DC23E1F" w14:textId="77777777" w:rsidR="00C02B37" w:rsidRPr="00C84A37" w:rsidRDefault="00C02B37" w:rsidP="001A6B3D">
            <w:pPr>
              <w:rPr>
                <w:b/>
              </w:rPr>
            </w:pPr>
            <w:r>
              <w:rPr>
                <w:b/>
              </w:rPr>
              <w:t>Post-condizioni</w:t>
            </w:r>
          </w:p>
        </w:tc>
        <w:tc>
          <w:tcPr>
            <w:tcW w:w="8890" w:type="dxa"/>
            <w:gridSpan w:val="3"/>
            <w:vAlign w:val="center"/>
          </w:tcPr>
          <w:p w14:paraId="6FD5E33B" w14:textId="77777777" w:rsidR="00C02B37" w:rsidRDefault="00C02B37" w:rsidP="001A6B3D">
            <w:pPr>
              <w:pStyle w:val="Paragrafoelenco"/>
              <w:numPr>
                <w:ilvl w:val="0"/>
                <w:numId w:val="7"/>
              </w:numPr>
              <w:ind w:left="714" w:hanging="357"/>
            </w:pPr>
            <w:r>
              <w:t>La notifica della response deve contenere i dati del pagamento in formato CSV</w:t>
            </w:r>
          </w:p>
        </w:tc>
      </w:tr>
      <w:tr w:rsidR="00C02B37" w:rsidRPr="00542B9F" w14:paraId="58D1AA7A" w14:textId="77777777" w:rsidTr="001A6B3D">
        <w:tc>
          <w:tcPr>
            <w:tcW w:w="964" w:type="dxa"/>
            <w:gridSpan w:val="2"/>
            <w:vAlign w:val="center"/>
          </w:tcPr>
          <w:p w14:paraId="42B5C9DC" w14:textId="77777777" w:rsidR="00C02B37" w:rsidRPr="00C84A37" w:rsidRDefault="00C02B37" w:rsidP="001A6B3D">
            <w:pPr>
              <w:rPr>
                <w:b/>
              </w:rPr>
            </w:pPr>
            <w:r>
              <w:rPr>
                <w:b/>
              </w:rPr>
              <w:t>Input</w:t>
            </w:r>
          </w:p>
        </w:tc>
        <w:tc>
          <w:tcPr>
            <w:tcW w:w="8890" w:type="dxa"/>
            <w:gridSpan w:val="3"/>
            <w:vAlign w:val="center"/>
          </w:tcPr>
          <w:p w14:paraId="530DC946" w14:textId="77777777" w:rsidR="00C02B37" w:rsidRPr="00FB0726" w:rsidRDefault="00C02B37" w:rsidP="001A6B3D">
            <w:pPr>
              <w:rPr>
                <w:lang w:val="en-GB"/>
              </w:rPr>
            </w:pPr>
            <w:r w:rsidRPr="00FB0726">
              <w:rPr>
                <w:lang w:val="en-GB"/>
              </w:rPr>
              <w:t>(URL parameters)</w:t>
            </w:r>
          </w:p>
          <w:p w14:paraId="52EF5FCA" w14:textId="77777777" w:rsidR="00C02B37" w:rsidRPr="00FB0726" w:rsidRDefault="00C02B37" w:rsidP="001A6B3D">
            <w:pPr>
              <w:rPr>
                <w:lang w:val="en-GB"/>
              </w:rPr>
            </w:pPr>
          </w:p>
          <w:p w14:paraId="443AAEA9" w14:textId="77777777" w:rsidR="00C02B37" w:rsidRPr="00EB3AA0" w:rsidRDefault="00C02B37" w:rsidP="001A6B3D">
            <w:pPr>
              <w:rPr>
                <w:lang w:val="en-GB"/>
              </w:rPr>
            </w:pPr>
            <w:r w:rsidRPr="00FB0726">
              <w:rPr>
                <w:lang w:val="en-GB"/>
              </w:rPr>
              <w:t>senderId=62839520376&amp;senderSys=SIL_62839520376&amp;idTrasmissione=</w:t>
            </w:r>
            <w:r w:rsidRPr="00EB3AA0">
              <w:rPr>
                <w:lang w:val="en-GB"/>
              </w:rPr>
              <w:t>3006960156876200000</w:t>
            </w:r>
          </w:p>
          <w:p w14:paraId="1A4B60EA" w14:textId="77777777" w:rsidR="00C02B37" w:rsidRPr="004C07BA" w:rsidRDefault="00C02B37" w:rsidP="001A6B3D">
            <w:pPr>
              <w:rPr>
                <w:lang w:val="en-GB"/>
              </w:rPr>
            </w:pPr>
          </w:p>
        </w:tc>
      </w:tr>
      <w:tr w:rsidR="00C02B37" w:rsidRPr="00C84A37" w14:paraId="62C27E14" w14:textId="77777777" w:rsidTr="001A6B3D">
        <w:trPr>
          <w:trHeight w:val="540"/>
        </w:trPr>
        <w:tc>
          <w:tcPr>
            <w:tcW w:w="324" w:type="dxa"/>
          </w:tcPr>
          <w:p w14:paraId="7E85F05F" w14:textId="77777777" w:rsidR="00C02B37" w:rsidRPr="00C84A37" w:rsidRDefault="00C02B37" w:rsidP="001A6B3D">
            <w:pPr>
              <w:rPr>
                <w:b/>
              </w:rPr>
            </w:pPr>
            <w:r w:rsidRPr="00C84A37">
              <w:rPr>
                <w:b/>
              </w:rPr>
              <w:t>Step</w:t>
            </w:r>
          </w:p>
        </w:tc>
        <w:tc>
          <w:tcPr>
            <w:tcW w:w="640" w:type="dxa"/>
          </w:tcPr>
          <w:p w14:paraId="7363557C" w14:textId="77777777" w:rsidR="00C02B37" w:rsidRPr="00C84A37" w:rsidRDefault="00C02B37" w:rsidP="001A6B3D">
            <w:pPr>
              <w:rPr>
                <w:b/>
              </w:rPr>
            </w:pPr>
            <w:r w:rsidRPr="00C84A37">
              <w:rPr>
                <w:b/>
              </w:rPr>
              <w:t>Azione</w:t>
            </w:r>
          </w:p>
        </w:tc>
        <w:tc>
          <w:tcPr>
            <w:tcW w:w="8556" w:type="dxa"/>
            <w:gridSpan w:val="2"/>
          </w:tcPr>
          <w:p w14:paraId="44D36251" w14:textId="77777777" w:rsidR="00C02B37" w:rsidRPr="00C84A37" w:rsidRDefault="00C02B37" w:rsidP="001A6B3D">
            <w:pPr>
              <w:rPr>
                <w:b/>
              </w:rPr>
            </w:pPr>
            <w:r w:rsidRPr="00C84A37">
              <w:rPr>
                <w:b/>
              </w:rPr>
              <w:t>Risultato atteso</w:t>
            </w:r>
          </w:p>
        </w:tc>
        <w:tc>
          <w:tcPr>
            <w:tcW w:w="334" w:type="dxa"/>
          </w:tcPr>
          <w:p w14:paraId="7C6FA965" w14:textId="77777777" w:rsidR="00C02B37" w:rsidRPr="00C84A37" w:rsidRDefault="00C02B37" w:rsidP="001A6B3D">
            <w:pPr>
              <w:rPr>
                <w:b/>
              </w:rPr>
            </w:pPr>
            <w:r w:rsidRPr="00C84A37">
              <w:rPr>
                <w:b/>
              </w:rPr>
              <w:t>Esito</w:t>
            </w:r>
          </w:p>
        </w:tc>
      </w:tr>
      <w:tr w:rsidR="00C02B37" w:rsidRPr="00C84A37" w14:paraId="67DD7343" w14:textId="77777777" w:rsidTr="001A6B3D">
        <w:trPr>
          <w:trHeight w:val="1800"/>
        </w:trPr>
        <w:tc>
          <w:tcPr>
            <w:tcW w:w="324" w:type="dxa"/>
          </w:tcPr>
          <w:p w14:paraId="5A6B9ECE" w14:textId="77777777" w:rsidR="00C02B37" w:rsidRPr="00C84A37" w:rsidRDefault="00C02B37" w:rsidP="001A6B3D">
            <w:r>
              <w:t>1</w:t>
            </w:r>
          </w:p>
        </w:tc>
        <w:tc>
          <w:tcPr>
            <w:tcW w:w="640" w:type="dxa"/>
          </w:tcPr>
          <w:p w14:paraId="6DB820FF" w14:textId="77777777" w:rsidR="00C02B37" w:rsidRPr="00C84A37" w:rsidRDefault="00C02B37" w:rsidP="001A6B3D">
            <w:r w:rsidRPr="00DA5290">
              <w:rPr>
                <w:rFonts w:ascii="Calibri" w:eastAsia="Times New Roman" w:hAnsi="Calibri" w:cs="Calibri"/>
                <w:color w:val="000000"/>
                <w:lang w:eastAsia="en-GB"/>
              </w:rPr>
              <w:t xml:space="preserve">La test suite esegue automaticamente il test </w:t>
            </w:r>
            <w:r w:rsidRPr="00DA5290">
              <w:rPr>
                <w:rFonts w:ascii="Calibri" w:eastAsia="Times New Roman" w:hAnsi="Calibri" w:cs="Calibri"/>
                <w:color w:val="000000"/>
                <w:lang w:eastAsia="en-GB"/>
              </w:rPr>
              <w:lastRenderedPageBreak/>
              <w:t>step</w:t>
            </w:r>
          </w:p>
        </w:tc>
        <w:tc>
          <w:tcPr>
            <w:tcW w:w="8556" w:type="dxa"/>
            <w:gridSpan w:val="2"/>
          </w:tcPr>
          <w:p w14:paraId="4BD6C083" w14:textId="77777777" w:rsidR="00C02B37" w:rsidRDefault="00C02B37" w:rsidP="001A6B3D">
            <w:pPr>
              <w:shd w:val="clear" w:color="auto" w:fill="FFFFFE"/>
              <w:spacing w:line="240" w:lineRule="atLeast"/>
            </w:pPr>
            <w:r>
              <w:lastRenderedPageBreak/>
              <w:t>CREDITORE|TIPO_DEBITO|DEBITORI|ID_DEBITO|ID_PAGAMENTO|DATA_SCADENZA|DATA_INIZIO_VALIDITA|DATA_FINE_VALIDITA|CAUSALE_PAGAMENTO|STATO_PAGAMENTO|IMPORTO_PAGAMENTO|VOCI_PAGAMENTO|ANNO_RIFERIMENTO|NOTE_DEBITO|CAUSALE_DEBITO|IBAN_RIACCREDITO|IMPORTO_PAGATO|DATA_VALUTA_ACCREDITO|CANALE_PAGAMENTO|DATA_PAGAMENTO|NOTE_PAGAMENTO|PAGATO_IDP</w:t>
            </w:r>
          </w:p>
          <w:p w14:paraId="08A42E65" w14:textId="77777777" w:rsidR="00C02B37" w:rsidRPr="00C84A37" w:rsidRDefault="00C02B37" w:rsidP="001A6B3D">
            <w:pPr>
              <w:shd w:val="clear" w:color="auto" w:fill="FFFFFE"/>
              <w:spacing w:line="240" w:lineRule="atLeast"/>
            </w:pPr>
            <w:r>
              <w:t>62839520376|62839520376_D2|TPZKQJ55R23A944Q|DEB22000000000005811|22000000000005811|2020-09-30T00:00:00|2001-02-01T00:00:00|2099-02-01T00:00:00|Versamento test 1|PAGATO|10300|BASE=9000;INTERESSI=1300|2020|NOTE1|CAUSALE1||10300|||2020-05-20T00:00:00||Si</w:t>
            </w:r>
          </w:p>
        </w:tc>
        <w:tc>
          <w:tcPr>
            <w:tcW w:w="334" w:type="dxa"/>
            <w:vAlign w:val="center"/>
          </w:tcPr>
          <w:p w14:paraId="1D949323"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359BD178" w14:textId="77777777" w:rsidR="00C02B37" w:rsidRPr="0025320F" w:rsidRDefault="00C02B37" w:rsidP="00C02B37"/>
    <w:sectPr w:rsidR="00C02B37" w:rsidRPr="0025320F" w:rsidSect="00540DB3">
      <w:footerReference w:type="even" r:id="rId19"/>
      <w:headerReference w:type="first" r:id="rId20"/>
      <w:footerReference w:type="first" r:id="rId21"/>
      <w:pgSz w:w="11906" w:h="16838" w:code="9"/>
      <w:pgMar w:top="2552" w:right="1021" w:bottom="1985" w:left="1021" w:header="1021" w:footer="673"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5EC53" w14:textId="77777777" w:rsidR="00213AFF" w:rsidRDefault="00213AFF" w:rsidP="008E5011">
      <w:pPr>
        <w:spacing w:after="0" w:line="240" w:lineRule="auto"/>
      </w:pPr>
      <w:r>
        <w:separator/>
      </w:r>
    </w:p>
  </w:endnote>
  <w:endnote w:type="continuationSeparator" w:id="0">
    <w:p w14:paraId="42A6F31B" w14:textId="77777777" w:rsidR="00213AFF" w:rsidRDefault="00213AFF" w:rsidP="008E5011">
      <w:pPr>
        <w:spacing w:after="0" w:line="240" w:lineRule="auto"/>
      </w:pPr>
      <w:r>
        <w:continuationSeparator/>
      </w:r>
    </w:p>
  </w:endnote>
  <w:endnote w:type="continuationNotice" w:id="1">
    <w:p w14:paraId="5607AADF" w14:textId="77777777" w:rsidR="00213AFF" w:rsidRDefault="00213A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 w:name="Source Han Sans CN Regular">
    <w:charset w:val="00"/>
    <w:family w:val="auto"/>
    <w:pitch w:val="variable"/>
  </w:font>
  <w:font w:name="Lohit Devanagari">
    <w:altName w:val="Times New Roman"/>
    <w:charset w:val="00"/>
    <w:family w:val="auto"/>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CB988" w14:textId="77777777" w:rsidR="001A6B3D" w:rsidRDefault="001A6B3D">
    <w:pPr>
      <w:pStyle w:val="Pidipagina"/>
    </w:pPr>
  </w:p>
  <w:p w14:paraId="0D267378" w14:textId="77777777" w:rsidR="001A6B3D" w:rsidRPr="00712B8E" w:rsidRDefault="001A6B3D" w:rsidP="00712B8E">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E7E6E6" w:themeFill="background2"/>
      <w:tblLayout w:type="fixed"/>
      <w:tblCellMar>
        <w:left w:w="70" w:type="dxa"/>
        <w:right w:w="70" w:type="dxa"/>
      </w:tblCellMar>
      <w:tblLook w:val="0000" w:firstRow="0" w:lastRow="0" w:firstColumn="0" w:lastColumn="0" w:noHBand="0" w:noVBand="0"/>
    </w:tblPr>
    <w:tblGrid>
      <w:gridCol w:w="2338"/>
      <w:gridCol w:w="4882"/>
      <w:gridCol w:w="2136"/>
    </w:tblGrid>
    <w:tr w:rsidR="001A6B3D" w:rsidRPr="00FB7183" w14:paraId="5A424F25" w14:textId="77777777" w:rsidTr="00E304BA">
      <w:trPr>
        <w:cantSplit/>
        <w:trHeight w:val="508"/>
      </w:trPr>
      <w:tc>
        <w:tcPr>
          <w:tcW w:w="2338" w:type="dxa"/>
          <w:shd w:val="clear" w:color="auto" w:fill="E7E6E6" w:themeFill="background2"/>
          <w:tcMar>
            <w:left w:w="113" w:type="dxa"/>
            <w:right w:w="113" w:type="dxa"/>
          </w:tcMar>
        </w:tcPr>
        <w:p w14:paraId="71AFAF58" w14:textId="77777777" w:rsidR="001A6B3D" w:rsidRPr="00FB7183" w:rsidRDefault="001A6B3D" w:rsidP="00E304BA">
          <w:pPr>
            <w:overflowPunct w:val="0"/>
            <w:autoSpaceDE w:val="0"/>
            <w:autoSpaceDN w:val="0"/>
            <w:adjustRightInd w:val="0"/>
            <w:spacing w:before="60" w:after="0" w:line="240" w:lineRule="auto"/>
            <w:textAlignment w:val="baseline"/>
            <w:rPr>
              <w:rFonts w:eastAsia="Times New Roman" w:cs="Times New Roman"/>
              <w:sz w:val="20"/>
              <w:szCs w:val="20"/>
            </w:rPr>
          </w:pPr>
          <w:r w:rsidRPr="00FB7183">
            <w:rPr>
              <w:rFonts w:eastAsia="Times New Roman" w:cs="Times New Roman"/>
              <w:sz w:val="20"/>
              <w:szCs w:val="20"/>
            </w:rPr>
            <w:t>Versione 1.0</w:t>
          </w:r>
        </w:p>
        <w:p w14:paraId="7BE6C664" w14:textId="77777777" w:rsidR="001A6B3D" w:rsidRPr="00FB7183" w:rsidRDefault="001A6B3D" w:rsidP="007405AA">
          <w:pPr>
            <w:overflowPunct w:val="0"/>
            <w:autoSpaceDE w:val="0"/>
            <w:autoSpaceDN w:val="0"/>
            <w:adjustRightInd w:val="0"/>
            <w:spacing w:before="60" w:after="0" w:line="240" w:lineRule="auto"/>
            <w:textAlignment w:val="baseline"/>
            <w:rPr>
              <w:rFonts w:eastAsia="Times New Roman" w:cs="Times New Roman"/>
              <w:sz w:val="20"/>
              <w:szCs w:val="20"/>
            </w:rPr>
          </w:pPr>
          <w:r w:rsidRPr="00FB7183">
            <w:rPr>
              <w:rFonts w:eastAsia="Times New Roman" w:cs="Times New Roman"/>
              <w:sz w:val="20"/>
              <w:szCs w:val="20"/>
            </w:rPr>
            <w:t>del 0</w:t>
          </w:r>
          <w:r>
            <w:rPr>
              <w:rFonts w:eastAsia="Times New Roman" w:cs="Times New Roman"/>
              <w:sz w:val="20"/>
              <w:szCs w:val="20"/>
            </w:rPr>
            <w:t>8</w:t>
          </w:r>
          <w:r w:rsidRPr="00FB7183">
            <w:rPr>
              <w:rFonts w:eastAsia="Times New Roman" w:cs="Times New Roman"/>
              <w:sz w:val="20"/>
              <w:szCs w:val="20"/>
            </w:rPr>
            <w:t>/0</w:t>
          </w:r>
          <w:r>
            <w:rPr>
              <w:rFonts w:eastAsia="Times New Roman" w:cs="Times New Roman"/>
              <w:sz w:val="20"/>
              <w:szCs w:val="20"/>
            </w:rPr>
            <w:t>9</w:t>
          </w:r>
          <w:r w:rsidRPr="00FB7183">
            <w:rPr>
              <w:rFonts w:eastAsia="Times New Roman" w:cs="Times New Roman"/>
              <w:sz w:val="20"/>
              <w:szCs w:val="20"/>
            </w:rPr>
            <w:t>/2016</w:t>
          </w:r>
        </w:p>
      </w:tc>
      <w:tc>
        <w:tcPr>
          <w:tcW w:w="4882" w:type="dxa"/>
          <w:shd w:val="clear" w:color="auto" w:fill="E7E6E6" w:themeFill="background2"/>
          <w:tcMar>
            <w:left w:w="113" w:type="dxa"/>
            <w:right w:w="113" w:type="dxa"/>
          </w:tcMar>
        </w:tcPr>
        <w:p w14:paraId="5F55DB3E" w14:textId="77777777" w:rsidR="001A6B3D" w:rsidRPr="001D6ABF" w:rsidRDefault="001A6B3D" w:rsidP="00E304BA">
          <w:pPr>
            <w:tabs>
              <w:tab w:val="center" w:pos="3314"/>
            </w:tabs>
            <w:spacing w:after="0" w:line="240" w:lineRule="auto"/>
            <w:jc w:val="center"/>
            <w:rPr>
              <w:rFonts w:eastAsia="Times New Roman" w:cs="Arial"/>
              <w:sz w:val="20"/>
              <w:szCs w:val="20"/>
            </w:rPr>
          </w:pPr>
          <w:r w:rsidRPr="001D6ABF">
            <w:rPr>
              <w:rFonts w:eastAsia="Times New Roman" w:cs="Arial"/>
              <w:sz w:val="20"/>
              <w:szCs w:val="20"/>
            </w:rPr>
            <w:t>R.T. I. Almaviva S.p.A/ Almawave S.r.l/</w:t>
          </w:r>
        </w:p>
        <w:p w14:paraId="7BC8CF88" w14:textId="77777777" w:rsidR="001A6B3D" w:rsidRPr="001D6ABF" w:rsidRDefault="001A6B3D" w:rsidP="00E304BA">
          <w:pPr>
            <w:tabs>
              <w:tab w:val="center" w:pos="3314"/>
            </w:tabs>
            <w:spacing w:after="0" w:line="240" w:lineRule="auto"/>
            <w:jc w:val="center"/>
            <w:rPr>
              <w:rFonts w:eastAsia="Times New Roman" w:cs="Arial"/>
              <w:sz w:val="20"/>
              <w:szCs w:val="20"/>
            </w:rPr>
          </w:pPr>
          <w:r w:rsidRPr="001D6ABF">
            <w:rPr>
              <w:rFonts w:eastAsia="Times New Roman" w:cs="Arial"/>
              <w:sz w:val="20"/>
              <w:szCs w:val="20"/>
            </w:rPr>
            <w:t>Indra Italia S.p.A/</w:t>
          </w:r>
          <w:r w:rsidRPr="00972B5D">
            <w:rPr>
              <w:rFonts w:eastAsia="Times New Roman" w:cs="Arial"/>
              <w:sz w:val="20"/>
              <w:szCs w:val="20"/>
            </w:rPr>
            <w:t>Pwc Advisory S.p.A</w:t>
          </w:r>
        </w:p>
        <w:p w14:paraId="61CE97D4" w14:textId="77777777" w:rsidR="001A6B3D" w:rsidRPr="00FB7183" w:rsidRDefault="001A6B3D" w:rsidP="00E304BA">
          <w:pPr>
            <w:tabs>
              <w:tab w:val="center" w:pos="4819"/>
              <w:tab w:val="right" w:pos="9638"/>
            </w:tabs>
            <w:overflowPunct w:val="0"/>
            <w:autoSpaceDE w:val="0"/>
            <w:autoSpaceDN w:val="0"/>
            <w:adjustRightInd w:val="0"/>
            <w:spacing w:after="0" w:line="240" w:lineRule="auto"/>
            <w:ind w:right="360"/>
            <w:jc w:val="center"/>
            <w:textAlignment w:val="baseline"/>
            <w:rPr>
              <w:rFonts w:eastAsia="Times New Roman" w:cs="Times New Roman"/>
              <w:b/>
              <w:sz w:val="20"/>
              <w:szCs w:val="20"/>
              <w:lang w:val="en-US"/>
            </w:rPr>
          </w:pPr>
          <w:r w:rsidRPr="00FB7183">
            <w:rPr>
              <w:rFonts w:eastAsia="Times New Roman" w:cs="Times New Roman"/>
              <w:color w:val="2E74B5" w:themeColor="accent1" w:themeShade="BF"/>
              <w:sz w:val="20"/>
              <w:szCs w:val="20"/>
              <w:lang w:val="en-US"/>
            </w:rPr>
            <w:t>Uso Confidenziale</w:t>
          </w:r>
        </w:p>
      </w:tc>
      <w:tc>
        <w:tcPr>
          <w:tcW w:w="2136" w:type="dxa"/>
          <w:shd w:val="clear" w:color="auto" w:fill="E7E6E6" w:themeFill="background2"/>
          <w:tcMar>
            <w:left w:w="113" w:type="dxa"/>
            <w:right w:w="113" w:type="dxa"/>
          </w:tcMar>
        </w:tcPr>
        <w:p w14:paraId="4DA390EF" w14:textId="77777777" w:rsidR="001A6B3D" w:rsidRPr="00FB7183" w:rsidRDefault="001A6B3D" w:rsidP="00E304BA">
          <w:pPr>
            <w:tabs>
              <w:tab w:val="center" w:pos="4819"/>
              <w:tab w:val="right" w:pos="9638"/>
            </w:tabs>
            <w:overflowPunct w:val="0"/>
            <w:autoSpaceDE w:val="0"/>
            <w:autoSpaceDN w:val="0"/>
            <w:adjustRightInd w:val="0"/>
            <w:spacing w:before="60" w:after="0" w:line="240" w:lineRule="auto"/>
            <w:ind w:right="-39"/>
            <w:jc w:val="right"/>
            <w:textAlignment w:val="baseline"/>
            <w:rPr>
              <w:rFonts w:eastAsia="Times New Roman" w:cs="Times New Roman"/>
              <w:sz w:val="20"/>
              <w:szCs w:val="20"/>
            </w:rPr>
          </w:pPr>
          <w:r w:rsidRPr="00FB7183">
            <w:rPr>
              <w:rFonts w:eastAsia="Times New Roman" w:cs="Times New Roman"/>
              <w:sz w:val="20"/>
              <w:szCs w:val="20"/>
            </w:rPr>
            <w:t>Pagina</w:t>
          </w:r>
        </w:p>
        <w:p w14:paraId="16FBF067" w14:textId="77777777" w:rsidR="001A6B3D" w:rsidRPr="00FB7183" w:rsidRDefault="001A6B3D" w:rsidP="00E304BA">
          <w:pPr>
            <w:tabs>
              <w:tab w:val="center" w:pos="4819"/>
              <w:tab w:val="right" w:pos="9638"/>
            </w:tabs>
            <w:overflowPunct w:val="0"/>
            <w:autoSpaceDE w:val="0"/>
            <w:autoSpaceDN w:val="0"/>
            <w:adjustRightInd w:val="0"/>
            <w:spacing w:before="60" w:after="60" w:line="240" w:lineRule="auto"/>
            <w:ind w:right="-40"/>
            <w:jc w:val="right"/>
            <w:textAlignment w:val="baseline"/>
            <w:rPr>
              <w:rFonts w:eastAsia="Times New Roman" w:cs="Times New Roman"/>
              <w:b/>
              <w:sz w:val="20"/>
              <w:szCs w:val="20"/>
            </w:rPr>
          </w:pPr>
          <w:r w:rsidRPr="00FB7183">
            <w:rPr>
              <w:rFonts w:eastAsia="Times New Roman" w:cs="Times New Roman"/>
              <w:sz w:val="20"/>
              <w:szCs w:val="20"/>
            </w:rPr>
            <w:fldChar w:fldCharType="begin"/>
          </w:r>
          <w:r w:rsidRPr="00FB7183">
            <w:rPr>
              <w:rFonts w:eastAsia="Times New Roman" w:cs="Times New Roman"/>
              <w:sz w:val="20"/>
              <w:szCs w:val="20"/>
            </w:rPr>
            <w:instrText xml:space="preserve"> PAGE  \* MERGEFORMAT </w:instrText>
          </w:r>
          <w:r w:rsidRPr="00FB7183">
            <w:rPr>
              <w:rFonts w:eastAsia="Times New Roman" w:cs="Times New Roman"/>
              <w:sz w:val="20"/>
              <w:szCs w:val="20"/>
            </w:rPr>
            <w:fldChar w:fldCharType="separate"/>
          </w:r>
          <w:r>
            <w:rPr>
              <w:rFonts w:eastAsia="Times New Roman" w:cs="Times New Roman"/>
              <w:noProof/>
              <w:sz w:val="20"/>
              <w:szCs w:val="20"/>
            </w:rPr>
            <w:t>1</w:t>
          </w:r>
          <w:r w:rsidRPr="00FB7183">
            <w:rPr>
              <w:rFonts w:eastAsia="Times New Roman" w:cs="Times New Roman"/>
              <w:sz w:val="20"/>
              <w:szCs w:val="20"/>
            </w:rPr>
            <w:fldChar w:fldCharType="end"/>
          </w:r>
          <w:r w:rsidRPr="00FB7183">
            <w:rPr>
              <w:rFonts w:eastAsia="Times New Roman" w:cs="Times New Roman"/>
              <w:sz w:val="20"/>
              <w:szCs w:val="20"/>
            </w:rPr>
            <w:t xml:space="preserve"> di </w:t>
          </w:r>
          <w:r w:rsidRPr="00FB7183">
            <w:rPr>
              <w:rFonts w:eastAsia="Times New Roman" w:cs="Times New Roman"/>
              <w:sz w:val="20"/>
              <w:szCs w:val="20"/>
              <w:lang w:val="en-US"/>
            </w:rPr>
            <w:fldChar w:fldCharType="begin"/>
          </w:r>
          <w:r w:rsidRPr="00FB7183">
            <w:rPr>
              <w:rFonts w:eastAsia="Times New Roman" w:cs="Times New Roman"/>
              <w:sz w:val="20"/>
              <w:szCs w:val="20"/>
            </w:rPr>
            <w:instrText xml:space="preserve"> NUMPAGES </w:instrText>
          </w:r>
          <w:r w:rsidRPr="00FB7183">
            <w:rPr>
              <w:rFonts w:eastAsia="Times New Roman" w:cs="Times New Roman"/>
              <w:sz w:val="20"/>
              <w:szCs w:val="20"/>
              <w:lang w:val="en-US"/>
            </w:rPr>
            <w:fldChar w:fldCharType="separate"/>
          </w:r>
          <w:r>
            <w:rPr>
              <w:rFonts w:eastAsia="Times New Roman" w:cs="Times New Roman"/>
              <w:noProof/>
              <w:sz w:val="20"/>
              <w:szCs w:val="20"/>
            </w:rPr>
            <w:t>12</w:t>
          </w:r>
          <w:r w:rsidRPr="00FB7183">
            <w:rPr>
              <w:rFonts w:eastAsia="Times New Roman" w:cs="Times New Roman"/>
              <w:sz w:val="20"/>
              <w:szCs w:val="20"/>
              <w:lang w:val="en-US"/>
            </w:rPr>
            <w:fldChar w:fldCharType="end"/>
          </w:r>
        </w:p>
      </w:tc>
    </w:tr>
  </w:tbl>
  <w:p w14:paraId="3CE33354" w14:textId="77777777" w:rsidR="001A6B3D" w:rsidRPr="00936637" w:rsidRDefault="001A6B3D" w:rsidP="00936637">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7A82C1" w14:textId="77777777" w:rsidR="00213AFF" w:rsidRDefault="00213AFF" w:rsidP="008E5011">
      <w:pPr>
        <w:spacing w:after="0" w:line="240" w:lineRule="auto"/>
      </w:pPr>
      <w:r>
        <w:separator/>
      </w:r>
    </w:p>
  </w:footnote>
  <w:footnote w:type="continuationSeparator" w:id="0">
    <w:p w14:paraId="2EA434E8" w14:textId="77777777" w:rsidR="00213AFF" w:rsidRDefault="00213AFF" w:rsidP="008E5011">
      <w:pPr>
        <w:spacing w:after="0" w:line="240" w:lineRule="auto"/>
      </w:pPr>
      <w:r>
        <w:continuationSeparator/>
      </w:r>
    </w:p>
  </w:footnote>
  <w:footnote w:type="continuationNotice" w:id="1">
    <w:p w14:paraId="2F5F90C0" w14:textId="77777777" w:rsidR="00213AFF" w:rsidRDefault="00213AF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70" w:type="dxa"/>
      <w:tblInd w:w="-14" w:type="dxa"/>
      <w:tblBorders>
        <w:insideH w:val="single" w:sz="6" w:space="0" w:color="FFFFFF"/>
        <w:insideV w:val="single" w:sz="6" w:space="0" w:color="FFFFFF"/>
      </w:tblBorders>
      <w:shd w:val="clear" w:color="auto" w:fill="E7E6E6"/>
      <w:tblLayout w:type="fixed"/>
      <w:tblCellMar>
        <w:left w:w="113" w:type="dxa"/>
        <w:right w:w="113" w:type="dxa"/>
      </w:tblCellMar>
      <w:tblLook w:val="0000" w:firstRow="0" w:lastRow="0" w:firstColumn="0" w:lastColumn="0" w:noHBand="0" w:noVBand="0"/>
    </w:tblPr>
    <w:tblGrid>
      <w:gridCol w:w="5117"/>
      <w:gridCol w:w="4253"/>
    </w:tblGrid>
    <w:tr w:rsidR="001A6B3D" w:rsidRPr="00AE60D5" w14:paraId="7086B579" w14:textId="77777777" w:rsidTr="003459B4">
      <w:trPr>
        <w:cantSplit/>
        <w:trHeight w:val="397"/>
      </w:trPr>
      <w:tc>
        <w:tcPr>
          <w:tcW w:w="5117" w:type="dxa"/>
          <w:shd w:val="clear" w:color="auto" w:fill="E7E6E6"/>
        </w:tcPr>
        <w:p w14:paraId="1100B8F3" w14:textId="77777777" w:rsidR="001A6B3D" w:rsidRPr="00D64B82" w:rsidRDefault="001A6B3D" w:rsidP="007E2F82">
          <w:pPr>
            <w:pStyle w:val="intestazione0"/>
            <w:rPr>
              <w:lang w:val="en-US"/>
            </w:rPr>
          </w:pPr>
          <w:r w:rsidRPr="00AE60D5">
            <w:t>R.T. I. Almaviva S.p.A/ Almawave S.r.l/</w:t>
          </w:r>
          <w:r>
            <w:br/>
          </w:r>
          <w:r w:rsidRPr="00AE60D5">
            <w:t>Indra Italia S.p.A/Pwc Advisory S.p.A</w:t>
          </w:r>
        </w:p>
      </w:tc>
      <w:tc>
        <w:tcPr>
          <w:tcW w:w="4253" w:type="dxa"/>
          <w:shd w:val="clear" w:color="auto" w:fill="E7E6E6"/>
        </w:tcPr>
        <w:p w14:paraId="63C3FB25" w14:textId="77777777" w:rsidR="001A6B3D" w:rsidRPr="00AE60D5" w:rsidRDefault="001A6B3D" w:rsidP="007405AA">
          <w:pPr>
            <w:pStyle w:val="intestazione0"/>
            <w:jc w:val="right"/>
          </w:pPr>
          <w:r w:rsidRPr="00AE60D5">
            <w:t>Sistem</w:t>
          </w:r>
          <w:r>
            <w:t>a Pubblico di Connettività  LOTTO 4</w:t>
          </w:r>
        </w:p>
      </w:tc>
    </w:tr>
    <w:tr w:rsidR="001A6B3D" w:rsidRPr="00AE60D5" w14:paraId="79100AC6" w14:textId="77777777" w:rsidTr="003459B4">
      <w:trPr>
        <w:cantSplit/>
        <w:trHeight w:val="397"/>
      </w:trPr>
      <w:tc>
        <w:tcPr>
          <w:tcW w:w="5117" w:type="dxa"/>
          <w:shd w:val="clear" w:color="auto" w:fill="E7E6E6"/>
          <w:vAlign w:val="center"/>
        </w:tcPr>
        <w:p w14:paraId="7AECC689" w14:textId="77777777" w:rsidR="001A6B3D" w:rsidRPr="00AE60D5" w:rsidRDefault="001A6B3D" w:rsidP="00C56D27">
          <w:pPr>
            <w:pStyle w:val="intestazione0"/>
          </w:pPr>
          <w:r w:rsidRPr="00AE60D5">
            <w:t xml:space="preserve">Template per la </w:t>
          </w:r>
          <w:r>
            <w:t>R</w:t>
          </w:r>
          <w:r w:rsidRPr="00AE60D5">
            <w:t xml:space="preserve">edazione di un </w:t>
          </w:r>
          <w:r>
            <w:t>D</w:t>
          </w:r>
          <w:r w:rsidRPr="00AE60D5">
            <w:t xml:space="preserve">ocumento </w:t>
          </w:r>
          <w:r>
            <w:t>G</w:t>
          </w:r>
          <w:r w:rsidRPr="00AE60D5">
            <w:t>enerico</w:t>
          </w:r>
        </w:p>
      </w:tc>
      <w:tc>
        <w:tcPr>
          <w:tcW w:w="4253" w:type="dxa"/>
          <w:shd w:val="clear" w:color="auto" w:fill="E7E6E6"/>
          <w:vAlign w:val="center"/>
        </w:tcPr>
        <w:p w14:paraId="68895F0B" w14:textId="77777777" w:rsidR="001A6B3D" w:rsidRPr="00B122AC" w:rsidRDefault="001A6B3D" w:rsidP="007E2F82">
          <w:pPr>
            <w:spacing w:after="0"/>
            <w:jc w:val="right"/>
            <w:rPr>
              <w:rFonts w:cstheme="minorHAnsi"/>
              <w:sz w:val="20"/>
              <w:szCs w:val="20"/>
            </w:rPr>
          </w:pPr>
          <w:r>
            <w:rPr>
              <w:rFonts w:cstheme="minorHAnsi"/>
              <w:color w:val="3366FF"/>
              <w:sz w:val="20"/>
              <w:szCs w:val="20"/>
            </w:rPr>
            <w:t>SPCL4-</w:t>
          </w:r>
          <w:r w:rsidRPr="007405AA">
            <w:rPr>
              <w:rFonts w:cstheme="minorHAnsi"/>
              <w:color w:val="3366FF"/>
              <w:sz w:val="20"/>
              <w:szCs w:val="20"/>
            </w:rPr>
            <w:t>TMP-DocGenerico-1.0</w:t>
          </w:r>
        </w:p>
      </w:tc>
    </w:tr>
  </w:tbl>
  <w:p w14:paraId="777A4FB4" w14:textId="77777777" w:rsidR="001A6B3D" w:rsidRPr="007E2F82" w:rsidRDefault="001A6B3D" w:rsidP="00694CF6">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71D2"/>
    <w:multiLevelType w:val="hybridMultilevel"/>
    <w:tmpl w:val="ABB0EF4C"/>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
    <w:nsid w:val="19A16BB9"/>
    <w:multiLevelType w:val="hybridMultilevel"/>
    <w:tmpl w:val="2E561DFA"/>
    <w:lvl w:ilvl="0" w:tplc="ADECB8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
    <w:nsid w:val="1A3F21BC"/>
    <w:multiLevelType w:val="multilevel"/>
    <w:tmpl w:val="6A70C32A"/>
    <w:styleLink w:val="Stile1"/>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2.%1"/>
      <w:lvlJc w:val="left"/>
      <w:pPr>
        <w:ind w:left="1080" w:hanging="360"/>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A5A3507"/>
    <w:multiLevelType w:val="hybridMultilevel"/>
    <w:tmpl w:val="27A40902"/>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4">
    <w:nsid w:val="2D264498"/>
    <w:multiLevelType w:val="hybridMultilevel"/>
    <w:tmpl w:val="ECC8752C"/>
    <w:lvl w:ilvl="0" w:tplc="B7E66D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FA15E78"/>
    <w:multiLevelType w:val="multilevel"/>
    <w:tmpl w:val="7D7A12F4"/>
    <w:lvl w:ilvl="0">
      <w:start w:val="1"/>
      <w:numFmt w:val="decimal"/>
      <w:lvlText w:val="%1."/>
      <w:lvlJc w:val="left"/>
      <w:pPr>
        <w:tabs>
          <w:tab w:val="num" w:pos="360"/>
        </w:tabs>
        <w:ind w:left="360" w:hanging="360"/>
      </w:pPr>
      <w:rPr>
        <w:rFonts w:hint="default"/>
        <w:b/>
        <w:i w:val="0"/>
        <w:caps/>
        <w:strike w:val="0"/>
        <w:dstrike w:val="0"/>
        <w:vanish w:val="0"/>
        <w:color w:val="000080"/>
        <w:sz w:val="22"/>
        <w:szCs w:val="22"/>
        <w:u w:val="none"/>
        <w:vertAlign w:val="baseline"/>
      </w:rPr>
    </w:lvl>
    <w:lvl w:ilvl="1">
      <w:start w:val="1"/>
      <w:numFmt w:val="decimal"/>
      <w:lvlText w:val="%1.%2."/>
      <w:lvlJc w:val="left"/>
      <w:pPr>
        <w:tabs>
          <w:tab w:val="num" w:pos="726"/>
        </w:tabs>
        <w:ind w:left="726" w:hanging="432"/>
      </w:pPr>
      <w:rPr>
        <w:rFonts w:hint="default"/>
        <w:b/>
        <w:i w:val="0"/>
        <w:caps w:val="0"/>
        <w:strike w:val="0"/>
        <w:dstrike w:val="0"/>
        <w:vanish w:val="0"/>
        <w:color w:val="000080"/>
        <w:sz w:val="22"/>
        <w:szCs w:val="22"/>
        <w:vertAlign w:val="baseline"/>
      </w:rPr>
    </w:lvl>
    <w:lvl w:ilvl="2">
      <w:start w:val="1"/>
      <w:numFmt w:val="decimal"/>
      <w:pStyle w:val="Stile3"/>
      <w:lvlText w:val="%1.%2.%3."/>
      <w:lvlJc w:val="left"/>
      <w:pPr>
        <w:tabs>
          <w:tab w:val="num" w:pos="1374"/>
        </w:tabs>
        <w:ind w:left="1158" w:hanging="504"/>
      </w:pPr>
      <w:rPr>
        <w:rFonts w:hint="default"/>
        <w:b/>
        <w:i w:val="0"/>
        <w:color w:val="000080"/>
        <w:sz w:val="24"/>
        <w:szCs w:val="24"/>
      </w:rPr>
    </w:lvl>
    <w:lvl w:ilvl="3">
      <w:start w:val="1"/>
      <w:numFmt w:val="decimal"/>
      <w:lvlText w:val="%1.%2.%3.%4."/>
      <w:lvlJc w:val="left"/>
      <w:pPr>
        <w:tabs>
          <w:tab w:val="num" w:pos="2094"/>
        </w:tabs>
        <w:ind w:left="1662" w:hanging="648"/>
      </w:pPr>
      <w:rPr>
        <w:rFonts w:hint="default"/>
      </w:rPr>
    </w:lvl>
    <w:lvl w:ilvl="4">
      <w:start w:val="1"/>
      <w:numFmt w:val="decimal"/>
      <w:lvlText w:val="%1.%2.%3.%4.%5."/>
      <w:lvlJc w:val="left"/>
      <w:pPr>
        <w:tabs>
          <w:tab w:val="num" w:pos="2454"/>
        </w:tabs>
        <w:ind w:left="2166" w:hanging="792"/>
      </w:pPr>
      <w:rPr>
        <w:rFonts w:hint="default"/>
      </w:rPr>
    </w:lvl>
    <w:lvl w:ilvl="5">
      <w:start w:val="1"/>
      <w:numFmt w:val="decimal"/>
      <w:lvlText w:val="%1.%2.%3.%4.%5.%6."/>
      <w:lvlJc w:val="left"/>
      <w:pPr>
        <w:tabs>
          <w:tab w:val="num" w:pos="3174"/>
        </w:tabs>
        <w:ind w:left="2670" w:hanging="936"/>
      </w:pPr>
      <w:rPr>
        <w:rFonts w:hint="default"/>
      </w:rPr>
    </w:lvl>
    <w:lvl w:ilvl="6">
      <w:start w:val="1"/>
      <w:numFmt w:val="decimal"/>
      <w:lvlText w:val="%1.%2.%3.%4.%5.%6.%7."/>
      <w:lvlJc w:val="left"/>
      <w:pPr>
        <w:tabs>
          <w:tab w:val="num" w:pos="3534"/>
        </w:tabs>
        <w:ind w:left="3174" w:hanging="1080"/>
      </w:pPr>
      <w:rPr>
        <w:rFonts w:hint="default"/>
      </w:rPr>
    </w:lvl>
    <w:lvl w:ilvl="7">
      <w:start w:val="1"/>
      <w:numFmt w:val="decimal"/>
      <w:lvlText w:val="%1.%2.%3.%4.%5.%6.%7.%8."/>
      <w:lvlJc w:val="left"/>
      <w:pPr>
        <w:tabs>
          <w:tab w:val="num" w:pos="4254"/>
        </w:tabs>
        <w:ind w:left="3678" w:hanging="1224"/>
      </w:pPr>
      <w:rPr>
        <w:rFonts w:hint="default"/>
      </w:rPr>
    </w:lvl>
    <w:lvl w:ilvl="8">
      <w:start w:val="1"/>
      <w:numFmt w:val="decimal"/>
      <w:lvlText w:val="%1.%2.%3.%4.%5.%6.%7.%8.%9."/>
      <w:lvlJc w:val="left"/>
      <w:pPr>
        <w:tabs>
          <w:tab w:val="num" w:pos="4974"/>
        </w:tabs>
        <w:ind w:left="4254" w:hanging="1440"/>
      </w:pPr>
      <w:rPr>
        <w:rFonts w:hint="default"/>
      </w:rPr>
    </w:lvl>
  </w:abstractNum>
  <w:abstractNum w:abstractNumId="6">
    <w:nsid w:val="380B3A31"/>
    <w:multiLevelType w:val="hybridMultilevel"/>
    <w:tmpl w:val="6750E6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B086114"/>
    <w:multiLevelType w:val="hybridMultilevel"/>
    <w:tmpl w:val="FA88C062"/>
    <w:lvl w:ilvl="0" w:tplc="1CC89D3A">
      <w:start w:val="1"/>
      <w:numFmt w:val="bullet"/>
      <w:pStyle w:val="PuntoElenco"/>
      <w:lvlText w:val=""/>
      <w:lvlJc w:val="left"/>
      <w:pPr>
        <w:ind w:left="720" w:hanging="360"/>
      </w:pPr>
      <w:rPr>
        <w:rFonts w:ascii="Wingdings" w:hAnsi="Wingdings" w:hint="default"/>
        <w:color w:val="0091DC"/>
        <w:u w:color="0091DC"/>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E632F12"/>
    <w:multiLevelType w:val="hybridMultilevel"/>
    <w:tmpl w:val="A0685C90"/>
    <w:lvl w:ilvl="0" w:tplc="75AEF2F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9">
    <w:nsid w:val="46723869"/>
    <w:multiLevelType w:val="multilevel"/>
    <w:tmpl w:val="F5C646F2"/>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0">
    <w:nsid w:val="4686395C"/>
    <w:multiLevelType w:val="hybridMultilevel"/>
    <w:tmpl w:val="94ECD03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86F0104"/>
    <w:multiLevelType w:val="hybridMultilevel"/>
    <w:tmpl w:val="DC32FF7E"/>
    <w:lvl w:ilvl="0" w:tplc="F4CCC18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2">
    <w:nsid w:val="4A0848AF"/>
    <w:multiLevelType w:val="hybridMultilevel"/>
    <w:tmpl w:val="99584A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5B3841F1"/>
    <w:multiLevelType w:val="hybridMultilevel"/>
    <w:tmpl w:val="1756C68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5CC41F7A"/>
    <w:multiLevelType w:val="hybridMultilevel"/>
    <w:tmpl w:val="F1B41D56"/>
    <w:lvl w:ilvl="0" w:tplc="4C829F9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5">
    <w:nsid w:val="5F6C7427"/>
    <w:multiLevelType w:val="hybridMultilevel"/>
    <w:tmpl w:val="22800DDC"/>
    <w:lvl w:ilvl="0" w:tplc="04100001">
      <w:start w:val="1"/>
      <w:numFmt w:val="bullet"/>
      <w:lvlText w:val=""/>
      <w:lvlJc w:val="left"/>
      <w:pPr>
        <w:ind w:left="720" w:hanging="360"/>
      </w:pPr>
      <w:rPr>
        <w:rFonts w:ascii="Symbol" w:hAnsi="Symbol" w:hint="default"/>
      </w:rPr>
    </w:lvl>
    <w:lvl w:ilvl="1" w:tplc="F45AE3FC">
      <w:start w:val="1"/>
      <w:numFmt w:val="bullet"/>
      <w:pStyle w:val="puntoelenco-2liv"/>
      <w:lvlText w:val=""/>
      <w:lvlJc w:val="left"/>
      <w:pPr>
        <w:ind w:left="1440" w:hanging="360"/>
      </w:pPr>
      <w:rPr>
        <w:rFonts w:ascii="Wingdings" w:hAnsi="Wingdings" w:hint="default"/>
        <w:color w:val="7F7F7F" w:themeColor="text1" w:themeTint="80"/>
        <w:sz w:val="18"/>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631F6E4B"/>
    <w:multiLevelType w:val="hybridMultilevel"/>
    <w:tmpl w:val="71C62E2A"/>
    <w:lvl w:ilvl="0" w:tplc="FCD410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637B3A80"/>
    <w:multiLevelType w:val="hybridMultilevel"/>
    <w:tmpl w:val="0372A0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69ED72A3"/>
    <w:multiLevelType w:val="hybridMultilevel"/>
    <w:tmpl w:val="9BB4C132"/>
    <w:lvl w:ilvl="0" w:tplc="7FAC70B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nsid w:val="75797359"/>
    <w:multiLevelType w:val="hybridMultilevel"/>
    <w:tmpl w:val="F40E884A"/>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0">
    <w:nsid w:val="78647820"/>
    <w:multiLevelType w:val="hybridMultilevel"/>
    <w:tmpl w:val="28583580"/>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1">
    <w:nsid w:val="78814581"/>
    <w:multiLevelType w:val="hybridMultilevel"/>
    <w:tmpl w:val="6B52C630"/>
    <w:lvl w:ilvl="0" w:tplc="B7E66D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9E47C1A"/>
    <w:multiLevelType w:val="hybridMultilevel"/>
    <w:tmpl w:val="89E232D8"/>
    <w:lvl w:ilvl="0" w:tplc="F5E048DA">
      <w:start w:val="1"/>
      <w:numFmt w:val="bullet"/>
      <w:pStyle w:val="puntoelenco-1liv"/>
      <w:lvlText w:val=""/>
      <w:lvlJc w:val="left"/>
      <w:pPr>
        <w:ind w:left="720" w:hanging="360"/>
      </w:pPr>
      <w:rPr>
        <w:rFonts w:ascii="Wingdings" w:hAnsi="Wingdings" w:hint="default"/>
        <w:color w:val="5B9BD5" w:themeColor="accent1"/>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9"/>
  </w:num>
  <w:num w:numId="4">
    <w:abstractNumId w:val="22"/>
  </w:num>
  <w:num w:numId="5">
    <w:abstractNumId w:val="15"/>
  </w:num>
  <w:num w:numId="6">
    <w:abstractNumId w:val="7"/>
  </w:num>
  <w:num w:numId="7">
    <w:abstractNumId w:val="6"/>
  </w:num>
  <w:num w:numId="8">
    <w:abstractNumId w:val="17"/>
  </w:num>
  <w:num w:numId="9">
    <w:abstractNumId w:val="20"/>
  </w:num>
  <w:num w:numId="10">
    <w:abstractNumId w:val="19"/>
  </w:num>
  <w:num w:numId="11">
    <w:abstractNumId w:val="3"/>
  </w:num>
  <w:num w:numId="12">
    <w:abstractNumId w:val="18"/>
  </w:num>
  <w:num w:numId="13">
    <w:abstractNumId w:val="12"/>
  </w:num>
  <w:num w:numId="14">
    <w:abstractNumId w:val="4"/>
  </w:num>
  <w:num w:numId="15">
    <w:abstractNumId w:val="0"/>
  </w:num>
  <w:num w:numId="16">
    <w:abstractNumId w:val="16"/>
  </w:num>
  <w:num w:numId="17">
    <w:abstractNumId w:val="11"/>
  </w:num>
  <w:num w:numId="18">
    <w:abstractNumId w:val="8"/>
  </w:num>
  <w:num w:numId="19">
    <w:abstractNumId w:val="14"/>
  </w:num>
  <w:num w:numId="20">
    <w:abstractNumId w:val="21"/>
  </w:num>
  <w:num w:numId="21">
    <w:abstractNumId w:val="1"/>
  </w:num>
  <w:num w:numId="22">
    <w:abstractNumId w:val="10"/>
  </w:num>
  <w:num w:numId="23">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activeWritingStyle w:appName="MSWord" w:lang="it-IT" w:vendorID="64" w:dllVersion="6" w:nlCheck="1" w:checkStyle="0"/>
  <w:activeWritingStyle w:appName="MSWord" w:lang="en-US" w:vendorID="64" w:dllVersion="6" w:nlCheck="1" w:checkStyle="0"/>
  <w:activeWritingStyle w:appName="MSWord" w:lang="it-IT" w:vendorID="64" w:dllVersion="0" w:nlCheck="1" w:checkStyle="0"/>
  <w:activeWritingStyle w:appName="MSWord" w:lang="en-US" w:vendorID="64" w:dllVersion="0" w:nlCheck="1" w:checkStyle="0"/>
  <w:activeWritingStyle w:appName="MSWord" w:lang="it-IT"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GB" w:vendorID="64" w:dllVersion="0" w:nlCheck="1" w:checkStyle="0"/>
  <w:activeWritingStyle w:appName="MSWord" w:lang="de-DE" w:vendorID="64" w:dllVersion="6" w:nlCheck="1" w:checkStyle="0"/>
  <w:activeWritingStyle w:appName="MSWord" w:lang="en-GB" w:vendorID="64" w:dllVersion="6" w:nlCheck="1" w:checkStyle="0"/>
  <w:activeWritingStyle w:appName="MSWord" w:lang="de-DE" w:vendorID="64" w:dllVersion="4096" w:nlCheck="1" w:checkStyle="0"/>
  <w:activeWritingStyle w:appName="MSWord" w:lang="fr-FR" w:vendorID="64" w:dllVersion="0" w:nlCheck="1" w:checkStyle="0"/>
  <w:attachedTemplate r:id="rId1"/>
  <w:linkStyles/>
  <w:defaultTabStop w:val="709"/>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25E"/>
    <w:rsid w:val="000025E1"/>
    <w:rsid w:val="00012660"/>
    <w:rsid w:val="00012DD1"/>
    <w:rsid w:val="00013323"/>
    <w:rsid w:val="00016270"/>
    <w:rsid w:val="00020B0C"/>
    <w:rsid w:val="00023807"/>
    <w:rsid w:val="0002417B"/>
    <w:rsid w:val="0002461E"/>
    <w:rsid w:val="00025039"/>
    <w:rsid w:val="000253AA"/>
    <w:rsid w:val="0002604A"/>
    <w:rsid w:val="00027E0E"/>
    <w:rsid w:val="00033EEF"/>
    <w:rsid w:val="0004012E"/>
    <w:rsid w:val="00043C59"/>
    <w:rsid w:val="0004526F"/>
    <w:rsid w:val="00050EB4"/>
    <w:rsid w:val="000518B8"/>
    <w:rsid w:val="0005216E"/>
    <w:rsid w:val="00052B28"/>
    <w:rsid w:val="0005594A"/>
    <w:rsid w:val="00056E8B"/>
    <w:rsid w:val="0006231A"/>
    <w:rsid w:val="000643A2"/>
    <w:rsid w:val="00065141"/>
    <w:rsid w:val="000651F8"/>
    <w:rsid w:val="000675DA"/>
    <w:rsid w:val="000711AE"/>
    <w:rsid w:val="00071578"/>
    <w:rsid w:val="00074E88"/>
    <w:rsid w:val="00085FB3"/>
    <w:rsid w:val="00086040"/>
    <w:rsid w:val="00087AE3"/>
    <w:rsid w:val="00090113"/>
    <w:rsid w:val="000918D0"/>
    <w:rsid w:val="00091EF2"/>
    <w:rsid w:val="000926B9"/>
    <w:rsid w:val="000936DD"/>
    <w:rsid w:val="00093A0B"/>
    <w:rsid w:val="00093A88"/>
    <w:rsid w:val="000947CA"/>
    <w:rsid w:val="00094B60"/>
    <w:rsid w:val="00094F0E"/>
    <w:rsid w:val="000A0916"/>
    <w:rsid w:val="000A2819"/>
    <w:rsid w:val="000A2FBA"/>
    <w:rsid w:val="000A5A52"/>
    <w:rsid w:val="000A6D4F"/>
    <w:rsid w:val="000A7F1C"/>
    <w:rsid w:val="000B20D7"/>
    <w:rsid w:val="000B3F89"/>
    <w:rsid w:val="000B4E6D"/>
    <w:rsid w:val="000B7FD3"/>
    <w:rsid w:val="000C0725"/>
    <w:rsid w:val="000C3973"/>
    <w:rsid w:val="000C5285"/>
    <w:rsid w:val="000C7754"/>
    <w:rsid w:val="000D34F7"/>
    <w:rsid w:val="000D7321"/>
    <w:rsid w:val="000D7930"/>
    <w:rsid w:val="000D7B0F"/>
    <w:rsid w:val="000E0ACF"/>
    <w:rsid w:val="000E1578"/>
    <w:rsid w:val="000E160F"/>
    <w:rsid w:val="000E31CA"/>
    <w:rsid w:val="000E627A"/>
    <w:rsid w:val="000E6B1C"/>
    <w:rsid w:val="000E7C4C"/>
    <w:rsid w:val="000F1930"/>
    <w:rsid w:val="000F361C"/>
    <w:rsid w:val="000F44F3"/>
    <w:rsid w:val="000F519F"/>
    <w:rsid w:val="000F55FC"/>
    <w:rsid w:val="00100AC1"/>
    <w:rsid w:val="00101FF8"/>
    <w:rsid w:val="001020E9"/>
    <w:rsid w:val="00105C92"/>
    <w:rsid w:val="00112533"/>
    <w:rsid w:val="00112540"/>
    <w:rsid w:val="00112CAB"/>
    <w:rsid w:val="0011316A"/>
    <w:rsid w:val="00114177"/>
    <w:rsid w:val="00116266"/>
    <w:rsid w:val="00124F8F"/>
    <w:rsid w:val="0012515C"/>
    <w:rsid w:val="00125EF2"/>
    <w:rsid w:val="00127C27"/>
    <w:rsid w:val="0013192B"/>
    <w:rsid w:val="001327B5"/>
    <w:rsid w:val="00133B68"/>
    <w:rsid w:val="00134F64"/>
    <w:rsid w:val="00140367"/>
    <w:rsid w:val="0014319F"/>
    <w:rsid w:val="001451BD"/>
    <w:rsid w:val="00145A94"/>
    <w:rsid w:val="001461F4"/>
    <w:rsid w:val="00147F9B"/>
    <w:rsid w:val="00150176"/>
    <w:rsid w:val="0015194A"/>
    <w:rsid w:val="00152586"/>
    <w:rsid w:val="00152D11"/>
    <w:rsid w:val="0015374E"/>
    <w:rsid w:val="00154A48"/>
    <w:rsid w:val="00155285"/>
    <w:rsid w:val="00155D3E"/>
    <w:rsid w:val="001561E9"/>
    <w:rsid w:val="00156F50"/>
    <w:rsid w:val="00157531"/>
    <w:rsid w:val="00160938"/>
    <w:rsid w:val="00160F1B"/>
    <w:rsid w:val="00162425"/>
    <w:rsid w:val="0016558E"/>
    <w:rsid w:val="001665F9"/>
    <w:rsid w:val="001669A9"/>
    <w:rsid w:val="00170679"/>
    <w:rsid w:val="00170768"/>
    <w:rsid w:val="00170DB6"/>
    <w:rsid w:val="00171070"/>
    <w:rsid w:val="00173581"/>
    <w:rsid w:val="001816BD"/>
    <w:rsid w:val="00181E9B"/>
    <w:rsid w:val="00183A1F"/>
    <w:rsid w:val="00185237"/>
    <w:rsid w:val="00187F3E"/>
    <w:rsid w:val="00191D4D"/>
    <w:rsid w:val="00192D5E"/>
    <w:rsid w:val="001938E7"/>
    <w:rsid w:val="00195A8E"/>
    <w:rsid w:val="001975AC"/>
    <w:rsid w:val="00197FFB"/>
    <w:rsid w:val="001A36C6"/>
    <w:rsid w:val="001A3B59"/>
    <w:rsid w:val="001A6B3D"/>
    <w:rsid w:val="001A77EE"/>
    <w:rsid w:val="001B203D"/>
    <w:rsid w:val="001B524C"/>
    <w:rsid w:val="001B55FB"/>
    <w:rsid w:val="001B56CB"/>
    <w:rsid w:val="001B7CDA"/>
    <w:rsid w:val="001C022D"/>
    <w:rsid w:val="001C1E12"/>
    <w:rsid w:val="001C36D4"/>
    <w:rsid w:val="001C6D03"/>
    <w:rsid w:val="001C6E24"/>
    <w:rsid w:val="001D06FC"/>
    <w:rsid w:val="001D0F8F"/>
    <w:rsid w:val="001D1629"/>
    <w:rsid w:val="001D21E3"/>
    <w:rsid w:val="001D258B"/>
    <w:rsid w:val="001D6ABF"/>
    <w:rsid w:val="001D7153"/>
    <w:rsid w:val="001E0CCF"/>
    <w:rsid w:val="001E2333"/>
    <w:rsid w:val="001E495B"/>
    <w:rsid w:val="001E50FC"/>
    <w:rsid w:val="001E6EE5"/>
    <w:rsid w:val="001F4A3B"/>
    <w:rsid w:val="00204E71"/>
    <w:rsid w:val="0020573C"/>
    <w:rsid w:val="00207663"/>
    <w:rsid w:val="002125D5"/>
    <w:rsid w:val="002133C4"/>
    <w:rsid w:val="00213AFF"/>
    <w:rsid w:val="00214635"/>
    <w:rsid w:val="00215B11"/>
    <w:rsid w:val="00215BD8"/>
    <w:rsid w:val="00217707"/>
    <w:rsid w:val="002233F8"/>
    <w:rsid w:val="002243C8"/>
    <w:rsid w:val="00224CB7"/>
    <w:rsid w:val="00225179"/>
    <w:rsid w:val="0022548A"/>
    <w:rsid w:val="00226DA3"/>
    <w:rsid w:val="002308A2"/>
    <w:rsid w:val="00230BB8"/>
    <w:rsid w:val="00233AF8"/>
    <w:rsid w:val="002342F4"/>
    <w:rsid w:val="00234526"/>
    <w:rsid w:val="0023478F"/>
    <w:rsid w:val="002347D1"/>
    <w:rsid w:val="002400CC"/>
    <w:rsid w:val="00240D90"/>
    <w:rsid w:val="00240DA9"/>
    <w:rsid w:val="002458B4"/>
    <w:rsid w:val="00245F83"/>
    <w:rsid w:val="00245F9F"/>
    <w:rsid w:val="002474AE"/>
    <w:rsid w:val="0024779D"/>
    <w:rsid w:val="00251422"/>
    <w:rsid w:val="002515D4"/>
    <w:rsid w:val="00253B3E"/>
    <w:rsid w:val="0025463A"/>
    <w:rsid w:val="00256881"/>
    <w:rsid w:val="00260AEF"/>
    <w:rsid w:val="00261299"/>
    <w:rsid w:val="002620B8"/>
    <w:rsid w:val="002626D8"/>
    <w:rsid w:val="0026328F"/>
    <w:rsid w:val="00264ED8"/>
    <w:rsid w:val="00265C29"/>
    <w:rsid w:val="00270612"/>
    <w:rsid w:val="002721F1"/>
    <w:rsid w:val="00272C55"/>
    <w:rsid w:val="00272F7E"/>
    <w:rsid w:val="00272FFE"/>
    <w:rsid w:val="00273F21"/>
    <w:rsid w:val="00280279"/>
    <w:rsid w:val="00282390"/>
    <w:rsid w:val="00283479"/>
    <w:rsid w:val="00284075"/>
    <w:rsid w:val="00285FD5"/>
    <w:rsid w:val="00286296"/>
    <w:rsid w:val="00290E2B"/>
    <w:rsid w:val="00295505"/>
    <w:rsid w:val="002959F7"/>
    <w:rsid w:val="002A0A34"/>
    <w:rsid w:val="002A3D1B"/>
    <w:rsid w:val="002A667D"/>
    <w:rsid w:val="002A6907"/>
    <w:rsid w:val="002A6C20"/>
    <w:rsid w:val="002A709E"/>
    <w:rsid w:val="002B547B"/>
    <w:rsid w:val="002C2CAB"/>
    <w:rsid w:val="002C35DD"/>
    <w:rsid w:val="002C45DC"/>
    <w:rsid w:val="002C792B"/>
    <w:rsid w:val="002D0B5A"/>
    <w:rsid w:val="002D2430"/>
    <w:rsid w:val="002D3CA2"/>
    <w:rsid w:val="002E0237"/>
    <w:rsid w:val="002E20D4"/>
    <w:rsid w:val="002E3346"/>
    <w:rsid w:val="002E4EA7"/>
    <w:rsid w:val="002E5565"/>
    <w:rsid w:val="002E58B4"/>
    <w:rsid w:val="002E71C6"/>
    <w:rsid w:val="002F0C5F"/>
    <w:rsid w:val="002F16E9"/>
    <w:rsid w:val="002F2F4A"/>
    <w:rsid w:val="002F4B79"/>
    <w:rsid w:val="002F4C4B"/>
    <w:rsid w:val="002F6738"/>
    <w:rsid w:val="00300AB6"/>
    <w:rsid w:val="00300B24"/>
    <w:rsid w:val="00305E6C"/>
    <w:rsid w:val="003063B5"/>
    <w:rsid w:val="00312406"/>
    <w:rsid w:val="00315F90"/>
    <w:rsid w:val="0032171C"/>
    <w:rsid w:val="003247F6"/>
    <w:rsid w:val="003258B8"/>
    <w:rsid w:val="003267CF"/>
    <w:rsid w:val="00330A15"/>
    <w:rsid w:val="00330A44"/>
    <w:rsid w:val="00331F8E"/>
    <w:rsid w:val="00332EC4"/>
    <w:rsid w:val="00333E32"/>
    <w:rsid w:val="003344FF"/>
    <w:rsid w:val="00335BBD"/>
    <w:rsid w:val="00336AB2"/>
    <w:rsid w:val="00336C89"/>
    <w:rsid w:val="0034210B"/>
    <w:rsid w:val="0034312A"/>
    <w:rsid w:val="00343311"/>
    <w:rsid w:val="003459B4"/>
    <w:rsid w:val="0034614C"/>
    <w:rsid w:val="0034762C"/>
    <w:rsid w:val="00350B48"/>
    <w:rsid w:val="00351BFC"/>
    <w:rsid w:val="00352FBB"/>
    <w:rsid w:val="0035367E"/>
    <w:rsid w:val="0035687C"/>
    <w:rsid w:val="00356ECC"/>
    <w:rsid w:val="003572C9"/>
    <w:rsid w:val="00357D42"/>
    <w:rsid w:val="00361E07"/>
    <w:rsid w:val="00363BC0"/>
    <w:rsid w:val="003653D4"/>
    <w:rsid w:val="00365D8E"/>
    <w:rsid w:val="00371865"/>
    <w:rsid w:val="00372FBC"/>
    <w:rsid w:val="003746A2"/>
    <w:rsid w:val="00374C1E"/>
    <w:rsid w:val="003755C5"/>
    <w:rsid w:val="00375BC6"/>
    <w:rsid w:val="00375F15"/>
    <w:rsid w:val="003761CA"/>
    <w:rsid w:val="00381C4E"/>
    <w:rsid w:val="00382842"/>
    <w:rsid w:val="00382D76"/>
    <w:rsid w:val="00387BBE"/>
    <w:rsid w:val="00391884"/>
    <w:rsid w:val="00392B7B"/>
    <w:rsid w:val="00393968"/>
    <w:rsid w:val="00393DC0"/>
    <w:rsid w:val="00394124"/>
    <w:rsid w:val="003941BE"/>
    <w:rsid w:val="0039443C"/>
    <w:rsid w:val="00395F27"/>
    <w:rsid w:val="00397097"/>
    <w:rsid w:val="00397C8C"/>
    <w:rsid w:val="003A1757"/>
    <w:rsid w:val="003A1C27"/>
    <w:rsid w:val="003A24D3"/>
    <w:rsid w:val="003A2B16"/>
    <w:rsid w:val="003A2D55"/>
    <w:rsid w:val="003A41E5"/>
    <w:rsid w:val="003A48E5"/>
    <w:rsid w:val="003A4EFD"/>
    <w:rsid w:val="003A6859"/>
    <w:rsid w:val="003A68BB"/>
    <w:rsid w:val="003B1621"/>
    <w:rsid w:val="003B25E4"/>
    <w:rsid w:val="003B6C2F"/>
    <w:rsid w:val="003B6DF8"/>
    <w:rsid w:val="003C2472"/>
    <w:rsid w:val="003C3A6F"/>
    <w:rsid w:val="003C598D"/>
    <w:rsid w:val="003D1EE5"/>
    <w:rsid w:val="003D2929"/>
    <w:rsid w:val="003D2D33"/>
    <w:rsid w:val="003D349C"/>
    <w:rsid w:val="003D449E"/>
    <w:rsid w:val="003D5C60"/>
    <w:rsid w:val="003E02EA"/>
    <w:rsid w:val="003E1132"/>
    <w:rsid w:val="003E358F"/>
    <w:rsid w:val="003E396B"/>
    <w:rsid w:val="003E3D9E"/>
    <w:rsid w:val="003E4AB0"/>
    <w:rsid w:val="003E6F7B"/>
    <w:rsid w:val="003E72FD"/>
    <w:rsid w:val="003E75AC"/>
    <w:rsid w:val="003E7BB3"/>
    <w:rsid w:val="003F1EDF"/>
    <w:rsid w:val="003F4292"/>
    <w:rsid w:val="004028EE"/>
    <w:rsid w:val="004047C2"/>
    <w:rsid w:val="004048BC"/>
    <w:rsid w:val="00404B39"/>
    <w:rsid w:val="00410133"/>
    <w:rsid w:val="0041063D"/>
    <w:rsid w:val="0041184C"/>
    <w:rsid w:val="00411E43"/>
    <w:rsid w:val="00411EE8"/>
    <w:rsid w:val="00412004"/>
    <w:rsid w:val="00415321"/>
    <w:rsid w:val="004155A4"/>
    <w:rsid w:val="00417E45"/>
    <w:rsid w:val="004206AB"/>
    <w:rsid w:val="00422DC0"/>
    <w:rsid w:val="004255C6"/>
    <w:rsid w:val="004256CA"/>
    <w:rsid w:val="00425E56"/>
    <w:rsid w:val="004276EE"/>
    <w:rsid w:val="00427E61"/>
    <w:rsid w:val="004302AF"/>
    <w:rsid w:val="00433A76"/>
    <w:rsid w:val="004346F4"/>
    <w:rsid w:val="0043496E"/>
    <w:rsid w:val="00434E1B"/>
    <w:rsid w:val="00437C1A"/>
    <w:rsid w:val="00440978"/>
    <w:rsid w:val="00442DC1"/>
    <w:rsid w:val="004448F0"/>
    <w:rsid w:val="00445A46"/>
    <w:rsid w:val="0044748F"/>
    <w:rsid w:val="00447F11"/>
    <w:rsid w:val="0045061C"/>
    <w:rsid w:val="0045109A"/>
    <w:rsid w:val="00453D67"/>
    <w:rsid w:val="00453FD2"/>
    <w:rsid w:val="004544A7"/>
    <w:rsid w:val="004628BE"/>
    <w:rsid w:val="0046606B"/>
    <w:rsid w:val="00466AC8"/>
    <w:rsid w:val="004749AA"/>
    <w:rsid w:val="004770C0"/>
    <w:rsid w:val="004833FC"/>
    <w:rsid w:val="0048487B"/>
    <w:rsid w:val="00484925"/>
    <w:rsid w:val="00484BCA"/>
    <w:rsid w:val="00485480"/>
    <w:rsid w:val="00485D50"/>
    <w:rsid w:val="00486801"/>
    <w:rsid w:val="00487C14"/>
    <w:rsid w:val="00490440"/>
    <w:rsid w:val="00490C57"/>
    <w:rsid w:val="00493A49"/>
    <w:rsid w:val="004A0322"/>
    <w:rsid w:val="004A0F13"/>
    <w:rsid w:val="004A1E5C"/>
    <w:rsid w:val="004A5064"/>
    <w:rsid w:val="004A53ED"/>
    <w:rsid w:val="004A570D"/>
    <w:rsid w:val="004A5F63"/>
    <w:rsid w:val="004B141B"/>
    <w:rsid w:val="004B55A2"/>
    <w:rsid w:val="004B6DC5"/>
    <w:rsid w:val="004B7078"/>
    <w:rsid w:val="004C058C"/>
    <w:rsid w:val="004C0FEA"/>
    <w:rsid w:val="004C190D"/>
    <w:rsid w:val="004C5056"/>
    <w:rsid w:val="004C65B5"/>
    <w:rsid w:val="004C680E"/>
    <w:rsid w:val="004C7A59"/>
    <w:rsid w:val="004D0717"/>
    <w:rsid w:val="004D1659"/>
    <w:rsid w:val="004D193E"/>
    <w:rsid w:val="004D1FE3"/>
    <w:rsid w:val="004D4833"/>
    <w:rsid w:val="004D4ACC"/>
    <w:rsid w:val="004D5CA8"/>
    <w:rsid w:val="004D602A"/>
    <w:rsid w:val="004D6877"/>
    <w:rsid w:val="004D7692"/>
    <w:rsid w:val="004D7CC5"/>
    <w:rsid w:val="004E2681"/>
    <w:rsid w:val="004E7E84"/>
    <w:rsid w:val="004F04B5"/>
    <w:rsid w:val="004F08AF"/>
    <w:rsid w:val="004F7F25"/>
    <w:rsid w:val="005022C1"/>
    <w:rsid w:val="0050467E"/>
    <w:rsid w:val="00504A84"/>
    <w:rsid w:val="005053A7"/>
    <w:rsid w:val="005119E7"/>
    <w:rsid w:val="00512EDD"/>
    <w:rsid w:val="00517314"/>
    <w:rsid w:val="005201A1"/>
    <w:rsid w:val="00522969"/>
    <w:rsid w:val="00522A03"/>
    <w:rsid w:val="00524409"/>
    <w:rsid w:val="00524860"/>
    <w:rsid w:val="00524869"/>
    <w:rsid w:val="00524986"/>
    <w:rsid w:val="00524CC6"/>
    <w:rsid w:val="005254A3"/>
    <w:rsid w:val="0052610B"/>
    <w:rsid w:val="00526798"/>
    <w:rsid w:val="00526803"/>
    <w:rsid w:val="00530489"/>
    <w:rsid w:val="00530BF2"/>
    <w:rsid w:val="005315F9"/>
    <w:rsid w:val="00540DB3"/>
    <w:rsid w:val="00541291"/>
    <w:rsid w:val="005412A7"/>
    <w:rsid w:val="005458A3"/>
    <w:rsid w:val="00545A80"/>
    <w:rsid w:val="005464D5"/>
    <w:rsid w:val="00547B30"/>
    <w:rsid w:val="00550023"/>
    <w:rsid w:val="005544C5"/>
    <w:rsid w:val="00555C2E"/>
    <w:rsid w:val="005561A3"/>
    <w:rsid w:val="00563A7D"/>
    <w:rsid w:val="0056685B"/>
    <w:rsid w:val="00566CFC"/>
    <w:rsid w:val="00567B83"/>
    <w:rsid w:val="00567E53"/>
    <w:rsid w:val="00570976"/>
    <w:rsid w:val="005713F8"/>
    <w:rsid w:val="00572CF8"/>
    <w:rsid w:val="00573A09"/>
    <w:rsid w:val="00573F9D"/>
    <w:rsid w:val="00575294"/>
    <w:rsid w:val="00576CAD"/>
    <w:rsid w:val="00577447"/>
    <w:rsid w:val="005809BB"/>
    <w:rsid w:val="00582047"/>
    <w:rsid w:val="0058213F"/>
    <w:rsid w:val="005828B7"/>
    <w:rsid w:val="005845EB"/>
    <w:rsid w:val="00584A40"/>
    <w:rsid w:val="00584FA4"/>
    <w:rsid w:val="00586463"/>
    <w:rsid w:val="00587281"/>
    <w:rsid w:val="00587446"/>
    <w:rsid w:val="00587C94"/>
    <w:rsid w:val="005904A0"/>
    <w:rsid w:val="00591B19"/>
    <w:rsid w:val="00591FA1"/>
    <w:rsid w:val="005950E4"/>
    <w:rsid w:val="00595D7F"/>
    <w:rsid w:val="005A0847"/>
    <w:rsid w:val="005A2693"/>
    <w:rsid w:val="005A2F59"/>
    <w:rsid w:val="005A340A"/>
    <w:rsid w:val="005A49A0"/>
    <w:rsid w:val="005A5905"/>
    <w:rsid w:val="005A7C1B"/>
    <w:rsid w:val="005B1A8A"/>
    <w:rsid w:val="005B267F"/>
    <w:rsid w:val="005B2A10"/>
    <w:rsid w:val="005B4039"/>
    <w:rsid w:val="005B600F"/>
    <w:rsid w:val="005C0352"/>
    <w:rsid w:val="005C1E7F"/>
    <w:rsid w:val="005C4EE4"/>
    <w:rsid w:val="005C58D3"/>
    <w:rsid w:val="005D2C9B"/>
    <w:rsid w:val="005D3B92"/>
    <w:rsid w:val="005D608A"/>
    <w:rsid w:val="005D6297"/>
    <w:rsid w:val="005D691B"/>
    <w:rsid w:val="005E15FC"/>
    <w:rsid w:val="005E461D"/>
    <w:rsid w:val="005E62DF"/>
    <w:rsid w:val="005E68D5"/>
    <w:rsid w:val="005F1A46"/>
    <w:rsid w:val="00601A53"/>
    <w:rsid w:val="00602714"/>
    <w:rsid w:val="006030DE"/>
    <w:rsid w:val="00605895"/>
    <w:rsid w:val="00606291"/>
    <w:rsid w:val="006065B2"/>
    <w:rsid w:val="006074A3"/>
    <w:rsid w:val="00611513"/>
    <w:rsid w:val="00612708"/>
    <w:rsid w:val="00612A94"/>
    <w:rsid w:val="00614DF4"/>
    <w:rsid w:val="006167AD"/>
    <w:rsid w:val="00616CFD"/>
    <w:rsid w:val="00620691"/>
    <w:rsid w:val="00620D4A"/>
    <w:rsid w:val="00623D91"/>
    <w:rsid w:val="00624051"/>
    <w:rsid w:val="006244B0"/>
    <w:rsid w:val="006249F5"/>
    <w:rsid w:val="00625708"/>
    <w:rsid w:val="0062597F"/>
    <w:rsid w:val="00631840"/>
    <w:rsid w:val="0063436A"/>
    <w:rsid w:val="00634982"/>
    <w:rsid w:val="00634F4E"/>
    <w:rsid w:val="006358E0"/>
    <w:rsid w:val="00636633"/>
    <w:rsid w:val="006376BC"/>
    <w:rsid w:val="00641877"/>
    <w:rsid w:val="0064273B"/>
    <w:rsid w:val="00643B57"/>
    <w:rsid w:val="00645644"/>
    <w:rsid w:val="00645CA5"/>
    <w:rsid w:val="00646FA1"/>
    <w:rsid w:val="00653195"/>
    <w:rsid w:val="00653834"/>
    <w:rsid w:val="006542C0"/>
    <w:rsid w:val="00654E30"/>
    <w:rsid w:val="006554C5"/>
    <w:rsid w:val="00655E3F"/>
    <w:rsid w:val="00656CC4"/>
    <w:rsid w:val="00656CC6"/>
    <w:rsid w:val="00657803"/>
    <w:rsid w:val="00657E6D"/>
    <w:rsid w:val="00662856"/>
    <w:rsid w:val="006656A1"/>
    <w:rsid w:val="006676E1"/>
    <w:rsid w:val="00667C70"/>
    <w:rsid w:val="00667E46"/>
    <w:rsid w:val="00670C16"/>
    <w:rsid w:val="00671671"/>
    <w:rsid w:val="006725A5"/>
    <w:rsid w:val="006730D9"/>
    <w:rsid w:val="00673A76"/>
    <w:rsid w:val="00674E6F"/>
    <w:rsid w:val="00676D96"/>
    <w:rsid w:val="00680F95"/>
    <w:rsid w:val="00681128"/>
    <w:rsid w:val="00681443"/>
    <w:rsid w:val="00693C3B"/>
    <w:rsid w:val="0069407F"/>
    <w:rsid w:val="00694CF6"/>
    <w:rsid w:val="00697791"/>
    <w:rsid w:val="006A0B80"/>
    <w:rsid w:val="006A0C83"/>
    <w:rsid w:val="006A1342"/>
    <w:rsid w:val="006A2775"/>
    <w:rsid w:val="006A67B5"/>
    <w:rsid w:val="006B1174"/>
    <w:rsid w:val="006B455E"/>
    <w:rsid w:val="006B4F14"/>
    <w:rsid w:val="006B611C"/>
    <w:rsid w:val="006B6D99"/>
    <w:rsid w:val="006B7586"/>
    <w:rsid w:val="006B7719"/>
    <w:rsid w:val="006B7D8D"/>
    <w:rsid w:val="006B7EFD"/>
    <w:rsid w:val="006C291C"/>
    <w:rsid w:val="006C2D92"/>
    <w:rsid w:val="006C393A"/>
    <w:rsid w:val="006C4097"/>
    <w:rsid w:val="006C6C06"/>
    <w:rsid w:val="006D1E1F"/>
    <w:rsid w:val="006E0E7A"/>
    <w:rsid w:val="006E238E"/>
    <w:rsid w:val="006E5FA7"/>
    <w:rsid w:val="006E63F1"/>
    <w:rsid w:val="006E7687"/>
    <w:rsid w:val="006F1210"/>
    <w:rsid w:val="006F1F28"/>
    <w:rsid w:val="006F25EE"/>
    <w:rsid w:val="006F2A92"/>
    <w:rsid w:val="006F3AB3"/>
    <w:rsid w:val="006F4239"/>
    <w:rsid w:val="006F4408"/>
    <w:rsid w:val="006F4904"/>
    <w:rsid w:val="006F7953"/>
    <w:rsid w:val="0070037B"/>
    <w:rsid w:val="00700607"/>
    <w:rsid w:val="00701E5F"/>
    <w:rsid w:val="00702650"/>
    <w:rsid w:val="00703606"/>
    <w:rsid w:val="0070426A"/>
    <w:rsid w:val="007113CD"/>
    <w:rsid w:val="00712B8E"/>
    <w:rsid w:val="007159BE"/>
    <w:rsid w:val="00720B34"/>
    <w:rsid w:val="00720C7B"/>
    <w:rsid w:val="00723078"/>
    <w:rsid w:val="00725C3F"/>
    <w:rsid w:val="00727E5C"/>
    <w:rsid w:val="0073137F"/>
    <w:rsid w:val="00733E6E"/>
    <w:rsid w:val="00734EEF"/>
    <w:rsid w:val="00736D93"/>
    <w:rsid w:val="007405AA"/>
    <w:rsid w:val="007405DB"/>
    <w:rsid w:val="00741807"/>
    <w:rsid w:val="007425A7"/>
    <w:rsid w:val="00742ECE"/>
    <w:rsid w:val="00743222"/>
    <w:rsid w:val="00745079"/>
    <w:rsid w:val="00745915"/>
    <w:rsid w:val="00745BB3"/>
    <w:rsid w:val="007520F6"/>
    <w:rsid w:val="00753D4F"/>
    <w:rsid w:val="0075432C"/>
    <w:rsid w:val="00754444"/>
    <w:rsid w:val="00754A1E"/>
    <w:rsid w:val="0075757E"/>
    <w:rsid w:val="00760274"/>
    <w:rsid w:val="00762BA6"/>
    <w:rsid w:val="0076495E"/>
    <w:rsid w:val="00765333"/>
    <w:rsid w:val="007667CE"/>
    <w:rsid w:val="00772C3D"/>
    <w:rsid w:val="00774CEB"/>
    <w:rsid w:val="00776E22"/>
    <w:rsid w:val="0077753B"/>
    <w:rsid w:val="007814FA"/>
    <w:rsid w:val="00781968"/>
    <w:rsid w:val="00781B03"/>
    <w:rsid w:val="00784576"/>
    <w:rsid w:val="0078485F"/>
    <w:rsid w:val="0078519D"/>
    <w:rsid w:val="00787C5C"/>
    <w:rsid w:val="00790613"/>
    <w:rsid w:val="007913CA"/>
    <w:rsid w:val="0079311E"/>
    <w:rsid w:val="00796AEE"/>
    <w:rsid w:val="007A17AC"/>
    <w:rsid w:val="007A3259"/>
    <w:rsid w:val="007A4857"/>
    <w:rsid w:val="007A5BFF"/>
    <w:rsid w:val="007A7254"/>
    <w:rsid w:val="007B104C"/>
    <w:rsid w:val="007B2B0E"/>
    <w:rsid w:val="007B32EF"/>
    <w:rsid w:val="007B3FF7"/>
    <w:rsid w:val="007B43C6"/>
    <w:rsid w:val="007B5384"/>
    <w:rsid w:val="007B58E2"/>
    <w:rsid w:val="007B7379"/>
    <w:rsid w:val="007C257F"/>
    <w:rsid w:val="007C2D31"/>
    <w:rsid w:val="007C3F75"/>
    <w:rsid w:val="007C40F8"/>
    <w:rsid w:val="007C56E5"/>
    <w:rsid w:val="007C78DC"/>
    <w:rsid w:val="007D0B86"/>
    <w:rsid w:val="007D1038"/>
    <w:rsid w:val="007D4D59"/>
    <w:rsid w:val="007D52DE"/>
    <w:rsid w:val="007D54D7"/>
    <w:rsid w:val="007D5EF5"/>
    <w:rsid w:val="007D737E"/>
    <w:rsid w:val="007E2F82"/>
    <w:rsid w:val="007E6B5B"/>
    <w:rsid w:val="007E6E50"/>
    <w:rsid w:val="007F063C"/>
    <w:rsid w:val="007F2538"/>
    <w:rsid w:val="007F3841"/>
    <w:rsid w:val="0080069A"/>
    <w:rsid w:val="00804391"/>
    <w:rsid w:val="00805087"/>
    <w:rsid w:val="008113DC"/>
    <w:rsid w:val="00812734"/>
    <w:rsid w:val="0081455D"/>
    <w:rsid w:val="00814870"/>
    <w:rsid w:val="008154B3"/>
    <w:rsid w:val="0081708E"/>
    <w:rsid w:val="0081713F"/>
    <w:rsid w:val="00817986"/>
    <w:rsid w:val="00820CA2"/>
    <w:rsid w:val="0082141D"/>
    <w:rsid w:val="00822C31"/>
    <w:rsid w:val="008246BB"/>
    <w:rsid w:val="0082507E"/>
    <w:rsid w:val="008259FB"/>
    <w:rsid w:val="0082751A"/>
    <w:rsid w:val="0083046F"/>
    <w:rsid w:val="008324B8"/>
    <w:rsid w:val="008367EE"/>
    <w:rsid w:val="00840311"/>
    <w:rsid w:val="008407C4"/>
    <w:rsid w:val="0084100C"/>
    <w:rsid w:val="00843C1B"/>
    <w:rsid w:val="00843C87"/>
    <w:rsid w:val="00844702"/>
    <w:rsid w:val="00847AEB"/>
    <w:rsid w:val="00850421"/>
    <w:rsid w:val="00851886"/>
    <w:rsid w:val="00851FD0"/>
    <w:rsid w:val="00852409"/>
    <w:rsid w:val="00852633"/>
    <w:rsid w:val="00856B1A"/>
    <w:rsid w:val="008605EB"/>
    <w:rsid w:val="00860F78"/>
    <w:rsid w:val="00866330"/>
    <w:rsid w:val="00866381"/>
    <w:rsid w:val="00867B71"/>
    <w:rsid w:val="00872633"/>
    <w:rsid w:val="008726BD"/>
    <w:rsid w:val="0087445F"/>
    <w:rsid w:val="00875CCA"/>
    <w:rsid w:val="00877907"/>
    <w:rsid w:val="008839CF"/>
    <w:rsid w:val="0088417D"/>
    <w:rsid w:val="00885D2F"/>
    <w:rsid w:val="008907AD"/>
    <w:rsid w:val="008922D0"/>
    <w:rsid w:val="00893300"/>
    <w:rsid w:val="0089423D"/>
    <w:rsid w:val="00896479"/>
    <w:rsid w:val="008A0A9F"/>
    <w:rsid w:val="008A1CA1"/>
    <w:rsid w:val="008A249E"/>
    <w:rsid w:val="008A5693"/>
    <w:rsid w:val="008A6CD8"/>
    <w:rsid w:val="008B05DC"/>
    <w:rsid w:val="008B3C2B"/>
    <w:rsid w:val="008B3F66"/>
    <w:rsid w:val="008B40A0"/>
    <w:rsid w:val="008B5760"/>
    <w:rsid w:val="008C04D9"/>
    <w:rsid w:val="008C26AF"/>
    <w:rsid w:val="008C653B"/>
    <w:rsid w:val="008C6C6B"/>
    <w:rsid w:val="008C7373"/>
    <w:rsid w:val="008D13E7"/>
    <w:rsid w:val="008D7500"/>
    <w:rsid w:val="008E333F"/>
    <w:rsid w:val="008E4A16"/>
    <w:rsid w:val="008E4E50"/>
    <w:rsid w:val="008E5011"/>
    <w:rsid w:val="008E5E45"/>
    <w:rsid w:val="008E63EA"/>
    <w:rsid w:val="008E6F47"/>
    <w:rsid w:val="008E6FBF"/>
    <w:rsid w:val="008E78DC"/>
    <w:rsid w:val="008E7E73"/>
    <w:rsid w:val="008F334E"/>
    <w:rsid w:val="008F47ED"/>
    <w:rsid w:val="008F58B7"/>
    <w:rsid w:val="008F6121"/>
    <w:rsid w:val="008F627E"/>
    <w:rsid w:val="008F7056"/>
    <w:rsid w:val="0090053F"/>
    <w:rsid w:val="00901503"/>
    <w:rsid w:val="00902AA5"/>
    <w:rsid w:val="009111FA"/>
    <w:rsid w:val="00912346"/>
    <w:rsid w:val="00915D55"/>
    <w:rsid w:val="0091611F"/>
    <w:rsid w:val="00922A42"/>
    <w:rsid w:val="0092366F"/>
    <w:rsid w:val="009246D4"/>
    <w:rsid w:val="00925060"/>
    <w:rsid w:val="00927709"/>
    <w:rsid w:val="00930007"/>
    <w:rsid w:val="00930870"/>
    <w:rsid w:val="00936637"/>
    <w:rsid w:val="00940F1A"/>
    <w:rsid w:val="0094196D"/>
    <w:rsid w:val="009458FD"/>
    <w:rsid w:val="00947CA0"/>
    <w:rsid w:val="00950478"/>
    <w:rsid w:val="00950485"/>
    <w:rsid w:val="00950CFC"/>
    <w:rsid w:val="009513D1"/>
    <w:rsid w:val="0095305D"/>
    <w:rsid w:val="00953CCE"/>
    <w:rsid w:val="009550FD"/>
    <w:rsid w:val="009551CB"/>
    <w:rsid w:val="00956E7C"/>
    <w:rsid w:val="00957784"/>
    <w:rsid w:val="009578A1"/>
    <w:rsid w:val="00961272"/>
    <w:rsid w:val="00961913"/>
    <w:rsid w:val="009621B0"/>
    <w:rsid w:val="0096319F"/>
    <w:rsid w:val="0096490C"/>
    <w:rsid w:val="00970B0D"/>
    <w:rsid w:val="0097218C"/>
    <w:rsid w:val="00972B5D"/>
    <w:rsid w:val="009761E4"/>
    <w:rsid w:val="0097695C"/>
    <w:rsid w:val="00977AFA"/>
    <w:rsid w:val="009833E9"/>
    <w:rsid w:val="009840F6"/>
    <w:rsid w:val="00985B11"/>
    <w:rsid w:val="00986095"/>
    <w:rsid w:val="009906A9"/>
    <w:rsid w:val="0099364D"/>
    <w:rsid w:val="00993AFB"/>
    <w:rsid w:val="009943F6"/>
    <w:rsid w:val="00995A5D"/>
    <w:rsid w:val="00995B0E"/>
    <w:rsid w:val="00995D91"/>
    <w:rsid w:val="00996279"/>
    <w:rsid w:val="009962ED"/>
    <w:rsid w:val="0099631F"/>
    <w:rsid w:val="009A00DC"/>
    <w:rsid w:val="009A01C9"/>
    <w:rsid w:val="009A05FE"/>
    <w:rsid w:val="009A107C"/>
    <w:rsid w:val="009A1692"/>
    <w:rsid w:val="009A1891"/>
    <w:rsid w:val="009A6B8B"/>
    <w:rsid w:val="009B05A7"/>
    <w:rsid w:val="009B29AD"/>
    <w:rsid w:val="009B4E99"/>
    <w:rsid w:val="009B5E6D"/>
    <w:rsid w:val="009B6419"/>
    <w:rsid w:val="009B791E"/>
    <w:rsid w:val="009B7B33"/>
    <w:rsid w:val="009C2BA3"/>
    <w:rsid w:val="009C6F50"/>
    <w:rsid w:val="009C7875"/>
    <w:rsid w:val="009D1551"/>
    <w:rsid w:val="009D46DB"/>
    <w:rsid w:val="009E1DED"/>
    <w:rsid w:val="009E278C"/>
    <w:rsid w:val="009F079F"/>
    <w:rsid w:val="009F4663"/>
    <w:rsid w:val="00A009BC"/>
    <w:rsid w:val="00A02AB3"/>
    <w:rsid w:val="00A041A3"/>
    <w:rsid w:val="00A04A39"/>
    <w:rsid w:val="00A06352"/>
    <w:rsid w:val="00A07088"/>
    <w:rsid w:val="00A11657"/>
    <w:rsid w:val="00A15751"/>
    <w:rsid w:val="00A21B4C"/>
    <w:rsid w:val="00A22518"/>
    <w:rsid w:val="00A23036"/>
    <w:rsid w:val="00A239B3"/>
    <w:rsid w:val="00A24B97"/>
    <w:rsid w:val="00A2549A"/>
    <w:rsid w:val="00A26AE7"/>
    <w:rsid w:val="00A27824"/>
    <w:rsid w:val="00A27FAE"/>
    <w:rsid w:val="00A31D77"/>
    <w:rsid w:val="00A32F53"/>
    <w:rsid w:val="00A335DC"/>
    <w:rsid w:val="00A3437F"/>
    <w:rsid w:val="00A34AAA"/>
    <w:rsid w:val="00A3526B"/>
    <w:rsid w:val="00A36E24"/>
    <w:rsid w:val="00A37158"/>
    <w:rsid w:val="00A40360"/>
    <w:rsid w:val="00A4160A"/>
    <w:rsid w:val="00A418CA"/>
    <w:rsid w:val="00A4299E"/>
    <w:rsid w:val="00A42E56"/>
    <w:rsid w:val="00A43244"/>
    <w:rsid w:val="00A43828"/>
    <w:rsid w:val="00A43DB3"/>
    <w:rsid w:val="00A43F92"/>
    <w:rsid w:val="00A4757E"/>
    <w:rsid w:val="00A5496A"/>
    <w:rsid w:val="00A54B7E"/>
    <w:rsid w:val="00A5746A"/>
    <w:rsid w:val="00A6057B"/>
    <w:rsid w:val="00A62C6F"/>
    <w:rsid w:val="00A64401"/>
    <w:rsid w:val="00A64FA3"/>
    <w:rsid w:val="00A67607"/>
    <w:rsid w:val="00A71806"/>
    <w:rsid w:val="00A71C53"/>
    <w:rsid w:val="00A744A5"/>
    <w:rsid w:val="00A74A4C"/>
    <w:rsid w:val="00A74D02"/>
    <w:rsid w:val="00A74DD6"/>
    <w:rsid w:val="00A8156C"/>
    <w:rsid w:val="00A8156D"/>
    <w:rsid w:val="00A8295A"/>
    <w:rsid w:val="00A84517"/>
    <w:rsid w:val="00A84B4C"/>
    <w:rsid w:val="00A859C7"/>
    <w:rsid w:val="00A85D51"/>
    <w:rsid w:val="00A85E53"/>
    <w:rsid w:val="00A85F94"/>
    <w:rsid w:val="00A8612F"/>
    <w:rsid w:val="00A9046E"/>
    <w:rsid w:val="00A969AC"/>
    <w:rsid w:val="00A971DA"/>
    <w:rsid w:val="00AA141C"/>
    <w:rsid w:val="00AA2355"/>
    <w:rsid w:val="00AA30A6"/>
    <w:rsid w:val="00AA35BE"/>
    <w:rsid w:val="00AA6C45"/>
    <w:rsid w:val="00AA6EDE"/>
    <w:rsid w:val="00AB1196"/>
    <w:rsid w:val="00AB162C"/>
    <w:rsid w:val="00AB4051"/>
    <w:rsid w:val="00AB4452"/>
    <w:rsid w:val="00AB4E21"/>
    <w:rsid w:val="00AB5D66"/>
    <w:rsid w:val="00AC0192"/>
    <w:rsid w:val="00AC35FA"/>
    <w:rsid w:val="00AC4691"/>
    <w:rsid w:val="00AC4710"/>
    <w:rsid w:val="00AC7A6E"/>
    <w:rsid w:val="00AD01BC"/>
    <w:rsid w:val="00AD2674"/>
    <w:rsid w:val="00AD2B0C"/>
    <w:rsid w:val="00AD4A97"/>
    <w:rsid w:val="00AD4B52"/>
    <w:rsid w:val="00AD6E66"/>
    <w:rsid w:val="00AD754F"/>
    <w:rsid w:val="00AE325D"/>
    <w:rsid w:val="00AE464A"/>
    <w:rsid w:val="00AE5433"/>
    <w:rsid w:val="00AE5502"/>
    <w:rsid w:val="00AE60D5"/>
    <w:rsid w:val="00AE7080"/>
    <w:rsid w:val="00AE7450"/>
    <w:rsid w:val="00AF3BAD"/>
    <w:rsid w:val="00AF52AB"/>
    <w:rsid w:val="00AF57DB"/>
    <w:rsid w:val="00B00D1C"/>
    <w:rsid w:val="00B021CA"/>
    <w:rsid w:val="00B04B39"/>
    <w:rsid w:val="00B06200"/>
    <w:rsid w:val="00B078D5"/>
    <w:rsid w:val="00B1028E"/>
    <w:rsid w:val="00B10F44"/>
    <w:rsid w:val="00B1145B"/>
    <w:rsid w:val="00B117C4"/>
    <w:rsid w:val="00B122AC"/>
    <w:rsid w:val="00B12A38"/>
    <w:rsid w:val="00B14761"/>
    <w:rsid w:val="00B14BE2"/>
    <w:rsid w:val="00B16013"/>
    <w:rsid w:val="00B161CC"/>
    <w:rsid w:val="00B2020B"/>
    <w:rsid w:val="00B21121"/>
    <w:rsid w:val="00B21282"/>
    <w:rsid w:val="00B21568"/>
    <w:rsid w:val="00B21BA2"/>
    <w:rsid w:val="00B21D7B"/>
    <w:rsid w:val="00B2664E"/>
    <w:rsid w:val="00B26D4B"/>
    <w:rsid w:val="00B309BB"/>
    <w:rsid w:val="00B31F8E"/>
    <w:rsid w:val="00B32898"/>
    <w:rsid w:val="00B32A5E"/>
    <w:rsid w:val="00B33084"/>
    <w:rsid w:val="00B33B71"/>
    <w:rsid w:val="00B34632"/>
    <w:rsid w:val="00B3579B"/>
    <w:rsid w:val="00B3590A"/>
    <w:rsid w:val="00B36550"/>
    <w:rsid w:val="00B3769B"/>
    <w:rsid w:val="00B37D70"/>
    <w:rsid w:val="00B428FF"/>
    <w:rsid w:val="00B4348B"/>
    <w:rsid w:val="00B4666B"/>
    <w:rsid w:val="00B467B1"/>
    <w:rsid w:val="00B5051F"/>
    <w:rsid w:val="00B510AD"/>
    <w:rsid w:val="00B5538F"/>
    <w:rsid w:val="00B649A8"/>
    <w:rsid w:val="00B6565D"/>
    <w:rsid w:val="00B6613B"/>
    <w:rsid w:val="00B73D67"/>
    <w:rsid w:val="00B740CE"/>
    <w:rsid w:val="00B74C72"/>
    <w:rsid w:val="00B751C0"/>
    <w:rsid w:val="00B83753"/>
    <w:rsid w:val="00B83931"/>
    <w:rsid w:val="00B8633F"/>
    <w:rsid w:val="00B863E8"/>
    <w:rsid w:val="00B9016D"/>
    <w:rsid w:val="00B91C48"/>
    <w:rsid w:val="00B91ECE"/>
    <w:rsid w:val="00B942DE"/>
    <w:rsid w:val="00B94DD1"/>
    <w:rsid w:val="00B95E7E"/>
    <w:rsid w:val="00B96791"/>
    <w:rsid w:val="00B97380"/>
    <w:rsid w:val="00BA0726"/>
    <w:rsid w:val="00BA10E5"/>
    <w:rsid w:val="00BA1C07"/>
    <w:rsid w:val="00BA67D8"/>
    <w:rsid w:val="00BB07E7"/>
    <w:rsid w:val="00BB3746"/>
    <w:rsid w:val="00BB3AEE"/>
    <w:rsid w:val="00BB5CA0"/>
    <w:rsid w:val="00BB5E6C"/>
    <w:rsid w:val="00BB647B"/>
    <w:rsid w:val="00BB6532"/>
    <w:rsid w:val="00BB79BF"/>
    <w:rsid w:val="00BC10C7"/>
    <w:rsid w:val="00BC3A3C"/>
    <w:rsid w:val="00BC3DFF"/>
    <w:rsid w:val="00BC526B"/>
    <w:rsid w:val="00BC5D2E"/>
    <w:rsid w:val="00BC6012"/>
    <w:rsid w:val="00BC7B18"/>
    <w:rsid w:val="00BD1625"/>
    <w:rsid w:val="00BD19CD"/>
    <w:rsid w:val="00BD2198"/>
    <w:rsid w:val="00BD26AD"/>
    <w:rsid w:val="00BD3387"/>
    <w:rsid w:val="00BD4EDF"/>
    <w:rsid w:val="00BD7373"/>
    <w:rsid w:val="00BD7817"/>
    <w:rsid w:val="00BE215F"/>
    <w:rsid w:val="00BE224C"/>
    <w:rsid w:val="00BE5451"/>
    <w:rsid w:val="00BF003E"/>
    <w:rsid w:val="00BF01F4"/>
    <w:rsid w:val="00BF07BD"/>
    <w:rsid w:val="00BF45C0"/>
    <w:rsid w:val="00C00247"/>
    <w:rsid w:val="00C00D8F"/>
    <w:rsid w:val="00C025D5"/>
    <w:rsid w:val="00C02B37"/>
    <w:rsid w:val="00C03BA0"/>
    <w:rsid w:val="00C04B87"/>
    <w:rsid w:val="00C05F3B"/>
    <w:rsid w:val="00C079A3"/>
    <w:rsid w:val="00C117FF"/>
    <w:rsid w:val="00C14317"/>
    <w:rsid w:val="00C146D9"/>
    <w:rsid w:val="00C1628E"/>
    <w:rsid w:val="00C16BD1"/>
    <w:rsid w:val="00C2080A"/>
    <w:rsid w:val="00C31CCE"/>
    <w:rsid w:val="00C32231"/>
    <w:rsid w:val="00C323EA"/>
    <w:rsid w:val="00C3263D"/>
    <w:rsid w:val="00C327B2"/>
    <w:rsid w:val="00C33549"/>
    <w:rsid w:val="00C362C4"/>
    <w:rsid w:val="00C40CFB"/>
    <w:rsid w:val="00C42EE6"/>
    <w:rsid w:val="00C43439"/>
    <w:rsid w:val="00C434E7"/>
    <w:rsid w:val="00C446C4"/>
    <w:rsid w:val="00C45411"/>
    <w:rsid w:val="00C4547F"/>
    <w:rsid w:val="00C46550"/>
    <w:rsid w:val="00C47D6E"/>
    <w:rsid w:val="00C52105"/>
    <w:rsid w:val="00C5358F"/>
    <w:rsid w:val="00C540D8"/>
    <w:rsid w:val="00C56167"/>
    <w:rsid w:val="00C56CBC"/>
    <w:rsid w:val="00C56D27"/>
    <w:rsid w:val="00C602E1"/>
    <w:rsid w:val="00C6126D"/>
    <w:rsid w:val="00C61FE5"/>
    <w:rsid w:val="00C66CC3"/>
    <w:rsid w:val="00C670C2"/>
    <w:rsid w:val="00C67AA2"/>
    <w:rsid w:val="00C713EE"/>
    <w:rsid w:val="00C724FF"/>
    <w:rsid w:val="00C74489"/>
    <w:rsid w:val="00C75822"/>
    <w:rsid w:val="00C75F1D"/>
    <w:rsid w:val="00C7739C"/>
    <w:rsid w:val="00C80D55"/>
    <w:rsid w:val="00C829D8"/>
    <w:rsid w:val="00C84A37"/>
    <w:rsid w:val="00C85279"/>
    <w:rsid w:val="00C85B10"/>
    <w:rsid w:val="00C86347"/>
    <w:rsid w:val="00C86BF7"/>
    <w:rsid w:val="00C870CC"/>
    <w:rsid w:val="00C902FE"/>
    <w:rsid w:val="00C9098A"/>
    <w:rsid w:val="00C91B94"/>
    <w:rsid w:val="00C959D6"/>
    <w:rsid w:val="00C9791C"/>
    <w:rsid w:val="00C97C6E"/>
    <w:rsid w:val="00CA208E"/>
    <w:rsid w:val="00CA3BDB"/>
    <w:rsid w:val="00CA7259"/>
    <w:rsid w:val="00CA736C"/>
    <w:rsid w:val="00CB053C"/>
    <w:rsid w:val="00CB1F0F"/>
    <w:rsid w:val="00CB4296"/>
    <w:rsid w:val="00CB42F4"/>
    <w:rsid w:val="00CB5BCF"/>
    <w:rsid w:val="00CB64EF"/>
    <w:rsid w:val="00CC1865"/>
    <w:rsid w:val="00CC273D"/>
    <w:rsid w:val="00CC4293"/>
    <w:rsid w:val="00CC5262"/>
    <w:rsid w:val="00CC73CD"/>
    <w:rsid w:val="00CD1E05"/>
    <w:rsid w:val="00CD26F5"/>
    <w:rsid w:val="00CD2825"/>
    <w:rsid w:val="00CD5322"/>
    <w:rsid w:val="00CD7CCE"/>
    <w:rsid w:val="00CE3133"/>
    <w:rsid w:val="00CE44AE"/>
    <w:rsid w:val="00CE5F39"/>
    <w:rsid w:val="00CE610B"/>
    <w:rsid w:val="00CF0C25"/>
    <w:rsid w:val="00CF183C"/>
    <w:rsid w:val="00CF2BD9"/>
    <w:rsid w:val="00CF384F"/>
    <w:rsid w:val="00CF3F80"/>
    <w:rsid w:val="00CF423F"/>
    <w:rsid w:val="00CF4930"/>
    <w:rsid w:val="00CF5E4A"/>
    <w:rsid w:val="00CF6DB3"/>
    <w:rsid w:val="00D00654"/>
    <w:rsid w:val="00D03587"/>
    <w:rsid w:val="00D04726"/>
    <w:rsid w:val="00D063B9"/>
    <w:rsid w:val="00D120CB"/>
    <w:rsid w:val="00D12702"/>
    <w:rsid w:val="00D129C8"/>
    <w:rsid w:val="00D13B15"/>
    <w:rsid w:val="00D13F00"/>
    <w:rsid w:val="00D14CFD"/>
    <w:rsid w:val="00D15E03"/>
    <w:rsid w:val="00D1625E"/>
    <w:rsid w:val="00D16600"/>
    <w:rsid w:val="00D166A1"/>
    <w:rsid w:val="00D16BEC"/>
    <w:rsid w:val="00D174D2"/>
    <w:rsid w:val="00D17C44"/>
    <w:rsid w:val="00D20F09"/>
    <w:rsid w:val="00D21229"/>
    <w:rsid w:val="00D21703"/>
    <w:rsid w:val="00D26807"/>
    <w:rsid w:val="00D26C6F"/>
    <w:rsid w:val="00D26E08"/>
    <w:rsid w:val="00D2739B"/>
    <w:rsid w:val="00D307FA"/>
    <w:rsid w:val="00D35461"/>
    <w:rsid w:val="00D35C10"/>
    <w:rsid w:val="00D41B5C"/>
    <w:rsid w:val="00D445CF"/>
    <w:rsid w:val="00D4587F"/>
    <w:rsid w:val="00D458BA"/>
    <w:rsid w:val="00D46068"/>
    <w:rsid w:val="00D46FFC"/>
    <w:rsid w:val="00D47A49"/>
    <w:rsid w:val="00D51501"/>
    <w:rsid w:val="00D52143"/>
    <w:rsid w:val="00D5215B"/>
    <w:rsid w:val="00D53FDC"/>
    <w:rsid w:val="00D54BE0"/>
    <w:rsid w:val="00D5625E"/>
    <w:rsid w:val="00D566D3"/>
    <w:rsid w:val="00D60D63"/>
    <w:rsid w:val="00D624FE"/>
    <w:rsid w:val="00D62CD8"/>
    <w:rsid w:val="00D62E47"/>
    <w:rsid w:val="00D62FF6"/>
    <w:rsid w:val="00D63774"/>
    <w:rsid w:val="00D6381B"/>
    <w:rsid w:val="00D672EF"/>
    <w:rsid w:val="00D70E26"/>
    <w:rsid w:val="00D711F6"/>
    <w:rsid w:val="00D715C6"/>
    <w:rsid w:val="00D71D51"/>
    <w:rsid w:val="00D73D05"/>
    <w:rsid w:val="00D75F29"/>
    <w:rsid w:val="00D8296C"/>
    <w:rsid w:val="00D834E8"/>
    <w:rsid w:val="00D876FC"/>
    <w:rsid w:val="00D9004E"/>
    <w:rsid w:val="00D90071"/>
    <w:rsid w:val="00D90958"/>
    <w:rsid w:val="00D9411A"/>
    <w:rsid w:val="00D9456F"/>
    <w:rsid w:val="00D94EE9"/>
    <w:rsid w:val="00D96E04"/>
    <w:rsid w:val="00D974D0"/>
    <w:rsid w:val="00DA0578"/>
    <w:rsid w:val="00DA11BD"/>
    <w:rsid w:val="00DA2AD9"/>
    <w:rsid w:val="00DA3BAD"/>
    <w:rsid w:val="00DA4E67"/>
    <w:rsid w:val="00DA519B"/>
    <w:rsid w:val="00DA7547"/>
    <w:rsid w:val="00DB1856"/>
    <w:rsid w:val="00DB6391"/>
    <w:rsid w:val="00DB6EE9"/>
    <w:rsid w:val="00DC0695"/>
    <w:rsid w:val="00DC1677"/>
    <w:rsid w:val="00DC1B3D"/>
    <w:rsid w:val="00DC1CFB"/>
    <w:rsid w:val="00DC64DE"/>
    <w:rsid w:val="00DC7373"/>
    <w:rsid w:val="00DC770A"/>
    <w:rsid w:val="00DD1075"/>
    <w:rsid w:val="00DD167D"/>
    <w:rsid w:val="00DD2189"/>
    <w:rsid w:val="00DD2D26"/>
    <w:rsid w:val="00DD4B72"/>
    <w:rsid w:val="00DD76FC"/>
    <w:rsid w:val="00DE2BF3"/>
    <w:rsid w:val="00DE41FA"/>
    <w:rsid w:val="00DE5517"/>
    <w:rsid w:val="00DE55CA"/>
    <w:rsid w:val="00DE6056"/>
    <w:rsid w:val="00DE6CD6"/>
    <w:rsid w:val="00DE7821"/>
    <w:rsid w:val="00DF0690"/>
    <w:rsid w:val="00DF1C18"/>
    <w:rsid w:val="00DF27D4"/>
    <w:rsid w:val="00DF2997"/>
    <w:rsid w:val="00DF31C5"/>
    <w:rsid w:val="00DF3763"/>
    <w:rsid w:val="00DF7E85"/>
    <w:rsid w:val="00E022AF"/>
    <w:rsid w:val="00E02F09"/>
    <w:rsid w:val="00E11B28"/>
    <w:rsid w:val="00E1233D"/>
    <w:rsid w:val="00E1268D"/>
    <w:rsid w:val="00E138C9"/>
    <w:rsid w:val="00E14336"/>
    <w:rsid w:val="00E225A6"/>
    <w:rsid w:val="00E304BA"/>
    <w:rsid w:val="00E30A35"/>
    <w:rsid w:val="00E31CA4"/>
    <w:rsid w:val="00E32387"/>
    <w:rsid w:val="00E327FB"/>
    <w:rsid w:val="00E357D8"/>
    <w:rsid w:val="00E35E0E"/>
    <w:rsid w:val="00E36DDD"/>
    <w:rsid w:val="00E36E06"/>
    <w:rsid w:val="00E4388E"/>
    <w:rsid w:val="00E43CE1"/>
    <w:rsid w:val="00E465A8"/>
    <w:rsid w:val="00E47963"/>
    <w:rsid w:val="00E516A6"/>
    <w:rsid w:val="00E518C3"/>
    <w:rsid w:val="00E5481C"/>
    <w:rsid w:val="00E5599E"/>
    <w:rsid w:val="00E57EA8"/>
    <w:rsid w:val="00E60197"/>
    <w:rsid w:val="00E61F88"/>
    <w:rsid w:val="00E63327"/>
    <w:rsid w:val="00E6378E"/>
    <w:rsid w:val="00E64882"/>
    <w:rsid w:val="00E6589F"/>
    <w:rsid w:val="00E728B9"/>
    <w:rsid w:val="00E75E65"/>
    <w:rsid w:val="00E76F2E"/>
    <w:rsid w:val="00E777BF"/>
    <w:rsid w:val="00E77A3B"/>
    <w:rsid w:val="00E833D9"/>
    <w:rsid w:val="00E854E5"/>
    <w:rsid w:val="00E86482"/>
    <w:rsid w:val="00E91397"/>
    <w:rsid w:val="00E9616F"/>
    <w:rsid w:val="00E9676F"/>
    <w:rsid w:val="00EA22B6"/>
    <w:rsid w:val="00EA2EB2"/>
    <w:rsid w:val="00EA6512"/>
    <w:rsid w:val="00EA7026"/>
    <w:rsid w:val="00EB122A"/>
    <w:rsid w:val="00EB126A"/>
    <w:rsid w:val="00EB32A8"/>
    <w:rsid w:val="00EB3FE3"/>
    <w:rsid w:val="00EB4462"/>
    <w:rsid w:val="00EC2418"/>
    <w:rsid w:val="00EC4E27"/>
    <w:rsid w:val="00EC4FB0"/>
    <w:rsid w:val="00EC5917"/>
    <w:rsid w:val="00ED13ED"/>
    <w:rsid w:val="00ED405C"/>
    <w:rsid w:val="00ED4339"/>
    <w:rsid w:val="00ED58C3"/>
    <w:rsid w:val="00ED664C"/>
    <w:rsid w:val="00ED7490"/>
    <w:rsid w:val="00ED7608"/>
    <w:rsid w:val="00ED77AE"/>
    <w:rsid w:val="00EE04C1"/>
    <w:rsid w:val="00EE617C"/>
    <w:rsid w:val="00EE7388"/>
    <w:rsid w:val="00EF14F6"/>
    <w:rsid w:val="00EF3783"/>
    <w:rsid w:val="00F0154C"/>
    <w:rsid w:val="00F03186"/>
    <w:rsid w:val="00F052F8"/>
    <w:rsid w:val="00F10608"/>
    <w:rsid w:val="00F10E09"/>
    <w:rsid w:val="00F11400"/>
    <w:rsid w:val="00F11E62"/>
    <w:rsid w:val="00F13D68"/>
    <w:rsid w:val="00F14744"/>
    <w:rsid w:val="00F1541E"/>
    <w:rsid w:val="00F15C00"/>
    <w:rsid w:val="00F17087"/>
    <w:rsid w:val="00F226AE"/>
    <w:rsid w:val="00F23CA2"/>
    <w:rsid w:val="00F24146"/>
    <w:rsid w:val="00F31625"/>
    <w:rsid w:val="00F31FE2"/>
    <w:rsid w:val="00F32EC6"/>
    <w:rsid w:val="00F330C7"/>
    <w:rsid w:val="00F33850"/>
    <w:rsid w:val="00F348A8"/>
    <w:rsid w:val="00F34B2A"/>
    <w:rsid w:val="00F359CF"/>
    <w:rsid w:val="00F370FB"/>
    <w:rsid w:val="00F3739E"/>
    <w:rsid w:val="00F374FE"/>
    <w:rsid w:val="00F37546"/>
    <w:rsid w:val="00F4072C"/>
    <w:rsid w:val="00F4419C"/>
    <w:rsid w:val="00F46B32"/>
    <w:rsid w:val="00F47B5E"/>
    <w:rsid w:val="00F509E6"/>
    <w:rsid w:val="00F50A0F"/>
    <w:rsid w:val="00F50A87"/>
    <w:rsid w:val="00F5248A"/>
    <w:rsid w:val="00F5265C"/>
    <w:rsid w:val="00F5441C"/>
    <w:rsid w:val="00F54DF5"/>
    <w:rsid w:val="00F625F7"/>
    <w:rsid w:val="00F62AA0"/>
    <w:rsid w:val="00F62E53"/>
    <w:rsid w:val="00F6454F"/>
    <w:rsid w:val="00F659BB"/>
    <w:rsid w:val="00F71BEB"/>
    <w:rsid w:val="00F72E8F"/>
    <w:rsid w:val="00F73968"/>
    <w:rsid w:val="00F772A8"/>
    <w:rsid w:val="00F77422"/>
    <w:rsid w:val="00F77CC5"/>
    <w:rsid w:val="00F86CCA"/>
    <w:rsid w:val="00F90F06"/>
    <w:rsid w:val="00F91118"/>
    <w:rsid w:val="00F916CF"/>
    <w:rsid w:val="00F92117"/>
    <w:rsid w:val="00F97211"/>
    <w:rsid w:val="00FA04DB"/>
    <w:rsid w:val="00FA091F"/>
    <w:rsid w:val="00FA0B20"/>
    <w:rsid w:val="00FA1DC7"/>
    <w:rsid w:val="00FA6A78"/>
    <w:rsid w:val="00FA7018"/>
    <w:rsid w:val="00FB02F7"/>
    <w:rsid w:val="00FB08CD"/>
    <w:rsid w:val="00FB1094"/>
    <w:rsid w:val="00FB3DDC"/>
    <w:rsid w:val="00FB3E9D"/>
    <w:rsid w:val="00FB54B8"/>
    <w:rsid w:val="00FB7183"/>
    <w:rsid w:val="00FC374C"/>
    <w:rsid w:val="00FC3C92"/>
    <w:rsid w:val="00FD0755"/>
    <w:rsid w:val="00FD0FA8"/>
    <w:rsid w:val="00FD1713"/>
    <w:rsid w:val="00FD64B7"/>
    <w:rsid w:val="00FE19BE"/>
    <w:rsid w:val="00FE2CE0"/>
    <w:rsid w:val="00FE5D46"/>
    <w:rsid w:val="00FE63E5"/>
    <w:rsid w:val="00FE7101"/>
    <w:rsid w:val="00FE720F"/>
    <w:rsid w:val="00FF0D69"/>
    <w:rsid w:val="00FF3888"/>
    <w:rsid w:val="00FF4531"/>
    <w:rsid w:val="00FF4987"/>
    <w:rsid w:val="00FF5868"/>
    <w:rsid w:val="00FF6A66"/>
    <w:rsid w:val="00FF73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55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61F88"/>
  </w:style>
  <w:style w:type="paragraph" w:styleId="Titolo1">
    <w:name w:val="heading 1"/>
    <w:aliases w:val="SPC Titolo 1,ASAPHeading 1,Heading 1 Char,1 ghost Char,g Char,Ghost Char,ghost Char,h1 Char,R1,H11,Section Heading,II+,I,H12,H13,H14,H15,H16,H17,H18,H111,H121,H131,H141,H151,H161,H171,H19,H112,H122,H132,H142,H152,H162,H172,H181,H1111,H1211,H1"/>
    <w:basedOn w:val="Normale"/>
    <w:next w:val="Normale"/>
    <w:link w:val="Titolo1Carattere"/>
    <w:autoRedefine/>
    <w:uiPriority w:val="9"/>
    <w:qFormat/>
    <w:rsid w:val="00A04A39"/>
    <w:pPr>
      <w:keepNext/>
      <w:keepLines/>
      <w:pageBreakBefore/>
      <w:numPr>
        <w:numId w:val="3"/>
      </w:numPr>
      <w:spacing w:before="840" w:after="600" w:line="240" w:lineRule="auto"/>
      <w:outlineLvl w:val="0"/>
    </w:pPr>
    <w:rPr>
      <w:rFonts w:asciiTheme="majorHAnsi" w:eastAsia="Times New Roman" w:hAnsiTheme="majorHAnsi" w:cstheme="majorBidi"/>
      <w:caps/>
      <w:color w:val="2E74B5" w:themeColor="accent1" w:themeShade="BF"/>
      <w:sz w:val="40"/>
      <w:szCs w:val="32"/>
    </w:rPr>
  </w:style>
  <w:style w:type="paragraph" w:styleId="Titolo2">
    <w:name w:val="heading 2"/>
    <w:aliases w:val="Titolo 2 buono,Heading 2 Char,Carattere1 Char,2 headline Char,h Char,headline Char,h2 Char,h2,CAPITOLO,Attribute Heading 2,H2,(1.1,1.2,1.3 etc),Prophead 2,A,A.B.C.,R2,H21,Level 2 Head,21,E2,l2,list 2,list 2,heading 2TOC,Head 2,t2 Carattere,t2"/>
    <w:basedOn w:val="Normale"/>
    <w:next w:val="Normale"/>
    <w:link w:val="Titolo2Carattere"/>
    <w:autoRedefine/>
    <w:uiPriority w:val="9"/>
    <w:unhideWhenUsed/>
    <w:qFormat/>
    <w:rsid w:val="00A04A39"/>
    <w:pPr>
      <w:keepNext/>
      <w:keepLines/>
      <w:numPr>
        <w:ilvl w:val="1"/>
        <w:numId w:val="3"/>
      </w:numPr>
      <w:spacing w:before="240" w:after="120"/>
      <w:outlineLvl w:val="1"/>
    </w:pPr>
    <w:rPr>
      <w:rFonts w:asciiTheme="majorHAnsi" w:eastAsiaTheme="majorEastAsia" w:hAnsiTheme="majorHAnsi" w:cstheme="majorBidi"/>
      <w:color w:val="2E74B5" w:themeColor="accent1" w:themeShade="BF"/>
      <w:sz w:val="26"/>
      <w:szCs w:val="26"/>
    </w:rPr>
  </w:style>
  <w:style w:type="paragraph" w:styleId="Titolo3">
    <w:name w:val="heading 3"/>
    <w:aliases w:val="Carattere,3 bullet,b,2,SECOND,Second,bullet,h3,Bulle,BLANK2,Livello 3,H3,Org Heading 1,h1,§,§§,ASAPHeading 3,Org Heanormal,1.2.3.,titolo 3,3,summit,y,l3,Level 3 Head,Titolo 3.gf,3m,sotto§,Heading 3 - Logicasiel,3 Heading,3rdOrd (1.),Prophead 3"/>
    <w:basedOn w:val="Normale"/>
    <w:next w:val="Normale"/>
    <w:link w:val="Titolo3Carattere"/>
    <w:autoRedefine/>
    <w:uiPriority w:val="9"/>
    <w:unhideWhenUsed/>
    <w:qFormat/>
    <w:rsid w:val="00094F0E"/>
    <w:pPr>
      <w:keepNext/>
      <w:keepLines/>
      <w:numPr>
        <w:ilvl w:val="2"/>
        <w:numId w:val="3"/>
      </w:numPr>
      <w:spacing w:before="120" w:after="120"/>
      <w:outlineLvl w:val="2"/>
    </w:pPr>
    <w:rPr>
      <w:rFonts w:asciiTheme="majorHAnsi" w:eastAsiaTheme="majorEastAsia" w:hAnsiTheme="majorHAnsi" w:cstheme="majorBidi"/>
      <w:color w:val="4472C4" w:themeColor="accent5"/>
      <w:sz w:val="26"/>
      <w:szCs w:val="24"/>
    </w:rPr>
  </w:style>
  <w:style w:type="paragraph" w:styleId="Titolo4">
    <w:name w:val="heading 4"/>
    <w:basedOn w:val="Normale"/>
    <w:next w:val="Normale"/>
    <w:link w:val="Titolo4Carattere"/>
    <w:autoRedefine/>
    <w:uiPriority w:val="9"/>
    <w:unhideWhenUsed/>
    <w:qFormat/>
    <w:rsid w:val="00094F0E"/>
    <w:pPr>
      <w:keepNext/>
      <w:keepLines/>
      <w:spacing w:before="120" w:after="60" w:line="240" w:lineRule="auto"/>
      <w:outlineLvl w:val="3"/>
    </w:pPr>
    <w:rPr>
      <w:rFonts w:asciiTheme="majorHAnsi" w:eastAsiaTheme="majorEastAsia" w:hAnsiTheme="majorHAnsi" w:cstheme="majorBidi"/>
      <w:iCs/>
      <w:color w:val="2E74B5" w:themeColor="accent1" w:themeShade="BF"/>
      <w:sz w:val="26"/>
    </w:rPr>
  </w:style>
  <w:style w:type="paragraph" w:styleId="Titolo5">
    <w:name w:val="heading 5"/>
    <w:aliases w:val="h5,ITT t5,PA Pico Section,H5,Appendix A to X,Heading 5   Appendix A to X,Tit5,tit5,Ref Heading 2,rh2,Second Subheading,Ref Heading 21,rh21,H51,h51,Second Subheading1,Ref Heading 22,rh22,H52,Ref Heading 23,rh23,H53,h52,Second Subheading2,rh24,sb"/>
    <w:basedOn w:val="Normale"/>
    <w:next w:val="Normale"/>
    <w:link w:val="Titolo5Carattere"/>
    <w:uiPriority w:val="9"/>
    <w:unhideWhenUsed/>
    <w:qFormat/>
    <w:rsid w:val="00094F0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aliases w:val="h6,ITT t6,PA Appendix,ASAPHeading 6,Tit6,Tit61,H6,sub-dash,sd,5,L6,Ref Heading 3,rh3,Third Subheading,Ref Heading 31,rh31,Ref Heading 32,rh32,h61,Third Subheading1,Ref Heading 33,rh33,Ref Heading 34,rh34,h62,Third Subheading2,Ref Heading 35,T,s"/>
    <w:basedOn w:val="Normale"/>
    <w:next w:val="Normale"/>
    <w:link w:val="Titolo6Carattere"/>
    <w:uiPriority w:val="9"/>
    <w:unhideWhenUsed/>
    <w:qFormat/>
    <w:rsid w:val="00094F0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aliases w:val="ITT t7,PA Appendix Major,ASAPHeading 7,L7,sottopar11111,L71,ASAPHeading 71,sottopar111111,App Heading11,L72,ASAPHeading 72,sottopar111112,App Heading12,L73,ASAPHeading 73,L74,ASAPHeading 74,sottopar111113,App Heading13,sottopar111114,L75,L76,h7"/>
    <w:basedOn w:val="Normale"/>
    <w:next w:val="Normale"/>
    <w:link w:val="Titolo7Carattere"/>
    <w:uiPriority w:val="9"/>
    <w:unhideWhenUsed/>
    <w:qFormat/>
    <w:rsid w:val="00094F0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aliases w:val="ASAPHeading 8,ASAPHeading 81,ASAPHeading 82,ASAPHeading 83,ASAPHeading 84,ASAPHeading 85,ASAPHeading 86,ASAPHeading 87,action,Enzo,Legal Level 1.1.1.,8,FigureTitle,Condition,requirement,req2,req,Center Bold,Legal Level 1.1.1.1,poi,ITT t8,h8,r"/>
    <w:basedOn w:val="Normale"/>
    <w:next w:val="Normale"/>
    <w:link w:val="Titolo8Carattere"/>
    <w:uiPriority w:val="9"/>
    <w:unhideWhenUsed/>
    <w:qFormat/>
    <w:rsid w:val="00094F0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aliases w:val="ASAPHeading 9,App Heading,App Heading1,Appendix,App Heading2,App Heading3,App Heading4,App Heading5,App Heading6,Appendix1,App Heading7,ASAPHeading 91,App Heading21,App Heading31,App Heading41,App Heading51,App Heading61,Appendix2,ITT t9,h9,f,9"/>
    <w:basedOn w:val="Normale"/>
    <w:next w:val="Normale"/>
    <w:link w:val="Titolo9Carattere"/>
    <w:uiPriority w:val="9"/>
    <w:unhideWhenUsed/>
    <w:qFormat/>
    <w:rsid w:val="00094F0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94F0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94F0E"/>
  </w:style>
  <w:style w:type="paragraph" w:styleId="Pidipagina">
    <w:name w:val="footer"/>
    <w:basedOn w:val="Normale"/>
    <w:link w:val="PidipaginaCarattere"/>
    <w:uiPriority w:val="99"/>
    <w:unhideWhenUsed/>
    <w:rsid w:val="00094F0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94F0E"/>
  </w:style>
  <w:style w:type="table" w:customStyle="1" w:styleId="TableGrid">
    <w:name w:val="TableGrid"/>
    <w:rsid w:val="00094F0E"/>
    <w:pPr>
      <w:spacing w:after="0" w:line="240" w:lineRule="auto"/>
    </w:pPr>
    <w:rPr>
      <w:rFonts w:eastAsiaTheme="minorEastAsia"/>
      <w:lang w:eastAsia="it-IT"/>
    </w:rPr>
    <w:tblPr>
      <w:tblCellMar>
        <w:top w:w="0" w:type="dxa"/>
        <w:left w:w="0" w:type="dxa"/>
        <w:bottom w:w="0" w:type="dxa"/>
        <w:right w:w="0" w:type="dxa"/>
      </w:tblCellMar>
    </w:tblPr>
  </w:style>
  <w:style w:type="paragraph" w:styleId="Testonotaapidipagina">
    <w:name w:val="footnote text"/>
    <w:basedOn w:val="Normale"/>
    <w:link w:val="TestonotaapidipaginaCarattere"/>
    <w:autoRedefine/>
    <w:semiHidden/>
    <w:rsid w:val="00094F0E"/>
    <w:pPr>
      <w:overflowPunct w:val="0"/>
      <w:autoSpaceDE w:val="0"/>
      <w:autoSpaceDN w:val="0"/>
      <w:adjustRightInd w:val="0"/>
      <w:spacing w:after="0" w:line="240" w:lineRule="auto"/>
      <w:jc w:val="both"/>
      <w:textAlignment w:val="baseline"/>
    </w:pPr>
    <w:rPr>
      <w:rFonts w:ascii="Arial" w:eastAsia="Times New Roman" w:hAnsi="Arial" w:cs="Times New Roman"/>
      <w:sz w:val="20"/>
      <w:szCs w:val="20"/>
    </w:rPr>
  </w:style>
  <w:style w:type="character" w:customStyle="1" w:styleId="TestonotaapidipaginaCarattere">
    <w:name w:val="Testo nota a piè di pagina Carattere"/>
    <w:basedOn w:val="Carpredefinitoparagrafo"/>
    <w:link w:val="Testonotaapidipagina"/>
    <w:semiHidden/>
    <w:rsid w:val="00094F0E"/>
    <w:rPr>
      <w:rFonts w:ascii="Arial" w:eastAsia="Times New Roman" w:hAnsi="Arial" w:cs="Times New Roman"/>
      <w:sz w:val="20"/>
      <w:szCs w:val="20"/>
    </w:rPr>
  </w:style>
  <w:style w:type="paragraph" w:customStyle="1" w:styleId="Titoloprocedura">
    <w:name w:val="Titolo procedura"/>
    <w:basedOn w:val="Normale"/>
    <w:rsid w:val="00094F0E"/>
    <w:pPr>
      <w:overflowPunct w:val="0"/>
      <w:autoSpaceDE w:val="0"/>
      <w:autoSpaceDN w:val="0"/>
      <w:adjustRightInd w:val="0"/>
      <w:spacing w:after="240" w:line="360" w:lineRule="auto"/>
      <w:jc w:val="center"/>
      <w:textAlignment w:val="baseline"/>
    </w:pPr>
    <w:rPr>
      <w:rFonts w:ascii="Arial Narrow" w:eastAsia="Times New Roman" w:hAnsi="Arial Narrow" w:cs="Times New Roman"/>
      <w:b/>
      <w:caps/>
      <w:color w:val="333399"/>
      <w:sz w:val="40"/>
      <w:szCs w:val="20"/>
    </w:rPr>
  </w:style>
  <w:style w:type="paragraph" w:styleId="Sommario1">
    <w:name w:val="toc 1"/>
    <w:basedOn w:val="Normale"/>
    <w:next w:val="Normale"/>
    <w:autoRedefine/>
    <w:uiPriority w:val="39"/>
    <w:rsid w:val="00094F0E"/>
    <w:pPr>
      <w:tabs>
        <w:tab w:val="left" w:pos="709"/>
        <w:tab w:val="right" w:leader="dot" w:pos="9854"/>
      </w:tabs>
      <w:overflowPunct w:val="0"/>
      <w:autoSpaceDE w:val="0"/>
      <w:autoSpaceDN w:val="0"/>
      <w:adjustRightInd w:val="0"/>
      <w:spacing w:before="240" w:after="120" w:line="240" w:lineRule="auto"/>
      <w:textAlignment w:val="baseline"/>
    </w:pPr>
    <w:rPr>
      <w:rFonts w:eastAsiaTheme="minorEastAsia"/>
      <w:b/>
      <w:bCs/>
      <w:caps/>
      <w:noProof/>
      <w:lang w:eastAsia="it-IT"/>
    </w:rPr>
  </w:style>
  <w:style w:type="paragraph" w:styleId="Sommario2">
    <w:name w:val="toc 2"/>
    <w:basedOn w:val="Normale"/>
    <w:next w:val="Normale"/>
    <w:uiPriority w:val="39"/>
    <w:qFormat/>
    <w:rsid w:val="00094F0E"/>
    <w:pPr>
      <w:tabs>
        <w:tab w:val="left" w:pos="1418"/>
        <w:tab w:val="right" w:leader="dot" w:pos="9854"/>
      </w:tabs>
      <w:overflowPunct w:val="0"/>
      <w:autoSpaceDE w:val="0"/>
      <w:autoSpaceDN w:val="0"/>
      <w:adjustRightInd w:val="0"/>
      <w:spacing w:after="0" w:line="240" w:lineRule="auto"/>
      <w:ind w:left="709"/>
      <w:textAlignment w:val="baseline"/>
    </w:pPr>
    <w:rPr>
      <w:rFonts w:eastAsiaTheme="minorEastAsia"/>
      <w:noProof/>
      <w:lang w:eastAsia="it-IT"/>
    </w:rPr>
  </w:style>
  <w:style w:type="paragraph" w:styleId="Sommario4">
    <w:name w:val="toc 4"/>
    <w:basedOn w:val="Normale"/>
    <w:next w:val="Normale"/>
    <w:autoRedefine/>
    <w:uiPriority w:val="39"/>
    <w:rsid w:val="00094F0E"/>
    <w:pPr>
      <w:overflowPunct w:val="0"/>
      <w:autoSpaceDE w:val="0"/>
      <w:autoSpaceDN w:val="0"/>
      <w:adjustRightInd w:val="0"/>
      <w:spacing w:after="0" w:line="240" w:lineRule="auto"/>
      <w:ind w:left="720"/>
      <w:textAlignment w:val="baseline"/>
    </w:pPr>
    <w:rPr>
      <w:rFonts w:eastAsia="Times New Roman" w:cs="Times New Roman"/>
      <w:sz w:val="20"/>
      <w:szCs w:val="18"/>
    </w:rPr>
  </w:style>
  <w:style w:type="character" w:styleId="Collegamentoipertestuale">
    <w:name w:val="Hyperlink"/>
    <w:basedOn w:val="Carpredefinitoparagrafo"/>
    <w:uiPriority w:val="99"/>
    <w:rsid w:val="00094F0E"/>
    <w:rPr>
      <w:rFonts w:ascii="Calibri" w:hAnsi="Calibri"/>
      <w:color w:val="0000FF"/>
      <w:sz w:val="24"/>
      <w:szCs w:val="22"/>
      <w:u w:val="single"/>
      <w:lang w:val="en-US" w:eastAsia="en-US" w:bidi="ar-SA"/>
    </w:rPr>
  </w:style>
  <w:style w:type="paragraph" w:styleId="Paragrafoelenco">
    <w:name w:val="List Paragraph"/>
    <w:aliases w:val="Elenco num ARGEA,List Paragraph1,Table of contents numbered,Normal bullet 2,Bullet list,Numbered List,Bullet 1,1st level - Bullet List Paragraph,Lettre d'introduction,List Paragraph à moi,Paragraph,Bullet EY,Medium Grid 1 - Accent 21,Ha"/>
    <w:basedOn w:val="Normale"/>
    <w:link w:val="ParagrafoelencoCarattere"/>
    <w:uiPriority w:val="34"/>
    <w:qFormat/>
    <w:rsid w:val="00094F0E"/>
    <w:pPr>
      <w:ind w:left="720"/>
      <w:contextualSpacing/>
    </w:pPr>
  </w:style>
  <w:style w:type="character" w:customStyle="1" w:styleId="Titolo1Carattere">
    <w:name w:val="Titolo 1 Carattere"/>
    <w:aliases w:val="SPC Titolo 1 Carattere,ASAPHeading 1 Carattere,Heading 1 Char Carattere,1 ghost Char Carattere,g Char Carattere,Ghost Char Carattere,ghost Char Carattere,h1 Char Carattere,R1 Carattere,H11 Carattere,Section Heading Carattere"/>
    <w:basedOn w:val="Carpredefinitoparagrafo"/>
    <w:link w:val="Titolo1"/>
    <w:uiPriority w:val="9"/>
    <w:rsid w:val="00A04A39"/>
    <w:rPr>
      <w:rFonts w:asciiTheme="majorHAnsi" w:eastAsia="Times New Roman" w:hAnsiTheme="majorHAnsi" w:cstheme="majorBidi"/>
      <w:caps/>
      <w:color w:val="2E74B5" w:themeColor="accent1" w:themeShade="BF"/>
      <w:sz w:val="40"/>
      <w:szCs w:val="32"/>
    </w:rPr>
  </w:style>
  <w:style w:type="character" w:customStyle="1" w:styleId="Titolo2Carattere">
    <w:name w:val="Titolo 2 Carattere"/>
    <w:aliases w:val="Titolo 2 buono Carattere,Heading 2 Char Carattere,Carattere1 Char Carattere,2 headline Char Carattere,h Char Carattere,headline Char Carattere,h2 Char Carattere,h2 Carattere,CAPITOLO Carattere,Attribute Heading 2 Carattere,A Carattere"/>
    <w:basedOn w:val="Carpredefinitoparagrafo"/>
    <w:link w:val="Titolo2"/>
    <w:uiPriority w:val="9"/>
    <w:rsid w:val="00A04A39"/>
    <w:rPr>
      <w:rFonts w:asciiTheme="majorHAnsi" w:eastAsiaTheme="majorEastAsia" w:hAnsiTheme="majorHAnsi" w:cstheme="majorBidi"/>
      <w:color w:val="2E74B5" w:themeColor="accent1" w:themeShade="BF"/>
      <w:sz w:val="26"/>
      <w:szCs w:val="26"/>
    </w:rPr>
  </w:style>
  <w:style w:type="character" w:customStyle="1" w:styleId="Titolo4Carattere">
    <w:name w:val="Titolo 4 Carattere"/>
    <w:basedOn w:val="Carpredefinitoparagrafo"/>
    <w:link w:val="Titolo4"/>
    <w:uiPriority w:val="9"/>
    <w:rsid w:val="00094F0E"/>
    <w:rPr>
      <w:rFonts w:asciiTheme="majorHAnsi" w:eastAsiaTheme="majorEastAsia" w:hAnsiTheme="majorHAnsi" w:cstheme="majorBidi"/>
      <w:iCs/>
      <w:color w:val="2E74B5" w:themeColor="accent1" w:themeShade="BF"/>
      <w:sz w:val="26"/>
    </w:rPr>
  </w:style>
  <w:style w:type="paragraph" w:customStyle="1" w:styleId="testo2">
    <w:name w:val="testo2"/>
    <w:basedOn w:val="Normale"/>
    <w:rsid w:val="00094F0E"/>
    <w:pPr>
      <w:overflowPunct w:val="0"/>
      <w:autoSpaceDE w:val="0"/>
      <w:autoSpaceDN w:val="0"/>
      <w:adjustRightInd w:val="0"/>
      <w:spacing w:after="0" w:line="240" w:lineRule="auto"/>
      <w:ind w:left="851"/>
      <w:jc w:val="both"/>
      <w:textAlignment w:val="baseline"/>
    </w:pPr>
    <w:rPr>
      <w:rFonts w:ascii="Arial" w:eastAsia="Times New Roman" w:hAnsi="Arial" w:cs="Times New Roman"/>
      <w:sz w:val="24"/>
      <w:szCs w:val="20"/>
    </w:rPr>
  </w:style>
  <w:style w:type="paragraph" w:customStyle="1" w:styleId="Stile3">
    <w:name w:val="Stile3"/>
    <w:basedOn w:val="Normale"/>
    <w:uiPriority w:val="99"/>
    <w:rsid w:val="00094F0E"/>
    <w:pPr>
      <w:keepNext/>
      <w:numPr>
        <w:ilvl w:val="2"/>
        <w:numId w:val="1"/>
      </w:numPr>
      <w:overflowPunct w:val="0"/>
      <w:autoSpaceDE w:val="0"/>
      <w:autoSpaceDN w:val="0"/>
      <w:adjustRightInd w:val="0"/>
      <w:spacing w:before="360" w:after="360" w:line="240" w:lineRule="auto"/>
      <w:jc w:val="both"/>
      <w:textAlignment w:val="baseline"/>
      <w:outlineLvl w:val="2"/>
    </w:pPr>
    <w:rPr>
      <w:rFonts w:ascii="Verdana" w:eastAsia="Times New Roman" w:hAnsi="Verdana" w:cs="Times New Roman"/>
      <w:b/>
      <w:i/>
      <w:sz w:val="20"/>
      <w:szCs w:val="20"/>
    </w:rPr>
  </w:style>
  <w:style w:type="paragraph" w:styleId="Titolo">
    <w:name w:val="Title"/>
    <w:basedOn w:val="Normale"/>
    <w:next w:val="Normale"/>
    <w:link w:val="TitoloCarattere"/>
    <w:autoRedefine/>
    <w:uiPriority w:val="10"/>
    <w:qFormat/>
    <w:rsid w:val="00C540D8"/>
    <w:pPr>
      <w:spacing w:before="200" w:after="360" w:line="240" w:lineRule="auto"/>
      <w:contextualSpacing/>
    </w:pPr>
    <w:rPr>
      <w:rFonts w:asciiTheme="majorHAnsi" w:eastAsiaTheme="majorEastAsia" w:hAnsiTheme="majorHAnsi" w:cstheme="majorBidi"/>
      <w:color w:val="2E74B5"/>
      <w:spacing w:val="-10"/>
      <w:kern w:val="28"/>
      <w:sz w:val="32"/>
      <w:szCs w:val="56"/>
    </w:rPr>
  </w:style>
  <w:style w:type="character" w:customStyle="1" w:styleId="TitoloCarattere">
    <w:name w:val="Titolo Carattere"/>
    <w:basedOn w:val="Carpredefinitoparagrafo"/>
    <w:link w:val="Titolo"/>
    <w:uiPriority w:val="10"/>
    <w:rsid w:val="00C540D8"/>
    <w:rPr>
      <w:rFonts w:asciiTheme="majorHAnsi" w:eastAsiaTheme="majorEastAsia" w:hAnsiTheme="majorHAnsi" w:cstheme="majorBidi"/>
      <w:color w:val="2E74B5"/>
      <w:spacing w:val="-10"/>
      <w:kern w:val="28"/>
      <w:sz w:val="32"/>
      <w:szCs w:val="56"/>
    </w:rPr>
  </w:style>
  <w:style w:type="character" w:customStyle="1" w:styleId="Titolo3Carattere">
    <w:name w:val="Titolo 3 Carattere"/>
    <w:aliases w:val="Carattere Carattere,3 bullet Carattere,b Carattere,2 Carattere,SECOND Carattere,Second Carattere,bullet Carattere,h3 Carattere,Bulle Carattere,BLANK2 Carattere,Livello 3 Carattere,H3 Carattere,Org Heading 1 Carattere,h1 Carattere"/>
    <w:basedOn w:val="Carpredefinitoparagrafo"/>
    <w:link w:val="Titolo3"/>
    <w:uiPriority w:val="9"/>
    <w:rsid w:val="00094F0E"/>
    <w:rPr>
      <w:rFonts w:asciiTheme="majorHAnsi" w:eastAsiaTheme="majorEastAsia" w:hAnsiTheme="majorHAnsi" w:cstheme="majorBidi"/>
      <w:color w:val="4472C4" w:themeColor="accent5"/>
      <w:sz w:val="26"/>
      <w:szCs w:val="24"/>
    </w:rPr>
  </w:style>
  <w:style w:type="paragraph" w:styleId="Sottotitolo">
    <w:name w:val="Subtitle"/>
    <w:basedOn w:val="Normale"/>
    <w:next w:val="Normale"/>
    <w:link w:val="SottotitoloCarattere"/>
    <w:autoRedefine/>
    <w:uiPriority w:val="11"/>
    <w:qFormat/>
    <w:rsid w:val="0075432C"/>
    <w:pPr>
      <w:spacing w:before="360" w:after="200" w:line="240" w:lineRule="auto"/>
      <w:jc w:val="center"/>
    </w:pPr>
    <w:rPr>
      <w:rFonts w:eastAsiaTheme="minorEastAsia"/>
      <w:noProof/>
      <w:color w:val="2E74B5"/>
      <w:spacing w:val="10"/>
      <w:sz w:val="28"/>
      <w:szCs w:val="21"/>
    </w:rPr>
  </w:style>
  <w:style w:type="character" w:customStyle="1" w:styleId="SottotitoloCarattere">
    <w:name w:val="Sottotitolo Carattere"/>
    <w:basedOn w:val="Carpredefinitoparagrafo"/>
    <w:link w:val="Sottotitolo"/>
    <w:uiPriority w:val="11"/>
    <w:rsid w:val="0075432C"/>
    <w:rPr>
      <w:rFonts w:eastAsiaTheme="minorEastAsia"/>
      <w:noProof/>
      <w:color w:val="2E74B5"/>
      <w:spacing w:val="10"/>
      <w:sz w:val="28"/>
      <w:szCs w:val="21"/>
    </w:rPr>
  </w:style>
  <w:style w:type="paragraph" w:styleId="Citazione">
    <w:name w:val="Quote"/>
    <w:basedOn w:val="Normale"/>
    <w:next w:val="Normale"/>
    <w:link w:val="CitazioneCarattere"/>
    <w:uiPriority w:val="29"/>
    <w:qFormat/>
    <w:rsid w:val="00094F0E"/>
    <w:pPr>
      <w:spacing w:before="100" w:after="200" w:line="276" w:lineRule="auto"/>
    </w:pPr>
    <w:rPr>
      <w:rFonts w:eastAsiaTheme="minorEastAsia"/>
      <w:i/>
      <w:iCs/>
      <w:sz w:val="24"/>
      <w:szCs w:val="24"/>
    </w:rPr>
  </w:style>
  <w:style w:type="character" w:customStyle="1" w:styleId="CitazioneCarattere">
    <w:name w:val="Citazione Carattere"/>
    <w:basedOn w:val="Carpredefinitoparagrafo"/>
    <w:link w:val="Citazione"/>
    <w:uiPriority w:val="29"/>
    <w:rsid w:val="00094F0E"/>
    <w:rPr>
      <w:rFonts w:eastAsiaTheme="minorEastAsia"/>
      <w:i/>
      <w:iCs/>
      <w:sz w:val="24"/>
      <w:szCs w:val="24"/>
    </w:rPr>
  </w:style>
  <w:style w:type="character" w:styleId="Enfasiintensa">
    <w:name w:val="Intense Emphasis"/>
    <w:uiPriority w:val="21"/>
    <w:qFormat/>
    <w:rsid w:val="00094F0E"/>
    <w:rPr>
      <w:b/>
      <w:bCs/>
      <w:caps/>
      <w:color w:val="1F4D78" w:themeColor="accent1" w:themeShade="7F"/>
      <w:spacing w:val="10"/>
    </w:rPr>
  </w:style>
  <w:style w:type="table" w:customStyle="1" w:styleId="Tabellagriglia5scura-colore11">
    <w:name w:val="Tabella griglia 5 scura - colore 11"/>
    <w:basedOn w:val="Tabellanormale"/>
    <w:uiPriority w:val="50"/>
    <w:rsid w:val="00094F0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spaziosopra">
    <w:name w:val="spazio sopra"/>
    <w:basedOn w:val="Normale"/>
    <w:link w:val="spaziosopraCarattere"/>
    <w:autoRedefine/>
    <w:uiPriority w:val="99"/>
    <w:qFormat/>
    <w:rsid w:val="00094F0E"/>
    <w:pPr>
      <w:spacing w:before="1080" w:after="0"/>
    </w:pPr>
    <w:rPr>
      <w:rFonts w:ascii="Arial" w:hAnsi="Arial" w:cs="Arial"/>
    </w:rPr>
  </w:style>
  <w:style w:type="paragraph" w:styleId="Nessunaspaziatura">
    <w:name w:val="No Spacing"/>
    <w:link w:val="NessunaspaziaturaCarattere"/>
    <w:uiPriority w:val="1"/>
    <w:qFormat/>
    <w:rsid w:val="00094F0E"/>
    <w:pPr>
      <w:spacing w:after="0" w:line="240" w:lineRule="auto"/>
    </w:pPr>
  </w:style>
  <w:style w:type="character" w:customStyle="1" w:styleId="spaziosopraCarattere">
    <w:name w:val="spazio sopra Carattere"/>
    <w:basedOn w:val="Carpredefinitoparagrafo"/>
    <w:link w:val="spaziosopra"/>
    <w:uiPriority w:val="99"/>
    <w:rsid w:val="00094F0E"/>
    <w:rPr>
      <w:rFonts w:ascii="Arial" w:hAnsi="Arial" w:cs="Arial"/>
    </w:rPr>
  </w:style>
  <w:style w:type="paragraph" w:customStyle="1" w:styleId="notepiedipag">
    <w:name w:val="note piedipag"/>
    <w:basedOn w:val="Nessunaspaziatura"/>
    <w:link w:val="notepiedipagCarattere"/>
    <w:autoRedefine/>
    <w:qFormat/>
    <w:rsid w:val="00094F0E"/>
    <w:pPr>
      <w:spacing w:before="60" w:after="60"/>
    </w:pPr>
    <w:rPr>
      <w:color w:val="7F7F7F" w:themeColor="text1" w:themeTint="80"/>
      <w:sz w:val="20"/>
    </w:rPr>
  </w:style>
  <w:style w:type="table" w:styleId="Grigliatabella">
    <w:name w:val="Table Grid"/>
    <w:aliases w:val="Deloitte,Table Definitions Grid"/>
    <w:basedOn w:val="Tabellanormale"/>
    <w:rsid w:val="00094F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ssunaspaziaturaCarattere">
    <w:name w:val="Nessuna spaziatura Carattere"/>
    <w:basedOn w:val="Carpredefinitoparagrafo"/>
    <w:link w:val="Nessunaspaziatura"/>
    <w:uiPriority w:val="1"/>
    <w:rsid w:val="00094F0E"/>
  </w:style>
  <w:style w:type="character" w:customStyle="1" w:styleId="notepiedipagCarattere">
    <w:name w:val="note piedipag Carattere"/>
    <w:basedOn w:val="NessunaspaziaturaCarattere"/>
    <w:link w:val="notepiedipag"/>
    <w:rsid w:val="00094F0E"/>
    <w:rPr>
      <w:color w:val="7F7F7F" w:themeColor="text1" w:themeTint="80"/>
      <w:sz w:val="20"/>
    </w:rPr>
  </w:style>
  <w:style w:type="character" w:styleId="Titolodellibro">
    <w:name w:val="Book Title"/>
    <w:basedOn w:val="Carpredefinitoparagrafo"/>
    <w:uiPriority w:val="33"/>
    <w:qFormat/>
    <w:rsid w:val="00094F0E"/>
    <w:rPr>
      <w:b/>
      <w:bCs/>
      <w:i/>
      <w:iCs/>
      <w:spacing w:val="5"/>
    </w:rPr>
  </w:style>
  <w:style w:type="paragraph" w:customStyle="1" w:styleId="Titolodeldocumento">
    <w:name w:val="Titolo del documento"/>
    <w:basedOn w:val="Normale"/>
    <w:link w:val="TitolodeldocumentoCarattere"/>
    <w:autoRedefine/>
    <w:qFormat/>
    <w:rsid w:val="0075432C"/>
    <w:pPr>
      <w:spacing w:before="240" w:after="0" w:line="400" w:lineRule="exact"/>
      <w:ind w:left="1276" w:hanging="1276"/>
      <w:jc w:val="center"/>
    </w:pPr>
    <w:rPr>
      <w:rFonts w:eastAsia="Times New Roman" w:cs="Tahoma"/>
      <w:noProof/>
      <w:color w:val="000000"/>
      <w:sz w:val="36"/>
      <w:szCs w:val="28"/>
      <w:lang w:eastAsia="it-IT"/>
    </w:rPr>
  </w:style>
  <w:style w:type="paragraph" w:customStyle="1" w:styleId="tabella">
    <w:name w:val="tabella"/>
    <w:basedOn w:val="Normale1"/>
    <w:autoRedefine/>
    <w:rsid w:val="00D9004E"/>
    <w:pPr>
      <w:spacing w:after="0"/>
      <w:jc w:val="left"/>
    </w:pPr>
    <w:rPr>
      <w:b/>
      <w:bCs/>
      <w:noProof/>
      <w:color w:val="FFFFFF" w:themeColor="background1"/>
      <w:sz w:val="20"/>
    </w:rPr>
  </w:style>
  <w:style w:type="character" w:customStyle="1" w:styleId="TitolodeldocumentoCarattere">
    <w:name w:val="Titolo del documento Carattere"/>
    <w:basedOn w:val="Carpredefinitoparagrafo"/>
    <w:link w:val="Titolodeldocumento"/>
    <w:rsid w:val="0075432C"/>
    <w:rPr>
      <w:rFonts w:eastAsia="Times New Roman" w:cs="Tahoma"/>
      <w:noProof/>
      <w:color w:val="000000"/>
      <w:sz w:val="36"/>
      <w:szCs w:val="28"/>
      <w:lang w:eastAsia="it-IT"/>
    </w:rPr>
  </w:style>
  <w:style w:type="paragraph" w:customStyle="1" w:styleId="Normale1">
    <w:name w:val="Normale1"/>
    <w:basedOn w:val="Normale"/>
    <w:rsid w:val="00094F0E"/>
    <w:pPr>
      <w:spacing w:after="120" w:line="264" w:lineRule="auto"/>
      <w:jc w:val="both"/>
    </w:pPr>
    <w:rPr>
      <w:rFonts w:ascii="Calibri" w:eastAsia="Times New Roman" w:hAnsi="Calibri" w:cs="Times New Roman"/>
      <w:sz w:val="24"/>
      <w:szCs w:val="20"/>
      <w:lang w:eastAsia="it-IT"/>
    </w:rPr>
  </w:style>
  <w:style w:type="paragraph" w:customStyle="1" w:styleId="IntroBreak">
    <w:name w:val="IntroBreak"/>
    <w:basedOn w:val="Normale"/>
    <w:autoRedefine/>
    <w:rsid w:val="00094F0E"/>
    <w:pPr>
      <w:spacing w:after="120" w:line="264" w:lineRule="auto"/>
    </w:pPr>
    <w:rPr>
      <w:rFonts w:ascii="Tahoma" w:eastAsia="Times New Roman" w:hAnsi="Tahoma" w:cs="Tahoma"/>
      <w:b/>
      <w:bCs/>
      <w:sz w:val="20"/>
      <w:szCs w:val="24"/>
    </w:rPr>
  </w:style>
  <w:style w:type="paragraph" w:styleId="Titolosommario">
    <w:name w:val="TOC Heading"/>
    <w:basedOn w:val="Titolo1"/>
    <w:next w:val="Normale"/>
    <w:autoRedefine/>
    <w:uiPriority w:val="39"/>
    <w:unhideWhenUsed/>
    <w:qFormat/>
    <w:rsid w:val="00094F0E"/>
    <w:pPr>
      <w:numPr>
        <w:numId w:val="0"/>
      </w:numPr>
      <w:spacing w:before="360" w:after="120"/>
      <w:outlineLvl w:val="9"/>
    </w:pPr>
    <w:rPr>
      <w:lang w:eastAsia="it-IT"/>
    </w:rPr>
  </w:style>
  <w:style w:type="paragraph" w:styleId="Sommario3">
    <w:name w:val="toc 3"/>
    <w:basedOn w:val="Normale"/>
    <w:next w:val="Normale"/>
    <w:autoRedefine/>
    <w:uiPriority w:val="39"/>
    <w:unhideWhenUsed/>
    <w:rsid w:val="00094F0E"/>
    <w:pPr>
      <w:tabs>
        <w:tab w:val="left" w:pos="1418"/>
        <w:tab w:val="right" w:leader="dot" w:pos="9854"/>
      </w:tabs>
      <w:spacing w:after="0" w:line="240" w:lineRule="auto"/>
      <w:ind w:left="993" w:hanging="300"/>
    </w:pPr>
    <w:rPr>
      <w:rFonts w:eastAsiaTheme="minorEastAsia"/>
      <w:noProof/>
      <w:lang w:eastAsia="it-IT"/>
    </w:rPr>
  </w:style>
  <w:style w:type="character" w:styleId="Rimandonotaapidipagina">
    <w:name w:val="footnote reference"/>
    <w:semiHidden/>
    <w:rsid w:val="00094F0E"/>
    <w:rPr>
      <w:vertAlign w:val="superscript"/>
    </w:rPr>
  </w:style>
  <w:style w:type="paragraph" w:customStyle="1" w:styleId="TableHeadBold">
    <w:name w:val="Table Head Bold"/>
    <w:basedOn w:val="Normale"/>
    <w:rsid w:val="00094F0E"/>
    <w:pPr>
      <w:keepNext/>
      <w:keepLines/>
      <w:overflowPunct w:val="0"/>
      <w:autoSpaceDE w:val="0"/>
      <w:autoSpaceDN w:val="0"/>
      <w:adjustRightInd w:val="0"/>
      <w:spacing w:before="60" w:after="60" w:line="264" w:lineRule="auto"/>
      <w:ind w:left="60" w:right="60"/>
      <w:textAlignment w:val="baseline"/>
    </w:pPr>
    <w:rPr>
      <w:rFonts w:ascii="Helvetica" w:eastAsia="Times New Roman" w:hAnsi="Helvetica" w:cs="Times New Roman"/>
      <w:b/>
      <w:sz w:val="20"/>
      <w:szCs w:val="20"/>
      <w:lang w:val="en-US"/>
    </w:rPr>
  </w:style>
  <w:style w:type="table" w:customStyle="1" w:styleId="Tabellaelenco1chiara-colore11">
    <w:name w:val="Tabella elenco 1 chiara - colore 11"/>
    <w:basedOn w:val="Tabellanormale"/>
    <w:uiPriority w:val="46"/>
    <w:rsid w:val="00094F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griglia4-colore11">
    <w:name w:val="Tabella griglia 4 - colore 11"/>
    <w:basedOn w:val="Tabellanormale"/>
    <w:uiPriority w:val="49"/>
    <w:rsid w:val="00094F0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elenco4-colore11">
    <w:name w:val="Tabella elenco 4 - colore 11"/>
    <w:basedOn w:val="Tabellanormale"/>
    <w:uiPriority w:val="49"/>
    <w:rsid w:val="00094F0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standard-01">
    <w:name w:val="Tabella standard-01"/>
    <w:basedOn w:val="Tabellaelenco4-colore11"/>
    <w:uiPriority w:val="99"/>
    <w:rsid w:val="00094F0E"/>
    <w:rPr>
      <w:rFonts w:ascii="Calibri" w:hAnsi="Calibri"/>
    </w:r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rFonts w:ascii="Calibri" w:hAnsi="Calibri"/>
        <w:b/>
        <w:bCs/>
        <w:color w:val="FFFFFF" w:themeColor="background1"/>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testazione0">
    <w:name w:val="intestazione"/>
    <w:basedOn w:val="Normale"/>
    <w:link w:val="intestazioneCarattere0"/>
    <w:autoRedefine/>
    <w:qFormat/>
    <w:rsid w:val="00094F0E"/>
    <w:pPr>
      <w:spacing w:after="0" w:line="264" w:lineRule="auto"/>
    </w:pPr>
    <w:rPr>
      <w:rFonts w:ascii="Calibri" w:eastAsia="Times New Roman" w:hAnsi="Calibri" w:cs="Times New Roman"/>
      <w:noProof/>
      <w:sz w:val="20"/>
      <w:szCs w:val="20"/>
      <w:lang w:eastAsia="it-IT"/>
    </w:rPr>
  </w:style>
  <w:style w:type="character" w:customStyle="1" w:styleId="intestazioneCarattere0">
    <w:name w:val="intestazione Carattere"/>
    <w:link w:val="intestazione0"/>
    <w:rsid w:val="00094F0E"/>
    <w:rPr>
      <w:rFonts w:ascii="Calibri" w:eastAsia="Times New Roman" w:hAnsi="Calibri" w:cs="Times New Roman"/>
      <w:noProof/>
      <w:sz w:val="20"/>
      <w:szCs w:val="20"/>
      <w:lang w:eastAsia="it-IT"/>
    </w:rPr>
  </w:style>
  <w:style w:type="table" w:customStyle="1" w:styleId="Grigliatabella1">
    <w:name w:val="Griglia tabella1"/>
    <w:basedOn w:val="Tabellanormale"/>
    <w:next w:val="Grigliatabella"/>
    <w:rsid w:val="00616C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5Carattere">
    <w:name w:val="Titolo 5 Carattere"/>
    <w:aliases w:val="h5 Carattere,ITT t5 Carattere,PA Pico Section Carattere,H5 Carattere,Appendix A to X Carattere,Heading 5   Appendix A to X Carattere,Tit5 Carattere,tit5 Carattere,Ref Heading 2 Carattere,rh2 Carattere,Second Subheading Carattere"/>
    <w:basedOn w:val="Carpredefinitoparagrafo"/>
    <w:link w:val="Titolo5"/>
    <w:uiPriority w:val="9"/>
    <w:rsid w:val="00094F0E"/>
    <w:rPr>
      <w:rFonts w:asciiTheme="majorHAnsi" w:eastAsiaTheme="majorEastAsia" w:hAnsiTheme="majorHAnsi" w:cstheme="majorBidi"/>
      <w:color w:val="2E74B5" w:themeColor="accent1" w:themeShade="BF"/>
    </w:rPr>
  </w:style>
  <w:style w:type="character" w:customStyle="1" w:styleId="Titolo6Carattere">
    <w:name w:val="Titolo 6 Carattere"/>
    <w:aliases w:val="h6 Carattere,ITT t6 Carattere,PA Appendix Carattere,ASAPHeading 6 Carattere,Tit6 Carattere,Tit61 Carattere,H6 Carattere,sub-dash Carattere,sd Carattere,5 Carattere,L6 Carattere,Ref Heading 3 Carattere,rh3 Carattere,rh31 Carattere"/>
    <w:basedOn w:val="Carpredefinitoparagrafo"/>
    <w:link w:val="Titolo6"/>
    <w:uiPriority w:val="9"/>
    <w:rsid w:val="00094F0E"/>
    <w:rPr>
      <w:rFonts w:asciiTheme="majorHAnsi" w:eastAsiaTheme="majorEastAsia" w:hAnsiTheme="majorHAnsi" w:cstheme="majorBidi"/>
      <w:color w:val="1F4D78" w:themeColor="accent1" w:themeShade="7F"/>
    </w:rPr>
  </w:style>
  <w:style w:type="character" w:customStyle="1" w:styleId="Titolo7Carattere">
    <w:name w:val="Titolo 7 Carattere"/>
    <w:aliases w:val="ITT t7 Carattere,PA Appendix Major Carattere,ASAPHeading 7 Carattere,L7 Carattere,sottopar11111 Carattere,L71 Carattere,ASAPHeading 71 Carattere,sottopar111111 Carattere,App Heading11 Carattere,L72 Carattere,ASAPHeading 72 Carattere"/>
    <w:basedOn w:val="Carpredefinitoparagrafo"/>
    <w:link w:val="Titolo7"/>
    <w:uiPriority w:val="9"/>
    <w:rsid w:val="00094F0E"/>
    <w:rPr>
      <w:rFonts w:asciiTheme="majorHAnsi" w:eastAsiaTheme="majorEastAsia" w:hAnsiTheme="majorHAnsi" w:cstheme="majorBidi"/>
      <w:i/>
      <w:iCs/>
      <w:color w:val="1F4D78" w:themeColor="accent1" w:themeShade="7F"/>
    </w:rPr>
  </w:style>
  <w:style w:type="character" w:customStyle="1" w:styleId="Titolo8Carattere">
    <w:name w:val="Titolo 8 Carattere"/>
    <w:aliases w:val="ASAPHeading 8 Carattere,ASAPHeading 81 Carattere,ASAPHeading 82 Carattere,ASAPHeading 83 Carattere,ASAPHeading 84 Carattere,ASAPHeading 85 Carattere,ASAPHeading 86 Carattere,ASAPHeading 87 Carattere,action Carattere,Enzo Carattere"/>
    <w:basedOn w:val="Carpredefinitoparagrafo"/>
    <w:link w:val="Titolo8"/>
    <w:uiPriority w:val="9"/>
    <w:rsid w:val="00094F0E"/>
    <w:rPr>
      <w:rFonts w:asciiTheme="majorHAnsi" w:eastAsiaTheme="majorEastAsia" w:hAnsiTheme="majorHAnsi" w:cstheme="majorBidi"/>
      <w:color w:val="272727" w:themeColor="text1" w:themeTint="D8"/>
      <w:sz w:val="21"/>
      <w:szCs w:val="21"/>
    </w:rPr>
  </w:style>
  <w:style w:type="character" w:customStyle="1" w:styleId="Titolo9Carattere">
    <w:name w:val="Titolo 9 Carattere"/>
    <w:aliases w:val="ASAPHeading 9 Carattere,App Heading Carattere,App Heading1 Carattere,Appendix Carattere,App Heading2 Carattere,App Heading3 Carattere,App Heading4 Carattere,App Heading5 Carattere,App Heading6 Carattere,Appendix1 Carattere,f Carattere"/>
    <w:basedOn w:val="Carpredefinitoparagrafo"/>
    <w:link w:val="Titolo9"/>
    <w:uiPriority w:val="9"/>
    <w:rsid w:val="00094F0E"/>
    <w:rPr>
      <w:rFonts w:asciiTheme="majorHAnsi" w:eastAsiaTheme="majorEastAsia" w:hAnsiTheme="majorHAnsi" w:cstheme="majorBidi"/>
      <w:i/>
      <w:iCs/>
      <w:color w:val="272727" w:themeColor="text1" w:themeTint="D8"/>
      <w:sz w:val="21"/>
      <w:szCs w:val="21"/>
    </w:rPr>
  </w:style>
  <w:style w:type="paragraph" w:customStyle="1" w:styleId="Normale2">
    <w:name w:val="Normale2"/>
    <w:basedOn w:val="Normale1"/>
    <w:link w:val="Normale2Carattere"/>
    <w:rsid w:val="00094F0E"/>
    <w:pPr>
      <w:spacing w:line="240" w:lineRule="auto"/>
      <w:ind w:left="700"/>
    </w:pPr>
    <w:rPr>
      <w:rFonts w:ascii="Times New Roman" w:hAnsi="Times New Roman"/>
    </w:rPr>
  </w:style>
  <w:style w:type="paragraph" w:customStyle="1" w:styleId="testoGuida">
    <w:name w:val="testo Guida"/>
    <w:basedOn w:val="Rientrocorpodeltesto"/>
    <w:link w:val="testoGuidaCarattere"/>
    <w:rsid w:val="00094F0E"/>
    <w:pPr>
      <w:pBdr>
        <w:top w:val="dashSmallGap" w:sz="4" w:space="1" w:color="auto"/>
        <w:left w:val="dashSmallGap" w:sz="4" w:space="4" w:color="auto"/>
        <w:bottom w:val="dashSmallGap" w:sz="4" w:space="1" w:color="auto"/>
        <w:right w:val="dashSmallGap" w:sz="4" w:space="4" w:color="auto"/>
      </w:pBdr>
      <w:spacing w:after="0" w:line="240" w:lineRule="auto"/>
      <w:ind w:left="0"/>
      <w:jc w:val="both"/>
    </w:pPr>
    <w:rPr>
      <w:rFonts w:ascii="Times New Roman" w:eastAsia="Times New Roman" w:hAnsi="Times New Roman" w:cs="Times New Roman"/>
      <w:sz w:val="24"/>
      <w:szCs w:val="20"/>
      <w:lang w:eastAsia="it-IT"/>
    </w:rPr>
  </w:style>
  <w:style w:type="paragraph" w:styleId="Rientrocorpodeltesto">
    <w:name w:val="Body Text Indent"/>
    <w:basedOn w:val="Normale"/>
    <w:link w:val="RientrocorpodeltestoCarattere"/>
    <w:uiPriority w:val="99"/>
    <w:semiHidden/>
    <w:unhideWhenUsed/>
    <w:rsid w:val="00094F0E"/>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094F0E"/>
  </w:style>
  <w:style w:type="character" w:styleId="Rimandocommento">
    <w:name w:val="annotation reference"/>
    <w:basedOn w:val="Carpredefinitoparagrafo"/>
    <w:uiPriority w:val="99"/>
    <w:semiHidden/>
    <w:unhideWhenUsed/>
    <w:rsid w:val="00094F0E"/>
    <w:rPr>
      <w:sz w:val="16"/>
      <w:szCs w:val="16"/>
    </w:rPr>
  </w:style>
  <w:style w:type="paragraph" w:styleId="Testocommento">
    <w:name w:val="annotation text"/>
    <w:basedOn w:val="Normale"/>
    <w:link w:val="TestocommentoCarattere"/>
    <w:uiPriority w:val="99"/>
    <w:semiHidden/>
    <w:unhideWhenUsed/>
    <w:rsid w:val="00094F0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94F0E"/>
    <w:rPr>
      <w:sz w:val="20"/>
      <w:szCs w:val="20"/>
    </w:rPr>
  </w:style>
  <w:style w:type="paragraph" w:styleId="Soggettocommento">
    <w:name w:val="annotation subject"/>
    <w:basedOn w:val="Testocommento"/>
    <w:next w:val="Testocommento"/>
    <w:link w:val="SoggettocommentoCarattere"/>
    <w:uiPriority w:val="99"/>
    <w:semiHidden/>
    <w:unhideWhenUsed/>
    <w:rsid w:val="00094F0E"/>
    <w:rPr>
      <w:b/>
      <w:bCs/>
    </w:rPr>
  </w:style>
  <w:style w:type="character" w:customStyle="1" w:styleId="SoggettocommentoCarattere">
    <w:name w:val="Soggetto commento Carattere"/>
    <w:basedOn w:val="TestocommentoCarattere"/>
    <w:link w:val="Soggettocommento"/>
    <w:uiPriority w:val="99"/>
    <w:semiHidden/>
    <w:rsid w:val="00094F0E"/>
    <w:rPr>
      <w:b/>
      <w:bCs/>
      <w:sz w:val="20"/>
      <w:szCs w:val="20"/>
    </w:rPr>
  </w:style>
  <w:style w:type="paragraph" w:styleId="Testofumetto">
    <w:name w:val="Balloon Text"/>
    <w:basedOn w:val="Normale"/>
    <w:link w:val="TestofumettoCarattere"/>
    <w:uiPriority w:val="99"/>
    <w:semiHidden/>
    <w:unhideWhenUsed/>
    <w:rsid w:val="00094F0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94F0E"/>
    <w:rPr>
      <w:rFonts w:ascii="Segoe UI" w:hAnsi="Segoe UI" w:cs="Segoe UI"/>
      <w:sz w:val="18"/>
      <w:szCs w:val="18"/>
    </w:rPr>
  </w:style>
  <w:style w:type="numbering" w:customStyle="1" w:styleId="Stile1">
    <w:name w:val="Stile1"/>
    <w:uiPriority w:val="99"/>
    <w:rsid w:val="00094F0E"/>
    <w:pPr>
      <w:numPr>
        <w:numId w:val="2"/>
      </w:numPr>
    </w:pPr>
  </w:style>
  <w:style w:type="paragraph" w:customStyle="1" w:styleId="puntoelenco-1liv">
    <w:name w:val="puntoelenco-1liv"/>
    <w:basedOn w:val="Paragrafoelenco"/>
    <w:link w:val="puntoelenco-1livCarattere"/>
    <w:autoRedefine/>
    <w:uiPriority w:val="99"/>
    <w:qFormat/>
    <w:rsid w:val="005A340A"/>
    <w:pPr>
      <w:numPr>
        <w:numId w:val="4"/>
      </w:numPr>
    </w:pPr>
    <w:rPr>
      <w:lang w:val="en-US"/>
    </w:rPr>
  </w:style>
  <w:style w:type="paragraph" w:customStyle="1" w:styleId="puntoelenco-2liv">
    <w:name w:val="puntoelenco-2liv"/>
    <w:basedOn w:val="Paragrafoelenco"/>
    <w:link w:val="puntoelenco-2livCarattere"/>
    <w:autoRedefine/>
    <w:uiPriority w:val="99"/>
    <w:qFormat/>
    <w:rsid w:val="0082751A"/>
    <w:pPr>
      <w:numPr>
        <w:ilvl w:val="1"/>
        <w:numId w:val="5"/>
      </w:numPr>
    </w:pPr>
  </w:style>
  <w:style w:type="character" w:customStyle="1" w:styleId="puntoelenco-1livCarattere">
    <w:name w:val="puntoelenco-1liv Carattere"/>
    <w:basedOn w:val="Carpredefinitoparagrafo"/>
    <w:link w:val="puntoelenco-1liv"/>
    <w:uiPriority w:val="99"/>
    <w:rsid w:val="002E58B4"/>
    <w:rPr>
      <w:lang w:val="en-US"/>
    </w:rPr>
  </w:style>
  <w:style w:type="table" w:customStyle="1" w:styleId="TAB-01">
    <w:name w:val="TAB-01"/>
    <w:basedOn w:val="Tabellanormale"/>
    <w:uiPriority w:val="99"/>
    <w:rsid w:val="00094F0E"/>
    <w:pPr>
      <w:spacing w:after="0" w:line="240" w:lineRule="auto"/>
    </w:pPr>
    <w:tblPr>
      <w:tblInd w:w="0" w:type="dxa"/>
      <w:tblCellMar>
        <w:top w:w="0" w:type="dxa"/>
        <w:left w:w="108" w:type="dxa"/>
        <w:bottom w:w="0" w:type="dxa"/>
        <w:right w:w="108" w:type="dxa"/>
      </w:tblCellMar>
    </w:tblPr>
  </w:style>
  <w:style w:type="character" w:customStyle="1" w:styleId="puntoelenco-2livCarattere">
    <w:name w:val="puntoelenco-2liv Carattere"/>
    <w:basedOn w:val="Carpredefinitoparagrafo"/>
    <w:link w:val="puntoelenco-2liv"/>
    <w:uiPriority w:val="99"/>
    <w:rsid w:val="0082751A"/>
  </w:style>
  <w:style w:type="paragraph" w:customStyle="1" w:styleId="Testo-TAB-01">
    <w:name w:val="Testo-TAB-01"/>
    <w:basedOn w:val="Normale"/>
    <w:link w:val="Testo-TAB-01Carattere"/>
    <w:autoRedefine/>
    <w:qFormat/>
    <w:rsid w:val="00094F0E"/>
    <w:pPr>
      <w:spacing w:before="60" w:after="60" w:line="240" w:lineRule="auto"/>
    </w:pPr>
    <w:rPr>
      <w:rFonts w:ascii="Calibri" w:eastAsia="Times New Roman" w:hAnsi="Calibri" w:cs="Times New Roman"/>
      <w:bCs/>
      <w:color w:val="FFFFFF" w:themeColor="background1"/>
      <w:sz w:val="20"/>
      <w:szCs w:val="20"/>
      <w:lang w:val="fr-FR" w:eastAsia="it-IT"/>
    </w:rPr>
  </w:style>
  <w:style w:type="table" w:customStyle="1" w:styleId="Tabellastandard-02">
    <w:name w:val="Tabella standard-02"/>
    <w:basedOn w:val="Tabellastandard-01"/>
    <w:uiPriority w:val="99"/>
    <w:rsid w:val="00094F0E"/>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rFonts w:ascii="Calibri" w:hAnsi="Calibri"/>
        <w:b/>
        <w:bCs/>
        <w:color w:val="FFFFFF" w:themeColor="background1"/>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esto-TAB-01Carattere">
    <w:name w:val="Testo-TAB-01 Carattere"/>
    <w:basedOn w:val="Carpredefinitoparagrafo"/>
    <w:link w:val="Testo-TAB-01"/>
    <w:rsid w:val="00094F0E"/>
    <w:rPr>
      <w:rFonts w:ascii="Calibri" w:eastAsia="Times New Roman" w:hAnsi="Calibri" w:cs="Times New Roman"/>
      <w:bCs/>
      <w:color w:val="FFFFFF" w:themeColor="background1"/>
      <w:sz w:val="20"/>
      <w:szCs w:val="20"/>
      <w:lang w:val="fr-FR" w:eastAsia="it-IT"/>
    </w:rPr>
  </w:style>
  <w:style w:type="paragraph" w:customStyle="1" w:styleId="Testo-TAB-02">
    <w:name w:val="Testo-TAB-02"/>
    <w:basedOn w:val="Testo-TAB-01"/>
    <w:autoRedefine/>
    <w:qFormat/>
    <w:rsid w:val="00094F0E"/>
    <w:pPr>
      <w:ind w:left="113" w:right="113"/>
    </w:pPr>
    <w:rPr>
      <w:color w:val="auto"/>
    </w:rPr>
  </w:style>
  <w:style w:type="paragraph" w:customStyle="1" w:styleId="notainevidenza">
    <w:name w:val="nota in evidenza"/>
    <w:basedOn w:val="testoGuida"/>
    <w:link w:val="notainevidenzaCarattere"/>
    <w:autoRedefine/>
    <w:qFormat/>
    <w:rsid w:val="001E0CCF"/>
    <w:pPr>
      <w:spacing w:before="120" w:after="120"/>
      <w:ind w:right="54"/>
    </w:pPr>
    <w:rPr>
      <w:color w:val="ED7D31" w:themeColor="accent2"/>
      <w:szCs w:val="18"/>
    </w:rPr>
  </w:style>
  <w:style w:type="character" w:customStyle="1" w:styleId="testoGuidaCarattere">
    <w:name w:val="testo Guida Carattere"/>
    <w:basedOn w:val="RientrocorpodeltestoCarattere"/>
    <w:link w:val="testoGuida"/>
    <w:rsid w:val="00094F0E"/>
    <w:rPr>
      <w:rFonts w:ascii="Times New Roman" w:eastAsia="Times New Roman" w:hAnsi="Times New Roman" w:cs="Times New Roman"/>
      <w:sz w:val="24"/>
      <w:szCs w:val="20"/>
      <w:lang w:eastAsia="it-IT"/>
    </w:rPr>
  </w:style>
  <w:style w:type="character" w:customStyle="1" w:styleId="notainevidenzaCarattere">
    <w:name w:val="nota in evidenza Carattere"/>
    <w:basedOn w:val="testoGuidaCarattere"/>
    <w:link w:val="notainevidenza"/>
    <w:rsid w:val="001E0CCF"/>
    <w:rPr>
      <w:rFonts w:ascii="Times New Roman" w:eastAsia="Times New Roman" w:hAnsi="Times New Roman" w:cs="Times New Roman"/>
      <w:color w:val="ED7D31" w:themeColor="accent2"/>
      <w:sz w:val="24"/>
      <w:szCs w:val="18"/>
      <w:lang w:eastAsia="it-IT"/>
    </w:rPr>
  </w:style>
  <w:style w:type="paragraph" w:customStyle="1" w:styleId="StileTestoGuidaCorpoCalibri10ptNonGrassettoEvidenzi">
    <w:name w:val="Stile TestoGuida + +Corpo (Calibri) 10 pt Non Grassetto Evidenzi..."/>
    <w:basedOn w:val="Normale"/>
    <w:rsid w:val="00094F0E"/>
    <w:pPr>
      <w:pBdr>
        <w:top w:val="dashSmallGap" w:sz="4" w:space="1" w:color="auto"/>
        <w:left w:val="dashSmallGap" w:sz="4" w:space="0" w:color="auto"/>
        <w:bottom w:val="dashSmallGap" w:sz="4" w:space="0" w:color="auto"/>
        <w:right w:val="dashSmallGap" w:sz="4" w:space="4" w:color="auto"/>
      </w:pBdr>
      <w:spacing w:after="120" w:line="240" w:lineRule="auto"/>
      <w:ind w:left="300"/>
      <w:jc w:val="both"/>
    </w:pPr>
    <w:rPr>
      <w:rFonts w:eastAsia="Times New Roman" w:cs="Times New Roman"/>
      <w:color w:val="C45911" w:themeColor="accent2" w:themeShade="BF"/>
      <w:sz w:val="20"/>
      <w:szCs w:val="20"/>
      <w:lang w:eastAsia="it-IT"/>
    </w:rPr>
  </w:style>
  <w:style w:type="character" w:styleId="Enfasicorsivo">
    <w:name w:val="Emphasis"/>
    <w:basedOn w:val="Carpredefinitoparagrafo"/>
    <w:uiPriority w:val="20"/>
    <w:qFormat/>
    <w:rsid w:val="00272C55"/>
    <w:rPr>
      <w:i/>
      <w:iCs/>
    </w:rPr>
  </w:style>
  <w:style w:type="paragraph" w:customStyle="1" w:styleId="Subhead">
    <w:name w:val="Subhead"/>
    <w:basedOn w:val="Intestazione"/>
    <w:autoRedefine/>
    <w:rsid w:val="00DD1075"/>
    <w:pPr>
      <w:tabs>
        <w:tab w:val="clear" w:pos="4819"/>
        <w:tab w:val="clear" w:pos="9638"/>
      </w:tabs>
      <w:spacing w:before="120" w:after="120"/>
      <w:jc w:val="both"/>
      <w:outlineLvl w:val="0"/>
    </w:pPr>
    <w:rPr>
      <w:rFonts w:eastAsia="Times" w:cs="Times New Roman"/>
      <w:bCs/>
      <w:noProof/>
    </w:rPr>
  </w:style>
  <w:style w:type="paragraph" w:customStyle="1" w:styleId="Specifics">
    <w:name w:val="Specifics"/>
    <w:basedOn w:val="Intestazione"/>
    <w:rsid w:val="00754444"/>
    <w:pPr>
      <w:tabs>
        <w:tab w:val="clear" w:pos="4819"/>
        <w:tab w:val="clear" w:pos="9638"/>
      </w:tabs>
      <w:spacing w:before="40" w:after="40"/>
    </w:pPr>
    <w:rPr>
      <w:rFonts w:ascii="Arial" w:eastAsia="Times" w:hAnsi="Arial" w:cs="Times New Roman"/>
      <w:b/>
      <w:noProof/>
      <w:sz w:val="20"/>
      <w:szCs w:val="20"/>
      <w:lang w:val="en-US"/>
    </w:rPr>
  </w:style>
  <w:style w:type="paragraph" w:customStyle="1" w:styleId="TableText">
    <w:name w:val="TableText"/>
    <w:basedOn w:val="Subhead"/>
    <w:rsid w:val="00754444"/>
    <w:pPr>
      <w:spacing w:before="40" w:after="40"/>
    </w:pPr>
    <w:rPr>
      <w:b/>
      <w:sz w:val="18"/>
    </w:rPr>
  </w:style>
  <w:style w:type="character" w:customStyle="1" w:styleId="Normale2Carattere">
    <w:name w:val="Normale2 Carattere"/>
    <w:basedOn w:val="Carpredefinitoparagrafo"/>
    <w:link w:val="Normale2"/>
    <w:rsid w:val="00754444"/>
    <w:rPr>
      <w:rFonts w:ascii="Times New Roman" w:eastAsia="Times New Roman" w:hAnsi="Times New Roman" w:cs="Times New Roman"/>
      <w:sz w:val="24"/>
      <w:szCs w:val="20"/>
      <w:lang w:eastAsia="it-IT"/>
    </w:rPr>
  </w:style>
  <w:style w:type="paragraph" w:customStyle="1" w:styleId="testo3">
    <w:name w:val="testo3"/>
    <w:basedOn w:val="Normale"/>
    <w:rsid w:val="00B510AD"/>
    <w:pPr>
      <w:overflowPunct w:val="0"/>
      <w:autoSpaceDE w:val="0"/>
      <w:autoSpaceDN w:val="0"/>
      <w:adjustRightInd w:val="0"/>
      <w:spacing w:after="0" w:line="240" w:lineRule="auto"/>
      <w:ind w:left="1560"/>
      <w:jc w:val="both"/>
      <w:textAlignment w:val="baseline"/>
    </w:pPr>
    <w:rPr>
      <w:rFonts w:ascii="Arial" w:eastAsia="Times New Roman" w:hAnsi="Arial" w:cs="Times New Roman"/>
      <w:sz w:val="24"/>
      <w:szCs w:val="20"/>
      <w:lang w:eastAsia="it-IT"/>
    </w:rPr>
  </w:style>
  <w:style w:type="character" w:customStyle="1" w:styleId="ParagrafoelencoCarattere">
    <w:name w:val="Paragrafo elenco Carattere"/>
    <w:aliases w:val="Elenco num ARGEA Carattere,List Paragraph1 Carattere,Table of contents numbered Carattere,Normal bullet 2 Carattere,Bullet list Carattere,Numbered List Carattere,Bullet 1 Carattere,1st level - Bullet List Paragraph Carattere"/>
    <w:basedOn w:val="Carpredefinitoparagrafo"/>
    <w:link w:val="Paragrafoelenco"/>
    <w:uiPriority w:val="34"/>
    <w:rsid w:val="001975AC"/>
  </w:style>
  <w:style w:type="paragraph" w:customStyle="1" w:styleId="NormalTableText">
    <w:name w:val="Normal Table Text"/>
    <w:basedOn w:val="Normale"/>
    <w:rsid w:val="005F1A46"/>
    <w:pPr>
      <w:spacing w:after="0" w:line="240" w:lineRule="auto"/>
    </w:pPr>
    <w:rPr>
      <w:rFonts w:ascii="Times New Roman" w:eastAsia="Times New Roman" w:hAnsi="Times New Roman" w:cs="Times New Roman"/>
      <w:sz w:val="20"/>
      <w:szCs w:val="20"/>
      <w:lang w:val="en-US"/>
    </w:rPr>
  </w:style>
  <w:style w:type="table" w:customStyle="1" w:styleId="Grigliatabellachiara1">
    <w:name w:val="Griglia tabella chiara1"/>
    <w:basedOn w:val="Tabellanormale"/>
    <w:uiPriority w:val="40"/>
    <w:rsid w:val="005F1A4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Enfasidelicata">
    <w:name w:val="Subtle Emphasis"/>
    <w:basedOn w:val="Carpredefinitoparagrafo"/>
    <w:uiPriority w:val="19"/>
    <w:qFormat/>
    <w:rsid w:val="009C7875"/>
    <w:rPr>
      <w:i/>
      <w:iCs/>
      <w:color w:val="404040" w:themeColor="text1" w:themeTint="BF"/>
    </w:rPr>
  </w:style>
  <w:style w:type="character" w:customStyle="1" w:styleId="Menzionenonrisolta1">
    <w:name w:val="Menzione non risolta1"/>
    <w:basedOn w:val="Carpredefinitoparagrafo"/>
    <w:uiPriority w:val="99"/>
    <w:semiHidden/>
    <w:unhideWhenUsed/>
    <w:rsid w:val="00C829D8"/>
    <w:rPr>
      <w:color w:val="808080"/>
      <w:shd w:val="clear" w:color="auto" w:fill="E6E6E6"/>
    </w:rPr>
  </w:style>
  <w:style w:type="paragraph" w:styleId="Corpotesto">
    <w:name w:val="Body Text"/>
    <w:basedOn w:val="Normale"/>
    <w:link w:val="CorpotestoCarattere"/>
    <w:uiPriority w:val="99"/>
    <w:semiHidden/>
    <w:unhideWhenUsed/>
    <w:rsid w:val="00F90F06"/>
    <w:pPr>
      <w:spacing w:after="120"/>
    </w:pPr>
  </w:style>
  <w:style w:type="character" w:customStyle="1" w:styleId="CorpotestoCarattere">
    <w:name w:val="Corpo testo Carattere"/>
    <w:basedOn w:val="Carpredefinitoparagrafo"/>
    <w:link w:val="Corpotesto"/>
    <w:uiPriority w:val="99"/>
    <w:semiHidden/>
    <w:rsid w:val="00F90F06"/>
  </w:style>
  <w:style w:type="paragraph" w:customStyle="1" w:styleId="Default">
    <w:name w:val="Default"/>
    <w:qFormat/>
    <w:rsid w:val="00D4587F"/>
    <w:pPr>
      <w:autoSpaceDE w:val="0"/>
      <w:autoSpaceDN w:val="0"/>
      <w:adjustRightInd w:val="0"/>
      <w:spacing w:after="0" w:line="240" w:lineRule="auto"/>
    </w:pPr>
    <w:rPr>
      <w:rFonts w:ascii="Trebuchet MS" w:eastAsia="Calibri" w:hAnsi="Trebuchet MS" w:cs="Trebuchet MS"/>
      <w:color w:val="000000"/>
      <w:sz w:val="24"/>
      <w:szCs w:val="24"/>
    </w:rPr>
  </w:style>
  <w:style w:type="paragraph" w:customStyle="1" w:styleId="Textbody">
    <w:name w:val="Text body"/>
    <w:basedOn w:val="Normale"/>
    <w:rsid w:val="00D4587F"/>
    <w:pPr>
      <w:suppressAutoHyphens/>
      <w:autoSpaceDN w:val="0"/>
      <w:spacing w:after="140" w:line="276" w:lineRule="auto"/>
      <w:textAlignment w:val="baseline"/>
    </w:pPr>
    <w:rPr>
      <w:rFonts w:ascii="Liberation Serif" w:eastAsia="Source Han Sans CN Regular" w:hAnsi="Liberation Serif" w:cs="Lohit Devanagari"/>
      <w:kern w:val="3"/>
      <w:sz w:val="24"/>
      <w:szCs w:val="24"/>
      <w:lang w:eastAsia="zh-CN" w:bidi="hi-IN"/>
    </w:rPr>
  </w:style>
  <w:style w:type="paragraph" w:customStyle="1" w:styleId="Standard">
    <w:name w:val="Standard"/>
    <w:rsid w:val="00D4587F"/>
    <w:pPr>
      <w:suppressAutoHyphens/>
      <w:autoSpaceDN w:val="0"/>
      <w:spacing w:after="0" w:line="240" w:lineRule="auto"/>
      <w:textAlignment w:val="baseline"/>
    </w:pPr>
    <w:rPr>
      <w:rFonts w:ascii="Liberation Serif" w:eastAsia="Source Han Sans CN Regular" w:hAnsi="Liberation Serif" w:cs="Lohit Devanagari"/>
      <w:kern w:val="3"/>
      <w:sz w:val="24"/>
      <w:szCs w:val="24"/>
      <w:lang w:eastAsia="zh-CN" w:bidi="hi-IN"/>
    </w:rPr>
  </w:style>
  <w:style w:type="paragraph" w:customStyle="1" w:styleId="TableContents">
    <w:name w:val="Table Contents"/>
    <w:basedOn w:val="Standard"/>
    <w:rsid w:val="00D4587F"/>
    <w:pPr>
      <w:suppressLineNumbers/>
    </w:pPr>
    <w:rPr>
      <w:smallCaps/>
      <w:sz w:val="21"/>
    </w:rPr>
  </w:style>
  <w:style w:type="paragraph" w:customStyle="1" w:styleId="TableParagraph">
    <w:name w:val="Table Paragraph"/>
    <w:basedOn w:val="Normale"/>
    <w:uiPriority w:val="1"/>
    <w:qFormat/>
    <w:rsid w:val="00F5441C"/>
    <w:pPr>
      <w:widowControl w:val="0"/>
      <w:autoSpaceDE w:val="0"/>
      <w:autoSpaceDN w:val="0"/>
      <w:spacing w:before="2" w:after="0" w:line="240" w:lineRule="auto"/>
    </w:pPr>
    <w:rPr>
      <w:rFonts w:ascii="Arial" w:eastAsia="Arial" w:hAnsi="Arial" w:cs="Arial"/>
      <w:lang w:val="en-US"/>
    </w:rPr>
  </w:style>
  <w:style w:type="table" w:customStyle="1" w:styleId="TableNormal">
    <w:name w:val="Table Normal"/>
    <w:uiPriority w:val="2"/>
    <w:semiHidden/>
    <w:unhideWhenUsed/>
    <w:qFormat/>
    <w:rsid w:val="00F5441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PuntoElenco">
    <w:name w:val="Punto Elenco"/>
    <w:basedOn w:val="Paragrafoelenco"/>
    <w:link w:val="PuntoElencoCarattere"/>
    <w:rsid w:val="005904A0"/>
    <w:pPr>
      <w:widowControl w:val="0"/>
      <w:numPr>
        <w:numId w:val="6"/>
      </w:numPr>
      <w:spacing w:before="120" w:after="0" w:line="312" w:lineRule="auto"/>
      <w:jc w:val="both"/>
    </w:pPr>
    <w:rPr>
      <w:rFonts w:ascii="Candara" w:eastAsia="Calibri" w:hAnsi="Candara" w:cs="Times New Roman"/>
    </w:rPr>
  </w:style>
  <w:style w:type="character" w:customStyle="1" w:styleId="PuntoElencoCarattere">
    <w:name w:val="Punto Elenco Carattere"/>
    <w:basedOn w:val="Carpredefinitoparagrafo"/>
    <w:link w:val="PuntoElenco"/>
    <w:rsid w:val="005904A0"/>
    <w:rPr>
      <w:rFonts w:ascii="Candara" w:eastAsia="Calibri" w:hAnsi="Candara" w:cs="Times New Roman"/>
    </w:rPr>
  </w:style>
  <w:style w:type="paragraph" w:styleId="Didascalia">
    <w:name w:val="caption"/>
    <w:basedOn w:val="Normale"/>
    <w:next w:val="Normale"/>
    <w:uiPriority w:val="35"/>
    <w:unhideWhenUsed/>
    <w:qFormat/>
    <w:rsid w:val="00B021CA"/>
    <w:pPr>
      <w:spacing w:after="200" w:line="240" w:lineRule="auto"/>
    </w:pPr>
    <w:rPr>
      <w:i/>
      <w:iCs/>
      <w:color w:val="44546A" w:themeColor="text2"/>
      <w:sz w:val="18"/>
      <w:szCs w:val="18"/>
    </w:rPr>
  </w:style>
  <w:style w:type="character" w:customStyle="1" w:styleId="st">
    <w:name w:val="st"/>
    <w:basedOn w:val="Carpredefinitoparagrafo"/>
    <w:rsid w:val="00AA141C"/>
  </w:style>
  <w:style w:type="character" w:styleId="Enfasigrassetto">
    <w:name w:val="Strong"/>
    <w:basedOn w:val="Carpredefinitoparagrafo"/>
    <w:uiPriority w:val="22"/>
    <w:qFormat/>
    <w:rsid w:val="008A6CD8"/>
    <w:rPr>
      <w:b/>
      <w:bCs/>
    </w:rPr>
  </w:style>
  <w:style w:type="paragraph" w:styleId="Revisione">
    <w:name w:val="Revision"/>
    <w:hidden/>
    <w:uiPriority w:val="99"/>
    <w:semiHidden/>
    <w:rsid w:val="005A340A"/>
    <w:pPr>
      <w:spacing w:after="0" w:line="240" w:lineRule="auto"/>
    </w:pPr>
  </w:style>
  <w:style w:type="character" w:customStyle="1" w:styleId="caption-text">
    <w:name w:val="caption-text"/>
    <w:basedOn w:val="Carpredefinitoparagrafo"/>
    <w:rsid w:val="00A15751"/>
  </w:style>
  <w:style w:type="character" w:styleId="Collegamentovisitato">
    <w:name w:val="FollowedHyperlink"/>
    <w:basedOn w:val="Carpredefinitoparagrafo"/>
    <w:uiPriority w:val="99"/>
    <w:semiHidden/>
    <w:unhideWhenUsed/>
    <w:rsid w:val="00FD0755"/>
    <w:rPr>
      <w:color w:val="954F72" w:themeColor="followedHyperlink"/>
      <w:u w:val="single"/>
    </w:rPr>
  </w:style>
  <w:style w:type="paragraph" w:customStyle="1" w:styleId="xmsolistparagraph">
    <w:name w:val="x_msolistparagraph"/>
    <w:basedOn w:val="Normale"/>
    <w:rsid w:val="00233AF8"/>
    <w:pPr>
      <w:spacing w:after="0" w:line="240" w:lineRule="auto"/>
      <w:ind w:left="720"/>
    </w:pPr>
    <w:rPr>
      <w:rFonts w:ascii="Calibri" w:hAnsi="Calibri" w:cs="Calibri"/>
      <w:lang w:eastAsia="it-IT"/>
    </w:rPr>
  </w:style>
  <w:style w:type="table" w:customStyle="1" w:styleId="GridTable1Light">
    <w:name w:val="Grid Table 1 Light"/>
    <w:basedOn w:val="Tabellanormale"/>
    <w:uiPriority w:val="46"/>
    <w:rsid w:val="00F0154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5Dark">
    <w:name w:val="Grid Table 5 Dark"/>
    <w:basedOn w:val="Tabellanormale"/>
    <w:uiPriority w:val="50"/>
    <w:rsid w:val="00C602E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3">
    <w:name w:val="Grid Table 5 Dark Accent 3"/>
    <w:basedOn w:val="Tabellanormale"/>
    <w:uiPriority w:val="50"/>
    <w:rsid w:val="00C602E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PlainTable5">
    <w:name w:val="Plain Table 5"/>
    <w:basedOn w:val="Tabellanormale"/>
    <w:uiPriority w:val="45"/>
    <w:rsid w:val="00C602E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3">
    <w:name w:val="Grid Table 3"/>
    <w:basedOn w:val="Tabellanormale"/>
    <w:uiPriority w:val="48"/>
    <w:rsid w:val="00C602E1"/>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lastandard-011">
    <w:name w:val="Tabella standard-011"/>
    <w:basedOn w:val="Tabellaelenco4-colore11"/>
    <w:uiPriority w:val="99"/>
    <w:rsid w:val="00397097"/>
    <w:rPr>
      <w:rFonts w:ascii="Calibri" w:hAnsi="Calibri"/>
    </w:r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rFonts w:ascii="Calibri" w:hAnsi="Calibri"/>
        <w:b/>
        <w:bCs/>
        <w:color w:val="FFFFFF" w:themeColor="background1"/>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
    <w:name w:val="Grid Table 6 Colorful"/>
    <w:basedOn w:val="Tabellanormale"/>
    <w:uiPriority w:val="51"/>
    <w:rsid w:val="00CF423F"/>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61F88"/>
  </w:style>
  <w:style w:type="paragraph" w:styleId="Titolo1">
    <w:name w:val="heading 1"/>
    <w:aliases w:val="SPC Titolo 1,ASAPHeading 1,Heading 1 Char,1 ghost Char,g Char,Ghost Char,ghost Char,h1 Char,R1,H11,Section Heading,II+,I,H12,H13,H14,H15,H16,H17,H18,H111,H121,H131,H141,H151,H161,H171,H19,H112,H122,H132,H142,H152,H162,H172,H181,H1111,H1211,H1"/>
    <w:basedOn w:val="Normale"/>
    <w:next w:val="Normale"/>
    <w:link w:val="Titolo1Carattere"/>
    <w:autoRedefine/>
    <w:uiPriority w:val="9"/>
    <w:qFormat/>
    <w:rsid w:val="00A04A39"/>
    <w:pPr>
      <w:keepNext/>
      <w:keepLines/>
      <w:pageBreakBefore/>
      <w:numPr>
        <w:numId w:val="3"/>
      </w:numPr>
      <w:spacing w:before="840" w:after="600" w:line="240" w:lineRule="auto"/>
      <w:outlineLvl w:val="0"/>
    </w:pPr>
    <w:rPr>
      <w:rFonts w:asciiTheme="majorHAnsi" w:eastAsia="Times New Roman" w:hAnsiTheme="majorHAnsi" w:cstheme="majorBidi"/>
      <w:caps/>
      <w:color w:val="2E74B5" w:themeColor="accent1" w:themeShade="BF"/>
      <w:sz w:val="40"/>
      <w:szCs w:val="32"/>
    </w:rPr>
  </w:style>
  <w:style w:type="paragraph" w:styleId="Titolo2">
    <w:name w:val="heading 2"/>
    <w:aliases w:val="Titolo 2 buono,Heading 2 Char,Carattere1 Char,2 headline Char,h Char,headline Char,h2 Char,h2,CAPITOLO,Attribute Heading 2,H2,(1.1,1.2,1.3 etc),Prophead 2,A,A.B.C.,R2,H21,Level 2 Head,21,E2,l2,list 2,list 2,heading 2TOC,Head 2,t2 Carattere,t2"/>
    <w:basedOn w:val="Normale"/>
    <w:next w:val="Normale"/>
    <w:link w:val="Titolo2Carattere"/>
    <w:autoRedefine/>
    <w:uiPriority w:val="9"/>
    <w:unhideWhenUsed/>
    <w:qFormat/>
    <w:rsid w:val="00A04A39"/>
    <w:pPr>
      <w:keepNext/>
      <w:keepLines/>
      <w:numPr>
        <w:ilvl w:val="1"/>
        <w:numId w:val="3"/>
      </w:numPr>
      <w:spacing w:before="240" w:after="120"/>
      <w:outlineLvl w:val="1"/>
    </w:pPr>
    <w:rPr>
      <w:rFonts w:asciiTheme="majorHAnsi" w:eastAsiaTheme="majorEastAsia" w:hAnsiTheme="majorHAnsi" w:cstheme="majorBidi"/>
      <w:color w:val="2E74B5" w:themeColor="accent1" w:themeShade="BF"/>
      <w:sz w:val="26"/>
      <w:szCs w:val="26"/>
    </w:rPr>
  </w:style>
  <w:style w:type="paragraph" w:styleId="Titolo3">
    <w:name w:val="heading 3"/>
    <w:aliases w:val="Carattere,3 bullet,b,2,SECOND,Second,bullet,h3,Bulle,BLANK2,Livello 3,H3,Org Heading 1,h1,§,§§,ASAPHeading 3,Org Heanormal,1.2.3.,titolo 3,3,summit,y,l3,Level 3 Head,Titolo 3.gf,3m,sotto§,Heading 3 - Logicasiel,3 Heading,3rdOrd (1.),Prophead 3"/>
    <w:basedOn w:val="Normale"/>
    <w:next w:val="Normale"/>
    <w:link w:val="Titolo3Carattere"/>
    <w:autoRedefine/>
    <w:uiPriority w:val="9"/>
    <w:unhideWhenUsed/>
    <w:qFormat/>
    <w:rsid w:val="00094F0E"/>
    <w:pPr>
      <w:keepNext/>
      <w:keepLines/>
      <w:numPr>
        <w:ilvl w:val="2"/>
        <w:numId w:val="3"/>
      </w:numPr>
      <w:spacing w:before="120" w:after="120"/>
      <w:outlineLvl w:val="2"/>
    </w:pPr>
    <w:rPr>
      <w:rFonts w:asciiTheme="majorHAnsi" w:eastAsiaTheme="majorEastAsia" w:hAnsiTheme="majorHAnsi" w:cstheme="majorBidi"/>
      <w:color w:val="4472C4" w:themeColor="accent5"/>
      <w:sz w:val="26"/>
      <w:szCs w:val="24"/>
    </w:rPr>
  </w:style>
  <w:style w:type="paragraph" w:styleId="Titolo4">
    <w:name w:val="heading 4"/>
    <w:basedOn w:val="Normale"/>
    <w:next w:val="Normale"/>
    <w:link w:val="Titolo4Carattere"/>
    <w:autoRedefine/>
    <w:uiPriority w:val="9"/>
    <w:unhideWhenUsed/>
    <w:qFormat/>
    <w:rsid w:val="00094F0E"/>
    <w:pPr>
      <w:keepNext/>
      <w:keepLines/>
      <w:spacing w:before="120" w:after="60" w:line="240" w:lineRule="auto"/>
      <w:outlineLvl w:val="3"/>
    </w:pPr>
    <w:rPr>
      <w:rFonts w:asciiTheme="majorHAnsi" w:eastAsiaTheme="majorEastAsia" w:hAnsiTheme="majorHAnsi" w:cstheme="majorBidi"/>
      <w:iCs/>
      <w:color w:val="2E74B5" w:themeColor="accent1" w:themeShade="BF"/>
      <w:sz w:val="26"/>
    </w:rPr>
  </w:style>
  <w:style w:type="paragraph" w:styleId="Titolo5">
    <w:name w:val="heading 5"/>
    <w:aliases w:val="h5,ITT t5,PA Pico Section,H5,Appendix A to X,Heading 5   Appendix A to X,Tit5,tit5,Ref Heading 2,rh2,Second Subheading,Ref Heading 21,rh21,H51,h51,Second Subheading1,Ref Heading 22,rh22,H52,Ref Heading 23,rh23,H53,h52,Second Subheading2,rh24,sb"/>
    <w:basedOn w:val="Normale"/>
    <w:next w:val="Normale"/>
    <w:link w:val="Titolo5Carattere"/>
    <w:uiPriority w:val="9"/>
    <w:unhideWhenUsed/>
    <w:qFormat/>
    <w:rsid w:val="00094F0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aliases w:val="h6,ITT t6,PA Appendix,ASAPHeading 6,Tit6,Tit61,H6,sub-dash,sd,5,L6,Ref Heading 3,rh3,Third Subheading,Ref Heading 31,rh31,Ref Heading 32,rh32,h61,Third Subheading1,Ref Heading 33,rh33,Ref Heading 34,rh34,h62,Third Subheading2,Ref Heading 35,T,s"/>
    <w:basedOn w:val="Normale"/>
    <w:next w:val="Normale"/>
    <w:link w:val="Titolo6Carattere"/>
    <w:uiPriority w:val="9"/>
    <w:unhideWhenUsed/>
    <w:qFormat/>
    <w:rsid w:val="00094F0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aliases w:val="ITT t7,PA Appendix Major,ASAPHeading 7,L7,sottopar11111,L71,ASAPHeading 71,sottopar111111,App Heading11,L72,ASAPHeading 72,sottopar111112,App Heading12,L73,ASAPHeading 73,L74,ASAPHeading 74,sottopar111113,App Heading13,sottopar111114,L75,L76,h7"/>
    <w:basedOn w:val="Normale"/>
    <w:next w:val="Normale"/>
    <w:link w:val="Titolo7Carattere"/>
    <w:uiPriority w:val="9"/>
    <w:unhideWhenUsed/>
    <w:qFormat/>
    <w:rsid w:val="00094F0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aliases w:val="ASAPHeading 8,ASAPHeading 81,ASAPHeading 82,ASAPHeading 83,ASAPHeading 84,ASAPHeading 85,ASAPHeading 86,ASAPHeading 87,action,Enzo,Legal Level 1.1.1.,8,FigureTitle,Condition,requirement,req2,req,Center Bold,Legal Level 1.1.1.1,poi,ITT t8,h8,r"/>
    <w:basedOn w:val="Normale"/>
    <w:next w:val="Normale"/>
    <w:link w:val="Titolo8Carattere"/>
    <w:uiPriority w:val="9"/>
    <w:unhideWhenUsed/>
    <w:qFormat/>
    <w:rsid w:val="00094F0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aliases w:val="ASAPHeading 9,App Heading,App Heading1,Appendix,App Heading2,App Heading3,App Heading4,App Heading5,App Heading6,Appendix1,App Heading7,ASAPHeading 91,App Heading21,App Heading31,App Heading41,App Heading51,App Heading61,Appendix2,ITT t9,h9,f,9"/>
    <w:basedOn w:val="Normale"/>
    <w:next w:val="Normale"/>
    <w:link w:val="Titolo9Carattere"/>
    <w:uiPriority w:val="9"/>
    <w:unhideWhenUsed/>
    <w:qFormat/>
    <w:rsid w:val="00094F0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94F0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94F0E"/>
  </w:style>
  <w:style w:type="paragraph" w:styleId="Pidipagina">
    <w:name w:val="footer"/>
    <w:basedOn w:val="Normale"/>
    <w:link w:val="PidipaginaCarattere"/>
    <w:uiPriority w:val="99"/>
    <w:unhideWhenUsed/>
    <w:rsid w:val="00094F0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94F0E"/>
  </w:style>
  <w:style w:type="table" w:customStyle="1" w:styleId="TableGrid">
    <w:name w:val="TableGrid"/>
    <w:rsid w:val="00094F0E"/>
    <w:pPr>
      <w:spacing w:after="0" w:line="240" w:lineRule="auto"/>
    </w:pPr>
    <w:rPr>
      <w:rFonts w:eastAsiaTheme="minorEastAsia"/>
      <w:lang w:eastAsia="it-IT"/>
    </w:rPr>
    <w:tblPr>
      <w:tblCellMar>
        <w:top w:w="0" w:type="dxa"/>
        <w:left w:w="0" w:type="dxa"/>
        <w:bottom w:w="0" w:type="dxa"/>
        <w:right w:w="0" w:type="dxa"/>
      </w:tblCellMar>
    </w:tblPr>
  </w:style>
  <w:style w:type="paragraph" w:styleId="Testonotaapidipagina">
    <w:name w:val="footnote text"/>
    <w:basedOn w:val="Normale"/>
    <w:link w:val="TestonotaapidipaginaCarattere"/>
    <w:autoRedefine/>
    <w:semiHidden/>
    <w:rsid w:val="00094F0E"/>
    <w:pPr>
      <w:overflowPunct w:val="0"/>
      <w:autoSpaceDE w:val="0"/>
      <w:autoSpaceDN w:val="0"/>
      <w:adjustRightInd w:val="0"/>
      <w:spacing w:after="0" w:line="240" w:lineRule="auto"/>
      <w:jc w:val="both"/>
      <w:textAlignment w:val="baseline"/>
    </w:pPr>
    <w:rPr>
      <w:rFonts w:ascii="Arial" w:eastAsia="Times New Roman" w:hAnsi="Arial" w:cs="Times New Roman"/>
      <w:sz w:val="20"/>
      <w:szCs w:val="20"/>
    </w:rPr>
  </w:style>
  <w:style w:type="character" w:customStyle="1" w:styleId="TestonotaapidipaginaCarattere">
    <w:name w:val="Testo nota a piè di pagina Carattere"/>
    <w:basedOn w:val="Carpredefinitoparagrafo"/>
    <w:link w:val="Testonotaapidipagina"/>
    <w:semiHidden/>
    <w:rsid w:val="00094F0E"/>
    <w:rPr>
      <w:rFonts w:ascii="Arial" w:eastAsia="Times New Roman" w:hAnsi="Arial" w:cs="Times New Roman"/>
      <w:sz w:val="20"/>
      <w:szCs w:val="20"/>
    </w:rPr>
  </w:style>
  <w:style w:type="paragraph" w:customStyle="1" w:styleId="Titoloprocedura">
    <w:name w:val="Titolo procedura"/>
    <w:basedOn w:val="Normale"/>
    <w:rsid w:val="00094F0E"/>
    <w:pPr>
      <w:overflowPunct w:val="0"/>
      <w:autoSpaceDE w:val="0"/>
      <w:autoSpaceDN w:val="0"/>
      <w:adjustRightInd w:val="0"/>
      <w:spacing w:after="240" w:line="360" w:lineRule="auto"/>
      <w:jc w:val="center"/>
      <w:textAlignment w:val="baseline"/>
    </w:pPr>
    <w:rPr>
      <w:rFonts w:ascii="Arial Narrow" w:eastAsia="Times New Roman" w:hAnsi="Arial Narrow" w:cs="Times New Roman"/>
      <w:b/>
      <w:caps/>
      <w:color w:val="333399"/>
      <w:sz w:val="40"/>
      <w:szCs w:val="20"/>
    </w:rPr>
  </w:style>
  <w:style w:type="paragraph" w:styleId="Sommario1">
    <w:name w:val="toc 1"/>
    <w:basedOn w:val="Normale"/>
    <w:next w:val="Normale"/>
    <w:autoRedefine/>
    <w:uiPriority w:val="39"/>
    <w:rsid w:val="00094F0E"/>
    <w:pPr>
      <w:tabs>
        <w:tab w:val="left" w:pos="709"/>
        <w:tab w:val="right" w:leader="dot" w:pos="9854"/>
      </w:tabs>
      <w:overflowPunct w:val="0"/>
      <w:autoSpaceDE w:val="0"/>
      <w:autoSpaceDN w:val="0"/>
      <w:adjustRightInd w:val="0"/>
      <w:spacing w:before="240" w:after="120" w:line="240" w:lineRule="auto"/>
      <w:textAlignment w:val="baseline"/>
    </w:pPr>
    <w:rPr>
      <w:rFonts w:eastAsiaTheme="minorEastAsia"/>
      <w:b/>
      <w:bCs/>
      <w:caps/>
      <w:noProof/>
      <w:lang w:eastAsia="it-IT"/>
    </w:rPr>
  </w:style>
  <w:style w:type="paragraph" w:styleId="Sommario2">
    <w:name w:val="toc 2"/>
    <w:basedOn w:val="Normale"/>
    <w:next w:val="Normale"/>
    <w:uiPriority w:val="39"/>
    <w:qFormat/>
    <w:rsid w:val="00094F0E"/>
    <w:pPr>
      <w:tabs>
        <w:tab w:val="left" w:pos="1418"/>
        <w:tab w:val="right" w:leader="dot" w:pos="9854"/>
      </w:tabs>
      <w:overflowPunct w:val="0"/>
      <w:autoSpaceDE w:val="0"/>
      <w:autoSpaceDN w:val="0"/>
      <w:adjustRightInd w:val="0"/>
      <w:spacing w:after="0" w:line="240" w:lineRule="auto"/>
      <w:ind w:left="709"/>
      <w:textAlignment w:val="baseline"/>
    </w:pPr>
    <w:rPr>
      <w:rFonts w:eastAsiaTheme="minorEastAsia"/>
      <w:noProof/>
      <w:lang w:eastAsia="it-IT"/>
    </w:rPr>
  </w:style>
  <w:style w:type="paragraph" w:styleId="Sommario4">
    <w:name w:val="toc 4"/>
    <w:basedOn w:val="Normale"/>
    <w:next w:val="Normale"/>
    <w:autoRedefine/>
    <w:uiPriority w:val="39"/>
    <w:rsid w:val="00094F0E"/>
    <w:pPr>
      <w:overflowPunct w:val="0"/>
      <w:autoSpaceDE w:val="0"/>
      <w:autoSpaceDN w:val="0"/>
      <w:adjustRightInd w:val="0"/>
      <w:spacing w:after="0" w:line="240" w:lineRule="auto"/>
      <w:ind w:left="720"/>
      <w:textAlignment w:val="baseline"/>
    </w:pPr>
    <w:rPr>
      <w:rFonts w:eastAsia="Times New Roman" w:cs="Times New Roman"/>
      <w:sz w:val="20"/>
      <w:szCs w:val="18"/>
    </w:rPr>
  </w:style>
  <w:style w:type="character" w:styleId="Collegamentoipertestuale">
    <w:name w:val="Hyperlink"/>
    <w:basedOn w:val="Carpredefinitoparagrafo"/>
    <w:uiPriority w:val="99"/>
    <w:rsid w:val="00094F0E"/>
    <w:rPr>
      <w:rFonts w:ascii="Calibri" w:hAnsi="Calibri"/>
      <w:color w:val="0000FF"/>
      <w:sz w:val="24"/>
      <w:szCs w:val="22"/>
      <w:u w:val="single"/>
      <w:lang w:val="en-US" w:eastAsia="en-US" w:bidi="ar-SA"/>
    </w:rPr>
  </w:style>
  <w:style w:type="paragraph" w:styleId="Paragrafoelenco">
    <w:name w:val="List Paragraph"/>
    <w:aliases w:val="Elenco num ARGEA,List Paragraph1,Table of contents numbered,Normal bullet 2,Bullet list,Numbered List,Bullet 1,1st level - Bullet List Paragraph,Lettre d'introduction,List Paragraph à moi,Paragraph,Bullet EY,Medium Grid 1 - Accent 21,Ha"/>
    <w:basedOn w:val="Normale"/>
    <w:link w:val="ParagrafoelencoCarattere"/>
    <w:uiPriority w:val="34"/>
    <w:qFormat/>
    <w:rsid w:val="00094F0E"/>
    <w:pPr>
      <w:ind w:left="720"/>
      <w:contextualSpacing/>
    </w:pPr>
  </w:style>
  <w:style w:type="character" w:customStyle="1" w:styleId="Titolo1Carattere">
    <w:name w:val="Titolo 1 Carattere"/>
    <w:aliases w:val="SPC Titolo 1 Carattere,ASAPHeading 1 Carattere,Heading 1 Char Carattere,1 ghost Char Carattere,g Char Carattere,Ghost Char Carattere,ghost Char Carattere,h1 Char Carattere,R1 Carattere,H11 Carattere,Section Heading Carattere"/>
    <w:basedOn w:val="Carpredefinitoparagrafo"/>
    <w:link w:val="Titolo1"/>
    <w:uiPriority w:val="9"/>
    <w:rsid w:val="00A04A39"/>
    <w:rPr>
      <w:rFonts w:asciiTheme="majorHAnsi" w:eastAsia="Times New Roman" w:hAnsiTheme="majorHAnsi" w:cstheme="majorBidi"/>
      <w:caps/>
      <w:color w:val="2E74B5" w:themeColor="accent1" w:themeShade="BF"/>
      <w:sz w:val="40"/>
      <w:szCs w:val="32"/>
    </w:rPr>
  </w:style>
  <w:style w:type="character" w:customStyle="1" w:styleId="Titolo2Carattere">
    <w:name w:val="Titolo 2 Carattere"/>
    <w:aliases w:val="Titolo 2 buono Carattere,Heading 2 Char Carattere,Carattere1 Char Carattere,2 headline Char Carattere,h Char Carattere,headline Char Carattere,h2 Char Carattere,h2 Carattere,CAPITOLO Carattere,Attribute Heading 2 Carattere,A Carattere"/>
    <w:basedOn w:val="Carpredefinitoparagrafo"/>
    <w:link w:val="Titolo2"/>
    <w:uiPriority w:val="9"/>
    <w:rsid w:val="00A04A39"/>
    <w:rPr>
      <w:rFonts w:asciiTheme="majorHAnsi" w:eastAsiaTheme="majorEastAsia" w:hAnsiTheme="majorHAnsi" w:cstheme="majorBidi"/>
      <w:color w:val="2E74B5" w:themeColor="accent1" w:themeShade="BF"/>
      <w:sz w:val="26"/>
      <w:szCs w:val="26"/>
    </w:rPr>
  </w:style>
  <w:style w:type="character" w:customStyle="1" w:styleId="Titolo4Carattere">
    <w:name w:val="Titolo 4 Carattere"/>
    <w:basedOn w:val="Carpredefinitoparagrafo"/>
    <w:link w:val="Titolo4"/>
    <w:uiPriority w:val="9"/>
    <w:rsid w:val="00094F0E"/>
    <w:rPr>
      <w:rFonts w:asciiTheme="majorHAnsi" w:eastAsiaTheme="majorEastAsia" w:hAnsiTheme="majorHAnsi" w:cstheme="majorBidi"/>
      <w:iCs/>
      <w:color w:val="2E74B5" w:themeColor="accent1" w:themeShade="BF"/>
      <w:sz w:val="26"/>
    </w:rPr>
  </w:style>
  <w:style w:type="paragraph" w:customStyle="1" w:styleId="testo2">
    <w:name w:val="testo2"/>
    <w:basedOn w:val="Normale"/>
    <w:rsid w:val="00094F0E"/>
    <w:pPr>
      <w:overflowPunct w:val="0"/>
      <w:autoSpaceDE w:val="0"/>
      <w:autoSpaceDN w:val="0"/>
      <w:adjustRightInd w:val="0"/>
      <w:spacing w:after="0" w:line="240" w:lineRule="auto"/>
      <w:ind w:left="851"/>
      <w:jc w:val="both"/>
      <w:textAlignment w:val="baseline"/>
    </w:pPr>
    <w:rPr>
      <w:rFonts w:ascii="Arial" w:eastAsia="Times New Roman" w:hAnsi="Arial" w:cs="Times New Roman"/>
      <w:sz w:val="24"/>
      <w:szCs w:val="20"/>
    </w:rPr>
  </w:style>
  <w:style w:type="paragraph" w:customStyle="1" w:styleId="Stile3">
    <w:name w:val="Stile3"/>
    <w:basedOn w:val="Normale"/>
    <w:uiPriority w:val="99"/>
    <w:rsid w:val="00094F0E"/>
    <w:pPr>
      <w:keepNext/>
      <w:numPr>
        <w:ilvl w:val="2"/>
        <w:numId w:val="1"/>
      </w:numPr>
      <w:overflowPunct w:val="0"/>
      <w:autoSpaceDE w:val="0"/>
      <w:autoSpaceDN w:val="0"/>
      <w:adjustRightInd w:val="0"/>
      <w:spacing w:before="360" w:after="360" w:line="240" w:lineRule="auto"/>
      <w:jc w:val="both"/>
      <w:textAlignment w:val="baseline"/>
      <w:outlineLvl w:val="2"/>
    </w:pPr>
    <w:rPr>
      <w:rFonts w:ascii="Verdana" w:eastAsia="Times New Roman" w:hAnsi="Verdana" w:cs="Times New Roman"/>
      <w:b/>
      <w:i/>
      <w:sz w:val="20"/>
      <w:szCs w:val="20"/>
    </w:rPr>
  </w:style>
  <w:style w:type="paragraph" w:styleId="Titolo">
    <w:name w:val="Title"/>
    <w:basedOn w:val="Normale"/>
    <w:next w:val="Normale"/>
    <w:link w:val="TitoloCarattere"/>
    <w:autoRedefine/>
    <w:uiPriority w:val="10"/>
    <w:qFormat/>
    <w:rsid w:val="00C540D8"/>
    <w:pPr>
      <w:spacing w:before="200" w:after="360" w:line="240" w:lineRule="auto"/>
      <w:contextualSpacing/>
    </w:pPr>
    <w:rPr>
      <w:rFonts w:asciiTheme="majorHAnsi" w:eastAsiaTheme="majorEastAsia" w:hAnsiTheme="majorHAnsi" w:cstheme="majorBidi"/>
      <w:color w:val="2E74B5"/>
      <w:spacing w:val="-10"/>
      <w:kern w:val="28"/>
      <w:sz w:val="32"/>
      <w:szCs w:val="56"/>
    </w:rPr>
  </w:style>
  <w:style w:type="character" w:customStyle="1" w:styleId="TitoloCarattere">
    <w:name w:val="Titolo Carattere"/>
    <w:basedOn w:val="Carpredefinitoparagrafo"/>
    <w:link w:val="Titolo"/>
    <w:uiPriority w:val="10"/>
    <w:rsid w:val="00C540D8"/>
    <w:rPr>
      <w:rFonts w:asciiTheme="majorHAnsi" w:eastAsiaTheme="majorEastAsia" w:hAnsiTheme="majorHAnsi" w:cstheme="majorBidi"/>
      <w:color w:val="2E74B5"/>
      <w:spacing w:val="-10"/>
      <w:kern w:val="28"/>
      <w:sz w:val="32"/>
      <w:szCs w:val="56"/>
    </w:rPr>
  </w:style>
  <w:style w:type="character" w:customStyle="1" w:styleId="Titolo3Carattere">
    <w:name w:val="Titolo 3 Carattere"/>
    <w:aliases w:val="Carattere Carattere,3 bullet Carattere,b Carattere,2 Carattere,SECOND Carattere,Second Carattere,bullet Carattere,h3 Carattere,Bulle Carattere,BLANK2 Carattere,Livello 3 Carattere,H3 Carattere,Org Heading 1 Carattere,h1 Carattere"/>
    <w:basedOn w:val="Carpredefinitoparagrafo"/>
    <w:link w:val="Titolo3"/>
    <w:uiPriority w:val="9"/>
    <w:rsid w:val="00094F0E"/>
    <w:rPr>
      <w:rFonts w:asciiTheme="majorHAnsi" w:eastAsiaTheme="majorEastAsia" w:hAnsiTheme="majorHAnsi" w:cstheme="majorBidi"/>
      <w:color w:val="4472C4" w:themeColor="accent5"/>
      <w:sz w:val="26"/>
      <w:szCs w:val="24"/>
    </w:rPr>
  </w:style>
  <w:style w:type="paragraph" w:styleId="Sottotitolo">
    <w:name w:val="Subtitle"/>
    <w:basedOn w:val="Normale"/>
    <w:next w:val="Normale"/>
    <w:link w:val="SottotitoloCarattere"/>
    <w:autoRedefine/>
    <w:uiPriority w:val="11"/>
    <w:qFormat/>
    <w:rsid w:val="0075432C"/>
    <w:pPr>
      <w:spacing w:before="360" w:after="200" w:line="240" w:lineRule="auto"/>
      <w:jc w:val="center"/>
    </w:pPr>
    <w:rPr>
      <w:rFonts w:eastAsiaTheme="minorEastAsia"/>
      <w:noProof/>
      <w:color w:val="2E74B5"/>
      <w:spacing w:val="10"/>
      <w:sz w:val="28"/>
      <w:szCs w:val="21"/>
    </w:rPr>
  </w:style>
  <w:style w:type="character" w:customStyle="1" w:styleId="SottotitoloCarattere">
    <w:name w:val="Sottotitolo Carattere"/>
    <w:basedOn w:val="Carpredefinitoparagrafo"/>
    <w:link w:val="Sottotitolo"/>
    <w:uiPriority w:val="11"/>
    <w:rsid w:val="0075432C"/>
    <w:rPr>
      <w:rFonts w:eastAsiaTheme="minorEastAsia"/>
      <w:noProof/>
      <w:color w:val="2E74B5"/>
      <w:spacing w:val="10"/>
      <w:sz w:val="28"/>
      <w:szCs w:val="21"/>
    </w:rPr>
  </w:style>
  <w:style w:type="paragraph" w:styleId="Citazione">
    <w:name w:val="Quote"/>
    <w:basedOn w:val="Normale"/>
    <w:next w:val="Normale"/>
    <w:link w:val="CitazioneCarattere"/>
    <w:uiPriority w:val="29"/>
    <w:qFormat/>
    <w:rsid w:val="00094F0E"/>
    <w:pPr>
      <w:spacing w:before="100" w:after="200" w:line="276" w:lineRule="auto"/>
    </w:pPr>
    <w:rPr>
      <w:rFonts w:eastAsiaTheme="minorEastAsia"/>
      <w:i/>
      <w:iCs/>
      <w:sz w:val="24"/>
      <w:szCs w:val="24"/>
    </w:rPr>
  </w:style>
  <w:style w:type="character" w:customStyle="1" w:styleId="CitazioneCarattere">
    <w:name w:val="Citazione Carattere"/>
    <w:basedOn w:val="Carpredefinitoparagrafo"/>
    <w:link w:val="Citazione"/>
    <w:uiPriority w:val="29"/>
    <w:rsid w:val="00094F0E"/>
    <w:rPr>
      <w:rFonts w:eastAsiaTheme="minorEastAsia"/>
      <w:i/>
      <w:iCs/>
      <w:sz w:val="24"/>
      <w:szCs w:val="24"/>
    </w:rPr>
  </w:style>
  <w:style w:type="character" w:styleId="Enfasiintensa">
    <w:name w:val="Intense Emphasis"/>
    <w:uiPriority w:val="21"/>
    <w:qFormat/>
    <w:rsid w:val="00094F0E"/>
    <w:rPr>
      <w:b/>
      <w:bCs/>
      <w:caps/>
      <w:color w:val="1F4D78" w:themeColor="accent1" w:themeShade="7F"/>
      <w:spacing w:val="10"/>
    </w:rPr>
  </w:style>
  <w:style w:type="table" w:customStyle="1" w:styleId="Tabellagriglia5scura-colore11">
    <w:name w:val="Tabella griglia 5 scura - colore 11"/>
    <w:basedOn w:val="Tabellanormale"/>
    <w:uiPriority w:val="50"/>
    <w:rsid w:val="00094F0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spaziosopra">
    <w:name w:val="spazio sopra"/>
    <w:basedOn w:val="Normale"/>
    <w:link w:val="spaziosopraCarattere"/>
    <w:autoRedefine/>
    <w:uiPriority w:val="99"/>
    <w:qFormat/>
    <w:rsid w:val="00094F0E"/>
    <w:pPr>
      <w:spacing w:before="1080" w:after="0"/>
    </w:pPr>
    <w:rPr>
      <w:rFonts w:ascii="Arial" w:hAnsi="Arial" w:cs="Arial"/>
    </w:rPr>
  </w:style>
  <w:style w:type="paragraph" w:styleId="Nessunaspaziatura">
    <w:name w:val="No Spacing"/>
    <w:link w:val="NessunaspaziaturaCarattere"/>
    <w:uiPriority w:val="1"/>
    <w:qFormat/>
    <w:rsid w:val="00094F0E"/>
    <w:pPr>
      <w:spacing w:after="0" w:line="240" w:lineRule="auto"/>
    </w:pPr>
  </w:style>
  <w:style w:type="character" w:customStyle="1" w:styleId="spaziosopraCarattere">
    <w:name w:val="spazio sopra Carattere"/>
    <w:basedOn w:val="Carpredefinitoparagrafo"/>
    <w:link w:val="spaziosopra"/>
    <w:uiPriority w:val="99"/>
    <w:rsid w:val="00094F0E"/>
    <w:rPr>
      <w:rFonts w:ascii="Arial" w:hAnsi="Arial" w:cs="Arial"/>
    </w:rPr>
  </w:style>
  <w:style w:type="paragraph" w:customStyle="1" w:styleId="notepiedipag">
    <w:name w:val="note piedipag"/>
    <w:basedOn w:val="Nessunaspaziatura"/>
    <w:link w:val="notepiedipagCarattere"/>
    <w:autoRedefine/>
    <w:qFormat/>
    <w:rsid w:val="00094F0E"/>
    <w:pPr>
      <w:spacing w:before="60" w:after="60"/>
    </w:pPr>
    <w:rPr>
      <w:color w:val="7F7F7F" w:themeColor="text1" w:themeTint="80"/>
      <w:sz w:val="20"/>
    </w:rPr>
  </w:style>
  <w:style w:type="table" w:styleId="Grigliatabella">
    <w:name w:val="Table Grid"/>
    <w:aliases w:val="Deloitte,Table Definitions Grid"/>
    <w:basedOn w:val="Tabellanormale"/>
    <w:rsid w:val="00094F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ssunaspaziaturaCarattere">
    <w:name w:val="Nessuna spaziatura Carattere"/>
    <w:basedOn w:val="Carpredefinitoparagrafo"/>
    <w:link w:val="Nessunaspaziatura"/>
    <w:uiPriority w:val="1"/>
    <w:rsid w:val="00094F0E"/>
  </w:style>
  <w:style w:type="character" w:customStyle="1" w:styleId="notepiedipagCarattere">
    <w:name w:val="note piedipag Carattere"/>
    <w:basedOn w:val="NessunaspaziaturaCarattere"/>
    <w:link w:val="notepiedipag"/>
    <w:rsid w:val="00094F0E"/>
    <w:rPr>
      <w:color w:val="7F7F7F" w:themeColor="text1" w:themeTint="80"/>
      <w:sz w:val="20"/>
    </w:rPr>
  </w:style>
  <w:style w:type="character" w:styleId="Titolodellibro">
    <w:name w:val="Book Title"/>
    <w:basedOn w:val="Carpredefinitoparagrafo"/>
    <w:uiPriority w:val="33"/>
    <w:qFormat/>
    <w:rsid w:val="00094F0E"/>
    <w:rPr>
      <w:b/>
      <w:bCs/>
      <w:i/>
      <w:iCs/>
      <w:spacing w:val="5"/>
    </w:rPr>
  </w:style>
  <w:style w:type="paragraph" w:customStyle="1" w:styleId="Titolodeldocumento">
    <w:name w:val="Titolo del documento"/>
    <w:basedOn w:val="Normale"/>
    <w:link w:val="TitolodeldocumentoCarattere"/>
    <w:autoRedefine/>
    <w:qFormat/>
    <w:rsid w:val="0075432C"/>
    <w:pPr>
      <w:spacing w:before="240" w:after="0" w:line="400" w:lineRule="exact"/>
      <w:ind w:left="1276" w:hanging="1276"/>
      <w:jc w:val="center"/>
    </w:pPr>
    <w:rPr>
      <w:rFonts w:eastAsia="Times New Roman" w:cs="Tahoma"/>
      <w:noProof/>
      <w:color w:val="000000"/>
      <w:sz w:val="36"/>
      <w:szCs w:val="28"/>
      <w:lang w:eastAsia="it-IT"/>
    </w:rPr>
  </w:style>
  <w:style w:type="paragraph" w:customStyle="1" w:styleId="tabella">
    <w:name w:val="tabella"/>
    <w:basedOn w:val="Normale1"/>
    <w:autoRedefine/>
    <w:rsid w:val="00D9004E"/>
    <w:pPr>
      <w:spacing w:after="0"/>
      <w:jc w:val="left"/>
    </w:pPr>
    <w:rPr>
      <w:b/>
      <w:bCs/>
      <w:noProof/>
      <w:color w:val="FFFFFF" w:themeColor="background1"/>
      <w:sz w:val="20"/>
    </w:rPr>
  </w:style>
  <w:style w:type="character" w:customStyle="1" w:styleId="TitolodeldocumentoCarattere">
    <w:name w:val="Titolo del documento Carattere"/>
    <w:basedOn w:val="Carpredefinitoparagrafo"/>
    <w:link w:val="Titolodeldocumento"/>
    <w:rsid w:val="0075432C"/>
    <w:rPr>
      <w:rFonts w:eastAsia="Times New Roman" w:cs="Tahoma"/>
      <w:noProof/>
      <w:color w:val="000000"/>
      <w:sz w:val="36"/>
      <w:szCs w:val="28"/>
      <w:lang w:eastAsia="it-IT"/>
    </w:rPr>
  </w:style>
  <w:style w:type="paragraph" w:customStyle="1" w:styleId="Normale1">
    <w:name w:val="Normale1"/>
    <w:basedOn w:val="Normale"/>
    <w:rsid w:val="00094F0E"/>
    <w:pPr>
      <w:spacing w:after="120" w:line="264" w:lineRule="auto"/>
      <w:jc w:val="both"/>
    </w:pPr>
    <w:rPr>
      <w:rFonts w:ascii="Calibri" w:eastAsia="Times New Roman" w:hAnsi="Calibri" w:cs="Times New Roman"/>
      <w:sz w:val="24"/>
      <w:szCs w:val="20"/>
      <w:lang w:eastAsia="it-IT"/>
    </w:rPr>
  </w:style>
  <w:style w:type="paragraph" w:customStyle="1" w:styleId="IntroBreak">
    <w:name w:val="IntroBreak"/>
    <w:basedOn w:val="Normale"/>
    <w:autoRedefine/>
    <w:rsid w:val="00094F0E"/>
    <w:pPr>
      <w:spacing w:after="120" w:line="264" w:lineRule="auto"/>
    </w:pPr>
    <w:rPr>
      <w:rFonts w:ascii="Tahoma" w:eastAsia="Times New Roman" w:hAnsi="Tahoma" w:cs="Tahoma"/>
      <w:b/>
      <w:bCs/>
      <w:sz w:val="20"/>
      <w:szCs w:val="24"/>
    </w:rPr>
  </w:style>
  <w:style w:type="paragraph" w:styleId="Titolosommario">
    <w:name w:val="TOC Heading"/>
    <w:basedOn w:val="Titolo1"/>
    <w:next w:val="Normale"/>
    <w:autoRedefine/>
    <w:uiPriority w:val="39"/>
    <w:unhideWhenUsed/>
    <w:qFormat/>
    <w:rsid w:val="00094F0E"/>
    <w:pPr>
      <w:numPr>
        <w:numId w:val="0"/>
      </w:numPr>
      <w:spacing w:before="360" w:after="120"/>
      <w:outlineLvl w:val="9"/>
    </w:pPr>
    <w:rPr>
      <w:lang w:eastAsia="it-IT"/>
    </w:rPr>
  </w:style>
  <w:style w:type="paragraph" w:styleId="Sommario3">
    <w:name w:val="toc 3"/>
    <w:basedOn w:val="Normale"/>
    <w:next w:val="Normale"/>
    <w:autoRedefine/>
    <w:uiPriority w:val="39"/>
    <w:unhideWhenUsed/>
    <w:rsid w:val="00094F0E"/>
    <w:pPr>
      <w:tabs>
        <w:tab w:val="left" w:pos="1418"/>
        <w:tab w:val="right" w:leader="dot" w:pos="9854"/>
      </w:tabs>
      <w:spacing w:after="0" w:line="240" w:lineRule="auto"/>
      <w:ind w:left="993" w:hanging="300"/>
    </w:pPr>
    <w:rPr>
      <w:rFonts w:eastAsiaTheme="minorEastAsia"/>
      <w:noProof/>
      <w:lang w:eastAsia="it-IT"/>
    </w:rPr>
  </w:style>
  <w:style w:type="character" w:styleId="Rimandonotaapidipagina">
    <w:name w:val="footnote reference"/>
    <w:semiHidden/>
    <w:rsid w:val="00094F0E"/>
    <w:rPr>
      <w:vertAlign w:val="superscript"/>
    </w:rPr>
  </w:style>
  <w:style w:type="paragraph" w:customStyle="1" w:styleId="TableHeadBold">
    <w:name w:val="Table Head Bold"/>
    <w:basedOn w:val="Normale"/>
    <w:rsid w:val="00094F0E"/>
    <w:pPr>
      <w:keepNext/>
      <w:keepLines/>
      <w:overflowPunct w:val="0"/>
      <w:autoSpaceDE w:val="0"/>
      <w:autoSpaceDN w:val="0"/>
      <w:adjustRightInd w:val="0"/>
      <w:spacing w:before="60" w:after="60" w:line="264" w:lineRule="auto"/>
      <w:ind w:left="60" w:right="60"/>
      <w:textAlignment w:val="baseline"/>
    </w:pPr>
    <w:rPr>
      <w:rFonts w:ascii="Helvetica" w:eastAsia="Times New Roman" w:hAnsi="Helvetica" w:cs="Times New Roman"/>
      <w:b/>
      <w:sz w:val="20"/>
      <w:szCs w:val="20"/>
      <w:lang w:val="en-US"/>
    </w:rPr>
  </w:style>
  <w:style w:type="table" w:customStyle="1" w:styleId="Tabellaelenco1chiara-colore11">
    <w:name w:val="Tabella elenco 1 chiara - colore 11"/>
    <w:basedOn w:val="Tabellanormale"/>
    <w:uiPriority w:val="46"/>
    <w:rsid w:val="00094F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griglia4-colore11">
    <w:name w:val="Tabella griglia 4 - colore 11"/>
    <w:basedOn w:val="Tabellanormale"/>
    <w:uiPriority w:val="49"/>
    <w:rsid w:val="00094F0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elenco4-colore11">
    <w:name w:val="Tabella elenco 4 - colore 11"/>
    <w:basedOn w:val="Tabellanormale"/>
    <w:uiPriority w:val="49"/>
    <w:rsid w:val="00094F0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standard-01">
    <w:name w:val="Tabella standard-01"/>
    <w:basedOn w:val="Tabellaelenco4-colore11"/>
    <w:uiPriority w:val="99"/>
    <w:rsid w:val="00094F0E"/>
    <w:rPr>
      <w:rFonts w:ascii="Calibri" w:hAnsi="Calibri"/>
    </w:r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rFonts w:ascii="Calibri" w:hAnsi="Calibri"/>
        <w:b/>
        <w:bCs/>
        <w:color w:val="FFFFFF" w:themeColor="background1"/>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testazione0">
    <w:name w:val="intestazione"/>
    <w:basedOn w:val="Normale"/>
    <w:link w:val="intestazioneCarattere0"/>
    <w:autoRedefine/>
    <w:qFormat/>
    <w:rsid w:val="00094F0E"/>
    <w:pPr>
      <w:spacing w:after="0" w:line="264" w:lineRule="auto"/>
    </w:pPr>
    <w:rPr>
      <w:rFonts w:ascii="Calibri" w:eastAsia="Times New Roman" w:hAnsi="Calibri" w:cs="Times New Roman"/>
      <w:noProof/>
      <w:sz w:val="20"/>
      <w:szCs w:val="20"/>
      <w:lang w:eastAsia="it-IT"/>
    </w:rPr>
  </w:style>
  <w:style w:type="character" w:customStyle="1" w:styleId="intestazioneCarattere0">
    <w:name w:val="intestazione Carattere"/>
    <w:link w:val="intestazione0"/>
    <w:rsid w:val="00094F0E"/>
    <w:rPr>
      <w:rFonts w:ascii="Calibri" w:eastAsia="Times New Roman" w:hAnsi="Calibri" w:cs="Times New Roman"/>
      <w:noProof/>
      <w:sz w:val="20"/>
      <w:szCs w:val="20"/>
      <w:lang w:eastAsia="it-IT"/>
    </w:rPr>
  </w:style>
  <w:style w:type="table" w:customStyle="1" w:styleId="Grigliatabella1">
    <w:name w:val="Griglia tabella1"/>
    <w:basedOn w:val="Tabellanormale"/>
    <w:next w:val="Grigliatabella"/>
    <w:rsid w:val="00616C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5Carattere">
    <w:name w:val="Titolo 5 Carattere"/>
    <w:aliases w:val="h5 Carattere,ITT t5 Carattere,PA Pico Section Carattere,H5 Carattere,Appendix A to X Carattere,Heading 5   Appendix A to X Carattere,Tit5 Carattere,tit5 Carattere,Ref Heading 2 Carattere,rh2 Carattere,Second Subheading Carattere"/>
    <w:basedOn w:val="Carpredefinitoparagrafo"/>
    <w:link w:val="Titolo5"/>
    <w:uiPriority w:val="9"/>
    <w:rsid w:val="00094F0E"/>
    <w:rPr>
      <w:rFonts w:asciiTheme="majorHAnsi" w:eastAsiaTheme="majorEastAsia" w:hAnsiTheme="majorHAnsi" w:cstheme="majorBidi"/>
      <w:color w:val="2E74B5" w:themeColor="accent1" w:themeShade="BF"/>
    </w:rPr>
  </w:style>
  <w:style w:type="character" w:customStyle="1" w:styleId="Titolo6Carattere">
    <w:name w:val="Titolo 6 Carattere"/>
    <w:aliases w:val="h6 Carattere,ITT t6 Carattere,PA Appendix Carattere,ASAPHeading 6 Carattere,Tit6 Carattere,Tit61 Carattere,H6 Carattere,sub-dash Carattere,sd Carattere,5 Carattere,L6 Carattere,Ref Heading 3 Carattere,rh3 Carattere,rh31 Carattere"/>
    <w:basedOn w:val="Carpredefinitoparagrafo"/>
    <w:link w:val="Titolo6"/>
    <w:uiPriority w:val="9"/>
    <w:rsid w:val="00094F0E"/>
    <w:rPr>
      <w:rFonts w:asciiTheme="majorHAnsi" w:eastAsiaTheme="majorEastAsia" w:hAnsiTheme="majorHAnsi" w:cstheme="majorBidi"/>
      <w:color w:val="1F4D78" w:themeColor="accent1" w:themeShade="7F"/>
    </w:rPr>
  </w:style>
  <w:style w:type="character" w:customStyle="1" w:styleId="Titolo7Carattere">
    <w:name w:val="Titolo 7 Carattere"/>
    <w:aliases w:val="ITT t7 Carattere,PA Appendix Major Carattere,ASAPHeading 7 Carattere,L7 Carattere,sottopar11111 Carattere,L71 Carattere,ASAPHeading 71 Carattere,sottopar111111 Carattere,App Heading11 Carattere,L72 Carattere,ASAPHeading 72 Carattere"/>
    <w:basedOn w:val="Carpredefinitoparagrafo"/>
    <w:link w:val="Titolo7"/>
    <w:uiPriority w:val="9"/>
    <w:rsid w:val="00094F0E"/>
    <w:rPr>
      <w:rFonts w:asciiTheme="majorHAnsi" w:eastAsiaTheme="majorEastAsia" w:hAnsiTheme="majorHAnsi" w:cstheme="majorBidi"/>
      <w:i/>
      <w:iCs/>
      <w:color w:val="1F4D78" w:themeColor="accent1" w:themeShade="7F"/>
    </w:rPr>
  </w:style>
  <w:style w:type="character" w:customStyle="1" w:styleId="Titolo8Carattere">
    <w:name w:val="Titolo 8 Carattere"/>
    <w:aliases w:val="ASAPHeading 8 Carattere,ASAPHeading 81 Carattere,ASAPHeading 82 Carattere,ASAPHeading 83 Carattere,ASAPHeading 84 Carattere,ASAPHeading 85 Carattere,ASAPHeading 86 Carattere,ASAPHeading 87 Carattere,action Carattere,Enzo Carattere"/>
    <w:basedOn w:val="Carpredefinitoparagrafo"/>
    <w:link w:val="Titolo8"/>
    <w:uiPriority w:val="9"/>
    <w:rsid w:val="00094F0E"/>
    <w:rPr>
      <w:rFonts w:asciiTheme="majorHAnsi" w:eastAsiaTheme="majorEastAsia" w:hAnsiTheme="majorHAnsi" w:cstheme="majorBidi"/>
      <w:color w:val="272727" w:themeColor="text1" w:themeTint="D8"/>
      <w:sz w:val="21"/>
      <w:szCs w:val="21"/>
    </w:rPr>
  </w:style>
  <w:style w:type="character" w:customStyle="1" w:styleId="Titolo9Carattere">
    <w:name w:val="Titolo 9 Carattere"/>
    <w:aliases w:val="ASAPHeading 9 Carattere,App Heading Carattere,App Heading1 Carattere,Appendix Carattere,App Heading2 Carattere,App Heading3 Carattere,App Heading4 Carattere,App Heading5 Carattere,App Heading6 Carattere,Appendix1 Carattere,f Carattere"/>
    <w:basedOn w:val="Carpredefinitoparagrafo"/>
    <w:link w:val="Titolo9"/>
    <w:uiPriority w:val="9"/>
    <w:rsid w:val="00094F0E"/>
    <w:rPr>
      <w:rFonts w:asciiTheme="majorHAnsi" w:eastAsiaTheme="majorEastAsia" w:hAnsiTheme="majorHAnsi" w:cstheme="majorBidi"/>
      <w:i/>
      <w:iCs/>
      <w:color w:val="272727" w:themeColor="text1" w:themeTint="D8"/>
      <w:sz w:val="21"/>
      <w:szCs w:val="21"/>
    </w:rPr>
  </w:style>
  <w:style w:type="paragraph" w:customStyle="1" w:styleId="Normale2">
    <w:name w:val="Normale2"/>
    <w:basedOn w:val="Normale1"/>
    <w:link w:val="Normale2Carattere"/>
    <w:rsid w:val="00094F0E"/>
    <w:pPr>
      <w:spacing w:line="240" w:lineRule="auto"/>
      <w:ind w:left="700"/>
    </w:pPr>
    <w:rPr>
      <w:rFonts w:ascii="Times New Roman" w:hAnsi="Times New Roman"/>
    </w:rPr>
  </w:style>
  <w:style w:type="paragraph" w:customStyle="1" w:styleId="testoGuida">
    <w:name w:val="testo Guida"/>
    <w:basedOn w:val="Rientrocorpodeltesto"/>
    <w:link w:val="testoGuidaCarattere"/>
    <w:rsid w:val="00094F0E"/>
    <w:pPr>
      <w:pBdr>
        <w:top w:val="dashSmallGap" w:sz="4" w:space="1" w:color="auto"/>
        <w:left w:val="dashSmallGap" w:sz="4" w:space="4" w:color="auto"/>
        <w:bottom w:val="dashSmallGap" w:sz="4" w:space="1" w:color="auto"/>
        <w:right w:val="dashSmallGap" w:sz="4" w:space="4" w:color="auto"/>
      </w:pBdr>
      <w:spacing w:after="0" w:line="240" w:lineRule="auto"/>
      <w:ind w:left="0"/>
      <w:jc w:val="both"/>
    </w:pPr>
    <w:rPr>
      <w:rFonts w:ascii="Times New Roman" w:eastAsia="Times New Roman" w:hAnsi="Times New Roman" w:cs="Times New Roman"/>
      <w:sz w:val="24"/>
      <w:szCs w:val="20"/>
      <w:lang w:eastAsia="it-IT"/>
    </w:rPr>
  </w:style>
  <w:style w:type="paragraph" w:styleId="Rientrocorpodeltesto">
    <w:name w:val="Body Text Indent"/>
    <w:basedOn w:val="Normale"/>
    <w:link w:val="RientrocorpodeltestoCarattere"/>
    <w:uiPriority w:val="99"/>
    <w:semiHidden/>
    <w:unhideWhenUsed/>
    <w:rsid w:val="00094F0E"/>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094F0E"/>
  </w:style>
  <w:style w:type="character" w:styleId="Rimandocommento">
    <w:name w:val="annotation reference"/>
    <w:basedOn w:val="Carpredefinitoparagrafo"/>
    <w:uiPriority w:val="99"/>
    <w:semiHidden/>
    <w:unhideWhenUsed/>
    <w:rsid w:val="00094F0E"/>
    <w:rPr>
      <w:sz w:val="16"/>
      <w:szCs w:val="16"/>
    </w:rPr>
  </w:style>
  <w:style w:type="paragraph" w:styleId="Testocommento">
    <w:name w:val="annotation text"/>
    <w:basedOn w:val="Normale"/>
    <w:link w:val="TestocommentoCarattere"/>
    <w:uiPriority w:val="99"/>
    <w:semiHidden/>
    <w:unhideWhenUsed/>
    <w:rsid w:val="00094F0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94F0E"/>
    <w:rPr>
      <w:sz w:val="20"/>
      <w:szCs w:val="20"/>
    </w:rPr>
  </w:style>
  <w:style w:type="paragraph" w:styleId="Soggettocommento">
    <w:name w:val="annotation subject"/>
    <w:basedOn w:val="Testocommento"/>
    <w:next w:val="Testocommento"/>
    <w:link w:val="SoggettocommentoCarattere"/>
    <w:uiPriority w:val="99"/>
    <w:semiHidden/>
    <w:unhideWhenUsed/>
    <w:rsid w:val="00094F0E"/>
    <w:rPr>
      <w:b/>
      <w:bCs/>
    </w:rPr>
  </w:style>
  <w:style w:type="character" w:customStyle="1" w:styleId="SoggettocommentoCarattere">
    <w:name w:val="Soggetto commento Carattere"/>
    <w:basedOn w:val="TestocommentoCarattere"/>
    <w:link w:val="Soggettocommento"/>
    <w:uiPriority w:val="99"/>
    <w:semiHidden/>
    <w:rsid w:val="00094F0E"/>
    <w:rPr>
      <w:b/>
      <w:bCs/>
      <w:sz w:val="20"/>
      <w:szCs w:val="20"/>
    </w:rPr>
  </w:style>
  <w:style w:type="paragraph" w:styleId="Testofumetto">
    <w:name w:val="Balloon Text"/>
    <w:basedOn w:val="Normale"/>
    <w:link w:val="TestofumettoCarattere"/>
    <w:uiPriority w:val="99"/>
    <w:semiHidden/>
    <w:unhideWhenUsed/>
    <w:rsid w:val="00094F0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94F0E"/>
    <w:rPr>
      <w:rFonts w:ascii="Segoe UI" w:hAnsi="Segoe UI" w:cs="Segoe UI"/>
      <w:sz w:val="18"/>
      <w:szCs w:val="18"/>
    </w:rPr>
  </w:style>
  <w:style w:type="numbering" w:customStyle="1" w:styleId="Stile1">
    <w:name w:val="Stile1"/>
    <w:uiPriority w:val="99"/>
    <w:rsid w:val="00094F0E"/>
    <w:pPr>
      <w:numPr>
        <w:numId w:val="2"/>
      </w:numPr>
    </w:pPr>
  </w:style>
  <w:style w:type="paragraph" w:customStyle="1" w:styleId="puntoelenco-1liv">
    <w:name w:val="puntoelenco-1liv"/>
    <w:basedOn w:val="Paragrafoelenco"/>
    <w:link w:val="puntoelenco-1livCarattere"/>
    <w:autoRedefine/>
    <w:uiPriority w:val="99"/>
    <w:qFormat/>
    <w:rsid w:val="005A340A"/>
    <w:pPr>
      <w:numPr>
        <w:numId w:val="4"/>
      </w:numPr>
    </w:pPr>
    <w:rPr>
      <w:lang w:val="en-US"/>
    </w:rPr>
  </w:style>
  <w:style w:type="paragraph" w:customStyle="1" w:styleId="puntoelenco-2liv">
    <w:name w:val="puntoelenco-2liv"/>
    <w:basedOn w:val="Paragrafoelenco"/>
    <w:link w:val="puntoelenco-2livCarattere"/>
    <w:autoRedefine/>
    <w:uiPriority w:val="99"/>
    <w:qFormat/>
    <w:rsid w:val="0082751A"/>
    <w:pPr>
      <w:numPr>
        <w:ilvl w:val="1"/>
        <w:numId w:val="5"/>
      </w:numPr>
    </w:pPr>
  </w:style>
  <w:style w:type="character" w:customStyle="1" w:styleId="puntoelenco-1livCarattere">
    <w:name w:val="puntoelenco-1liv Carattere"/>
    <w:basedOn w:val="Carpredefinitoparagrafo"/>
    <w:link w:val="puntoelenco-1liv"/>
    <w:uiPriority w:val="99"/>
    <w:rsid w:val="002E58B4"/>
    <w:rPr>
      <w:lang w:val="en-US"/>
    </w:rPr>
  </w:style>
  <w:style w:type="table" w:customStyle="1" w:styleId="TAB-01">
    <w:name w:val="TAB-01"/>
    <w:basedOn w:val="Tabellanormale"/>
    <w:uiPriority w:val="99"/>
    <w:rsid w:val="00094F0E"/>
    <w:pPr>
      <w:spacing w:after="0" w:line="240" w:lineRule="auto"/>
    </w:pPr>
    <w:tblPr>
      <w:tblInd w:w="0" w:type="dxa"/>
      <w:tblCellMar>
        <w:top w:w="0" w:type="dxa"/>
        <w:left w:w="108" w:type="dxa"/>
        <w:bottom w:w="0" w:type="dxa"/>
        <w:right w:w="108" w:type="dxa"/>
      </w:tblCellMar>
    </w:tblPr>
  </w:style>
  <w:style w:type="character" w:customStyle="1" w:styleId="puntoelenco-2livCarattere">
    <w:name w:val="puntoelenco-2liv Carattere"/>
    <w:basedOn w:val="Carpredefinitoparagrafo"/>
    <w:link w:val="puntoelenco-2liv"/>
    <w:uiPriority w:val="99"/>
    <w:rsid w:val="0082751A"/>
  </w:style>
  <w:style w:type="paragraph" w:customStyle="1" w:styleId="Testo-TAB-01">
    <w:name w:val="Testo-TAB-01"/>
    <w:basedOn w:val="Normale"/>
    <w:link w:val="Testo-TAB-01Carattere"/>
    <w:autoRedefine/>
    <w:qFormat/>
    <w:rsid w:val="00094F0E"/>
    <w:pPr>
      <w:spacing w:before="60" w:after="60" w:line="240" w:lineRule="auto"/>
    </w:pPr>
    <w:rPr>
      <w:rFonts w:ascii="Calibri" w:eastAsia="Times New Roman" w:hAnsi="Calibri" w:cs="Times New Roman"/>
      <w:bCs/>
      <w:color w:val="FFFFFF" w:themeColor="background1"/>
      <w:sz w:val="20"/>
      <w:szCs w:val="20"/>
      <w:lang w:val="fr-FR" w:eastAsia="it-IT"/>
    </w:rPr>
  </w:style>
  <w:style w:type="table" w:customStyle="1" w:styleId="Tabellastandard-02">
    <w:name w:val="Tabella standard-02"/>
    <w:basedOn w:val="Tabellastandard-01"/>
    <w:uiPriority w:val="99"/>
    <w:rsid w:val="00094F0E"/>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rFonts w:ascii="Calibri" w:hAnsi="Calibri"/>
        <w:b/>
        <w:bCs/>
        <w:color w:val="FFFFFF" w:themeColor="background1"/>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esto-TAB-01Carattere">
    <w:name w:val="Testo-TAB-01 Carattere"/>
    <w:basedOn w:val="Carpredefinitoparagrafo"/>
    <w:link w:val="Testo-TAB-01"/>
    <w:rsid w:val="00094F0E"/>
    <w:rPr>
      <w:rFonts w:ascii="Calibri" w:eastAsia="Times New Roman" w:hAnsi="Calibri" w:cs="Times New Roman"/>
      <w:bCs/>
      <w:color w:val="FFFFFF" w:themeColor="background1"/>
      <w:sz w:val="20"/>
      <w:szCs w:val="20"/>
      <w:lang w:val="fr-FR" w:eastAsia="it-IT"/>
    </w:rPr>
  </w:style>
  <w:style w:type="paragraph" w:customStyle="1" w:styleId="Testo-TAB-02">
    <w:name w:val="Testo-TAB-02"/>
    <w:basedOn w:val="Testo-TAB-01"/>
    <w:autoRedefine/>
    <w:qFormat/>
    <w:rsid w:val="00094F0E"/>
    <w:pPr>
      <w:ind w:left="113" w:right="113"/>
    </w:pPr>
    <w:rPr>
      <w:color w:val="auto"/>
    </w:rPr>
  </w:style>
  <w:style w:type="paragraph" w:customStyle="1" w:styleId="notainevidenza">
    <w:name w:val="nota in evidenza"/>
    <w:basedOn w:val="testoGuida"/>
    <w:link w:val="notainevidenzaCarattere"/>
    <w:autoRedefine/>
    <w:qFormat/>
    <w:rsid w:val="001E0CCF"/>
    <w:pPr>
      <w:spacing w:before="120" w:after="120"/>
      <w:ind w:right="54"/>
    </w:pPr>
    <w:rPr>
      <w:color w:val="ED7D31" w:themeColor="accent2"/>
      <w:szCs w:val="18"/>
    </w:rPr>
  </w:style>
  <w:style w:type="character" w:customStyle="1" w:styleId="testoGuidaCarattere">
    <w:name w:val="testo Guida Carattere"/>
    <w:basedOn w:val="RientrocorpodeltestoCarattere"/>
    <w:link w:val="testoGuida"/>
    <w:rsid w:val="00094F0E"/>
    <w:rPr>
      <w:rFonts w:ascii="Times New Roman" w:eastAsia="Times New Roman" w:hAnsi="Times New Roman" w:cs="Times New Roman"/>
      <w:sz w:val="24"/>
      <w:szCs w:val="20"/>
      <w:lang w:eastAsia="it-IT"/>
    </w:rPr>
  </w:style>
  <w:style w:type="character" w:customStyle="1" w:styleId="notainevidenzaCarattere">
    <w:name w:val="nota in evidenza Carattere"/>
    <w:basedOn w:val="testoGuidaCarattere"/>
    <w:link w:val="notainevidenza"/>
    <w:rsid w:val="001E0CCF"/>
    <w:rPr>
      <w:rFonts w:ascii="Times New Roman" w:eastAsia="Times New Roman" w:hAnsi="Times New Roman" w:cs="Times New Roman"/>
      <w:color w:val="ED7D31" w:themeColor="accent2"/>
      <w:sz w:val="24"/>
      <w:szCs w:val="18"/>
      <w:lang w:eastAsia="it-IT"/>
    </w:rPr>
  </w:style>
  <w:style w:type="paragraph" w:customStyle="1" w:styleId="StileTestoGuidaCorpoCalibri10ptNonGrassettoEvidenzi">
    <w:name w:val="Stile TestoGuida + +Corpo (Calibri) 10 pt Non Grassetto Evidenzi..."/>
    <w:basedOn w:val="Normale"/>
    <w:rsid w:val="00094F0E"/>
    <w:pPr>
      <w:pBdr>
        <w:top w:val="dashSmallGap" w:sz="4" w:space="1" w:color="auto"/>
        <w:left w:val="dashSmallGap" w:sz="4" w:space="0" w:color="auto"/>
        <w:bottom w:val="dashSmallGap" w:sz="4" w:space="0" w:color="auto"/>
        <w:right w:val="dashSmallGap" w:sz="4" w:space="4" w:color="auto"/>
      </w:pBdr>
      <w:spacing w:after="120" w:line="240" w:lineRule="auto"/>
      <w:ind w:left="300"/>
      <w:jc w:val="both"/>
    </w:pPr>
    <w:rPr>
      <w:rFonts w:eastAsia="Times New Roman" w:cs="Times New Roman"/>
      <w:color w:val="C45911" w:themeColor="accent2" w:themeShade="BF"/>
      <w:sz w:val="20"/>
      <w:szCs w:val="20"/>
      <w:lang w:eastAsia="it-IT"/>
    </w:rPr>
  </w:style>
  <w:style w:type="character" w:styleId="Enfasicorsivo">
    <w:name w:val="Emphasis"/>
    <w:basedOn w:val="Carpredefinitoparagrafo"/>
    <w:uiPriority w:val="20"/>
    <w:qFormat/>
    <w:rsid w:val="00272C55"/>
    <w:rPr>
      <w:i/>
      <w:iCs/>
    </w:rPr>
  </w:style>
  <w:style w:type="paragraph" w:customStyle="1" w:styleId="Subhead">
    <w:name w:val="Subhead"/>
    <w:basedOn w:val="Intestazione"/>
    <w:autoRedefine/>
    <w:rsid w:val="00DD1075"/>
    <w:pPr>
      <w:tabs>
        <w:tab w:val="clear" w:pos="4819"/>
        <w:tab w:val="clear" w:pos="9638"/>
      </w:tabs>
      <w:spacing w:before="120" w:after="120"/>
      <w:jc w:val="both"/>
      <w:outlineLvl w:val="0"/>
    </w:pPr>
    <w:rPr>
      <w:rFonts w:eastAsia="Times" w:cs="Times New Roman"/>
      <w:bCs/>
      <w:noProof/>
    </w:rPr>
  </w:style>
  <w:style w:type="paragraph" w:customStyle="1" w:styleId="Specifics">
    <w:name w:val="Specifics"/>
    <w:basedOn w:val="Intestazione"/>
    <w:rsid w:val="00754444"/>
    <w:pPr>
      <w:tabs>
        <w:tab w:val="clear" w:pos="4819"/>
        <w:tab w:val="clear" w:pos="9638"/>
      </w:tabs>
      <w:spacing w:before="40" w:after="40"/>
    </w:pPr>
    <w:rPr>
      <w:rFonts w:ascii="Arial" w:eastAsia="Times" w:hAnsi="Arial" w:cs="Times New Roman"/>
      <w:b/>
      <w:noProof/>
      <w:sz w:val="20"/>
      <w:szCs w:val="20"/>
      <w:lang w:val="en-US"/>
    </w:rPr>
  </w:style>
  <w:style w:type="paragraph" w:customStyle="1" w:styleId="TableText">
    <w:name w:val="TableText"/>
    <w:basedOn w:val="Subhead"/>
    <w:rsid w:val="00754444"/>
    <w:pPr>
      <w:spacing w:before="40" w:after="40"/>
    </w:pPr>
    <w:rPr>
      <w:b/>
      <w:sz w:val="18"/>
    </w:rPr>
  </w:style>
  <w:style w:type="character" w:customStyle="1" w:styleId="Normale2Carattere">
    <w:name w:val="Normale2 Carattere"/>
    <w:basedOn w:val="Carpredefinitoparagrafo"/>
    <w:link w:val="Normale2"/>
    <w:rsid w:val="00754444"/>
    <w:rPr>
      <w:rFonts w:ascii="Times New Roman" w:eastAsia="Times New Roman" w:hAnsi="Times New Roman" w:cs="Times New Roman"/>
      <w:sz w:val="24"/>
      <w:szCs w:val="20"/>
      <w:lang w:eastAsia="it-IT"/>
    </w:rPr>
  </w:style>
  <w:style w:type="paragraph" w:customStyle="1" w:styleId="testo3">
    <w:name w:val="testo3"/>
    <w:basedOn w:val="Normale"/>
    <w:rsid w:val="00B510AD"/>
    <w:pPr>
      <w:overflowPunct w:val="0"/>
      <w:autoSpaceDE w:val="0"/>
      <w:autoSpaceDN w:val="0"/>
      <w:adjustRightInd w:val="0"/>
      <w:spacing w:after="0" w:line="240" w:lineRule="auto"/>
      <w:ind w:left="1560"/>
      <w:jc w:val="both"/>
      <w:textAlignment w:val="baseline"/>
    </w:pPr>
    <w:rPr>
      <w:rFonts w:ascii="Arial" w:eastAsia="Times New Roman" w:hAnsi="Arial" w:cs="Times New Roman"/>
      <w:sz w:val="24"/>
      <w:szCs w:val="20"/>
      <w:lang w:eastAsia="it-IT"/>
    </w:rPr>
  </w:style>
  <w:style w:type="character" w:customStyle="1" w:styleId="ParagrafoelencoCarattere">
    <w:name w:val="Paragrafo elenco Carattere"/>
    <w:aliases w:val="Elenco num ARGEA Carattere,List Paragraph1 Carattere,Table of contents numbered Carattere,Normal bullet 2 Carattere,Bullet list Carattere,Numbered List Carattere,Bullet 1 Carattere,1st level - Bullet List Paragraph Carattere"/>
    <w:basedOn w:val="Carpredefinitoparagrafo"/>
    <w:link w:val="Paragrafoelenco"/>
    <w:uiPriority w:val="34"/>
    <w:rsid w:val="001975AC"/>
  </w:style>
  <w:style w:type="paragraph" w:customStyle="1" w:styleId="NormalTableText">
    <w:name w:val="Normal Table Text"/>
    <w:basedOn w:val="Normale"/>
    <w:rsid w:val="005F1A46"/>
    <w:pPr>
      <w:spacing w:after="0" w:line="240" w:lineRule="auto"/>
    </w:pPr>
    <w:rPr>
      <w:rFonts w:ascii="Times New Roman" w:eastAsia="Times New Roman" w:hAnsi="Times New Roman" w:cs="Times New Roman"/>
      <w:sz w:val="20"/>
      <w:szCs w:val="20"/>
      <w:lang w:val="en-US"/>
    </w:rPr>
  </w:style>
  <w:style w:type="table" w:customStyle="1" w:styleId="Grigliatabellachiara1">
    <w:name w:val="Griglia tabella chiara1"/>
    <w:basedOn w:val="Tabellanormale"/>
    <w:uiPriority w:val="40"/>
    <w:rsid w:val="005F1A4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Enfasidelicata">
    <w:name w:val="Subtle Emphasis"/>
    <w:basedOn w:val="Carpredefinitoparagrafo"/>
    <w:uiPriority w:val="19"/>
    <w:qFormat/>
    <w:rsid w:val="009C7875"/>
    <w:rPr>
      <w:i/>
      <w:iCs/>
      <w:color w:val="404040" w:themeColor="text1" w:themeTint="BF"/>
    </w:rPr>
  </w:style>
  <w:style w:type="character" w:customStyle="1" w:styleId="Menzionenonrisolta1">
    <w:name w:val="Menzione non risolta1"/>
    <w:basedOn w:val="Carpredefinitoparagrafo"/>
    <w:uiPriority w:val="99"/>
    <w:semiHidden/>
    <w:unhideWhenUsed/>
    <w:rsid w:val="00C829D8"/>
    <w:rPr>
      <w:color w:val="808080"/>
      <w:shd w:val="clear" w:color="auto" w:fill="E6E6E6"/>
    </w:rPr>
  </w:style>
  <w:style w:type="paragraph" w:styleId="Corpotesto">
    <w:name w:val="Body Text"/>
    <w:basedOn w:val="Normale"/>
    <w:link w:val="CorpotestoCarattere"/>
    <w:uiPriority w:val="99"/>
    <w:semiHidden/>
    <w:unhideWhenUsed/>
    <w:rsid w:val="00F90F06"/>
    <w:pPr>
      <w:spacing w:after="120"/>
    </w:pPr>
  </w:style>
  <w:style w:type="character" w:customStyle="1" w:styleId="CorpotestoCarattere">
    <w:name w:val="Corpo testo Carattere"/>
    <w:basedOn w:val="Carpredefinitoparagrafo"/>
    <w:link w:val="Corpotesto"/>
    <w:uiPriority w:val="99"/>
    <w:semiHidden/>
    <w:rsid w:val="00F90F06"/>
  </w:style>
  <w:style w:type="paragraph" w:customStyle="1" w:styleId="Default">
    <w:name w:val="Default"/>
    <w:qFormat/>
    <w:rsid w:val="00D4587F"/>
    <w:pPr>
      <w:autoSpaceDE w:val="0"/>
      <w:autoSpaceDN w:val="0"/>
      <w:adjustRightInd w:val="0"/>
      <w:spacing w:after="0" w:line="240" w:lineRule="auto"/>
    </w:pPr>
    <w:rPr>
      <w:rFonts w:ascii="Trebuchet MS" w:eastAsia="Calibri" w:hAnsi="Trebuchet MS" w:cs="Trebuchet MS"/>
      <w:color w:val="000000"/>
      <w:sz w:val="24"/>
      <w:szCs w:val="24"/>
    </w:rPr>
  </w:style>
  <w:style w:type="paragraph" w:customStyle="1" w:styleId="Textbody">
    <w:name w:val="Text body"/>
    <w:basedOn w:val="Normale"/>
    <w:rsid w:val="00D4587F"/>
    <w:pPr>
      <w:suppressAutoHyphens/>
      <w:autoSpaceDN w:val="0"/>
      <w:spacing w:after="140" w:line="276" w:lineRule="auto"/>
      <w:textAlignment w:val="baseline"/>
    </w:pPr>
    <w:rPr>
      <w:rFonts w:ascii="Liberation Serif" w:eastAsia="Source Han Sans CN Regular" w:hAnsi="Liberation Serif" w:cs="Lohit Devanagari"/>
      <w:kern w:val="3"/>
      <w:sz w:val="24"/>
      <w:szCs w:val="24"/>
      <w:lang w:eastAsia="zh-CN" w:bidi="hi-IN"/>
    </w:rPr>
  </w:style>
  <w:style w:type="paragraph" w:customStyle="1" w:styleId="Standard">
    <w:name w:val="Standard"/>
    <w:rsid w:val="00D4587F"/>
    <w:pPr>
      <w:suppressAutoHyphens/>
      <w:autoSpaceDN w:val="0"/>
      <w:spacing w:after="0" w:line="240" w:lineRule="auto"/>
      <w:textAlignment w:val="baseline"/>
    </w:pPr>
    <w:rPr>
      <w:rFonts w:ascii="Liberation Serif" w:eastAsia="Source Han Sans CN Regular" w:hAnsi="Liberation Serif" w:cs="Lohit Devanagari"/>
      <w:kern w:val="3"/>
      <w:sz w:val="24"/>
      <w:szCs w:val="24"/>
      <w:lang w:eastAsia="zh-CN" w:bidi="hi-IN"/>
    </w:rPr>
  </w:style>
  <w:style w:type="paragraph" w:customStyle="1" w:styleId="TableContents">
    <w:name w:val="Table Contents"/>
    <w:basedOn w:val="Standard"/>
    <w:rsid w:val="00D4587F"/>
    <w:pPr>
      <w:suppressLineNumbers/>
    </w:pPr>
    <w:rPr>
      <w:smallCaps/>
      <w:sz w:val="21"/>
    </w:rPr>
  </w:style>
  <w:style w:type="paragraph" w:customStyle="1" w:styleId="TableParagraph">
    <w:name w:val="Table Paragraph"/>
    <w:basedOn w:val="Normale"/>
    <w:uiPriority w:val="1"/>
    <w:qFormat/>
    <w:rsid w:val="00F5441C"/>
    <w:pPr>
      <w:widowControl w:val="0"/>
      <w:autoSpaceDE w:val="0"/>
      <w:autoSpaceDN w:val="0"/>
      <w:spacing w:before="2" w:after="0" w:line="240" w:lineRule="auto"/>
    </w:pPr>
    <w:rPr>
      <w:rFonts w:ascii="Arial" w:eastAsia="Arial" w:hAnsi="Arial" w:cs="Arial"/>
      <w:lang w:val="en-US"/>
    </w:rPr>
  </w:style>
  <w:style w:type="table" w:customStyle="1" w:styleId="TableNormal">
    <w:name w:val="Table Normal"/>
    <w:uiPriority w:val="2"/>
    <w:semiHidden/>
    <w:unhideWhenUsed/>
    <w:qFormat/>
    <w:rsid w:val="00F5441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PuntoElenco">
    <w:name w:val="Punto Elenco"/>
    <w:basedOn w:val="Paragrafoelenco"/>
    <w:link w:val="PuntoElencoCarattere"/>
    <w:rsid w:val="005904A0"/>
    <w:pPr>
      <w:widowControl w:val="0"/>
      <w:numPr>
        <w:numId w:val="6"/>
      </w:numPr>
      <w:spacing w:before="120" w:after="0" w:line="312" w:lineRule="auto"/>
      <w:jc w:val="both"/>
    </w:pPr>
    <w:rPr>
      <w:rFonts w:ascii="Candara" w:eastAsia="Calibri" w:hAnsi="Candara" w:cs="Times New Roman"/>
    </w:rPr>
  </w:style>
  <w:style w:type="character" w:customStyle="1" w:styleId="PuntoElencoCarattere">
    <w:name w:val="Punto Elenco Carattere"/>
    <w:basedOn w:val="Carpredefinitoparagrafo"/>
    <w:link w:val="PuntoElenco"/>
    <w:rsid w:val="005904A0"/>
    <w:rPr>
      <w:rFonts w:ascii="Candara" w:eastAsia="Calibri" w:hAnsi="Candara" w:cs="Times New Roman"/>
    </w:rPr>
  </w:style>
  <w:style w:type="paragraph" w:styleId="Didascalia">
    <w:name w:val="caption"/>
    <w:basedOn w:val="Normale"/>
    <w:next w:val="Normale"/>
    <w:uiPriority w:val="35"/>
    <w:unhideWhenUsed/>
    <w:qFormat/>
    <w:rsid w:val="00B021CA"/>
    <w:pPr>
      <w:spacing w:after="200" w:line="240" w:lineRule="auto"/>
    </w:pPr>
    <w:rPr>
      <w:i/>
      <w:iCs/>
      <w:color w:val="44546A" w:themeColor="text2"/>
      <w:sz w:val="18"/>
      <w:szCs w:val="18"/>
    </w:rPr>
  </w:style>
  <w:style w:type="character" w:customStyle="1" w:styleId="st">
    <w:name w:val="st"/>
    <w:basedOn w:val="Carpredefinitoparagrafo"/>
    <w:rsid w:val="00AA141C"/>
  </w:style>
  <w:style w:type="character" w:styleId="Enfasigrassetto">
    <w:name w:val="Strong"/>
    <w:basedOn w:val="Carpredefinitoparagrafo"/>
    <w:uiPriority w:val="22"/>
    <w:qFormat/>
    <w:rsid w:val="008A6CD8"/>
    <w:rPr>
      <w:b/>
      <w:bCs/>
    </w:rPr>
  </w:style>
  <w:style w:type="paragraph" w:styleId="Revisione">
    <w:name w:val="Revision"/>
    <w:hidden/>
    <w:uiPriority w:val="99"/>
    <w:semiHidden/>
    <w:rsid w:val="005A340A"/>
    <w:pPr>
      <w:spacing w:after="0" w:line="240" w:lineRule="auto"/>
    </w:pPr>
  </w:style>
  <w:style w:type="character" w:customStyle="1" w:styleId="caption-text">
    <w:name w:val="caption-text"/>
    <w:basedOn w:val="Carpredefinitoparagrafo"/>
    <w:rsid w:val="00A15751"/>
  </w:style>
  <w:style w:type="character" w:styleId="Collegamentovisitato">
    <w:name w:val="FollowedHyperlink"/>
    <w:basedOn w:val="Carpredefinitoparagrafo"/>
    <w:uiPriority w:val="99"/>
    <w:semiHidden/>
    <w:unhideWhenUsed/>
    <w:rsid w:val="00FD0755"/>
    <w:rPr>
      <w:color w:val="954F72" w:themeColor="followedHyperlink"/>
      <w:u w:val="single"/>
    </w:rPr>
  </w:style>
  <w:style w:type="paragraph" w:customStyle="1" w:styleId="xmsolistparagraph">
    <w:name w:val="x_msolistparagraph"/>
    <w:basedOn w:val="Normale"/>
    <w:rsid w:val="00233AF8"/>
    <w:pPr>
      <w:spacing w:after="0" w:line="240" w:lineRule="auto"/>
      <w:ind w:left="720"/>
    </w:pPr>
    <w:rPr>
      <w:rFonts w:ascii="Calibri" w:hAnsi="Calibri" w:cs="Calibri"/>
      <w:lang w:eastAsia="it-IT"/>
    </w:rPr>
  </w:style>
  <w:style w:type="table" w:customStyle="1" w:styleId="GridTable1Light">
    <w:name w:val="Grid Table 1 Light"/>
    <w:basedOn w:val="Tabellanormale"/>
    <w:uiPriority w:val="46"/>
    <w:rsid w:val="00F0154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5Dark">
    <w:name w:val="Grid Table 5 Dark"/>
    <w:basedOn w:val="Tabellanormale"/>
    <w:uiPriority w:val="50"/>
    <w:rsid w:val="00C602E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3">
    <w:name w:val="Grid Table 5 Dark Accent 3"/>
    <w:basedOn w:val="Tabellanormale"/>
    <w:uiPriority w:val="50"/>
    <w:rsid w:val="00C602E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PlainTable5">
    <w:name w:val="Plain Table 5"/>
    <w:basedOn w:val="Tabellanormale"/>
    <w:uiPriority w:val="45"/>
    <w:rsid w:val="00C602E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3">
    <w:name w:val="Grid Table 3"/>
    <w:basedOn w:val="Tabellanormale"/>
    <w:uiPriority w:val="48"/>
    <w:rsid w:val="00C602E1"/>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lastandard-011">
    <w:name w:val="Tabella standard-011"/>
    <w:basedOn w:val="Tabellaelenco4-colore11"/>
    <w:uiPriority w:val="99"/>
    <w:rsid w:val="00397097"/>
    <w:rPr>
      <w:rFonts w:ascii="Calibri" w:hAnsi="Calibri"/>
    </w:r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rFonts w:ascii="Calibri" w:hAnsi="Calibri"/>
        <w:b/>
        <w:bCs/>
        <w:color w:val="FFFFFF" w:themeColor="background1"/>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
    <w:name w:val="Grid Table 6 Colorful"/>
    <w:basedOn w:val="Tabellanormale"/>
    <w:uiPriority w:val="51"/>
    <w:rsid w:val="00CF423F"/>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99585">
      <w:bodyDiv w:val="1"/>
      <w:marLeft w:val="0"/>
      <w:marRight w:val="0"/>
      <w:marTop w:val="0"/>
      <w:marBottom w:val="0"/>
      <w:divBdr>
        <w:top w:val="none" w:sz="0" w:space="0" w:color="auto"/>
        <w:left w:val="none" w:sz="0" w:space="0" w:color="auto"/>
        <w:bottom w:val="none" w:sz="0" w:space="0" w:color="auto"/>
        <w:right w:val="none" w:sz="0" w:space="0" w:color="auto"/>
      </w:divBdr>
    </w:div>
    <w:div w:id="154416079">
      <w:bodyDiv w:val="1"/>
      <w:marLeft w:val="0"/>
      <w:marRight w:val="0"/>
      <w:marTop w:val="0"/>
      <w:marBottom w:val="0"/>
      <w:divBdr>
        <w:top w:val="none" w:sz="0" w:space="0" w:color="auto"/>
        <w:left w:val="none" w:sz="0" w:space="0" w:color="auto"/>
        <w:bottom w:val="none" w:sz="0" w:space="0" w:color="auto"/>
        <w:right w:val="none" w:sz="0" w:space="0" w:color="auto"/>
      </w:divBdr>
    </w:div>
    <w:div w:id="157968571">
      <w:bodyDiv w:val="1"/>
      <w:marLeft w:val="0"/>
      <w:marRight w:val="0"/>
      <w:marTop w:val="0"/>
      <w:marBottom w:val="0"/>
      <w:divBdr>
        <w:top w:val="none" w:sz="0" w:space="0" w:color="auto"/>
        <w:left w:val="none" w:sz="0" w:space="0" w:color="auto"/>
        <w:bottom w:val="none" w:sz="0" w:space="0" w:color="auto"/>
        <w:right w:val="none" w:sz="0" w:space="0" w:color="auto"/>
      </w:divBdr>
      <w:divsChild>
        <w:div w:id="606011819">
          <w:marLeft w:val="0"/>
          <w:marRight w:val="0"/>
          <w:marTop w:val="0"/>
          <w:marBottom w:val="0"/>
          <w:divBdr>
            <w:top w:val="none" w:sz="0" w:space="0" w:color="auto"/>
            <w:left w:val="none" w:sz="0" w:space="0" w:color="auto"/>
            <w:bottom w:val="none" w:sz="0" w:space="0" w:color="auto"/>
            <w:right w:val="none" w:sz="0" w:space="0" w:color="auto"/>
          </w:divBdr>
          <w:divsChild>
            <w:div w:id="878585744">
              <w:marLeft w:val="0"/>
              <w:marRight w:val="0"/>
              <w:marTop w:val="0"/>
              <w:marBottom w:val="0"/>
              <w:divBdr>
                <w:top w:val="none" w:sz="0" w:space="0" w:color="auto"/>
                <w:left w:val="none" w:sz="0" w:space="0" w:color="auto"/>
                <w:bottom w:val="none" w:sz="0" w:space="0" w:color="auto"/>
                <w:right w:val="none" w:sz="0" w:space="0" w:color="auto"/>
              </w:divBdr>
            </w:div>
            <w:div w:id="1130056095">
              <w:marLeft w:val="0"/>
              <w:marRight w:val="0"/>
              <w:marTop w:val="0"/>
              <w:marBottom w:val="0"/>
              <w:divBdr>
                <w:top w:val="none" w:sz="0" w:space="0" w:color="auto"/>
                <w:left w:val="none" w:sz="0" w:space="0" w:color="auto"/>
                <w:bottom w:val="none" w:sz="0" w:space="0" w:color="auto"/>
                <w:right w:val="none" w:sz="0" w:space="0" w:color="auto"/>
              </w:divBdr>
            </w:div>
            <w:div w:id="2015525608">
              <w:marLeft w:val="0"/>
              <w:marRight w:val="0"/>
              <w:marTop w:val="0"/>
              <w:marBottom w:val="0"/>
              <w:divBdr>
                <w:top w:val="none" w:sz="0" w:space="0" w:color="auto"/>
                <w:left w:val="none" w:sz="0" w:space="0" w:color="auto"/>
                <w:bottom w:val="none" w:sz="0" w:space="0" w:color="auto"/>
                <w:right w:val="none" w:sz="0" w:space="0" w:color="auto"/>
              </w:divBdr>
            </w:div>
            <w:div w:id="843591796">
              <w:marLeft w:val="0"/>
              <w:marRight w:val="0"/>
              <w:marTop w:val="0"/>
              <w:marBottom w:val="0"/>
              <w:divBdr>
                <w:top w:val="none" w:sz="0" w:space="0" w:color="auto"/>
                <w:left w:val="none" w:sz="0" w:space="0" w:color="auto"/>
                <w:bottom w:val="none" w:sz="0" w:space="0" w:color="auto"/>
                <w:right w:val="none" w:sz="0" w:space="0" w:color="auto"/>
              </w:divBdr>
            </w:div>
            <w:div w:id="1639148457">
              <w:marLeft w:val="0"/>
              <w:marRight w:val="0"/>
              <w:marTop w:val="0"/>
              <w:marBottom w:val="0"/>
              <w:divBdr>
                <w:top w:val="none" w:sz="0" w:space="0" w:color="auto"/>
                <w:left w:val="none" w:sz="0" w:space="0" w:color="auto"/>
                <w:bottom w:val="none" w:sz="0" w:space="0" w:color="auto"/>
                <w:right w:val="none" w:sz="0" w:space="0" w:color="auto"/>
              </w:divBdr>
            </w:div>
            <w:div w:id="1756441786">
              <w:marLeft w:val="0"/>
              <w:marRight w:val="0"/>
              <w:marTop w:val="0"/>
              <w:marBottom w:val="0"/>
              <w:divBdr>
                <w:top w:val="none" w:sz="0" w:space="0" w:color="auto"/>
                <w:left w:val="none" w:sz="0" w:space="0" w:color="auto"/>
                <w:bottom w:val="none" w:sz="0" w:space="0" w:color="auto"/>
                <w:right w:val="none" w:sz="0" w:space="0" w:color="auto"/>
              </w:divBdr>
            </w:div>
            <w:div w:id="1757940828">
              <w:marLeft w:val="0"/>
              <w:marRight w:val="0"/>
              <w:marTop w:val="0"/>
              <w:marBottom w:val="0"/>
              <w:divBdr>
                <w:top w:val="none" w:sz="0" w:space="0" w:color="auto"/>
                <w:left w:val="none" w:sz="0" w:space="0" w:color="auto"/>
                <w:bottom w:val="none" w:sz="0" w:space="0" w:color="auto"/>
                <w:right w:val="none" w:sz="0" w:space="0" w:color="auto"/>
              </w:divBdr>
            </w:div>
            <w:div w:id="599290792">
              <w:marLeft w:val="0"/>
              <w:marRight w:val="0"/>
              <w:marTop w:val="0"/>
              <w:marBottom w:val="0"/>
              <w:divBdr>
                <w:top w:val="none" w:sz="0" w:space="0" w:color="auto"/>
                <w:left w:val="none" w:sz="0" w:space="0" w:color="auto"/>
                <w:bottom w:val="none" w:sz="0" w:space="0" w:color="auto"/>
                <w:right w:val="none" w:sz="0" w:space="0" w:color="auto"/>
              </w:divBdr>
            </w:div>
            <w:div w:id="494496165">
              <w:marLeft w:val="0"/>
              <w:marRight w:val="0"/>
              <w:marTop w:val="0"/>
              <w:marBottom w:val="0"/>
              <w:divBdr>
                <w:top w:val="none" w:sz="0" w:space="0" w:color="auto"/>
                <w:left w:val="none" w:sz="0" w:space="0" w:color="auto"/>
                <w:bottom w:val="none" w:sz="0" w:space="0" w:color="auto"/>
                <w:right w:val="none" w:sz="0" w:space="0" w:color="auto"/>
              </w:divBdr>
            </w:div>
            <w:div w:id="264964160">
              <w:marLeft w:val="0"/>
              <w:marRight w:val="0"/>
              <w:marTop w:val="0"/>
              <w:marBottom w:val="0"/>
              <w:divBdr>
                <w:top w:val="none" w:sz="0" w:space="0" w:color="auto"/>
                <w:left w:val="none" w:sz="0" w:space="0" w:color="auto"/>
                <w:bottom w:val="none" w:sz="0" w:space="0" w:color="auto"/>
                <w:right w:val="none" w:sz="0" w:space="0" w:color="auto"/>
              </w:divBdr>
            </w:div>
            <w:div w:id="3175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2269">
      <w:bodyDiv w:val="1"/>
      <w:marLeft w:val="0"/>
      <w:marRight w:val="0"/>
      <w:marTop w:val="0"/>
      <w:marBottom w:val="0"/>
      <w:divBdr>
        <w:top w:val="none" w:sz="0" w:space="0" w:color="auto"/>
        <w:left w:val="none" w:sz="0" w:space="0" w:color="auto"/>
        <w:bottom w:val="none" w:sz="0" w:space="0" w:color="auto"/>
        <w:right w:val="none" w:sz="0" w:space="0" w:color="auto"/>
      </w:divBdr>
    </w:div>
    <w:div w:id="200635953">
      <w:bodyDiv w:val="1"/>
      <w:marLeft w:val="0"/>
      <w:marRight w:val="0"/>
      <w:marTop w:val="0"/>
      <w:marBottom w:val="0"/>
      <w:divBdr>
        <w:top w:val="none" w:sz="0" w:space="0" w:color="auto"/>
        <w:left w:val="none" w:sz="0" w:space="0" w:color="auto"/>
        <w:bottom w:val="none" w:sz="0" w:space="0" w:color="auto"/>
        <w:right w:val="none" w:sz="0" w:space="0" w:color="auto"/>
      </w:divBdr>
    </w:div>
    <w:div w:id="225797311">
      <w:bodyDiv w:val="1"/>
      <w:marLeft w:val="0"/>
      <w:marRight w:val="0"/>
      <w:marTop w:val="0"/>
      <w:marBottom w:val="0"/>
      <w:divBdr>
        <w:top w:val="none" w:sz="0" w:space="0" w:color="auto"/>
        <w:left w:val="none" w:sz="0" w:space="0" w:color="auto"/>
        <w:bottom w:val="none" w:sz="0" w:space="0" w:color="auto"/>
        <w:right w:val="none" w:sz="0" w:space="0" w:color="auto"/>
      </w:divBdr>
    </w:div>
    <w:div w:id="331369974">
      <w:bodyDiv w:val="1"/>
      <w:marLeft w:val="0"/>
      <w:marRight w:val="0"/>
      <w:marTop w:val="0"/>
      <w:marBottom w:val="0"/>
      <w:divBdr>
        <w:top w:val="none" w:sz="0" w:space="0" w:color="auto"/>
        <w:left w:val="none" w:sz="0" w:space="0" w:color="auto"/>
        <w:bottom w:val="none" w:sz="0" w:space="0" w:color="auto"/>
        <w:right w:val="none" w:sz="0" w:space="0" w:color="auto"/>
      </w:divBdr>
    </w:div>
    <w:div w:id="492720033">
      <w:bodyDiv w:val="1"/>
      <w:marLeft w:val="0"/>
      <w:marRight w:val="0"/>
      <w:marTop w:val="0"/>
      <w:marBottom w:val="0"/>
      <w:divBdr>
        <w:top w:val="none" w:sz="0" w:space="0" w:color="auto"/>
        <w:left w:val="none" w:sz="0" w:space="0" w:color="auto"/>
        <w:bottom w:val="none" w:sz="0" w:space="0" w:color="auto"/>
        <w:right w:val="none" w:sz="0" w:space="0" w:color="auto"/>
      </w:divBdr>
      <w:divsChild>
        <w:div w:id="1932470773">
          <w:marLeft w:val="0"/>
          <w:marRight w:val="0"/>
          <w:marTop w:val="0"/>
          <w:marBottom w:val="0"/>
          <w:divBdr>
            <w:top w:val="none" w:sz="0" w:space="0" w:color="auto"/>
            <w:left w:val="none" w:sz="0" w:space="0" w:color="auto"/>
            <w:bottom w:val="none" w:sz="0" w:space="0" w:color="auto"/>
            <w:right w:val="none" w:sz="0" w:space="0" w:color="auto"/>
          </w:divBdr>
          <w:divsChild>
            <w:div w:id="8006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9666">
      <w:bodyDiv w:val="1"/>
      <w:marLeft w:val="0"/>
      <w:marRight w:val="0"/>
      <w:marTop w:val="0"/>
      <w:marBottom w:val="0"/>
      <w:divBdr>
        <w:top w:val="none" w:sz="0" w:space="0" w:color="auto"/>
        <w:left w:val="none" w:sz="0" w:space="0" w:color="auto"/>
        <w:bottom w:val="none" w:sz="0" w:space="0" w:color="auto"/>
        <w:right w:val="none" w:sz="0" w:space="0" w:color="auto"/>
      </w:divBdr>
    </w:div>
    <w:div w:id="577446476">
      <w:bodyDiv w:val="1"/>
      <w:marLeft w:val="0"/>
      <w:marRight w:val="0"/>
      <w:marTop w:val="0"/>
      <w:marBottom w:val="0"/>
      <w:divBdr>
        <w:top w:val="none" w:sz="0" w:space="0" w:color="auto"/>
        <w:left w:val="none" w:sz="0" w:space="0" w:color="auto"/>
        <w:bottom w:val="none" w:sz="0" w:space="0" w:color="auto"/>
        <w:right w:val="none" w:sz="0" w:space="0" w:color="auto"/>
      </w:divBdr>
    </w:div>
    <w:div w:id="584650104">
      <w:bodyDiv w:val="1"/>
      <w:marLeft w:val="0"/>
      <w:marRight w:val="0"/>
      <w:marTop w:val="0"/>
      <w:marBottom w:val="0"/>
      <w:divBdr>
        <w:top w:val="none" w:sz="0" w:space="0" w:color="auto"/>
        <w:left w:val="none" w:sz="0" w:space="0" w:color="auto"/>
        <w:bottom w:val="none" w:sz="0" w:space="0" w:color="auto"/>
        <w:right w:val="none" w:sz="0" w:space="0" w:color="auto"/>
      </w:divBdr>
      <w:divsChild>
        <w:div w:id="518591767">
          <w:marLeft w:val="0"/>
          <w:marRight w:val="0"/>
          <w:marTop w:val="0"/>
          <w:marBottom w:val="0"/>
          <w:divBdr>
            <w:top w:val="none" w:sz="0" w:space="0" w:color="auto"/>
            <w:left w:val="none" w:sz="0" w:space="0" w:color="auto"/>
            <w:bottom w:val="none" w:sz="0" w:space="0" w:color="auto"/>
            <w:right w:val="none" w:sz="0" w:space="0" w:color="auto"/>
          </w:divBdr>
          <w:divsChild>
            <w:div w:id="1096176240">
              <w:marLeft w:val="0"/>
              <w:marRight w:val="0"/>
              <w:marTop w:val="0"/>
              <w:marBottom w:val="0"/>
              <w:divBdr>
                <w:top w:val="none" w:sz="0" w:space="0" w:color="auto"/>
                <w:left w:val="none" w:sz="0" w:space="0" w:color="auto"/>
                <w:bottom w:val="none" w:sz="0" w:space="0" w:color="auto"/>
                <w:right w:val="none" w:sz="0" w:space="0" w:color="auto"/>
              </w:divBdr>
            </w:div>
            <w:div w:id="701513798">
              <w:marLeft w:val="0"/>
              <w:marRight w:val="0"/>
              <w:marTop w:val="0"/>
              <w:marBottom w:val="0"/>
              <w:divBdr>
                <w:top w:val="none" w:sz="0" w:space="0" w:color="auto"/>
                <w:left w:val="none" w:sz="0" w:space="0" w:color="auto"/>
                <w:bottom w:val="none" w:sz="0" w:space="0" w:color="auto"/>
                <w:right w:val="none" w:sz="0" w:space="0" w:color="auto"/>
              </w:divBdr>
            </w:div>
            <w:div w:id="1522161337">
              <w:marLeft w:val="0"/>
              <w:marRight w:val="0"/>
              <w:marTop w:val="0"/>
              <w:marBottom w:val="0"/>
              <w:divBdr>
                <w:top w:val="none" w:sz="0" w:space="0" w:color="auto"/>
                <w:left w:val="none" w:sz="0" w:space="0" w:color="auto"/>
                <w:bottom w:val="none" w:sz="0" w:space="0" w:color="auto"/>
                <w:right w:val="none" w:sz="0" w:space="0" w:color="auto"/>
              </w:divBdr>
            </w:div>
            <w:div w:id="159197459">
              <w:marLeft w:val="0"/>
              <w:marRight w:val="0"/>
              <w:marTop w:val="0"/>
              <w:marBottom w:val="0"/>
              <w:divBdr>
                <w:top w:val="none" w:sz="0" w:space="0" w:color="auto"/>
                <w:left w:val="none" w:sz="0" w:space="0" w:color="auto"/>
                <w:bottom w:val="none" w:sz="0" w:space="0" w:color="auto"/>
                <w:right w:val="none" w:sz="0" w:space="0" w:color="auto"/>
              </w:divBdr>
            </w:div>
            <w:div w:id="1563057541">
              <w:marLeft w:val="0"/>
              <w:marRight w:val="0"/>
              <w:marTop w:val="0"/>
              <w:marBottom w:val="0"/>
              <w:divBdr>
                <w:top w:val="none" w:sz="0" w:space="0" w:color="auto"/>
                <w:left w:val="none" w:sz="0" w:space="0" w:color="auto"/>
                <w:bottom w:val="none" w:sz="0" w:space="0" w:color="auto"/>
                <w:right w:val="none" w:sz="0" w:space="0" w:color="auto"/>
              </w:divBdr>
            </w:div>
            <w:div w:id="1324504635">
              <w:marLeft w:val="0"/>
              <w:marRight w:val="0"/>
              <w:marTop w:val="0"/>
              <w:marBottom w:val="0"/>
              <w:divBdr>
                <w:top w:val="none" w:sz="0" w:space="0" w:color="auto"/>
                <w:left w:val="none" w:sz="0" w:space="0" w:color="auto"/>
                <w:bottom w:val="none" w:sz="0" w:space="0" w:color="auto"/>
                <w:right w:val="none" w:sz="0" w:space="0" w:color="auto"/>
              </w:divBdr>
            </w:div>
            <w:div w:id="709260542">
              <w:marLeft w:val="0"/>
              <w:marRight w:val="0"/>
              <w:marTop w:val="0"/>
              <w:marBottom w:val="0"/>
              <w:divBdr>
                <w:top w:val="none" w:sz="0" w:space="0" w:color="auto"/>
                <w:left w:val="none" w:sz="0" w:space="0" w:color="auto"/>
                <w:bottom w:val="none" w:sz="0" w:space="0" w:color="auto"/>
                <w:right w:val="none" w:sz="0" w:space="0" w:color="auto"/>
              </w:divBdr>
            </w:div>
            <w:div w:id="1493370987">
              <w:marLeft w:val="0"/>
              <w:marRight w:val="0"/>
              <w:marTop w:val="0"/>
              <w:marBottom w:val="0"/>
              <w:divBdr>
                <w:top w:val="none" w:sz="0" w:space="0" w:color="auto"/>
                <w:left w:val="none" w:sz="0" w:space="0" w:color="auto"/>
                <w:bottom w:val="none" w:sz="0" w:space="0" w:color="auto"/>
                <w:right w:val="none" w:sz="0" w:space="0" w:color="auto"/>
              </w:divBdr>
            </w:div>
            <w:div w:id="18285663">
              <w:marLeft w:val="0"/>
              <w:marRight w:val="0"/>
              <w:marTop w:val="0"/>
              <w:marBottom w:val="0"/>
              <w:divBdr>
                <w:top w:val="none" w:sz="0" w:space="0" w:color="auto"/>
                <w:left w:val="none" w:sz="0" w:space="0" w:color="auto"/>
                <w:bottom w:val="none" w:sz="0" w:space="0" w:color="auto"/>
                <w:right w:val="none" w:sz="0" w:space="0" w:color="auto"/>
              </w:divBdr>
            </w:div>
            <w:div w:id="1270702835">
              <w:marLeft w:val="0"/>
              <w:marRight w:val="0"/>
              <w:marTop w:val="0"/>
              <w:marBottom w:val="0"/>
              <w:divBdr>
                <w:top w:val="none" w:sz="0" w:space="0" w:color="auto"/>
                <w:left w:val="none" w:sz="0" w:space="0" w:color="auto"/>
                <w:bottom w:val="none" w:sz="0" w:space="0" w:color="auto"/>
                <w:right w:val="none" w:sz="0" w:space="0" w:color="auto"/>
              </w:divBdr>
            </w:div>
            <w:div w:id="958494555">
              <w:marLeft w:val="0"/>
              <w:marRight w:val="0"/>
              <w:marTop w:val="0"/>
              <w:marBottom w:val="0"/>
              <w:divBdr>
                <w:top w:val="none" w:sz="0" w:space="0" w:color="auto"/>
                <w:left w:val="none" w:sz="0" w:space="0" w:color="auto"/>
                <w:bottom w:val="none" w:sz="0" w:space="0" w:color="auto"/>
                <w:right w:val="none" w:sz="0" w:space="0" w:color="auto"/>
              </w:divBdr>
            </w:div>
            <w:div w:id="2121950039">
              <w:marLeft w:val="0"/>
              <w:marRight w:val="0"/>
              <w:marTop w:val="0"/>
              <w:marBottom w:val="0"/>
              <w:divBdr>
                <w:top w:val="none" w:sz="0" w:space="0" w:color="auto"/>
                <w:left w:val="none" w:sz="0" w:space="0" w:color="auto"/>
                <w:bottom w:val="none" w:sz="0" w:space="0" w:color="auto"/>
                <w:right w:val="none" w:sz="0" w:space="0" w:color="auto"/>
              </w:divBdr>
            </w:div>
            <w:div w:id="697051551">
              <w:marLeft w:val="0"/>
              <w:marRight w:val="0"/>
              <w:marTop w:val="0"/>
              <w:marBottom w:val="0"/>
              <w:divBdr>
                <w:top w:val="none" w:sz="0" w:space="0" w:color="auto"/>
                <w:left w:val="none" w:sz="0" w:space="0" w:color="auto"/>
                <w:bottom w:val="none" w:sz="0" w:space="0" w:color="auto"/>
                <w:right w:val="none" w:sz="0" w:space="0" w:color="auto"/>
              </w:divBdr>
            </w:div>
            <w:div w:id="1001935216">
              <w:marLeft w:val="0"/>
              <w:marRight w:val="0"/>
              <w:marTop w:val="0"/>
              <w:marBottom w:val="0"/>
              <w:divBdr>
                <w:top w:val="none" w:sz="0" w:space="0" w:color="auto"/>
                <w:left w:val="none" w:sz="0" w:space="0" w:color="auto"/>
                <w:bottom w:val="none" w:sz="0" w:space="0" w:color="auto"/>
                <w:right w:val="none" w:sz="0" w:space="0" w:color="auto"/>
              </w:divBdr>
            </w:div>
            <w:div w:id="1636373591">
              <w:marLeft w:val="0"/>
              <w:marRight w:val="0"/>
              <w:marTop w:val="0"/>
              <w:marBottom w:val="0"/>
              <w:divBdr>
                <w:top w:val="none" w:sz="0" w:space="0" w:color="auto"/>
                <w:left w:val="none" w:sz="0" w:space="0" w:color="auto"/>
                <w:bottom w:val="none" w:sz="0" w:space="0" w:color="auto"/>
                <w:right w:val="none" w:sz="0" w:space="0" w:color="auto"/>
              </w:divBdr>
            </w:div>
            <w:div w:id="1414816128">
              <w:marLeft w:val="0"/>
              <w:marRight w:val="0"/>
              <w:marTop w:val="0"/>
              <w:marBottom w:val="0"/>
              <w:divBdr>
                <w:top w:val="none" w:sz="0" w:space="0" w:color="auto"/>
                <w:left w:val="none" w:sz="0" w:space="0" w:color="auto"/>
                <w:bottom w:val="none" w:sz="0" w:space="0" w:color="auto"/>
                <w:right w:val="none" w:sz="0" w:space="0" w:color="auto"/>
              </w:divBdr>
            </w:div>
            <w:div w:id="409698049">
              <w:marLeft w:val="0"/>
              <w:marRight w:val="0"/>
              <w:marTop w:val="0"/>
              <w:marBottom w:val="0"/>
              <w:divBdr>
                <w:top w:val="none" w:sz="0" w:space="0" w:color="auto"/>
                <w:left w:val="none" w:sz="0" w:space="0" w:color="auto"/>
                <w:bottom w:val="none" w:sz="0" w:space="0" w:color="auto"/>
                <w:right w:val="none" w:sz="0" w:space="0" w:color="auto"/>
              </w:divBdr>
            </w:div>
            <w:div w:id="72549506">
              <w:marLeft w:val="0"/>
              <w:marRight w:val="0"/>
              <w:marTop w:val="0"/>
              <w:marBottom w:val="0"/>
              <w:divBdr>
                <w:top w:val="none" w:sz="0" w:space="0" w:color="auto"/>
                <w:left w:val="none" w:sz="0" w:space="0" w:color="auto"/>
                <w:bottom w:val="none" w:sz="0" w:space="0" w:color="auto"/>
                <w:right w:val="none" w:sz="0" w:space="0" w:color="auto"/>
              </w:divBdr>
            </w:div>
            <w:div w:id="152335124">
              <w:marLeft w:val="0"/>
              <w:marRight w:val="0"/>
              <w:marTop w:val="0"/>
              <w:marBottom w:val="0"/>
              <w:divBdr>
                <w:top w:val="none" w:sz="0" w:space="0" w:color="auto"/>
                <w:left w:val="none" w:sz="0" w:space="0" w:color="auto"/>
                <w:bottom w:val="none" w:sz="0" w:space="0" w:color="auto"/>
                <w:right w:val="none" w:sz="0" w:space="0" w:color="auto"/>
              </w:divBdr>
            </w:div>
            <w:div w:id="1619336373">
              <w:marLeft w:val="0"/>
              <w:marRight w:val="0"/>
              <w:marTop w:val="0"/>
              <w:marBottom w:val="0"/>
              <w:divBdr>
                <w:top w:val="none" w:sz="0" w:space="0" w:color="auto"/>
                <w:left w:val="none" w:sz="0" w:space="0" w:color="auto"/>
                <w:bottom w:val="none" w:sz="0" w:space="0" w:color="auto"/>
                <w:right w:val="none" w:sz="0" w:space="0" w:color="auto"/>
              </w:divBdr>
            </w:div>
            <w:div w:id="1423405223">
              <w:marLeft w:val="0"/>
              <w:marRight w:val="0"/>
              <w:marTop w:val="0"/>
              <w:marBottom w:val="0"/>
              <w:divBdr>
                <w:top w:val="none" w:sz="0" w:space="0" w:color="auto"/>
                <w:left w:val="none" w:sz="0" w:space="0" w:color="auto"/>
                <w:bottom w:val="none" w:sz="0" w:space="0" w:color="auto"/>
                <w:right w:val="none" w:sz="0" w:space="0" w:color="auto"/>
              </w:divBdr>
            </w:div>
            <w:div w:id="1334451790">
              <w:marLeft w:val="0"/>
              <w:marRight w:val="0"/>
              <w:marTop w:val="0"/>
              <w:marBottom w:val="0"/>
              <w:divBdr>
                <w:top w:val="none" w:sz="0" w:space="0" w:color="auto"/>
                <w:left w:val="none" w:sz="0" w:space="0" w:color="auto"/>
                <w:bottom w:val="none" w:sz="0" w:space="0" w:color="auto"/>
                <w:right w:val="none" w:sz="0" w:space="0" w:color="auto"/>
              </w:divBdr>
            </w:div>
            <w:div w:id="544214910">
              <w:marLeft w:val="0"/>
              <w:marRight w:val="0"/>
              <w:marTop w:val="0"/>
              <w:marBottom w:val="0"/>
              <w:divBdr>
                <w:top w:val="none" w:sz="0" w:space="0" w:color="auto"/>
                <w:left w:val="none" w:sz="0" w:space="0" w:color="auto"/>
                <w:bottom w:val="none" w:sz="0" w:space="0" w:color="auto"/>
                <w:right w:val="none" w:sz="0" w:space="0" w:color="auto"/>
              </w:divBdr>
            </w:div>
            <w:div w:id="1427312710">
              <w:marLeft w:val="0"/>
              <w:marRight w:val="0"/>
              <w:marTop w:val="0"/>
              <w:marBottom w:val="0"/>
              <w:divBdr>
                <w:top w:val="none" w:sz="0" w:space="0" w:color="auto"/>
                <w:left w:val="none" w:sz="0" w:space="0" w:color="auto"/>
                <w:bottom w:val="none" w:sz="0" w:space="0" w:color="auto"/>
                <w:right w:val="none" w:sz="0" w:space="0" w:color="auto"/>
              </w:divBdr>
            </w:div>
            <w:div w:id="1389190090">
              <w:marLeft w:val="0"/>
              <w:marRight w:val="0"/>
              <w:marTop w:val="0"/>
              <w:marBottom w:val="0"/>
              <w:divBdr>
                <w:top w:val="none" w:sz="0" w:space="0" w:color="auto"/>
                <w:left w:val="none" w:sz="0" w:space="0" w:color="auto"/>
                <w:bottom w:val="none" w:sz="0" w:space="0" w:color="auto"/>
                <w:right w:val="none" w:sz="0" w:space="0" w:color="auto"/>
              </w:divBdr>
            </w:div>
            <w:div w:id="179246136">
              <w:marLeft w:val="0"/>
              <w:marRight w:val="0"/>
              <w:marTop w:val="0"/>
              <w:marBottom w:val="0"/>
              <w:divBdr>
                <w:top w:val="none" w:sz="0" w:space="0" w:color="auto"/>
                <w:left w:val="none" w:sz="0" w:space="0" w:color="auto"/>
                <w:bottom w:val="none" w:sz="0" w:space="0" w:color="auto"/>
                <w:right w:val="none" w:sz="0" w:space="0" w:color="auto"/>
              </w:divBdr>
            </w:div>
            <w:div w:id="1203440077">
              <w:marLeft w:val="0"/>
              <w:marRight w:val="0"/>
              <w:marTop w:val="0"/>
              <w:marBottom w:val="0"/>
              <w:divBdr>
                <w:top w:val="none" w:sz="0" w:space="0" w:color="auto"/>
                <w:left w:val="none" w:sz="0" w:space="0" w:color="auto"/>
                <w:bottom w:val="none" w:sz="0" w:space="0" w:color="auto"/>
                <w:right w:val="none" w:sz="0" w:space="0" w:color="auto"/>
              </w:divBdr>
            </w:div>
            <w:div w:id="116485031">
              <w:marLeft w:val="0"/>
              <w:marRight w:val="0"/>
              <w:marTop w:val="0"/>
              <w:marBottom w:val="0"/>
              <w:divBdr>
                <w:top w:val="none" w:sz="0" w:space="0" w:color="auto"/>
                <w:left w:val="none" w:sz="0" w:space="0" w:color="auto"/>
                <w:bottom w:val="none" w:sz="0" w:space="0" w:color="auto"/>
                <w:right w:val="none" w:sz="0" w:space="0" w:color="auto"/>
              </w:divBdr>
            </w:div>
            <w:div w:id="2137261462">
              <w:marLeft w:val="0"/>
              <w:marRight w:val="0"/>
              <w:marTop w:val="0"/>
              <w:marBottom w:val="0"/>
              <w:divBdr>
                <w:top w:val="none" w:sz="0" w:space="0" w:color="auto"/>
                <w:left w:val="none" w:sz="0" w:space="0" w:color="auto"/>
                <w:bottom w:val="none" w:sz="0" w:space="0" w:color="auto"/>
                <w:right w:val="none" w:sz="0" w:space="0" w:color="auto"/>
              </w:divBdr>
            </w:div>
            <w:div w:id="1522934129">
              <w:marLeft w:val="0"/>
              <w:marRight w:val="0"/>
              <w:marTop w:val="0"/>
              <w:marBottom w:val="0"/>
              <w:divBdr>
                <w:top w:val="none" w:sz="0" w:space="0" w:color="auto"/>
                <w:left w:val="none" w:sz="0" w:space="0" w:color="auto"/>
                <w:bottom w:val="none" w:sz="0" w:space="0" w:color="auto"/>
                <w:right w:val="none" w:sz="0" w:space="0" w:color="auto"/>
              </w:divBdr>
            </w:div>
            <w:div w:id="258375080">
              <w:marLeft w:val="0"/>
              <w:marRight w:val="0"/>
              <w:marTop w:val="0"/>
              <w:marBottom w:val="0"/>
              <w:divBdr>
                <w:top w:val="none" w:sz="0" w:space="0" w:color="auto"/>
                <w:left w:val="none" w:sz="0" w:space="0" w:color="auto"/>
                <w:bottom w:val="none" w:sz="0" w:space="0" w:color="auto"/>
                <w:right w:val="none" w:sz="0" w:space="0" w:color="auto"/>
              </w:divBdr>
            </w:div>
            <w:div w:id="1218782827">
              <w:marLeft w:val="0"/>
              <w:marRight w:val="0"/>
              <w:marTop w:val="0"/>
              <w:marBottom w:val="0"/>
              <w:divBdr>
                <w:top w:val="none" w:sz="0" w:space="0" w:color="auto"/>
                <w:left w:val="none" w:sz="0" w:space="0" w:color="auto"/>
                <w:bottom w:val="none" w:sz="0" w:space="0" w:color="auto"/>
                <w:right w:val="none" w:sz="0" w:space="0" w:color="auto"/>
              </w:divBdr>
            </w:div>
            <w:div w:id="1940600347">
              <w:marLeft w:val="0"/>
              <w:marRight w:val="0"/>
              <w:marTop w:val="0"/>
              <w:marBottom w:val="0"/>
              <w:divBdr>
                <w:top w:val="none" w:sz="0" w:space="0" w:color="auto"/>
                <w:left w:val="none" w:sz="0" w:space="0" w:color="auto"/>
                <w:bottom w:val="none" w:sz="0" w:space="0" w:color="auto"/>
                <w:right w:val="none" w:sz="0" w:space="0" w:color="auto"/>
              </w:divBdr>
            </w:div>
            <w:div w:id="1400640607">
              <w:marLeft w:val="0"/>
              <w:marRight w:val="0"/>
              <w:marTop w:val="0"/>
              <w:marBottom w:val="0"/>
              <w:divBdr>
                <w:top w:val="none" w:sz="0" w:space="0" w:color="auto"/>
                <w:left w:val="none" w:sz="0" w:space="0" w:color="auto"/>
                <w:bottom w:val="none" w:sz="0" w:space="0" w:color="auto"/>
                <w:right w:val="none" w:sz="0" w:space="0" w:color="auto"/>
              </w:divBdr>
            </w:div>
            <w:div w:id="449321781">
              <w:marLeft w:val="0"/>
              <w:marRight w:val="0"/>
              <w:marTop w:val="0"/>
              <w:marBottom w:val="0"/>
              <w:divBdr>
                <w:top w:val="none" w:sz="0" w:space="0" w:color="auto"/>
                <w:left w:val="none" w:sz="0" w:space="0" w:color="auto"/>
                <w:bottom w:val="none" w:sz="0" w:space="0" w:color="auto"/>
                <w:right w:val="none" w:sz="0" w:space="0" w:color="auto"/>
              </w:divBdr>
            </w:div>
            <w:div w:id="1431782426">
              <w:marLeft w:val="0"/>
              <w:marRight w:val="0"/>
              <w:marTop w:val="0"/>
              <w:marBottom w:val="0"/>
              <w:divBdr>
                <w:top w:val="none" w:sz="0" w:space="0" w:color="auto"/>
                <w:left w:val="none" w:sz="0" w:space="0" w:color="auto"/>
                <w:bottom w:val="none" w:sz="0" w:space="0" w:color="auto"/>
                <w:right w:val="none" w:sz="0" w:space="0" w:color="auto"/>
              </w:divBdr>
            </w:div>
            <w:div w:id="976107266">
              <w:marLeft w:val="0"/>
              <w:marRight w:val="0"/>
              <w:marTop w:val="0"/>
              <w:marBottom w:val="0"/>
              <w:divBdr>
                <w:top w:val="none" w:sz="0" w:space="0" w:color="auto"/>
                <w:left w:val="none" w:sz="0" w:space="0" w:color="auto"/>
                <w:bottom w:val="none" w:sz="0" w:space="0" w:color="auto"/>
                <w:right w:val="none" w:sz="0" w:space="0" w:color="auto"/>
              </w:divBdr>
            </w:div>
            <w:div w:id="1730494106">
              <w:marLeft w:val="0"/>
              <w:marRight w:val="0"/>
              <w:marTop w:val="0"/>
              <w:marBottom w:val="0"/>
              <w:divBdr>
                <w:top w:val="none" w:sz="0" w:space="0" w:color="auto"/>
                <w:left w:val="none" w:sz="0" w:space="0" w:color="auto"/>
                <w:bottom w:val="none" w:sz="0" w:space="0" w:color="auto"/>
                <w:right w:val="none" w:sz="0" w:space="0" w:color="auto"/>
              </w:divBdr>
            </w:div>
            <w:div w:id="998852483">
              <w:marLeft w:val="0"/>
              <w:marRight w:val="0"/>
              <w:marTop w:val="0"/>
              <w:marBottom w:val="0"/>
              <w:divBdr>
                <w:top w:val="none" w:sz="0" w:space="0" w:color="auto"/>
                <w:left w:val="none" w:sz="0" w:space="0" w:color="auto"/>
                <w:bottom w:val="none" w:sz="0" w:space="0" w:color="auto"/>
                <w:right w:val="none" w:sz="0" w:space="0" w:color="auto"/>
              </w:divBdr>
            </w:div>
            <w:div w:id="51661253">
              <w:marLeft w:val="0"/>
              <w:marRight w:val="0"/>
              <w:marTop w:val="0"/>
              <w:marBottom w:val="0"/>
              <w:divBdr>
                <w:top w:val="none" w:sz="0" w:space="0" w:color="auto"/>
                <w:left w:val="none" w:sz="0" w:space="0" w:color="auto"/>
                <w:bottom w:val="none" w:sz="0" w:space="0" w:color="auto"/>
                <w:right w:val="none" w:sz="0" w:space="0" w:color="auto"/>
              </w:divBdr>
            </w:div>
            <w:div w:id="776024060">
              <w:marLeft w:val="0"/>
              <w:marRight w:val="0"/>
              <w:marTop w:val="0"/>
              <w:marBottom w:val="0"/>
              <w:divBdr>
                <w:top w:val="none" w:sz="0" w:space="0" w:color="auto"/>
                <w:left w:val="none" w:sz="0" w:space="0" w:color="auto"/>
                <w:bottom w:val="none" w:sz="0" w:space="0" w:color="auto"/>
                <w:right w:val="none" w:sz="0" w:space="0" w:color="auto"/>
              </w:divBdr>
            </w:div>
            <w:div w:id="1602031771">
              <w:marLeft w:val="0"/>
              <w:marRight w:val="0"/>
              <w:marTop w:val="0"/>
              <w:marBottom w:val="0"/>
              <w:divBdr>
                <w:top w:val="none" w:sz="0" w:space="0" w:color="auto"/>
                <w:left w:val="none" w:sz="0" w:space="0" w:color="auto"/>
                <w:bottom w:val="none" w:sz="0" w:space="0" w:color="auto"/>
                <w:right w:val="none" w:sz="0" w:space="0" w:color="auto"/>
              </w:divBdr>
            </w:div>
            <w:div w:id="125587811">
              <w:marLeft w:val="0"/>
              <w:marRight w:val="0"/>
              <w:marTop w:val="0"/>
              <w:marBottom w:val="0"/>
              <w:divBdr>
                <w:top w:val="none" w:sz="0" w:space="0" w:color="auto"/>
                <w:left w:val="none" w:sz="0" w:space="0" w:color="auto"/>
                <w:bottom w:val="none" w:sz="0" w:space="0" w:color="auto"/>
                <w:right w:val="none" w:sz="0" w:space="0" w:color="auto"/>
              </w:divBdr>
            </w:div>
            <w:div w:id="1672023772">
              <w:marLeft w:val="0"/>
              <w:marRight w:val="0"/>
              <w:marTop w:val="0"/>
              <w:marBottom w:val="0"/>
              <w:divBdr>
                <w:top w:val="none" w:sz="0" w:space="0" w:color="auto"/>
                <w:left w:val="none" w:sz="0" w:space="0" w:color="auto"/>
                <w:bottom w:val="none" w:sz="0" w:space="0" w:color="auto"/>
                <w:right w:val="none" w:sz="0" w:space="0" w:color="auto"/>
              </w:divBdr>
            </w:div>
            <w:div w:id="405148404">
              <w:marLeft w:val="0"/>
              <w:marRight w:val="0"/>
              <w:marTop w:val="0"/>
              <w:marBottom w:val="0"/>
              <w:divBdr>
                <w:top w:val="none" w:sz="0" w:space="0" w:color="auto"/>
                <w:left w:val="none" w:sz="0" w:space="0" w:color="auto"/>
                <w:bottom w:val="none" w:sz="0" w:space="0" w:color="auto"/>
                <w:right w:val="none" w:sz="0" w:space="0" w:color="auto"/>
              </w:divBdr>
            </w:div>
            <w:div w:id="556748785">
              <w:marLeft w:val="0"/>
              <w:marRight w:val="0"/>
              <w:marTop w:val="0"/>
              <w:marBottom w:val="0"/>
              <w:divBdr>
                <w:top w:val="none" w:sz="0" w:space="0" w:color="auto"/>
                <w:left w:val="none" w:sz="0" w:space="0" w:color="auto"/>
                <w:bottom w:val="none" w:sz="0" w:space="0" w:color="auto"/>
                <w:right w:val="none" w:sz="0" w:space="0" w:color="auto"/>
              </w:divBdr>
            </w:div>
            <w:div w:id="2092844629">
              <w:marLeft w:val="0"/>
              <w:marRight w:val="0"/>
              <w:marTop w:val="0"/>
              <w:marBottom w:val="0"/>
              <w:divBdr>
                <w:top w:val="none" w:sz="0" w:space="0" w:color="auto"/>
                <w:left w:val="none" w:sz="0" w:space="0" w:color="auto"/>
                <w:bottom w:val="none" w:sz="0" w:space="0" w:color="auto"/>
                <w:right w:val="none" w:sz="0" w:space="0" w:color="auto"/>
              </w:divBdr>
            </w:div>
            <w:div w:id="1397894381">
              <w:marLeft w:val="0"/>
              <w:marRight w:val="0"/>
              <w:marTop w:val="0"/>
              <w:marBottom w:val="0"/>
              <w:divBdr>
                <w:top w:val="none" w:sz="0" w:space="0" w:color="auto"/>
                <w:left w:val="none" w:sz="0" w:space="0" w:color="auto"/>
                <w:bottom w:val="none" w:sz="0" w:space="0" w:color="auto"/>
                <w:right w:val="none" w:sz="0" w:space="0" w:color="auto"/>
              </w:divBdr>
            </w:div>
            <w:div w:id="559943464">
              <w:marLeft w:val="0"/>
              <w:marRight w:val="0"/>
              <w:marTop w:val="0"/>
              <w:marBottom w:val="0"/>
              <w:divBdr>
                <w:top w:val="none" w:sz="0" w:space="0" w:color="auto"/>
                <w:left w:val="none" w:sz="0" w:space="0" w:color="auto"/>
                <w:bottom w:val="none" w:sz="0" w:space="0" w:color="auto"/>
                <w:right w:val="none" w:sz="0" w:space="0" w:color="auto"/>
              </w:divBdr>
            </w:div>
            <w:div w:id="189269364">
              <w:marLeft w:val="0"/>
              <w:marRight w:val="0"/>
              <w:marTop w:val="0"/>
              <w:marBottom w:val="0"/>
              <w:divBdr>
                <w:top w:val="none" w:sz="0" w:space="0" w:color="auto"/>
                <w:left w:val="none" w:sz="0" w:space="0" w:color="auto"/>
                <w:bottom w:val="none" w:sz="0" w:space="0" w:color="auto"/>
                <w:right w:val="none" w:sz="0" w:space="0" w:color="auto"/>
              </w:divBdr>
            </w:div>
            <w:div w:id="747774089">
              <w:marLeft w:val="0"/>
              <w:marRight w:val="0"/>
              <w:marTop w:val="0"/>
              <w:marBottom w:val="0"/>
              <w:divBdr>
                <w:top w:val="none" w:sz="0" w:space="0" w:color="auto"/>
                <w:left w:val="none" w:sz="0" w:space="0" w:color="auto"/>
                <w:bottom w:val="none" w:sz="0" w:space="0" w:color="auto"/>
                <w:right w:val="none" w:sz="0" w:space="0" w:color="auto"/>
              </w:divBdr>
            </w:div>
            <w:div w:id="757336416">
              <w:marLeft w:val="0"/>
              <w:marRight w:val="0"/>
              <w:marTop w:val="0"/>
              <w:marBottom w:val="0"/>
              <w:divBdr>
                <w:top w:val="none" w:sz="0" w:space="0" w:color="auto"/>
                <w:left w:val="none" w:sz="0" w:space="0" w:color="auto"/>
                <w:bottom w:val="none" w:sz="0" w:space="0" w:color="auto"/>
                <w:right w:val="none" w:sz="0" w:space="0" w:color="auto"/>
              </w:divBdr>
            </w:div>
            <w:div w:id="779303064">
              <w:marLeft w:val="0"/>
              <w:marRight w:val="0"/>
              <w:marTop w:val="0"/>
              <w:marBottom w:val="0"/>
              <w:divBdr>
                <w:top w:val="none" w:sz="0" w:space="0" w:color="auto"/>
                <w:left w:val="none" w:sz="0" w:space="0" w:color="auto"/>
                <w:bottom w:val="none" w:sz="0" w:space="0" w:color="auto"/>
                <w:right w:val="none" w:sz="0" w:space="0" w:color="auto"/>
              </w:divBdr>
            </w:div>
            <w:div w:id="856118635">
              <w:marLeft w:val="0"/>
              <w:marRight w:val="0"/>
              <w:marTop w:val="0"/>
              <w:marBottom w:val="0"/>
              <w:divBdr>
                <w:top w:val="none" w:sz="0" w:space="0" w:color="auto"/>
                <w:left w:val="none" w:sz="0" w:space="0" w:color="auto"/>
                <w:bottom w:val="none" w:sz="0" w:space="0" w:color="auto"/>
                <w:right w:val="none" w:sz="0" w:space="0" w:color="auto"/>
              </w:divBdr>
            </w:div>
            <w:div w:id="154302031">
              <w:marLeft w:val="0"/>
              <w:marRight w:val="0"/>
              <w:marTop w:val="0"/>
              <w:marBottom w:val="0"/>
              <w:divBdr>
                <w:top w:val="none" w:sz="0" w:space="0" w:color="auto"/>
                <w:left w:val="none" w:sz="0" w:space="0" w:color="auto"/>
                <w:bottom w:val="none" w:sz="0" w:space="0" w:color="auto"/>
                <w:right w:val="none" w:sz="0" w:space="0" w:color="auto"/>
              </w:divBdr>
            </w:div>
            <w:div w:id="1524586160">
              <w:marLeft w:val="0"/>
              <w:marRight w:val="0"/>
              <w:marTop w:val="0"/>
              <w:marBottom w:val="0"/>
              <w:divBdr>
                <w:top w:val="none" w:sz="0" w:space="0" w:color="auto"/>
                <w:left w:val="none" w:sz="0" w:space="0" w:color="auto"/>
                <w:bottom w:val="none" w:sz="0" w:space="0" w:color="auto"/>
                <w:right w:val="none" w:sz="0" w:space="0" w:color="auto"/>
              </w:divBdr>
            </w:div>
            <w:div w:id="1005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4985">
      <w:bodyDiv w:val="1"/>
      <w:marLeft w:val="0"/>
      <w:marRight w:val="0"/>
      <w:marTop w:val="0"/>
      <w:marBottom w:val="0"/>
      <w:divBdr>
        <w:top w:val="none" w:sz="0" w:space="0" w:color="auto"/>
        <w:left w:val="none" w:sz="0" w:space="0" w:color="auto"/>
        <w:bottom w:val="none" w:sz="0" w:space="0" w:color="auto"/>
        <w:right w:val="none" w:sz="0" w:space="0" w:color="auto"/>
      </w:divBdr>
    </w:div>
    <w:div w:id="624892573">
      <w:bodyDiv w:val="1"/>
      <w:marLeft w:val="0"/>
      <w:marRight w:val="0"/>
      <w:marTop w:val="0"/>
      <w:marBottom w:val="0"/>
      <w:divBdr>
        <w:top w:val="none" w:sz="0" w:space="0" w:color="auto"/>
        <w:left w:val="none" w:sz="0" w:space="0" w:color="auto"/>
        <w:bottom w:val="none" w:sz="0" w:space="0" w:color="auto"/>
        <w:right w:val="none" w:sz="0" w:space="0" w:color="auto"/>
      </w:divBdr>
    </w:div>
    <w:div w:id="673266154">
      <w:bodyDiv w:val="1"/>
      <w:marLeft w:val="0"/>
      <w:marRight w:val="0"/>
      <w:marTop w:val="0"/>
      <w:marBottom w:val="0"/>
      <w:divBdr>
        <w:top w:val="none" w:sz="0" w:space="0" w:color="auto"/>
        <w:left w:val="none" w:sz="0" w:space="0" w:color="auto"/>
        <w:bottom w:val="none" w:sz="0" w:space="0" w:color="auto"/>
        <w:right w:val="none" w:sz="0" w:space="0" w:color="auto"/>
      </w:divBdr>
    </w:div>
    <w:div w:id="770663082">
      <w:bodyDiv w:val="1"/>
      <w:marLeft w:val="0"/>
      <w:marRight w:val="0"/>
      <w:marTop w:val="0"/>
      <w:marBottom w:val="0"/>
      <w:divBdr>
        <w:top w:val="none" w:sz="0" w:space="0" w:color="auto"/>
        <w:left w:val="none" w:sz="0" w:space="0" w:color="auto"/>
        <w:bottom w:val="none" w:sz="0" w:space="0" w:color="auto"/>
        <w:right w:val="none" w:sz="0" w:space="0" w:color="auto"/>
      </w:divBdr>
    </w:div>
    <w:div w:id="792093154">
      <w:bodyDiv w:val="1"/>
      <w:marLeft w:val="0"/>
      <w:marRight w:val="0"/>
      <w:marTop w:val="0"/>
      <w:marBottom w:val="0"/>
      <w:divBdr>
        <w:top w:val="none" w:sz="0" w:space="0" w:color="auto"/>
        <w:left w:val="none" w:sz="0" w:space="0" w:color="auto"/>
        <w:bottom w:val="none" w:sz="0" w:space="0" w:color="auto"/>
        <w:right w:val="none" w:sz="0" w:space="0" w:color="auto"/>
      </w:divBdr>
      <w:divsChild>
        <w:div w:id="1667367710">
          <w:marLeft w:val="0"/>
          <w:marRight w:val="0"/>
          <w:marTop w:val="0"/>
          <w:marBottom w:val="0"/>
          <w:divBdr>
            <w:top w:val="none" w:sz="0" w:space="0" w:color="auto"/>
            <w:left w:val="none" w:sz="0" w:space="0" w:color="auto"/>
            <w:bottom w:val="none" w:sz="0" w:space="0" w:color="auto"/>
            <w:right w:val="none" w:sz="0" w:space="0" w:color="auto"/>
          </w:divBdr>
          <w:divsChild>
            <w:div w:id="1435519913">
              <w:marLeft w:val="0"/>
              <w:marRight w:val="0"/>
              <w:marTop w:val="0"/>
              <w:marBottom w:val="0"/>
              <w:divBdr>
                <w:top w:val="none" w:sz="0" w:space="0" w:color="auto"/>
                <w:left w:val="none" w:sz="0" w:space="0" w:color="auto"/>
                <w:bottom w:val="none" w:sz="0" w:space="0" w:color="auto"/>
                <w:right w:val="none" w:sz="0" w:space="0" w:color="auto"/>
              </w:divBdr>
            </w:div>
            <w:div w:id="774714534">
              <w:marLeft w:val="0"/>
              <w:marRight w:val="0"/>
              <w:marTop w:val="0"/>
              <w:marBottom w:val="0"/>
              <w:divBdr>
                <w:top w:val="none" w:sz="0" w:space="0" w:color="auto"/>
                <w:left w:val="none" w:sz="0" w:space="0" w:color="auto"/>
                <w:bottom w:val="none" w:sz="0" w:space="0" w:color="auto"/>
                <w:right w:val="none" w:sz="0" w:space="0" w:color="auto"/>
              </w:divBdr>
            </w:div>
            <w:div w:id="1471560226">
              <w:marLeft w:val="0"/>
              <w:marRight w:val="0"/>
              <w:marTop w:val="0"/>
              <w:marBottom w:val="0"/>
              <w:divBdr>
                <w:top w:val="none" w:sz="0" w:space="0" w:color="auto"/>
                <w:left w:val="none" w:sz="0" w:space="0" w:color="auto"/>
                <w:bottom w:val="none" w:sz="0" w:space="0" w:color="auto"/>
                <w:right w:val="none" w:sz="0" w:space="0" w:color="auto"/>
              </w:divBdr>
            </w:div>
            <w:div w:id="1146893100">
              <w:marLeft w:val="0"/>
              <w:marRight w:val="0"/>
              <w:marTop w:val="0"/>
              <w:marBottom w:val="0"/>
              <w:divBdr>
                <w:top w:val="none" w:sz="0" w:space="0" w:color="auto"/>
                <w:left w:val="none" w:sz="0" w:space="0" w:color="auto"/>
                <w:bottom w:val="none" w:sz="0" w:space="0" w:color="auto"/>
                <w:right w:val="none" w:sz="0" w:space="0" w:color="auto"/>
              </w:divBdr>
            </w:div>
            <w:div w:id="1216505326">
              <w:marLeft w:val="0"/>
              <w:marRight w:val="0"/>
              <w:marTop w:val="0"/>
              <w:marBottom w:val="0"/>
              <w:divBdr>
                <w:top w:val="none" w:sz="0" w:space="0" w:color="auto"/>
                <w:left w:val="none" w:sz="0" w:space="0" w:color="auto"/>
                <w:bottom w:val="none" w:sz="0" w:space="0" w:color="auto"/>
                <w:right w:val="none" w:sz="0" w:space="0" w:color="auto"/>
              </w:divBdr>
            </w:div>
            <w:div w:id="1918244654">
              <w:marLeft w:val="0"/>
              <w:marRight w:val="0"/>
              <w:marTop w:val="0"/>
              <w:marBottom w:val="0"/>
              <w:divBdr>
                <w:top w:val="none" w:sz="0" w:space="0" w:color="auto"/>
                <w:left w:val="none" w:sz="0" w:space="0" w:color="auto"/>
                <w:bottom w:val="none" w:sz="0" w:space="0" w:color="auto"/>
                <w:right w:val="none" w:sz="0" w:space="0" w:color="auto"/>
              </w:divBdr>
            </w:div>
            <w:div w:id="1019115208">
              <w:marLeft w:val="0"/>
              <w:marRight w:val="0"/>
              <w:marTop w:val="0"/>
              <w:marBottom w:val="0"/>
              <w:divBdr>
                <w:top w:val="none" w:sz="0" w:space="0" w:color="auto"/>
                <w:left w:val="none" w:sz="0" w:space="0" w:color="auto"/>
                <w:bottom w:val="none" w:sz="0" w:space="0" w:color="auto"/>
                <w:right w:val="none" w:sz="0" w:space="0" w:color="auto"/>
              </w:divBdr>
            </w:div>
            <w:div w:id="1981836809">
              <w:marLeft w:val="0"/>
              <w:marRight w:val="0"/>
              <w:marTop w:val="0"/>
              <w:marBottom w:val="0"/>
              <w:divBdr>
                <w:top w:val="none" w:sz="0" w:space="0" w:color="auto"/>
                <w:left w:val="none" w:sz="0" w:space="0" w:color="auto"/>
                <w:bottom w:val="none" w:sz="0" w:space="0" w:color="auto"/>
                <w:right w:val="none" w:sz="0" w:space="0" w:color="auto"/>
              </w:divBdr>
            </w:div>
            <w:div w:id="55663420">
              <w:marLeft w:val="0"/>
              <w:marRight w:val="0"/>
              <w:marTop w:val="0"/>
              <w:marBottom w:val="0"/>
              <w:divBdr>
                <w:top w:val="none" w:sz="0" w:space="0" w:color="auto"/>
                <w:left w:val="none" w:sz="0" w:space="0" w:color="auto"/>
                <w:bottom w:val="none" w:sz="0" w:space="0" w:color="auto"/>
                <w:right w:val="none" w:sz="0" w:space="0" w:color="auto"/>
              </w:divBdr>
            </w:div>
            <w:div w:id="1125463356">
              <w:marLeft w:val="0"/>
              <w:marRight w:val="0"/>
              <w:marTop w:val="0"/>
              <w:marBottom w:val="0"/>
              <w:divBdr>
                <w:top w:val="none" w:sz="0" w:space="0" w:color="auto"/>
                <w:left w:val="none" w:sz="0" w:space="0" w:color="auto"/>
                <w:bottom w:val="none" w:sz="0" w:space="0" w:color="auto"/>
                <w:right w:val="none" w:sz="0" w:space="0" w:color="auto"/>
              </w:divBdr>
            </w:div>
            <w:div w:id="1416435021">
              <w:marLeft w:val="0"/>
              <w:marRight w:val="0"/>
              <w:marTop w:val="0"/>
              <w:marBottom w:val="0"/>
              <w:divBdr>
                <w:top w:val="none" w:sz="0" w:space="0" w:color="auto"/>
                <w:left w:val="none" w:sz="0" w:space="0" w:color="auto"/>
                <w:bottom w:val="none" w:sz="0" w:space="0" w:color="auto"/>
                <w:right w:val="none" w:sz="0" w:space="0" w:color="auto"/>
              </w:divBdr>
            </w:div>
            <w:div w:id="1062366226">
              <w:marLeft w:val="0"/>
              <w:marRight w:val="0"/>
              <w:marTop w:val="0"/>
              <w:marBottom w:val="0"/>
              <w:divBdr>
                <w:top w:val="none" w:sz="0" w:space="0" w:color="auto"/>
                <w:left w:val="none" w:sz="0" w:space="0" w:color="auto"/>
                <w:bottom w:val="none" w:sz="0" w:space="0" w:color="auto"/>
                <w:right w:val="none" w:sz="0" w:space="0" w:color="auto"/>
              </w:divBdr>
            </w:div>
            <w:div w:id="508907294">
              <w:marLeft w:val="0"/>
              <w:marRight w:val="0"/>
              <w:marTop w:val="0"/>
              <w:marBottom w:val="0"/>
              <w:divBdr>
                <w:top w:val="none" w:sz="0" w:space="0" w:color="auto"/>
                <w:left w:val="none" w:sz="0" w:space="0" w:color="auto"/>
                <w:bottom w:val="none" w:sz="0" w:space="0" w:color="auto"/>
                <w:right w:val="none" w:sz="0" w:space="0" w:color="auto"/>
              </w:divBdr>
            </w:div>
            <w:div w:id="1487084393">
              <w:marLeft w:val="0"/>
              <w:marRight w:val="0"/>
              <w:marTop w:val="0"/>
              <w:marBottom w:val="0"/>
              <w:divBdr>
                <w:top w:val="none" w:sz="0" w:space="0" w:color="auto"/>
                <w:left w:val="none" w:sz="0" w:space="0" w:color="auto"/>
                <w:bottom w:val="none" w:sz="0" w:space="0" w:color="auto"/>
                <w:right w:val="none" w:sz="0" w:space="0" w:color="auto"/>
              </w:divBdr>
            </w:div>
            <w:div w:id="536968259">
              <w:marLeft w:val="0"/>
              <w:marRight w:val="0"/>
              <w:marTop w:val="0"/>
              <w:marBottom w:val="0"/>
              <w:divBdr>
                <w:top w:val="none" w:sz="0" w:space="0" w:color="auto"/>
                <w:left w:val="none" w:sz="0" w:space="0" w:color="auto"/>
                <w:bottom w:val="none" w:sz="0" w:space="0" w:color="auto"/>
                <w:right w:val="none" w:sz="0" w:space="0" w:color="auto"/>
              </w:divBdr>
            </w:div>
            <w:div w:id="1139113302">
              <w:marLeft w:val="0"/>
              <w:marRight w:val="0"/>
              <w:marTop w:val="0"/>
              <w:marBottom w:val="0"/>
              <w:divBdr>
                <w:top w:val="none" w:sz="0" w:space="0" w:color="auto"/>
                <w:left w:val="none" w:sz="0" w:space="0" w:color="auto"/>
                <w:bottom w:val="none" w:sz="0" w:space="0" w:color="auto"/>
                <w:right w:val="none" w:sz="0" w:space="0" w:color="auto"/>
              </w:divBdr>
            </w:div>
            <w:div w:id="1787580434">
              <w:marLeft w:val="0"/>
              <w:marRight w:val="0"/>
              <w:marTop w:val="0"/>
              <w:marBottom w:val="0"/>
              <w:divBdr>
                <w:top w:val="none" w:sz="0" w:space="0" w:color="auto"/>
                <w:left w:val="none" w:sz="0" w:space="0" w:color="auto"/>
                <w:bottom w:val="none" w:sz="0" w:space="0" w:color="auto"/>
                <w:right w:val="none" w:sz="0" w:space="0" w:color="auto"/>
              </w:divBdr>
            </w:div>
            <w:div w:id="1542865646">
              <w:marLeft w:val="0"/>
              <w:marRight w:val="0"/>
              <w:marTop w:val="0"/>
              <w:marBottom w:val="0"/>
              <w:divBdr>
                <w:top w:val="none" w:sz="0" w:space="0" w:color="auto"/>
                <w:left w:val="none" w:sz="0" w:space="0" w:color="auto"/>
                <w:bottom w:val="none" w:sz="0" w:space="0" w:color="auto"/>
                <w:right w:val="none" w:sz="0" w:space="0" w:color="auto"/>
              </w:divBdr>
            </w:div>
            <w:div w:id="937099587">
              <w:marLeft w:val="0"/>
              <w:marRight w:val="0"/>
              <w:marTop w:val="0"/>
              <w:marBottom w:val="0"/>
              <w:divBdr>
                <w:top w:val="none" w:sz="0" w:space="0" w:color="auto"/>
                <w:left w:val="none" w:sz="0" w:space="0" w:color="auto"/>
                <w:bottom w:val="none" w:sz="0" w:space="0" w:color="auto"/>
                <w:right w:val="none" w:sz="0" w:space="0" w:color="auto"/>
              </w:divBdr>
            </w:div>
            <w:div w:id="1727143012">
              <w:marLeft w:val="0"/>
              <w:marRight w:val="0"/>
              <w:marTop w:val="0"/>
              <w:marBottom w:val="0"/>
              <w:divBdr>
                <w:top w:val="none" w:sz="0" w:space="0" w:color="auto"/>
                <w:left w:val="none" w:sz="0" w:space="0" w:color="auto"/>
                <w:bottom w:val="none" w:sz="0" w:space="0" w:color="auto"/>
                <w:right w:val="none" w:sz="0" w:space="0" w:color="auto"/>
              </w:divBdr>
            </w:div>
            <w:div w:id="1096442465">
              <w:marLeft w:val="0"/>
              <w:marRight w:val="0"/>
              <w:marTop w:val="0"/>
              <w:marBottom w:val="0"/>
              <w:divBdr>
                <w:top w:val="none" w:sz="0" w:space="0" w:color="auto"/>
                <w:left w:val="none" w:sz="0" w:space="0" w:color="auto"/>
                <w:bottom w:val="none" w:sz="0" w:space="0" w:color="auto"/>
                <w:right w:val="none" w:sz="0" w:space="0" w:color="auto"/>
              </w:divBdr>
            </w:div>
            <w:div w:id="1431973225">
              <w:marLeft w:val="0"/>
              <w:marRight w:val="0"/>
              <w:marTop w:val="0"/>
              <w:marBottom w:val="0"/>
              <w:divBdr>
                <w:top w:val="none" w:sz="0" w:space="0" w:color="auto"/>
                <w:left w:val="none" w:sz="0" w:space="0" w:color="auto"/>
                <w:bottom w:val="none" w:sz="0" w:space="0" w:color="auto"/>
                <w:right w:val="none" w:sz="0" w:space="0" w:color="auto"/>
              </w:divBdr>
            </w:div>
            <w:div w:id="787427893">
              <w:marLeft w:val="0"/>
              <w:marRight w:val="0"/>
              <w:marTop w:val="0"/>
              <w:marBottom w:val="0"/>
              <w:divBdr>
                <w:top w:val="none" w:sz="0" w:space="0" w:color="auto"/>
                <w:left w:val="none" w:sz="0" w:space="0" w:color="auto"/>
                <w:bottom w:val="none" w:sz="0" w:space="0" w:color="auto"/>
                <w:right w:val="none" w:sz="0" w:space="0" w:color="auto"/>
              </w:divBdr>
            </w:div>
            <w:div w:id="991182466">
              <w:marLeft w:val="0"/>
              <w:marRight w:val="0"/>
              <w:marTop w:val="0"/>
              <w:marBottom w:val="0"/>
              <w:divBdr>
                <w:top w:val="none" w:sz="0" w:space="0" w:color="auto"/>
                <w:left w:val="none" w:sz="0" w:space="0" w:color="auto"/>
                <w:bottom w:val="none" w:sz="0" w:space="0" w:color="auto"/>
                <w:right w:val="none" w:sz="0" w:space="0" w:color="auto"/>
              </w:divBdr>
            </w:div>
            <w:div w:id="187065352">
              <w:marLeft w:val="0"/>
              <w:marRight w:val="0"/>
              <w:marTop w:val="0"/>
              <w:marBottom w:val="0"/>
              <w:divBdr>
                <w:top w:val="none" w:sz="0" w:space="0" w:color="auto"/>
                <w:left w:val="none" w:sz="0" w:space="0" w:color="auto"/>
                <w:bottom w:val="none" w:sz="0" w:space="0" w:color="auto"/>
                <w:right w:val="none" w:sz="0" w:space="0" w:color="auto"/>
              </w:divBdr>
            </w:div>
            <w:div w:id="739984210">
              <w:marLeft w:val="0"/>
              <w:marRight w:val="0"/>
              <w:marTop w:val="0"/>
              <w:marBottom w:val="0"/>
              <w:divBdr>
                <w:top w:val="none" w:sz="0" w:space="0" w:color="auto"/>
                <w:left w:val="none" w:sz="0" w:space="0" w:color="auto"/>
                <w:bottom w:val="none" w:sz="0" w:space="0" w:color="auto"/>
                <w:right w:val="none" w:sz="0" w:space="0" w:color="auto"/>
              </w:divBdr>
            </w:div>
            <w:div w:id="1014576791">
              <w:marLeft w:val="0"/>
              <w:marRight w:val="0"/>
              <w:marTop w:val="0"/>
              <w:marBottom w:val="0"/>
              <w:divBdr>
                <w:top w:val="none" w:sz="0" w:space="0" w:color="auto"/>
                <w:left w:val="none" w:sz="0" w:space="0" w:color="auto"/>
                <w:bottom w:val="none" w:sz="0" w:space="0" w:color="auto"/>
                <w:right w:val="none" w:sz="0" w:space="0" w:color="auto"/>
              </w:divBdr>
            </w:div>
            <w:div w:id="1315835440">
              <w:marLeft w:val="0"/>
              <w:marRight w:val="0"/>
              <w:marTop w:val="0"/>
              <w:marBottom w:val="0"/>
              <w:divBdr>
                <w:top w:val="none" w:sz="0" w:space="0" w:color="auto"/>
                <w:left w:val="none" w:sz="0" w:space="0" w:color="auto"/>
                <w:bottom w:val="none" w:sz="0" w:space="0" w:color="auto"/>
                <w:right w:val="none" w:sz="0" w:space="0" w:color="auto"/>
              </w:divBdr>
            </w:div>
            <w:div w:id="1391348566">
              <w:marLeft w:val="0"/>
              <w:marRight w:val="0"/>
              <w:marTop w:val="0"/>
              <w:marBottom w:val="0"/>
              <w:divBdr>
                <w:top w:val="none" w:sz="0" w:space="0" w:color="auto"/>
                <w:left w:val="none" w:sz="0" w:space="0" w:color="auto"/>
                <w:bottom w:val="none" w:sz="0" w:space="0" w:color="auto"/>
                <w:right w:val="none" w:sz="0" w:space="0" w:color="auto"/>
              </w:divBdr>
            </w:div>
            <w:div w:id="906457980">
              <w:marLeft w:val="0"/>
              <w:marRight w:val="0"/>
              <w:marTop w:val="0"/>
              <w:marBottom w:val="0"/>
              <w:divBdr>
                <w:top w:val="none" w:sz="0" w:space="0" w:color="auto"/>
                <w:left w:val="none" w:sz="0" w:space="0" w:color="auto"/>
                <w:bottom w:val="none" w:sz="0" w:space="0" w:color="auto"/>
                <w:right w:val="none" w:sz="0" w:space="0" w:color="auto"/>
              </w:divBdr>
            </w:div>
            <w:div w:id="429471796">
              <w:marLeft w:val="0"/>
              <w:marRight w:val="0"/>
              <w:marTop w:val="0"/>
              <w:marBottom w:val="0"/>
              <w:divBdr>
                <w:top w:val="none" w:sz="0" w:space="0" w:color="auto"/>
                <w:left w:val="none" w:sz="0" w:space="0" w:color="auto"/>
                <w:bottom w:val="none" w:sz="0" w:space="0" w:color="auto"/>
                <w:right w:val="none" w:sz="0" w:space="0" w:color="auto"/>
              </w:divBdr>
            </w:div>
            <w:div w:id="1153108040">
              <w:marLeft w:val="0"/>
              <w:marRight w:val="0"/>
              <w:marTop w:val="0"/>
              <w:marBottom w:val="0"/>
              <w:divBdr>
                <w:top w:val="none" w:sz="0" w:space="0" w:color="auto"/>
                <w:left w:val="none" w:sz="0" w:space="0" w:color="auto"/>
                <w:bottom w:val="none" w:sz="0" w:space="0" w:color="auto"/>
                <w:right w:val="none" w:sz="0" w:space="0" w:color="auto"/>
              </w:divBdr>
            </w:div>
            <w:div w:id="909269217">
              <w:marLeft w:val="0"/>
              <w:marRight w:val="0"/>
              <w:marTop w:val="0"/>
              <w:marBottom w:val="0"/>
              <w:divBdr>
                <w:top w:val="none" w:sz="0" w:space="0" w:color="auto"/>
                <w:left w:val="none" w:sz="0" w:space="0" w:color="auto"/>
                <w:bottom w:val="none" w:sz="0" w:space="0" w:color="auto"/>
                <w:right w:val="none" w:sz="0" w:space="0" w:color="auto"/>
              </w:divBdr>
            </w:div>
            <w:div w:id="1616205136">
              <w:marLeft w:val="0"/>
              <w:marRight w:val="0"/>
              <w:marTop w:val="0"/>
              <w:marBottom w:val="0"/>
              <w:divBdr>
                <w:top w:val="none" w:sz="0" w:space="0" w:color="auto"/>
                <w:left w:val="none" w:sz="0" w:space="0" w:color="auto"/>
                <w:bottom w:val="none" w:sz="0" w:space="0" w:color="auto"/>
                <w:right w:val="none" w:sz="0" w:space="0" w:color="auto"/>
              </w:divBdr>
            </w:div>
            <w:div w:id="1904293672">
              <w:marLeft w:val="0"/>
              <w:marRight w:val="0"/>
              <w:marTop w:val="0"/>
              <w:marBottom w:val="0"/>
              <w:divBdr>
                <w:top w:val="none" w:sz="0" w:space="0" w:color="auto"/>
                <w:left w:val="none" w:sz="0" w:space="0" w:color="auto"/>
                <w:bottom w:val="none" w:sz="0" w:space="0" w:color="auto"/>
                <w:right w:val="none" w:sz="0" w:space="0" w:color="auto"/>
              </w:divBdr>
            </w:div>
            <w:div w:id="574629259">
              <w:marLeft w:val="0"/>
              <w:marRight w:val="0"/>
              <w:marTop w:val="0"/>
              <w:marBottom w:val="0"/>
              <w:divBdr>
                <w:top w:val="none" w:sz="0" w:space="0" w:color="auto"/>
                <w:left w:val="none" w:sz="0" w:space="0" w:color="auto"/>
                <w:bottom w:val="none" w:sz="0" w:space="0" w:color="auto"/>
                <w:right w:val="none" w:sz="0" w:space="0" w:color="auto"/>
              </w:divBdr>
            </w:div>
            <w:div w:id="1600143502">
              <w:marLeft w:val="0"/>
              <w:marRight w:val="0"/>
              <w:marTop w:val="0"/>
              <w:marBottom w:val="0"/>
              <w:divBdr>
                <w:top w:val="none" w:sz="0" w:space="0" w:color="auto"/>
                <w:left w:val="none" w:sz="0" w:space="0" w:color="auto"/>
                <w:bottom w:val="none" w:sz="0" w:space="0" w:color="auto"/>
                <w:right w:val="none" w:sz="0" w:space="0" w:color="auto"/>
              </w:divBdr>
            </w:div>
            <w:div w:id="612443918">
              <w:marLeft w:val="0"/>
              <w:marRight w:val="0"/>
              <w:marTop w:val="0"/>
              <w:marBottom w:val="0"/>
              <w:divBdr>
                <w:top w:val="none" w:sz="0" w:space="0" w:color="auto"/>
                <w:left w:val="none" w:sz="0" w:space="0" w:color="auto"/>
                <w:bottom w:val="none" w:sz="0" w:space="0" w:color="auto"/>
                <w:right w:val="none" w:sz="0" w:space="0" w:color="auto"/>
              </w:divBdr>
            </w:div>
            <w:div w:id="1760903197">
              <w:marLeft w:val="0"/>
              <w:marRight w:val="0"/>
              <w:marTop w:val="0"/>
              <w:marBottom w:val="0"/>
              <w:divBdr>
                <w:top w:val="none" w:sz="0" w:space="0" w:color="auto"/>
                <w:left w:val="none" w:sz="0" w:space="0" w:color="auto"/>
                <w:bottom w:val="none" w:sz="0" w:space="0" w:color="auto"/>
                <w:right w:val="none" w:sz="0" w:space="0" w:color="auto"/>
              </w:divBdr>
            </w:div>
            <w:div w:id="703487072">
              <w:marLeft w:val="0"/>
              <w:marRight w:val="0"/>
              <w:marTop w:val="0"/>
              <w:marBottom w:val="0"/>
              <w:divBdr>
                <w:top w:val="none" w:sz="0" w:space="0" w:color="auto"/>
                <w:left w:val="none" w:sz="0" w:space="0" w:color="auto"/>
                <w:bottom w:val="none" w:sz="0" w:space="0" w:color="auto"/>
                <w:right w:val="none" w:sz="0" w:space="0" w:color="auto"/>
              </w:divBdr>
            </w:div>
            <w:div w:id="1635479177">
              <w:marLeft w:val="0"/>
              <w:marRight w:val="0"/>
              <w:marTop w:val="0"/>
              <w:marBottom w:val="0"/>
              <w:divBdr>
                <w:top w:val="none" w:sz="0" w:space="0" w:color="auto"/>
                <w:left w:val="none" w:sz="0" w:space="0" w:color="auto"/>
                <w:bottom w:val="none" w:sz="0" w:space="0" w:color="auto"/>
                <w:right w:val="none" w:sz="0" w:space="0" w:color="auto"/>
              </w:divBdr>
            </w:div>
            <w:div w:id="367532874">
              <w:marLeft w:val="0"/>
              <w:marRight w:val="0"/>
              <w:marTop w:val="0"/>
              <w:marBottom w:val="0"/>
              <w:divBdr>
                <w:top w:val="none" w:sz="0" w:space="0" w:color="auto"/>
                <w:left w:val="none" w:sz="0" w:space="0" w:color="auto"/>
                <w:bottom w:val="none" w:sz="0" w:space="0" w:color="auto"/>
                <w:right w:val="none" w:sz="0" w:space="0" w:color="auto"/>
              </w:divBdr>
            </w:div>
            <w:div w:id="1675842296">
              <w:marLeft w:val="0"/>
              <w:marRight w:val="0"/>
              <w:marTop w:val="0"/>
              <w:marBottom w:val="0"/>
              <w:divBdr>
                <w:top w:val="none" w:sz="0" w:space="0" w:color="auto"/>
                <w:left w:val="none" w:sz="0" w:space="0" w:color="auto"/>
                <w:bottom w:val="none" w:sz="0" w:space="0" w:color="auto"/>
                <w:right w:val="none" w:sz="0" w:space="0" w:color="auto"/>
              </w:divBdr>
            </w:div>
            <w:div w:id="1055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6002">
      <w:bodyDiv w:val="1"/>
      <w:marLeft w:val="0"/>
      <w:marRight w:val="0"/>
      <w:marTop w:val="0"/>
      <w:marBottom w:val="0"/>
      <w:divBdr>
        <w:top w:val="none" w:sz="0" w:space="0" w:color="auto"/>
        <w:left w:val="none" w:sz="0" w:space="0" w:color="auto"/>
        <w:bottom w:val="none" w:sz="0" w:space="0" w:color="auto"/>
        <w:right w:val="none" w:sz="0" w:space="0" w:color="auto"/>
      </w:divBdr>
      <w:divsChild>
        <w:div w:id="10030836">
          <w:marLeft w:val="0"/>
          <w:marRight w:val="0"/>
          <w:marTop w:val="0"/>
          <w:marBottom w:val="0"/>
          <w:divBdr>
            <w:top w:val="none" w:sz="0" w:space="0" w:color="auto"/>
            <w:left w:val="none" w:sz="0" w:space="0" w:color="auto"/>
            <w:bottom w:val="none" w:sz="0" w:space="0" w:color="auto"/>
            <w:right w:val="none" w:sz="0" w:space="0" w:color="auto"/>
          </w:divBdr>
          <w:divsChild>
            <w:div w:id="14323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5693">
      <w:bodyDiv w:val="1"/>
      <w:marLeft w:val="0"/>
      <w:marRight w:val="0"/>
      <w:marTop w:val="0"/>
      <w:marBottom w:val="0"/>
      <w:divBdr>
        <w:top w:val="none" w:sz="0" w:space="0" w:color="auto"/>
        <w:left w:val="none" w:sz="0" w:space="0" w:color="auto"/>
        <w:bottom w:val="none" w:sz="0" w:space="0" w:color="auto"/>
        <w:right w:val="none" w:sz="0" w:space="0" w:color="auto"/>
      </w:divBdr>
    </w:div>
    <w:div w:id="944770229">
      <w:bodyDiv w:val="1"/>
      <w:marLeft w:val="0"/>
      <w:marRight w:val="0"/>
      <w:marTop w:val="0"/>
      <w:marBottom w:val="0"/>
      <w:divBdr>
        <w:top w:val="none" w:sz="0" w:space="0" w:color="auto"/>
        <w:left w:val="none" w:sz="0" w:space="0" w:color="auto"/>
        <w:bottom w:val="none" w:sz="0" w:space="0" w:color="auto"/>
        <w:right w:val="none" w:sz="0" w:space="0" w:color="auto"/>
      </w:divBdr>
      <w:divsChild>
        <w:div w:id="887909989">
          <w:marLeft w:val="0"/>
          <w:marRight w:val="0"/>
          <w:marTop w:val="0"/>
          <w:marBottom w:val="0"/>
          <w:divBdr>
            <w:top w:val="none" w:sz="0" w:space="0" w:color="auto"/>
            <w:left w:val="none" w:sz="0" w:space="0" w:color="auto"/>
            <w:bottom w:val="none" w:sz="0" w:space="0" w:color="auto"/>
            <w:right w:val="none" w:sz="0" w:space="0" w:color="auto"/>
          </w:divBdr>
          <w:divsChild>
            <w:div w:id="1525442634">
              <w:marLeft w:val="0"/>
              <w:marRight w:val="0"/>
              <w:marTop w:val="0"/>
              <w:marBottom w:val="0"/>
              <w:divBdr>
                <w:top w:val="none" w:sz="0" w:space="0" w:color="auto"/>
                <w:left w:val="none" w:sz="0" w:space="0" w:color="auto"/>
                <w:bottom w:val="none" w:sz="0" w:space="0" w:color="auto"/>
                <w:right w:val="none" w:sz="0" w:space="0" w:color="auto"/>
              </w:divBdr>
            </w:div>
            <w:div w:id="1997610617">
              <w:marLeft w:val="0"/>
              <w:marRight w:val="0"/>
              <w:marTop w:val="0"/>
              <w:marBottom w:val="0"/>
              <w:divBdr>
                <w:top w:val="none" w:sz="0" w:space="0" w:color="auto"/>
                <w:left w:val="none" w:sz="0" w:space="0" w:color="auto"/>
                <w:bottom w:val="none" w:sz="0" w:space="0" w:color="auto"/>
                <w:right w:val="none" w:sz="0" w:space="0" w:color="auto"/>
              </w:divBdr>
            </w:div>
            <w:div w:id="286742496">
              <w:marLeft w:val="0"/>
              <w:marRight w:val="0"/>
              <w:marTop w:val="0"/>
              <w:marBottom w:val="0"/>
              <w:divBdr>
                <w:top w:val="none" w:sz="0" w:space="0" w:color="auto"/>
                <w:left w:val="none" w:sz="0" w:space="0" w:color="auto"/>
                <w:bottom w:val="none" w:sz="0" w:space="0" w:color="auto"/>
                <w:right w:val="none" w:sz="0" w:space="0" w:color="auto"/>
              </w:divBdr>
            </w:div>
            <w:div w:id="1151675801">
              <w:marLeft w:val="0"/>
              <w:marRight w:val="0"/>
              <w:marTop w:val="0"/>
              <w:marBottom w:val="0"/>
              <w:divBdr>
                <w:top w:val="none" w:sz="0" w:space="0" w:color="auto"/>
                <w:left w:val="none" w:sz="0" w:space="0" w:color="auto"/>
                <w:bottom w:val="none" w:sz="0" w:space="0" w:color="auto"/>
                <w:right w:val="none" w:sz="0" w:space="0" w:color="auto"/>
              </w:divBdr>
            </w:div>
            <w:div w:id="1718159983">
              <w:marLeft w:val="0"/>
              <w:marRight w:val="0"/>
              <w:marTop w:val="0"/>
              <w:marBottom w:val="0"/>
              <w:divBdr>
                <w:top w:val="none" w:sz="0" w:space="0" w:color="auto"/>
                <w:left w:val="none" w:sz="0" w:space="0" w:color="auto"/>
                <w:bottom w:val="none" w:sz="0" w:space="0" w:color="auto"/>
                <w:right w:val="none" w:sz="0" w:space="0" w:color="auto"/>
              </w:divBdr>
            </w:div>
            <w:div w:id="1629164462">
              <w:marLeft w:val="0"/>
              <w:marRight w:val="0"/>
              <w:marTop w:val="0"/>
              <w:marBottom w:val="0"/>
              <w:divBdr>
                <w:top w:val="none" w:sz="0" w:space="0" w:color="auto"/>
                <w:left w:val="none" w:sz="0" w:space="0" w:color="auto"/>
                <w:bottom w:val="none" w:sz="0" w:space="0" w:color="auto"/>
                <w:right w:val="none" w:sz="0" w:space="0" w:color="auto"/>
              </w:divBdr>
            </w:div>
            <w:div w:id="96406888">
              <w:marLeft w:val="0"/>
              <w:marRight w:val="0"/>
              <w:marTop w:val="0"/>
              <w:marBottom w:val="0"/>
              <w:divBdr>
                <w:top w:val="none" w:sz="0" w:space="0" w:color="auto"/>
                <w:left w:val="none" w:sz="0" w:space="0" w:color="auto"/>
                <w:bottom w:val="none" w:sz="0" w:space="0" w:color="auto"/>
                <w:right w:val="none" w:sz="0" w:space="0" w:color="auto"/>
              </w:divBdr>
            </w:div>
            <w:div w:id="1568108211">
              <w:marLeft w:val="0"/>
              <w:marRight w:val="0"/>
              <w:marTop w:val="0"/>
              <w:marBottom w:val="0"/>
              <w:divBdr>
                <w:top w:val="none" w:sz="0" w:space="0" w:color="auto"/>
                <w:left w:val="none" w:sz="0" w:space="0" w:color="auto"/>
                <w:bottom w:val="none" w:sz="0" w:space="0" w:color="auto"/>
                <w:right w:val="none" w:sz="0" w:space="0" w:color="auto"/>
              </w:divBdr>
            </w:div>
            <w:div w:id="1653681138">
              <w:marLeft w:val="0"/>
              <w:marRight w:val="0"/>
              <w:marTop w:val="0"/>
              <w:marBottom w:val="0"/>
              <w:divBdr>
                <w:top w:val="none" w:sz="0" w:space="0" w:color="auto"/>
                <w:left w:val="none" w:sz="0" w:space="0" w:color="auto"/>
                <w:bottom w:val="none" w:sz="0" w:space="0" w:color="auto"/>
                <w:right w:val="none" w:sz="0" w:space="0" w:color="auto"/>
              </w:divBdr>
            </w:div>
            <w:div w:id="2025785418">
              <w:marLeft w:val="0"/>
              <w:marRight w:val="0"/>
              <w:marTop w:val="0"/>
              <w:marBottom w:val="0"/>
              <w:divBdr>
                <w:top w:val="none" w:sz="0" w:space="0" w:color="auto"/>
                <w:left w:val="none" w:sz="0" w:space="0" w:color="auto"/>
                <w:bottom w:val="none" w:sz="0" w:space="0" w:color="auto"/>
                <w:right w:val="none" w:sz="0" w:space="0" w:color="auto"/>
              </w:divBdr>
            </w:div>
            <w:div w:id="2096513435">
              <w:marLeft w:val="0"/>
              <w:marRight w:val="0"/>
              <w:marTop w:val="0"/>
              <w:marBottom w:val="0"/>
              <w:divBdr>
                <w:top w:val="none" w:sz="0" w:space="0" w:color="auto"/>
                <w:left w:val="none" w:sz="0" w:space="0" w:color="auto"/>
                <w:bottom w:val="none" w:sz="0" w:space="0" w:color="auto"/>
                <w:right w:val="none" w:sz="0" w:space="0" w:color="auto"/>
              </w:divBdr>
            </w:div>
            <w:div w:id="2122722649">
              <w:marLeft w:val="0"/>
              <w:marRight w:val="0"/>
              <w:marTop w:val="0"/>
              <w:marBottom w:val="0"/>
              <w:divBdr>
                <w:top w:val="none" w:sz="0" w:space="0" w:color="auto"/>
                <w:left w:val="none" w:sz="0" w:space="0" w:color="auto"/>
                <w:bottom w:val="none" w:sz="0" w:space="0" w:color="auto"/>
                <w:right w:val="none" w:sz="0" w:space="0" w:color="auto"/>
              </w:divBdr>
            </w:div>
            <w:div w:id="1158575448">
              <w:marLeft w:val="0"/>
              <w:marRight w:val="0"/>
              <w:marTop w:val="0"/>
              <w:marBottom w:val="0"/>
              <w:divBdr>
                <w:top w:val="none" w:sz="0" w:space="0" w:color="auto"/>
                <w:left w:val="none" w:sz="0" w:space="0" w:color="auto"/>
                <w:bottom w:val="none" w:sz="0" w:space="0" w:color="auto"/>
                <w:right w:val="none" w:sz="0" w:space="0" w:color="auto"/>
              </w:divBdr>
            </w:div>
            <w:div w:id="1726834539">
              <w:marLeft w:val="0"/>
              <w:marRight w:val="0"/>
              <w:marTop w:val="0"/>
              <w:marBottom w:val="0"/>
              <w:divBdr>
                <w:top w:val="none" w:sz="0" w:space="0" w:color="auto"/>
                <w:left w:val="none" w:sz="0" w:space="0" w:color="auto"/>
                <w:bottom w:val="none" w:sz="0" w:space="0" w:color="auto"/>
                <w:right w:val="none" w:sz="0" w:space="0" w:color="auto"/>
              </w:divBdr>
            </w:div>
            <w:div w:id="305554602">
              <w:marLeft w:val="0"/>
              <w:marRight w:val="0"/>
              <w:marTop w:val="0"/>
              <w:marBottom w:val="0"/>
              <w:divBdr>
                <w:top w:val="none" w:sz="0" w:space="0" w:color="auto"/>
                <w:left w:val="none" w:sz="0" w:space="0" w:color="auto"/>
                <w:bottom w:val="none" w:sz="0" w:space="0" w:color="auto"/>
                <w:right w:val="none" w:sz="0" w:space="0" w:color="auto"/>
              </w:divBdr>
            </w:div>
            <w:div w:id="2015956941">
              <w:marLeft w:val="0"/>
              <w:marRight w:val="0"/>
              <w:marTop w:val="0"/>
              <w:marBottom w:val="0"/>
              <w:divBdr>
                <w:top w:val="none" w:sz="0" w:space="0" w:color="auto"/>
                <w:left w:val="none" w:sz="0" w:space="0" w:color="auto"/>
                <w:bottom w:val="none" w:sz="0" w:space="0" w:color="auto"/>
                <w:right w:val="none" w:sz="0" w:space="0" w:color="auto"/>
              </w:divBdr>
            </w:div>
            <w:div w:id="902106161">
              <w:marLeft w:val="0"/>
              <w:marRight w:val="0"/>
              <w:marTop w:val="0"/>
              <w:marBottom w:val="0"/>
              <w:divBdr>
                <w:top w:val="none" w:sz="0" w:space="0" w:color="auto"/>
                <w:left w:val="none" w:sz="0" w:space="0" w:color="auto"/>
                <w:bottom w:val="none" w:sz="0" w:space="0" w:color="auto"/>
                <w:right w:val="none" w:sz="0" w:space="0" w:color="auto"/>
              </w:divBdr>
            </w:div>
            <w:div w:id="1156384117">
              <w:marLeft w:val="0"/>
              <w:marRight w:val="0"/>
              <w:marTop w:val="0"/>
              <w:marBottom w:val="0"/>
              <w:divBdr>
                <w:top w:val="none" w:sz="0" w:space="0" w:color="auto"/>
                <w:left w:val="none" w:sz="0" w:space="0" w:color="auto"/>
                <w:bottom w:val="none" w:sz="0" w:space="0" w:color="auto"/>
                <w:right w:val="none" w:sz="0" w:space="0" w:color="auto"/>
              </w:divBdr>
            </w:div>
            <w:div w:id="1378578736">
              <w:marLeft w:val="0"/>
              <w:marRight w:val="0"/>
              <w:marTop w:val="0"/>
              <w:marBottom w:val="0"/>
              <w:divBdr>
                <w:top w:val="none" w:sz="0" w:space="0" w:color="auto"/>
                <w:left w:val="none" w:sz="0" w:space="0" w:color="auto"/>
                <w:bottom w:val="none" w:sz="0" w:space="0" w:color="auto"/>
                <w:right w:val="none" w:sz="0" w:space="0" w:color="auto"/>
              </w:divBdr>
            </w:div>
            <w:div w:id="1569992319">
              <w:marLeft w:val="0"/>
              <w:marRight w:val="0"/>
              <w:marTop w:val="0"/>
              <w:marBottom w:val="0"/>
              <w:divBdr>
                <w:top w:val="none" w:sz="0" w:space="0" w:color="auto"/>
                <w:left w:val="none" w:sz="0" w:space="0" w:color="auto"/>
                <w:bottom w:val="none" w:sz="0" w:space="0" w:color="auto"/>
                <w:right w:val="none" w:sz="0" w:space="0" w:color="auto"/>
              </w:divBdr>
            </w:div>
            <w:div w:id="1306930359">
              <w:marLeft w:val="0"/>
              <w:marRight w:val="0"/>
              <w:marTop w:val="0"/>
              <w:marBottom w:val="0"/>
              <w:divBdr>
                <w:top w:val="none" w:sz="0" w:space="0" w:color="auto"/>
                <w:left w:val="none" w:sz="0" w:space="0" w:color="auto"/>
                <w:bottom w:val="none" w:sz="0" w:space="0" w:color="auto"/>
                <w:right w:val="none" w:sz="0" w:space="0" w:color="auto"/>
              </w:divBdr>
            </w:div>
            <w:div w:id="2126070339">
              <w:marLeft w:val="0"/>
              <w:marRight w:val="0"/>
              <w:marTop w:val="0"/>
              <w:marBottom w:val="0"/>
              <w:divBdr>
                <w:top w:val="none" w:sz="0" w:space="0" w:color="auto"/>
                <w:left w:val="none" w:sz="0" w:space="0" w:color="auto"/>
                <w:bottom w:val="none" w:sz="0" w:space="0" w:color="auto"/>
                <w:right w:val="none" w:sz="0" w:space="0" w:color="auto"/>
              </w:divBdr>
            </w:div>
            <w:div w:id="454755518">
              <w:marLeft w:val="0"/>
              <w:marRight w:val="0"/>
              <w:marTop w:val="0"/>
              <w:marBottom w:val="0"/>
              <w:divBdr>
                <w:top w:val="none" w:sz="0" w:space="0" w:color="auto"/>
                <w:left w:val="none" w:sz="0" w:space="0" w:color="auto"/>
                <w:bottom w:val="none" w:sz="0" w:space="0" w:color="auto"/>
                <w:right w:val="none" w:sz="0" w:space="0" w:color="auto"/>
              </w:divBdr>
            </w:div>
            <w:div w:id="18711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6910">
      <w:bodyDiv w:val="1"/>
      <w:marLeft w:val="0"/>
      <w:marRight w:val="0"/>
      <w:marTop w:val="0"/>
      <w:marBottom w:val="0"/>
      <w:divBdr>
        <w:top w:val="none" w:sz="0" w:space="0" w:color="auto"/>
        <w:left w:val="none" w:sz="0" w:space="0" w:color="auto"/>
        <w:bottom w:val="none" w:sz="0" w:space="0" w:color="auto"/>
        <w:right w:val="none" w:sz="0" w:space="0" w:color="auto"/>
      </w:divBdr>
    </w:div>
    <w:div w:id="1180702020">
      <w:bodyDiv w:val="1"/>
      <w:marLeft w:val="0"/>
      <w:marRight w:val="0"/>
      <w:marTop w:val="0"/>
      <w:marBottom w:val="0"/>
      <w:divBdr>
        <w:top w:val="none" w:sz="0" w:space="0" w:color="auto"/>
        <w:left w:val="none" w:sz="0" w:space="0" w:color="auto"/>
        <w:bottom w:val="none" w:sz="0" w:space="0" w:color="auto"/>
        <w:right w:val="none" w:sz="0" w:space="0" w:color="auto"/>
      </w:divBdr>
    </w:div>
    <w:div w:id="1283610761">
      <w:bodyDiv w:val="1"/>
      <w:marLeft w:val="0"/>
      <w:marRight w:val="0"/>
      <w:marTop w:val="0"/>
      <w:marBottom w:val="0"/>
      <w:divBdr>
        <w:top w:val="none" w:sz="0" w:space="0" w:color="auto"/>
        <w:left w:val="none" w:sz="0" w:space="0" w:color="auto"/>
        <w:bottom w:val="none" w:sz="0" w:space="0" w:color="auto"/>
        <w:right w:val="none" w:sz="0" w:space="0" w:color="auto"/>
      </w:divBdr>
    </w:div>
    <w:div w:id="1300499509">
      <w:bodyDiv w:val="1"/>
      <w:marLeft w:val="0"/>
      <w:marRight w:val="0"/>
      <w:marTop w:val="0"/>
      <w:marBottom w:val="0"/>
      <w:divBdr>
        <w:top w:val="none" w:sz="0" w:space="0" w:color="auto"/>
        <w:left w:val="none" w:sz="0" w:space="0" w:color="auto"/>
        <w:bottom w:val="none" w:sz="0" w:space="0" w:color="auto"/>
        <w:right w:val="none" w:sz="0" w:space="0" w:color="auto"/>
      </w:divBdr>
      <w:divsChild>
        <w:div w:id="864640399">
          <w:marLeft w:val="0"/>
          <w:marRight w:val="0"/>
          <w:marTop w:val="0"/>
          <w:marBottom w:val="0"/>
          <w:divBdr>
            <w:top w:val="none" w:sz="0" w:space="0" w:color="auto"/>
            <w:left w:val="none" w:sz="0" w:space="0" w:color="auto"/>
            <w:bottom w:val="none" w:sz="0" w:space="0" w:color="auto"/>
            <w:right w:val="none" w:sz="0" w:space="0" w:color="auto"/>
          </w:divBdr>
          <w:divsChild>
            <w:div w:id="581253571">
              <w:marLeft w:val="0"/>
              <w:marRight w:val="0"/>
              <w:marTop w:val="0"/>
              <w:marBottom w:val="0"/>
              <w:divBdr>
                <w:top w:val="none" w:sz="0" w:space="0" w:color="auto"/>
                <w:left w:val="none" w:sz="0" w:space="0" w:color="auto"/>
                <w:bottom w:val="none" w:sz="0" w:space="0" w:color="auto"/>
                <w:right w:val="none" w:sz="0" w:space="0" w:color="auto"/>
              </w:divBdr>
            </w:div>
            <w:div w:id="200094352">
              <w:marLeft w:val="0"/>
              <w:marRight w:val="0"/>
              <w:marTop w:val="0"/>
              <w:marBottom w:val="0"/>
              <w:divBdr>
                <w:top w:val="none" w:sz="0" w:space="0" w:color="auto"/>
                <w:left w:val="none" w:sz="0" w:space="0" w:color="auto"/>
                <w:bottom w:val="none" w:sz="0" w:space="0" w:color="auto"/>
                <w:right w:val="none" w:sz="0" w:space="0" w:color="auto"/>
              </w:divBdr>
            </w:div>
            <w:div w:id="1721901895">
              <w:marLeft w:val="0"/>
              <w:marRight w:val="0"/>
              <w:marTop w:val="0"/>
              <w:marBottom w:val="0"/>
              <w:divBdr>
                <w:top w:val="none" w:sz="0" w:space="0" w:color="auto"/>
                <w:left w:val="none" w:sz="0" w:space="0" w:color="auto"/>
                <w:bottom w:val="none" w:sz="0" w:space="0" w:color="auto"/>
                <w:right w:val="none" w:sz="0" w:space="0" w:color="auto"/>
              </w:divBdr>
            </w:div>
            <w:div w:id="1716657867">
              <w:marLeft w:val="0"/>
              <w:marRight w:val="0"/>
              <w:marTop w:val="0"/>
              <w:marBottom w:val="0"/>
              <w:divBdr>
                <w:top w:val="none" w:sz="0" w:space="0" w:color="auto"/>
                <w:left w:val="none" w:sz="0" w:space="0" w:color="auto"/>
                <w:bottom w:val="none" w:sz="0" w:space="0" w:color="auto"/>
                <w:right w:val="none" w:sz="0" w:space="0" w:color="auto"/>
              </w:divBdr>
            </w:div>
            <w:div w:id="1819303242">
              <w:marLeft w:val="0"/>
              <w:marRight w:val="0"/>
              <w:marTop w:val="0"/>
              <w:marBottom w:val="0"/>
              <w:divBdr>
                <w:top w:val="none" w:sz="0" w:space="0" w:color="auto"/>
                <w:left w:val="none" w:sz="0" w:space="0" w:color="auto"/>
                <w:bottom w:val="none" w:sz="0" w:space="0" w:color="auto"/>
                <w:right w:val="none" w:sz="0" w:space="0" w:color="auto"/>
              </w:divBdr>
            </w:div>
            <w:div w:id="323780092">
              <w:marLeft w:val="0"/>
              <w:marRight w:val="0"/>
              <w:marTop w:val="0"/>
              <w:marBottom w:val="0"/>
              <w:divBdr>
                <w:top w:val="none" w:sz="0" w:space="0" w:color="auto"/>
                <w:left w:val="none" w:sz="0" w:space="0" w:color="auto"/>
                <w:bottom w:val="none" w:sz="0" w:space="0" w:color="auto"/>
                <w:right w:val="none" w:sz="0" w:space="0" w:color="auto"/>
              </w:divBdr>
            </w:div>
            <w:div w:id="1191991392">
              <w:marLeft w:val="0"/>
              <w:marRight w:val="0"/>
              <w:marTop w:val="0"/>
              <w:marBottom w:val="0"/>
              <w:divBdr>
                <w:top w:val="none" w:sz="0" w:space="0" w:color="auto"/>
                <w:left w:val="none" w:sz="0" w:space="0" w:color="auto"/>
                <w:bottom w:val="none" w:sz="0" w:space="0" w:color="auto"/>
                <w:right w:val="none" w:sz="0" w:space="0" w:color="auto"/>
              </w:divBdr>
            </w:div>
            <w:div w:id="165902418">
              <w:marLeft w:val="0"/>
              <w:marRight w:val="0"/>
              <w:marTop w:val="0"/>
              <w:marBottom w:val="0"/>
              <w:divBdr>
                <w:top w:val="none" w:sz="0" w:space="0" w:color="auto"/>
                <w:left w:val="none" w:sz="0" w:space="0" w:color="auto"/>
                <w:bottom w:val="none" w:sz="0" w:space="0" w:color="auto"/>
                <w:right w:val="none" w:sz="0" w:space="0" w:color="auto"/>
              </w:divBdr>
            </w:div>
            <w:div w:id="114762343">
              <w:marLeft w:val="0"/>
              <w:marRight w:val="0"/>
              <w:marTop w:val="0"/>
              <w:marBottom w:val="0"/>
              <w:divBdr>
                <w:top w:val="none" w:sz="0" w:space="0" w:color="auto"/>
                <w:left w:val="none" w:sz="0" w:space="0" w:color="auto"/>
                <w:bottom w:val="none" w:sz="0" w:space="0" w:color="auto"/>
                <w:right w:val="none" w:sz="0" w:space="0" w:color="auto"/>
              </w:divBdr>
            </w:div>
            <w:div w:id="1489054965">
              <w:marLeft w:val="0"/>
              <w:marRight w:val="0"/>
              <w:marTop w:val="0"/>
              <w:marBottom w:val="0"/>
              <w:divBdr>
                <w:top w:val="none" w:sz="0" w:space="0" w:color="auto"/>
                <w:left w:val="none" w:sz="0" w:space="0" w:color="auto"/>
                <w:bottom w:val="none" w:sz="0" w:space="0" w:color="auto"/>
                <w:right w:val="none" w:sz="0" w:space="0" w:color="auto"/>
              </w:divBdr>
            </w:div>
            <w:div w:id="947614859">
              <w:marLeft w:val="0"/>
              <w:marRight w:val="0"/>
              <w:marTop w:val="0"/>
              <w:marBottom w:val="0"/>
              <w:divBdr>
                <w:top w:val="none" w:sz="0" w:space="0" w:color="auto"/>
                <w:left w:val="none" w:sz="0" w:space="0" w:color="auto"/>
                <w:bottom w:val="none" w:sz="0" w:space="0" w:color="auto"/>
                <w:right w:val="none" w:sz="0" w:space="0" w:color="auto"/>
              </w:divBdr>
            </w:div>
            <w:div w:id="851607415">
              <w:marLeft w:val="0"/>
              <w:marRight w:val="0"/>
              <w:marTop w:val="0"/>
              <w:marBottom w:val="0"/>
              <w:divBdr>
                <w:top w:val="none" w:sz="0" w:space="0" w:color="auto"/>
                <w:left w:val="none" w:sz="0" w:space="0" w:color="auto"/>
                <w:bottom w:val="none" w:sz="0" w:space="0" w:color="auto"/>
                <w:right w:val="none" w:sz="0" w:space="0" w:color="auto"/>
              </w:divBdr>
            </w:div>
            <w:div w:id="477305543">
              <w:marLeft w:val="0"/>
              <w:marRight w:val="0"/>
              <w:marTop w:val="0"/>
              <w:marBottom w:val="0"/>
              <w:divBdr>
                <w:top w:val="none" w:sz="0" w:space="0" w:color="auto"/>
                <w:left w:val="none" w:sz="0" w:space="0" w:color="auto"/>
                <w:bottom w:val="none" w:sz="0" w:space="0" w:color="auto"/>
                <w:right w:val="none" w:sz="0" w:space="0" w:color="auto"/>
              </w:divBdr>
            </w:div>
            <w:div w:id="1116875036">
              <w:marLeft w:val="0"/>
              <w:marRight w:val="0"/>
              <w:marTop w:val="0"/>
              <w:marBottom w:val="0"/>
              <w:divBdr>
                <w:top w:val="none" w:sz="0" w:space="0" w:color="auto"/>
                <w:left w:val="none" w:sz="0" w:space="0" w:color="auto"/>
                <w:bottom w:val="none" w:sz="0" w:space="0" w:color="auto"/>
                <w:right w:val="none" w:sz="0" w:space="0" w:color="auto"/>
              </w:divBdr>
            </w:div>
            <w:div w:id="922304548">
              <w:marLeft w:val="0"/>
              <w:marRight w:val="0"/>
              <w:marTop w:val="0"/>
              <w:marBottom w:val="0"/>
              <w:divBdr>
                <w:top w:val="none" w:sz="0" w:space="0" w:color="auto"/>
                <w:left w:val="none" w:sz="0" w:space="0" w:color="auto"/>
                <w:bottom w:val="none" w:sz="0" w:space="0" w:color="auto"/>
                <w:right w:val="none" w:sz="0" w:space="0" w:color="auto"/>
              </w:divBdr>
            </w:div>
            <w:div w:id="1217164813">
              <w:marLeft w:val="0"/>
              <w:marRight w:val="0"/>
              <w:marTop w:val="0"/>
              <w:marBottom w:val="0"/>
              <w:divBdr>
                <w:top w:val="none" w:sz="0" w:space="0" w:color="auto"/>
                <w:left w:val="none" w:sz="0" w:space="0" w:color="auto"/>
                <w:bottom w:val="none" w:sz="0" w:space="0" w:color="auto"/>
                <w:right w:val="none" w:sz="0" w:space="0" w:color="auto"/>
              </w:divBdr>
            </w:div>
            <w:div w:id="1931767427">
              <w:marLeft w:val="0"/>
              <w:marRight w:val="0"/>
              <w:marTop w:val="0"/>
              <w:marBottom w:val="0"/>
              <w:divBdr>
                <w:top w:val="none" w:sz="0" w:space="0" w:color="auto"/>
                <w:left w:val="none" w:sz="0" w:space="0" w:color="auto"/>
                <w:bottom w:val="none" w:sz="0" w:space="0" w:color="auto"/>
                <w:right w:val="none" w:sz="0" w:space="0" w:color="auto"/>
              </w:divBdr>
            </w:div>
            <w:div w:id="842429827">
              <w:marLeft w:val="0"/>
              <w:marRight w:val="0"/>
              <w:marTop w:val="0"/>
              <w:marBottom w:val="0"/>
              <w:divBdr>
                <w:top w:val="none" w:sz="0" w:space="0" w:color="auto"/>
                <w:left w:val="none" w:sz="0" w:space="0" w:color="auto"/>
                <w:bottom w:val="none" w:sz="0" w:space="0" w:color="auto"/>
                <w:right w:val="none" w:sz="0" w:space="0" w:color="auto"/>
              </w:divBdr>
            </w:div>
            <w:div w:id="1262493234">
              <w:marLeft w:val="0"/>
              <w:marRight w:val="0"/>
              <w:marTop w:val="0"/>
              <w:marBottom w:val="0"/>
              <w:divBdr>
                <w:top w:val="none" w:sz="0" w:space="0" w:color="auto"/>
                <w:left w:val="none" w:sz="0" w:space="0" w:color="auto"/>
                <w:bottom w:val="none" w:sz="0" w:space="0" w:color="auto"/>
                <w:right w:val="none" w:sz="0" w:space="0" w:color="auto"/>
              </w:divBdr>
            </w:div>
            <w:div w:id="1716612558">
              <w:marLeft w:val="0"/>
              <w:marRight w:val="0"/>
              <w:marTop w:val="0"/>
              <w:marBottom w:val="0"/>
              <w:divBdr>
                <w:top w:val="none" w:sz="0" w:space="0" w:color="auto"/>
                <w:left w:val="none" w:sz="0" w:space="0" w:color="auto"/>
                <w:bottom w:val="none" w:sz="0" w:space="0" w:color="auto"/>
                <w:right w:val="none" w:sz="0" w:space="0" w:color="auto"/>
              </w:divBdr>
            </w:div>
            <w:div w:id="466511464">
              <w:marLeft w:val="0"/>
              <w:marRight w:val="0"/>
              <w:marTop w:val="0"/>
              <w:marBottom w:val="0"/>
              <w:divBdr>
                <w:top w:val="none" w:sz="0" w:space="0" w:color="auto"/>
                <w:left w:val="none" w:sz="0" w:space="0" w:color="auto"/>
                <w:bottom w:val="none" w:sz="0" w:space="0" w:color="auto"/>
                <w:right w:val="none" w:sz="0" w:space="0" w:color="auto"/>
              </w:divBdr>
            </w:div>
            <w:div w:id="1190802833">
              <w:marLeft w:val="0"/>
              <w:marRight w:val="0"/>
              <w:marTop w:val="0"/>
              <w:marBottom w:val="0"/>
              <w:divBdr>
                <w:top w:val="none" w:sz="0" w:space="0" w:color="auto"/>
                <w:left w:val="none" w:sz="0" w:space="0" w:color="auto"/>
                <w:bottom w:val="none" w:sz="0" w:space="0" w:color="auto"/>
                <w:right w:val="none" w:sz="0" w:space="0" w:color="auto"/>
              </w:divBdr>
            </w:div>
            <w:div w:id="137891108">
              <w:marLeft w:val="0"/>
              <w:marRight w:val="0"/>
              <w:marTop w:val="0"/>
              <w:marBottom w:val="0"/>
              <w:divBdr>
                <w:top w:val="none" w:sz="0" w:space="0" w:color="auto"/>
                <w:left w:val="none" w:sz="0" w:space="0" w:color="auto"/>
                <w:bottom w:val="none" w:sz="0" w:space="0" w:color="auto"/>
                <w:right w:val="none" w:sz="0" w:space="0" w:color="auto"/>
              </w:divBdr>
            </w:div>
            <w:div w:id="402607050">
              <w:marLeft w:val="0"/>
              <w:marRight w:val="0"/>
              <w:marTop w:val="0"/>
              <w:marBottom w:val="0"/>
              <w:divBdr>
                <w:top w:val="none" w:sz="0" w:space="0" w:color="auto"/>
                <w:left w:val="none" w:sz="0" w:space="0" w:color="auto"/>
                <w:bottom w:val="none" w:sz="0" w:space="0" w:color="auto"/>
                <w:right w:val="none" w:sz="0" w:space="0" w:color="auto"/>
              </w:divBdr>
            </w:div>
            <w:div w:id="354189206">
              <w:marLeft w:val="0"/>
              <w:marRight w:val="0"/>
              <w:marTop w:val="0"/>
              <w:marBottom w:val="0"/>
              <w:divBdr>
                <w:top w:val="none" w:sz="0" w:space="0" w:color="auto"/>
                <w:left w:val="none" w:sz="0" w:space="0" w:color="auto"/>
                <w:bottom w:val="none" w:sz="0" w:space="0" w:color="auto"/>
                <w:right w:val="none" w:sz="0" w:space="0" w:color="auto"/>
              </w:divBdr>
            </w:div>
            <w:div w:id="956525345">
              <w:marLeft w:val="0"/>
              <w:marRight w:val="0"/>
              <w:marTop w:val="0"/>
              <w:marBottom w:val="0"/>
              <w:divBdr>
                <w:top w:val="none" w:sz="0" w:space="0" w:color="auto"/>
                <w:left w:val="none" w:sz="0" w:space="0" w:color="auto"/>
                <w:bottom w:val="none" w:sz="0" w:space="0" w:color="auto"/>
                <w:right w:val="none" w:sz="0" w:space="0" w:color="auto"/>
              </w:divBdr>
            </w:div>
            <w:div w:id="192765060">
              <w:marLeft w:val="0"/>
              <w:marRight w:val="0"/>
              <w:marTop w:val="0"/>
              <w:marBottom w:val="0"/>
              <w:divBdr>
                <w:top w:val="none" w:sz="0" w:space="0" w:color="auto"/>
                <w:left w:val="none" w:sz="0" w:space="0" w:color="auto"/>
                <w:bottom w:val="none" w:sz="0" w:space="0" w:color="auto"/>
                <w:right w:val="none" w:sz="0" w:space="0" w:color="auto"/>
              </w:divBdr>
            </w:div>
            <w:div w:id="1282150341">
              <w:marLeft w:val="0"/>
              <w:marRight w:val="0"/>
              <w:marTop w:val="0"/>
              <w:marBottom w:val="0"/>
              <w:divBdr>
                <w:top w:val="none" w:sz="0" w:space="0" w:color="auto"/>
                <w:left w:val="none" w:sz="0" w:space="0" w:color="auto"/>
                <w:bottom w:val="none" w:sz="0" w:space="0" w:color="auto"/>
                <w:right w:val="none" w:sz="0" w:space="0" w:color="auto"/>
              </w:divBdr>
            </w:div>
            <w:div w:id="171066245">
              <w:marLeft w:val="0"/>
              <w:marRight w:val="0"/>
              <w:marTop w:val="0"/>
              <w:marBottom w:val="0"/>
              <w:divBdr>
                <w:top w:val="none" w:sz="0" w:space="0" w:color="auto"/>
                <w:left w:val="none" w:sz="0" w:space="0" w:color="auto"/>
                <w:bottom w:val="none" w:sz="0" w:space="0" w:color="auto"/>
                <w:right w:val="none" w:sz="0" w:space="0" w:color="auto"/>
              </w:divBdr>
            </w:div>
            <w:div w:id="1755013501">
              <w:marLeft w:val="0"/>
              <w:marRight w:val="0"/>
              <w:marTop w:val="0"/>
              <w:marBottom w:val="0"/>
              <w:divBdr>
                <w:top w:val="none" w:sz="0" w:space="0" w:color="auto"/>
                <w:left w:val="none" w:sz="0" w:space="0" w:color="auto"/>
                <w:bottom w:val="none" w:sz="0" w:space="0" w:color="auto"/>
                <w:right w:val="none" w:sz="0" w:space="0" w:color="auto"/>
              </w:divBdr>
            </w:div>
            <w:div w:id="357774252">
              <w:marLeft w:val="0"/>
              <w:marRight w:val="0"/>
              <w:marTop w:val="0"/>
              <w:marBottom w:val="0"/>
              <w:divBdr>
                <w:top w:val="none" w:sz="0" w:space="0" w:color="auto"/>
                <w:left w:val="none" w:sz="0" w:space="0" w:color="auto"/>
                <w:bottom w:val="none" w:sz="0" w:space="0" w:color="auto"/>
                <w:right w:val="none" w:sz="0" w:space="0" w:color="auto"/>
              </w:divBdr>
            </w:div>
            <w:div w:id="1980303390">
              <w:marLeft w:val="0"/>
              <w:marRight w:val="0"/>
              <w:marTop w:val="0"/>
              <w:marBottom w:val="0"/>
              <w:divBdr>
                <w:top w:val="none" w:sz="0" w:space="0" w:color="auto"/>
                <w:left w:val="none" w:sz="0" w:space="0" w:color="auto"/>
                <w:bottom w:val="none" w:sz="0" w:space="0" w:color="auto"/>
                <w:right w:val="none" w:sz="0" w:space="0" w:color="auto"/>
              </w:divBdr>
            </w:div>
            <w:div w:id="1715277443">
              <w:marLeft w:val="0"/>
              <w:marRight w:val="0"/>
              <w:marTop w:val="0"/>
              <w:marBottom w:val="0"/>
              <w:divBdr>
                <w:top w:val="none" w:sz="0" w:space="0" w:color="auto"/>
                <w:left w:val="none" w:sz="0" w:space="0" w:color="auto"/>
                <w:bottom w:val="none" w:sz="0" w:space="0" w:color="auto"/>
                <w:right w:val="none" w:sz="0" w:space="0" w:color="auto"/>
              </w:divBdr>
            </w:div>
            <w:div w:id="1152021768">
              <w:marLeft w:val="0"/>
              <w:marRight w:val="0"/>
              <w:marTop w:val="0"/>
              <w:marBottom w:val="0"/>
              <w:divBdr>
                <w:top w:val="none" w:sz="0" w:space="0" w:color="auto"/>
                <w:left w:val="none" w:sz="0" w:space="0" w:color="auto"/>
                <w:bottom w:val="none" w:sz="0" w:space="0" w:color="auto"/>
                <w:right w:val="none" w:sz="0" w:space="0" w:color="auto"/>
              </w:divBdr>
            </w:div>
            <w:div w:id="1797291610">
              <w:marLeft w:val="0"/>
              <w:marRight w:val="0"/>
              <w:marTop w:val="0"/>
              <w:marBottom w:val="0"/>
              <w:divBdr>
                <w:top w:val="none" w:sz="0" w:space="0" w:color="auto"/>
                <w:left w:val="none" w:sz="0" w:space="0" w:color="auto"/>
                <w:bottom w:val="none" w:sz="0" w:space="0" w:color="auto"/>
                <w:right w:val="none" w:sz="0" w:space="0" w:color="auto"/>
              </w:divBdr>
            </w:div>
            <w:div w:id="1676347274">
              <w:marLeft w:val="0"/>
              <w:marRight w:val="0"/>
              <w:marTop w:val="0"/>
              <w:marBottom w:val="0"/>
              <w:divBdr>
                <w:top w:val="none" w:sz="0" w:space="0" w:color="auto"/>
                <w:left w:val="none" w:sz="0" w:space="0" w:color="auto"/>
                <w:bottom w:val="none" w:sz="0" w:space="0" w:color="auto"/>
                <w:right w:val="none" w:sz="0" w:space="0" w:color="auto"/>
              </w:divBdr>
            </w:div>
            <w:div w:id="1409620982">
              <w:marLeft w:val="0"/>
              <w:marRight w:val="0"/>
              <w:marTop w:val="0"/>
              <w:marBottom w:val="0"/>
              <w:divBdr>
                <w:top w:val="none" w:sz="0" w:space="0" w:color="auto"/>
                <w:left w:val="none" w:sz="0" w:space="0" w:color="auto"/>
                <w:bottom w:val="none" w:sz="0" w:space="0" w:color="auto"/>
                <w:right w:val="none" w:sz="0" w:space="0" w:color="auto"/>
              </w:divBdr>
            </w:div>
            <w:div w:id="1025059300">
              <w:marLeft w:val="0"/>
              <w:marRight w:val="0"/>
              <w:marTop w:val="0"/>
              <w:marBottom w:val="0"/>
              <w:divBdr>
                <w:top w:val="none" w:sz="0" w:space="0" w:color="auto"/>
                <w:left w:val="none" w:sz="0" w:space="0" w:color="auto"/>
                <w:bottom w:val="none" w:sz="0" w:space="0" w:color="auto"/>
                <w:right w:val="none" w:sz="0" w:space="0" w:color="auto"/>
              </w:divBdr>
            </w:div>
            <w:div w:id="766845833">
              <w:marLeft w:val="0"/>
              <w:marRight w:val="0"/>
              <w:marTop w:val="0"/>
              <w:marBottom w:val="0"/>
              <w:divBdr>
                <w:top w:val="none" w:sz="0" w:space="0" w:color="auto"/>
                <w:left w:val="none" w:sz="0" w:space="0" w:color="auto"/>
                <w:bottom w:val="none" w:sz="0" w:space="0" w:color="auto"/>
                <w:right w:val="none" w:sz="0" w:space="0" w:color="auto"/>
              </w:divBdr>
            </w:div>
            <w:div w:id="1609577006">
              <w:marLeft w:val="0"/>
              <w:marRight w:val="0"/>
              <w:marTop w:val="0"/>
              <w:marBottom w:val="0"/>
              <w:divBdr>
                <w:top w:val="none" w:sz="0" w:space="0" w:color="auto"/>
                <w:left w:val="none" w:sz="0" w:space="0" w:color="auto"/>
                <w:bottom w:val="none" w:sz="0" w:space="0" w:color="auto"/>
                <w:right w:val="none" w:sz="0" w:space="0" w:color="auto"/>
              </w:divBdr>
            </w:div>
            <w:div w:id="7180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91978">
      <w:bodyDiv w:val="1"/>
      <w:marLeft w:val="0"/>
      <w:marRight w:val="0"/>
      <w:marTop w:val="0"/>
      <w:marBottom w:val="0"/>
      <w:divBdr>
        <w:top w:val="none" w:sz="0" w:space="0" w:color="auto"/>
        <w:left w:val="none" w:sz="0" w:space="0" w:color="auto"/>
        <w:bottom w:val="none" w:sz="0" w:space="0" w:color="auto"/>
        <w:right w:val="none" w:sz="0" w:space="0" w:color="auto"/>
      </w:divBdr>
    </w:div>
    <w:div w:id="1452699074">
      <w:bodyDiv w:val="1"/>
      <w:marLeft w:val="0"/>
      <w:marRight w:val="0"/>
      <w:marTop w:val="0"/>
      <w:marBottom w:val="0"/>
      <w:divBdr>
        <w:top w:val="none" w:sz="0" w:space="0" w:color="auto"/>
        <w:left w:val="none" w:sz="0" w:space="0" w:color="auto"/>
        <w:bottom w:val="none" w:sz="0" w:space="0" w:color="auto"/>
        <w:right w:val="none" w:sz="0" w:space="0" w:color="auto"/>
      </w:divBdr>
      <w:divsChild>
        <w:div w:id="1672176869">
          <w:marLeft w:val="0"/>
          <w:marRight w:val="0"/>
          <w:marTop w:val="0"/>
          <w:marBottom w:val="0"/>
          <w:divBdr>
            <w:top w:val="none" w:sz="0" w:space="0" w:color="auto"/>
            <w:left w:val="none" w:sz="0" w:space="0" w:color="auto"/>
            <w:bottom w:val="none" w:sz="0" w:space="0" w:color="auto"/>
            <w:right w:val="none" w:sz="0" w:space="0" w:color="auto"/>
          </w:divBdr>
        </w:div>
      </w:divsChild>
    </w:div>
    <w:div w:id="1519390771">
      <w:bodyDiv w:val="1"/>
      <w:marLeft w:val="0"/>
      <w:marRight w:val="0"/>
      <w:marTop w:val="0"/>
      <w:marBottom w:val="0"/>
      <w:divBdr>
        <w:top w:val="none" w:sz="0" w:space="0" w:color="auto"/>
        <w:left w:val="none" w:sz="0" w:space="0" w:color="auto"/>
        <w:bottom w:val="none" w:sz="0" w:space="0" w:color="auto"/>
        <w:right w:val="none" w:sz="0" w:space="0" w:color="auto"/>
      </w:divBdr>
    </w:div>
    <w:div w:id="1526749235">
      <w:bodyDiv w:val="1"/>
      <w:marLeft w:val="0"/>
      <w:marRight w:val="0"/>
      <w:marTop w:val="0"/>
      <w:marBottom w:val="0"/>
      <w:divBdr>
        <w:top w:val="none" w:sz="0" w:space="0" w:color="auto"/>
        <w:left w:val="none" w:sz="0" w:space="0" w:color="auto"/>
        <w:bottom w:val="none" w:sz="0" w:space="0" w:color="auto"/>
        <w:right w:val="none" w:sz="0" w:space="0" w:color="auto"/>
      </w:divBdr>
      <w:divsChild>
        <w:div w:id="288900543">
          <w:marLeft w:val="0"/>
          <w:marRight w:val="0"/>
          <w:marTop w:val="0"/>
          <w:marBottom w:val="0"/>
          <w:divBdr>
            <w:top w:val="none" w:sz="0" w:space="0" w:color="auto"/>
            <w:left w:val="none" w:sz="0" w:space="0" w:color="auto"/>
            <w:bottom w:val="none" w:sz="0" w:space="0" w:color="auto"/>
            <w:right w:val="none" w:sz="0" w:space="0" w:color="auto"/>
          </w:divBdr>
          <w:divsChild>
            <w:div w:id="1091127760">
              <w:marLeft w:val="0"/>
              <w:marRight w:val="0"/>
              <w:marTop w:val="0"/>
              <w:marBottom w:val="0"/>
              <w:divBdr>
                <w:top w:val="none" w:sz="0" w:space="0" w:color="auto"/>
                <w:left w:val="none" w:sz="0" w:space="0" w:color="auto"/>
                <w:bottom w:val="none" w:sz="0" w:space="0" w:color="auto"/>
                <w:right w:val="none" w:sz="0" w:space="0" w:color="auto"/>
              </w:divBdr>
            </w:div>
            <w:div w:id="1052123062">
              <w:marLeft w:val="0"/>
              <w:marRight w:val="0"/>
              <w:marTop w:val="0"/>
              <w:marBottom w:val="0"/>
              <w:divBdr>
                <w:top w:val="none" w:sz="0" w:space="0" w:color="auto"/>
                <w:left w:val="none" w:sz="0" w:space="0" w:color="auto"/>
                <w:bottom w:val="none" w:sz="0" w:space="0" w:color="auto"/>
                <w:right w:val="none" w:sz="0" w:space="0" w:color="auto"/>
              </w:divBdr>
            </w:div>
            <w:div w:id="466165613">
              <w:marLeft w:val="0"/>
              <w:marRight w:val="0"/>
              <w:marTop w:val="0"/>
              <w:marBottom w:val="0"/>
              <w:divBdr>
                <w:top w:val="none" w:sz="0" w:space="0" w:color="auto"/>
                <w:left w:val="none" w:sz="0" w:space="0" w:color="auto"/>
                <w:bottom w:val="none" w:sz="0" w:space="0" w:color="auto"/>
                <w:right w:val="none" w:sz="0" w:space="0" w:color="auto"/>
              </w:divBdr>
            </w:div>
            <w:div w:id="926379806">
              <w:marLeft w:val="0"/>
              <w:marRight w:val="0"/>
              <w:marTop w:val="0"/>
              <w:marBottom w:val="0"/>
              <w:divBdr>
                <w:top w:val="none" w:sz="0" w:space="0" w:color="auto"/>
                <w:left w:val="none" w:sz="0" w:space="0" w:color="auto"/>
                <w:bottom w:val="none" w:sz="0" w:space="0" w:color="auto"/>
                <w:right w:val="none" w:sz="0" w:space="0" w:color="auto"/>
              </w:divBdr>
            </w:div>
            <w:div w:id="201947168">
              <w:marLeft w:val="0"/>
              <w:marRight w:val="0"/>
              <w:marTop w:val="0"/>
              <w:marBottom w:val="0"/>
              <w:divBdr>
                <w:top w:val="none" w:sz="0" w:space="0" w:color="auto"/>
                <w:left w:val="none" w:sz="0" w:space="0" w:color="auto"/>
                <w:bottom w:val="none" w:sz="0" w:space="0" w:color="auto"/>
                <w:right w:val="none" w:sz="0" w:space="0" w:color="auto"/>
              </w:divBdr>
            </w:div>
            <w:div w:id="204026751">
              <w:marLeft w:val="0"/>
              <w:marRight w:val="0"/>
              <w:marTop w:val="0"/>
              <w:marBottom w:val="0"/>
              <w:divBdr>
                <w:top w:val="none" w:sz="0" w:space="0" w:color="auto"/>
                <w:left w:val="none" w:sz="0" w:space="0" w:color="auto"/>
                <w:bottom w:val="none" w:sz="0" w:space="0" w:color="auto"/>
                <w:right w:val="none" w:sz="0" w:space="0" w:color="auto"/>
              </w:divBdr>
            </w:div>
            <w:div w:id="413742299">
              <w:marLeft w:val="0"/>
              <w:marRight w:val="0"/>
              <w:marTop w:val="0"/>
              <w:marBottom w:val="0"/>
              <w:divBdr>
                <w:top w:val="none" w:sz="0" w:space="0" w:color="auto"/>
                <w:left w:val="none" w:sz="0" w:space="0" w:color="auto"/>
                <w:bottom w:val="none" w:sz="0" w:space="0" w:color="auto"/>
                <w:right w:val="none" w:sz="0" w:space="0" w:color="auto"/>
              </w:divBdr>
            </w:div>
            <w:div w:id="1436362543">
              <w:marLeft w:val="0"/>
              <w:marRight w:val="0"/>
              <w:marTop w:val="0"/>
              <w:marBottom w:val="0"/>
              <w:divBdr>
                <w:top w:val="none" w:sz="0" w:space="0" w:color="auto"/>
                <w:left w:val="none" w:sz="0" w:space="0" w:color="auto"/>
                <w:bottom w:val="none" w:sz="0" w:space="0" w:color="auto"/>
                <w:right w:val="none" w:sz="0" w:space="0" w:color="auto"/>
              </w:divBdr>
            </w:div>
            <w:div w:id="951596879">
              <w:marLeft w:val="0"/>
              <w:marRight w:val="0"/>
              <w:marTop w:val="0"/>
              <w:marBottom w:val="0"/>
              <w:divBdr>
                <w:top w:val="none" w:sz="0" w:space="0" w:color="auto"/>
                <w:left w:val="none" w:sz="0" w:space="0" w:color="auto"/>
                <w:bottom w:val="none" w:sz="0" w:space="0" w:color="auto"/>
                <w:right w:val="none" w:sz="0" w:space="0" w:color="auto"/>
              </w:divBdr>
            </w:div>
            <w:div w:id="1524242428">
              <w:marLeft w:val="0"/>
              <w:marRight w:val="0"/>
              <w:marTop w:val="0"/>
              <w:marBottom w:val="0"/>
              <w:divBdr>
                <w:top w:val="none" w:sz="0" w:space="0" w:color="auto"/>
                <w:left w:val="none" w:sz="0" w:space="0" w:color="auto"/>
                <w:bottom w:val="none" w:sz="0" w:space="0" w:color="auto"/>
                <w:right w:val="none" w:sz="0" w:space="0" w:color="auto"/>
              </w:divBdr>
            </w:div>
            <w:div w:id="689913330">
              <w:marLeft w:val="0"/>
              <w:marRight w:val="0"/>
              <w:marTop w:val="0"/>
              <w:marBottom w:val="0"/>
              <w:divBdr>
                <w:top w:val="none" w:sz="0" w:space="0" w:color="auto"/>
                <w:left w:val="none" w:sz="0" w:space="0" w:color="auto"/>
                <w:bottom w:val="none" w:sz="0" w:space="0" w:color="auto"/>
                <w:right w:val="none" w:sz="0" w:space="0" w:color="auto"/>
              </w:divBdr>
            </w:div>
            <w:div w:id="376780793">
              <w:marLeft w:val="0"/>
              <w:marRight w:val="0"/>
              <w:marTop w:val="0"/>
              <w:marBottom w:val="0"/>
              <w:divBdr>
                <w:top w:val="none" w:sz="0" w:space="0" w:color="auto"/>
                <w:left w:val="none" w:sz="0" w:space="0" w:color="auto"/>
                <w:bottom w:val="none" w:sz="0" w:space="0" w:color="auto"/>
                <w:right w:val="none" w:sz="0" w:space="0" w:color="auto"/>
              </w:divBdr>
            </w:div>
            <w:div w:id="1421564842">
              <w:marLeft w:val="0"/>
              <w:marRight w:val="0"/>
              <w:marTop w:val="0"/>
              <w:marBottom w:val="0"/>
              <w:divBdr>
                <w:top w:val="none" w:sz="0" w:space="0" w:color="auto"/>
                <w:left w:val="none" w:sz="0" w:space="0" w:color="auto"/>
                <w:bottom w:val="none" w:sz="0" w:space="0" w:color="auto"/>
                <w:right w:val="none" w:sz="0" w:space="0" w:color="auto"/>
              </w:divBdr>
            </w:div>
            <w:div w:id="782501603">
              <w:marLeft w:val="0"/>
              <w:marRight w:val="0"/>
              <w:marTop w:val="0"/>
              <w:marBottom w:val="0"/>
              <w:divBdr>
                <w:top w:val="none" w:sz="0" w:space="0" w:color="auto"/>
                <w:left w:val="none" w:sz="0" w:space="0" w:color="auto"/>
                <w:bottom w:val="none" w:sz="0" w:space="0" w:color="auto"/>
                <w:right w:val="none" w:sz="0" w:space="0" w:color="auto"/>
              </w:divBdr>
            </w:div>
            <w:div w:id="1147014478">
              <w:marLeft w:val="0"/>
              <w:marRight w:val="0"/>
              <w:marTop w:val="0"/>
              <w:marBottom w:val="0"/>
              <w:divBdr>
                <w:top w:val="none" w:sz="0" w:space="0" w:color="auto"/>
                <w:left w:val="none" w:sz="0" w:space="0" w:color="auto"/>
                <w:bottom w:val="none" w:sz="0" w:space="0" w:color="auto"/>
                <w:right w:val="none" w:sz="0" w:space="0" w:color="auto"/>
              </w:divBdr>
            </w:div>
            <w:div w:id="2037340954">
              <w:marLeft w:val="0"/>
              <w:marRight w:val="0"/>
              <w:marTop w:val="0"/>
              <w:marBottom w:val="0"/>
              <w:divBdr>
                <w:top w:val="none" w:sz="0" w:space="0" w:color="auto"/>
                <w:left w:val="none" w:sz="0" w:space="0" w:color="auto"/>
                <w:bottom w:val="none" w:sz="0" w:space="0" w:color="auto"/>
                <w:right w:val="none" w:sz="0" w:space="0" w:color="auto"/>
              </w:divBdr>
            </w:div>
            <w:div w:id="161161255">
              <w:marLeft w:val="0"/>
              <w:marRight w:val="0"/>
              <w:marTop w:val="0"/>
              <w:marBottom w:val="0"/>
              <w:divBdr>
                <w:top w:val="none" w:sz="0" w:space="0" w:color="auto"/>
                <w:left w:val="none" w:sz="0" w:space="0" w:color="auto"/>
                <w:bottom w:val="none" w:sz="0" w:space="0" w:color="auto"/>
                <w:right w:val="none" w:sz="0" w:space="0" w:color="auto"/>
              </w:divBdr>
            </w:div>
            <w:div w:id="421025060">
              <w:marLeft w:val="0"/>
              <w:marRight w:val="0"/>
              <w:marTop w:val="0"/>
              <w:marBottom w:val="0"/>
              <w:divBdr>
                <w:top w:val="none" w:sz="0" w:space="0" w:color="auto"/>
                <w:left w:val="none" w:sz="0" w:space="0" w:color="auto"/>
                <w:bottom w:val="none" w:sz="0" w:space="0" w:color="auto"/>
                <w:right w:val="none" w:sz="0" w:space="0" w:color="auto"/>
              </w:divBdr>
            </w:div>
            <w:div w:id="1571186570">
              <w:marLeft w:val="0"/>
              <w:marRight w:val="0"/>
              <w:marTop w:val="0"/>
              <w:marBottom w:val="0"/>
              <w:divBdr>
                <w:top w:val="none" w:sz="0" w:space="0" w:color="auto"/>
                <w:left w:val="none" w:sz="0" w:space="0" w:color="auto"/>
                <w:bottom w:val="none" w:sz="0" w:space="0" w:color="auto"/>
                <w:right w:val="none" w:sz="0" w:space="0" w:color="auto"/>
              </w:divBdr>
            </w:div>
            <w:div w:id="1127549571">
              <w:marLeft w:val="0"/>
              <w:marRight w:val="0"/>
              <w:marTop w:val="0"/>
              <w:marBottom w:val="0"/>
              <w:divBdr>
                <w:top w:val="none" w:sz="0" w:space="0" w:color="auto"/>
                <w:left w:val="none" w:sz="0" w:space="0" w:color="auto"/>
                <w:bottom w:val="none" w:sz="0" w:space="0" w:color="auto"/>
                <w:right w:val="none" w:sz="0" w:space="0" w:color="auto"/>
              </w:divBdr>
            </w:div>
            <w:div w:id="1536885609">
              <w:marLeft w:val="0"/>
              <w:marRight w:val="0"/>
              <w:marTop w:val="0"/>
              <w:marBottom w:val="0"/>
              <w:divBdr>
                <w:top w:val="none" w:sz="0" w:space="0" w:color="auto"/>
                <w:left w:val="none" w:sz="0" w:space="0" w:color="auto"/>
                <w:bottom w:val="none" w:sz="0" w:space="0" w:color="auto"/>
                <w:right w:val="none" w:sz="0" w:space="0" w:color="auto"/>
              </w:divBdr>
            </w:div>
            <w:div w:id="1407418231">
              <w:marLeft w:val="0"/>
              <w:marRight w:val="0"/>
              <w:marTop w:val="0"/>
              <w:marBottom w:val="0"/>
              <w:divBdr>
                <w:top w:val="none" w:sz="0" w:space="0" w:color="auto"/>
                <w:left w:val="none" w:sz="0" w:space="0" w:color="auto"/>
                <w:bottom w:val="none" w:sz="0" w:space="0" w:color="auto"/>
                <w:right w:val="none" w:sz="0" w:space="0" w:color="auto"/>
              </w:divBdr>
            </w:div>
            <w:div w:id="567425162">
              <w:marLeft w:val="0"/>
              <w:marRight w:val="0"/>
              <w:marTop w:val="0"/>
              <w:marBottom w:val="0"/>
              <w:divBdr>
                <w:top w:val="none" w:sz="0" w:space="0" w:color="auto"/>
                <w:left w:val="none" w:sz="0" w:space="0" w:color="auto"/>
                <w:bottom w:val="none" w:sz="0" w:space="0" w:color="auto"/>
                <w:right w:val="none" w:sz="0" w:space="0" w:color="auto"/>
              </w:divBdr>
            </w:div>
            <w:div w:id="653223286">
              <w:marLeft w:val="0"/>
              <w:marRight w:val="0"/>
              <w:marTop w:val="0"/>
              <w:marBottom w:val="0"/>
              <w:divBdr>
                <w:top w:val="none" w:sz="0" w:space="0" w:color="auto"/>
                <w:left w:val="none" w:sz="0" w:space="0" w:color="auto"/>
                <w:bottom w:val="none" w:sz="0" w:space="0" w:color="auto"/>
                <w:right w:val="none" w:sz="0" w:space="0" w:color="auto"/>
              </w:divBdr>
            </w:div>
            <w:div w:id="308440483">
              <w:marLeft w:val="0"/>
              <w:marRight w:val="0"/>
              <w:marTop w:val="0"/>
              <w:marBottom w:val="0"/>
              <w:divBdr>
                <w:top w:val="none" w:sz="0" w:space="0" w:color="auto"/>
                <w:left w:val="none" w:sz="0" w:space="0" w:color="auto"/>
                <w:bottom w:val="none" w:sz="0" w:space="0" w:color="auto"/>
                <w:right w:val="none" w:sz="0" w:space="0" w:color="auto"/>
              </w:divBdr>
            </w:div>
            <w:div w:id="1079255421">
              <w:marLeft w:val="0"/>
              <w:marRight w:val="0"/>
              <w:marTop w:val="0"/>
              <w:marBottom w:val="0"/>
              <w:divBdr>
                <w:top w:val="none" w:sz="0" w:space="0" w:color="auto"/>
                <w:left w:val="none" w:sz="0" w:space="0" w:color="auto"/>
                <w:bottom w:val="none" w:sz="0" w:space="0" w:color="auto"/>
                <w:right w:val="none" w:sz="0" w:space="0" w:color="auto"/>
              </w:divBdr>
            </w:div>
            <w:div w:id="1057629402">
              <w:marLeft w:val="0"/>
              <w:marRight w:val="0"/>
              <w:marTop w:val="0"/>
              <w:marBottom w:val="0"/>
              <w:divBdr>
                <w:top w:val="none" w:sz="0" w:space="0" w:color="auto"/>
                <w:left w:val="none" w:sz="0" w:space="0" w:color="auto"/>
                <w:bottom w:val="none" w:sz="0" w:space="0" w:color="auto"/>
                <w:right w:val="none" w:sz="0" w:space="0" w:color="auto"/>
              </w:divBdr>
            </w:div>
            <w:div w:id="1500653014">
              <w:marLeft w:val="0"/>
              <w:marRight w:val="0"/>
              <w:marTop w:val="0"/>
              <w:marBottom w:val="0"/>
              <w:divBdr>
                <w:top w:val="none" w:sz="0" w:space="0" w:color="auto"/>
                <w:left w:val="none" w:sz="0" w:space="0" w:color="auto"/>
                <w:bottom w:val="none" w:sz="0" w:space="0" w:color="auto"/>
                <w:right w:val="none" w:sz="0" w:space="0" w:color="auto"/>
              </w:divBdr>
            </w:div>
            <w:div w:id="882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44915">
      <w:bodyDiv w:val="1"/>
      <w:marLeft w:val="0"/>
      <w:marRight w:val="0"/>
      <w:marTop w:val="0"/>
      <w:marBottom w:val="0"/>
      <w:divBdr>
        <w:top w:val="none" w:sz="0" w:space="0" w:color="auto"/>
        <w:left w:val="none" w:sz="0" w:space="0" w:color="auto"/>
        <w:bottom w:val="none" w:sz="0" w:space="0" w:color="auto"/>
        <w:right w:val="none" w:sz="0" w:space="0" w:color="auto"/>
      </w:divBdr>
    </w:div>
    <w:div w:id="1629966106">
      <w:bodyDiv w:val="1"/>
      <w:marLeft w:val="0"/>
      <w:marRight w:val="0"/>
      <w:marTop w:val="0"/>
      <w:marBottom w:val="0"/>
      <w:divBdr>
        <w:top w:val="none" w:sz="0" w:space="0" w:color="auto"/>
        <w:left w:val="none" w:sz="0" w:space="0" w:color="auto"/>
        <w:bottom w:val="none" w:sz="0" w:space="0" w:color="auto"/>
        <w:right w:val="none" w:sz="0" w:space="0" w:color="auto"/>
      </w:divBdr>
      <w:divsChild>
        <w:div w:id="479153910">
          <w:marLeft w:val="0"/>
          <w:marRight w:val="0"/>
          <w:marTop w:val="0"/>
          <w:marBottom w:val="0"/>
          <w:divBdr>
            <w:top w:val="none" w:sz="0" w:space="0" w:color="auto"/>
            <w:left w:val="none" w:sz="0" w:space="0" w:color="auto"/>
            <w:bottom w:val="none" w:sz="0" w:space="0" w:color="auto"/>
            <w:right w:val="none" w:sz="0" w:space="0" w:color="auto"/>
          </w:divBdr>
          <w:divsChild>
            <w:div w:id="1667704105">
              <w:marLeft w:val="0"/>
              <w:marRight w:val="0"/>
              <w:marTop w:val="0"/>
              <w:marBottom w:val="0"/>
              <w:divBdr>
                <w:top w:val="none" w:sz="0" w:space="0" w:color="auto"/>
                <w:left w:val="none" w:sz="0" w:space="0" w:color="auto"/>
                <w:bottom w:val="none" w:sz="0" w:space="0" w:color="auto"/>
                <w:right w:val="none" w:sz="0" w:space="0" w:color="auto"/>
              </w:divBdr>
            </w:div>
            <w:div w:id="720177905">
              <w:marLeft w:val="0"/>
              <w:marRight w:val="0"/>
              <w:marTop w:val="0"/>
              <w:marBottom w:val="0"/>
              <w:divBdr>
                <w:top w:val="none" w:sz="0" w:space="0" w:color="auto"/>
                <w:left w:val="none" w:sz="0" w:space="0" w:color="auto"/>
                <w:bottom w:val="none" w:sz="0" w:space="0" w:color="auto"/>
                <w:right w:val="none" w:sz="0" w:space="0" w:color="auto"/>
              </w:divBdr>
            </w:div>
            <w:div w:id="1031803917">
              <w:marLeft w:val="0"/>
              <w:marRight w:val="0"/>
              <w:marTop w:val="0"/>
              <w:marBottom w:val="0"/>
              <w:divBdr>
                <w:top w:val="none" w:sz="0" w:space="0" w:color="auto"/>
                <w:left w:val="none" w:sz="0" w:space="0" w:color="auto"/>
                <w:bottom w:val="none" w:sz="0" w:space="0" w:color="auto"/>
                <w:right w:val="none" w:sz="0" w:space="0" w:color="auto"/>
              </w:divBdr>
            </w:div>
            <w:div w:id="902641032">
              <w:marLeft w:val="0"/>
              <w:marRight w:val="0"/>
              <w:marTop w:val="0"/>
              <w:marBottom w:val="0"/>
              <w:divBdr>
                <w:top w:val="none" w:sz="0" w:space="0" w:color="auto"/>
                <w:left w:val="none" w:sz="0" w:space="0" w:color="auto"/>
                <w:bottom w:val="none" w:sz="0" w:space="0" w:color="auto"/>
                <w:right w:val="none" w:sz="0" w:space="0" w:color="auto"/>
              </w:divBdr>
            </w:div>
            <w:div w:id="1179201647">
              <w:marLeft w:val="0"/>
              <w:marRight w:val="0"/>
              <w:marTop w:val="0"/>
              <w:marBottom w:val="0"/>
              <w:divBdr>
                <w:top w:val="none" w:sz="0" w:space="0" w:color="auto"/>
                <w:left w:val="none" w:sz="0" w:space="0" w:color="auto"/>
                <w:bottom w:val="none" w:sz="0" w:space="0" w:color="auto"/>
                <w:right w:val="none" w:sz="0" w:space="0" w:color="auto"/>
              </w:divBdr>
            </w:div>
            <w:div w:id="372001543">
              <w:marLeft w:val="0"/>
              <w:marRight w:val="0"/>
              <w:marTop w:val="0"/>
              <w:marBottom w:val="0"/>
              <w:divBdr>
                <w:top w:val="none" w:sz="0" w:space="0" w:color="auto"/>
                <w:left w:val="none" w:sz="0" w:space="0" w:color="auto"/>
                <w:bottom w:val="none" w:sz="0" w:space="0" w:color="auto"/>
                <w:right w:val="none" w:sz="0" w:space="0" w:color="auto"/>
              </w:divBdr>
            </w:div>
            <w:div w:id="1467428259">
              <w:marLeft w:val="0"/>
              <w:marRight w:val="0"/>
              <w:marTop w:val="0"/>
              <w:marBottom w:val="0"/>
              <w:divBdr>
                <w:top w:val="none" w:sz="0" w:space="0" w:color="auto"/>
                <w:left w:val="none" w:sz="0" w:space="0" w:color="auto"/>
                <w:bottom w:val="none" w:sz="0" w:space="0" w:color="auto"/>
                <w:right w:val="none" w:sz="0" w:space="0" w:color="auto"/>
              </w:divBdr>
            </w:div>
            <w:div w:id="1855143733">
              <w:marLeft w:val="0"/>
              <w:marRight w:val="0"/>
              <w:marTop w:val="0"/>
              <w:marBottom w:val="0"/>
              <w:divBdr>
                <w:top w:val="none" w:sz="0" w:space="0" w:color="auto"/>
                <w:left w:val="none" w:sz="0" w:space="0" w:color="auto"/>
                <w:bottom w:val="none" w:sz="0" w:space="0" w:color="auto"/>
                <w:right w:val="none" w:sz="0" w:space="0" w:color="auto"/>
              </w:divBdr>
            </w:div>
            <w:div w:id="1644195349">
              <w:marLeft w:val="0"/>
              <w:marRight w:val="0"/>
              <w:marTop w:val="0"/>
              <w:marBottom w:val="0"/>
              <w:divBdr>
                <w:top w:val="none" w:sz="0" w:space="0" w:color="auto"/>
                <w:left w:val="none" w:sz="0" w:space="0" w:color="auto"/>
                <w:bottom w:val="none" w:sz="0" w:space="0" w:color="auto"/>
                <w:right w:val="none" w:sz="0" w:space="0" w:color="auto"/>
              </w:divBdr>
            </w:div>
            <w:div w:id="1423798541">
              <w:marLeft w:val="0"/>
              <w:marRight w:val="0"/>
              <w:marTop w:val="0"/>
              <w:marBottom w:val="0"/>
              <w:divBdr>
                <w:top w:val="none" w:sz="0" w:space="0" w:color="auto"/>
                <w:left w:val="none" w:sz="0" w:space="0" w:color="auto"/>
                <w:bottom w:val="none" w:sz="0" w:space="0" w:color="auto"/>
                <w:right w:val="none" w:sz="0" w:space="0" w:color="auto"/>
              </w:divBdr>
            </w:div>
            <w:div w:id="623315053">
              <w:marLeft w:val="0"/>
              <w:marRight w:val="0"/>
              <w:marTop w:val="0"/>
              <w:marBottom w:val="0"/>
              <w:divBdr>
                <w:top w:val="none" w:sz="0" w:space="0" w:color="auto"/>
                <w:left w:val="none" w:sz="0" w:space="0" w:color="auto"/>
                <w:bottom w:val="none" w:sz="0" w:space="0" w:color="auto"/>
                <w:right w:val="none" w:sz="0" w:space="0" w:color="auto"/>
              </w:divBdr>
            </w:div>
            <w:div w:id="1415979954">
              <w:marLeft w:val="0"/>
              <w:marRight w:val="0"/>
              <w:marTop w:val="0"/>
              <w:marBottom w:val="0"/>
              <w:divBdr>
                <w:top w:val="none" w:sz="0" w:space="0" w:color="auto"/>
                <w:left w:val="none" w:sz="0" w:space="0" w:color="auto"/>
                <w:bottom w:val="none" w:sz="0" w:space="0" w:color="auto"/>
                <w:right w:val="none" w:sz="0" w:space="0" w:color="auto"/>
              </w:divBdr>
            </w:div>
            <w:div w:id="1765374853">
              <w:marLeft w:val="0"/>
              <w:marRight w:val="0"/>
              <w:marTop w:val="0"/>
              <w:marBottom w:val="0"/>
              <w:divBdr>
                <w:top w:val="none" w:sz="0" w:space="0" w:color="auto"/>
                <w:left w:val="none" w:sz="0" w:space="0" w:color="auto"/>
                <w:bottom w:val="none" w:sz="0" w:space="0" w:color="auto"/>
                <w:right w:val="none" w:sz="0" w:space="0" w:color="auto"/>
              </w:divBdr>
            </w:div>
            <w:div w:id="1087386134">
              <w:marLeft w:val="0"/>
              <w:marRight w:val="0"/>
              <w:marTop w:val="0"/>
              <w:marBottom w:val="0"/>
              <w:divBdr>
                <w:top w:val="none" w:sz="0" w:space="0" w:color="auto"/>
                <w:left w:val="none" w:sz="0" w:space="0" w:color="auto"/>
                <w:bottom w:val="none" w:sz="0" w:space="0" w:color="auto"/>
                <w:right w:val="none" w:sz="0" w:space="0" w:color="auto"/>
              </w:divBdr>
            </w:div>
            <w:div w:id="402219348">
              <w:marLeft w:val="0"/>
              <w:marRight w:val="0"/>
              <w:marTop w:val="0"/>
              <w:marBottom w:val="0"/>
              <w:divBdr>
                <w:top w:val="none" w:sz="0" w:space="0" w:color="auto"/>
                <w:left w:val="none" w:sz="0" w:space="0" w:color="auto"/>
                <w:bottom w:val="none" w:sz="0" w:space="0" w:color="auto"/>
                <w:right w:val="none" w:sz="0" w:space="0" w:color="auto"/>
              </w:divBdr>
            </w:div>
            <w:div w:id="1929268759">
              <w:marLeft w:val="0"/>
              <w:marRight w:val="0"/>
              <w:marTop w:val="0"/>
              <w:marBottom w:val="0"/>
              <w:divBdr>
                <w:top w:val="none" w:sz="0" w:space="0" w:color="auto"/>
                <w:left w:val="none" w:sz="0" w:space="0" w:color="auto"/>
                <w:bottom w:val="none" w:sz="0" w:space="0" w:color="auto"/>
                <w:right w:val="none" w:sz="0" w:space="0" w:color="auto"/>
              </w:divBdr>
            </w:div>
            <w:div w:id="1591308840">
              <w:marLeft w:val="0"/>
              <w:marRight w:val="0"/>
              <w:marTop w:val="0"/>
              <w:marBottom w:val="0"/>
              <w:divBdr>
                <w:top w:val="none" w:sz="0" w:space="0" w:color="auto"/>
                <w:left w:val="none" w:sz="0" w:space="0" w:color="auto"/>
                <w:bottom w:val="none" w:sz="0" w:space="0" w:color="auto"/>
                <w:right w:val="none" w:sz="0" w:space="0" w:color="auto"/>
              </w:divBdr>
            </w:div>
            <w:div w:id="611933583">
              <w:marLeft w:val="0"/>
              <w:marRight w:val="0"/>
              <w:marTop w:val="0"/>
              <w:marBottom w:val="0"/>
              <w:divBdr>
                <w:top w:val="none" w:sz="0" w:space="0" w:color="auto"/>
                <w:left w:val="none" w:sz="0" w:space="0" w:color="auto"/>
                <w:bottom w:val="none" w:sz="0" w:space="0" w:color="auto"/>
                <w:right w:val="none" w:sz="0" w:space="0" w:color="auto"/>
              </w:divBdr>
            </w:div>
            <w:div w:id="1322855138">
              <w:marLeft w:val="0"/>
              <w:marRight w:val="0"/>
              <w:marTop w:val="0"/>
              <w:marBottom w:val="0"/>
              <w:divBdr>
                <w:top w:val="none" w:sz="0" w:space="0" w:color="auto"/>
                <w:left w:val="none" w:sz="0" w:space="0" w:color="auto"/>
                <w:bottom w:val="none" w:sz="0" w:space="0" w:color="auto"/>
                <w:right w:val="none" w:sz="0" w:space="0" w:color="auto"/>
              </w:divBdr>
            </w:div>
            <w:div w:id="980504452">
              <w:marLeft w:val="0"/>
              <w:marRight w:val="0"/>
              <w:marTop w:val="0"/>
              <w:marBottom w:val="0"/>
              <w:divBdr>
                <w:top w:val="none" w:sz="0" w:space="0" w:color="auto"/>
                <w:left w:val="none" w:sz="0" w:space="0" w:color="auto"/>
                <w:bottom w:val="none" w:sz="0" w:space="0" w:color="auto"/>
                <w:right w:val="none" w:sz="0" w:space="0" w:color="auto"/>
              </w:divBdr>
            </w:div>
            <w:div w:id="405109238">
              <w:marLeft w:val="0"/>
              <w:marRight w:val="0"/>
              <w:marTop w:val="0"/>
              <w:marBottom w:val="0"/>
              <w:divBdr>
                <w:top w:val="none" w:sz="0" w:space="0" w:color="auto"/>
                <w:left w:val="none" w:sz="0" w:space="0" w:color="auto"/>
                <w:bottom w:val="none" w:sz="0" w:space="0" w:color="auto"/>
                <w:right w:val="none" w:sz="0" w:space="0" w:color="auto"/>
              </w:divBdr>
            </w:div>
            <w:div w:id="271667264">
              <w:marLeft w:val="0"/>
              <w:marRight w:val="0"/>
              <w:marTop w:val="0"/>
              <w:marBottom w:val="0"/>
              <w:divBdr>
                <w:top w:val="none" w:sz="0" w:space="0" w:color="auto"/>
                <w:left w:val="none" w:sz="0" w:space="0" w:color="auto"/>
                <w:bottom w:val="none" w:sz="0" w:space="0" w:color="auto"/>
                <w:right w:val="none" w:sz="0" w:space="0" w:color="auto"/>
              </w:divBdr>
            </w:div>
            <w:div w:id="1321690468">
              <w:marLeft w:val="0"/>
              <w:marRight w:val="0"/>
              <w:marTop w:val="0"/>
              <w:marBottom w:val="0"/>
              <w:divBdr>
                <w:top w:val="none" w:sz="0" w:space="0" w:color="auto"/>
                <w:left w:val="none" w:sz="0" w:space="0" w:color="auto"/>
                <w:bottom w:val="none" w:sz="0" w:space="0" w:color="auto"/>
                <w:right w:val="none" w:sz="0" w:space="0" w:color="auto"/>
              </w:divBdr>
            </w:div>
            <w:div w:id="1135174689">
              <w:marLeft w:val="0"/>
              <w:marRight w:val="0"/>
              <w:marTop w:val="0"/>
              <w:marBottom w:val="0"/>
              <w:divBdr>
                <w:top w:val="none" w:sz="0" w:space="0" w:color="auto"/>
                <w:left w:val="none" w:sz="0" w:space="0" w:color="auto"/>
                <w:bottom w:val="none" w:sz="0" w:space="0" w:color="auto"/>
                <w:right w:val="none" w:sz="0" w:space="0" w:color="auto"/>
              </w:divBdr>
            </w:div>
            <w:div w:id="2020349631">
              <w:marLeft w:val="0"/>
              <w:marRight w:val="0"/>
              <w:marTop w:val="0"/>
              <w:marBottom w:val="0"/>
              <w:divBdr>
                <w:top w:val="none" w:sz="0" w:space="0" w:color="auto"/>
                <w:left w:val="none" w:sz="0" w:space="0" w:color="auto"/>
                <w:bottom w:val="none" w:sz="0" w:space="0" w:color="auto"/>
                <w:right w:val="none" w:sz="0" w:space="0" w:color="auto"/>
              </w:divBdr>
            </w:div>
            <w:div w:id="669909827">
              <w:marLeft w:val="0"/>
              <w:marRight w:val="0"/>
              <w:marTop w:val="0"/>
              <w:marBottom w:val="0"/>
              <w:divBdr>
                <w:top w:val="none" w:sz="0" w:space="0" w:color="auto"/>
                <w:left w:val="none" w:sz="0" w:space="0" w:color="auto"/>
                <w:bottom w:val="none" w:sz="0" w:space="0" w:color="auto"/>
                <w:right w:val="none" w:sz="0" w:space="0" w:color="auto"/>
              </w:divBdr>
            </w:div>
            <w:div w:id="739985160">
              <w:marLeft w:val="0"/>
              <w:marRight w:val="0"/>
              <w:marTop w:val="0"/>
              <w:marBottom w:val="0"/>
              <w:divBdr>
                <w:top w:val="none" w:sz="0" w:space="0" w:color="auto"/>
                <w:left w:val="none" w:sz="0" w:space="0" w:color="auto"/>
                <w:bottom w:val="none" w:sz="0" w:space="0" w:color="auto"/>
                <w:right w:val="none" w:sz="0" w:space="0" w:color="auto"/>
              </w:divBdr>
            </w:div>
            <w:div w:id="521629809">
              <w:marLeft w:val="0"/>
              <w:marRight w:val="0"/>
              <w:marTop w:val="0"/>
              <w:marBottom w:val="0"/>
              <w:divBdr>
                <w:top w:val="none" w:sz="0" w:space="0" w:color="auto"/>
                <w:left w:val="none" w:sz="0" w:space="0" w:color="auto"/>
                <w:bottom w:val="none" w:sz="0" w:space="0" w:color="auto"/>
                <w:right w:val="none" w:sz="0" w:space="0" w:color="auto"/>
              </w:divBdr>
            </w:div>
            <w:div w:id="1125275466">
              <w:marLeft w:val="0"/>
              <w:marRight w:val="0"/>
              <w:marTop w:val="0"/>
              <w:marBottom w:val="0"/>
              <w:divBdr>
                <w:top w:val="none" w:sz="0" w:space="0" w:color="auto"/>
                <w:left w:val="none" w:sz="0" w:space="0" w:color="auto"/>
                <w:bottom w:val="none" w:sz="0" w:space="0" w:color="auto"/>
                <w:right w:val="none" w:sz="0" w:space="0" w:color="auto"/>
              </w:divBdr>
            </w:div>
            <w:div w:id="1337152194">
              <w:marLeft w:val="0"/>
              <w:marRight w:val="0"/>
              <w:marTop w:val="0"/>
              <w:marBottom w:val="0"/>
              <w:divBdr>
                <w:top w:val="none" w:sz="0" w:space="0" w:color="auto"/>
                <w:left w:val="none" w:sz="0" w:space="0" w:color="auto"/>
                <w:bottom w:val="none" w:sz="0" w:space="0" w:color="auto"/>
                <w:right w:val="none" w:sz="0" w:space="0" w:color="auto"/>
              </w:divBdr>
            </w:div>
            <w:div w:id="178355209">
              <w:marLeft w:val="0"/>
              <w:marRight w:val="0"/>
              <w:marTop w:val="0"/>
              <w:marBottom w:val="0"/>
              <w:divBdr>
                <w:top w:val="none" w:sz="0" w:space="0" w:color="auto"/>
                <w:left w:val="none" w:sz="0" w:space="0" w:color="auto"/>
                <w:bottom w:val="none" w:sz="0" w:space="0" w:color="auto"/>
                <w:right w:val="none" w:sz="0" w:space="0" w:color="auto"/>
              </w:divBdr>
            </w:div>
            <w:div w:id="4525989">
              <w:marLeft w:val="0"/>
              <w:marRight w:val="0"/>
              <w:marTop w:val="0"/>
              <w:marBottom w:val="0"/>
              <w:divBdr>
                <w:top w:val="none" w:sz="0" w:space="0" w:color="auto"/>
                <w:left w:val="none" w:sz="0" w:space="0" w:color="auto"/>
                <w:bottom w:val="none" w:sz="0" w:space="0" w:color="auto"/>
                <w:right w:val="none" w:sz="0" w:space="0" w:color="auto"/>
              </w:divBdr>
            </w:div>
            <w:div w:id="788234008">
              <w:marLeft w:val="0"/>
              <w:marRight w:val="0"/>
              <w:marTop w:val="0"/>
              <w:marBottom w:val="0"/>
              <w:divBdr>
                <w:top w:val="none" w:sz="0" w:space="0" w:color="auto"/>
                <w:left w:val="none" w:sz="0" w:space="0" w:color="auto"/>
                <w:bottom w:val="none" w:sz="0" w:space="0" w:color="auto"/>
                <w:right w:val="none" w:sz="0" w:space="0" w:color="auto"/>
              </w:divBdr>
            </w:div>
            <w:div w:id="1831141965">
              <w:marLeft w:val="0"/>
              <w:marRight w:val="0"/>
              <w:marTop w:val="0"/>
              <w:marBottom w:val="0"/>
              <w:divBdr>
                <w:top w:val="none" w:sz="0" w:space="0" w:color="auto"/>
                <w:left w:val="none" w:sz="0" w:space="0" w:color="auto"/>
                <w:bottom w:val="none" w:sz="0" w:space="0" w:color="auto"/>
                <w:right w:val="none" w:sz="0" w:space="0" w:color="auto"/>
              </w:divBdr>
            </w:div>
            <w:div w:id="1501657890">
              <w:marLeft w:val="0"/>
              <w:marRight w:val="0"/>
              <w:marTop w:val="0"/>
              <w:marBottom w:val="0"/>
              <w:divBdr>
                <w:top w:val="none" w:sz="0" w:space="0" w:color="auto"/>
                <w:left w:val="none" w:sz="0" w:space="0" w:color="auto"/>
                <w:bottom w:val="none" w:sz="0" w:space="0" w:color="auto"/>
                <w:right w:val="none" w:sz="0" w:space="0" w:color="auto"/>
              </w:divBdr>
            </w:div>
            <w:div w:id="2136606192">
              <w:marLeft w:val="0"/>
              <w:marRight w:val="0"/>
              <w:marTop w:val="0"/>
              <w:marBottom w:val="0"/>
              <w:divBdr>
                <w:top w:val="none" w:sz="0" w:space="0" w:color="auto"/>
                <w:left w:val="none" w:sz="0" w:space="0" w:color="auto"/>
                <w:bottom w:val="none" w:sz="0" w:space="0" w:color="auto"/>
                <w:right w:val="none" w:sz="0" w:space="0" w:color="auto"/>
              </w:divBdr>
            </w:div>
            <w:div w:id="1667661433">
              <w:marLeft w:val="0"/>
              <w:marRight w:val="0"/>
              <w:marTop w:val="0"/>
              <w:marBottom w:val="0"/>
              <w:divBdr>
                <w:top w:val="none" w:sz="0" w:space="0" w:color="auto"/>
                <w:left w:val="none" w:sz="0" w:space="0" w:color="auto"/>
                <w:bottom w:val="none" w:sz="0" w:space="0" w:color="auto"/>
                <w:right w:val="none" w:sz="0" w:space="0" w:color="auto"/>
              </w:divBdr>
            </w:div>
            <w:div w:id="536888699">
              <w:marLeft w:val="0"/>
              <w:marRight w:val="0"/>
              <w:marTop w:val="0"/>
              <w:marBottom w:val="0"/>
              <w:divBdr>
                <w:top w:val="none" w:sz="0" w:space="0" w:color="auto"/>
                <w:left w:val="none" w:sz="0" w:space="0" w:color="auto"/>
                <w:bottom w:val="none" w:sz="0" w:space="0" w:color="auto"/>
                <w:right w:val="none" w:sz="0" w:space="0" w:color="auto"/>
              </w:divBdr>
            </w:div>
            <w:div w:id="484977723">
              <w:marLeft w:val="0"/>
              <w:marRight w:val="0"/>
              <w:marTop w:val="0"/>
              <w:marBottom w:val="0"/>
              <w:divBdr>
                <w:top w:val="none" w:sz="0" w:space="0" w:color="auto"/>
                <w:left w:val="none" w:sz="0" w:space="0" w:color="auto"/>
                <w:bottom w:val="none" w:sz="0" w:space="0" w:color="auto"/>
                <w:right w:val="none" w:sz="0" w:space="0" w:color="auto"/>
              </w:divBdr>
            </w:div>
            <w:div w:id="1759861714">
              <w:marLeft w:val="0"/>
              <w:marRight w:val="0"/>
              <w:marTop w:val="0"/>
              <w:marBottom w:val="0"/>
              <w:divBdr>
                <w:top w:val="none" w:sz="0" w:space="0" w:color="auto"/>
                <w:left w:val="none" w:sz="0" w:space="0" w:color="auto"/>
                <w:bottom w:val="none" w:sz="0" w:space="0" w:color="auto"/>
                <w:right w:val="none" w:sz="0" w:space="0" w:color="auto"/>
              </w:divBdr>
            </w:div>
            <w:div w:id="483812684">
              <w:marLeft w:val="0"/>
              <w:marRight w:val="0"/>
              <w:marTop w:val="0"/>
              <w:marBottom w:val="0"/>
              <w:divBdr>
                <w:top w:val="none" w:sz="0" w:space="0" w:color="auto"/>
                <w:left w:val="none" w:sz="0" w:space="0" w:color="auto"/>
                <w:bottom w:val="none" w:sz="0" w:space="0" w:color="auto"/>
                <w:right w:val="none" w:sz="0" w:space="0" w:color="auto"/>
              </w:divBdr>
            </w:div>
            <w:div w:id="704794228">
              <w:marLeft w:val="0"/>
              <w:marRight w:val="0"/>
              <w:marTop w:val="0"/>
              <w:marBottom w:val="0"/>
              <w:divBdr>
                <w:top w:val="none" w:sz="0" w:space="0" w:color="auto"/>
                <w:left w:val="none" w:sz="0" w:space="0" w:color="auto"/>
                <w:bottom w:val="none" w:sz="0" w:space="0" w:color="auto"/>
                <w:right w:val="none" w:sz="0" w:space="0" w:color="auto"/>
              </w:divBdr>
            </w:div>
            <w:div w:id="1461992038">
              <w:marLeft w:val="0"/>
              <w:marRight w:val="0"/>
              <w:marTop w:val="0"/>
              <w:marBottom w:val="0"/>
              <w:divBdr>
                <w:top w:val="none" w:sz="0" w:space="0" w:color="auto"/>
                <w:left w:val="none" w:sz="0" w:space="0" w:color="auto"/>
                <w:bottom w:val="none" w:sz="0" w:space="0" w:color="auto"/>
                <w:right w:val="none" w:sz="0" w:space="0" w:color="auto"/>
              </w:divBdr>
            </w:div>
            <w:div w:id="17238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02292">
      <w:bodyDiv w:val="1"/>
      <w:marLeft w:val="0"/>
      <w:marRight w:val="0"/>
      <w:marTop w:val="0"/>
      <w:marBottom w:val="0"/>
      <w:divBdr>
        <w:top w:val="none" w:sz="0" w:space="0" w:color="auto"/>
        <w:left w:val="none" w:sz="0" w:space="0" w:color="auto"/>
        <w:bottom w:val="none" w:sz="0" w:space="0" w:color="auto"/>
        <w:right w:val="none" w:sz="0" w:space="0" w:color="auto"/>
      </w:divBdr>
    </w:div>
    <w:div w:id="1678343770">
      <w:bodyDiv w:val="1"/>
      <w:marLeft w:val="0"/>
      <w:marRight w:val="0"/>
      <w:marTop w:val="0"/>
      <w:marBottom w:val="0"/>
      <w:divBdr>
        <w:top w:val="none" w:sz="0" w:space="0" w:color="auto"/>
        <w:left w:val="none" w:sz="0" w:space="0" w:color="auto"/>
        <w:bottom w:val="none" w:sz="0" w:space="0" w:color="auto"/>
        <w:right w:val="none" w:sz="0" w:space="0" w:color="auto"/>
      </w:divBdr>
      <w:divsChild>
        <w:div w:id="1433814260">
          <w:marLeft w:val="0"/>
          <w:marRight w:val="0"/>
          <w:marTop w:val="0"/>
          <w:marBottom w:val="0"/>
          <w:divBdr>
            <w:top w:val="none" w:sz="0" w:space="0" w:color="auto"/>
            <w:left w:val="none" w:sz="0" w:space="0" w:color="auto"/>
            <w:bottom w:val="none" w:sz="0" w:space="0" w:color="auto"/>
            <w:right w:val="none" w:sz="0" w:space="0" w:color="auto"/>
          </w:divBdr>
          <w:divsChild>
            <w:div w:id="4320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9625">
      <w:bodyDiv w:val="1"/>
      <w:marLeft w:val="0"/>
      <w:marRight w:val="0"/>
      <w:marTop w:val="0"/>
      <w:marBottom w:val="0"/>
      <w:divBdr>
        <w:top w:val="none" w:sz="0" w:space="0" w:color="auto"/>
        <w:left w:val="none" w:sz="0" w:space="0" w:color="auto"/>
        <w:bottom w:val="none" w:sz="0" w:space="0" w:color="auto"/>
        <w:right w:val="none" w:sz="0" w:space="0" w:color="auto"/>
      </w:divBdr>
    </w:div>
    <w:div w:id="1712683768">
      <w:bodyDiv w:val="1"/>
      <w:marLeft w:val="0"/>
      <w:marRight w:val="0"/>
      <w:marTop w:val="0"/>
      <w:marBottom w:val="0"/>
      <w:divBdr>
        <w:top w:val="none" w:sz="0" w:space="0" w:color="auto"/>
        <w:left w:val="none" w:sz="0" w:space="0" w:color="auto"/>
        <w:bottom w:val="none" w:sz="0" w:space="0" w:color="auto"/>
        <w:right w:val="none" w:sz="0" w:space="0" w:color="auto"/>
      </w:divBdr>
      <w:divsChild>
        <w:div w:id="1261643017">
          <w:marLeft w:val="0"/>
          <w:marRight w:val="0"/>
          <w:marTop w:val="0"/>
          <w:marBottom w:val="0"/>
          <w:divBdr>
            <w:top w:val="none" w:sz="0" w:space="0" w:color="auto"/>
            <w:left w:val="none" w:sz="0" w:space="0" w:color="auto"/>
            <w:bottom w:val="none" w:sz="0" w:space="0" w:color="auto"/>
            <w:right w:val="none" w:sz="0" w:space="0" w:color="auto"/>
          </w:divBdr>
          <w:divsChild>
            <w:div w:id="21682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9671">
      <w:bodyDiv w:val="1"/>
      <w:marLeft w:val="0"/>
      <w:marRight w:val="0"/>
      <w:marTop w:val="0"/>
      <w:marBottom w:val="0"/>
      <w:divBdr>
        <w:top w:val="none" w:sz="0" w:space="0" w:color="auto"/>
        <w:left w:val="none" w:sz="0" w:space="0" w:color="auto"/>
        <w:bottom w:val="none" w:sz="0" w:space="0" w:color="auto"/>
        <w:right w:val="none" w:sz="0" w:space="0" w:color="auto"/>
      </w:divBdr>
    </w:div>
    <w:div w:id="1759477654">
      <w:bodyDiv w:val="1"/>
      <w:marLeft w:val="0"/>
      <w:marRight w:val="0"/>
      <w:marTop w:val="0"/>
      <w:marBottom w:val="0"/>
      <w:divBdr>
        <w:top w:val="none" w:sz="0" w:space="0" w:color="auto"/>
        <w:left w:val="none" w:sz="0" w:space="0" w:color="auto"/>
        <w:bottom w:val="none" w:sz="0" w:space="0" w:color="auto"/>
        <w:right w:val="none" w:sz="0" w:space="0" w:color="auto"/>
      </w:divBdr>
    </w:div>
    <w:div w:id="1769472251">
      <w:bodyDiv w:val="1"/>
      <w:marLeft w:val="0"/>
      <w:marRight w:val="0"/>
      <w:marTop w:val="0"/>
      <w:marBottom w:val="0"/>
      <w:divBdr>
        <w:top w:val="none" w:sz="0" w:space="0" w:color="auto"/>
        <w:left w:val="none" w:sz="0" w:space="0" w:color="auto"/>
        <w:bottom w:val="none" w:sz="0" w:space="0" w:color="auto"/>
        <w:right w:val="none" w:sz="0" w:space="0" w:color="auto"/>
      </w:divBdr>
    </w:div>
    <w:div w:id="1771464995">
      <w:bodyDiv w:val="1"/>
      <w:marLeft w:val="0"/>
      <w:marRight w:val="0"/>
      <w:marTop w:val="0"/>
      <w:marBottom w:val="0"/>
      <w:divBdr>
        <w:top w:val="none" w:sz="0" w:space="0" w:color="auto"/>
        <w:left w:val="none" w:sz="0" w:space="0" w:color="auto"/>
        <w:bottom w:val="none" w:sz="0" w:space="0" w:color="auto"/>
        <w:right w:val="none" w:sz="0" w:space="0" w:color="auto"/>
      </w:divBdr>
    </w:div>
    <w:div w:id="1851681006">
      <w:bodyDiv w:val="1"/>
      <w:marLeft w:val="0"/>
      <w:marRight w:val="0"/>
      <w:marTop w:val="0"/>
      <w:marBottom w:val="0"/>
      <w:divBdr>
        <w:top w:val="none" w:sz="0" w:space="0" w:color="auto"/>
        <w:left w:val="none" w:sz="0" w:space="0" w:color="auto"/>
        <w:bottom w:val="none" w:sz="0" w:space="0" w:color="auto"/>
        <w:right w:val="none" w:sz="0" w:space="0" w:color="auto"/>
      </w:divBdr>
    </w:div>
    <w:div w:id="1902784482">
      <w:bodyDiv w:val="1"/>
      <w:marLeft w:val="0"/>
      <w:marRight w:val="0"/>
      <w:marTop w:val="0"/>
      <w:marBottom w:val="0"/>
      <w:divBdr>
        <w:top w:val="none" w:sz="0" w:space="0" w:color="auto"/>
        <w:left w:val="none" w:sz="0" w:space="0" w:color="auto"/>
        <w:bottom w:val="none" w:sz="0" w:space="0" w:color="auto"/>
        <w:right w:val="none" w:sz="0" w:space="0" w:color="auto"/>
      </w:divBdr>
    </w:div>
    <w:div w:id="1911575677">
      <w:bodyDiv w:val="1"/>
      <w:marLeft w:val="0"/>
      <w:marRight w:val="0"/>
      <w:marTop w:val="0"/>
      <w:marBottom w:val="0"/>
      <w:divBdr>
        <w:top w:val="none" w:sz="0" w:space="0" w:color="auto"/>
        <w:left w:val="none" w:sz="0" w:space="0" w:color="auto"/>
        <w:bottom w:val="none" w:sz="0" w:space="0" w:color="auto"/>
        <w:right w:val="none" w:sz="0" w:space="0" w:color="auto"/>
      </w:divBdr>
    </w:div>
    <w:div w:id="1915050251">
      <w:bodyDiv w:val="1"/>
      <w:marLeft w:val="0"/>
      <w:marRight w:val="0"/>
      <w:marTop w:val="0"/>
      <w:marBottom w:val="0"/>
      <w:divBdr>
        <w:top w:val="none" w:sz="0" w:space="0" w:color="auto"/>
        <w:left w:val="none" w:sz="0" w:space="0" w:color="auto"/>
        <w:bottom w:val="none" w:sz="0" w:space="0" w:color="auto"/>
        <w:right w:val="none" w:sz="0" w:space="0" w:color="auto"/>
      </w:divBdr>
    </w:div>
    <w:div w:id="1927033578">
      <w:bodyDiv w:val="1"/>
      <w:marLeft w:val="0"/>
      <w:marRight w:val="0"/>
      <w:marTop w:val="0"/>
      <w:marBottom w:val="0"/>
      <w:divBdr>
        <w:top w:val="none" w:sz="0" w:space="0" w:color="auto"/>
        <w:left w:val="none" w:sz="0" w:space="0" w:color="auto"/>
        <w:bottom w:val="none" w:sz="0" w:space="0" w:color="auto"/>
        <w:right w:val="none" w:sz="0" w:space="0" w:color="auto"/>
      </w:divBdr>
    </w:div>
    <w:div w:id="1931041322">
      <w:bodyDiv w:val="1"/>
      <w:marLeft w:val="0"/>
      <w:marRight w:val="0"/>
      <w:marTop w:val="0"/>
      <w:marBottom w:val="0"/>
      <w:divBdr>
        <w:top w:val="none" w:sz="0" w:space="0" w:color="auto"/>
        <w:left w:val="none" w:sz="0" w:space="0" w:color="auto"/>
        <w:bottom w:val="none" w:sz="0" w:space="0" w:color="auto"/>
        <w:right w:val="none" w:sz="0" w:space="0" w:color="auto"/>
      </w:divBdr>
    </w:div>
    <w:div w:id="1931769877">
      <w:bodyDiv w:val="1"/>
      <w:marLeft w:val="0"/>
      <w:marRight w:val="0"/>
      <w:marTop w:val="0"/>
      <w:marBottom w:val="0"/>
      <w:divBdr>
        <w:top w:val="none" w:sz="0" w:space="0" w:color="auto"/>
        <w:left w:val="none" w:sz="0" w:space="0" w:color="auto"/>
        <w:bottom w:val="none" w:sz="0" w:space="0" w:color="auto"/>
        <w:right w:val="none" w:sz="0" w:space="0" w:color="auto"/>
      </w:divBdr>
    </w:div>
    <w:div w:id="193523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K000066\Desktop\SPC-Docuentazione%20interna\20-09-2016\template-SPC.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7 2016</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A49F0E2107F28644839283B2D4DC9D06" ma:contentTypeVersion="" ma:contentTypeDescription="Creare un nuovo documento." ma:contentTypeScope="" ma:versionID="aa2bacccf3413150a7ac8732f819c34a">
  <xsd:schema xmlns:xsd="http://www.w3.org/2001/XMLSchema" xmlns:xs="http://www.w3.org/2001/XMLSchema" xmlns:p="http://schemas.microsoft.com/office/2006/metadata/properties" xmlns:ns2="03bce7ce-ba6b-40af-b4cd-73e3605e8d3f" xmlns:ns3="e4b42d59-4cdb-4a4f-b74b-fc4a8a6b72af" xmlns:ns4="258eb050-6bc4-4aea-99fd-2249538d1c61" targetNamespace="http://schemas.microsoft.com/office/2006/metadata/properties" ma:root="true" ma:fieldsID="48eaafd94f37295e5c0650357dd0c925" ns2:_="" ns3:_="" ns4:_="">
    <xsd:import namespace="03bce7ce-ba6b-40af-b4cd-73e3605e8d3f"/>
    <xsd:import namespace="e4b42d59-4cdb-4a4f-b74b-fc4a8a6b72af"/>
    <xsd:import namespace="258eb050-6bc4-4aea-99fd-2249538d1c61"/>
    <xsd:element name="properties">
      <xsd:complexType>
        <xsd:sequence>
          <xsd:element name="documentManagement">
            <xsd:complexType>
              <xsd:all>
                <xsd:element ref="ns2:SharedWithUsers" minOccurs="0"/>
                <xsd:element ref="ns3:SharedWithDetails"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ce7ce-ba6b-40af-b4cd-73e3605e8d3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4b42d59-4cdb-4a4f-b74b-fc4a8a6b72af" elementFormDefault="qualified">
    <xsd:import namespace="http://schemas.microsoft.com/office/2006/documentManagement/types"/>
    <xsd:import namespace="http://schemas.microsoft.com/office/infopath/2007/PartnerControls"/>
    <xsd:element name="SharedWithDetails" ma:index="9" nillable="true" ma:displayName="Condiviso con dettagli" ma:description="" ma:internalName="SharedWithDetails" ma:readOnly="true">
      <xsd:simpleType>
        <xsd:restriction base="dms:Note">
          <xsd:maxLength value="255"/>
        </xsd:restriction>
      </xsd:simpleType>
    </xsd:element>
    <xsd:element name="LastSharedByUser" ma:index="10" nillable="true" ma:displayName="Autore ultima condivisione" ma:description="" ma:internalName="LastSharedByUser" ma:readOnly="true">
      <xsd:simpleType>
        <xsd:restriction base="dms:Note">
          <xsd:maxLength value="255"/>
        </xsd:restriction>
      </xsd:simpleType>
    </xsd:element>
    <xsd:element name="LastSharedByTime" ma:index="11" nillable="true" ma:displayName="Ora ultima condivision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8eb050-6bc4-4aea-99fd-2249538d1c61"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32CF14-77AE-4C32-8C16-837AD627F678}">
  <ds:schemaRefs>
    <ds:schemaRef ds:uri="http://schemas.microsoft.com/sharepoint/v3/contenttype/forms"/>
  </ds:schemaRefs>
</ds:datastoreItem>
</file>

<file path=customXml/itemProps3.xml><?xml version="1.0" encoding="utf-8"?>
<ds:datastoreItem xmlns:ds="http://schemas.openxmlformats.org/officeDocument/2006/customXml" ds:itemID="{AFD89B5F-6C65-4AC9-956D-50774FF6CC1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D22C23-E5E6-4B9A-A965-3B978C4B99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bce7ce-ba6b-40af-b4cd-73e3605e8d3f"/>
    <ds:schemaRef ds:uri="e4b42d59-4cdb-4a4f-b74b-fc4a8a6b72af"/>
    <ds:schemaRef ds:uri="258eb050-6bc4-4aea-99fd-2249538d1c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9A18928-AE98-4FF6-A998-C2FF56A34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template-SPC.dotx</Template>
  <TotalTime>3771</TotalTime>
  <Pages>185</Pages>
  <Words>44650</Words>
  <Characters>254506</Characters>
  <Application>Microsoft Office Word</Application>
  <DocSecurity>0</DocSecurity>
  <Lines>2120</Lines>
  <Paragraphs>597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R.T.I. Almaviva/Almawave/Indra/PWC</dc:creator>
  <cp:lastModifiedBy>Tinelli Eufemia</cp:lastModifiedBy>
  <cp:revision>85</cp:revision>
  <cp:lastPrinted>2020-03-26T10:52:00Z</cp:lastPrinted>
  <dcterms:created xsi:type="dcterms:W3CDTF">2020-03-18T15:15:00Z</dcterms:created>
  <dcterms:modified xsi:type="dcterms:W3CDTF">2021-01-04T17:19:00Z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0x010100A49F0E2107F28644839283B2D4DC9D06</vt:lpwstr>
  </property>
  <property fmtid="{D5CDD505-2E9C-101B-9397-08002B2CF9AE}" pid="3" name="nome_file" linkTarget="Abstract">
    <vt:lpwstr/>
  </property>
</Properties>
</file>